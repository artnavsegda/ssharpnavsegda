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7BC77" w14:textId="77777777" w:rsidR="00EA4768" w:rsidRDefault="00497AAF" w:rsidP="00EA4768">
      <w:pPr>
        <w:pStyle w:val="Title"/>
        <w:pBdr>
          <w:top w:val="none" w:sz="0" w:space="0" w:color="auto"/>
          <w:bottom w:val="none" w:sz="0" w:space="0" w:color="auto"/>
        </w:pBdr>
        <w:jc w:val="left"/>
        <w:rPr>
          <w:b/>
        </w:rPr>
      </w:pPr>
      <w:r>
        <w:rPr>
          <w:b/>
          <w:noProof/>
          <w:lang w:bidi="ar-SA"/>
        </w:rPr>
        <w:drawing>
          <wp:inline distT="0" distB="0" distL="0" distR="0" wp14:anchorId="79F44237" wp14:editId="2A9D2082">
            <wp:extent cx="6470025" cy="786986"/>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stron_logo_white.png"/>
                    <pic:cNvPicPr/>
                  </pic:nvPicPr>
                  <pic:blipFill rotWithShape="1">
                    <a:blip r:embed="rId8" cstate="print">
                      <a:extLst>
                        <a:ext uri="{28A0092B-C50C-407E-A947-70E740481C1C}">
                          <a14:useLocalDpi xmlns:a14="http://schemas.microsoft.com/office/drawing/2010/main" val="0"/>
                        </a:ext>
                      </a:extLst>
                    </a:blip>
                    <a:srcRect l="-7352" t="-76936" r="-131905" b="-76865"/>
                    <a:stretch/>
                  </pic:blipFill>
                  <pic:spPr bwMode="auto">
                    <a:xfrm>
                      <a:off x="0" y="0"/>
                      <a:ext cx="6478361" cy="788000"/>
                    </a:xfrm>
                    <a:prstGeom prst="rect">
                      <a:avLst/>
                    </a:prstGeom>
                    <a:solidFill>
                      <a:sysClr val="windowText" lastClr="000000"/>
                    </a:solidFill>
                    <a:ln>
                      <a:noFill/>
                    </a:ln>
                    <a:extLst>
                      <a:ext uri="{53640926-AAD7-44D8-BBD7-CCE9431645EC}">
                        <a14:shadowObscured xmlns:a14="http://schemas.microsoft.com/office/drawing/2010/main"/>
                      </a:ext>
                    </a:extLst>
                  </pic:spPr>
                </pic:pic>
              </a:graphicData>
            </a:graphic>
          </wp:inline>
        </w:drawing>
      </w:r>
    </w:p>
    <w:p w14:paraId="66E5FAD8" w14:textId="77777777" w:rsidR="00EA4768" w:rsidRDefault="00EA4768" w:rsidP="00EA4768">
      <w:pPr>
        <w:pStyle w:val="Title"/>
        <w:pBdr>
          <w:top w:val="none" w:sz="0" w:space="0" w:color="auto"/>
          <w:bottom w:val="none" w:sz="0" w:space="0" w:color="auto"/>
        </w:pBdr>
        <w:jc w:val="left"/>
        <w:rPr>
          <w:b/>
        </w:rPr>
      </w:pPr>
    </w:p>
    <w:p w14:paraId="1FD5139A" w14:textId="77777777" w:rsidR="00FD3549" w:rsidRPr="00FD3549" w:rsidRDefault="00FD3549" w:rsidP="00FD3549">
      <w:pPr>
        <w:pStyle w:val="Title"/>
        <w:pBdr>
          <w:top w:val="none" w:sz="0" w:space="0" w:color="auto"/>
          <w:bottom w:val="none" w:sz="0" w:space="0" w:color="auto"/>
        </w:pBdr>
        <w:jc w:val="left"/>
        <w:rPr>
          <w:b/>
          <w:sz w:val="56"/>
        </w:rPr>
      </w:pPr>
      <w:r>
        <w:rPr>
          <w:b/>
          <w:sz w:val="56"/>
        </w:rPr>
        <w:t>Crestron Certified Drivers</w:t>
      </w:r>
      <w:r w:rsidR="00A40E93">
        <w:rPr>
          <w:b/>
          <w:sz w:val="56"/>
        </w:rPr>
        <w:t xml:space="preserve"> </w:t>
      </w:r>
    </w:p>
    <w:p w14:paraId="4C5DBA56" w14:textId="77777777" w:rsidR="00C4071D" w:rsidRPr="00EA4768" w:rsidRDefault="00D519E3" w:rsidP="00EA4768">
      <w:pPr>
        <w:pStyle w:val="Subtitle"/>
        <w:spacing w:after="0"/>
        <w:jc w:val="left"/>
        <w:rPr>
          <w:sz w:val="36"/>
          <w:szCs w:val="36"/>
        </w:rPr>
      </w:pPr>
      <w:r>
        <w:rPr>
          <w:sz w:val="36"/>
          <w:szCs w:val="36"/>
        </w:rPr>
        <w:t>Framework Overview</w:t>
      </w:r>
    </w:p>
    <w:p w14:paraId="42C24258" w14:textId="77777777" w:rsidR="00EA4768" w:rsidRPr="00EA4768" w:rsidRDefault="00EA4768" w:rsidP="00EA4768">
      <w:r>
        <w:t>Crestron Electronics, Inc.</w:t>
      </w:r>
    </w:p>
    <w:p w14:paraId="3178004A" w14:textId="77777777" w:rsidR="00731429" w:rsidRDefault="00731429">
      <w:r>
        <w:br w:type="page"/>
      </w:r>
    </w:p>
    <w:p w14:paraId="63AFD3F3" w14:textId="77777777" w:rsidR="00482805" w:rsidRPr="00204AC4" w:rsidRDefault="00B84DA8" w:rsidP="00C40499">
      <w:pPr>
        <w:pStyle w:val="RevisionHistory"/>
      </w:pPr>
      <w:r w:rsidRPr="00BD6BE0">
        <w:rPr>
          <w:rStyle w:val="BookTitle"/>
        </w:rPr>
        <w:lastRenderedPageBreak/>
        <w:t>Revision</w:t>
      </w:r>
      <w:r w:rsidR="007B26CF" w:rsidRPr="00204AC4">
        <w:t xml:space="preserve"> </w:t>
      </w:r>
      <w:r w:rsidRPr="00204AC4">
        <w:t>History</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
        <w:gridCol w:w="1389"/>
        <w:gridCol w:w="4321"/>
        <w:gridCol w:w="2700"/>
      </w:tblGrid>
      <w:tr w:rsidR="00731429" w14:paraId="47A5BA17" w14:textId="77777777" w:rsidTr="00731429">
        <w:tc>
          <w:tcPr>
            <w:tcW w:w="945" w:type="dxa"/>
          </w:tcPr>
          <w:p w14:paraId="6B62EC8A" w14:textId="77777777" w:rsidR="00731429" w:rsidRDefault="00731429" w:rsidP="009009CA">
            <w:r>
              <w:t>Version</w:t>
            </w:r>
          </w:p>
        </w:tc>
        <w:tc>
          <w:tcPr>
            <w:tcW w:w="1389" w:type="dxa"/>
          </w:tcPr>
          <w:p w14:paraId="4D194D1D" w14:textId="77777777" w:rsidR="00731429" w:rsidRDefault="00731429" w:rsidP="009009CA">
            <w:r>
              <w:t>Date</w:t>
            </w:r>
          </w:p>
        </w:tc>
        <w:tc>
          <w:tcPr>
            <w:tcW w:w="4321" w:type="dxa"/>
          </w:tcPr>
          <w:p w14:paraId="5EB0296D" w14:textId="77777777" w:rsidR="00731429" w:rsidRDefault="00731429" w:rsidP="009009CA">
            <w:r>
              <w:t>Comments</w:t>
            </w:r>
          </w:p>
        </w:tc>
        <w:tc>
          <w:tcPr>
            <w:tcW w:w="2700" w:type="dxa"/>
          </w:tcPr>
          <w:p w14:paraId="273216E9" w14:textId="77777777" w:rsidR="00731429" w:rsidRDefault="00731429" w:rsidP="009009CA">
            <w:r>
              <w:t>Author</w:t>
            </w:r>
          </w:p>
        </w:tc>
      </w:tr>
      <w:tr w:rsidR="00731429" w14:paraId="6C2ECC47" w14:textId="77777777" w:rsidTr="00731429">
        <w:tc>
          <w:tcPr>
            <w:tcW w:w="945" w:type="dxa"/>
          </w:tcPr>
          <w:p w14:paraId="3BE0EF34" w14:textId="77777777" w:rsidR="00731429" w:rsidRDefault="00FD3549" w:rsidP="00E31A83">
            <w:r>
              <w:t>1.00.00</w:t>
            </w:r>
          </w:p>
        </w:tc>
        <w:tc>
          <w:tcPr>
            <w:tcW w:w="1389" w:type="dxa"/>
          </w:tcPr>
          <w:p w14:paraId="3F45787B" w14:textId="77777777" w:rsidR="00731429" w:rsidRDefault="00FD3549" w:rsidP="00E31A83">
            <w:r>
              <w:t>10/2/2018</w:t>
            </w:r>
          </w:p>
        </w:tc>
        <w:tc>
          <w:tcPr>
            <w:tcW w:w="4321" w:type="dxa"/>
          </w:tcPr>
          <w:p w14:paraId="672BD14F" w14:textId="77777777" w:rsidR="00731429" w:rsidRDefault="00FD3549" w:rsidP="009009CA">
            <w:r>
              <w:t>First draft</w:t>
            </w:r>
          </w:p>
        </w:tc>
        <w:tc>
          <w:tcPr>
            <w:tcW w:w="2700" w:type="dxa"/>
          </w:tcPr>
          <w:p w14:paraId="1709C09C" w14:textId="77777777" w:rsidR="00731429" w:rsidRPr="002F257D" w:rsidRDefault="00642F07" w:rsidP="009009CA">
            <w:r>
              <w:t>Casey Blicharz</w:t>
            </w:r>
          </w:p>
        </w:tc>
      </w:tr>
      <w:tr w:rsidR="00DA55F9" w14:paraId="11B12337" w14:textId="77777777" w:rsidTr="00731429">
        <w:tc>
          <w:tcPr>
            <w:tcW w:w="945" w:type="dxa"/>
          </w:tcPr>
          <w:p w14:paraId="5A5FB50E" w14:textId="77777777" w:rsidR="00DA55F9" w:rsidRDefault="00DA55F9" w:rsidP="00E31A83">
            <w:r>
              <w:t>1.00.01</w:t>
            </w:r>
          </w:p>
        </w:tc>
        <w:tc>
          <w:tcPr>
            <w:tcW w:w="1389" w:type="dxa"/>
          </w:tcPr>
          <w:p w14:paraId="24B1BE44" w14:textId="77777777" w:rsidR="00DA55F9" w:rsidRDefault="00DA55F9" w:rsidP="00E31A83">
            <w:r>
              <w:t>1/25/2018</w:t>
            </w:r>
          </w:p>
        </w:tc>
        <w:tc>
          <w:tcPr>
            <w:tcW w:w="4321" w:type="dxa"/>
          </w:tcPr>
          <w:p w14:paraId="51DD0AEC" w14:textId="77777777" w:rsidR="00DA55F9" w:rsidRDefault="00DA55F9" w:rsidP="009009CA">
            <w:r>
              <w:t>Added more sections and correcting grammar mistakes</w:t>
            </w:r>
          </w:p>
        </w:tc>
        <w:tc>
          <w:tcPr>
            <w:tcW w:w="2700" w:type="dxa"/>
          </w:tcPr>
          <w:p w14:paraId="27F8DFDF" w14:textId="77777777" w:rsidR="00DA55F9" w:rsidRDefault="00DA55F9" w:rsidP="009009CA">
            <w:r>
              <w:t>Casey Blicharz</w:t>
            </w:r>
          </w:p>
        </w:tc>
      </w:tr>
      <w:tr w:rsidR="00EC0EA0" w14:paraId="5415C493" w14:textId="77777777" w:rsidTr="00731429">
        <w:tc>
          <w:tcPr>
            <w:tcW w:w="945" w:type="dxa"/>
          </w:tcPr>
          <w:p w14:paraId="53A0A71B" w14:textId="77777777" w:rsidR="00EC0EA0" w:rsidRDefault="00EC0EA0" w:rsidP="00E31A83">
            <w:r>
              <w:t>1.00.02</w:t>
            </w:r>
          </w:p>
        </w:tc>
        <w:tc>
          <w:tcPr>
            <w:tcW w:w="1389" w:type="dxa"/>
          </w:tcPr>
          <w:p w14:paraId="5537A481" w14:textId="77777777" w:rsidR="00EC0EA0" w:rsidRDefault="00EC0EA0" w:rsidP="00E31A83">
            <w:r>
              <w:t>2/14/2018</w:t>
            </w:r>
          </w:p>
        </w:tc>
        <w:tc>
          <w:tcPr>
            <w:tcW w:w="4321" w:type="dxa"/>
          </w:tcPr>
          <w:p w14:paraId="52AEBFB4" w14:textId="77777777" w:rsidR="00EC0EA0" w:rsidRDefault="00587484" w:rsidP="009009CA">
            <w:r>
              <w:t>Split document and added more information</w:t>
            </w:r>
          </w:p>
        </w:tc>
        <w:tc>
          <w:tcPr>
            <w:tcW w:w="2700" w:type="dxa"/>
          </w:tcPr>
          <w:p w14:paraId="14FD4A3D" w14:textId="77777777" w:rsidR="00EC0EA0" w:rsidRDefault="00EC0EA0" w:rsidP="009009CA">
            <w:r>
              <w:t>Casey Blicharz</w:t>
            </w:r>
          </w:p>
        </w:tc>
      </w:tr>
      <w:tr w:rsidR="00522A4C" w14:paraId="72F3EDC5" w14:textId="77777777" w:rsidTr="00731429">
        <w:tc>
          <w:tcPr>
            <w:tcW w:w="945" w:type="dxa"/>
          </w:tcPr>
          <w:p w14:paraId="2C1561BC" w14:textId="0DB4D4FD" w:rsidR="00522A4C" w:rsidRDefault="00522A4C" w:rsidP="00522A4C">
            <w:r>
              <w:t>1.00.03</w:t>
            </w:r>
          </w:p>
        </w:tc>
        <w:tc>
          <w:tcPr>
            <w:tcW w:w="1389" w:type="dxa"/>
          </w:tcPr>
          <w:p w14:paraId="4B533546" w14:textId="6D5BAED4" w:rsidR="00522A4C" w:rsidRDefault="00522A4C" w:rsidP="00522A4C">
            <w:r>
              <w:t>7/17/2019</w:t>
            </w:r>
          </w:p>
        </w:tc>
        <w:tc>
          <w:tcPr>
            <w:tcW w:w="4321" w:type="dxa"/>
          </w:tcPr>
          <w:p w14:paraId="522F9F50" w14:textId="714EEF6F" w:rsidR="00522A4C" w:rsidRDefault="00522A4C" w:rsidP="00522A4C">
            <w:r>
              <w:t>Added security system information to the document</w:t>
            </w:r>
          </w:p>
        </w:tc>
        <w:tc>
          <w:tcPr>
            <w:tcW w:w="2700" w:type="dxa"/>
          </w:tcPr>
          <w:p w14:paraId="07FF9496" w14:textId="7C446171" w:rsidR="00522A4C" w:rsidRDefault="00522A4C" w:rsidP="00522A4C">
            <w:r>
              <w:t>Natalie Jackman</w:t>
            </w:r>
          </w:p>
        </w:tc>
      </w:tr>
      <w:tr w:rsidR="00EF7473" w14:paraId="68C010B5" w14:textId="77777777" w:rsidTr="00731429">
        <w:tc>
          <w:tcPr>
            <w:tcW w:w="945" w:type="dxa"/>
          </w:tcPr>
          <w:p w14:paraId="7785F6C7" w14:textId="62AE4085" w:rsidR="00EF7473" w:rsidRDefault="00EF7473" w:rsidP="00522A4C">
            <w:r>
              <w:t>1.00.04</w:t>
            </w:r>
          </w:p>
        </w:tc>
        <w:tc>
          <w:tcPr>
            <w:tcW w:w="1389" w:type="dxa"/>
          </w:tcPr>
          <w:p w14:paraId="6959191E" w14:textId="64BA2A56" w:rsidR="00EF7473" w:rsidRDefault="00EF7473" w:rsidP="00522A4C">
            <w:r>
              <w:t>9/13/2019</w:t>
            </w:r>
          </w:p>
        </w:tc>
        <w:tc>
          <w:tcPr>
            <w:tcW w:w="4321" w:type="dxa"/>
          </w:tcPr>
          <w:p w14:paraId="1A25723C" w14:textId="3723F18E" w:rsidR="00EF7473" w:rsidRDefault="00EF7473" w:rsidP="00522A4C">
            <w:r>
              <w:t>Adding MediaServiceProvider, ArtworkMode, and DisplayMode</w:t>
            </w:r>
          </w:p>
        </w:tc>
        <w:tc>
          <w:tcPr>
            <w:tcW w:w="2700" w:type="dxa"/>
          </w:tcPr>
          <w:p w14:paraId="299C3593" w14:textId="314ED93E" w:rsidR="00EF7473" w:rsidRDefault="00EF7473" w:rsidP="00522A4C">
            <w:r>
              <w:t>Casey Blicharz</w:t>
            </w:r>
          </w:p>
        </w:tc>
      </w:tr>
    </w:tbl>
    <w:p w14:paraId="62232101" w14:textId="77777777" w:rsidR="00731429" w:rsidRDefault="00731429" w:rsidP="006804B8">
      <w:pPr>
        <w:rPr>
          <w:rFonts w:ascii="Arial" w:hAnsi="Arial" w:cs="Arial"/>
          <w:sz w:val="16"/>
          <w:szCs w:val="16"/>
        </w:rPr>
      </w:pPr>
    </w:p>
    <w:p w14:paraId="78B608E3" w14:textId="77777777" w:rsidR="006804B8" w:rsidRDefault="006804B8">
      <w:r w:rsidRPr="00E64043">
        <w:rPr>
          <w:rFonts w:ascii="Arial" w:hAnsi="Arial" w:cs="Arial"/>
          <w:sz w:val="16"/>
          <w:szCs w:val="16"/>
        </w:rPr>
        <w:t>Crestron and the Crestron logo are either trademarks or registered trademarks of Crestron Electronics, Inc. in the United States and/or other countries.  Other trademarks, registered trademarks, and trade names may be used in this document to refer to either the entities claiming the marks and names or their products.  Crestron disclaims any proprietary interest in the marks and names of others.  Crestron is not responsible for errors in typography or photography.</w:t>
      </w:r>
    </w:p>
    <w:sdt>
      <w:sdtPr>
        <w:rPr>
          <w:b w:val="0"/>
          <w:caps w:val="0"/>
          <w:spacing w:val="0"/>
          <w:sz w:val="22"/>
          <w:szCs w:val="22"/>
        </w:rPr>
        <w:id w:val="9481095"/>
        <w:docPartObj>
          <w:docPartGallery w:val="Table of Contents"/>
          <w:docPartUnique/>
        </w:docPartObj>
      </w:sdtPr>
      <w:sdtEndPr/>
      <w:sdtContent>
        <w:p w14:paraId="7A7FF162" w14:textId="77777777" w:rsidR="00731429" w:rsidRDefault="00731429">
          <w:pPr>
            <w:pStyle w:val="TOCHeading"/>
            <w:rPr>
              <w:caps w:val="0"/>
              <w:spacing w:val="0"/>
              <w:sz w:val="22"/>
              <w:szCs w:val="22"/>
            </w:rPr>
          </w:pPr>
        </w:p>
        <w:p w14:paraId="195C45CC" w14:textId="77777777" w:rsidR="00731429" w:rsidRDefault="00731429">
          <w:pPr>
            <w:rPr>
              <w:b/>
            </w:rPr>
          </w:pPr>
          <w:r>
            <w:rPr>
              <w:caps/>
            </w:rPr>
            <w:br w:type="page"/>
          </w:r>
        </w:p>
        <w:p w14:paraId="03EE6D11" w14:textId="77777777" w:rsidR="00027122" w:rsidRDefault="00027122">
          <w:pPr>
            <w:pStyle w:val="TOCHeading"/>
          </w:pPr>
          <w:r>
            <w:lastRenderedPageBreak/>
            <w:t>Tabl</w:t>
          </w:r>
          <w:bookmarkStart w:id="0" w:name="_GoBack"/>
          <w:bookmarkEnd w:id="0"/>
          <w:r>
            <w:t>e of Contents</w:t>
          </w:r>
        </w:p>
        <w:p w14:paraId="49970A6F" w14:textId="72153084" w:rsidR="00DF3F6B" w:rsidRDefault="005A57CA">
          <w:pPr>
            <w:pStyle w:val="TOC1"/>
            <w:tabs>
              <w:tab w:val="left" w:pos="440"/>
              <w:tab w:val="right" w:leader="dot" w:pos="9350"/>
            </w:tabs>
            <w:rPr>
              <w:rFonts w:asciiTheme="minorHAnsi" w:eastAsiaTheme="minorEastAsia" w:hAnsiTheme="minorHAnsi" w:cstheme="minorBidi"/>
              <w:noProof/>
              <w:lang w:bidi="ar-SA"/>
            </w:rPr>
          </w:pPr>
          <w:r>
            <w:fldChar w:fldCharType="begin"/>
          </w:r>
          <w:r w:rsidR="00027122">
            <w:instrText xml:space="preserve"> TOC \o "1-3" \h \z \u </w:instrText>
          </w:r>
          <w:r>
            <w:fldChar w:fldCharType="separate"/>
          </w:r>
          <w:hyperlink w:anchor="_Toc23857186" w:history="1">
            <w:r w:rsidR="00DF3F6B" w:rsidRPr="00FB16FE">
              <w:rPr>
                <w:rStyle w:val="Hyperlink"/>
                <w:rFonts w:ascii="Segoe UI Emoji" w:hAnsi="Segoe UI Emoji"/>
                <w:noProof/>
              </w:rPr>
              <w:t>1</w:t>
            </w:r>
            <w:r w:rsidR="00DF3F6B">
              <w:rPr>
                <w:rFonts w:asciiTheme="minorHAnsi" w:eastAsiaTheme="minorEastAsia" w:hAnsiTheme="minorHAnsi" w:cstheme="minorBidi"/>
                <w:noProof/>
                <w:lang w:bidi="ar-SA"/>
              </w:rPr>
              <w:tab/>
            </w:r>
            <w:r w:rsidR="00DF3F6B" w:rsidRPr="00FB16FE">
              <w:rPr>
                <w:rStyle w:val="Hyperlink"/>
                <w:noProof/>
              </w:rPr>
              <w:t>Framework</w:t>
            </w:r>
            <w:r w:rsidR="00DF3F6B">
              <w:rPr>
                <w:noProof/>
                <w:webHidden/>
              </w:rPr>
              <w:tab/>
            </w:r>
            <w:r w:rsidR="00DF3F6B">
              <w:rPr>
                <w:noProof/>
                <w:webHidden/>
              </w:rPr>
              <w:fldChar w:fldCharType="begin"/>
            </w:r>
            <w:r w:rsidR="00DF3F6B">
              <w:rPr>
                <w:noProof/>
                <w:webHidden/>
              </w:rPr>
              <w:instrText xml:space="preserve"> PAGEREF _Toc23857186 \h </w:instrText>
            </w:r>
            <w:r w:rsidR="00DF3F6B">
              <w:rPr>
                <w:noProof/>
                <w:webHidden/>
              </w:rPr>
            </w:r>
            <w:r w:rsidR="00DF3F6B">
              <w:rPr>
                <w:noProof/>
                <w:webHidden/>
              </w:rPr>
              <w:fldChar w:fldCharType="separate"/>
            </w:r>
            <w:r w:rsidR="00DF3F6B">
              <w:rPr>
                <w:noProof/>
                <w:webHidden/>
              </w:rPr>
              <w:t>4</w:t>
            </w:r>
            <w:r w:rsidR="00DF3F6B">
              <w:rPr>
                <w:noProof/>
                <w:webHidden/>
              </w:rPr>
              <w:fldChar w:fldCharType="end"/>
            </w:r>
          </w:hyperlink>
        </w:p>
        <w:p w14:paraId="4278249B" w14:textId="735D99F8" w:rsidR="00DF3F6B" w:rsidRDefault="00DF3F6B">
          <w:pPr>
            <w:pStyle w:val="TOC2"/>
            <w:tabs>
              <w:tab w:val="left" w:pos="880"/>
              <w:tab w:val="right" w:leader="dot" w:pos="9350"/>
            </w:tabs>
            <w:rPr>
              <w:rFonts w:asciiTheme="minorHAnsi" w:eastAsiaTheme="minorEastAsia" w:hAnsiTheme="minorHAnsi" w:cstheme="minorBidi"/>
              <w:noProof/>
              <w:lang w:bidi="ar-SA"/>
            </w:rPr>
          </w:pPr>
          <w:hyperlink w:anchor="_Toc23857187" w:history="1">
            <w:r w:rsidRPr="00FB16FE">
              <w:rPr>
                <w:rStyle w:val="Hyperlink"/>
                <w:rFonts w:ascii="Segoe UI Emoji" w:hAnsi="Segoe UI Emoji"/>
                <w:noProof/>
              </w:rPr>
              <w:t>1.1</w:t>
            </w:r>
            <w:r>
              <w:rPr>
                <w:rFonts w:asciiTheme="minorHAnsi" w:eastAsiaTheme="minorEastAsia" w:hAnsiTheme="minorHAnsi" w:cstheme="minorBidi"/>
                <w:noProof/>
                <w:lang w:bidi="ar-SA"/>
              </w:rPr>
              <w:tab/>
            </w:r>
            <w:r w:rsidRPr="00FB16FE">
              <w:rPr>
                <w:rStyle w:val="Hyperlink"/>
                <w:noProof/>
              </w:rPr>
              <w:t>Libraries</w:t>
            </w:r>
            <w:r>
              <w:rPr>
                <w:noProof/>
                <w:webHidden/>
              </w:rPr>
              <w:tab/>
            </w:r>
            <w:r>
              <w:rPr>
                <w:noProof/>
                <w:webHidden/>
              </w:rPr>
              <w:fldChar w:fldCharType="begin"/>
            </w:r>
            <w:r>
              <w:rPr>
                <w:noProof/>
                <w:webHidden/>
              </w:rPr>
              <w:instrText xml:space="preserve"> PAGEREF _Toc23857187 \h </w:instrText>
            </w:r>
            <w:r>
              <w:rPr>
                <w:noProof/>
                <w:webHidden/>
              </w:rPr>
            </w:r>
            <w:r>
              <w:rPr>
                <w:noProof/>
                <w:webHidden/>
              </w:rPr>
              <w:fldChar w:fldCharType="separate"/>
            </w:r>
            <w:r>
              <w:rPr>
                <w:noProof/>
                <w:webHidden/>
              </w:rPr>
              <w:t>5</w:t>
            </w:r>
            <w:r>
              <w:rPr>
                <w:noProof/>
                <w:webHidden/>
              </w:rPr>
              <w:fldChar w:fldCharType="end"/>
            </w:r>
          </w:hyperlink>
        </w:p>
        <w:p w14:paraId="162137CF" w14:textId="448F09F5" w:rsidR="00DF3F6B" w:rsidRDefault="00DF3F6B">
          <w:pPr>
            <w:pStyle w:val="TOC2"/>
            <w:tabs>
              <w:tab w:val="left" w:pos="880"/>
              <w:tab w:val="right" w:leader="dot" w:pos="9350"/>
            </w:tabs>
            <w:rPr>
              <w:rFonts w:asciiTheme="minorHAnsi" w:eastAsiaTheme="minorEastAsia" w:hAnsiTheme="minorHAnsi" w:cstheme="minorBidi"/>
              <w:noProof/>
              <w:lang w:bidi="ar-SA"/>
            </w:rPr>
          </w:pPr>
          <w:hyperlink w:anchor="_Toc23857188" w:history="1">
            <w:r w:rsidRPr="00FB16FE">
              <w:rPr>
                <w:rStyle w:val="Hyperlink"/>
                <w:rFonts w:ascii="Segoe UI Emoji" w:hAnsi="Segoe UI Emoji"/>
                <w:noProof/>
              </w:rPr>
              <w:t>1.2</w:t>
            </w:r>
            <w:r>
              <w:rPr>
                <w:rFonts w:asciiTheme="minorHAnsi" w:eastAsiaTheme="minorEastAsia" w:hAnsiTheme="minorHAnsi" w:cstheme="minorBidi"/>
                <w:noProof/>
                <w:lang w:bidi="ar-SA"/>
              </w:rPr>
              <w:tab/>
            </w:r>
            <w:r w:rsidRPr="00FB16FE">
              <w:rPr>
                <w:rStyle w:val="Hyperlink"/>
                <w:noProof/>
              </w:rPr>
              <w:t>Driver Class Definition</w:t>
            </w:r>
            <w:r>
              <w:rPr>
                <w:noProof/>
                <w:webHidden/>
              </w:rPr>
              <w:tab/>
            </w:r>
            <w:r>
              <w:rPr>
                <w:noProof/>
                <w:webHidden/>
              </w:rPr>
              <w:fldChar w:fldCharType="begin"/>
            </w:r>
            <w:r>
              <w:rPr>
                <w:noProof/>
                <w:webHidden/>
              </w:rPr>
              <w:instrText xml:space="preserve"> PAGEREF _Toc23857188 \h </w:instrText>
            </w:r>
            <w:r>
              <w:rPr>
                <w:noProof/>
                <w:webHidden/>
              </w:rPr>
            </w:r>
            <w:r>
              <w:rPr>
                <w:noProof/>
                <w:webHidden/>
              </w:rPr>
              <w:fldChar w:fldCharType="separate"/>
            </w:r>
            <w:r>
              <w:rPr>
                <w:noProof/>
                <w:webHidden/>
              </w:rPr>
              <w:t>6</w:t>
            </w:r>
            <w:r>
              <w:rPr>
                <w:noProof/>
                <w:webHidden/>
              </w:rPr>
              <w:fldChar w:fldCharType="end"/>
            </w:r>
          </w:hyperlink>
        </w:p>
        <w:p w14:paraId="1366D073" w14:textId="46BE7296" w:rsidR="00DF3F6B" w:rsidRDefault="00DF3F6B">
          <w:pPr>
            <w:pStyle w:val="TOC2"/>
            <w:tabs>
              <w:tab w:val="left" w:pos="880"/>
              <w:tab w:val="right" w:leader="dot" w:pos="9350"/>
            </w:tabs>
            <w:rPr>
              <w:rFonts w:asciiTheme="minorHAnsi" w:eastAsiaTheme="minorEastAsia" w:hAnsiTheme="minorHAnsi" w:cstheme="minorBidi"/>
              <w:noProof/>
              <w:lang w:bidi="ar-SA"/>
            </w:rPr>
          </w:pPr>
          <w:hyperlink w:anchor="_Toc23857189" w:history="1">
            <w:r w:rsidRPr="00FB16FE">
              <w:rPr>
                <w:rStyle w:val="Hyperlink"/>
                <w:rFonts w:ascii="Segoe UI Emoji" w:hAnsi="Segoe UI Emoji"/>
                <w:noProof/>
              </w:rPr>
              <w:t>1.3</w:t>
            </w:r>
            <w:r>
              <w:rPr>
                <w:rFonts w:asciiTheme="minorHAnsi" w:eastAsiaTheme="minorEastAsia" w:hAnsiTheme="minorHAnsi" w:cstheme="minorBidi"/>
                <w:noProof/>
                <w:lang w:bidi="ar-SA"/>
              </w:rPr>
              <w:tab/>
            </w:r>
            <w:r w:rsidRPr="00FB16FE">
              <w:rPr>
                <w:rStyle w:val="Hyperlink"/>
                <w:noProof/>
              </w:rPr>
              <w:t>Device Type Interfaces</w:t>
            </w:r>
            <w:r>
              <w:rPr>
                <w:noProof/>
                <w:webHidden/>
              </w:rPr>
              <w:tab/>
            </w:r>
            <w:r>
              <w:rPr>
                <w:noProof/>
                <w:webHidden/>
              </w:rPr>
              <w:fldChar w:fldCharType="begin"/>
            </w:r>
            <w:r>
              <w:rPr>
                <w:noProof/>
                <w:webHidden/>
              </w:rPr>
              <w:instrText xml:space="preserve"> PAGEREF _Toc23857189 \h </w:instrText>
            </w:r>
            <w:r>
              <w:rPr>
                <w:noProof/>
                <w:webHidden/>
              </w:rPr>
            </w:r>
            <w:r>
              <w:rPr>
                <w:noProof/>
                <w:webHidden/>
              </w:rPr>
              <w:fldChar w:fldCharType="separate"/>
            </w:r>
            <w:r>
              <w:rPr>
                <w:noProof/>
                <w:webHidden/>
              </w:rPr>
              <w:t>8</w:t>
            </w:r>
            <w:r>
              <w:rPr>
                <w:noProof/>
                <w:webHidden/>
              </w:rPr>
              <w:fldChar w:fldCharType="end"/>
            </w:r>
          </w:hyperlink>
        </w:p>
        <w:p w14:paraId="6A5793DB" w14:textId="5DBB4A0E" w:rsidR="00DF3F6B" w:rsidRDefault="00DF3F6B">
          <w:pPr>
            <w:pStyle w:val="TOC3"/>
            <w:rPr>
              <w:rFonts w:asciiTheme="minorHAnsi" w:eastAsiaTheme="minorEastAsia" w:hAnsiTheme="minorHAnsi" w:cstheme="minorBidi"/>
              <w:lang w:bidi="ar-SA"/>
            </w:rPr>
          </w:pPr>
          <w:hyperlink w:anchor="_Toc23857190" w:history="1">
            <w:r w:rsidRPr="00FB16FE">
              <w:rPr>
                <w:rStyle w:val="Hyperlink"/>
              </w:rPr>
              <w:t>1.3.1</w:t>
            </w:r>
            <w:r>
              <w:rPr>
                <w:rFonts w:asciiTheme="minorHAnsi" w:eastAsiaTheme="minorEastAsia" w:hAnsiTheme="minorHAnsi" w:cstheme="minorBidi"/>
                <w:lang w:bidi="ar-SA"/>
              </w:rPr>
              <w:tab/>
            </w:r>
            <w:r w:rsidRPr="00FB16FE">
              <w:rPr>
                <w:rStyle w:val="Hyperlink"/>
              </w:rPr>
              <w:t>Video Displays and Projectors</w:t>
            </w:r>
            <w:r>
              <w:rPr>
                <w:webHidden/>
              </w:rPr>
              <w:tab/>
            </w:r>
            <w:r>
              <w:rPr>
                <w:webHidden/>
              </w:rPr>
              <w:fldChar w:fldCharType="begin"/>
            </w:r>
            <w:r>
              <w:rPr>
                <w:webHidden/>
              </w:rPr>
              <w:instrText xml:space="preserve"> PAGEREF _Toc23857190 \h </w:instrText>
            </w:r>
            <w:r>
              <w:rPr>
                <w:webHidden/>
              </w:rPr>
            </w:r>
            <w:r>
              <w:rPr>
                <w:webHidden/>
              </w:rPr>
              <w:fldChar w:fldCharType="separate"/>
            </w:r>
            <w:r>
              <w:rPr>
                <w:webHidden/>
              </w:rPr>
              <w:t>9</w:t>
            </w:r>
            <w:r>
              <w:rPr>
                <w:webHidden/>
              </w:rPr>
              <w:fldChar w:fldCharType="end"/>
            </w:r>
          </w:hyperlink>
        </w:p>
        <w:p w14:paraId="3CD02EB9" w14:textId="669C7D66" w:rsidR="00DF3F6B" w:rsidRDefault="00DF3F6B">
          <w:pPr>
            <w:pStyle w:val="TOC3"/>
            <w:rPr>
              <w:rFonts w:asciiTheme="minorHAnsi" w:eastAsiaTheme="minorEastAsia" w:hAnsiTheme="minorHAnsi" w:cstheme="minorBidi"/>
              <w:lang w:bidi="ar-SA"/>
            </w:rPr>
          </w:pPr>
          <w:hyperlink w:anchor="_Toc23857191" w:history="1">
            <w:r w:rsidRPr="00FB16FE">
              <w:rPr>
                <w:rStyle w:val="Hyperlink"/>
              </w:rPr>
              <w:t>1.3.2</w:t>
            </w:r>
            <w:r>
              <w:rPr>
                <w:rFonts w:asciiTheme="minorHAnsi" w:eastAsiaTheme="minorEastAsia" w:hAnsiTheme="minorHAnsi" w:cstheme="minorBidi"/>
                <w:lang w:bidi="ar-SA"/>
              </w:rPr>
              <w:tab/>
            </w:r>
            <w:r w:rsidRPr="00FB16FE">
              <w:rPr>
                <w:rStyle w:val="Hyperlink"/>
              </w:rPr>
              <w:t>Cable Boxes</w:t>
            </w:r>
            <w:r>
              <w:rPr>
                <w:webHidden/>
              </w:rPr>
              <w:tab/>
            </w:r>
            <w:r>
              <w:rPr>
                <w:webHidden/>
              </w:rPr>
              <w:fldChar w:fldCharType="begin"/>
            </w:r>
            <w:r>
              <w:rPr>
                <w:webHidden/>
              </w:rPr>
              <w:instrText xml:space="preserve"> PAGEREF _Toc23857191 \h </w:instrText>
            </w:r>
            <w:r>
              <w:rPr>
                <w:webHidden/>
              </w:rPr>
            </w:r>
            <w:r>
              <w:rPr>
                <w:webHidden/>
              </w:rPr>
              <w:fldChar w:fldCharType="separate"/>
            </w:r>
            <w:r>
              <w:rPr>
                <w:webHidden/>
              </w:rPr>
              <w:t>10</w:t>
            </w:r>
            <w:r>
              <w:rPr>
                <w:webHidden/>
              </w:rPr>
              <w:fldChar w:fldCharType="end"/>
            </w:r>
          </w:hyperlink>
        </w:p>
        <w:p w14:paraId="199D33D8" w14:textId="12535732" w:rsidR="00DF3F6B" w:rsidRDefault="00DF3F6B">
          <w:pPr>
            <w:pStyle w:val="TOC3"/>
            <w:rPr>
              <w:rFonts w:asciiTheme="minorHAnsi" w:eastAsiaTheme="minorEastAsia" w:hAnsiTheme="minorHAnsi" w:cstheme="minorBidi"/>
              <w:lang w:bidi="ar-SA"/>
            </w:rPr>
          </w:pPr>
          <w:hyperlink w:anchor="_Toc23857192" w:history="1">
            <w:r w:rsidRPr="00FB16FE">
              <w:rPr>
                <w:rStyle w:val="Hyperlink"/>
              </w:rPr>
              <w:t>1.3.3</w:t>
            </w:r>
            <w:r>
              <w:rPr>
                <w:rFonts w:asciiTheme="minorHAnsi" w:eastAsiaTheme="minorEastAsia" w:hAnsiTheme="minorHAnsi" w:cstheme="minorBidi"/>
                <w:lang w:bidi="ar-SA"/>
              </w:rPr>
              <w:tab/>
            </w:r>
            <w:r w:rsidRPr="00FB16FE">
              <w:rPr>
                <w:rStyle w:val="Hyperlink"/>
              </w:rPr>
              <w:t>Video Servers</w:t>
            </w:r>
            <w:r>
              <w:rPr>
                <w:webHidden/>
              </w:rPr>
              <w:tab/>
            </w:r>
            <w:r>
              <w:rPr>
                <w:webHidden/>
              </w:rPr>
              <w:fldChar w:fldCharType="begin"/>
            </w:r>
            <w:r>
              <w:rPr>
                <w:webHidden/>
              </w:rPr>
              <w:instrText xml:space="preserve"> PAGEREF _Toc23857192 \h </w:instrText>
            </w:r>
            <w:r>
              <w:rPr>
                <w:webHidden/>
              </w:rPr>
            </w:r>
            <w:r>
              <w:rPr>
                <w:webHidden/>
              </w:rPr>
              <w:fldChar w:fldCharType="separate"/>
            </w:r>
            <w:r>
              <w:rPr>
                <w:webHidden/>
              </w:rPr>
              <w:t>11</w:t>
            </w:r>
            <w:r>
              <w:rPr>
                <w:webHidden/>
              </w:rPr>
              <w:fldChar w:fldCharType="end"/>
            </w:r>
          </w:hyperlink>
        </w:p>
        <w:p w14:paraId="3EDAA7A1" w14:textId="69537DFB" w:rsidR="00DF3F6B" w:rsidRDefault="00DF3F6B">
          <w:pPr>
            <w:pStyle w:val="TOC3"/>
            <w:rPr>
              <w:rFonts w:asciiTheme="minorHAnsi" w:eastAsiaTheme="minorEastAsia" w:hAnsiTheme="minorHAnsi" w:cstheme="minorBidi"/>
              <w:lang w:bidi="ar-SA"/>
            </w:rPr>
          </w:pPr>
          <w:hyperlink w:anchor="_Toc23857193" w:history="1">
            <w:r w:rsidRPr="00FB16FE">
              <w:rPr>
                <w:rStyle w:val="Hyperlink"/>
              </w:rPr>
              <w:t>1.3.4</w:t>
            </w:r>
            <w:r>
              <w:rPr>
                <w:rFonts w:asciiTheme="minorHAnsi" w:eastAsiaTheme="minorEastAsia" w:hAnsiTheme="minorHAnsi" w:cstheme="minorBidi"/>
                <w:lang w:bidi="ar-SA"/>
              </w:rPr>
              <w:tab/>
            </w:r>
            <w:r w:rsidRPr="00FB16FE">
              <w:rPr>
                <w:rStyle w:val="Hyperlink"/>
              </w:rPr>
              <w:t>Blu-ray Players</w:t>
            </w:r>
            <w:r>
              <w:rPr>
                <w:webHidden/>
              </w:rPr>
              <w:tab/>
            </w:r>
            <w:r>
              <w:rPr>
                <w:webHidden/>
              </w:rPr>
              <w:fldChar w:fldCharType="begin"/>
            </w:r>
            <w:r>
              <w:rPr>
                <w:webHidden/>
              </w:rPr>
              <w:instrText xml:space="preserve"> PAGEREF _Toc23857193 \h </w:instrText>
            </w:r>
            <w:r>
              <w:rPr>
                <w:webHidden/>
              </w:rPr>
            </w:r>
            <w:r>
              <w:rPr>
                <w:webHidden/>
              </w:rPr>
              <w:fldChar w:fldCharType="separate"/>
            </w:r>
            <w:r>
              <w:rPr>
                <w:webHidden/>
              </w:rPr>
              <w:t>12</w:t>
            </w:r>
            <w:r>
              <w:rPr>
                <w:webHidden/>
              </w:rPr>
              <w:fldChar w:fldCharType="end"/>
            </w:r>
          </w:hyperlink>
        </w:p>
        <w:p w14:paraId="655DB43C" w14:textId="354E2433" w:rsidR="00DF3F6B" w:rsidRDefault="00DF3F6B">
          <w:pPr>
            <w:pStyle w:val="TOC3"/>
            <w:rPr>
              <w:rFonts w:asciiTheme="minorHAnsi" w:eastAsiaTheme="minorEastAsia" w:hAnsiTheme="minorHAnsi" w:cstheme="minorBidi"/>
              <w:lang w:bidi="ar-SA"/>
            </w:rPr>
          </w:pPr>
          <w:hyperlink w:anchor="_Toc23857194" w:history="1">
            <w:r w:rsidRPr="00FB16FE">
              <w:rPr>
                <w:rStyle w:val="Hyperlink"/>
              </w:rPr>
              <w:t>1.3.5</w:t>
            </w:r>
            <w:r>
              <w:rPr>
                <w:rFonts w:asciiTheme="minorHAnsi" w:eastAsiaTheme="minorEastAsia" w:hAnsiTheme="minorHAnsi" w:cstheme="minorBidi"/>
                <w:lang w:bidi="ar-SA"/>
              </w:rPr>
              <w:tab/>
            </w:r>
            <w:r w:rsidRPr="00FB16FE">
              <w:rPr>
                <w:rStyle w:val="Hyperlink"/>
              </w:rPr>
              <w:t>AV Receivers</w:t>
            </w:r>
            <w:r>
              <w:rPr>
                <w:webHidden/>
              </w:rPr>
              <w:tab/>
            </w:r>
            <w:r>
              <w:rPr>
                <w:webHidden/>
              </w:rPr>
              <w:fldChar w:fldCharType="begin"/>
            </w:r>
            <w:r>
              <w:rPr>
                <w:webHidden/>
              </w:rPr>
              <w:instrText xml:space="preserve"> PAGEREF _Toc23857194 \h </w:instrText>
            </w:r>
            <w:r>
              <w:rPr>
                <w:webHidden/>
              </w:rPr>
            </w:r>
            <w:r>
              <w:rPr>
                <w:webHidden/>
              </w:rPr>
              <w:fldChar w:fldCharType="separate"/>
            </w:r>
            <w:r>
              <w:rPr>
                <w:webHidden/>
              </w:rPr>
              <w:t>14</w:t>
            </w:r>
            <w:r>
              <w:rPr>
                <w:webHidden/>
              </w:rPr>
              <w:fldChar w:fldCharType="end"/>
            </w:r>
          </w:hyperlink>
        </w:p>
        <w:p w14:paraId="56D85F73" w14:textId="60D750EF" w:rsidR="00DF3F6B" w:rsidRDefault="00DF3F6B">
          <w:pPr>
            <w:pStyle w:val="TOC3"/>
            <w:rPr>
              <w:rFonts w:asciiTheme="minorHAnsi" w:eastAsiaTheme="minorEastAsia" w:hAnsiTheme="minorHAnsi" w:cstheme="minorBidi"/>
              <w:lang w:bidi="ar-SA"/>
            </w:rPr>
          </w:pPr>
          <w:hyperlink w:anchor="_Toc23857195" w:history="1">
            <w:r w:rsidRPr="00FB16FE">
              <w:rPr>
                <w:rStyle w:val="Hyperlink"/>
              </w:rPr>
              <w:t>1.3.6</w:t>
            </w:r>
            <w:r>
              <w:rPr>
                <w:rFonts w:asciiTheme="minorHAnsi" w:eastAsiaTheme="minorEastAsia" w:hAnsiTheme="minorHAnsi" w:cstheme="minorBidi"/>
                <w:lang w:bidi="ar-SA"/>
              </w:rPr>
              <w:tab/>
            </w:r>
            <w:r w:rsidRPr="00FB16FE">
              <w:rPr>
                <w:rStyle w:val="Hyperlink"/>
              </w:rPr>
              <w:t>Security Systems</w:t>
            </w:r>
            <w:r>
              <w:rPr>
                <w:webHidden/>
              </w:rPr>
              <w:tab/>
            </w:r>
            <w:r>
              <w:rPr>
                <w:webHidden/>
              </w:rPr>
              <w:fldChar w:fldCharType="begin"/>
            </w:r>
            <w:r>
              <w:rPr>
                <w:webHidden/>
              </w:rPr>
              <w:instrText xml:space="preserve"> PAGEREF _Toc23857195 \h </w:instrText>
            </w:r>
            <w:r>
              <w:rPr>
                <w:webHidden/>
              </w:rPr>
            </w:r>
            <w:r>
              <w:rPr>
                <w:webHidden/>
              </w:rPr>
              <w:fldChar w:fldCharType="separate"/>
            </w:r>
            <w:r>
              <w:rPr>
                <w:webHidden/>
              </w:rPr>
              <w:t>14</w:t>
            </w:r>
            <w:r>
              <w:rPr>
                <w:webHidden/>
              </w:rPr>
              <w:fldChar w:fldCharType="end"/>
            </w:r>
          </w:hyperlink>
        </w:p>
        <w:p w14:paraId="45D2B012" w14:textId="1CDD6EBE" w:rsidR="00DF3F6B" w:rsidRDefault="00DF3F6B">
          <w:pPr>
            <w:pStyle w:val="TOC2"/>
            <w:tabs>
              <w:tab w:val="left" w:pos="880"/>
              <w:tab w:val="right" w:leader="dot" w:pos="9350"/>
            </w:tabs>
            <w:rPr>
              <w:rFonts w:asciiTheme="minorHAnsi" w:eastAsiaTheme="minorEastAsia" w:hAnsiTheme="minorHAnsi" w:cstheme="minorBidi"/>
              <w:noProof/>
              <w:lang w:bidi="ar-SA"/>
            </w:rPr>
          </w:pPr>
          <w:hyperlink w:anchor="_Toc23857196" w:history="1">
            <w:r w:rsidRPr="00FB16FE">
              <w:rPr>
                <w:rStyle w:val="Hyperlink"/>
                <w:rFonts w:ascii="Segoe UI Emoji" w:hAnsi="Segoe UI Emoji"/>
                <w:noProof/>
              </w:rPr>
              <w:t>1.4</w:t>
            </w:r>
            <w:r>
              <w:rPr>
                <w:rFonts w:asciiTheme="minorHAnsi" w:eastAsiaTheme="minorEastAsia" w:hAnsiTheme="minorHAnsi" w:cstheme="minorBidi"/>
                <w:noProof/>
                <w:lang w:bidi="ar-SA"/>
              </w:rPr>
              <w:tab/>
            </w:r>
            <w:r w:rsidRPr="00FB16FE">
              <w:rPr>
                <w:rStyle w:val="Hyperlink"/>
                <w:noProof/>
              </w:rPr>
              <w:t>Device Type Abstract classes</w:t>
            </w:r>
            <w:r>
              <w:rPr>
                <w:noProof/>
                <w:webHidden/>
              </w:rPr>
              <w:tab/>
            </w:r>
            <w:r>
              <w:rPr>
                <w:noProof/>
                <w:webHidden/>
              </w:rPr>
              <w:fldChar w:fldCharType="begin"/>
            </w:r>
            <w:r>
              <w:rPr>
                <w:noProof/>
                <w:webHidden/>
              </w:rPr>
              <w:instrText xml:space="preserve"> PAGEREF _Toc23857196 \h </w:instrText>
            </w:r>
            <w:r>
              <w:rPr>
                <w:noProof/>
                <w:webHidden/>
              </w:rPr>
            </w:r>
            <w:r>
              <w:rPr>
                <w:noProof/>
                <w:webHidden/>
              </w:rPr>
              <w:fldChar w:fldCharType="separate"/>
            </w:r>
            <w:r>
              <w:rPr>
                <w:noProof/>
                <w:webHidden/>
              </w:rPr>
              <w:t>16</w:t>
            </w:r>
            <w:r>
              <w:rPr>
                <w:noProof/>
                <w:webHidden/>
              </w:rPr>
              <w:fldChar w:fldCharType="end"/>
            </w:r>
          </w:hyperlink>
        </w:p>
        <w:p w14:paraId="3EB96E97" w14:textId="1B0B2639" w:rsidR="00DF3F6B" w:rsidRDefault="00DF3F6B">
          <w:pPr>
            <w:pStyle w:val="TOC3"/>
            <w:rPr>
              <w:rFonts w:asciiTheme="minorHAnsi" w:eastAsiaTheme="minorEastAsia" w:hAnsiTheme="minorHAnsi" w:cstheme="minorBidi"/>
              <w:lang w:bidi="ar-SA"/>
            </w:rPr>
          </w:pPr>
          <w:hyperlink w:anchor="_Toc23857197" w:history="1">
            <w:r w:rsidRPr="00FB16FE">
              <w:rPr>
                <w:rStyle w:val="Hyperlink"/>
              </w:rPr>
              <w:t>1.4.1</w:t>
            </w:r>
            <w:r>
              <w:rPr>
                <w:rFonts w:asciiTheme="minorHAnsi" w:eastAsiaTheme="minorEastAsia" w:hAnsiTheme="minorHAnsi" w:cstheme="minorBidi"/>
                <w:lang w:bidi="ar-SA"/>
              </w:rPr>
              <w:tab/>
            </w:r>
            <w:r w:rsidRPr="00FB16FE">
              <w:rPr>
                <w:rStyle w:val="Hyperlink"/>
              </w:rPr>
              <w:t>ABasic&lt;Device Type&gt;</w:t>
            </w:r>
            <w:r>
              <w:rPr>
                <w:webHidden/>
              </w:rPr>
              <w:tab/>
            </w:r>
            <w:r>
              <w:rPr>
                <w:webHidden/>
              </w:rPr>
              <w:fldChar w:fldCharType="begin"/>
            </w:r>
            <w:r>
              <w:rPr>
                <w:webHidden/>
              </w:rPr>
              <w:instrText xml:space="preserve"> PAGEREF _Toc23857197 \h </w:instrText>
            </w:r>
            <w:r>
              <w:rPr>
                <w:webHidden/>
              </w:rPr>
            </w:r>
            <w:r>
              <w:rPr>
                <w:webHidden/>
              </w:rPr>
              <w:fldChar w:fldCharType="separate"/>
            </w:r>
            <w:r>
              <w:rPr>
                <w:webHidden/>
              </w:rPr>
              <w:t>16</w:t>
            </w:r>
            <w:r>
              <w:rPr>
                <w:webHidden/>
              </w:rPr>
              <w:fldChar w:fldCharType="end"/>
            </w:r>
          </w:hyperlink>
        </w:p>
        <w:p w14:paraId="6AD47EB4" w14:textId="7F289401" w:rsidR="00DF3F6B" w:rsidRDefault="00DF3F6B">
          <w:pPr>
            <w:pStyle w:val="TOC3"/>
            <w:rPr>
              <w:rFonts w:asciiTheme="minorHAnsi" w:eastAsiaTheme="minorEastAsia" w:hAnsiTheme="minorHAnsi" w:cstheme="minorBidi"/>
              <w:lang w:bidi="ar-SA"/>
            </w:rPr>
          </w:pPr>
          <w:hyperlink w:anchor="_Toc23857198" w:history="1">
            <w:r w:rsidRPr="00FB16FE">
              <w:rPr>
                <w:rStyle w:val="Hyperlink"/>
              </w:rPr>
              <w:t>1.4.2</w:t>
            </w:r>
            <w:r>
              <w:rPr>
                <w:rFonts w:asciiTheme="minorHAnsi" w:eastAsiaTheme="minorEastAsia" w:hAnsiTheme="minorHAnsi" w:cstheme="minorBidi"/>
                <w:lang w:bidi="ar-SA"/>
              </w:rPr>
              <w:tab/>
            </w:r>
            <w:r w:rsidRPr="00FB16FE">
              <w:rPr>
                <w:rStyle w:val="Hyperlink"/>
              </w:rPr>
              <w:t>ATransportDriver And Transports</w:t>
            </w:r>
            <w:r>
              <w:rPr>
                <w:webHidden/>
              </w:rPr>
              <w:tab/>
            </w:r>
            <w:r>
              <w:rPr>
                <w:webHidden/>
              </w:rPr>
              <w:fldChar w:fldCharType="begin"/>
            </w:r>
            <w:r>
              <w:rPr>
                <w:webHidden/>
              </w:rPr>
              <w:instrText xml:space="preserve"> PAGEREF _Toc23857198 \h </w:instrText>
            </w:r>
            <w:r>
              <w:rPr>
                <w:webHidden/>
              </w:rPr>
            </w:r>
            <w:r>
              <w:rPr>
                <w:webHidden/>
              </w:rPr>
              <w:fldChar w:fldCharType="separate"/>
            </w:r>
            <w:r>
              <w:rPr>
                <w:webHidden/>
              </w:rPr>
              <w:t>17</w:t>
            </w:r>
            <w:r>
              <w:rPr>
                <w:webHidden/>
              </w:rPr>
              <w:fldChar w:fldCharType="end"/>
            </w:r>
          </w:hyperlink>
        </w:p>
        <w:p w14:paraId="750DB626" w14:textId="444CCE88" w:rsidR="00DF3F6B" w:rsidRDefault="00DF3F6B">
          <w:pPr>
            <w:pStyle w:val="TOC3"/>
            <w:rPr>
              <w:rFonts w:asciiTheme="minorHAnsi" w:eastAsiaTheme="minorEastAsia" w:hAnsiTheme="minorHAnsi" w:cstheme="minorBidi"/>
              <w:lang w:bidi="ar-SA"/>
            </w:rPr>
          </w:pPr>
          <w:hyperlink w:anchor="_Toc23857199" w:history="1">
            <w:r w:rsidRPr="00FB16FE">
              <w:rPr>
                <w:rStyle w:val="Hyperlink"/>
              </w:rPr>
              <w:t>1.4.3</w:t>
            </w:r>
            <w:r>
              <w:rPr>
                <w:rFonts w:asciiTheme="minorHAnsi" w:eastAsiaTheme="minorEastAsia" w:hAnsiTheme="minorHAnsi" w:cstheme="minorBidi"/>
                <w:lang w:bidi="ar-SA"/>
              </w:rPr>
              <w:tab/>
            </w:r>
            <w:r w:rsidRPr="00FB16FE">
              <w:rPr>
                <w:rStyle w:val="Hyperlink"/>
              </w:rPr>
              <w:t>A&lt;Device Type&gt;Protocol</w:t>
            </w:r>
            <w:r>
              <w:rPr>
                <w:webHidden/>
              </w:rPr>
              <w:tab/>
            </w:r>
            <w:r>
              <w:rPr>
                <w:webHidden/>
              </w:rPr>
              <w:fldChar w:fldCharType="begin"/>
            </w:r>
            <w:r>
              <w:rPr>
                <w:webHidden/>
              </w:rPr>
              <w:instrText xml:space="preserve"> PAGEREF _Toc23857199 \h </w:instrText>
            </w:r>
            <w:r>
              <w:rPr>
                <w:webHidden/>
              </w:rPr>
            </w:r>
            <w:r>
              <w:rPr>
                <w:webHidden/>
              </w:rPr>
              <w:fldChar w:fldCharType="separate"/>
            </w:r>
            <w:r>
              <w:rPr>
                <w:webHidden/>
              </w:rPr>
              <w:t>21</w:t>
            </w:r>
            <w:r>
              <w:rPr>
                <w:webHidden/>
              </w:rPr>
              <w:fldChar w:fldCharType="end"/>
            </w:r>
          </w:hyperlink>
        </w:p>
        <w:p w14:paraId="2A11CC43" w14:textId="4E368053" w:rsidR="00DF3F6B" w:rsidRDefault="00DF3F6B">
          <w:pPr>
            <w:pStyle w:val="TOC3"/>
            <w:rPr>
              <w:rFonts w:asciiTheme="minorHAnsi" w:eastAsiaTheme="minorEastAsia" w:hAnsiTheme="minorHAnsi" w:cstheme="minorBidi"/>
              <w:lang w:bidi="ar-SA"/>
            </w:rPr>
          </w:pPr>
          <w:hyperlink w:anchor="_Toc23857200" w:history="1">
            <w:r w:rsidRPr="00FB16FE">
              <w:rPr>
                <w:rStyle w:val="Hyperlink"/>
              </w:rPr>
              <w:t>1.4.4</w:t>
            </w:r>
            <w:r>
              <w:rPr>
                <w:rFonts w:asciiTheme="minorHAnsi" w:eastAsiaTheme="minorEastAsia" w:hAnsiTheme="minorHAnsi" w:cstheme="minorBidi"/>
                <w:lang w:bidi="ar-SA"/>
              </w:rPr>
              <w:tab/>
            </w:r>
            <w:r w:rsidRPr="00FB16FE">
              <w:rPr>
                <w:rStyle w:val="Hyperlink"/>
              </w:rPr>
              <w:t>Driver JSON Data</w:t>
            </w:r>
            <w:r>
              <w:rPr>
                <w:webHidden/>
              </w:rPr>
              <w:tab/>
            </w:r>
            <w:r>
              <w:rPr>
                <w:webHidden/>
              </w:rPr>
              <w:fldChar w:fldCharType="begin"/>
            </w:r>
            <w:r>
              <w:rPr>
                <w:webHidden/>
              </w:rPr>
              <w:instrText xml:space="preserve"> PAGEREF _Toc23857200 \h </w:instrText>
            </w:r>
            <w:r>
              <w:rPr>
                <w:webHidden/>
              </w:rPr>
            </w:r>
            <w:r>
              <w:rPr>
                <w:webHidden/>
              </w:rPr>
              <w:fldChar w:fldCharType="separate"/>
            </w:r>
            <w:r>
              <w:rPr>
                <w:webHidden/>
              </w:rPr>
              <w:t>50</w:t>
            </w:r>
            <w:r>
              <w:rPr>
                <w:webHidden/>
              </w:rPr>
              <w:fldChar w:fldCharType="end"/>
            </w:r>
          </w:hyperlink>
        </w:p>
        <w:p w14:paraId="56B6FF83" w14:textId="1CBE3F81" w:rsidR="008E72AD" w:rsidRDefault="005A57CA" w:rsidP="0001454A">
          <w:r>
            <w:fldChar w:fldCharType="end"/>
          </w:r>
        </w:p>
      </w:sdtContent>
    </w:sdt>
    <w:p w14:paraId="4575264C" w14:textId="77777777" w:rsidR="00305BEB" w:rsidRDefault="00305BEB">
      <w:pPr>
        <w:rPr>
          <w:b/>
          <w:caps/>
          <w:spacing w:val="20"/>
          <w:sz w:val="28"/>
          <w:szCs w:val="28"/>
        </w:rPr>
      </w:pPr>
      <w:r>
        <w:br w:type="page"/>
      </w:r>
    </w:p>
    <w:p w14:paraId="3A4B060E" w14:textId="77777777" w:rsidR="00550F59" w:rsidRDefault="00A05F38" w:rsidP="00CD23AE">
      <w:pPr>
        <w:pStyle w:val="Heading1"/>
      </w:pPr>
      <w:bookmarkStart w:id="1" w:name="_Toc23857186"/>
      <w:r>
        <w:lastRenderedPageBreak/>
        <w:t>Framework</w:t>
      </w:r>
      <w:bookmarkEnd w:id="1"/>
    </w:p>
    <w:p w14:paraId="6B3415C2" w14:textId="77777777" w:rsidR="005E15FD" w:rsidRDefault="00E82060" w:rsidP="00513952">
      <w:pPr>
        <w:ind w:left="720"/>
      </w:pPr>
      <w:r>
        <w:br/>
        <w:t>The framework consists of several libraries that provide a set of interfaces t</w:t>
      </w:r>
      <w:r w:rsidR="005A6B33">
        <w:t>hat define how drivers function</w:t>
      </w:r>
      <w:r>
        <w:t xml:space="preserve"> and a set of classes that provide common code for </w:t>
      </w:r>
      <w:r w:rsidR="0028122F">
        <w:t xml:space="preserve">all </w:t>
      </w:r>
      <w:r>
        <w:t xml:space="preserve">drivers to use. </w:t>
      </w:r>
      <w:r w:rsidR="005A6B33">
        <w:br/>
      </w:r>
      <w:r w:rsidR="005A6B33">
        <w:br/>
      </w:r>
      <w:r w:rsidR="005E15FD">
        <w:t xml:space="preserve">It provides a set of standard features and types of feedback for several device types, and default implementations of all features supported by a driver. </w:t>
      </w:r>
      <w:r w:rsidR="00513952">
        <w:t>It also provides some default transport classes for applications and drivers to use for connecting to the device.</w:t>
      </w:r>
    </w:p>
    <w:p w14:paraId="4833A90A" w14:textId="77777777" w:rsidR="00DF339F" w:rsidRDefault="005A6B33" w:rsidP="00E82060">
      <w:pPr>
        <w:ind w:left="720"/>
      </w:pPr>
      <w:r>
        <w:t xml:space="preserve">Device types are defined by interfaces that are defined by several component interfaces. Each device type has an abstract class associated with it that provides the default implementations of </w:t>
      </w:r>
      <w:r w:rsidR="00513952">
        <w:t>all</w:t>
      </w:r>
      <w:r w:rsidR="00872F77">
        <w:t xml:space="preserve"> its </w:t>
      </w:r>
      <w:r w:rsidR="00513952">
        <w:t xml:space="preserve">component interfaces.  </w:t>
      </w:r>
    </w:p>
    <w:p w14:paraId="00E8BE53" w14:textId="77777777" w:rsidR="00DF339F" w:rsidRDefault="00DF339F" w:rsidP="00E82060">
      <w:pPr>
        <w:ind w:left="720"/>
      </w:pPr>
      <w:r>
        <w:t xml:space="preserve">The following sections will go over the several libraries that make up the framework, the </w:t>
      </w:r>
      <w:r w:rsidR="00B4120D">
        <w:t xml:space="preserve">basic makeup of a driver, </w:t>
      </w:r>
      <w:r>
        <w:t xml:space="preserve">device type interfaces that define the functionality of a driver, the abstract classes drivers use to provide default functionality and the driver itself which overrides anything where the default functionality needs a modification. </w:t>
      </w:r>
    </w:p>
    <w:p w14:paraId="7BDA39E2" w14:textId="77777777" w:rsidR="00DF339F" w:rsidRDefault="00DF339F">
      <w:r>
        <w:br w:type="page"/>
      </w:r>
    </w:p>
    <w:p w14:paraId="7DEB9B18" w14:textId="77777777" w:rsidR="00DF339F" w:rsidRDefault="00DF339F" w:rsidP="00DF339F">
      <w:pPr>
        <w:pStyle w:val="Heading2"/>
      </w:pPr>
      <w:bookmarkStart w:id="2" w:name="_Toc23857187"/>
      <w:r>
        <w:lastRenderedPageBreak/>
        <w:t>Libraries</w:t>
      </w:r>
      <w:bookmarkEnd w:id="2"/>
    </w:p>
    <w:p w14:paraId="52A9E72C" w14:textId="77777777" w:rsidR="00DF339F" w:rsidRDefault="00771629" w:rsidP="00DF339F">
      <w:pPr>
        <w:ind w:left="720"/>
      </w:pPr>
      <w:r>
        <w:t>Writing</w:t>
      </w:r>
      <w:r w:rsidR="00DF339F">
        <w:t xml:space="preserve"> and loading drivers in SIMPL Windows and in S# Pro applications require the use of the following libraries:</w:t>
      </w:r>
    </w:p>
    <w:tbl>
      <w:tblPr>
        <w:tblStyle w:val="TableGrid"/>
        <w:tblW w:w="0" w:type="auto"/>
        <w:tblInd w:w="720" w:type="dxa"/>
        <w:tblLook w:val="04A0" w:firstRow="1" w:lastRow="0" w:firstColumn="1" w:lastColumn="0" w:noHBand="0" w:noVBand="1"/>
      </w:tblPr>
      <w:tblGrid>
        <w:gridCol w:w="2335"/>
        <w:gridCol w:w="6295"/>
      </w:tblGrid>
      <w:tr w:rsidR="00DF339F" w14:paraId="357E6B13" w14:textId="77777777" w:rsidTr="00E87D6A">
        <w:trPr>
          <w:cnfStyle w:val="100000000000" w:firstRow="1" w:lastRow="0" w:firstColumn="0" w:lastColumn="0" w:oddVBand="0" w:evenVBand="0" w:oddHBand="0" w:evenHBand="0" w:firstRowFirstColumn="0" w:firstRowLastColumn="0" w:lastRowFirstColumn="0" w:lastRowLastColumn="0"/>
        </w:trPr>
        <w:tc>
          <w:tcPr>
            <w:tcW w:w="2335" w:type="dxa"/>
          </w:tcPr>
          <w:p w14:paraId="5B165BC6" w14:textId="77777777" w:rsidR="00DF339F" w:rsidRDefault="00DF339F" w:rsidP="00E87D6A">
            <w:pPr>
              <w:jc w:val="center"/>
            </w:pPr>
            <w:r>
              <w:t>Name</w:t>
            </w:r>
          </w:p>
        </w:tc>
        <w:tc>
          <w:tcPr>
            <w:tcW w:w="6295" w:type="dxa"/>
          </w:tcPr>
          <w:p w14:paraId="03CB9E24" w14:textId="77777777" w:rsidR="00DF339F" w:rsidRDefault="00DF339F" w:rsidP="00E87D6A">
            <w:pPr>
              <w:jc w:val="center"/>
            </w:pPr>
            <w:r>
              <w:t>Description</w:t>
            </w:r>
          </w:p>
        </w:tc>
      </w:tr>
      <w:tr w:rsidR="00DF339F" w14:paraId="520D2FA7" w14:textId="77777777" w:rsidTr="00E87D6A">
        <w:trPr>
          <w:cnfStyle w:val="000000100000" w:firstRow="0" w:lastRow="0" w:firstColumn="0" w:lastColumn="0" w:oddVBand="0" w:evenVBand="0" w:oddHBand="1" w:evenHBand="0" w:firstRowFirstColumn="0" w:firstRowLastColumn="0" w:lastRowFirstColumn="0" w:lastRowLastColumn="0"/>
        </w:trPr>
        <w:tc>
          <w:tcPr>
            <w:tcW w:w="2335" w:type="dxa"/>
          </w:tcPr>
          <w:p w14:paraId="4DDE80E2" w14:textId="77777777" w:rsidR="00DF339F" w:rsidRDefault="00DF339F" w:rsidP="00E87D6A">
            <w:r>
              <w:t>RADCommon</w:t>
            </w:r>
          </w:p>
        </w:tc>
        <w:tc>
          <w:tcPr>
            <w:tcW w:w="6295" w:type="dxa"/>
          </w:tcPr>
          <w:p w14:paraId="6C0334CB" w14:textId="77777777" w:rsidR="00DF339F" w:rsidRDefault="00DF339F" w:rsidP="00E87D6A">
            <w:r>
              <w:t>Provides a definition of all device types, standard commands and features, commonly used transports, and logic for features supported by all drivers.</w:t>
            </w:r>
          </w:p>
        </w:tc>
      </w:tr>
      <w:tr w:rsidR="00DF339F" w14:paraId="12B39BF5" w14:textId="77777777" w:rsidTr="00E87D6A">
        <w:trPr>
          <w:cnfStyle w:val="000000010000" w:firstRow="0" w:lastRow="0" w:firstColumn="0" w:lastColumn="0" w:oddVBand="0" w:evenVBand="0" w:oddHBand="0" w:evenHBand="1" w:firstRowFirstColumn="0" w:firstRowLastColumn="0" w:lastRowFirstColumn="0" w:lastRowLastColumn="0"/>
        </w:trPr>
        <w:tc>
          <w:tcPr>
            <w:tcW w:w="2335" w:type="dxa"/>
          </w:tcPr>
          <w:p w14:paraId="5EEA06B0" w14:textId="77777777" w:rsidR="00DF339F" w:rsidRDefault="00DF339F" w:rsidP="00E87D6A">
            <w:r>
              <w:t>RADDisplay</w:t>
            </w:r>
          </w:p>
        </w:tc>
        <w:tc>
          <w:tcPr>
            <w:tcW w:w="6295" w:type="dxa"/>
          </w:tcPr>
          <w:p w14:paraId="530F72CA" w14:textId="77777777" w:rsidR="00DF339F" w:rsidRDefault="00DF339F" w:rsidP="00E87D6A">
            <w:r>
              <w:t>Provides the framework for use by flat panel display and projector drivers.</w:t>
            </w:r>
          </w:p>
        </w:tc>
      </w:tr>
      <w:tr w:rsidR="00DF339F" w14:paraId="7564C467" w14:textId="77777777" w:rsidTr="00E87D6A">
        <w:trPr>
          <w:cnfStyle w:val="000000100000" w:firstRow="0" w:lastRow="0" w:firstColumn="0" w:lastColumn="0" w:oddVBand="0" w:evenVBand="0" w:oddHBand="1" w:evenHBand="0" w:firstRowFirstColumn="0" w:firstRowLastColumn="0" w:lastRowFirstColumn="0" w:lastRowLastColumn="0"/>
        </w:trPr>
        <w:tc>
          <w:tcPr>
            <w:tcW w:w="2335" w:type="dxa"/>
          </w:tcPr>
          <w:p w14:paraId="0F72C10D" w14:textId="77777777" w:rsidR="00DF339F" w:rsidRDefault="00DF339F" w:rsidP="00E87D6A">
            <w:r>
              <w:t>RADCableBox</w:t>
            </w:r>
          </w:p>
        </w:tc>
        <w:tc>
          <w:tcPr>
            <w:tcW w:w="6295" w:type="dxa"/>
          </w:tcPr>
          <w:p w14:paraId="4064C84B" w14:textId="77777777" w:rsidR="00DF339F" w:rsidRDefault="00DF339F" w:rsidP="00E87D6A">
            <w:r>
              <w:t>Provides the framework for use by cable box and satellite drivers.</w:t>
            </w:r>
          </w:p>
        </w:tc>
      </w:tr>
      <w:tr w:rsidR="00DF339F" w14:paraId="47BD454C" w14:textId="77777777" w:rsidTr="00E87D6A">
        <w:trPr>
          <w:cnfStyle w:val="000000010000" w:firstRow="0" w:lastRow="0" w:firstColumn="0" w:lastColumn="0" w:oddVBand="0" w:evenVBand="0" w:oddHBand="0" w:evenHBand="1" w:firstRowFirstColumn="0" w:firstRowLastColumn="0" w:lastRowFirstColumn="0" w:lastRowLastColumn="0"/>
        </w:trPr>
        <w:tc>
          <w:tcPr>
            <w:tcW w:w="2335" w:type="dxa"/>
          </w:tcPr>
          <w:p w14:paraId="35CF977C" w14:textId="77777777" w:rsidR="00DF339F" w:rsidRDefault="00DF339F" w:rsidP="00E87D6A">
            <w:r>
              <w:t>RADAvReceiver</w:t>
            </w:r>
          </w:p>
        </w:tc>
        <w:tc>
          <w:tcPr>
            <w:tcW w:w="6295" w:type="dxa"/>
          </w:tcPr>
          <w:p w14:paraId="77F33175" w14:textId="77777777" w:rsidR="00DF339F" w:rsidRDefault="00DF339F" w:rsidP="00E87D6A">
            <w:r>
              <w:t>Provides the framework for use by AV receiver drivers.</w:t>
            </w:r>
          </w:p>
        </w:tc>
      </w:tr>
      <w:tr w:rsidR="00DF339F" w14:paraId="75BBB3BA" w14:textId="77777777" w:rsidTr="00E87D6A">
        <w:trPr>
          <w:cnfStyle w:val="000000100000" w:firstRow="0" w:lastRow="0" w:firstColumn="0" w:lastColumn="0" w:oddVBand="0" w:evenVBand="0" w:oddHBand="1" w:evenHBand="0" w:firstRowFirstColumn="0" w:firstRowLastColumn="0" w:lastRowFirstColumn="0" w:lastRowLastColumn="0"/>
        </w:trPr>
        <w:tc>
          <w:tcPr>
            <w:tcW w:w="2335" w:type="dxa"/>
          </w:tcPr>
          <w:p w14:paraId="43184EC0" w14:textId="77777777" w:rsidR="00DF339F" w:rsidRDefault="00DF339F" w:rsidP="00E87D6A">
            <w:r>
              <w:t>RADBlurayPlayer</w:t>
            </w:r>
          </w:p>
        </w:tc>
        <w:tc>
          <w:tcPr>
            <w:tcW w:w="6295" w:type="dxa"/>
          </w:tcPr>
          <w:p w14:paraId="1691E2EF" w14:textId="77777777" w:rsidR="00DF339F" w:rsidRDefault="00DF339F" w:rsidP="00E87D6A">
            <w:r>
              <w:t>Provides the framework for use by Blu-ray player drivers.</w:t>
            </w:r>
          </w:p>
        </w:tc>
      </w:tr>
      <w:tr w:rsidR="00DF339F" w14:paraId="7B3C1518" w14:textId="77777777" w:rsidTr="00E87D6A">
        <w:trPr>
          <w:cnfStyle w:val="000000010000" w:firstRow="0" w:lastRow="0" w:firstColumn="0" w:lastColumn="0" w:oddVBand="0" w:evenVBand="0" w:oddHBand="0" w:evenHBand="1" w:firstRowFirstColumn="0" w:firstRowLastColumn="0" w:lastRowFirstColumn="0" w:lastRowLastColumn="0"/>
        </w:trPr>
        <w:tc>
          <w:tcPr>
            <w:tcW w:w="2335" w:type="dxa"/>
          </w:tcPr>
          <w:p w14:paraId="3CEADCA8" w14:textId="77777777" w:rsidR="00DF339F" w:rsidRDefault="00DF339F" w:rsidP="00E87D6A">
            <w:r>
              <w:t>RADVideoServer</w:t>
            </w:r>
          </w:p>
        </w:tc>
        <w:tc>
          <w:tcPr>
            <w:tcW w:w="6295" w:type="dxa"/>
          </w:tcPr>
          <w:p w14:paraId="191FFD10" w14:textId="77777777" w:rsidR="00DF339F" w:rsidRDefault="00DF339F" w:rsidP="00E87D6A">
            <w:r>
              <w:t>Provides the framework for use by video server drivers.</w:t>
            </w:r>
          </w:p>
        </w:tc>
      </w:tr>
      <w:tr w:rsidR="007C4756" w14:paraId="7A9DCB7F" w14:textId="77777777" w:rsidTr="00E87D6A">
        <w:trPr>
          <w:cnfStyle w:val="000000100000" w:firstRow="0" w:lastRow="0" w:firstColumn="0" w:lastColumn="0" w:oddVBand="0" w:evenVBand="0" w:oddHBand="1" w:evenHBand="0" w:firstRowFirstColumn="0" w:firstRowLastColumn="0" w:lastRowFirstColumn="0" w:lastRowLastColumn="0"/>
        </w:trPr>
        <w:tc>
          <w:tcPr>
            <w:tcW w:w="2335" w:type="dxa"/>
          </w:tcPr>
          <w:p w14:paraId="197D7058" w14:textId="1294C159" w:rsidR="007C4756" w:rsidRDefault="007C4756" w:rsidP="00E87D6A">
            <w:r w:rsidRPr="00313A93">
              <w:t>RADSecuritySystem</w:t>
            </w:r>
          </w:p>
        </w:tc>
        <w:tc>
          <w:tcPr>
            <w:tcW w:w="6295" w:type="dxa"/>
          </w:tcPr>
          <w:p w14:paraId="7C4B94F1" w14:textId="40E8D588" w:rsidR="007C4756" w:rsidRDefault="007C4756" w:rsidP="00E87D6A">
            <w:r>
              <w:t>Provides the framework for use by security system drivers.</w:t>
            </w:r>
          </w:p>
        </w:tc>
      </w:tr>
    </w:tbl>
    <w:p w14:paraId="4B022218" w14:textId="77777777" w:rsidR="00DF339F" w:rsidRPr="00E82060" w:rsidRDefault="00DF339F" w:rsidP="00DF339F"/>
    <w:tbl>
      <w:tblPr>
        <w:tblStyle w:val="TableGrid"/>
        <w:tblW w:w="0" w:type="auto"/>
        <w:tblInd w:w="720" w:type="dxa"/>
        <w:tblLook w:val="04A0" w:firstRow="1" w:lastRow="0" w:firstColumn="1" w:lastColumn="0" w:noHBand="0" w:noVBand="1"/>
      </w:tblPr>
      <w:tblGrid>
        <w:gridCol w:w="3062"/>
        <w:gridCol w:w="5568"/>
      </w:tblGrid>
      <w:tr w:rsidR="00DF339F" w:rsidRPr="005E15FD" w14:paraId="36F699D0" w14:textId="77777777" w:rsidTr="00E87D6A">
        <w:trPr>
          <w:cnfStyle w:val="100000000000" w:firstRow="1" w:lastRow="0" w:firstColumn="0" w:lastColumn="0" w:oddVBand="0" w:evenVBand="0" w:oddHBand="0" w:evenHBand="0" w:firstRowFirstColumn="0" w:firstRowLastColumn="0" w:lastRowFirstColumn="0" w:lastRowLastColumn="0"/>
        </w:trPr>
        <w:tc>
          <w:tcPr>
            <w:tcW w:w="8630" w:type="dxa"/>
            <w:gridSpan w:val="2"/>
          </w:tcPr>
          <w:p w14:paraId="2BE2CD9C" w14:textId="77777777" w:rsidR="00DF339F" w:rsidRPr="005E15FD" w:rsidRDefault="00DF339F" w:rsidP="00E87D6A">
            <w:pPr>
              <w:jc w:val="center"/>
            </w:pPr>
            <w:r w:rsidRPr="005E15FD">
              <w:t>S# Pro Only</w:t>
            </w:r>
          </w:p>
        </w:tc>
      </w:tr>
      <w:tr w:rsidR="00DF339F" w14:paraId="52F69F9C" w14:textId="77777777" w:rsidTr="005E0996">
        <w:trPr>
          <w:cnfStyle w:val="000000100000" w:firstRow="0" w:lastRow="0" w:firstColumn="0" w:lastColumn="0" w:oddVBand="0" w:evenVBand="0" w:oddHBand="1" w:evenHBand="0" w:firstRowFirstColumn="0" w:firstRowLastColumn="0" w:lastRowFirstColumn="0" w:lastRowLastColumn="0"/>
        </w:trPr>
        <w:tc>
          <w:tcPr>
            <w:tcW w:w="3062" w:type="dxa"/>
          </w:tcPr>
          <w:p w14:paraId="2D77869F" w14:textId="77777777" w:rsidR="00DF339F" w:rsidRDefault="00DF339F" w:rsidP="00E87D6A">
            <w:pPr>
              <w:jc w:val="center"/>
            </w:pPr>
            <w:r w:rsidRPr="005E15FD">
              <w:rPr>
                <w:b/>
              </w:rPr>
              <w:t>Name</w:t>
            </w:r>
          </w:p>
        </w:tc>
        <w:tc>
          <w:tcPr>
            <w:tcW w:w="5568" w:type="dxa"/>
          </w:tcPr>
          <w:p w14:paraId="5D74553B" w14:textId="77777777" w:rsidR="00DF339F" w:rsidRPr="005E15FD" w:rsidRDefault="00DF339F" w:rsidP="00E87D6A">
            <w:pPr>
              <w:jc w:val="center"/>
              <w:rPr>
                <w:b/>
              </w:rPr>
            </w:pPr>
            <w:r w:rsidRPr="005E15FD">
              <w:rPr>
                <w:b/>
              </w:rPr>
              <w:t>Description</w:t>
            </w:r>
          </w:p>
        </w:tc>
      </w:tr>
      <w:tr w:rsidR="00DF339F" w14:paraId="3A068B0F" w14:textId="77777777" w:rsidTr="005E0996">
        <w:trPr>
          <w:cnfStyle w:val="000000010000" w:firstRow="0" w:lastRow="0" w:firstColumn="0" w:lastColumn="0" w:oddVBand="0" w:evenVBand="0" w:oddHBand="0" w:evenHBand="1" w:firstRowFirstColumn="0" w:firstRowLastColumn="0" w:lastRowFirstColumn="0" w:lastRowLastColumn="0"/>
          <w:trHeight w:val="440"/>
        </w:trPr>
        <w:tc>
          <w:tcPr>
            <w:tcW w:w="3062" w:type="dxa"/>
          </w:tcPr>
          <w:p w14:paraId="5A560215" w14:textId="77777777" w:rsidR="00DF339F" w:rsidRDefault="00DF339F" w:rsidP="00E87D6A">
            <w:r>
              <w:t>RADProTransports</w:t>
            </w:r>
          </w:p>
        </w:tc>
        <w:tc>
          <w:tcPr>
            <w:tcW w:w="5568" w:type="dxa"/>
          </w:tcPr>
          <w:p w14:paraId="309AB460" w14:textId="77777777" w:rsidR="00DF339F" w:rsidRDefault="00DF339F" w:rsidP="00E87D6A">
            <w:r>
              <w:t xml:space="preserve">Provides transport classes for use in an S# Pro environment.  </w:t>
            </w:r>
          </w:p>
        </w:tc>
      </w:tr>
      <w:tr w:rsidR="00DF339F" w14:paraId="778BCC92" w14:textId="77777777" w:rsidTr="005E0996">
        <w:trPr>
          <w:cnfStyle w:val="000000100000" w:firstRow="0" w:lastRow="0" w:firstColumn="0" w:lastColumn="0" w:oddVBand="0" w:evenVBand="0" w:oddHBand="1" w:evenHBand="0" w:firstRowFirstColumn="0" w:firstRowLastColumn="0" w:lastRowFirstColumn="0" w:lastRowLastColumn="0"/>
        </w:trPr>
        <w:tc>
          <w:tcPr>
            <w:tcW w:w="3062" w:type="dxa"/>
          </w:tcPr>
          <w:p w14:paraId="2811A387" w14:textId="77777777" w:rsidR="00DF339F" w:rsidRDefault="00DF339F" w:rsidP="00E87D6A">
            <w:r>
              <w:t>IrDisplay</w:t>
            </w:r>
          </w:p>
        </w:tc>
        <w:tc>
          <w:tcPr>
            <w:tcW w:w="5568" w:type="dxa"/>
          </w:tcPr>
          <w:p w14:paraId="47BB4D28" w14:textId="77777777" w:rsidR="00DF339F" w:rsidRDefault="00DF339F" w:rsidP="005E0996">
            <w:r>
              <w:t xml:space="preserve">An IR driver </w:t>
            </w:r>
            <w:r w:rsidR="005E0996">
              <w:t>that implements ABasicVideoDisplay</w:t>
            </w:r>
          </w:p>
        </w:tc>
      </w:tr>
      <w:tr w:rsidR="00DF339F" w14:paraId="19B93D39" w14:textId="77777777" w:rsidTr="005E0996">
        <w:trPr>
          <w:cnfStyle w:val="000000010000" w:firstRow="0" w:lastRow="0" w:firstColumn="0" w:lastColumn="0" w:oddVBand="0" w:evenVBand="0" w:oddHBand="0" w:evenHBand="1" w:firstRowFirstColumn="0" w:firstRowLastColumn="0" w:lastRowFirstColumn="0" w:lastRowLastColumn="0"/>
        </w:trPr>
        <w:tc>
          <w:tcPr>
            <w:tcW w:w="3062" w:type="dxa"/>
          </w:tcPr>
          <w:p w14:paraId="49340376" w14:textId="77777777" w:rsidR="00DF339F" w:rsidRDefault="00DF339F" w:rsidP="00E87D6A">
            <w:r>
              <w:t>IrCableBox</w:t>
            </w:r>
          </w:p>
        </w:tc>
        <w:tc>
          <w:tcPr>
            <w:tcW w:w="5568" w:type="dxa"/>
          </w:tcPr>
          <w:p w14:paraId="6B759A9C" w14:textId="77777777" w:rsidR="00DF339F" w:rsidRDefault="00DF339F" w:rsidP="005E0996">
            <w:r>
              <w:t xml:space="preserve">An IR driver </w:t>
            </w:r>
            <w:r w:rsidR="005E0996">
              <w:t>that implements ABasicCableBox</w:t>
            </w:r>
          </w:p>
        </w:tc>
      </w:tr>
      <w:tr w:rsidR="00DF339F" w14:paraId="1191234F" w14:textId="77777777" w:rsidTr="005E0996">
        <w:trPr>
          <w:cnfStyle w:val="000000100000" w:firstRow="0" w:lastRow="0" w:firstColumn="0" w:lastColumn="0" w:oddVBand="0" w:evenVBand="0" w:oddHBand="1" w:evenHBand="0" w:firstRowFirstColumn="0" w:firstRowLastColumn="0" w:lastRowFirstColumn="0" w:lastRowLastColumn="0"/>
        </w:trPr>
        <w:tc>
          <w:tcPr>
            <w:tcW w:w="3062" w:type="dxa"/>
          </w:tcPr>
          <w:p w14:paraId="726E7292" w14:textId="77777777" w:rsidR="00DF339F" w:rsidRDefault="00DF339F" w:rsidP="00E87D6A">
            <w:r>
              <w:t>IrAvReceiver</w:t>
            </w:r>
          </w:p>
        </w:tc>
        <w:tc>
          <w:tcPr>
            <w:tcW w:w="5568" w:type="dxa"/>
          </w:tcPr>
          <w:p w14:paraId="122E3417" w14:textId="77777777" w:rsidR="00DF339F" w:rsidRDefault="00DF339F" w:rsidP="005E0996">
            <w:r>
              <w:t xml:space="preserve">An IR driver </w:t>
            </w:r>
            <w:r w:rsidR="005E0996">
              <w:t>that implements ABasicAVReceiver</w:t>
            </w:r>
          </w:p>
        </w:tc>
      </w:tr>
      <w:tr w:rsidR="00DF339F" w14:paraId="759A59B3" w14:textId="77777777" w:rsidTr="005E0996">
        <w:trPr>
          <w:cnfStyle w:val="000000010000" w:firstRow="0" w:lastRow="0" w:firstColumn="0" w:lastColumn="0" w:oddVBand="0" w:evenVBand="0" w:oddHBand="0" w:evenHBand="1" w:firstRowFirstColumn="0" w:firstRowLastColumn="0" w:lastRowFirstColumn="0" w:lastRowLastColumn="0"/>
        </w:trPr>
        <w:tc>
          <w:tcPr>
            <w:tcW w:w="3062" w:type="dxa"/>
          </w:tcPr>
          <w:p w14:paraId="08045615" w14:textId="77777777" w:rsidR="00DF339F" w:rsidRDefault="00DF339F" w:rsidP="00E87D6A">
            <w:r>
              <w:t>IrBlurayPlayer</w:t>
            </w:r>
          </w:p>
        </w:tc>
        <w:tc>
          <w:tcPr>
            <w:tcW w:w="5568" w:type="dxa"/>
          </w:tcPr>
          <w:p w14:paraId="296728F0" w14:textId="77777777" w:rsidR="00DF339F" w:rsidRDefault="00DF339F" w:rsidP="005E0996">
            <w:r>
              <w:t xml:space="preserve">An IR driver </w:t>
            </w:r>
            <w:r w:rsidR="005E0996">
              <w:t>that implements ABasicBlurayPlayer</w:t>
            </w:r>
          </w:p>
        </w:tc>
      </w:tr>
      <w:tr w:rsidR="00DF339F" w14:paraId="0A352270" w14:textId="77777777" w:rsidTr="005E0996">
        <w:trPr>
          <w:cnfStyle w:val="000000100000" w:firstRow="0" w:lastRow="0" w:firstColumn="0" w:lastColumn="0" w:oddVBand="0" w:evenVBand="0" w:oddHBand="1" w:evenHBand="0" w:firstRowFirstColumn="0" w:firstRowLastColumn="0" w:lastRowFirstColumn="0" w:lastRowLastColumn="0"/>
        </w:trPr>
        <w:tc>
          <w:tcPr>
            <w:tcW w:w="3062" w:type="dxa"/>
          </w:tcPr>
          <w:p w14:paraId="3D70120D" w14:textId="77777777" w:rsidR="00DF339F" w:rsidRDefault="00DF339F" w:rsidP="00E87D6A">
            <w:r>
              <w:t>IrVideoServer</w:t>
            </w:r>
          </w:p>
        </w:tc>
        <w:tc>
          <w:tcPr>
            <w:tcW w:w="5568" w:type="dxa"/>
          </w:tcPr>
          <w:p w14:paraId="0F715777" w14:textId="77777777" w:rsidR="00DF339F" w:rsidRDefault="00DF339F" w:rsidP="005E0996">
            <w:r>
              <w:t xml:space="preserve">An IR driver </w:t>
            </w:r>
            <w:r w:rsidR="005E0996">
              <w:t>that implements ABasicVideoServer</w:t>
            </w:r>
          </w:p>
        </w:tc>
      </w:tr>
      <w:tr w:rsidR="005E0996" w14:paraId="3F3A02B0" w14:textId="77777777" w:rsidTr="005E0996">
        <w:trPr>
          <w:cnfStyle w:val="000000010000" w:firstRow="0" w:lastRow="0" w:firstColumn="0" w:lastColumn="0" w:oddVBand="0" w:evenVBand="0" w:oddHBand="0" w:evenHBand="1" w:firstRowFirstColumn="0" w:firstRowLastColumn="0" w:lastRowFirstColumn="0" w:lastRowLastColumn="0"/>
        </w:trPr>
        <w:tc>
          <w:tcPr>
            <w:tcW w:w="3062" w:type="dxa"/>
          </w:tcPr>
          <w:p w14:paraId="3376CAA0" w14:textId="77777777" w:rsidR="005E0996" w:rsidRDefault="005E0996" w:rsidP="00E87D6A">
            <w:r>
              <w:t>CrestronConnected Display/Projector</w:t>
            </w:r>
          </w:p>
        </w:tc>
        <w:tc>
          <w:tcPr>
            <w:tcW w:w="5568" w:type="dxa"/>
          </w:tcPr>
          <w:p w14:paraId="6F482ED8" w14:textId="77777777" w:rsidR="005E0996" w:rsidRDefault="005E0996" w:rsidP="005E0996">
            <w:r>
              <w:t>Crestron Connected drivers that implement ABasicVideoDisplay</w:t>
            </w:r>
          </w:p>
        </w:tc>
      </w:tr>
    </w:tbl>
    <w:p w14:paraId="2F85FB45" w14:textId="77777777" w:rsidR="00DF339F" w:rsidRDefault="00DF339F" w:rsidP="00DF339F">
      <w:pPr>
        <w:ind w:left="720"/>
      </w:pPr>
    </w:p>
    <w:p w14:paraId="42055E08" w14:textId="77777777" w:rsidR="00771629" w:rsidRPr="00E82060" w:rsidRDefault="00771629" w:rsidP="00DF339F">
      <w:pPr>
        <w:ind w:left="720"/>
      </w:pPr>
      <w:r>
        <w:t>These libraries provide all the interfaces, abstract classes, and classes required for creating a driver for use on Crestron systems.</w:t>
      </w:r>
    </w:p>
    <w:p w14:paraId="62F53C2F" w14:textId="77777777" w:rsidR="003423B4" w:rsidRDefault="00DF339F" w:rsidP="00B4120D">
      <w:pPr>
        <w:pStyle w:val="Heading2"/>
      </w:pPr>
      <w:r>
        <w:br w:type="page"/>
      </w:r>
      <w:bookmarkStart w:id="3" w:name="_Toc23857188"/>
      <w:r w:rsidR="00B4120D">
        <w:lastRenderedPageBreak/>
        <w:t>Driver Class Definition</w:t>
      </w:r>
      <w:bookmarkEnd w:id="3"/>
    </w:p>
    <w:p w14:paraId="7512CAC3" w14:textId="77777777" w:rsidR="00B4120D" w:rsidRDefault="00B4120D" w:rsidP="00B4120D">
      <w:pPr>
        <w:ind w:left="720"/>
      </w:pPr>
      <w:r>
        <w:rPr>
          <w:noProof/>
          <w:lang w:bidi="ar-SA"/>
        </w:rPr>
        <mc:AlternateContent>
          <mc:Choice Requires="wpc">
            <w:drawing>
              <wp:inline distT="0" distB="0" distL="0" distR="0" wp14:anchorId="68F4DDB0" wp14:editId="14E98733">
                <wp:extent cx="11429365" cy="5037827"/>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Rounded Rectangle 5"/>
                        <wps:cNvSpPr/>
                        <wps:spPr>
                          <a:xfrm>
                            <a:off x="2437426" y="339704"/>
                            <a:ext cx="1353524"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C33C67" w14:textId="77777777" w:rsidR="0064385B" w:rsidRDefault="0064385B" w:rsidP="00B4120D">
                              <w:pPr>
                                <w:pStyle w:val="NormalWeb"/>
                                <w:spacing w:before="0" w:beforeAutospacing="0" w:after="200" w:afterAutospacing="0" w:line="252" w:lineRule="auto"/>
                                <w:jc w:val="center"/>
                              </w:pPr>
                              <w:r>
                                <w:rPr>
                                  <w:sz w:val="22"/>
                                  <w:szCs w:val="22"/>
                                </w:rPr>
                                <w:t>Abstract Device Type Class</w:t>
                              </w:r>
                            </w:p>
                            <w:p w14:paraId="23F11FAD" w14:textId="77777777" w:rsidR="0064385B" w:rsidRDefault="0064385B" w:rsidP="00B4120D">
                              <w:pPr>
                                <w:pStyle w:val="NormalWeb"/>
                                <w:spacing w:before="0" w:beforeAutospacing="0" w:after="200" w:afterAutospacing="0" w:line="252"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4133215" y="339409"/>
                            <a:ext cx="1353185"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4F363E" w14:textId="77777777" w:rsidR="0064385B" w:rsidRDefault="0064385B" w:rsidP="00B4120D">
                              <w:pPr>
                                <w:pStyle w:val="NormalWeb"/>
                                <w:spacing w:before="0" w:beforeAutospacing="0" w:after="200" w:afterAutospacing="0" w:line="252" w:lineRule="auto"/>
                                <w:jc w:val="center"/>
                              </w:pPr>
                              <w:r>
                                <w:rPr>
                                  <w:sz w:val="22"/>
                                  <w:szCs w:val="22"/>
                                </w:rPr>
                                <w:t>Abstract Driver Class</w:t>
                              </w:r>
                            </w:p>
                            <w:p w14:paraId="26E09602" w14:textId="77777777" w:rsidR="0064385B" w:rsidRDefault="0064385B" w:rsidP="00B4120D">
                              <w:pPr>
                                <w:pStyle w:val="NormalWeb"/>
                                <w:spacing w:before="0" w:beforeAutospacing="0" w:after="200" w:afterAutospacing="0" w:line="252" w:lineRule="auto"/>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4133215" y="1368109"/>
                            <a:ext cx="1353185" cy="7315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59F1A0" w14:textId="77777777" w:rsidR="0064385B" w:rsidRDefault="0064385B" w:rsidP="00B4120D">
                              <w:pPr>
                                <w:pStyle w:val="NormalWeb"/>
                                <w:spacing w:before="0" w:beforeAutospacing="0" w:after="200" w:afterAutospacing="0" w:line="252" w:lineRule="auto"/>
                                <w:jc w:val="center"/>
                              </w:pPr>
                              <w:r>
                                <w:rPr>
                                  <w:sz w:val="22"/>
                                  <w:szCs w:val="22"/>
                                </w:rPr>
                                <w:t>Abstract Driver</w:t>
                              </w:r>
                              <w:r>
                                <w:rPr>
                                  <w:sz w:val="22"/>
                                  <w:szCs w:val="22"/>
                                </w:rPr>
                                <w:br/>
                                <w:t>Protocol Class</w:t>
                              </w:r>
                            </w:p>
                            <w:p w14:paraId="1E973762" w14:textId="77777777" w:rsidR="0064385B" w:rsidRDefault="0064385B" w:rsidP="00B4120D">
                              <w:pPr>
                                <w:pStyle w:val="NormalWeb"/>
                                <w:spacing w:before="0" w:beforeAutospacing="0" w:after="200" w:afterAutospacing="0" w:line="252" w:lineRule="auto"/>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2437425" y="3320734"/>
                            <a:ext cx="1353185"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E7787E" w14:textId="77777777" w:rsidR="0064385B" w:rsidRDefault="0064385B" w:rsidP="00B4120D">
                              <w:pPr>
                                <w:pStyle w:val="NormalWeb"/>
                                <w:spacing w:before="0" w:beforeAutospacing="0" w:after="200" w:afterAutospacing="0" w:line="252" w:lineRule="auto"/>
                                <w:jc w:val="center"/>
                              </w:pPr>
                              <w:r>
                                <w:rPr>
                                  <w:sz w:val="22"/>
                                  <w:szCs w:val="22"/>
                                </w:rPr>
                                <w:t>Abstract</w:t>
                              </w:r>
                              <w:r>
                                <w:rPr>
                                  <w:sz w:val="22"/>
                                  <w:szCs w:val="22"/>
                                </w:rPr>
                                <w:br/>
                                <w:t xml:space="preserve"> Transport Class</w:t>
                              </w: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2437425" y="1368109"/>
                            <a:ext cx="1353185" cy="7315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9AEF8E" w14:textId="77777777" w:rsidR="0064385B" w:rsidRDefault="0064385B" w:rsidP="00B4120D">
                              <w:pPr>
                                <w:pStyle w:val="NormalWeb"/>
                                <w:spacing w:before="0" w:beforeAutospacing="0" w:after="200" w:afterAutospacing="0" w:line="252" w:lineRule="auto"/>
                                <w:jc w:val="center"/>
                              </w:pPr>
                              <w:r>
                                <w:rPr>
                                  <w:sz w:val="22"/>
                                  <w:szCs w:val="22"/>
                                </w:rPr>
                                <w:t>Abstract Device Type Protocol</w:t>
                              </w:r>
                              <w:r>
                                <w:t>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713400" y="1368109"/>
                            <a:ext cx="1353185" cy="7315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BA9AA6" w14:textId="77777777" w:rsidR="0064385B" w:rsidRDefault="0064385B" w:rsidP="00B4120D">
                              <w:pPr>
                                <w:pStyle w:val="NormalWeb"/>
                                <w:spacing w:before="0" w:beforeAutospacing="0" w:after="200" w:afterAutospacing="0" w:line="252" w:lineRule="auto"/>
                                <w:jc w:val="center"/>
                              </w:pPr>
                              <w:r>
                                <w:rPr>
                                  <w:sz w:val="22"/>
                                  <w:szCs w:val="22"/>
                                </w:rPr>
                                <w:t>Driver Protocol</w:t>
                              </w:r>
                              <w:r>
                                <w:t>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151425" y="339409"/>
                            <a:ext cx="1934550"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87F5F8" w14:textId="77777777" w:rsidR="0064385B" w:rsidRDefault="0064385B" w:rsidP="00B4120D">
                              <w:pPr>
                                <w:pStyle w:val="NormalWeb"/>
                                <w:spacing w:before="0" w:beforeAutospacing="0" w:after="200" w:afterAutospacing="0" w:line="252" w:lineRule="auto"/>
                                <w:jc w:val="center"/>
                              </w:pPr>
                              <w:r>
                                <w:rPr>
                                  <w:sz w:val="22"/>
                                  <w:szCs w:val="22"/>
                                </w:rPr>
                                <w:t>Main</w:t>
                              </w:r>
                              <w:r>
                                <w:rPr>
                                  <w:sz w:val="22"/>
                                  <w:szCs w:val="22"/>
                                </w:rPr>
                                <w:br/>
                                <w:t>Driver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713400" y="3320734"/>
                            <a:ext cx="1353185"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1A8EBD" w14:textId="77777777" w:rsidR="0064385B" w:rsidRDefault="0064385B" w:rsidP="00B4120D">
                              <w:pPr>
                                <w:pStyle w:val="NormalWeb"/>
                                <w:spacing w:before="0" w:beforeAutospacing="0" w:after="200" w:afterAutospacing="0" w:line="252" w:lineRule="auto"/>
                                <w:jc w:val="center"/>
                              </w:pPr>
                              <w:r>
                                <w:rPr>
                                  <w:sz w:val="22"/>
                                  <w:szCs w:val="22"/>
                                </w:rPr>
                                <w:t>Driver Transport Class</w:t>
                              </w: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2437130" y="2406334"/>
                            <a:ext cx="1353185" cy="7315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ABD86F" w14:textId="77777777" w:rsidR="0064385B" w:rsidRDefault="0064385B" w:rsidP="00B4120D">
                              <w:pPr>
                                <w:pStyle w:val="NormalWeb"/>
                                <w:spacing w:before="0" w:beforeAutospacing="0" w:after="200" w:afterAutospacing="0" w:line="252" w:lineRule="auto"/>
                                <w:jc w:val="center"/>
                              </w:pPr>
                              <w:r>
                                <w:rPr>
                                  <w:sz w:val="22"/>
                                  <w:szCs w:val="22"/>
                                </w:rPr>
                                <w:t>Device Type Response Validation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713105" y="2406334"/>
                            <a:ext cx="1353185" cy="7315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4DB8A7" w14:textId="77777777" w:rsidR="0064385B" w:rsidRDefault="0064385B" w:rsidP="00B4120D">
                              <w:pPr>
                                <w:pStyle w:val="NormalWeb"/>
                                <w:spacing w:before="0" w:beforeAutospacing="0" w:after="200" w:afterAutospacing="0" w:line="252" w:lineRule="auto"/>
                                <w:jc w:val="center"/>
                              </w:pPr>
                              <w:r>
                                <w:rPr>
                                  <w:sz w:val="22"/>
                                  <w:szCs w:val="22"/>
                                </w:rPr>
                                <w:t>Driver Response Validation</w:t>
                              </w:r>
                              <w:r>
                                <w:t> </w:t>
                              </w:r>
                              <w:r w:rsidRPr="00771629">
                                <w:t>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713400" y="4142764"/>
                            <a:ext cx="135318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A6DD67" w14:textId="77777777" w:rsidR="0064385B" w:rsidRDefault="0064385B" w:rsidP="00B4120D">
                              <w:pPr>
                                <w:pStyle w:val="NormalWeb"/>
                                <w:spacing w:before="0" w:beforeAutospacing="0" w:after="200" w:afterAutospacing="0" w:line="252" w:lineRule="auto"/>
                                <w:jc w:val="center"/>
                              </w:pPr>
                              <w:r>
                                <w:rPr>
                                  <w:sz w:val="22"/>
                                  <w:szCs w:val="22"/>
                                </w:rPr>
                                <w:t>Driver JSON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stCxn id="13" idx="1"/>
                          <a:endCxn id="15" idx="3"/>
                        </wps:cNvCnPr>
                        <wps:spPr>
                          <a:xfrm flipH="1">
                            <a:off x="3790610" y="1733869"/>
                            <a:ext cx="34260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7" name="Straight Arrow Connector 27"/>
                        <wps:cNvCnPr>
                          <a:stCxn id="15" idx="1"/>
                          <a:endCxn id="19" idx="3"/>
                        </wps:cNvCnPr>
                        <wps:spPr>
                          <a:xfrm flipH="1">
                            <a:off x="2066585" y="1733869"/>
                            <a:ext cx="37084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8" name="Straight Arrow Connector 28"/>
                        <wps:cNvCnPr>
                          <a:stCxn id="22" idx="1"/>
                          <a:endCxn id="23" idx="3"/>
                        </wps:cNvCnPr>
                        <wps:spPr>
                          <a:xfrm flipH="1">
                            <a:off x="2066290" y="2772094"/>
                            <a:ext cx="37084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9" name="Straight Arrow Connector 29"/>
                        <wps:cNvCnPr>
                          <a:stCxn id="14" idx="1"/>
                          <a:endCxn id="21" idx="3"/>
                        </wps:cNvCnPr>
                        <wps:spPr>
                          <a:xfrm flipH="1">
                            <a:off x="2066585" y="3595054"/>
                            <a:ext cx="37084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31" name="Straight Arrow Connector 31"/>
                        <wps:cNvCnPr>
                          <a:stCxn id="12" idx="1"/>
                          <a:endCxn id="5" idx="3"/>
                        </wps:cNvCnPr>
                        <wps:spPr>
                          <a:xfrm flipH="1">
                            <a:off x="3790950" y="613729"/>
                            <a:ext cx="342265" cy="2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32" name="Straight Arrow Connector 32"/>
                        <wps:cNvCnPr>
                          <a:stCxn id="5" idx="1"/>
                          <a:endCxn id="20" idx="3"/>
                        </wps:cNvCnPr>
                        <wps:spPr>
                          <a:xfrm flipH="1" flipV="1">
                            <a:off x="2085975" y="613729"/>
                            <a:ext cx="351451" cy="2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33" name="Elbow Connector 33"/>
                        <wps:cNvCnPr>
                          <a:endCxn id="24" idx="1"/>
                        </wps:cNvCnPr>
                        <wps:spPr>
                          <a:xfrm rot="16200000" flipH="1">
                            <a:off x="-1225403" y="2432561"/>
                            <a:ext cx="3459480" cy="418125"/>
                          </a:xfrm>
                          <a:prstGeom prst="bentConnector2">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34" name="Straight Arrow Connector 34"/>
                        <wps:cNvCnPr>
                          <a:endCxn id="21" idx="1"/>
                        </wps:cNvCnPr>
                        <wps:spPr>
                          <a:xfrm>
                            <a:off x="300038" y="3588409"/>
                            <a:ext cx="413362" cy="664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35" name="Straight Arrow Connector 35"/>
                        <wps:cNvCnPr>
                          <a:endCxn id="23" idx="1"/>
                        </wps:cNvCnPr>
                        <wps:spPr>
                          <a:xfrm>
                            <a:off x="295274" y="2772094"/>
                            <a:ext cx="417831"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36" name="Straight Arrow Connector 36"/>
                        <wps:cNvCnPr>
                          <a:endCxn id="19" idx="1"/>
                        </wps:cNvCnPr>
                        <wps:spPr>
                          <a:xfrm>
                            <a:off x="285750" y="1733869"/>
                            <a:ext cx="427650"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38" name="Straight Connector 38"/>
                        <wps:cNvCnPr/>
                        <wps:spPr>
                          <a:xfrm>
                            <a:off x="4339424" y="3357745"/>
                            <a:ext cx="914400" cy="8625"/>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39" name="Straight Connector 39"/>
                        <wps:cNvCnPr/>
                        <wps:spPr>
                          <a:xfrm>
                            <a:off x="4363036" y="3675548"/>
                            <a:ext cx="914400" cy="3976"/>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40" name="Text Box 40"/>
                        <wps:cNvSpPr txBox="1"/>
                        <wps:spPr>
                          <a:xfrm>
                            <a:off x="1673525" y="4645122"/>
                            <a:ext cx="2219325" cy="3067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3B91E7" w14:textId="77777777" w:rsidR="0064385B" w:rsidRPr="00296ECE" w:rsidRDefault="0064385B" w:rsidP="00B4120D">
                              <w:pPr>
                                <w:rPr>
                                  <w:b/>
                                </w:rPr>
                              </w:pPr>
                              <w:r w:rsidRPr="00296ECE">
                                <w:rPr>
                                  <w:b/>
                                </w:rPr>
                                <w:t xml:space="preserve">The </w:t>
                              </w:r>
                              <w:r>
                                <w:rPr>
                                  <w:b/>
                                </w:rPr>
                                <w:t xml:space="preserve">required </w:t>
                              </w:r>
                              <w:r w:rsidRPr="00296ECE">
                                <w:rPr>
                                  <w:b/>
                                </w:rPr>
                                <w:t>structure of a driver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Text Box 41"/>
                        <wps:cNvSpPr txBox="1"/>
                        <wps:spPr>
                          <a:xfrm>
                            <a:off x="4339496" y="3423507"/>
                            <a:ext cx="869315" cy="266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F025AC" w14:textId="77777777" w:rsidR="0064385B" w:rsidRDefault="0064385B" w:rsidP="00B4120D">
                              <w:r>
                                <w:t>Inheritance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 name="Text Box 41"/>
                        <wps:cNvSpPr txBox="1"/>
                        <wps:spPr>
                          <a:xfrm>
                            <a:off x="4401645" y="3129192"/>
                            <a:ext cx="757555" cy="2654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9A3C03" w14:textId="77777777" w:rsidR="0064385B" w:rsidRDefault="0064385B" w:rsidP="00B4120D">
                              <w:pPr>
                                <w:pStyle w:val="NormalWeb"/>
                                <w:spacing w:before="0" w:beforeAutospacing="0" w:after="200" w:afterAutospacing="0" w:line="252" w:lineRule="auto"/>
                              </w:pPr>
                              <w:r>
                                <w:rPr>
                                  <w:sz w:val="22"/>
                                  <w:szCs w:val="22"/>
                                </w:rPr>
                                <w:t>Definition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F4DDB0" id="Canvas 1" o:spid="_x0000_s1026" editas="canvas" style="width:899.95pt;height:396.7pt;mso-position-horizontal-relative:char;mso-position-vertical-relative:line" coordsize="114293,50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14293;height:50374;visibility:visible;mso-wrap-style:square">
                  <v:fill o:detectmouseclick="t"/>
                  <v:path o:connecttype="none"/>
                </v:shape>
                <v:roundrect id="Rounded Rectangle 5" o:spid="_x0000_s1028" style="position:absolute;left:24374;top:3397;width:13535;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" fillcolor="#4f81bd [3204]" strokecolor="#243f60 [1604]" strokeweight="2pt">
                  <v:textbox>
                    <w:txbxContent>
                      <w:p w14:paraId="73C33C67" w14:textId="77777777" w:rsidR="0064385B" w:rsidRDefault="0064385B" w:rsidP="00B4120D">
                        <w:pPr>
                          <w:pStyle w:val="NormalWeb"/>
                          <w:spacing w:before="0" w:beforeAutospacing="0" w:after="200" w:afterAutospacing="0" w:line="252" w:lineRule="auto"/>
                          <w:jc w:val="center"/>
                        </w:pPr>
                        <w:r>
                          <w:rPr>
                            <w:sz w:val="22"/>
                            <w:szCs w:val="22"/>
                          </w:rPr>
                          <w:t>Abstract Device Type Class</w:t>
                        </w:r>
                      </w:p>
                      <w:p w14:paraId="23F11FAD" w14:textId="77777777" w:rsidR="0064385B" w:rsidRDefault="0064385B" w:rsidP="00B4120D">
                        <w:pPr>
                          <w:pStyle w:val="NormalWeb"/>
                          <w:spacing w:before="0" w:beforeAutospacing="0" w:after="200" w:afterAutospacing="0" w:line="252" w:lineRule="auto"/>
                          <w:jc w:val="center"/>
                        </w:pPr>
                      </w:p>
                    </w:txbxContent>
                  </v:textbox>
                </v:roundrect>
                <v:roundrect id="Rounded Rectangle 12" o:spid="_x0000_s1029" style="position:absolute;left:41332;top:3394;width:13532;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" fillcolor="#4f81bd [3204]" strokecolor="#243f60 [1604]" strokeweight="2pt">
                  <v:textbox>
                    <w:txbxContent>
                      <w:p w14:paraId="114F363E" w14:textId="77777777" w:rsidR="0064385B" w:rsidRDefault="0064385B" w:rsidP="00B4120D">
                        <w:pPr>
                          <w:pStyle w:val="NormalWeb"/>
                          <w:spacing w:before="0" w:beforeAutospacing="0" w:after="200" w:afterAutospacing="0" w:line="252" w:lineRule="auto"/>
                          <w:jc w:val="center"/>
                        </w:pPr>
                        <w:r>
                          <w:rPr>
                            <w:sz w:val="22"/>
                            <w:szCs w:val="22"/>
                          </w:rPr>
                          <w:t>Abstract Driver Class</w:t>
                        </w:r>
                      </w:p>
                      <w:p w14:paraId="26E09602" w14:textId="77777777" w:rsidR="0064385B" w:rsidRDefault="0064385B" w:rsidP="00B4120D">
                        <w:pPr>
                          <w:pStyle w:val="NormalWeb"/>
                          <w:spacing w:before="0" w:beforeAutospacing="0" w:after="200" w:afterAutospacing="0" w:line="252" w:lineRule="auto"/>
                          <w:jc w:val="center"/>
                        </w:pPr>
                        <w:r>
                          <w:t> </w:t>
                        </w:r>
                      </w:p>
                    </w:txbxContent>
                  </v:textbox>
                </v:roundrect>
                <v:roundrect id="Rounded Rectangle 13" o:spid="_x0000_s1030" style="position:absolute;left:41332;top:13681;width:13532;height:73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" fillcolor="#4f81bd [3204]" strokecolor="#243f60 [1604]" strokeweight="2pt">
                  <v:textbox>
                    <w:txbxContent>
                      <w:p w14:paraId="1D59F1A0" w14:textId="77777777" w:rsidR="0064385B" w:rsidRDefault="0064385B" w:rsidP="00B4120D">
                        <w:pPr>
                          <w:pStyle w:val="NormalWeb"/>
                          <w:spacing w:before="0" w:beforeAutospacing="0" w:after="200" w:afterAutospacing="0" w:line="252" w:lineRule="auto"/>
                          <w:jc w:val="center"/>
                        </w:pPr>
                        <w:r>
                          <w:rPr>
                            <w:sz w:val="22"/>
                            <w:szCs w:val="22"/>
                          </w:rPr>
                          <w:t>Abstract Driver</w:t>
                        </w:r>
                        <w:r>
                          <w:rPr>
                            <w:sz w:val="22"/>
                            <w:szCs w:val="22"/>
                          </w:rPr>
                          <w:br/>
                          <w:t>Protocol Class</w:t>
                        </w:r>
                      </w:p>
                      <w:p w14:paraId="1E973762" w14:textId="77777777" w:rsidR="0064385B" w:rsidRDefault="0064385B" w:rsidP="00B4120D">
                        <w:pPr>
                          <w:pStyle w:val="NormalWeb"/>
                          <w:spacing w:before="0" w:beforeAutospacing="0" w:after="200" w:afterAutospacing="0" w:line="252" w:lineRule="auto"/>
                          <w:jc w:val="center"/>
                        </w:pPr>
                        <w:r>
                          <w:t> </w:t>
                        </w:r>
                      </w:p>
                    </w:txbxContent>
                  </v:textbox>
                </v:roundrect>
                <v:roundrect id="Rounded Rectangle 14" o:spid="_x0000_s1031" style="position:absolute;left:24374;top:33207;width:13532;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" fillcolor="#4f81bd [3204]" strokecolor="#243f60 [1604]" strokeweight="2pt">
                  <v:textbox>
                    <w:txbxContent>
                      <w:p w14:paraId="35E7787E" w14:textId="77777777" w:rsidR="0064385B" w:rsidRDefault="0064385B" w:rsidP="00B4120D">
                        <w:pPr>
                          <w:pStyle w:val="NormalWeb"/>
                          <w:spacing w:before="0" w:beforeAutospacing="0" w:after="200" w:afterAutospacing="0" w:line="252" w:lineRule="auto"/>
                          <w:jc w:val="center"/>
                        </w:pPr>
                        <w:r>
                          <w:rPr>
                            <w:sz w:val="22"/>
                            <w:szCs w:val="22"/>
                          </w:rPr>
                          <w:t>Abstract</w:t>
                        </w:r>
                        <w:r>
                          <w:rPr>
                            <w:sz w:val="22"/>
                            <w:szCs w:val="22"/>
                          </w:rPr>
                          <w:br/>
                          <w:t xml:space="preserve"> Transport Class</w:t>
                        </w:r>
                        <w:r>
                          <w:t> </w:t>
                        </w:r>
                      </w:p>
                    </w:txbxContent>
                  </v:textbox>
                </v:roundrect>
                <v:roundrect id="Rounded Rectangle 15" o:spid="_x0000_s1032" style="position:absolute;left:24374;top:13681;width:13532;height:73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" fillcolor="#4f81bd [3204]" strokecolor="#243f60 [1604]" strokeweight="2pt">
                  <v:textbox>
                    <w:txbxContent>
                      <w:p w14:paraId="659AEF8E" w14:textId="77777777" w:rsidR="0064385B" w:rsidRDefault="0064385B" w:rsidP="00B4120D">
                        <w:pPr>
                          <w:pStyle w:val="NormalWeb"/>
                          <w:spacing w:before="0" w:beforeAutospacing="0" w:after="200" w:afterAutospacing="0" w:line="252" w:lineRule="auto"/>
                          <w:jc w:val="center"/>
                        </w:pPr>
                        <w:r>
                          <w:rPr>
                            <w:sz w:val="22"/>
                            <w:szCs w:val="22"/>
                          </w:rPr>
                          <w:t>Abstract Device Type Protocol</w:t>
                        </w:r>
                        <w:r>
                          <w:t> Class</w:t>
                        </w:r>
                      </w:p>
                    </w:txbxContent>
                  </v:textbox>
                </v:roundrect>
                <v:roundrect id="Rounded Rectangle 19" o:spid="_x0000_s1033" style="position:absolute;left:7134;top:13681;width:13531;height:73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" fillcolor="#4f81bd [3204]" strokecolor="#243f60 [1604]" strokeweight="2pt">
                  <v:textbox>
                    <w:txbxContent>
                      <w:p w14:paraId="05BA9AA6" w14:textId="77777777" w:rsidR="0064385B" w:rsidRDefault="0064385B" w:rsidP="00B4120D">
                        <w:pPr>
                          <w:pStyle w:val="NormalWeb"/>
                          <w:spacing w:before="0" w:beforeAutospacing="0" w:after="200" w:afterAutospacing="0" w:line="252" w:lineRule="auto"/>
                          <w:jc w:val="center"/>
                        </w:pPr>
                        <w:r>
                          <w:rPr>
                            <w:sz w:val="22"/>
                            <w:szCs w:val="22"/>
                          </w:rPr>
                          <w:t>Driver Protocol</w:t>
                        </w:r>
                        <w:r>
                          <w:t> Class</w:t>
                        </w:r>
                      </w:p>
                    </w:txbxContent>
                  </v:textbox>
                </v:roundrect>
                <v:roundrect id="Rounded Rectangle 20" o:spid="_x0000_s1034" style="position:absolute;left:1514;top:3394;width:19345;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" fillcolor="#4f81bd [3204]" strokecolor="#243f60 [1604]" strokeweight="2pt">
                  <v:textbox>
                    <w:txbxContent>
                      <w:p w14:paraId="3287F5F8" w14:textId="77777777" w:rsidR="0064385B" w:rsidRDefault="0064385B" w:rsidP="00B4120D">
                        <w:pPr>
                          <w:pStyle w:val="NormalWeb"/>
                          <w:spacing w:before="0" w:beforeAutospacing="0" w:after="200" w:afterAutospacing="0" w:line="252" w:lineRule="auto"/>
                          <w:jc w:val="center"/>
                        </w:pPr>
                        <w:r>
                          <w:rPr>
                            <w:sz w:val="22"/>
                            <w:szCs w:val="22"/>
                          </w:rPr>
                          <w:t>Main</w:t>
                        </w:r>
                        <w:r>
                          <w:rPr>
                            <w:sz w:val="22"/>
                            <w:szCs w:val="22"/>
                          </w:rPr>
                          <w:br/>
                          <w:t>Driver Class</w:t>
                        </w:r>
                      </w:p>
                    </w:txbxContent>
                  </v:textbox>
                </v:roundrect>
                <v:roundrect id="Rounded Rectangle 21" o:spid="_x0000_s1035" style="position:absolute;left:7134;top:33207;width:13531;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" fillcolor="#4f81bd [3204]" strokecolor="#243f60 [1604]" strokeweight="2pt">
                  <v:textbox>
                    <w:txbxContent>
                      <w:p w14:paraId="411A8EBD" w14:textId="77777777" w:rsidR="0064385B" w:rsidRDefault="0064385B" w:rsidP="00B4120D">
                        <w:pPr>
                          <w:pStyle w:val="NormalWeb"/>
                          <w:spacing w:before="0" w:beforeAutospacing="0" w:after="200" w:afterAutospacing="0" w:line="252" w:lineRule="auto"/>
                          <w:jc w:val="center"/>
                        </w:pPr>
                        <w:r>
                          <w:rPr>
                            <w:sz w:val="22"/>
                            <w:szCs w:val="22"/>
                          </w:rPr>
                          <w:t>Driver Transport Class</w:t>
                        </w:r>
                        <w:r>
                          <w:t> </w:t>
                        </w:r>
                      </w:p>
                    </w:txbxContent>
                  </v:textbox>
                </v:roundrect>
                <v:roundrect id="Rounded Rectangle 22" o:spid="_x0000_s1036" style="position:absolute;left:24371;top:24063;width:13532;height:73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" fillcolor="#4f81bd [3204]" strokecolor="#243f60 [1604]" strokeweight="2pt">
                  <v:textbox>
                    <w:txbxContent>
                      <w:p w14:paraId="3DABD86F" w14:textId="77777777" w:rsidR="0064385B" w:rsidRDefault="0064385B" w:rsidP="00B4120D">
                        <w:pPr>
                          <w:pStyle w:val="NormalWeb"/>
                          <w:spacing w:before="0" w:beforeAutospacing="0" w:after="200" w:afterAutospacing="0" w:line="252" w:lineRule="auto"/>
                          <w:jc w:val="center"/>
                        </w:pPr>
                        <w:r>
                          <w:rPr>
                            <w:sz w:val="22"/>
                            <w:szCs w:val="22"/>
                          </w:rPr>
                          <w:t>Device Type Response Validation Class</w:t>
                        </w:r>
                      </w:p>
                    </w:txbxContent>
                  </v:textbox>
                </v:roundrect>
                <v:roundrect id="Rounded Rectangle 23" o:spid="_x0000_s1037" style="position:absolute;left:7131;top:24063;width:13531;height:73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" fillcolor="#4f81bd [3204]" strokecolor="#243f60 [1604]" strokeweight="2pt">
                  <v:textbox>
                    <w:txbxContent>
                      <w:p w14:paraId="484DB8A7" w14:textId="77777777" w:rsidR="0064385B" w:rsidRDefault="0064385B" w:rsidP="00B4120D">
                        <w:pPr>
                          <w:pStyle w:val="NormalWeb"/>
                          <w:spacing w:before="0" w:beforeAutospacing="0" w:after="200" w:afterAutospacing="0" w:line="252" w:lineRule="auto"/>
                          <w:jc w:val="center"/>
                        </w:pPr>
                        <w:r>
                          <w:rPr>
                            <w:sz w:val="22"/>
                            <w:szCs w:val="22"/>
                          </w:rPr>
                          <w:t>Driver Response Validation</w:t>
                        </w:r>
                        <w:r>
                          <w:t> </w:t>
                        </w:r>
                        <w:r w:rsidRPr="00771629">
                          <w:t>Class</w:t>
                        </w:r>
                      </w:p>
                    </w:txbxContent>
                  </v:textbox>
                </v:roundrect>
                <v:roundrect id="Rounded Rectangle 24" o:spid="_x0000_s1038" style="position:absolute;left:7134;top:41427;width:13531;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" fillcolor="#4f81bd [3204]" strokecolor="#243f60 [1604]" strokeweight="2pt">
                  <v:textbox>
                    <w:txbxContent>
                      <w:p w14:paraId="05A6DD67" w14:textId="77777777" w:rsidR="0064385B" w:rsidRDefault="0064385B" w:rsidP="00B4120D">
                        <w:pPr>
                          <w:pStyle w:val="NormalWeb"/>
                          <w:spacing w:before="0" w:beforeAutospacing="0" w:after="200" w:afterAutospacing="0" w:line="252" w:lineRule="auto"/>
                          <w:jc w:val="center"/>
                        </w:pPr>
                        <w:r>
                          <w:rPr>
                            <w:sz w:val="22"/>
                            <w:szCs w:val="22"/>
                          </w:rPr>
                          <w:t>Driver JSON Data</w:t>
                        </w:r>
                      </w:p>
                    </w:txbxContent>
                  </v:textbox>
                </v:roundrect>
                <v:shapetype id="_x0000_t32" coordsize="21600,21600" o:spt="32" o:oned="t" path="m,l21600,21600e" filled="f">
                  <v:path arrowok="t" fillok="f" o:connecttype="none"/>
                  <o:lock v:ext="edit" shapetype="t"/>
                </v:shapetype>
                <v:shape id="Straight Arrow Connector 26" o:spid="_x0000_s1039" type="#_x0000_t32" style="position:absolute;left:37906;top:17338;width:342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" strokecolor="#bc4542 [3045]">
                  <v:stroke endarrow="block"/>
                </v:shape>
                <v:shape id="Straight Arrow Connector 27" o:spid="_x0000_s1040" type="#_x0000_t32" style="position:absolute;left:20665;top:17338;width:370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" strokecolor="#bc4542 [3045]">
                  <v:stroke endarrow="block"/>
                </v:shape>
                <v:shape id="Straight Arrow Connector 28" o:spid="_x0000_s1041" type="#_x0000_t32" style="position:absolute;left:20662;top:27720;width:370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" strokecolor="#bc4542 [3045]">
                  <v:stroke endarrow="block"/>
                </v:shape>
                <v:shape id="Straight Arrow Connector 29" o:spid="_x0000_s1042" type="#_x0000_t32" style="position:absolute;left:20665;top:35950;width:370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" strokecolor="#bc4542 [3045]">
                  <v:stroke endarrow="block"/>
                </v:shape>
                <v:shape id="Straight Arrow Connector 31" o:spid="_x0000_s1043" type="#_x0000_t32" style="position:absolute;left:37909;top:6137;width:3423;height: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" strokecolor="#bc4542 [3045]">
                  <v:stroke endarrow="block"/>
                </v:shape>
                <v:shape id="Straight Arrow Connector 32" o:spid="_x0000_s1044" type="#_x0000_t32" style="position:absolute;left:20859;top:6137;width:3515;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" strokecolor="#bc4542 [3045]">
                  <v:stroke endarrow="block"/>
                </v:shape>
                <v:shapetype id="_x0000_t33" coordsize="21600,21600" o:spt="33" o:oned="t" path="m,l21600,r,21600e" filled="f">
                  <v:stroke joinstyle="miter"/>
                  <v:path arrowok="t" fillok="f" o:connecttype="none"/>
                  <o:lock v:ext="edit" shapetype="t"/>
                </v:shapetype>
                <v:shape id="Elbow Connector 33" o:spid="_x0000_s1045" type="#_x0000_t33" style="position:absolute;left:-12255;top:24325;width:34595;height:418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" strokecolor="#94b64e [3046]">
                  <v:stroke endarrow="block"/>
                </v:shape>
                <v:shape id="Straight Arrow Connector 34" o:spid="_x0000_s1046" type="#_x0000_t32" style="position:absolute;left:3000;top:35884;width:4134;height: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" strokecolor="#94b64e [3046]">
                  <v:stroke endarrow="block"/>
                </v:shape>
                <v:shape id="Straight Arrow Connector 35" o:spid="_x0000_s1047" type="#_x0000_t32" style="position:absolute;left:2952;top:27720;width:4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" strokecolor="#94b64e [3046]">
                  <v:stroke endarrow="block"/>
                </v:shape>
                <v:shape id="Straight Arrow Connector 36" o:spid="_x0000_s1048" type="#_x0000_t32" style="position:absolute;left:2857;top:17338;width:42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" strokecolor="#94b64e [3046]">
                  <v:stroke endarrow="block"/>
                </v:shape>
                <v:line id="Straight Connector 38" o:spid="_x0000_s1049" style="position:absolute;visibility:visible;mso-wrap-style:square" from="43394,33577" to="52538,33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" strokecolor="#94b64e [3046]"/>
                <v:line id="Straight Connector 39" o:spid="_x0000_s1050" style="position:absolute;visibility:visible;mso-wrap-style:square" from="43630,36755" to="52774,36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" strokecolor="#bc4542 [3045]"/>
                <v:shapetype id="_x0000_t202" coordsize="21600,21600" o:spt="202" path="m,l,21600r21600,l21600,xe">
                  <v:stroke joinstyle="miter"/>
                  <v:path gradientshapeok="t" o:connecttype="rect"/>
                </v:shapetype>
                <v:shape id="Text Box 40" o:spid="_x0000_s1051" type="#_x0000_t202" style="position:absolute;left:16735;top:46451;width:22193;height:30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" filled="f" stroked="f">
                  <v:textbox>
                    <w:txbxContent>
                      <w:p w14:paraId="243B91E7" w14:textId="77777777" w:rsidR="0064385B" w:rsidRPr="00296ECE" w:rsidRDefault="0064385B" w:rsidP="00B4120D">
                        <w:pPr>
                          <w:rPr>
                            <w:b/>
                          </w:rPr>
                        </w:pPr>
                        <w:r w:rsidRPr="00296ECE">
                          <w:rPr>
                            <w:b/>
                          </w:rPr>
                          <w:t xml:space="preserve">The </w:t>
                        </w:r>
                        <w:r>
                          <w:rPr>
                            <w:b/>
                          </w:rPr>
                          <w:t xml:space="preserve">required </w:t>
                        </w:r>
                        <w:r w:rsidRPr="00296ECE">
                          <w:rPr>
                            <w:b/>
                          </w:rPr>
                          <w:t>structure of a driver</w:t>
                        </w:r>
                      </w:p>
                    </w:txbxContent>
                  </v:textbox>
                </v:shape>
                <v:shape id="Text Box 41" o:spid="_x0000_s1052" type="#_x0000_t202" style="position:absolute;left:43394;top:34235;width:8694;height:26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" filled="f" stroked="f">
                  <v:textbox>
                    <w:txbxContent>
                      <w:p w14:paraId="1EF025AC" w14:textId="77777777" w:rsidR="0064385B" w:rsidRDefault="0064385B" w:rsidP="00B4120D">
                        <w:r>
                          <w:t>Inheritance</w:t>
                        </w:r>
                      </w:p>
                    </w:txbxContent>
                  </v:textbox>
                </v:shape>
                <v:shape id="Text Box 41" o:spid="_x0000_s1053" type="#_x0000_t202" style="position:absolute;left:44016;top:31291;width:7576;height:26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" filled="f" stroked="f">
                  <v:textbox>
                    <w:txbxContent>
                      <w:p w14:paraId="639A3C03" w14:textId="77777777" w:rsidR="0064385B" w:rsidRDefault="0064385B" w:rsidP="00B4120D">
                        <w:pPr>
                          <w:pStyle w:val="NormalWeb"/>
                          <w:spacing w:before="0" w:beforeAutospacing="0" w:after="200" w:afterAutospacing="0" w:line="252" w:lineRule="auto"/>
                        </w:pPr>
                        <w:r>
                          <w:rPr>
                            <w:sz w:val="22"/>
                            <w:szCs w:val="22"/>
                          </w:rPr>
                          <w:t>Definition</w:t>
                        </w:r>
                      </w:p>
                    </w:txbxContent>
                  </v:textbox>
                </v:shape>
                <w10:anchorlock/>
              </v:group>
            </w:pict>
          </mc:Fallback>
        </mc:AlternateContent>
      </w:r>
    </w:p>
    <w:p w14:paraId="6CF9860F" w14:textId="77777777" w:rsidR="00B4120D" w:rsidRDefault="00B4120D" w:rsidP="00B4120D">
      <w:pPr>
        <w:ind w:left="720"/>
      </w:pPr>
      <w:r>
        <w:br/>
        <w:t>The main driver class is responsible for providing the application metho</w:t>
      </w:r>
      <w:r w:rsidR="00CD551B">
        <w:t>ds that will control the device,</w:t>
      </w:r>
      <w:r>
        <w:t xml:space="preserve"> providing feedback when the device provides it</w:t>
      </w:r>
      <w:r w:rsidR="00CD551B">
        <w:t>, and providing events that let applications know when feedback changes</w:t>
      </w:r>
      <w:r>
        <w:t>.</w:t>
      </w:r>
      <w:r w:rsidR="00771629">
        <w:t xml:space="preserve"> Various classes handle this control and feedback internally.</w:t>
      </w:r>
      <w:r w:rsidR="00771629">
        <w:br/>
      </w:r>
      <w:r w:rsidR="00771629">
        <w:br/>
      </w:r>
      <w:r>
        <w:t xml:space="preserve"> </w:t>
      </w:r>
      <w:r w:rsidR="00771629">
        <w:t>It</w:t>
      </w:r>
      <w:r>
        <w:t xml:space="preserve"> will implement all of the required component interfaces its device type interface defines </w:t>
      </w:r>
      <w:r w:rsidR="00CD551B">
        <w:t>and</w:t>
      </w:r>
      <w:r w:rsidR="00771629">
        <w:t xml:space="preserve"> the framework handles most of these implementations</w:t>
      </w:r>
      <w:r>
        <w:t xml:space="preserve">. It will define an Initialize method from one of several transport interfaces explained later to allow applications to set up the driver’s communication properties. </w:t>
      </w:r>
    </w:p>
    <w:p w14:paraId="3B98EAF4" w14:textId="77777777" w:rsidR="00B4120D" w:rsidRDefault="00B4120D" w:rsidP="00771629">
      <w:pPr>
        <w:ind w:left="720"/>
      </w:pPr>
      <w:r>
        <w:t xml:space="preserve">The transport class is responsible for sending data to the device and routing received messages to the protocol class. Drivers can create their own transport </w:t>
      </w:r>
      <w:r w:rsidR="00771629">
        <w:t>if needed or they can use one of the available ones in the common libraries.</w:t>
      </w:r>
    </w:p>
    <w:p w14:paraId="747A7611" w14:textId="77777777" w:rsidR="00B4120D" w:rsidRDefault="00B4120D" w:rsidP="00771629">
      <w:pPr>
        <w:ind w:left="720"/>
      </w:pPr>
      <w:r>
        <w:lastRenderedPageBreak/>
        <w:t>The protocol class is responsible for building and sending commands to the transport class, properly pacing the commands prior to sending, and for setting up response validation.</w:t>
      </w:r>
    </w:p>
    <w:p w14:paraId="19106BCE" w14:textId="77777777" w:rsidR="00B4120D" w:rsidRDefault="00B4120D" w:rsidP="00771629">
      <w:pPr>
        <w:ind w:left="720"/>
      </w:pPr>
      <w:r>
        <w:t>The response validation class is responsible for parsing data received in order to validate a response. It will check for delimiters, if available, to find the full message and then parse it to find out what kind of message it is, such as power feedback, and will provide the API code for the new state.</w:t>
      </w:r>
    </w:p>
    <w:p w14:paraId="26047A9B" w14:textId="77777777" w:rsidR="00B4120D" w:rsidRDefault="00B4120D" w:rsidP="00771629">
      <w:pPr>
        <w:ind w:left="720"/>
      </w:pPr>
      <w:r>
        <w:t>The JSON driver data contains most of the API for the device, meta-data about the device, communication settings on the device, and features that are supported. All the classes listed above consume this data.</w:t>
      </w:r>
      <w:r w:rsidR="00C91983">
        <w:br/>
      </w:r>
    </w:p>
    <w:p w14:paraId="14E04BB3" w14:textId="77777777" w:rsidR="00771629" w:rsidRDefault="00771629" w:rsidP="00771629">
      <w:pPr>
        <w:ind w:left="720"/>
      </w:pPr>
      <w:r>
        <w:t xml:space="preserve">Applications </w:t>
      </w:r>
      <w:r w:rsidR="00C91983">
        <w:t>will only need knowledge of the device type interfaces to make calls to the driver and to handle state change events.</w:t>
      </w:r>
    </w:p>
    <w:p w14:paraId="7BC4DF20" w14:textId="77777777" w:rsidR="00C91983" w:rsidRDefault="00C91983">
      <w:r>
        <w:br w:type="page"/>
      </w:r>
    </w:p>
    <w:p w14:paraId="4AB0CB4E" w14:textId="77777777" w:rsidR="00E82060" w:rsidRDefault="00513952" w:rsidP="00513952">
      <w:pPr>
        <w:pStyle w:val="Heading2"/>
      </w:pPr>
      <w:bookmarkStart w:id="4" w:name="_Toc23857189"/>
      <w:r>
        <w:lastRenderedPageBreak/>
        <w:t>Device Type Interfaces</w:t>
      </w:r>
      <w:bookmarkEnd w:id="4"/>
    </w:p>
    <w:p w14:paraId="7B7452C3" w14:textId="77777777" w:rsidR="00296ECE" w:rsidRDefault="00296ECE" w:rsidP="00296ECE">
      <w:pPr>
        <w:ind w:left="720"/>
      </w:pPr>
      <w:r>
        <w:t>The current supported device types are:</w:t>
      </w:r>
    </w:p>
    <w:p w14:paraId="38980477" w14:textId="77777777" w:rsidR="00296ECE" w:rsidRDefault="00296ECE" w:rsidP="009B0741">
      <w:pPr>
        <w:pStyle w:val="ListParagraph"/>
        <w:numPr>
          <w:ilvl w:val="0"/>
          <w:numId w:val="3"/>
        </w:numPr>
      </w:pPr>
      <w:r>
        <w:t>Video displays and projectors</w:t>
      </w:r>
    </w:p>
    <w:p w14:paraId="3AF02C5C" w14:textId="77777777" w:rsidR="00296ECE" w:rsidRDefault="00296ECE" w:rsidP="009B0741">
      <w:pPr>
        <w:pStyle w:val="ListParagraph"/>
        <w:numPr>
          <w:ilvl w:val="0"/>
          <w:numId w:val="3"/>
        </w:numPr>
      </w:pPr>
      <w:r>
        <w:t>Cable boxes</w:t>
      </w:r>
    </w:p>
    <w:p w14:paraId="2AE2AB2D" w14:textId="77777777" w:rsidR="00296ECE" w:rsidRDefault="00296ECE" w:rsidP="009B0741">
      <w:pPr>
        <w:pStyle w:val="ListParagraph"/>
        <w:numPr>
          <w:ilvl w:val="0"/>
          <w:numId w:val="3"/>
        </w:numPr>
      </w:pPr>
      <w:r>
        <w:t>Video servers</w:t>
      </w:r>
    </w:p>
    <w:p w14:paraId="54CDAA73" w14:textId="77777777" w:rsidR="00296ECE" w:rsidRDefault="00296ECE" w:rsidP="009B0741">
      <w:pPr>
        <w:pStyle w:val="ListParagraph"/>
        <w:numPr>
          <w:ilvl w:val="0"/>
          <w:numId w:val="3"/>
        </w:numPr>
      </w:pPr>
      <w:r>
        <w:t>Blu-ray Players</w:t>
      </w:r>
    </w:p>
    <w:p w14:paraId="7110D418" w14:textId="49A66C8A" w:rsidR="00296ECE" w:rsidRDefault="00296ECE" w:rsidP="009B0741">
      <w:pPr>
        <w:pStyle w:val="ListParagraph"/>
        <w:numPr>
          <w:ilvl w:val="0"/>
          <w:numId w:val="3"/>
        </w:numPr>
      </w:pPr>
      <w:r>
        <w:t>AV Receivers</w:t>
      </w:r>
    </w:p>
    <w:p w14:paraId="109EB6A3" w14:textId="72757C83" w:rsidR="00B42AA2" w:rsidRDefault="00B42AA2" w:rsidP="009B0741">
      <w:pPr>
        <w:pStyle w:val="ListParagraph"/>
        <w:numPr>
          <w:ilvl w:val="0"/>
          <w:numId w:val="3"/>
        </w:numPr>
      </w:pPr>
      <w:r>
        <w:t>Security Systems</w:t>
      </w:r>
    </w:p>
    <w:p w14:paraId="2DA58026" w14:textId="77777777" w:rsidR="00296ECE" w:rsidRPr="00296ECE" w:rsidRDefault="00296ECE" w:rsidP="00296ECE">
      <w:pPr>
        <w:ind w:left="720"/>
      </w:pPr>
      <w:r>
        <w:t>Each device type inherits fr</w:t>
      </w:r>
      <w:r w:rsidR="00E563DE">
        <w:t>om several component interfaces that define specific features.</w:t>
      </w:r>
      <w:r>
        <w:t xml:space="preserve"> </w:t>
      </w:r>
      <w:r w:rsidR="00E563DE">
        <w:t>Appendix A defines these interfaces.</w:t>
      </w:r>
      <w:r w:rsidR="00E563DE">
        <w:br/>
      </w:r>
      <w:r w:rsidR="00E563DE">
        <w:br/>
      </w:r>
      <w:r>
        <w:t>As new component interfaces are added</w:t>
      </w:r>
      <w:r w:rsidR="005A0612">
        <w:t xml:space="preserve"> to support new features</w:t>
      </w:r>
      <w:r>
        <w:t xml:space="preserve">, new device type interfaces are added and versioned by a number in their name. </w:t>
      </w:r>
      <w:r w:rsidR="00291BA1">
        <w:t>The abstract device type class wi</w:t>
      </w:r>
      <w:r w:rsidR="008E34D2">
        <w:t>ll not change names and will be updated to implement the newest device type interface.</w:t>
      </w:r>
      <w:r>
        <w:br/>
      </w:r>
    </w:p>
    <w:p w14:paraId="41320D24" w14:textId="77777777" w:rsidR="00CD551B" w:rsidRDefault="00CD551B">
      <w:pPr>
        <w:rPr>
          <w:caps/>
          <w:sz w:val="24"/>
          <w:szCs w:val="24"/>
        </w:rPr>
      </w:pPr>
      <w:r>
        <w:br w:type="page"/>
      </w:r>
    </w:p>
    <w:p w14:paraId="382F0807" w14:textId="02DFD58C" w:rsidR="0064544E" w:rsidRDefault="00296ECE" w:rsidP="0064544E">
      <w:pPr>
        <w:pStyle w:val="Heading3"/>
      </w:pPr>
      <w:bookmarkStart w:id="5" w:name="_Toc23857190"/>
      <w:r>
        <w:lastRenderedPageBreak/>
        <w:t>Video Displays and Projectors</w:t>
      </w:r>
      <w:bookmarkEnd w:id="5"/>
    </w:p>
    <w:p w14:paraId="601004FE" w14:textId="45111ABD" w:rsidR="00EF7473" w:rsidRDefault="00EF7473" w:rsidP="00EF7473"/>
    <w:tbl>
      <w:tblPr>
        <w:tblStyle w:val="TableGrid"/>
        <w:tblW w:w="0" w:type="auto"/>
        <w:tblInd w:w="715" w:type="dxa"/>
        <w:tblLook w:val="04A0" w:firstRow="1" w:lastRow="0" w:firstColumn="1" w:lastColumn="0" w:noHBand="0" w:noVBand="1"/>
      </w:tblPr>
      <w:tblGrid>
        <w:gridCol w:w="8635"/>
      </w:tblGrid>
      <w:tr w:rsidR="00EF7473" w14:paraId="6114AAFB" w14:textId="77777777" w:rsidTr="00EF7473">
        <w:trPr>
          <w:cnfStyle w:val="100000000000" w:firstRow="1" w:lastRow="0" w:firstColumn="0" w:lastColumn="0" w:oddVBand="0" w:evenVBand="0" w:oddHBand="0" w:evenHBand="0" w:firstRowFirstColumn="0" w:firstRowLastColumn="0" w:lastRowFirstColumn="0" w:lastRowLastColumn="0"/>
        </w:trPr>
        <w:tc>
          <w:tcPr>
            <w:tcW w:w="8635" w:type="dxa"/>
          </w:tcPr>
          <w:p w14:paraId="2AFB8C27" w14:textId="77777777" w:rsidR="00EF7473" w:rsidRPr="00EF7473" w:rsidRDefault="00EF7473" w:rsidP="00EF7473">
            <w:pPr>
              <w:autoSpaceDE w:val="0"/>
              <w:autoSpaceDN w:val="0"/>
              <w:adjustRightInd w:val="0"/>
              <w:rPr>
                <w:rFonts w:ascii="Fixedsys" w:hAnsi="Fixedsys" w:cs="Times New Roman"/>
                <w:b w:val="0"/>
                <w:noProof/>
                <w:color w:val="2B91AF"/>
                <w:sz w:val="20"/>
                <w:szCs w:val="20"/>
              </w:rPr>
            </w:pPr>
            <w:r w:rsidRPr="00EF7473">
              <w:rPr>
                <w:rFonts w:ascii="Fixedsys" w:hAnsi="Fixedsys" w:cs="Times New Roman"/>
                <w:b w:val="0"/>
                <w:noProof/>
                <w:color w:val="0000FF"/>
                <w:sz w:val="20"/>
                <w:szCs w:val="20"/>
              </w:rPr>
              <w:t>public</w:t>
            </w:r>
            <w:r w:rsidRPr="00EF7473">
              <w:rPr>
                <w:rFonts w:ascii="Fixedsys" w:hAnsi="Fixedsys" w:cs="Times New Roman"/>
                <w:b w:val="0"/>
                <w:noProof/>
                <w:sz w:val="20"/>
                <w:szCs w:val="20"/>
              </w:rPr>
              <w:t xml:space="preserve"> </w:t>
            </w:r>
            <w:r w:rsidRPr="00EF7473">
              <w:rPr>
                <w:rFonts w:ascii="Fixedsys" w:hAnsi="Fixedsys" w:cs="Times New Roman"/>
                <w:b w:val="0"/>
                <w:noProof/>
                <w:color w:val="0000FF"/>
                <w:sz w:val="20"/>
                <w:szCs w:val="20"/>
              </w:rPr>
              <w:t>interface</w:t>
            </w:r>
            <w:r w:rsidRPr="00EF7473">
              <w:rPr>
                <w:rFonts w:ascii="Fixedsys" w:hAnsi="Fixedsys" w:cs="Times New Roman"/>
                <w:b w:val="0"/>
                <w:noProof/>
                <w:sz w:val="20"/>
                <w:szCs w:val="20"/>
              </w:rPr>
              <w:t xml:space="preserve"> </w:t>
            </w:r>
            <w:r w:rsidRPr="00EF7473">
              <w:rPr>
                <w:rFonts w:ascii="Fixedsys" w:hAnsi="Fixedsys" w:cs="Times New Roman"/>
                <w:b w:val="0"/>
                <w:noProof/>
                <w:color w:val="2B91AF"/>
                <w:sz w:val="20"/>
                <w:szCs w:val="20"/>
              </w:rPr>
              <w:t>IBasicVideoDisplay6</w:t>
            </w:r>
            <w:r w:rsidRPr="00EF7473">
              <w:rPr>
                <w:rFonts w:ascii="Fixedsys" w:hAnsi="Fixedsys" w:cs="Times New Roman"/>
                <w:b w:val="0"/>
                <w:noProof/>
                <w:sz w:val="20"/>
                <w:szCs w:val="20"/>
              </w:rPr>
              <w:t xml:space="preserve"> : </w:t>
            </w:r>
            <w:r w:rsidRPr="00EF7473">
              <w:rPr>
                <w:rFonts w:ascii="Fixedsys" w:hAnsi="Fixedsys" w:cs="Times New Roman"/>
                <w:b w:val="0"/>
                <w:noProof/>
                <w:color w:val="2B91AF"/>
                <w:sz w:val="20"/>
                <w:szCs w:val="20"/>
              </w:rPr>
              <w:t>IBasicVideoDisplay5</w:t>
            </w:r>
            <w:r w:rsidRPr="00EF7473">
              <w:rPr>
                <w:rFonts w:ascii="Fixedsys" w:hAnsi="Fixedsys" w:cs="Times New Roman"/>
                <w:b w:val="0"/>
                <w:noProof/>
                <w:sz w:val="20"/>
                <w:szCs w:val="20"/>
              </w:rPr>
              <w:t xml:space="preserve">, </w:t>
            </w:r>
            <w:r w:rsidRPr="00EF7473">
              <w:rPr>
                <w:rFonts w:ascii="Fixedsys" w:hAnsi="Fixedsys" w:cs="Times New Roman"/>
                <w:b w:val="0"/>
                <w:noProof/>
                <w:color w:val="2B91AF"/>
                <w:sz w:val="20"/>
                <w:szCs w:val="20"/>
              </w:rPr>
              <w:t>IMediaServiceProvider</w:t>
            </w:r>
            <w:r w:rsidRPr="00EF7473">
              <w:rPr>
                <w:rFonts w:ascii="Fixedsys" w:hAnsi="Fixedsys" w:cs="Times New Roman"/>
                <w:b w:val="0"/>
                <w:noProof/>
                <w:sz w:val="20"/>
                <w:szCs w:val="20"/>
              </w:rPr>
              <w:t xml:space="preserve">, </w:t>
            </w:r>
            <w:r w:rsidRPr="00EF7473">
              <w:rPr>
                <w:rFonts w:ascii="Fixedsys" w:hAnsi="Fixedsys" w:cs="Times New Roman"/>
                <w:b w:val="0"/>
                <w:noProof/>
                <w:color w:val="2B91AF"/>
                <w:sz w:val="20"/>
                <w:szCs w:val="20"/>
              </w:rPr>
              <w:t>IKeypad</w:t>
            </w:r>
            <w:r w:rsidRPr="00EF7473">
              <w:rPr>
                <w:rFonts w:ascii="Fixedsys" w:hAnsi="Fixedsys" w:cs="Times New Roman"/>
                <w:b w:val="0"/>
                <w:noProof/>
                <w:sz w:val="20"/>
                <w:szCs w:val="20"/>
              </w:rPr>
              <w:t xml:space="preserve">, </w:t>
            </w:r>
            <w:r w:rsidRPr="00EF7473">
              <w:rPr>
                <w:rFonts w:ascii="Fixedsys" w:hAnsi="Fixedsys" w:cs="Times New Roman"/>
                <w:b w:val="0"/>
                <w:noProof/>
                <w:color w:val="2B91AF"/>
                <w:sz w:val="20"/>
                <w:szCs w:val="20"/>
              </w:rPr>
              <w:t>IDvr</w:t>
            </w:r>
            <w:r w:rsidRPr="00EF7473">
              <w:rPr>
                <w:rFonts w:ascii="Fixedsys" w:hAnsi="Fixedsys" w:cs="Times New Roman"/>
                <w:b w:val="0"/>
                <w:noProof/>
                <w:sz w:val="20"/>
                <w:szCs w:val="20"/>
              </w:rPr>
              <w:t xml:space="preserve">, </w:t>
            </w:r>
            <w:r w:rsidRPr="00EF7473">
              <w:rPr>
                <w:rFonts w:ascii="Fixedsys" w:hAnsi="Fixedsys" w:cs="Times New Roman"/>
                <w:b w:val="0"/>
                <w:noProof/>
                <w:color w:val="2B91AF"/>
                <w:sz w:val="20"/>
                <w:szCs w:val="20"/>
              </w:rPr>
              <w:t>IDvr2</w:t>
            </w:r>
            <w:r w:rsidRPr="00EF7473">
              <w:rPr>
                <w:rFonts w:ascii="Fixedsys" w:hAnsi="Fixedsys" w:cs="Times New Roman"/>
                <w:b w:val="0"/>
                <w:noProof/>
                <w:sz w:val="20"/>
                <w:szCs w:val="20"/>
              </w:rPr>
              <w:t xml:space="preserve">, </w:t>
            </w:r>
            <w:r w:rsidRPr="00EF7473">
              <w:rPr>
                <w:rFonts w:ascii="Fixedsys" w:hAnsi="Fixedsys" w:cs="Times New Roman"/>
                <w:b w:val="0"/>
                <w:noProof/>
                <w:color w:val="2B91AF"/>
                <w:sz w:val="20"/>
                <w:szCs w:val="20"/>
              </w:rPr>
              <w:t>IArtwork</w:t>
            </w:r>
            <w:r w:rsidRPr="00EF7473">
              <w:rPr>
                <w:rFonts w:ascii="Fixedsys" w:hAnsi="Fixedsys" w:cs="Times New Roman"/>
                <w:b w:val="0"/>
                <w:noProof/>
                <w:sz w:val="20"/>
                <w:szCs w:val="20"/>
              </w:rPr>
              <w:t xml:space="preserve">, </w:t>
            </w:r>
            <w:r w:rsidRPr="00EF7473">
              <w:rPr>
                <w:rFonts w:ascii="Fixedsys" w:hAnsi="Fixedsys" w:cs="Times New Roman"/>
                <w:b w:val="0"/>
                <w:noProof/>
                <w:color w:val="2B91AF"/>
                <w:sz w:val="20"/>
                <w:szCs w:val="20"/>
              </w:rPr>
              <w:t>IVideoConfiguration</w:t>
            </w:r>
            <w:r w:rsidRPr="00EF7473">
              <w:rPr>
                <w:rFonts w:ascii="Fixedsys" w:hAnsi="Fixedsys" w:cs="Times New Roman"/>
                <w:b w:val="0"/>
                <w:noProof/>
                <w:sz w:val="20"/>
                <w:szCs w:val="20"/>
              </w:rPr>
              <w:t xml:space="preserve">, </w:t>
            </w:r>
            <w:r w:rsidRPr="00EF7473">
              <w:rPr>
                <w:rFonts w:ascii="Fixedsys" w:hAnsi="Fixedsys" w:cs="Times New Roman"/>
                <w:b w:val="0"/>
                <w:noProof/>
                <w:color w:val="2B91AF"/>
                <w:sz w:val="20"/>
                <w:szCs w:val="20"/>
              </w:rPr>
              <w:t>IChannel</w:t>
            </w:r>
          </w:p>
          <w:p w14:paraId="0F3C6FAA" w14:textId="77777777" w:rsidR="00EF7473" w:rsidRPr="00EF7473" w:rsidRDefault="00EF7473" w:rsidP="00EF7473">
            <w:pPr>
              <w:autoSpaceDE w:val="0"/>
              <w:autoSpaceDN w:val="0"/>
              <w:adjustRightInd w:val="0"/>
              <w:rPr>
                <w:rFonts w:ascii="Fixedsys" w:hAnsi="Fixedsys" w:cs="Times New Roman"/>
                <w:b w:val="0"/>
                <w:noProof/>
                <w:sz w:val="20"/>
                <w:szCs w:val="20"/>
              </w:rPr>
            </w:pPr>
            <w:r w:rsidRPr="00EF7473">
              <w:rPr>
                <w:rFonts w:ascii="Fixedsys" w:hAnsi="Fixedsys" w:cs="Times New Roman"/>
                <w:b w:val="0"/>
                <w:noProof/>
                <w:sz w:val="20"/>
                <w:szCs w:val="20"/>
              </w:rPr>
              <w:t xml:space="preserve">    {</w:t>
            </w:r>
          </w:p>
          <w:p w14:paraId="62B253E3" w14:textId="77777777" w:rsidR="00EF7473" w:rsidRPr="00EF7473" w:rsidRDefault="00EF7473" w:rsidP="00EF7473">
            <w:pPr>
              <w:autoSpaceDE w:val="0"/>
              <w:autoSpaceDN w:val="0"/>
              <w:adjustRightInd w:val="0"/>
              <w:rPr>
                <w:rFonts w:ascii="Fixedsys" w:hAnsi="Fixedsys" w:cs="Times New Roman"/>
                <w:b w:val="0"/>
                <w:noProof/>
                <w:sz w:val="20"/>
                <w:szCs w:val="20"/>
              </w:rPr>
            </w:pPr>
            <w:r w:rsidRPr="00EF7473">
              <w:rPr>
                <w:rFonts w:ascii="Fixedsys" w:hAnsi="Fixedsys" w:cs="Times New Roman"/>
                <w:b w:val="0"/>
                <w:noProof/>
                <w:sz w:val="20"/>
                <w:szCs w:val="20"/>
              </w:rPr>
              <w:t xml:space="preserve">        </w:t>
            </w:r>
            <w:r w:rsidRPr="00EF7473">
              <w:rPr>
                <w:rFonts w:ascii="Fixedsys" w:hAnsi="Fixedsys" w:cs="Times New Roman"/>
                <w:b w:val="0"/>
                <w:noProof/>
                <w:color w:val="0000FF"/>
                <w:sz w:val="20"/>
                <w:szCs w:val="20"/>
              </w:rPr>
              <w:t>bool</w:t>
            </w:r>
            <w:r w:rsidRPr="00EF7473">
              <w:rPr>
                <w:rFonts w:ascii="Fixedsys" w:hAnsi="Fixedsys" w:cs="Times New Roman"/>
                <w:b w:val="0"/>
                <w:noProof/>
                <w:sz w:val="20"/>
                <w:szCs w:val="20"/>
              </w:rPr>
              <w:t xml:space="preserve"> SupportsLetterKeys { </w:t>
            </w:r>
            <w:r w:rsidRPr="00EF7473">
              <w:rPr>
                <w:rFonts w:ascii="Fixedsys" w:hAnsi="Fixedsys" w:cs="Times New Roman"/>
                <w:b w:val="0"/>
                <w:noProof/>
                <w:color w:val="0000FF"/>
                <w:sz w:val="20"/>
                <w:szCs w:val="20"/>
              </w:rPr>
              <w:t>get</w:t>
            </w:r>
            <w:r w:rsidRPr="00EF7473">
              <w:rPr>
                <w:rFonts w:ascii="Fixedsys" w:hAnsi="Fixedsys" w:cs="Times New Roman"/>
                <w:b w:val="0"/>
                <w:noProof/>
                <w:sz w:val="20"/>
                <w:szCs w:val="20"/>
              </w:rPr>
              <w:t>; }</w:t>
            </w:r>
          </w:p>
          <w:p w14:paraId="6E490BBF" w14:textId="77777777" w:rsidR="00EF7473" w:rsidRPr="00EF7473" w:rsidRDefault="00EF7473" w:rsidP="00EF7473">
            <w:pPr>
              <w:autoSpaceDE w:val="0"/>
              <w:autoSpaceDN w:val="0"/>
              <w:adjustRightInd w:val="0"/>
              <w:rPr>
                <w:rFonts w:ascii="Fixedsys" w:hAnsi="Fixedsys" w:cs="Times New Roman"/>
                <w:b w:val="0"/>
                <w:noProof/>
                <w:sz w:val="20"/>
                <w:szCs w:val="20"/>
              </w:rPr>
            </w:pPr>
          </w:p>
          <w:p w14:paraId="65DC761D" w14:textId="77777777" w:rsidR="00EF7473" w:rsidRPr="00EF7473" w:rsidRDefault="00EF7473" w:rsidP="00EF7473">
            <w:pPr>
              <w:autoSpaceDE w:val="0"/>
              <w:autoSpaceDN w:val="0"/>
              <w:adjustRightInd w:val="0"/>
              <w:rPr>
                <w:rFonts w:ascii="Fixedsys" w:hAnsi="Fixedsys" w:cs="Times New Roman"/>
                <w:b w:val="0"/>
                <w:noProof/>
                <w:sz w:val="20"/>
                <w:szCs w:val="20"/>
              </w:rPr>
            </w:pPr>
            <w:r w:rsidRPr="00EF7473">
              <w:rPr>
                <w:rFonts w:ascii="Fixedsys" w:hAnsi="Fixedsys" w:cs="Times New Roman"/>
                <w:b w:val="0"/>
                <w:noProof/>
                <w:sz w:val="20"/>
                <w:szCs w:val="20"/>
              </w:rPr>
              <w:t xml:space="preserve">        </w:t>
            </w:r>
            <w:r w:rsidRPr="00EF7473">
              <w:rPr>
                <w:rFonts w:ascii="Fixedsys" w:hAnsi="Fixedsys" w:cs="Times New Roman"/>
                <w:b w:val="0"/>
                <w:noProof/>
                <w:color w:val="2B91AF"/>
                <w:sz w:val="20"/>
                <w:szCs w:val="20"/>
              </w:rPr>
              <w:t>List</w:t>
            </w:r>
            <w:r w:rsidRPr="00EF7473">
              <w:rPr>
                <w:rFonts w:ascii="Fixedsys" w:hAnsi="Fixedsys" w:cs="Times New Roman"/>
                <w:b w:val="0"/>
                <w:noProof/>
                <w:sz w:val="20"/>
                <w:szCs w:val="20"/>
              </w:rPr>
              <w:t>&lt;</w:t>
            </w:r>
            <w:r w:rsidRPr="00EF7473">
              <w:rPr>
                <w:rFonts w:ascii="Fixedsys" w:hAnsi="Fixedsys" w:cs="Times New Roman"/>
                <w:b w:val="0"/>
                <w:noProof/>
                <w:color w:val="2B91AF"/>
                <w:sz w:val="20"/>
                <w:szCs w:val="20"/>
              </w:rPr>
              <w:t>LetterButtons</w:t>
            </w:r>
            <w:r w:rsidRPr="00EF7473">
              <w:rPr>
                <w:rFonts w:ascii="Fixedsys" w:hAnsi="Fixedsys" w:cs="Times New Roman"/>
                <w:b w:val="0"/>
                <w:noProof/>
                <w:sz w:val="20"/>
                <w:szCs w:val="20"/>
              </w:rPr>
              <w:t xml:space="preserve">&gt; LetterButtonsSupported { </w:t>
            </w:r>
            <w:r w:rsidRPr="00EF7473">
              <w:rPr>
                <w:rFonts w:ascii="Fixedsys" w:hAnsi="Fixedsys" w:cs="Times New Roman"/>
                <w:b w:val="0"/>
                <w:noProof/>
                <w:color w:val="0000FF"/>
                <w:sz w:val="20"/>
                <w:szCs w:val="20"/>
              </w:rPr>
              <w:t>get</w:t>
            </w:r>
            <w:r w:rsidRPr="00EF7473">
              <w:rPr>
                <w:rFonts w:ascii="Fixedsys" w:hAnsi="Fixedsys" w:cs="Times New Roman"/>
                <w:b w:val="0"/>
                <w:noProof/>
                <w:sz w:val="20"/>
                <w:szCs w:val="20"/>
              </w:rPr>
              <w:t>; }</w:t>
            </w:r>
          </w:p>
          <w:p w14:paraId="55AC1877" w14:textId="77777777" w:rsidR="00EF7473" w:rsidRPr="00EF7473" w:rsidRDefault="00EF7473" w:rsidP="00EF7473">
            <w:pPr>
              <w:autoSpaceDE w:val="0"/>
              <w:autoSpaceDN w:val="0"/>
              <w:adjustRightInd w:val="0"/>
              <w:rPr>
                <w:rFonts w:ascii="Fixedsys" w:hAnsi="Fixedsys" w:cs="Times New Roman"/>
                <w:b w:val="0"/>
                <w:noProof/>
                <w:sz w:val="20"/>
                <w:szCs w:val="20"/>
              </w:rPr>
            </w:pPr>
          </w:p>
          <w:p w14:paraId="1611D7C7" w14:textId="77777777" w:rsidR="00EF7473" w:rsidRPr="00EF7473" w:rsidRDefault="00EF7473" w:rsidP="00EF7473">
            <w:pPr>
              <w:autoSpaceDE w:val="0"/>
              <w:autoSpaceDN w:val="0"/>
              <w:adjustRightInd w:val="0"/>
              <w:rPr>
                <w:rFonts w:ascii="Fixedsys" w:hAnsi="Fixedsys" w:cs="Times New Roman"/>
                <w:b w:val="0"/>
                <w:noProof/>
                <w:sz w:val="20"/>
                <w:szCs w:val="20"/>
              </w:rPr>
            </w:pPr>
            <w:r w:rsidRPr="00EF7473">
              <w:rPr>
                <w:rFonts w:ascii="Fixedsys" w:hAnsi="Fixedsys" w:cs="Times New Roman"/>
                <w:b w:val="0"/>
                <w:noProof/>
                <w:sz w:val="20"/>
                <w:szCs w:val="20"/>
              </w:rPr>
              <w:t xml:space="preserve">        </w:t>
            </w:r>
            <w:r w:rsidRPr="00EF7473">
              <w:rPr>
                <w:rFonts w:ascii="Fixedsys" w:hAnsi="Fixedsys" w:cs="Times New Roman"/>
                <w:b w:val="0"/>
                <w:noProof/>
                <w:color w:val="0000FF"/>
                <w:sz w:val="20"/>
                <w:szCs w:val="20"/>
              </w:rPr>
              <w:t>void</w:t>
            </w:r>
            <w:r w:rsidRPr="00EF7473">
              <w:rPr>
                <w:rFonts w:ascii="Fixedsys" w:hAnsi="Fixedsys" w:cs="Times New Roman"/>
                <w:b w:val="0"/>
                <w:noProof/>
                <w:sz w:val="20"/>
                <w:szCs w:val="20"/>
              </w:rPr>
              <w:t xml:space="preserve"> LetterKeys(</w:t>
            </w:r>
            <w:r w:rsidRPr="00EF7473">
              <w:rPr>
                <w:rFonts w:ascii="Fixedsys" w:hAnsi="Fixedsys" w:cs="Times New Roman"/>
                <w:b w:val="0"/>
                <w:noProof/>
                <w:color w:val="2B91AF"/>
                <w:sz w:val="20"/>
                <w:szCs w:val="20"/>
              </w:rPr>
              <w:t>LetterButtons</w:t>
            </w:r>
            <w:r w:rsidRPr="00EF7473">
              <w:rPr>
                <w:rFonts w:ascii="Fixedsys" w:hAnsi="Fixedsys" w:cs="Times New Roman"/>
                <w:b w:val="0"/>
                <w:noProof/>
                <w:sz w:val="20"/>
                <w:szCs w:val="20"/>
              </w:rPr>
              <w:t xml:space="preserve"> letterKeys);</w:t>
            </w:r>
          </w:p>
          <w:p w14:paraId="458FB24D" w14:textId="77777777" w:rsidR="00EF7473" w:rsidRPr="00EF7473" w:rsidRDefault="00EF7473" w:rsidP="00EF7473">
            <w:pPr>
              <w:autoSpaceDE w:val="0"/>
              <w:autoSpaceDN w:val="0"/>
              <w:adjustRightInd w:val="0"/>
              <w:rPr>
                <w:rFonts w:ascii="Fixedsys" w:hAnsi="Fixedsys" w:cs="Times New Roman"/>
                <w:b w:val="0"/>
                <w:noProof/>
                <w:sz w:val="20"/>
                <w:szCs w:val="20"/>
              </w:rPr>
            </w:pPr>
          </w:p>
          <w:p w14:paraId="366AAEE0" w14:textId="77777777" w:rsidR="00EF7473" w:rsidRPr="00EF7473" w:rsidRDefault="00EF7473" w:rsidP="00EF7473">
            <w:pPr>
              <w:autoSpaceDE w:val="0"/>
              <w:autoSpaceDN w:val="0"/>
              <w:adjustRightInd w:val="0"/>
              <w:rPr>
                <w:rFonts w:ascii="Fixedsys" w:hAnsi="Fixedsys" w:cs="Times New Roman"/>
                <w:b w:val="0"/>
                <w:noProof/>
                <w:sz w:val="20"/>
                <w:szCs w:val="20"/>
              </w:rPr>
            </w:pPr>
            <w:r w:rsidRPr="00EF7473">
              <w:rPr>
                <w:rFonts w:ascii="Fixedsys" w:hAnsi="Fixedsys" w:cs="Times New Roman"/>
                <w:b w:val="0"/>
                <w:noProof/>
                <w:sz w:val="20"/>
                <w:szCs w:val="20"/>
              </w:rPr>
              <w:t xml:space="preserve">        </w:t>
            </w:r>
            <w:r w:rsidRPr="00EF7473">
              <w:rPr>
                <w:rFonts w:ascii="Fixedsys" w:hAnsi="Fixedsys" w:cs="Times New Roman"/>
                <w:b w:val="0"/>
                <w:noProof/>
                <w:color w:val="0000FF"/>
                <w:sz w:val="20"/>
                <w:szCs w:val="20"/>
              </w:rPr>
              <w:t>bool</w:t>
            </w:r>
            <w:r w:rsidRPr="00EF7473">
              <w:rPr>
                <w:rFonts w:ascii="Fixedsys" w:hAnsi="Fixedsys" w:cs="Times New Roman"/>
                <w:b w:val="0"/>
                <w:noProof/>
                <w:sz w:val="20"/>
                <w:szCs w:val="20"/>
              </w:rPr>
              <w:t xml:space="preserve"> SupportsColorButtons { </w:t>
            </w:r>
            <w:r w:rsidRPr="00EF7473">
              <w:rPr>
                <w:rFonts w:ascii="Fixedsys" w:hAnsi="Fixedsys" w:cs="Times New Roman"/>
                <w:b w:val="0"/>
                <w:noProof/>
                <w:color w:val="0000FF"/>
                <w:sz w:val="20"/>
                <w:szCs w:val="20"/>
              </w:rPr>
              <w:t>get</w:t>
            </w:r>
            <w:r w:rsidRPr="00EF7473">
              <w:rPr>
                <w:rFonts w:ascii="Fixedsys" w:hAnsi="Fixedsys" w:cs="Times New Roman"/>
                <w:b w:val="0"/>
                <w:noProof/>
                <w:sz w:val="20"/>
                <w:szCs w:val="20"/>
              </w:rPr>
              <w:t>; }</w:t>
            </w:r>
          </w:p>
          <w:p w14:paraId="35C39F7E" w14:textId="77777777" w:rsidR="00EF7473" w:rsidRPr="00EF7473" w:rsidRDefault="00EF7473" w:rsidP="00EF7473">
            <w:pPr>
              <w:autoSpaceDE w:val="0"/>
              <w:autoSpaceDN w:val="0"/>
              <w:adjustRightInd w:val="0"/>
              <w:rPr>
                <w:rFonts w:ascii="Fixedsys" w:hAnsi="Fixedsys" w:cs="Times New Roman"/>
                <w:b w:val="0"/>
                <w:noProof/>
                <w:sz w:val="20"/>
                <w:szCs w:val="20"/>
              </w:rPr>
            </w:pPr>
          </w:p>
          <w:p w14:paraId="0CD4B431" w14:textId="77777777" w:rsidR="00EF7473" w:rsidRPr="00EF7473" w:rsidRDefault="00EF7473" w:rsidP="00EF7473">
            <w:pPr>
              <w:autoSpaceDE w:val="0"/>
              <w:autoSpaceDN w:val="0"/>
              <w:adjustRightInd w:val="0"/>
              <w:rPr>
                <w:rFonts w:ascii="Fixedsys" w:hAnsi="Fixedsys" w:cs="Times New Roman"/>
                <w:b w:val="0"/>
                <w:noProof/>
                <w:sz w:val="20"/>
                <w:szCs w:val="20"/>
              </w:rPr>
            </w:pPr>
            <w:r w:rsidRPr="00EF7473">
              <w:rPr>
                <w:rFonts w:ascii="Fixedsys" w:hAnsi="Fixedsys" w:cs="Times New Roman"/>
                <w:b w:val="0"/>
                <w:noProof/>
                <w:sz w:val="20"/>
                <w:szCs w:val="20"/>
              </w:rPr>
              <w:t xml:space="preserve">        </w:t>
            </w:r>
            <w:r w:rsidRPr="00EF7473">
              <w:rPr>
                <w:rFonts w:ascii="Fixedsys" w:hAnsi="Fixedsys" w:cs="Times New Roman"/>
                <w:b w:val="0"/>
                <w:noProof/>
                <w:color w:val="2B91AF"/>
                <w:sz w:val="20"/>
                <w:szCs w:val="20"/>
              </w:rPr>
              <w:t>List</w:t>
            </w:r>
            <w:r w:rsidRPr="00EF7473">
              <w:rPr>
                <w:rFonts w:ascii="Fixedsys" w:hAnsi="Fixedsys" w:cs="Times New Roman"/>
                <w:b w:val="0"/>
                <w:noProof/>
                <w:sz w:val="20"/>
                <w:szCs w:val="20"/>
              </w:rPr>
              <w:t>&lt;</w:t>
            </w:r>
            <w:r w:rsidRPr="00EF7473">
              <w:rPr>
                <w:rFonts w:ascii="Fixedsys" w:hAnsi="Fixedsys" w:cs="Times New Roman"/>
                <w:b w:val="0"/>
                <w:noProof/>
                <w:color w:val="2B91AF"/>
                <w:sz w:val="20"/>
                <w:szCs w:val="20"/>
              </w:rPr>
              <w:t>ColorButtons</w:t>
            </w:r>
            <w:r w:rsidRPr="00EF7473">
              <w:rPr>
                <w:rFonts w:ascii="Fixedsys" w:hAnsi="Fixedsys" w:cs="Times New Roman"/>
                <w:b w:val="0"/>
                <w:noProof/>
                <w:sz w:val="20"/>
                <w:szCs w:val="20"/>
              </w:rPr>
              <w:t xml:space="preserve">&gt; ColorButtonsSupported { </w:t>
            </w:r>
            <w:r w:rsidRPr="00EF7473">
              <w:rPr>
                <w:rFonts w:ascii="Fixedsys" w:hAnsi="Fixedsys" w:cs="Times New Roman"/>
                <w:b w:val="0"/>
                <w:noProof/>
                <w:color w:val="0000FF"/>
                <w:sz w:val="20"/>
                <w:szCs w:val="20"/>
              </w:rPr>
              <w:t>get</w:t>
            </w:r>
            <w:r w:rsidRPr="00EF7473">
              <w:rPr>
                <w:rFonts w:ascii="Fixedsys" w:hAnsi="Fixedsys" w:cs="Times New Roman"/>
                <w:b w:val="0"/>
                <w:noProof/>
                <w:sz w:val="20"/>
                <w:szCs w:val="20"/>
              </w:rPr>
              <w:t>; }</w:t>
            </w:r>
          </w:p>
          <w:p w14:paraId="571175F2" w14:textId="77777777" w:rsidR="00EF7473" w:rsidRPr="00EF7473" w:rsidRDefault="00EF7473" w:rsidP="00EF7473">
            <w:pPr>
              <w:autoSpaceDE w:val="0"/>
              <w:autoSpaceDN w:val="0"/>
              <w:adjustRightInd w:val="0"/>
              <w:rPr>
                <w:rFonts w:ascii="Fixedsys" w:hAnsi="Fixedsys" w:cs="Times New Roman"/>
                <w:b w:val="0"/>
                <w:noProof/>
                <w:sz w:val="20"/>
                <w:szCs w:val="20"/>
              </w:rPr>
            </w:pPr>
          </w:p>
          <w:p w14:paraId="1B076069" w14:textId="77777777" w:rsidR="00EF7473" w:rsidRPr="00EF7473" w:rsidRDefault="00EF7473" w:rsidP="00EF7473">
            <w:pPr>
              <w:autoSpaceDE w:val="0"/>
              <w:autoSpaceDN w:val="0"/>
              <w:adjustRightInd w:val="0"/>
              <w:rPr>
                <w:rFonts w:ascii="Fixedsys" w:hAnsi="Fixedsys" w:cs="Times New Roman"/>
                <w:b w:val="0"/>
                <w:noProof/>
                <w:sz w:val="20"/>
                <w:szCs w:val="20"/>
              </w:rPr>
            </w:pPr>
            <w:r w:rsidRPr="00EF7473">
              <w:rPr>
                <w:rFonts w:ascii="Fixedsys" w:hAnsi="Fixedsys" w:cs="Times New Roman"/>
                <w:b w:val="0"/>
                <w:noProof/>
                <w:sz w:val="20"/>
                <w:szCs w:val="20"/>
              </w:rPr>
              <w:t xml:space="preserve">        </w:t>
            </w:r>
            <w:r w:rsidRPr="00EF7473">
              <w:rPr>
                <w:rFonts w:ascii="Fixedsys" w:hAnsi="Fixedsys" w:cs="Times New Roman"/>
                <w:b w:val="0"/>
                <w:noProof/>
                <w:color w:val="0000FF"/>
                <w:sz w:val="20"/>
                <w:szCs w:val="20"/>
              </w:rPr>
              <w:t>void</w:t>
            </w:r>
            <w:r w:rsidRPr="00EF7473">
              <w:rPr>
                <w:rFonts w:ascii="Fixedsys" w:hAnsi="Fixedsys" w:cs="Times New Roman"/>
                <w:b w:val="0"/>
                <w:noProof/>
                <w:sz w:val="20"/>
                <w:szCs w:val="20"/>
              </w:rPr>
              <w:t xml:space="preserve"> ColorButton(</w:t>
            </w:r>
            <w:r w:rsidRPr="00EF7473">
              <w:rPr>
                <w:rFonts w:ascii="Fixedsys" w:hAnsi="Fixedsys" w:cs="Times New Roman"/>
                <w:b w:val="0"/>
                <w:noProof/>
                <w:color w:val="2B91AF"/>
                <w:sz w:val="20"/>
                <w:szCs w:val="20"/>
              </w:rPr>
              <w:t>ColorButtons</w:t>
            </w:r>
            <w:r w:rsidRPr="00EF7473">
              <w:rPr>
                <w:rFonts w:ascii="Fixedsys" w:hAnsi="Fixedsys" w:cs="Times New Roman"/>
                <w:b w:val="0"/>
                <w:noProof/>
                <w:sz w:val="20"/>
                <w:szCs w:val="20"/>
              </w:rPr>
              <w:t xml:space="preserve"> color);</w:t>
            </w:r>
          </w:p>
          <w:p w14:paraId="19B5734A" w14:textId="050A63EE" w:rsidR="00EF7473" w:rsidRDefault="00EF7473" w:rsidP="00EF7473">
            <w:r w:rsidRPr="00EF7473">
              <w:rPr>
                <w:rFonts w:ascii="Fixedsys" w:hAnsi="Fixedsys" w:cs="Times New Roman"/>
                <w:b w:val="0"/>
                <w:noProof/>
                <w:sz w:val="20"/>
                <w:szCs w:val="20"/>
              </w:rPr>
              <w:t xml:space="preserve">    }</w:t>
            </w:r>
          </w:p>
        </w:tc>
      </w:tr>
    </w:tbl>
    <w:p w14:paraId="3C3BB02F" w14:textId="77777777" w:rsidR="00EF7473" w:rsidRPr="00EF7473" w:rsidRDefault="00EF7473" w:rsidP="00EF7473"/>
    <w:tbl>
      <w:tblPr>
        <w:tblStyle w:val="TableGrid"/>
        <w:tblW w:w="0" w:type="auto"/>
        <w:tblInd w:w="720" w:type="dxa"/>
        <w:tblLook w:val="04A0" w:firstRow="1" w:lastRow="0" w:firstColumn="1" w:lastColumn="0" w:noHBand="0" w:noVBand="1"/>
      </w:tblPr>
      <w:tblGrid>
        <w:gridCol w:w="8630"/>
      </w:tblGrid>
      <w:tr w:rsidR="0064544E" w14:paraId="409006C9" w14:textId="77777777" w:rsidTr="0064544E">
        <w:trPr>
          <w:cnfStyle w:val="100000000000" w:firstRow="1" w:lastRow="0" w:firstColumn="0" w:lastColumn="0" w:oddVBand="0" w:evenVBand="0" w:oddHBand="0" w:evenHBand="0" w:firstRowFirstColumn="0" w:firstRowLastColumn="0" w:lastRowFirstColumn="0" w:lastRowLastColumn="0"/>
        </w:trPr>
        <w:tc>
          <w:tcPr>
            <w:tcW w:w="9350" w:type="dxa"/>
          </w:tcPr>
          <w:p w14:paraId="7F53C83C" w14:textId="77777777" w:rsidR="0064544E" w:rsidRPr="0064544E" w:rsidRDefault="0064544E" w:rsidP="0064544E">
            <w:pPr>
              <w:autoSpaceDE w:val="0"/>
              <w:autoSpaceDN w:val="0"/>
              <w:adjustRightInd w:val="0"/>
              <w:rPr>
                <w:rFonts w:ascii="Fixedsys" w:hAnsi="Fixedsys" w:cs="Times New Roman"/>
                <w:b w:val="0"/>
                <w:noProof/>
                <w:color w:val="2B91AF"/>
                <w:sz w:val="20"/>
                <w:szCs w:val="20"/>
              </w:rPr>
            </w:pPr>
            <w:r w:rsidRPr="0064544E">
              <w:rPr>
                <w:rFonts w:ascii="Fixedsys" w:hAnsi="Fixedsys" w:cs="Times New Roman"/>
                <w:b w:val="0"/>
                <w:noProof/>
                <w:sz w:val="20"/>
                <w:szCs w:val="20"/>
              </w:rPr>
              <w:t xml:space="preserve">    </w:t>
            </w:r>
            <w:r w:rsidRPr="0064544E">
              <w:rPr>
                <w:rFonts w:ascii="Fixedsys" w:hAnsi="Fixedsys" w:cs="Times New Roman"/>
                <w:b w:val="0"/>
                <w:noProof/>
                <w:color w:val="0000FF"/>
                <w:sz w:val="20"/>
                <w:szCs w:val="20"/>
              </w:rPr>
              <w:t>public</w:t>
            </w:r>
            <w:r w:rsidRPr="0064544E">
              <w:rPr>
                <w:rFonts w:ascii="Fixedsys" w:hAnsi="Fixedsys" w:cs="Times New Roman"/>
                <w:b w:val="0"/>
                <w:noProof/>
                <w:sz w:val="20"/>
                <w:szCs w:val="20"/>
              </w:rPr>
              <w:t xml:space="preserve"> </w:t>
            </w:r>
            <w:r w:rsidRPr="0064544E">
              <w:rPr>
                <w:rFonts w:ascii="Fixedsys" w:hAnsi="Fixedsys" w:cs="Times New Roman"/>
                <w:b w:val="0"/>
                <w:noProof/>
                <w:color w:val="0000FF"/>
                <w:sz w:val="20"/>
                <w:szCs w:val="20"/>
              </w:rPr>
              <w:t>interface</w:t>
            </w: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IBasicVideoDisplay5</w:t>
            </w:r>
            <w:r w:rsidRPr="0064544E">
              <w:rPr>
                <w:rFonts w:ascii="Fixedsys" w:hAnsi="Fixedsys" w:cs="Times New Roman"/>
                <w:b w:val="0"/>
                <w:noProof/>
                <w:sz w:val="20"/>
                <w:szCs w:val="20"/>
              </w:rPr>
              <w:t xml:space="preserve"> : </w:t>
            </w:r>
            <w:r w:rsidRPr="0064544E">
              <w:rPr>
                <w:rFonts w:ascii="Fixedsys" w:hAnsi="Fixedsys" w:cs="Times New Roman"/>
                <w:b w:val="0"/>
                <w:noProof/>
                <w:color w:val="2B91AF"/>
                <w:sz w:val="20"/>
                <w:szCs w:val="20"/>
              </w:rPr>
              <w:t>IBasicVideoDisplay4</w:t>
            </w: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IModelFileSupport</w:t>
            </w:r>
          </w:p>
          <w:p w14:paraId="4C35A1E1" w14:textId="77777777" w:rsidR="0064544E" w:rsidRDefault="0064544E" w:rsidP="0064544E">
            <w:r w:rsidRPr="0064544E">
              <w:rPr>
                <w:rFonts w:ascii="Fixedsys" w:hAnsi="Fixedsys" w:cs="Times New Roman"/>
                <w:b w:val="0"/>
                <w:noProof/>
                <w:sz w:val="20"/>
                <w:szCs w:val="20"/>
              </w:rPr>
              <w:t xml:space="preserve">    { }</w:t>
            </w:r>
          </w:p>
        </w:tc>
      </w:tr>
    </w:tbl>
    <w:p w14:paraId="706122E2" w14:textId="77777777" w:rsidR="0064544E" w:rsidRDefault="0064544E" w:rsidP="00296ECE">
      <w:pPr>
        <w:ind w:left="720"/>
      </w:pPr>
    </w:p>
    <w:tbl>
      <w:tblPr>
        <w:tblStyle w:val="TableGrid"/>
        <w:tblW w:w="0" w:type="auto"/>
        <w:tblInd w:w="720" w:type="dxa"/>
        <w:tblLook w:val="04A0" w:firstRow="1" w:lastRow="0" w:firstColumn="1" w:lastColumn="0" w:noHBand="0" w:noVBand="1"/>
      </w:tblPr>
      <w:tblGrid>
        <w:gridCol w:w="8630"/>
      </w:tblGrid>
      <w:tr w:rsidR="0064544E" w14:paraId="16F92306" w14:textId="77777777" w:rsidTr="0064544E">
        <w:trPr>
          <w:cnfStyle w:val="100000000000" w:firstRow="1" w:lastRow="0" w:firstColumn="0" w:lastColumn="0" w:oddVBand="0" w:evenVBand="0" w:oddHBand="0" w:evenHBand="0" w:firstRowFirstColumn="0" w:firstRowLastColumn="0" w:lastRowFirstColumn="0" w:lastRowLastColumn="0"/>
        </w:trPr>
        <w:tc>
          <w:tcPr>
            <w:tcW w:w="9350" w:type="dxa"/>
          </w:tcPr>
          <w:p w14:paraId="59843E72" w14:textId="77777777" w:rsidR="0064544E" w:rsidRPr="0064544E" w:rsidRDefault="0064544E" w:rsidP="0064544E">
            <w:pPr>
              <w:autoSpaceDE w:val="0"/>
              <w:autoSpaceDN w:val="0"/>
              <w:adjustRightInd w:val="0"/>
              <w:rPr>
                <w:rFonts w:ascii="Fixedsys" w:hAnsi="Fixedsys" w:cs="Times New Roman"/>
                <w:b w:val="0"/>
                <w:noProof/>
                <w:color w:val="2B91AF"/>
                <w:sz w:val="20"/>
                <w:szCs w:val="20"/>
              </w:rPr>
            </w:pPr>
            <w:r w:rsidRPr="0064544E">
              <w:rPr>
                <w:rFonts w:ascii="Fixedsys" w:hAnsi="Fixedsys" w:cs="Times New Roman"/>
                <w:b w:val="0"/>
                <w:noProof/>
                <w:sz w:val="20"/>
                <w:szCs w:val="20"/>
              </w:rPr>
              <w:t xml:space="preserve">    </w:t>
            </w:r>
            <w:r w:rsidRPr="0064544E">
              <w:rPr>
                <w:rFonts w:ascii="Fixedsys" w:hAnsi="Fixedsys" w:cs="Times New Roman"/>
                <w:b w:val="0"/>
                <w:noProof/>
                <w:color w:val="0000FF"/>
                <w:sz w:val="20"/>
                <w:szCs w:val="20"/>
              </w:rPr>
              <w:t>public</w:t>
            </w:r>
            <w:r w:rsidRPr="0064544E">
              <w:rPr>
                <w:rFonts w:ascii="Fixedsys" w:hAnsi="Fixedsys" w:cs="Times New Roman"/>
                <w:b w:val="0"/>
                <w:noProof/>
                <w:sz w:val="20"/>
                <w:szCs w:val="20"/>
              </w:rPr>
              <w:t xml:space="preserve"> </w:t>
            </w:r>
            <w:r w:rsidRPr="0064544E">
              <w:rPr>
                <w:rFonts w:ascii="Fixedsys" w:hAnsi="Fixedsys" w:cs="Times New Roman"/>
                <w:b w:val="0"/>
                <w:noProof/>
                <w:color w:val="0000FF"/>
                <w:sz w:val="20"/>
                <w:szCs w:val="20"/>
              </w:rPr>
              <w:t>interface</w:t>
            </w: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IBasicVideoDisplay4</w:t>
            </w:r>
            <w:r w:rsidRPr="0064544E">
              <w:rPr>
                <w:rFonts w:ascii="Fixedsys" w:hAnsi="Fixedsys" w:cs="Times New Roman"/>
                <w:b w:val="0"/>
                <w:noProof/>
                <w:sz w:val="20"/>
                <w:szCs w:val="20"/>
              </w:rPr>
              <w:t xml:space="preserve"> : </w:t>
            </w:r>
            <w:r w:rsidRPr="0064544E">
              <w:rPr>
                <w:rFonts w:ascii="Fixedsys" w:hAnsi="Fixedsys" w:cs="Times New Roman"/>
                <w:b w:val="0"/>
                <w:noProof/>
                <w:color w:val="2B91AF"/>
                <w:sz w:val="20"/>
                <w:szCs w:val="20"/>
              </w:rPr>
              <w:t>IBasicVideoDisplay3</w:t>
            </w: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ISupportedCommandsHelper</w:t>
            </w:r>
          </w:p>
          <w:p w14:paraId="415C8F7A" w14:textId="77777777" w:rsidR="0064544E" w:rsidRDefault="0064544E" w:rsidP="0064544E">
            <w:r w:rsidRPr="0064544E">
              <w:rPr>
                <w:rFonts w:ascii="Fixedsys" w:hAnsi="Fixedsys" w:cs="Times New Roman"/>
                <w:b w:val="0"/>
                <w:noProof/>
                <w:sz w:val="20"/>
                <w:szCs w:val="20"/>
              </w:rPr>
              <w:t xml:space="preserve">    { }</w:t>
            </w:r>
          </w:p>
        </w:tc>
      </w:tr>
    </w:tbl>
    <w:p w14:paraId="6EC15FA3" w14:textId="77777777" w:rsidR="00296ECE" w:rsidRDefault="00296ECE" w:rsidP="00296ECE">
      <w:pPr>
        <w:ind w:left="720"/>
      </w:pPr>
    </w:p>
    <w:tbl>
      <w:tblPr>
        <w:tblStyle w:val="TableGrid"/>
        <w:tblW w:w="0" w:type="auto"/>
        <w:tblInd w:w="720" w:type="dxa"/>
        <w:tblLook w:val="04A0" w:firstRow="1" w:lastRow="0" w:firstColumn="1" w:lastColumn="0" w:noHBand="0" w:noVBand="1"/>
      </w:tblPr>
      <w:tblGrid>
        <w:gridCol w:w="8630"/>
      </w:tblGrid>
      <w:tr w:rsidR="0064544E" w14:paraId="7513772C" w14:textId="77777777" w:rsidTr="0064544E">
        <w:trPr>
          <w:cnfStyle w:val="100000000000" w:firstRow="1" w:lastRow="0" w:firstColumn="0" w:lastColumn="0" w:oddVBand="0" w:evenVBand="0" w:oddHBand="0" w:evenHBand="0" w:firstRowFirstColumn="0" w:firstRowLastColumn="0" w:lastRowFirstColumn="0" w:lastRowLastColumn="0"/>
        </w:trPr>
        <w:tc>
          <w:tcPr>
            <w:tcW w:w="9350" w:type="dxa"/>
          </w:tcPr>
          <w:p w14:paraId="0B7EF4D7" w14:textId="77777777" w:rsidR="0064544E" w:rsidRPr="0064544E" w:rsidRDefault="0064544E" w:rsidP="0064544E">
            <w:pPr>
              <w:autoSpaceDE w:val="0"/>
              <w:autoSpaceDN w:val="0"/>
              <w:adjustRightInd w:val="0"/>
              <w:rPr>
                <w:rFonts w:ascii="Fixedsys" w:hAnsi="Fixedsys" w:cs="Times New Roman"/>
                <w:b w:val="0"/>
                <w:noProof/>
                <w:color w:val="2B91AF"/>
                <w:sz w:val="20"/>
                <w:szCs w:val="20"/>
              </w:rPr>
            </w:pPr>
            <w:r w:rsidRPr="0064544E">
              <w:rPr>
                <w:rFonts w:ascii="Fixedsys" w:hAnsi="Fixedsys" w:cs="Times New Roman"/>
                <w:b w:val="0"/>
                <w:noProof/>
                <w:sz w:val="20"/>
                <w:szCs w:val="20"/>
              </w:rPr>
              <w:t xml:space="preserve">    </w:t>
            </w:r>
            <w:r w:rsidRPr="0064544E">
              <w:rPr>
                <w:rFonts w:ascii="Fixedsys" w:hAnsi="Fixedsys" w:cs="Times New Roman"/>
                <w:b w:val="0"/>
                <w:noProof/>
                <w:color w:val="0000FF"/>
                <w:sz w:val="20"/>
                <w:szCs w:val="20"/>
              </w:rPr>
              <w:t>public</w:t>
            </w:r>
            <w:r w:rsidRPr="0064544E">
              <w:rPr>
                <w:rFonts w:ascii="Fixedsys" w:hAnsi="Fixedsys" w:cs="Times New Roman"/>
                <w:b w:val="0"/>
                <w:noProof/>
                <w:sz w:val="20"/>
                <w:szCs w:val="20"/>
              </w:rPr>
              <w:t xml:space="preserve"> </w:t>
            </w:r>
            <w:r w:rsidRPr="0064544E">
              <w:rPr>
                <w:rFonts w:ascii="Fixedsys" w:hAnsi="Fixedsys" w:cs="Times New Roman"/>
                <w:b w:val="0"/>
                <w:noProof/>
                <w:color w:val="0000FF"/>
                <w:sz w:val="20"/>
                <w:szCs w:val="20"/>
              </w:rPr>
              <w:t>interface</w:t>
            </w: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IBasicVideoDisplay3</w:t>
            </w:r>
            <w:r w:rsidRPr="0064544E">
              <w:rPr>
                <w:rFonts w:ascii="Fixedsys" w:hAnsi="Fixedsys" w:cs="Times New Roman"/>
                <w:b w:val="0"/>
                <w:noProof/>
                <w:sz w:val="20"/>
                <w:szCs w:val="20"/>
              </w:rPr>
              <w:t xml:space="preserve"> : </w:t>
            </w:r>
            <w:r w:rsidRPr="0064544E">
              <w:rPr>
                <w:rFonts w:ascii="Fixedsys" w:hAnsi="Fixedsys" w:cs="Times New Roman"/>
                <w:b w:val="0"/>
                <w:noProof/>
                <w:color w:val="2B91AF"/>
                <w:sz w:val="20"/>
                <w:szCs w:val="20"/>
              </w:rPr>
              <w:t>IBasicVideoDisplay2</w:t>
            </w: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IMediaSource</w:t>
            </w: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IMediaSource2</w:t>
            </w: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IMediaTransport</w:t>
            </w: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IMediaTransport2</w:t>
            </w: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IMediaTransportInfo</w:t>
            </w: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IMediaTransportOptions</w:t>
            </w:r>
          </w:p>
          <w:p w14:paraId="2083A311" w14:textId="77777777" w:rsidR="0064544E" w:rsidRDefault="0064544E" w:rsidP="0064544E">
            <w:r w:rsidRPr="0064544E">
              <w:rPr>
                <w:rFonts w:ascii="Fixedsys" w:hAnsi="Fixedsys" w:cs="Times New Roman"/>
                <w:b w:val="0"/>
                <w:noProof/>
                <w:sz w:val="20"/>
                <w:szCs w:val="20"/>
              </w:rPr>
              <w:t xml:space="preserve">    { }</w:t>
            </w:r>
          </w:p>
        </w:tc>
      </w:tr>
    </w:tbl>
    <w:p w14:paraId="06CFD570" w14:textId="77777777" w:rsidR="0064544E" w:rsidRDefault="0064544E" w:rsidP="00296ECE">
      <w:pPr>
        <w:ind w:left="720"/>
      </w:pPr>
    </w:p>
    <w:tbl>
      <w:tblPr>
        <w:tblStyle w:val="TableGrid"/>
        <w:tblW w:w="0" w:type="auto"/>
        <w:tblInd w:w="720" w:type="dxa"/>
        <w:tblLook w:val="04A0" w:firstRow="1" w:lastRow="0" w:firstColumn="1" w:lastColumn="0" w:noHBand="0" w:noVBand="1"/>
      </w:tblPr>
      <w:tblGrid>
        <w:gridCol w:w="8630"/>
      </w:tblGrid>
      <w:tr w:rsidR="0064544E" w14:paraId="161D9629" w14:textId="77777777" w:rsidTr="0064544E">
        <w:trPr>
          <w:cnfStyle w:val="100000000000" w:firstRow="1" w:lastRow="0" w:firstColumn="0" w:lastColumn="0" w:oddVBand="0" w:evenVBand="0" w:oddHBand="0" w:evenHBand="0" w:firstRowFirstColumn="0" w:firstRowLastColumn="0" w:lastRowFirstColumn="0" w:lastRowLastColumn="0"/>
        </w:trPr>
        <w:tc>
          <w:tcPr>
            <w:tcW w:w="9350" w:type="dxa"/>
          </w:tcPr>
          <w:p w14:paraId="6E3BE64D" w14:textId="77777777" w:rsidR="0064544E" w:rsidRPr="0064544E" w:rsidRDefault="0064544E" w:rsidP="0064544E">
            <w:pPr>
              <w:autoSpaceDE w:val="0"/>
              <w:autoSpaceDN w:val="0"/>
              <w:adjustRightInd w:val="0"/>
              <w:rPr>
                <w:rFonts w:ascii="Fixedsys" w:hAnsi="Fixedsys" w:cs="Times New Roman"/>
                <w:b w:val="0"/>
                <w:noProof/>
                <w:color w:val="2B91AF"/>
                <w:sz w:val="20"/>
                <w:szCs w:val="20"/>
              </w:rPr>
            </w:pPr>
            <w:r w:rsidRPr="0064544E">
              <w:rPr>
                <w:rFonts w:ascii="Fixedsys" w:hAnsi="Fixedsys" w:cs="Times New Roman"/>
                <w:b w:val="0"/>
                <w:noProof/>
                <w:sz w:val="20"/>
                <w:szCs w:val="20"/>
              </w:rPr>
              <w:t xml:space="preserve">    </w:t>
            </w:r>
            <w:r w:rsidRPr="0064544E">
              <w:rPr>
                <w:rFonts w:ascii="Fixedsys" w:hAnsi="Fixedsys" w:cs="Times New Roman"/>
                <w:b w:val="0"/>
                <w:noProof/>
                <w:color w:val="0000FF"/>
                <w:sz w:val="20"/>
                <w:szCs w:val="20"/>
              </w:rPr>
              <w:t>public</w:t>
            </w:r>
            <w:r w:rsidRPr="0064544E">
              <w:rPr>
                <w:rFonts w:ascii="Fixedsys" w:hAnsi="Fixedsys" w:cs="Times New Roman"/>
                <w:b w:val="0"/>
                <w:noProof/>
                <w:sz w:val="20"/>
                <w:szCs w:val="20"/>
              </w:rPr>
              <w:t xml:space="preserve"> </w:t>
            </w:r>
            <w:r w:rsidRPr="0064544E">
              <w:rPr>
                <w:rFonts w:ascii="Fixedsys" w:hAnsi="Fixedsys" w:cs="Times New Roman"/>
                <w:b w:val="0"/>
                <w:noProof/>
                <w:color w:val="0000FF"/>
                <w:sz w:val="20"/>
                <w:szCs w:val="20"/>
              </w:rPr>
              <w:t>interface</w:t>
            </w: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IBasicVideoDisplay2</w:t>
            </w:r>
          </w:p>
          <w:p w14:paraId="0AFF1628" w14:textId="77777777" w:rsidR="0064544E" w:rsidRPr="0064544E" w:rsidRDefault="0064544E" w:rsidP="0064544E">
            <w:pPr>
              <w:autoSpaceDE w:val="0"/>
              <w:autoSpaceDN w:val="0"/>
              <w:adjustRightInd w:val="0"/>
              <w:rPr>
                <w:rFonts w:ascii="Fixedsys" w:hAnsi="Fixedsys" w:cs="Times New Roman"/>
                <w:b w:val="0"/>
                <w:noProof/>
                <w:color w:val="2B91AF"/>
                <w:sz w:val="20"/>
                <w:szCs w:val="20"/>
              </w:rPr>
            </w:pPr>
            <w:r w:rsidRPr="0064544E">
              <w:rPr>
                <w:rFonts w:ascii="Fixedsys" w:hAnsi="Fixedsys" w:cs="Times New Roman"/>
                <w:b w:val="0"/>
                <w:noProof/>
                <w:sz w:val="20"/>
                <w:szCs w:val="20"/>
              </w:rPr>
              <w:t xml:space="preserve">        : </w:t>
            </w:r>
            <w:r w:rsidRPr="0064544E">
              <w:rPr>
                <w:rFonts w:ascii="Fixedsys" w:hAnsi="Fixedsys" w:cs="Times New Roman"/>
                <w:b w:val="0"/>
                <w:noProof/>
                <w:color w:val="2B91AF"/>
                <w:sz w:val="20"/>
                <w:szCs w:val="20"/>
              </w:rPr>
              <w:t>IBasicVideoDisplay</w:t>
            </w: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IInputs2</w:t>
            </w: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IOutputs</w:t>
            </w: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IConnection2</w:t>
            </w: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INavigation</w:t>
            </w: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INavigation2</w:t>
            </w: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IBasicInformation2</w:t>
            </w:r>
          </w:p>
          <w:p w14:paraId="7701AB82" w14:textId="77777777" w:rsidR="0064544E" w:rsidRDefault="0064544E" w:rsidP="0064544E">
            <w:r w:rsidRPr="0064544E">
              <w:rPr>
                <w:rFonts w:ascii="Fixedsys" w:hAnsi="Fixedsys" w:cs="Times New Roman"/>
                <w:b w:val="0"/>
                <w:noProof/>
                <w:sz w:val="20"/>
                <w:szCs w:val="20"/>
              </w:rPr>
              <w:t xml:space="preserve">    { }</w:t>
            </w:r>
          </w:p>
        </w:tc>
      </w:tr>
    </w:tbl>
    <w:p w14:paraId="08166728" w14:textId="77777777" w:rsidR="0064544E" w:rsidRDefault="0064544E" w:rsidP="00296ECE">
      <w:pPr>
        <w:ind w:left="720"/>
      </w:pPr>
    </w:p>
    <w:tbl>
      <w:tblPr>
        <w:tblStyle w:val="TableGrid"/>
        <w:tblW w:w="0" w:type="auto"/>
        <w:tblInd w:w="720" w:type="dxa"/>
        <w:tblLook w:val="04A0" w:firstRow="1" w:lastRow="0" w:firstColumn="1" w:lastColumn="0" w:noHBand="0" w:noVBand="1"/>
      </w:tblPr>
      <w:tblGrid>
        <w:gridCol w:w="8630"/>
      </w:tblGrid>
      <w:tr w:rsidR="0064544E" w14:paraId="399960D4" w14:textId="77777777" w:rsidTr="0064544E">
        <w:trPr>
          <w:cnfStyle w:val="100000000000" w:firstRow="1" w:lastRow="0" w:firstColumn="0" w:lastColumn="0" w:oddVBand="0" w:evenVBand="0" w:oddHBand="0" w:evenHBand="0" w:firstRowFirstColumn="0" w:firstRowLastColumn="0" w:lastRowFirstColumn="0" w:lastRowLastColumn="0"/>
        </w:trPr>
        <w:tc>
          <w:tcPr>
            <w:tcW w:w="9350" w:type="dxa"/>
          </w:tcPr>
          <w:p w14:paraId="5E802F37" w14:textId="77777777" w:rsidR="0064544E" w:rsidRPr="0064544E" w:rsidRDefault="0064544E" w:rsidP="0064544E">
            <w:pPr>
              <w:autoSpaceDE w:val="0"/>
              <w:autoSpaceDN w:val="0"/>
              <w:adjustRightInd w:val="0"/>
              <w:rPr>
                <w:rFonts w:ascii="Fixedsys" w:hAnsi="Fixedsys" w:cs="Times New Roman"/>
                <w:b w:val="0"/>
                <w:noProof/>
                <w:color w:val="2B91AF"/>
                <w:sz w:val="20"/>
                <w:szCs w:val="20"/>
              </w:rPr>
            </w:pPr>
            <w:r w:rsidRPr="0064544E">
              <w:rPr>
                <w:rFonts w:ascii="Fixedsys" w:hAnsi="Fixedsys" w:cs="Times New Roman"/>
                <w:b w:val="0"/>
                <w:noProof/>
                <w:sz w:val="20"/>
                <w:szCs w:val="20"/>
              </w:rPr>
              <w:t xml:space="preserve">    </w:t>
            </w:r>
            <w:r w:rsidRPr="0064544E">
              <w:rPr>
                <w:rFonts w:ascii="Fixedsys" w:hAnsi="Fixedsys" w:cs="Times New Roman"/>
                <w:b w:val="0"/>
                <w:noProof/>
                <w:color w:val="0000FF"/>
                <w:sz w:val="20"/>
                <w:szCs w:val="20"/>
              </w:rPr>
              <w:t>public</w:t>
            </w:r>
            <w:r w:rsidRPr="0064544E">
              <w:rPr>
                <w:rFonts w:ascii="Fixedsys" w:hAnsi="Fixedsys" w:cs="Times New Roman"/>
                <w:b w:val="0"/>
                <w:noProof/>
                <w:sz w:val="20"/>
                <w:szCs w:val="20"/>
              </w:rPr>
              <w:t xml:space="preserve"> </w:t>
            </w:r>
            <w:r w:rsidRPr="0064544E">
              <w:rPr>
                <w:rFonts w:ascii="Fixedsys" w:hAnsi="Fixedsys" w:cs="Times New Roman"/>
                <w:b w:val="0"/>
                <w:noProof/>
                <w:color w:val="0000FF"/>
                <w:sz w:val="20"/>
                <w:szCs w:val="20"/>
              </w:rPr>
              <w:t>interface</w:t>
            </w: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IBasicVideoDisplay</w:t>
            </w:r>
          </w:p>
          <w:p w14:paraId="76A027F8" w14:textId="77777777" w:rsidR="0064544E" w:rsidRPr="0064544E" w:rsidRDefault="0064544E" w:rsidP="0064544E">
            <w:pPr>
              <w:autoSpaceDE w:val="0"/>
              <w:autoSpaceDN w:val="0"/>
              <w:adjustRightInd w:val="0"/>
              <w:rPr>
                <w:rFonts w:ascii="Fixedsys" w:hAnsi="Fixedsys" w:cs="Times New Roman"/>
                <w:b w:val="0"/>
                <w:noProof/>
                <w:sz w:val="20"/>
                <w:szCs w:val="20"/>
              </w:rPr>
            </w:pPr>
            <w:r w:rsidRPr="0064544E">
              <w:rPr>
                <w:rFonts w:ascii="Fixedsys" w:hAnsi="Fixedsys" w:cs="Times New Roman"/>
                <w:b w:val="0"/>
                <w:noProof/>
                <w:sz w:val="20"/>
                <w:szCs w:val="20"/>
              </w:rPr>
              <w:t xml:space="preserve">        : </w:t>
            </w:r>
            <w:r w:rsidRPr="0064544E">
              <w:rPr>
                <w:rFonts w:ascii="Fixedsys" w:hAnsi="Fixedsys" w:cs="Times New Roman"/>
                <w:b w:val="0"/>
                <w:noProof/>
                <w:color w:val="2B91AF"/>
                <w:sz w:val="20"/>
                <w:szCs w:val="20"/>
              </w:rPr>
              <w:t>IBasicInformation</w:t>
            </w: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IPower</w:t>
            </w: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IInputs</w:t>
            </w:r>
            <w:r w:rsidRPr="0064544E">
              <w:rPr>
                <w:rFonts w:ascii="Fixedsys" w:hAnsi="Fixedsys" w:cs="Times New Roman"/>
                <w:b w:val="0"/>
                <w:noProof/>
                <w:sz w:val="20"/>
                <w:szCs w:val="20"/>
              </w:rPr>
              <w:t>,</w:t>
            </w:r>
          </w:p>
          <w:p w14:paraId="792A50DF" w14:textId="77777777" w:rsidR="0064544E" w:rsidRPr="0064544E" w:rsidRDefault="0064544E" w:rsidP="0064544E">
            <w:pPr>
              <w:autoSpaceDE w:val="0"/>
              <w:autoSpaceDN w:val="0"/>
              <w:adjustRightInd w:val="0"/>
              <w:rPr>
                <w:rFonts w:ascii="Fixedsys" w:hAnsi="Fixedsys" w:cs="Times New Roman"/>
                <w:b w:val="0"/>
                <w:noProof/>
                <w:sz w:val="20"/>
                <w:szCs w:val="20"/>
              </w:rPr>
            </w:pP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IVolume</w:t>
            </w: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ICustomCommand</w:t>
            </w: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ICustomCommandCollection</w:t>
            </w:r>
            <w:r w:rsidRPr="0064544E">
              <w:rPr>
                <w:rFonts w:ascii="Fixedsys" w:hAnsi="Fixedsys" w:cs="Times New Roman"/>
                <w:b w:val="0"/>
                <w:noProof/>
                <w:sz w:val="20"/>
                <w:szCs w:val="20"/>
              </w:rPr>
              <w:t>,</w:t>
            </w:r>
          </w:p>
          <w:p w14:paraId="676D7DE9" w14:textId="77777777" w:rsidR="0064544E" w:rsidRPr="0064544E" w:rsidRDefault="0064544E" w:rsidP="0064544E">
            <w:pPr>
              <w:autoSpaceDE w:val="0"/>
              <w:autoSpaceDN w:val="0"/>
              <w:adjustRightInd w:val="0"/>
              <w:rPr>
                <w:rFonts w:ascii="Fixedsys" w:hAnsi="Fixedsys" w:cs="Times New Roman"/>
                <w:b w:val="0"/>
                <w:noProof/>
                <w:color w:val="2B91AF"/>
                <w:sz w:val="20"/>
                <w:szCs w:val="20"/>
              </w:rPr>
            </w:pP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IConnection</w:t>
            </w: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IEnergyStar</w:t>
            </w: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IVideoMute</w:t>
            </w: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ILampHours</w:t>
            </w: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IBasicLogger</w:t>
            </w: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IDisposable</w:t>
            </w:r>
          </w:p>
          <w:p w14:paraId="6E843A12" w14:textId="77777777" w:rsidR="0064544E" w:rsidRPr="0064544E" w:rsidRDefault="0064544E" w:rsidP="0064544E">
            <w:pPr>
              <w:autoSpaceDE w:val="0"/>
              <w:autoSpaceDN w:val="0"/>
              <w:adjustRightInd w:val="0"/>
              <w:rPr>
                <w:rFonts w:ascii="Fixedsys" w:hAnsi="Fixedsys" w:cs="Times New Roman"/>
                <w:b w:val="0"/>
                <w:noProof/>
                <w:sz w:val="20"/>
                <w:szCs w:val="20"/>
              </w:rPr>
            </w:pPr>
            <w:r w:rsidRPr="0064544E">
              <w:rPr>
                <w:rFonts w:ascii="Fixedsys" w:hAnsi="Fixedsys" w:cs="Times New Roman"/>
                <w:b w:val="0"/>
                <w:noProof/>
                <w:sz w:val="20"/>
                <w:szCs w:val="20"/>
              </w:rPr>
              <w:t xml:space="preserve">    {</w:t>
            </w:r>
          </w:p>
          <w:p w14:paraId="61B4A9FE" w14:textId="77777777" w:rsidR="0064544E" w:rsidRPr="0064544E" w:rsidRDefault="0064544E" w:rsidP="0064544E">
            <w:pPr>
              <w:autoSpaceDE w:val="0"/>
              <w:autoSpaceDN w:val="0"/>
              <w:adjustRightInd w:val="0"/>
              <w:rPr>
                <w:rFonts w:ascii="Fixedsys" w:hAnsi="Fixedsys" w:cs="Times New Roman"/>
                <w:b w:val="0"/>
                <w:noProof/>
                <w:sz w:val="20"/>
                <w:szCs w:val="20"/>
              </w:rPr>
            </w:pPr>
            <w:r w:rsidRPr="0064544E">
              <w:rPr>
                <w:rFonts w:ascii="Fixedsys" w:hAnsi="Fixedsys" w:cs="Times New Roman"/>
                <w:b w:val="0"/>
                <w:noProof/>
                <w:sz w:val="20"/>
                <w:szCs w:val="20"/>
              </w:rPr>
              <w:t xml:space="preserve">        </w:t>
            </w:r>
            <w:r w:rsidRPr="0064544E">
              <w:rPr>
                <w:rFonts w:ascii="Fixedsys" w:hAnsi="Fixedsys" w:cs="Times New Roman"/>
                <w:b w:val="0"/>
                <w:noProof/>
                <w:color w:val="0000FF"/>
                <w:sz w:val="20"/>
                <w:szCs w:val="20"/>
              </w:rPr>
              <w:t>event</w:t>
            </w: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Action</w:t>
            </w:r>
            <w:r w:rsidRPr="0064544E">
              <w:rPr>
                <w:rFonts w:ascii="Fixedsys" w:hAnsi="Fixedsys" w:cs="Times New Roman"/>
                <w:b w:val="0"/>
                <w:noProof/>
                <w:sz w:val="20"/>
                <w:szCs w:val="20"/>
              </w:rPr>
              <w:t>&lt;</w:t>
            </w:r>
            <w:r w:rsidRPr="0064544E">
              <w:rPr>
                <w:rFonts w:ascii="Fixedsys" w:hAnsi="Fixedsys" w:cs="Times New Roman"/>
                <w:b w:val="0"/>
                <w:noProof/>
                <w:color w:val="2B91AF"/>
                <w:sz w:val="20"/>
                <w:szCs w:val="20"/>
              </w:rPr>
              <w:t>DisplayStateObjects</w:t>
            </w:r>
            <w:r w:rsidRPr="0064544E">
              <w:rPr>
                <w:rFonts w:ascii="Fixedsys" w:hAnsi="Fixedsys" w:cs="Times New Roman"/>
                <w:b w:val="0"/>
                <w:noProof/>
                <w:sz w:val="20"/>
                <w:szCs w:val="20"/>
              </w:rPr>
              <w:t xml:space="preserve">, </w:t>
            </w:r>
            <w:r w:rsidRPr="0064544E">
              <w:rPr>
                <w:rFonts w:ascii="Fixedsys" w:hAnsi="Fixedsys" w:cs="Times New Roman"/>
                <w:b w:val="0"/>
                <w:noProof/>
                <w:color w:val="2B91AF"/>
                <w:sz w:val="20"/>
                <w:szCs w:val="20"/>
              </w:rPr>
              <w:t>IBasicVideoDisplay</w:t>
            </w:r>
            <w:r w:rsidRPr="0064544E">
              <w:rPr>
                <w:rFonts w:ascii="Fixedsys" w:hAnsi="Fixedsys" w:cs="Times New Roman"/>
                <w:b w:val="0"/>
                <w:noProof/>
                <w:sz w:val="20"/>
                <w:szCs w:val="20"/>
              </w:rPr>
              <w:t xml:space="preserve">, </w:t>
            </w:r>
            <w:r w:rsidRPr="0064544E">
              <w:rPr>
                <w:rFonts w:ascii="Fixedsys" w:hAnsi="Fixedsys" w:cs="Times New Roman"/>
                <w:b w:val="0"/>
                <w:noProof/>
                <w:color w:val="0000FF"/>
                <w:sz w:val="20"/>
                <w:szCs w:val="20"/>
              </w:rPr>
              <w:t>byte</w:t>
            </w:r>
            <w:r w:rsidRPr="0064544E">
              <w:rPr>
                <w:rFonts w:ascii="Fixedsys" w:hAnsi="Fixedsys" w:cs="Times New Roman"/>
                <w:b w:val="0"/>
                <w:noProof/>
                <w:sz w:val="20"/>
                <w:szCs w:val="20"/>
              </w:rPr>
              <w:t>&gt; StateChangeEvent;</w:t>
            </w:r>
          </w:p>
          <w:p w14:paraId="6AEA4D03" w14:textId="77777777" w:rsidR="0064544E" w:rsidRDefault="0064544E" w:rsidP="0064544E">
            <w:r w:rsidRPr="0064544E">
              <w:rPr>
                <w:rFonts w:ascii="Fixedsys" w:hAnsi="Fixedsys" w:cs="Times New Roman"/>
                <w:b w:val="0"/>
                <w:noProof/>
                <w:sz w:val="20"/>
                <w:szCs w:val="20"/>
              </w:rPr>
              <w:t xml:space="preserve">    }</w:t>
            </w:r>
          </w:p>
        </w:tc>
      </w:tr>
    </w:tbl>
    <w:p w14:paraId="4C247EDB" w14:textId="77777777" w:rsidR="0064544E" w:rsidRDefault="0064544E" w:rsidP="0064544E">
      <w:pPr>
        <w:rPr>
          <w:sz w:val="24"/>
          <w:szCs w:val="24"/>
        </w:rPr>
      </w:pPr>
      <w:r>
        <w:br w:type="page"/>
      </w:r>
    </w:p>
    <w:p w14:paraId="2F23693B" w14:textId="77777777" w:rsidR="0064544E" w:rsidRDefault="0064544E" w:rsidP="0064544E">
      <w:pPr>
        <w:pStyle w:val="Heading3"/>
      </w:pPr>
      <w:bookmarkStart w:id="6" w:name="_Toc23857191"/>
      <w:r>
        <w:lastRenderedPageBreak/>
        <w:t>Cable Boxes</w:t>
      </w:r>
      <w:bookmarkEnd w:id="6"/>
    </w:p>
    <w:tbl>
      <w:tblPr>
        <w:tblStyle w:val="TableGrid"/>
        <w:tblW w:w="0" w:type="auto"/>
        <w:tblInd w:w="715" w:type="dxa"/>
        <w:tblLook w:val="04A0" w:firstRow="1" w:lastRow="0" w:firstColumn="1" w:lastColumn="0" w:noHBand="0" w:noVBand="1"/>
      </w:tblPr>
      <w:tblGrid>
        <w:gridCol w:w="8635"/>
      </w:tblGrid>
      <w:tr w:rsidR="0064544E" w:rsidRPr="00A27179" w14:paraId="4A09FC7E" w14:textId="77777777" w:rsidTr="00A27179">
        <w:trPr>
          <w:cnfStyle w:val="100000000000" w:firstRow="1" w:lastRow="0" w:firstColumn="0" w:lastColumn="0" w:oddVBand="0" w:evenVBand="0" w:oddHBand="0" w:evenHBand="0" w:firstRowFirstColumn="0" w:firstRowLastColumn="0" w:lastRowFirstColumn="0" w:lastRowLastColumn="0"/>
        </w:trPr>
        <w:tc>
          <w:tcPr>
            <w:tcW w:w="8635" w:type="dxa"/>
          </w:tcPr>
          <w:p w14:paraId="7C88D5D2" w14:textId="77777777" w:rsidR="00A27179" w:rsidRPr="00A27179" w:rsidRDefault="00A27179" w:rsidP="00A27179">
            <w:pPr>
              <w:autoSpaceDE w:val="0"/>
              <w:autoSpaceDN w:val="0"/>
              <w:adjustRightInd w:val="0"/>
              <w:rPr>
                <w:rFonts w:ascii="Fixedsys" w:hAnsi="Fixedsys" w:cs="Times New Roman"/>
                <w:b w:val="0"/>
                <w:noProof/>
                <w:color w:val="2B91AF"/>
                <w:sz w:val="20"/>
                <w:szCs w:val="20"/>
              </w:rPr>
            </w:pPr>
            <w:r w:rsidRPr="00A27179">
              <w:rPr>
                <w:rFonts w:ascii="Fixedsys" w:hAnsi="Fixedsys" w:cs="Times New Roman"/>
                <w:b w:val="0"/>
                <w:noProof/>
                <w:sz w:val="20"/>
                <w:szCs w:val="20"/>
              </w:rPr>
              <w:t xml:space="preserve">    </w:t>
            </w:r>
            <w:r w:rsidRPr="00A27179">
              <w:rPr>
                <w:rFonts w:ascii="Fixedsys" w:hAnsi="Fixedsys" w:cs="Times New Roman"/>
                <w:b w:val="0"/>
                <w:noProof/>
                <w:color w:val="0000FF"/>
                <w:sz w:val="20"/>
                <w:szCs w:val="20"/>
              </w:rPr>
              <w:t>public</w:t>
            </w:r>
            <w:r w:rsidRPr="00A27179">
              <w:rPr>
                <w:rFonts w:ascii="Fixedsys" w:hAnsi="Fixedsys" w:cs="Times New Roman"/>
                <w:b w:val="0"/>
                <w:noProof/>
                <w:sz w:val="20"/>
                <w:szCs w:val="20"/>
              </w:rPr>
              <w:t xml:space="preserve"> </w:t>
            </w:r>
            <w:r w:rsidRPr="00A27179">
              <w:rPr>
                <w:rFonts w:ascii="Fixedsys" w:hAnsi="Fixedsys" w:cs="Times New Roman"/>
                <w:b w:val="0"/>
                <w:noProof/>
                <w:color w:val="0000FF"/>
                <w:sz w:val="20"/>
                <w:szCs w:val="20"/>
              </w:rPr>
              <w:t>interface</w:t>
            </w:r>
            <w:r w:rsidRPr="00A27179">
              <w:rPr>
                <w:rFonts w:ascii="Fixedsys" w:hAnsi="Fixedsys" w:cs="Times New Roman"/>
                <w:b w:val="0"/>
                <w:noProof/>
                <w:sz w:val="20"/>
                <w:szCs w:val="20"/>
              </w:rPr>
              <w:t xml:space="preserve"> </w:t>
            </w:r>
            <w:r w:rsidRPr="00A27179">
              <w:rPr>
                <w:rFonts w:ascii="Fixedsys" w:hAnsi="Fixedsys" w:cs="Times New Roman"/>
                <w:b w:val="0"/>
                <w:noProof/>
                <w:color w:val="2B91AF"/>
                <w:sz w:val="20"/>
                <w:szCs w:val="20"/>
              </w:rPr>
              <w:t>IBasicCableBox5</w:t>
            </w:r>
            <w:r w:rsidRPr="00A27179">
              <w:rPr>
                <w:rFonts w:ascii="Fixedsys" w:hAnsi="Fixedsys" w:cs="Times New Roman"/>
                <w:b w:val="0"/>
                <w:noProof/>
                <w:sz w:val="20"/>
                <w:szCs w:val="20"/>
              </w:rPr>
              <w:t xml:space="preserve"> : </w:t>
            </w:r>
            <w:r w:rsidRPr="00A27179">
              <w:rPr>
                <w:rFonts w:ascii="Fixedsys" w:hAnsi="Fixedsys" w:cs="Times New Roman"/>
                <w:b w:val="0"/>
                <w:noProof/>
                <w:color w:val="2B91AF"/>
                <w:sz w:val="20"/>
                <w:szCs w:val="20"/>
              </w:rPr>
              <w:t>IBasicCableBox4</w:t>
            </w:r>
            <w:r w:rsidRPr="00A27179">
              <w:rPr>
                <w:rFonts w:ascii="Fixedsys" w:hAnsi="Fixedsys" w:cs="Times New Roman"/>
                <w:b w:val="0"/>
                <w:noProof/>
                <w:sz w:val="20"/>
                <w:szCs w:val="20"/>
              </w:rPr>
              <w:t xml:space="preserve">, </w:t>
            </w:r>
            <w:r w:rsidRPr="00A27179">
              <w:rPr>
                <w:rFonts w:ascii="Fixedsys" w:hAnsi="Fixedsys" w:cs="Times New Roman"/>
                <w:b w:val="0"/>
                <w:noProof/>
                <w:color w:val="2B91AF"/>
                <w:sz w:val="20"/>
                <w:szCs w:val="20"/>
              </w:rPr>
              <w:t>IModelFileSupport</w:t>
            </w:r>
          </w:p>
          <w:p w14:paraId="287FCDE1" w14:textId="77777777" w:rsidR="0064544E" w:rsidRPr="00A27179" w:rsidRDefault="00A27179" w:rsidP="00A27179">
            <w:pPr>
              <w:rPr>
                <w:b w:val="0"/>
              </w:rPr>
            </w:pPr>
            <w:r w:rsidRPr="00A27179">
              <w:rPr>
                <w:rFonts w:ascii="Fixedsys" w:hAnsi="Fixedsys" w:cs="Times New Roman"/>
                <w:b w:val="0"/>
                <w:noProof/>
                <w:sz w:val="20"/>
                <w:szCs w:val="20"/>
              </w:rPr>
              <w:t xml:space="preserve">    { }</w:t>
            </w:r>
          </w:p>
        </w:tc>
      </w:tr>
    </w:tbl>
    <w:p w14:paraId="7C2839BF" w14:textId="77777777" w:rsidR="0064544E" w:rsidRPr="00A27179" w:rsidRDefault="0064544E" w:rsidP="0064544E"/>
    <w:tbl>
      <w:tblPr>
        <w:tblStyle w:val="TableGrid"/>
        <w:tblW w:w="0" w:type="auto"/>
        <w:tblInd w:w="715" w:type="dxa"/>
        <w:tblLook w:val="04A0" w:firstRow="1" w:lastRow="0" w:firstColumn="1" w:lastColumn="0" w:noHBand="0" w:noVBand="1"/>
      </w:tblPr>
      <w:tblGrid>
        <w:gridCol w:w="8635"/>
      </w:tblGrid>
      <w:tr w:rsidR="0064544E" w:rsidRPr="00A27179" w14:paraId="3B2D3407" w14:textId="77777777" w:rsidTr="00A27179">
        <w:trPr>
          <w:cnfStyle w:val="100000000000" w:firstRow="1" w:lastRow="0" w:firstColumn="0" w:lastColumn="0" w:oddVBand="0" w:evenVBand="0" w:oddHBand="0" w:evenHBand="0" w:firstRowFirstColumn="0" w:firstRowLastColumn="0" w:lastRowFirstColumn="0" w:lastRowLastColumn="0"/>
        </w:trPr>
        <w:tc>
          <w:tcPr>
            <w:tcW w:w="8635" w:type="dxa"/>
          </w:tcPr>
          <w:p w14:paraId="2E3C5BA2" w14:textId="77777777" w:rsidR="00A27179" w:rsidRPr="00A27179" w:rsidRDefault="00A27179" w:rsidP="00A27179">
            <w:pPr>
              <w:autoSpaceDE w:val="0"/>
              <w:autoSpaceDN w:val="0"/>
              <w:adjustRightInd w:val="0"/>
              <w:rPr>
                <w:rFonts w:ascii="Fixedsys" w:hAnsi="Fixedsys" w:cs="Times New Roman"/>
                <w:b w:val="0"/>
                <w:noProof/>
                <w:color w:val="2B91AF"/>
                <w:sz w:val="20"/>
                <w:szCs w:val="20"/>
              </w:rPr>
            </w:pPr>
            <w:r w:rsidRPr="00A27179">
              <w:rPr>
                <w:rFonts w:ascii="Fixedsys" w:hAnsi="Fixedsys" w:cs="Times New Roman"/>
                <w:b w:val="0"/>
                <w:noProof/>
                <w:sz w:val="20"/>
                <w:szCs w:val="20"/>
              </w:rPr>
              <w:t xml:space="preserve">    </w:t>
            </w:r>
            <w:r w:rsidRPr="00A27179">
              <w:rPr>
                <w:rFonts w:ascii="Fixedsys" w:hAnsi="Fixedsys" w:cs="Times New Roman"/>
                <w:b w:val="0"/>
                <w:noProof/>
                <w:color w:val="0000FF"/>
                <w:sz w:val="20"/>
                <w:szCs w:val="20"/>
              </w:rPr>
              <w:t>public</w:t>
            </w:r>
            <w:r w:rsidRPr="00A27179">
              <w:rPr>
                <w:rFonts w:ascii="Fixedsys" w:hAnsi="Fixedsys" w:cs="Times New Roman"/>
                <w:b w:val="0"/>
                <w:noProof/>
                <w:sz w:val="20"/>
                <w:szCs w:val="20"/>
              </w:rPr>
              <w:t xml:space="preserve"> </w:t>
            </w:r>
            <w:r w:rsidRPr="00A27179">
              <w:rPr>
                <w:rFonts w:ascii="Fixedsys" w:hAnsi="Fixedsys" w:cs="Times New Roman"/>
                <w:b w:val="0"/>
                <w:noProof/>
                <w:color w:val="0000FF"/>
                <w:sz w:val="20"/>
                <w:szCs w:val="20"/>
              </w:rPr>
              <w:t>interface</w:t>
            </w:r>
            <w:r w:rsidRPr="00A27179">
              <w:rPr>
                <w:rFonts w:ascii="Fixedsys" w:hAnsi="Fixedsys" w:cs="Times New Roman"/>
                <w:b w:val="0"/>
                <w:noProof/>
                <w:sz w:val="20"/>
                <w:szCs w:val="20"/>
              </w:rPr>
              <w:t xml:space="preserve"> </w:t>
            </w:r>
            <w:r w:rsidRPr="00A27179">
              <w:rPr>
                <w:rFonts w:ascii="Fixedsys" w:hAnsi="Fixedsys" w:cs="Times New Roman"/>
                <w:b w:val="0"/>
                <w:noProof/>
                <w:color w:val="2B91AF"/>
                <w:sz w:val="20"/>
                <w:szCs w:val="20"/>
              </w:rPr>
              <w:t>IBasicCableBox4</w:t>
            </w:r>
            <w:r w:rsidRPr="00A27179">
              <w:rPr>
                <w:rFonts w:ascii="Fixedsys" w:hAnsi="Fixedsys" w:cs="Times New Roman"/>
                <w:b w:val="0"/>
                <w:noProof/>
                <w:sz w:val="20"/>
                <w:szCs w:val="20"/>
              </w:rPr>
              <w:t xml:space="preserve"> : </w:t>
            </w:r>
            <w:r w:rsidRPr="00A27179">
              <w:rPr>
                <w:rFonts w:ascii="Fixedsys" w:hAnsi="Fixedsys" w:cs="Times New Roman"/>
                <w:b w:val="0"/>
                <w:noProof/>
                <w:color w:val="2B91AF"/>
                <w:sz w:val="20"/>
                <w:szCs w:val="20"/>
              </w:rPr>
              <w:t>IBasicCableBox3</w:t>
            </w:r>
            <w:r w:rsidRPr="00A27179">
              <w:rPr>
                <w:rFonts w:ascii="Fixedsys" w:hAnsi="Fixedsys" w:cs="Times New Roman"/>
                <w:b w:val="0"/>
                <w:noProof/>
                <w:sz w:val="20"/>
                <w:szCs w:val="20"/>
              </w:rPr>
              <w:t xml:space="preserve">, </w:t>
            </w:r>
            <w:r w:rsidRPr="00A27179">
              <w:rPr>
                <w:rFonts w:ascii="Fixedsys" w:hAnsi="Fixedsys" w:cs="Times New Roman"/>
                <w:b w:val="0"/>
                <w:noProof/>
                <w:color w:val="2B91AF"/>
                <w:sz w:val="20"/>
                <w:szCs w:val="20"/>
              </w:rPr>
              <w:t>ISupportedCommandsHelper</w:t>
            </w:r>
          </w:p>
          <w:p w14:paraId="5C942A72" w14:textId="77777777" w:rsidR="0064544E" w:rsidRPr="00A27179" w:rsidRDefault="00A27179" w:rsidP="00A27179">
            <w:pPr>
              <w:rPr>
                <w:b w:val="0"/>
              </w:rPr>
            </w:pPr>
            <w:r w:rsidRPr="00A27179">
              <w:rPr>
                <w:rFonts w:ascii="Fixedsys" w:hAnsi="Fixedsys" w:cs="Times New Roman"/>
                <w:b w:val="0"/>
                <w:noProof/>
                <w:sz w:val="20"/>
                <w:szCs w:val="20"/>
              </w:rPr>
              <w:t xml:space="preserve">    { }</w:t>
            </w:r>
          </w:p>
        </w:tc>
      </w:tr>
    </w:tbl>
    <w:p w14:paraId="5031B780" w14:textId="77777777" w:rsidR="0064544E" w:rsidRPr="00A27179" w:rsidRDefault="0064544E" w:rsidP="0064544E"/>
    <w:tbl>
      <w:tblPr>
        <w:tblStyle w:val="TableGrid"/>
        <w:tblW w:w="0" w:type="auto"/>
        <w:tblInd w:w="715" w:type="dxa"/>
        <w:tblLook w:val="04A0" w:firstRow="1" w:lastRow="0" w:firstColumn="1" w:lastColumn="0" w:noHBand="0" w:noVBand="1"/>
      </w:tblPr>
      <w:tblGrid>
        <w:gridCol w:w="8635"/>
      </w:tblGrid>
      <w:tr w:rsidR="0064544E" w:rsidRPr="00A27179" w14:paraId="099F24C4" w14:textId="77777777" w:rsidTr="00A27179">
        <w:trPr>
          <w:cnfStyle w:val="100000000000" w:firstRow="1" w:lastRow="0" w:firstColumn="0" w:lastColumn="0" w:oddVBand="0" w:evenVBand="0" w:oddHBand="0" w:evenHBand="0" w:firstRowFirstColumn="0" w:firstRowLastColumn="0" w:lastRowFirstColumn="0" w:lastRowLastColumn="0"/>
        </w:trPr>
        <w:tc>
          <w:tcPr>
            <w:tcW w:w="8635" w:type="dxa"/>
          </w:tcPr>
          <w:p w14:paraId="1E5983DE" w14:textId="77777777" w:rsidR="00A27179" w:rsidRPr="00A27179" w:rsidRDefault="00A27179" w:rsidP="00A27179">
            <w:pPr>
              <w:autoSpaceDE w:val="0"/>
              <w:autoSpaceDN w:val="0"/>
              <w:adjustRightInd w:val="0"/>
              <w:rPr>
                <w:rFonts w:ascii="Fixedsys" w:hAnsi="Fixedsys" w:cs="Times New Roman"/>
                <w:b w:val="0"/>
                <w:noProof/>
                <w:color w:val="2B91AF"/>
                <w:sz w:val="20"/>
                <w:szCs w:val="20"/>
              </w:rPr>
            </w:pPr>
            <w:r w:rsidRPr="00A27179">
              <w:rPr>
                <w:rFonts w:ascii="Fixedsys" w:hAnsi="Fixedsys" w:cs="Times New Roman"/>
                <w:b w:val="0"/>
                <w:noProof/>
                <w:sz w:val="20"/>
                <w:szCs w:val="20"/>
              </w:rPr>
              <w:t xml:space="preserve">    </w:t>
            </w:r>
            <w:r w:rsidRPr="00A27179">
              <w:rPr>
                <w:rFonts w:ascii="Fixedsys" w:hAnsi="Fixedsys" w:cs="Times New Roman"/>
                <w:b w:val="0"/>
                <w:noProof/>
                <w:color w:val="0000FF"/>
                <w:sz w:val="20"/>
                <w:szCs w:val="20"/>
              </w:rPr>
              <w:t>public</w:t>
            </w:r>
            <w:r w:rsidRPr="00A27179">
              <w:rPr>
                <w:rFonts w:ascii="Fixedsys" w:hAnsi="Fixedsys" w:cs="Times New Roman"/>
                <w:b w:val="0"/>
                <w:noProof/>
                <w:sz w:val="20"/>
                <w:szCs w:val="20"/>
              </w:rPr>
              <w:t xml:space="preserve"> </w:t>
            </w:r>
            <w:r w:rsidRPr="00A27179">
              <w:rPr>
                <w:rFonts w:ascii="Fixedsys" w:hAnsi="Fixedsys" w:cs="Times New Roman"/>
                <w:b w:val="0"/>
                <w:noProof/>
                <w:color w:val="0000FF"/>
                <w:sz w:val="20"/>
                <w:szCs w:val="20"/>
              </w:rPr>
              <w:t>interface</w:t>
            </w:r>
            <w:r w:rsidRPr="00A27179">
              <w:rPr>
                <w:rFonts w:ascii="Fixedsys" w:hAnsi="Fixedsys" w:cs="Times New Roman"/>
                <w:b w:val="0"/>
                <w:noProof/>
                <w:sz w:val="20"/>
                <w:szCs w:val="20"/>
              </w:rPr>
              <w:t xml:space="preserve"> </w:t>
            </w:r>
            <w:r w:rsidRPr="00A27179">
              <w:rPr>
                <w:rFonts w:ascii="Fixedsys" w:hAnsi="Fixedsys" w:cs="Times New Roman"/>
                <w:b w:val="0"/>
                <w:noProof/>
                <w:color w:val="2B91AF"/>
                <w:sz w:val="20"/>
                <w:szCs w:val="20"/>
              </w:rPr>
              <w:t>IBasicCableBox3</w:t>
            </w:r>
            <w:r w:rsidRPr="00A27179">
              <w:rPr>
                <w:rFonts w:ascii="Fixedsys" w:hAnsi="Fixedsys" w:cs="Times New Roman"/>
                <w:b w:val="0"/>
                <w:noProof/>
                <w:sz w:val="20"/>
                <w:szCs w:val="20"/>
              </w:rPr>
              <w:t xml:space="preserve"> : </w:t>
            </w:r>
            <w:r w:rsidRPr="00A27179">
              <w:rPr>
                <w:rFonts w:ascii="Fixedsys" w:hAnsi="Fixedsys" w:cs="Times New Roman"/>
                <w:b w:val="0"/>
                <w:noProof/>
                <w:color w:val="2B91AF"/>
                <w:sz w:val="20"/>
                <w:szCs w:val="20"/>
              </w:rPr>
              <w:t>IBasicCableBox2</w:t>
            </w:r>
            <w:r w:rsidRPr="00A27179">
              <w:rPr>
                <w:rFonts w:ascii="Fixedsys" w:hAnsi="Fixedsys" w:cs="Times New Roman"/>
                <w:b w:val="0"/>
                <w:noProof/>
                <w:sz w:val="20"/>
                <w:szCs w:val="20"/>
              </w:rPr>
              <w:t xml:space="preserve">, </w:t>
            </w:r>
            <w:r w:rsidRPr="00A27179">
              <w:rPr>
                <w:rFonts w:ascii="Fixedsys" w:hAnsi="Fixedsys" w:cs="Times New Roman"/>
                <w:b w:val="0"/>
                <w:noProof/>
                <w:color w:val="2B91AF"/>
                <w:sz w:val="20"/>
                <w:szCs w:val="20"/>
              </w:rPr>
              <w:t>IDvr2</w:t>
            </w:r>
          </w:p>
          <w:p w14:paraId="6B24915F" w14:textId="77777777" w:rsidR="00A27179" w:rsidRPr="00A27179" w:rsidRDefault="00A27179" w:rsidP="00A27179">
            <w:pPr>
              <w:autoSpaceDE w:val="0"/>
              <w:autoSpaceDN w:val="0"/>
              <w:adjustRightInd w:val="0"/>
              <w:rPr>
                <w:rFonts w:ascii="Fixedsys" w:hAnsi="Fixedsys" w:cs="Times New Roman"/>
                <w:b w:val="0"/>
                <w:noProof/>
                <w:sz w:val="20"/>
                <w:szCs w:val="20"/>
              </w:rPr>
            </w:pPr>
            <w:r w:rsidRPr="00A27179">
              <w:rPr>
                <w:rFonts w:ascii="Fixedsys" w:hAnsi="Fixedsys" w:cs="Times New Roman"/>
                <w:b w:val="0"/>
                <w:noProof/>
                <w:sz w:val="20"/>
                <w:szCs w:val="20"/>
              </w:rPr>
              <w:t xml:space="preserve">    {</w:t>
            </w:r>
          </w:p>
          <w:p w14:paraId="74E9CC6A" w14:textId="77777777" w:rsidR="00A27179" w:rsidRPr="00A27179" w:rsidRDefault="00A27179" w:rsidP="00A27179">
            <w:pPr>
              <w:autoSpaceDE w:val="0"/>
              <w:autoSpaceDN w:val="0"/>
              <w:adjustRightInd w:val="0"/>
              <w:rPr>
                <w:rFonts w:ascii="Fixedsys" w:hAnsi="Fixedsys" w:cs="Times New Roman"/>
                <w:b w:val="0"/>
                <w:noProof/>
                <w:sz w:val="20"/>
                <w:szCs w:val="20"/>
              </w:rPr>
            </w:pPr>
            <w:r w:rsidRPr="00A27179">
              <w:rPr>
                <w:rFonts w:ascii="Fixedsys" w:hAnsi="Fixedsys" w:cs="Times New Roman"/>
                <w:b w:val="0"/>
                <w:noProof/>
                <w:sz w:val="20"/>
                <w:szCs w:val="20"/>
              </w:rPr>
              <w:t xml:space="preserve">        </w:t>
            </w:r>
            <w:r w:rsidRPr="00A27179">
              <w:rPr>
                <w:rFonts w:ascii="Fixedsys" w:hAnsi="Fixedsys" w:cs="Times New Roman"/>
                <w:b w:val="0"/>
                <w:noProof/>
                <w:color w:val="0000FF"/>
                <w:sz w:val="20"/>
                <w:szCs w:val="20"/>
              </w:rPr>
              <w:t>bool</w:t>
            </w:r>
            <w:r w:rsidRPr="00A27179">
              <w:rPr>
                <w:rFonts w:ascii="Fixedsys" w:hAnsi="Fixedsys" w:cs="Times New Roman"/>
                <w:b w:val="0"/>
                <w:noProof/>
                <w:sz w:val="20"/>
                <w:szCs w:val="20"/>
              </w:rPr>
              <w:t xml:space="preserve"> SupportsOnDemand { </w:t>
            </w:r>
            <w:r w:rsidRPr="00A27179">
              <w:rPr>
                <w:rFonts w:ascii="Fixedsys" w:hAnsi="Fixedsys" w:cs="Times New Roman"/>
                <w:b w:val="0"/>
                <w:noProof/>
                <w:color w:val="0000FF"/>
                <w:sz w:val="20"/>
                <w:szCs w:val="20"/>
              </w:rPr>
              <w:t>get</w:t>
            </w:r>
            <w:r w:rsidRPr="00A27179">
              <w:rPr>
                <w:rFonts w:ascii="Fixedsys" w:hAnsi="Fixedsys" w:cs="Times New Roman"/>
                <w:b w:val="0"/>
                <w:noProof/>
                <w:sz w:val="20"/>
                <w:szCs w:val="20"/>
              </w:rPr>
              <w:t>; }</w:t>
            </w:r>
          </w:p>
          <w:p w14:paraId="4853F5B8" w14:textId="77777777" w:rsidR="00A27179" w:rsidRPr="00A27179" w:rsidRDefault="00A27179" w:rsidP="00A27179">
            <w:pPr>
              <w:autoSpaceDE w:val="0"/>
              <w:autoSpaceDN w:val="0"/>
              <w:adjustRightInd w:val="0"/>
              <w:rPr>
                <w:rFonts w:ascii="Fixedsys" w:hAnsi="Fixedsys" w:cs="Times New Roman"/>
                <w:b w:val="0"/>
                <w:noProof/>
                <w:sz w:val="20"/>
                <w:szCs w:val="20"/>
              </w:rPr>
            </w:pPr>
            <w:r w:rsidRPr="00A27179">
              <w:rPr>
                <w:rFonts w:ascii="Fixedsys" w:hAnsi="Fixedsys" w:cs="Times New Roman"/>
                <w:b w:val="0"/>
                <w:noProof/>
                <w:sz w:val="20"/>
                <w:szCs w:val="20"/>
              </w:rPr>
              <w:t xml:space="preserve">        </w:t>
            </w:r>
            <w:r w:rsidRPr="00A27179">
              <w:rPr>
                <w:rFonts w:ascii="Fixedsys" w:hAnsi="Fixedsys" w:cs="Times New Roman"/>
                <w:b w:val="0"/>
                <w:noProof/>
                <w:color w:val="0000FF"/>
                <w:sz w:val="20"/>
                <w:szCs w:val="20"/>
              </w:rPr>
              <w:t>void</w:t>
            </w:r>
            <w:r w:rsidRPr="00A27179">
              <w:rPr>
                <w:rFonts w:ascii="Fixedsys" w:hAnsi="Fixedsys" w:cs="Times New Roman"/>
                <w:b w:val="0"/>
                <w:noProof/>
                <w:sz w:val="20"/>
                <w:szCs w:val="20"/>
              </w:rPr>
              <w:t xml:space="preserve"> OnDemand();</w:t>
            </w:r>
          </w:p>
          <w:p w14:paraId="58066D62" w14:textId="77777777" w:rsidR="0064544E" w:rsidRPr="00A27179" w:rsidRDefault="00A27179" w:rsidP="00A27179">
            <w:pPr>
              <w:rPr>
                <w:b w:val="0"/>
              </w:rPr>
            </w:pPr>
            <w:r w:rsidRPr="00A27179">
              <w:rPr>
                <w:rFonts w:ascii="Fixedsys" w:hAnsi="Fixedsys" w:cs="Times New Roman"/>
                <w:b w:val="0"/>
                <w:noProof/>
                <w:sz w:val="20"/>
                <w:szCs w:val="20"/>
              </w:rPr>
              <w:t xml:space="preserve">    }</w:t>
            </w:r>
          </w:p>
        </w:tc>
      </w:tr>
    </w:tbl>
    <w:p w14:paraId="395236B7" w14:textId="77777777" w:rsidR="0064544E" w:rsidRPr="00A27179" w:rsidRDefault="0064544E" w:rsidP="0064544E"/>
    <w:tbl>
      <w:tblPr>
        <w:tblStyle w:val="TableGrid"/>
        <w:tblW w:w="0" w:type="auto"/>
        <w:tblInd w:w="715" w:type="dxa"/>
        <w:tblLook w:val="04A0" w:firstRow="1" w:lastRow="0" w:firstColumn="1" w:lastColumn="0" w:noHBand="0" w:noVBand="1"/>
      </w:tblPr>
      <w:tblGrid>
        <w:gridCol w:w="8635"/>
      </w:tblGrid>
      <w:tr w:rsidR="0064544E" w:rsidRPr="00A27179" w14:paraId="6E34F863" w14:textId="77777777" w:rsidTr="00A27179">
        <w:trPr>
          <w:cnfStyle w:val="100000000000" w:firstRow="1" w:lastRow="0" w:firstColumn="0" w:lastColumn="0" w:oddVBand="0" w:evenVBand="0" w:oddHBand="0" w:evenHBand="0" w:firstRowFirstColumn="0" w:firstRowLastColumn="0" w:lastRowFirstColumn="0" w:lastRowLastColumn="0"/>
        </w:trPr>
        <w:tc>
          <w:tcPr>
            <w:tcW w:w="8635" w:type="dxa"/>
          </w:tcPr>
          <w:p w14:paraId="2209D736" w14:textId="77777777" w:rsidR="00A27179" w:rsidRPr="00A27179" w:rsidRDefault="00A27179" w:rsidP="00A27179">
            <w:pPr>
              <w:autoSpaceDE w:val="0"/>
              <w:autoSpaceDN w:val="0"/>
              <w:adjustRightInd w:val="0"/>
              <w:rPr>
                <w:rFonts w:ascii="Fixedsys" w:hAnsi="Fixedsys" w:cs="Times New Roman"/>
                <w:b w:val="0"/>
                <w:noProof/>
                <w:color w:val="2B91AF"/>
                <w:sz w:val="20"/>
                <w:szCs w:val="20"/>
              </w:rPr>
            </w:pPr>
            <w:r w:rsidRPr="00A27179">
              <w:rPr>
                <w:rFonts w:ascii="Fixedsys" w:hAnsi="Fixedsys" w:cs="Times New Roman"/>
                <w:b w:val="0"/>
                <w:noProof/>
                <w:sz w:val="20"/>
                <w:szCs w:val="20"/>
              </w:rPr>
              <w:t xml:space="preserve">    </w:t>
            </w:r>
            <w:r w:rsidRPr="00A27179">
              <w:rPr>
                <w:rFonts w:ascii="Fixedsys" w:hAnsi="Fixedsys" w:cs="Times New Roman"/>
                <w:b w:val="0"/>
                <w:noProof/>
                <w:color w:val="0000FF"/>
                <w:sz w:val="20"/>
                <w:szCs w:val="20"/>
              </w:rPr>
              <w:t>public</w:t>
            </w:r>
            <w:r w:rsidRPr="00A27179">
              <w:rPr>
                <w:rFonts w:ascii="Fixedsys" w:hAnsi="Fixedsys" w:cs="Times New Roman"/>
                <w:b w:val="0"/>
                <w:noProof/>
                <w:sz w:val="20"/>
                <w:szCs w:val="20"/>
              </w:rPr>
              <w:t xml:space="preserve"> </w:t>
            </w:r>
            <w:r w:rsidRPr="00A27179">
              <w:rPr>
                <w:rFonts w:ascii="Fixedsys" w:hAnsi="Fixedsys" w:cs="Times New Roman"/>
                <w:b w:val="0"/>
                <w:noProof/>
                <w:color w:val="0000FF"/>
                <w:sz w:val="20"/>
                <w:szCs w:val="20"/>
              </w:rPr>
              <w:t>interface</w:t>
            </w:r>
            <w:r w:rsidRPr="00A27179">
              <w:rPr>
                <w:rFonts w:ascii="Fixedsys" w:hAnsi="Fixedsys" w:cs="Times New Roman"/>
                <w:b w:val="0"/>
                <w:noProof/>
                <w:sz w:val="20"/>
                <w:szCs w:val="20"/>
              </w:rPr>
              <w:t xml:space="preserve"> </w:t>
            </w:r>
            <w:r w:rsidRPr="00A27179">
              <w:rPr>
                <w:rFonts w:ascii="Fixedsys" w:hAnsi="Fixedsys" w:cs="Times New Roman"/>
                <w:b w:val="0"/>
                <w:noProof/>
                <w:color w:val="2B91AF"/>
                <w:sz w:val="20"/>
                <w:szCs w:val="20"/>
              </w:rPr>
              <w:t>IBasicCableBox2</w:t>
            </w:r>
            <w:r w:rsidRPr="00A27179">
              <w:rPr>
                <w:rFonts w:ascii="Fixedsys" w:hAnsi="Fixedsys" w:cs="Times New Roman"/>
                <w:b w:val="0"/>
                <w:noProof/>
                <w:sz w:val="20"/>
                <w:szCs w:val="20"/>
              </w:rPr>
              <w:t xml:space="preserve"> : </w:t>
            </w:r>
            <w:r w:rsidRPr="00A27179">
              <w:rPr>
                <w:rFonts w:ascii="Fixedsys" w:hAnsi="Fixedsys" w:cs="Times New Roman"/>
                <w:b w:val="0"/>
                <w:noProof/>
                <w:color w:val="2B91AF"/>
                <w:sz w:val="20"/>
                <w:szCs w:val="20"/>
              </w:rPr>
              <w:t>IBasicCableBox</w:t>
            </w:r>
            <w:r w:rsidRPr="00A27179">
              <w:rPr>
                <w:rFonts w:ascii="Fixedsys" w:hAnsi="Fixedsys" w:cs="Times New Roman"/>
                <w:b w:val="0"/>
                <w:noProof/>
                <w:sz w:val="20"/>
                <w:szCs w:val="20"/>
              </w:rPr>
              <w:t xml:space="preserve">, </w:t>
            </w:r>
            <w:r w:rsidRPr="00A27179">
              <w:rPr>
                <w:rFonts w:ascii="Fixedsys" w:hAnsi="Fixedsys" w:cs="Times New Roman"/>
                <w:b w:val="0"/>
                <w:noProof/>
                <w:color w:val="2B91AF"/>
                <w:sz w:val="20"/>
                <w:szCs w:val="20"/>
              </w:rPr>
              <w:t>IOutputs</w:t>
            </w:r>
            <w:r w:rsidRPr="00A27179">
              <w:rPr>
                <w:rFonts w:ascii="Fixedsys" w:hAnsi="Fixedsys" w:cs="Times New Roman"/>
                <w:b w:val="0"/>
                <w:noProof/>
                <w:sz w:val="20"/>
                <w:szCs w:val="20"/>
              </w:rPr>
              <w:t xml:space="preserve">, </w:t>
            </w:r>
            <w:r w:rsidRPr="00A27179">
              <w:rPr>
                <w:rFonts w:ascii="Fixedsys" w:hAnsi="Fixedsys" w:cs="Times New Roman"/>
                <w:b w:val="0"/>
                <w:noProof/>
                <w:color w:val="2B91AF"/>
                <w:sz w:val="20"/>
                <w:szCs w:val="20"/>
              </w:rPr>
              <w:t>IConnection2</w:t>
            </w:r>
            <w:r w:rsidRPr="00A27179">
              <w:rPr>
                <w:rFonts w:ascii="Fixedsys" w:hAnsi="Fixedsys" w:cs="Times New Roman"/>
                <w:b w:val="0"/>
                <w:noProof/>
                <w:sz w:val="20"/>
                <w:szCs w:val="20"/>
              </w:rPr>
              <w:t xml:space="preserve">, </w:t>
            </w:r>
            <w:r w:rsidRPr="00A27179">
              <w:rPr>
                <w:rFonts w:ascii="Fixedsys" w:hAnsi="Fixedsys" w:cs="Times New Roman"/>
                <w:b w:val="0"/>
                <w:noProof/>
                <w:color w:val="2B91AF"/>
                <w:sz w:val="20"/>
                <w:szCs w:val="20"/>
              </w:rPr>
              <w:t>IMediaTransport2</w:t>
            </w:r>
            <w:r w:rsidRPr="00A27179">
              <w:rPr>
                <w:rFonts w:ascii="Fixedsys" w:hAnsi="Fixedsys" w:cs="Times New Roman"/>
                <w:b w:val="0"/>
                <w:noProof/>
                <w:sz w:val="20"/>
                <w:szCs w:val="20"/>
              </w:rPr>
              <w:t xml:space="preserve">, </w:t>
            </w:r>
            <w:r w:rsidRPr="00A27179">
              <w:rPr>
                <w:rFonts w:ascii="Fixedsys" w:hAnsi="Fixedsys" w:cs="Times New Roman"/>
                <w:b w:val="0"/>
                <w:noProof/>
                <w:color w:val="2B91AF"/>
                <w:sz w:val="20"/>
                <w:szCs w:val="20"/>
              </w:rPr>
              <w:t>IBasicInformation2</w:t>
            </w:r>
            <w:r w:rsidRPr="00A27179">
              <w:rPr>
                <w:rFonts w:ascii="Fixedsys" w:hAnsi="Fixedsys" w:cs="Times New Roman"/>
                <w:b w:val="0"/>
                <w:noProof/>
                <w:sz w:val="20"/>
                <w:szCs w:val="20"/>
              </w:rPr>
              <w:t xml:space="preserve">, </w:t>
            </w:r>
            <w:r w:rsidRPr="00A27179">
              <w:rPr>
                <w:rFonts w:ascii="Fixedsys" w:hAnsi="Fixedsys" w:cs="Times New Roman"/>
                <w:b w:val="0"/>
                <w:noProof/>
                <w:color w:val="2B91AF"/>
                <w:sz w:val="20"/>
                <w:szCs w:val="20"/>
              </w:rPr>
              <w:t>IMediaTransportOptions</w:t>
            </w:r>
          </w:p>
          <w:p w14:paraId="6E91E617" w14:textId="77777777" w:rsidR="0064544E" w:rsidRPr="00A27179" w:rsidRDefault="00A27179" w:rsidP="00A27179">
            <w:pPr>
              <w:rPr>
                <w:b w:val="0"/>
              </w:rPr>
            </w:pPr>
            <w:r w:rsidRPr="00A27179">
              <w:rPr>
                <w:rFonts w:ascii="Fixedsys" w:hAnsi="Fixedsys" w:cs="Times New Roman"/>
                <w:b w:val="0"/>
                <w:noProof/>
                <w:sz w:val="20"/>
                <w:szCs w:val="20"/>
              </w:rPr>
              <w:t xml:space="preserve">    { }</w:t>
            </w:r>
          </w:p>
        </w:tc>
      </w:tr>
    </w:tbl>
    <w:p w14:paraId="0129EDDF" w14:textId="77777777" w:rsidR="0064544E" w:rsidRPr="00A27179" w:rsidRDefault="0064544E" w:rsidP="0064544E"/>
    <w:tbl>
      <w:tblPr>
        <w:tblStyle w:val="TableGrid"/>
        <w:tblW w:w="0" w:type="auto"/>
        <w:tblInd w:w="715" w:type="dxa"/>
        <w:tblLook w:val="04A0" w:firstRow="1" w:lastRow="0" w:firstColumn="1" w:lastColumn="0" w:noHBand="0" w:noVBand="1"/>
      </w:tblPr>
      <w:tblGrid>
        <w:gridCol w:w="8635"/>
      </w:tblGrid>
      <w:tr w:rsidR="0064544E" w:rsidRPr="00A27179" w14:paraId="605B7C42" w14:textId="77777777" w:rsidTr="00A27179">
        <w:trPr>
          <w:cnfStyle w:val="100000000000" w:firstRow="1" w:lastRow="0" w:firstColumn="0" w:lastColumn="0" w:oddVBand="0" w:evenVBand="0" w:oddHBand="0" w:evenHBand="0" w:firstRowFirstColumn="0" w:firstRowLastColumn="0" w:lastRowFirstColumn="0" w:lastRowLastColumn="0"/>
        </w:trPr>
        <w:tc>
          <w:tcPr>
            <w:tcW w:w="8635" w:type="dxa"/>
          </w:tcPr>
          <w:p w14:paraId="409739E3" w14:textId="77777777" w:rsidR="00A27179" w:rsidRPr="00A27179" w:rsidRDefault="00A27179" w:rsidP="00A27179">
            <w:pPr>
              <w:autoSpaceDE w:val="0"/>
              <w:autoSpaceDN w:val="0"/>
              <w:adjustRightInd w:val="0"/>
              <w:rPr>
                <w:rFonts w:ascii="Fixedsys" w:hAnsi="Fixedsys" w:cs="Times New Roman"/>
                <w:b w:val="0"/>
                <w:noProof/>
                <w:sz w:val="20"/>
                <w:szCs w:val="20"/>
              </w:rPr>
            </w:pPr>
            <w:r w:rsidRPr="00A27179">
              <w:rPr>
                <w:rFonts w:ascii="Fixedsys" w:hAnsi="Fixedsys" w:cs="Times New Roman"/>
                <w:b w:val="0"/>
                <w:noProof/>
                <w:sz w:val="20"/>
                <w:szCs w:val="20"/>
              </w:rPr>
              <w:t xml:space="preserve">    </w:t>
            </w:r>
            <w:r w:rsidRPr="00A27179">
              <w:rPr>
                <w:rFonts w:ascii="Fixedsys" w:hAnsi="Fixedsys" w:cs="Times New Roman"/>
                <w:b w:val="0"/>
                <w:noProof/>
                <w:color w:val="0000FF"/>
                <w:sz w:val="20"/>
                <w:szCs w:val="20"/>
              </w:rPr>
              <w:t>public</w:t>
            </w:r>
            <w:r w:rsidRPr="00A27179">
              <w:rPr>
                <w:rFonts w:ascii="Fixedsys" w:hAnsi="Fixedsys" w:cs="Times New Roman"/>
                <w:b w:val="0"/>
                <w:noProof/>
                <w:sz w:val="20"/>
                <w:szCs w:val="20"/>
              </w:rPr>
              <w:t xml:space="preserve"> </w:t>
            </w:r>
            <w:r w:rsidRPr="00A27179">
              <w:rPr>
                <w:rFonts w:ascii="Fixedsys" w:hAnsi="Fixedsys" w:cs="Times New Roman"/>
                <w:b w:val="0"/>
                <w:noProof/>
                <w:color w:val="0000FF"/>
                <w:sz w:val="20"/>
                <w:szCs w:val="20"/>
              </w:rPr>
              <w:t>interface</w:t>
            </w:r>
            <w:r w:rsidRPr="00A27179">
              <w:rPr>
                <w:rFonts w:ascii="Fixedsys" w:hAnsi="Fixedsys" w:cs="Times New Roman"/>
                <w:b w:val="0"/>
                <w:noProof/>
                <w:sz w:val="20"/>
                <w:szCs w:val="20"/>
              </w:rPr>
              <w:t xml:space="preserve"> </w:t>
            </w:r>
            <w:r w:rsidRPr="00A27179">
              <w:rPr>
                <w:rFonts w:ascii="Fixedsys" w:hAnsi="Fixedsys" w:cs="Times New Roman"/>
                <w:b w:val="0"/>
                <w:noProof/>
                <w:color w:val="2B91AF"/>
                <w:sz w:val="20"/>
                <w:szCs w:val="20"/>
              </w:rPr>
              <w:t>IBasicCableBox</w:t>
            </w:r>
            <w:r w:rsidRPr="00A27179">
              <w:rPr>
                <w:rFonts w:ascii="Fixedsys" w:hAnsi="Fixedsys" w:cs="Times New Roman"/>
                <w:b w:val="0"/>
                <w:noProof/>
                <w:sz w:val="20"/>
                <w:szCs w:val="20"/>
              </w:rPr>
              <w:t xml:space="preserve"> </w:t>
            </w:r>
          </w:p>
          <w:p w14:paraId="049483F3" w14:textId="77777777" w:rsidR="00A27179" w:rsidRPr="00A27179" w:rsidRDefault="00A27179" w:rsidP="00A27179">
            <w:pPr>
              <w:autoSpaceDE w:val="0"/>
              <w:autoSpaceDN w:val="0"/>
              <w:adjustRightInd w:val="0"/>
              <w:rPr>
                <w:rFonts w:ascii="Fixedsys" w:hAnsi="Fixedsys" w:cs="Times New Roman"/>
                <w:b w:val="0"/>
                <w:noProof/>
                <w:sz w:val="20"/>
                <w:szCs w:val="20"/>
              </w:rPr>
            </w:pPr>
            <w:r w:rsidRPr="00A27179">
              <w:rPr>
                <w:rFonts w:ascii="Fixedsys" w:hAnsi="Fixedsys" w:cs="Times New Roman"/>
                <w:b w:val="0"/>
                <w:noProof/>
                <w:sz w:val="20"/>
                <w:szCs w:val="20"/>
              </w:rPr>
              <w:t xml:space="preserve">        : </w:t>
            </w:r>
            <w:r w:rsidRPr="00A27179">
              <w:rPr>
                <w:rFonts w:ascii="Fixedsys" w:hAnsi="Fixedsys" w:cs="Times New Roman"/>
                <w:b w:val="0"/>
                <w:noProof/>
                <w:color w:val="2B91AF"/>
                <w:sz w:val="20"/>
                <w:szCs w:val="20"/>
              </w:rPr>
              <w:t>IBasicInformation</w:t>
            </w:r>
            <w:r w:rsidRPr="00A27179">
              <w:rPr>
                <w:rFonts w:ascii="Fixedsys" w:hAnsi="Fixedsys" w:cs="Times New Roman"/>
                <w:b w:val="0"/>
                <w:noProof/>
                <w:sz w:val="20"/>
                <w:szCs w:val="20"/>
              </w:rPr>
              <w:t xml:space="preserve">, </w:t>
            </w:r>
            <w:r w:rsidRPr="00A27179">
              <w:rPr>
                <w:rFonts w:ascii="Fixedsys" w:hAnsi="Fixedsys" w:cs="Times New Roman"/>
                <w:b w:val="0"/>
                <w:noProof/>
                <w:color w:val="2B91AF"/>
                <w:sz w:val="20"/>
                <w:szCs w:val="20"/>
              </w:rPr>
              <w:t>IPower</w:t>
            </w:r>
            <w:r w:rsidRPr="00A27179">
              <w:rPr>
                <w:rFonts w:ascii="Fixedsys" w:hAnsi="Fixedsys" w:cs="Times New Roman"/>
                <w:b w:val="0"/>
                <w:noProof/>
                <w:sz w:val="20"/>
                <w:szCs w:val="20"/>
              </w:rPr>
              <w:t xml:space="preserve">, </w:t>
            </w:r>
            <w:r w:rsidRPr="00A27179">
              <w:rPr>
                <w:rFonts w:ascii="Fixedsys" w:hAnsi="Fixedsys" w:cs="Times New Roman"/>
                <w:b w:val="0"/>
                <w:noProof/>
                <w:color w:val="2B91AF"/>
                <w:sz w:val="20"/>
                <w:szCs w:val="20"/>
              </w:rPr>
              <w:t>IVolume</w:t>
            </w:r>
            <w:r w:rsidRPr="00A27179">
              <w:rPr>
                <w:rFonts w:ascii="Fixedsys" w:hAnsi="Fixedsys" w:cs="Times New Roman"/>
                <w:b w:val="0"/>
                <w:noProof/>
                <w:sz w:val="20"/>
                <w:szCs w:val="20"/>
              </w:rPr>
              <w:t xml:space="preserve">, </w:t>
            </w:r>
            <w:r w:rsidRPr="00A27179">
              <w:rPr>
                <w:rFonts w:ascii="Fixedsys" w:hAnsi="Fixedsys" w:cs="Times New Roman"/>
                <w:b w:val="0"/>
                <w:noProof/>
                <w:color w:val="2B91AF"/>
                <w:sz w:val="20"/>
                <w:szCs w:val="20"/>
              </w:rPr>
              <w:t>INavigation</w:t>
            </w:r>
            <w:r w:rsidRPr="00A27179">
              <w:rPr>
                <w:rFonts w:ascii="Fixedsys" w:hAnsi="Fixedsys" w:cs="Times New Roman"/>
                <w:b w:val="0"/>
                <w:noProof/>
                <w:sz w:val="20"/>
                <w:szCs w:val="20"/>
              </w:rPr>
              <w:t xml:space="preserve">, </w:t>
            </w:r>
          </w:p>
          <w:p w14:paraId="5096AEFC" w14:textId="77777777" w:rsidR="00A27179" w:rsidRPr="00A27179" w:rsidRDefault="00A27179" w:rsidP="00A27179">
            <w:pPr>
              <w:autoSpaceDE w:val="0"/>
              <w:autoSpaceDN w:val="0"/>
              <w:adjustRightInd w:val="0"/>
              <w:rPr>
                <w:rFonts w:ascii="Fixedsys" w:hAnsi="Fixedsys" w:cs="Times New Roman"/>
                <w:b w:val="0"/>
                <w:noProof/>
                <w:sz w:val="20"/>
                <w:szCs w:val="20"/>
              </w:rPr>
            </w:pPr>
            <w:r w:rsidRPr="00A27179">
              <w:rPr>
                <w:rFonts w:ascii="Fixedsys" w:hAnsi="Fixedsys" w:cs="Times New Roman"/>
                <w:b w:val="0"/>
                <w:noProof/>
                <w:sz w:val="20"/>
                <w:szCs w:val="20"/>
              </w:rPr>
              <w:t xml:space="preserve">        </w:t>
            </w:r>
            <w:r w:rsidRPr="00A27179">
              <w:rPr>
                <w:rFonts w:ascii="Fixedsys" w:hAnsi="Fixedsys" w:cs="Times New Roman"/>
                <w:b w:val="0"/>
                <w:noProof/>
                <w:color w:val="2B91AF"/>
                <w:sz w:val="20"/>
                <w:szCs w:val="20"/>
              </w:rPr>
              <w:t>IKeypad</w:t>
            </w:r>
            <w:r w:rsidRPr="00A27179">
              <w:rPr>
                <w:rFonts w:ascii="Fixedsys" w:hAnsi="Fixedsys" w:cs="Times New Roman"/>
                <w:b w:val="0"/>
                <w:noProof/>
                <w:sz w:val="20"/>
                <w:szCs w:val="20"/>
              </w:rPr>
              <w:t xml:space="preserve">, </w:t>
            </w:r>
            <w:r w:rsidRPr="00A27179">
              <w:rPr>
                <w:rFonts w:ascii="Fixedsys" w:hAnsi="Fixedsys" w:cs="Times New Roman"/>
                <w:b w:val="0"/>
                <w:noProof/>
                <w:color w:val="2B91AF"/>
                <w:sz w:val="20"/>
                <w:szCs w:val="20"/>
              </w:rPr>
              <w:t>IDvr</w:t>
            </w:r>
            <w:r w:rsidRPr="00A27179">
              <w:rPr>
                <w:rFonts w:ascii="Fixedsys" w:hAnsi="Fixedsys" w:cs="Times New Roman"/>
                <w:b w:val="0"/>
                <w:noProof/>
                <w:sz w:val="20"/>
                <w:szCs w:val="20"/>
              </w:rPr>
              <w:t xml:space="preserve">, </w:t>
            </w:r>
            <w:r w:rsidRPr="00A27179">
              <w:rPr>
                <w:rFonts w:ascii="Fixedsys" w:hAnsi="Fixedsys" w:cs="Times New Roman"/>
                <w:b w:val="0"/>
                <w:noProof/>
                <w:color w:val="2B91AF"/>
                <w:sz w:val="20"/>
                <w:szCs w:val="20"/>
              </w:rPr>
              <w:t>IMediaTransport</w:t>
            </w:r>
            <w:r w:rsidRPr="00A27179">
              <w:rPr>
                <w:rFonts w:ascii="Fixedsys" w:hAnsi="Fixedsys" w:cs="Times New Roman"/>
                <w:b w:val="0"/>
                <w:noProof/>
                <w:sz w:val="20"/>
                <w:szCs w:val="20"/>
              </w:rPr>
              <w:t xml:space="preserve">, </w:t>
            </w:r>
            <w:r w:rsidRPr="00A27179">
              <w:rPr>
                <w:rFonts w:ascii="Fixedsys" w:hAnsi="Fixedsys" w:cs="Times New Roman"/>
                <w:b w:val="0"/>
                <w:noProof/>
                <w:color w:val="2B91AF"/>
                <w:sz w:val="20"/>
                <w:szCs w:val="20"/>
              </w:rPr>
              <w:t>IChannel</w:t>
            </w:r>
            <w:r w:rsidRPr="00A27179">
              <w:rPr>
                <w:rFonts w:ascii="Fixedsys" w:hAnsi="Fixedsys" w:cs="Times New Roman"/>
                <w:b w:val="0"/>
                <w:noProof/>
                <w:sz w:val="20"/>
                <w:szCs w:val="20"/>
              </w:rPr>
              <w:t xml:space="preserve">, </w:t>
            </w:r>
          </w:p>
          <w:p w14:paraId="3FC3CBBE" w14:textId="77777777" w:rsidR="00A27179" w:rsidRPr="00A27179" w:rsidRDefault="00A27179" w:rsidP="00A27179">
            <w:pPr>
              <w:autoSpaceDE w:val="0"/>
              <w:autoSpaceDN w:val="0"/>
              <w:adjustRightInd w:val="0"/>
              <w:rPr>
                <w:rFonts w:ascii="Fixedsys" w:hAnsi="Fixedsys" w:cs="Times New Roman"/>
                <w:b w:val="0"/>
                <w:noProof/>
                <w:sz w:val="20"/>
                <w:szCs w:val="20"/>
              </w:rPr>
            </w:pPr>
            <w:r w:rsidRPr="00A27179">
              <w:rPr>
                <w:rFonts w:ascii="Fixedsys" w:hAnsi="Fixedsys" w:cs="Times New Roman"/>
                <w:b w:val="0"/>
                <w:noProof/>
                <w:sz w:val="20"/>
                <w:szCs w:val="20"/>
              </w:rPr>
              <w:t xml:space="preserve">        </w:t>
            </w:r>
            <w:r w:rsidRPr="00A27179">
              <w:rPr>
                <w:rFonts w:ascii="Fixedsys" w:hAnsi="Fixedsys" w:cs="Times New Roman"/>
                <w:b w:val="0"/>
                <w:noProof/>
                <w:color w:val="2B91AF"/>
                <w:sz w:val="20"/>
                <w:szCs w:val="20"/>
              </w:rPr>
              <w:t>ICustomCommand</w:t>
            </w:r>
            <w:r w:rsidRPr="00A27179">
              <w:rPr>
                <w:rFonts w:ascii="Fixedsys" w:hAnsi="Fixedsys" w:cs="Times New Roman"/>
                <w:b w:val="0"/>
                <w:noProof/>
                <w:sz w:val="20"/>
                <w:szCs w:val="20"/>
              </w:rPr>
              <w:t xml:space="preserve">, </w:t>
            </w:r>
            <w:r w:rsidRPr="00A27179">
              <w:rPr>
                <w:rFonts w:ascii="Fixedsys" w:hAnsi="Fixedsys" w:cs="Times New Roman"/>
                <w:b w:val="0"/>
                <w:noProof/>
                <w:color w:val="2B91AF"/>
                <w:sz w:val="20"/>
                <w:szCs w:val="20"/>
              </w:rPr>
              <w:t>ICustomCommandCollection</w:t>
            </w:r>
            <w:r w:rsidRPr="00A27179">
              <w:rPr>
                <w:rFonts w:ascii="Fixedsys" w:hAnsi="Fixedsys" w:cs="Times New Roman"/>
                <w:b w:val="0"/>
                <w:noProof/>
                <w:sz w:val="20"/>
                <w:szCs w:val="20"/>
              </w:rPr>
              <w:t>,</w:t>
            </w:r>
          </w:p>
          <w:p w14:paraId="556C1BD4" w14:textId="77777777" w:rsidR="00A27179" w:rsidRPr="00A27179" w:rsidRDefault="00A27179" w:rsidP="00A27179">
            <w:pPr>
              <w:autoSpaceDE w:val="0"/>
              <w:autoSpaceDN w:val="0"/>
              <w:adjustRightInd w:val="0"/>
              <w:rPr>
                <w:rFonts w:ascii="Fixedsys" w:hAnsi="Fixedsys" w:cs="Times New Roman"/>
                <w:b w:val="0"/>
                <w:noProof/>
                <w:color w:val="2B91AF"/>
                <w:sz w:val="20"/>
                <w:szCs w:val="20"/>
              </w:rPr>
            </w:pPr>
            <w:r w:rsidRPr="00A27179">
              <w:rPr>
                <w:rFonts w:ascii="Fixedsys" w:hAnsi="Fixedsys" w:cs="Times New Roman"/>
                <w:b w:val="0"/>
                <w:noProof/>
                <w:sz w:val="20"/>
                <w:szCs w:val="20"/>
              </w:rPr>
              <w:t xml:space="preserve">        </w:t>
            </w:r>
            <w:r w:rsidRPr="00A27179">
              <w:rPr>
                <w:rFonts w:ascii="Fixedsys" w:hAnsi="Fixedsys" w:cs="Times New Roman"/>
                <w:b w:val="0"/>
                <w:noProof/>
                <w:color w:val="2B91AF"/>
                <w:sz w:val="20"/>
                <w:szCs w:val="20"/>
              </w:rPr>
              <w:t>IBasicLogger</w:t>
            </w:r>
            <w:r w:rsidRPr="00A27179">
              <w:rPr>
                <w:rFonts w:ascii="Fixedsys" w:hAnsi="Fixedsys" w:cs="Times New Roman"/>
                <w:b w:val="0"/>
                <w:noProof/>
                <w:sz w:val="20"/>
                <w:szCs w:val="20"/>
              </w:rPr>
              <w:t xml:space="preserve">, </w:t>
            </w:r>
            <w:r w:rsidRPr="00A27179">
              <w:rPr>
                <w:rFonts w:ascii="Fixedsys" w:hAnsi="Fixedsys" w:cs="Times New Roman"/>
                <w:b w:val="0"/>
                <w:noProof/>
                <w:color w:val="2B91AF"/>
                <w:sz w:val="20"/>
                <w:szCs w:val="20"/>
              </w:rPr>
              <w:t>IConnection</w:t>
            </w:r>
            <w:r w:rsidRPr="00A27179">
              <w:rPr>
                <w:rFonts w:ascii="Fixedsys" w:hAnsi="Fixedsys" w:cs="Times New Roman"/>
                <w:b w:val="0"/>
                <w:noProof/>
                <w:sz w:val="20"/>
                <w:szCs w:val="20"/>
              </w:rPr>
              <w:t xml:space="preserve">, </w:t>
            </w:r>
            <w:r w:rsidRPr="00A27179">
              <w:rPr>
                <w:rFonts w:ascii="Fixedsys" w:hAnsi="Fixedsys" w:cs="Times New Roman"/>
                <w:b w:val="0"/>
                <w:noProof/>
                <w:color w:val="2B91AF"/>
                <w:sz w:val="20"/>
                <w:szCs w:val="20"/>
              </w:rPr>
              <w:t>IEnergyStar</w:t>
            </w:r>
            <w:r w:rsidRPr="00A27179">
              <w:rPr>
                <w:rFonts w:ascii="Fixedsys" w:hAnsi="Fixedsys" w:cs="Times New Roman"/>
                <w:b w:val="0"/>
                <w:noProof/>
                <w:sz w:val="20"/>
                <w:szCs w:val="20"/>
              </w:rPr>
              <w:t xml:space="preserve">, </w:t>
            </w:r>
            <w:r w:rsidRPr="00A27179">
              <w:rPr>
                <w:rFonts w:ascii="Fixedsys" w:hAnsi="Fixedsys" w:cs="Times New Roman"/>
                <w:b w:val="0"/>
                <w:noProof/>
                <w:color w:val="2B91AF"/>
                <w:sz w:val="20"/>
                <w:szCs w:val="20"/>
              </w:rPr>
              <w:t>IDisposable</w:t>
            </w:r>
          </w:p>
          <w:p w14:paraId="2F746BC2" w14:textId="77777777" w:rsidR="00A27179" w:rsidRPr="00A27179" w:rsidRDefault="00A27179" w:rsidP="00A27179">
            <w:pPr>
              <w:autoSpaceDE w:val="0"/>
              <w:autoSpaceDN w:val="0"/>
              <w:adjustRightInd w:val="0"/>
              <w:rPr>
                <w:rFonts w:ascii="Fixedsys" w:hAnsi="Fixedsys" w:cs="Times New Roman"/>
                <w:b w:val="0"/>
                <w:noProof/>
                <w:sz w:val="20"/>
                <w:szCs w:val="20"/>
              </w:rPr>
            </w:pPr>
            <w:r w:rsidRPr="00A27179">
              <w:rPr>
                <w:rFonts w:ascii="Fixedsys" w:hAnsi="Fixedsys" w:cs="Times New Roman"/>
                <w:b w:val="0"/>
                <w:noProof/>
                <w:sz w:val="20"/>
                <w:szCs w:val="20"/>
              </w:rPr>
              <w:t xml:space="preserve">     {</w:t>
            </w:r>
          </w:p>
          <w:p w14:paraId="2056BFDB" w14:textId="77777777" w:rsidR="00A27179" w:rsidRPr="00A27179" w:rsidRDefault="00A27179" w:rsidP="00A27179">
            <w:pPr>
              <w:autoSpaceDE w:val="0"/>
              <w:autoSpaceDN w:val="0"/>
              <w:adjustRightInd w:val="0"/>
              <w:rPr>
                <w:rFonts w:ascii="Fixedsys" w:hAnsi="Fixedsys" w:cs="Times New Roman"/>
                <w:b w:val="0"/>
                <w:noProof/>
                <w:sz w:val="20"/>
                <w:szCs w:val="20"/>
              </w:rPr>
            </w:pPr>
            <w:r w:rsidRPr="00A27179">
              <w:rPr>
                <w:rFonts w:ascii="Fixedsys" w:hAnsi="Fixedsys" w:cs="Times New Roman"/>
                <w:b w:val="0"/>
                <w:noProof/>
                <w:sz w:val="20"/>
                <w:szCs w:val="20"/>
              </w:rPr>
              <w:t xml:space="preserve">        </w:t>
            </w:r>
            <w:r w:rsidRPr="00A27179">
              <w:rPr>
                <w:rFonts w:ascii="Fixedsys" w:hAnsi="Fixedsys" w:cs="Times New Roman"/>
                <w:b w:val="0"/>
                <w:noProof/>
                <w:color w:val="0000FF"/>
                <w:sz w:val="20"/>
                <w:szCs w:val="20"/>
              </w:rPr>
              <w:t>bool</w:t>
            </w:r>
            <w:r w:rsidRPr="00A27179">
              <w:rPr>
                <w:rFonts w:ascii="Fixedsys" w:hAnsi="Fixedsys" w:cs="Times New Roman"/>
                <w:b w:val="0"/>
                <w:noProof/>
                <w:sz w:val="20"/>
                <w:szCs w:val="20"/>
              </w:rPr>
              <w:t xml:space="preserve"> SupportsLetterKeys { </w:t>
            </w:r>
            <w:r w:rsidRPr="00A27179">
              <w:rPr>
                <w:rFonts w:ascii="Fixedsys" w:hAnsi="Fixedsys" w:cs="Times New Roman"/>
                <w:b w:val="0"/>
                <w:noProof/>
                <w:color w:val="0000FF"/>
                <w:sz w:val="20"/>
                <w:szCs w:val="20"/>
              </w:rPr>
              <w:t>get</w:t>
            </w:r>
            <w:r w:rsidRPr="00A27179">
              <w:rPr>
                <w:rFonts w:ascii="Fixedsys" w:hAnsi="Fixedsys" w:cs="Times New Roman"/>
                <w:b w:val="0"/>
                <w:noProof/>
                <w:sz w:val="20"/>
                <w:szCs w:val="20"/>
              </w:rPr>
              <w:t>; }</w:t>
            </w:r>
          </w:p>
          <w:p w14:paraId="3B0AE7E3" w14:textId="77777777" w:rsidR="00A27179" w:rsidRPr="00A27179" w:rsidRDefault="00A27179" w:rsidP="00A27179">
            <w:pPr>
              <w:autoSpaceDE w:val="0"/>
              <w:autoSpaceDN w:val="0"/>
              <w:adjustRightInd w:val="0"/>
              <w:rPr>
                <w:rFonts w:ascii="Fixedsys" w:hAnsi="Fixedsys" w:cs="Times New Roman"/>
                <w:b w:val="0"/>
                <w:noProof/>
                <w:sz w:val="20"/>
                <w:szCs w:val="20"/>
              </w:rPr>
            </w:pPr>
            <w:r w:rsidRPr="00A27179">
              <w:rPr>
                <w:rFonts w:ascii="Fixedsys" w:hAnsi="Fixedsys" w:cs="Times New Roman"/>
                <w:b w:val="0"/>
                <w:noProof/>
                <w:sz w:val="20"/>
                <w:szCs w:val="20"/>
              </w:rPr>
              <w:t xml:space="preserve">        </w:t>
            </w:r>
            <w:r w:rsidRPr="00A27179">
              <w:rPr>
                <w:rFonts w:ascii="Fixedsys" w:hAnsi="Fixedsys" w:cs="Times New Roman"/>
                <w:b w:val="0"/>
                <w:noProof/>
                <w:color w:val="2B91AF"/>
                <w:sz w:val="20"/>
                <w:szCs w:val="20"/>
              </w:rPr>
              <w:t>List</w:t>
            </w:r>
            <w:r w:rsidRPr="00A27179">
              <w:rPr>
                <w:rFonts w:ascii="Fixedsys" w:hAnsi="Fixedsys" w:cs="Times New Roman"/>
                <w:b w:val="0"/>
                <w:noProof/>
                <w:sz w:val="20"/>
                <w:szCs w:val="20"/>
              </w:rPr>
              <w:t>&lt;</w:t>
            </w:r>
            <w:r w:rsidRPr="00A27179">
              <w:rPr>
                <w:rFonts w:ascii="Fixedsys" w:hAnsi="Fixedsys" w:cs="Times New Roman"/>
                <w:b w:val="0"/>
                <w:noProof/>
                <w:color w:val="2B91AF"/>
                <w:sz w:val="20"/>
                <w:szCs w:val="20"/>
              </w:rPr>
              <w:t>LetterButtons</w:t>
            </w:r>
            <w:r w:rsidRPr="00A27179">
              <w:rPr>
                <w:rFonts w:ascii="Fixedsys" w:hAnsi="Fixedsys" w:cs="Times New Roman"/>
                <w:b w:val="0"/>
                <w:noProof/>
                <w:sz w:val="20"/>
                <w:szCs w:val="20"/>
              </w:rPr>
              <w:t xml:space="preserve">&gt; LetterButtonsSupported { </w:t>
            </w:r>
            <w:r w:rsidRPr="00A27179">
              <w:rPr>
                <w:rFonts w:ascii="Fixedsys" w:hAnsi="Fixedsys" w:cs="Times New Roman"/>
                <w:b w:val="0"/>
                <w:noProof/>
                <w:color w:val="0000FF"/>
                <w:sz w:val="20"/>
                <w:szCs w:val="20"/>
              </w:rPr>
              <w:t>get</w:t>
            </w:r>
            <w:r w:rsidRPr="00A27179">
              <w:rPr>
                <w:rFonts w:ascii="Fixedsys" w:hAnsi="Fixedsys" w:cs="Times New Roman"/>
                <w:b w:val="0"/>
                <w:noProof/>
                <w:sz w:val="20"/>
                <w:szCs w:val="20"/>
              </w:rPr>
              <w:t>; }</w:t>
            </w:r>
          </w:p>
          <w:p w14:paraId="2C6EB334" w14:textId="77777777" w:rsidR="00A27179" w:rsidRPr="00A27179" w:rsidRDefault="00A27179" w:rsidP="00A27179">
            <w:pPr>
              <w:autoSpaceDE w:val="0"/>
              <w:autoSpaceDN w:val="0"/>
              <w:adjustRightInd w:val="0"/>
              <w:rPr>
                <w:rFonts w:ascii="Fixedsys" w:hAnsi="Fixedsys" w:cs="Times New Roman"/>
                <w:b w:val="0"/>
                <w:noProof/>
                <w:sz w:val="20"/>
                <w:szCs w:val="20"/>
              </w:rPr>
            </w:pPr>
            <w:r w:rsidRPr="00A27179">
              <w:rPr>
                <w:rFonts w:ascii="Fixedsys" w:hAnsi="Fixedsys" w:cs="Times New Roman"/>
                <w:b w:val="0"/>
                <w:noProof/>
                <w:sz w:val="20"/>
                <w:szCs w:val="20"/>
              </w:rPr>
              <w:t xml:space="preserve">        </w:t>
            </w:r>
            <w:r w:rsidRPr="00A27179">
              <w:rPr>
                <w:rFonts w:ascii="Fixedsys" w:hAnsi="Fixedsys" w:cs="Times New Roman"/>
                <w:b w:val="0"/>
                <w:noProof/>
                <w:color w:val="0000FF"/>
                <w:sz w:val="20"/>
                <w:szCs w:val="20"/>
              </w:rPr>
              <w:t>void</w:t>
            </w:r>
            <w:r w:rsidRPr="00A27179">
              <w:rPr>
                <w:rFonts w:ascii="Fixedsys" w:hAnsi="Fixedsys" w:cs="Times New Roman"/>
                <w:b w:val="0"/>
                <w:noProof/>
                <w:sz w:val="20"/>
                <w:szCs w:val="20"/>
              </w:rPr>
              <w:t xml:space="preserve"> LetterKeys(</w:t>
            </w:r>
            <w:r w:rsidRPr="00A27179">
              <w:rPr>
                <w:rFonts w:ascii="Fixedsys" w:hAnsi="Fixedsys" w:cs="Times New Roman"/>
                <w:b w:val="0"/>
                <w:noProof/>
                <w:color w:val="2B91AF"/>
                <w:sz w:val="20"/>
                <w:szCs w:val="20"/>
              </w:rPr>
              <w:t>LetterButtons</w:t>
            </w:r>
            <w:r w:rsidRPr="00A27179">
              <w:rPr>
                <w:rFonts w:ascii="Fixedsys" w:hAnsi="Fixedsys" w:cs="Times New Roman"/>
                <w:b w:val="0"/>
                <w:noProof/>
                <w:sz w:val="20"/>
                <w:szCs w:val="20"/>
              </w:rPr>
              <w:t xml:space="preserve"> letterKeys);</w:t>
            </w:r>
          </w:p>
          <w:p w14:paraId="2DDD8D29" w14:textId="77777777" w:rsidR="00A27179" w:rsidRPr="00A27179" w:rsidRDefault="00A27179" w:rsidP="00A27179">
            <w:pPr>
              <w:autoSpaceDE w:val="0"/>
              <w:autoSpaceDN w:val="0"/>
              <w:adjustRightInd w:val="0"/>
              <w:rPr>
                <w:rFonts w:ascii="Fixedsys" w:hAnsi="Fixedsys" w:cs="Times New Roman"/>
                <w:b w:val="0"/>
                <w:noProof/>
                <w:sz w:val="20"/>
                <w:szCs w:val="20"/>
              </w:rPr>
            </w:pPr>
            <w:r w:rsidRPr="00A27179">
              <w:rPr>
                <w:rFonts w:ascii="Fixedsys" w:hAnsi="Fixedsys" w:cs="Times New Roman"/>
                <w:b w:val="0"/>
                <w:noProof/>
                <w:sz w:val="20"/>
                <w:szCs w:val="20"/>
              </w:rPr>
              <w:t xml:space="preserve">        </w:t>
            </w:r>
            <w:r w:rsidRPr="00A27179">
              <w:rPr>
                <w:rFonts w:ascii="Fixedsys" w:hAnsi="Fixedsys" w:cs="Times New Roman"/>
                <w:b w:val="0"/>
                <w:noProof/>
                <w:color w:val="0000FF"/>
                <w:sz w:val="20"/>
                <w:szCs w:val="20"/>
              </w:rPr>
              <w:t>bool</w:t>
            </w:r>
            <w:r w:rsidRPr="00A27179">
              <w:rPr>
                <w:rFonts w:ascii="Fixedsys" w:hAnsi="Fixedsys" w:cs="Times New Roman"/>
                <w:b w:val="0"/>
                <w:noProof/>
                <w:sz w:val="20"/>
                <w:szCs w:val="20"/>
              </w:rPr>
              <w:t xml:space="preserve"> SupportsColorButtons { </w:t>
            </w:r>
            <w:r w:rsidRPr="00A27179">
              <w:rPr>
                <w:rFonts w:ascii="Fixedsys" w:hAnsi="Fixedsys" w:cs="Times New Roman"/>
                <w:b w:val="0"/>
                <w:noProof/>
                <w:color w:val="0000FF"/>
                <w:sz w:val="20"/>
                <w:szCs w:val="20"/>
              </w:rPr>
              <w:t>get</w:t>
            </w:r>
            <w:r w:rsidRPr="00A27179">
              <w:rPr>
                <w:rFonts w:ascii="Fixedsys" w:hAnsi="Fixedsys" w:cs="Times New Roman"/>
                <w:b w:val="0"/>
                <w:noProof/>
                <w:sz w:val="20"/>
                <w:szCs w:val="20"/>
              </w:rPr>
              <w:t>; }</w:t>
            </w:r>
          </w:p>
          <w:p w14:paraId="277D2B5F" w14:textId="77777777" w:rsidR="00A27179" w:rsidRPr="00A27179" w:rsidRDefault="00A27179" w:rsidP="00A27179">
            <w:pPr>
              <w:autoSpaceDE w:val="0"/>
              <w:autoSpaceDN w:val="0"/>
              <w:adjustRightInd w:val="0"/>
              <w:rPr>
                <w:rFonts w:ascii="Fixedsys" w:hAnsi="Fixedsys" w:cs="Times New Roman"/>
                <w:b w:val="0"/>
                <w:noProof/>
                <w:sz w:val="20"/>
                <w:szCs w:val="20"/>
              </w:rPr>
            </w:pPr>
            <w:r w:rsidRPr="00A27179">
              <w:rPr>
                <w:rFonts w:ascii="Fixedsys" w:hAnsi="Fixedsys" w:cs="Times New Roman"/>
                <w:b w:val="0"/>
                <w:noProof/>
                <w:sz w:val="20"/>
                <w:szCs w:val="20"/>
              </w:rPr>
              <w:t xml:space="preserve">        </w:t>
            </w:r>
            <w:r w:rsidRPr="00A27179">
              <w:rPr>
                <w:rFonts w:ascii="Fixedsys" w:hAnsi="Fixedsys" w:cs="Times New Roman"/>
                <w:b w:val="0"/>
                <w:noProof/>
                <w:color w:val="2B91AF"/>
                <w:sz w:val="20"/>
                <w:szCs w:val="20"/>
              </w:rPr>
              <w:t>List</w:t>
            </w:r>
            <w:r w:rsidRPr="00A27179">
              <w:rPr>
                <w:rFonts w:ascii="Fixedsys" w:hAnsi="Fixedsys" w:cs="Times New Roman"/>
                <w:b w:val="0"/>
                <w:noProof/>
                <w:sz w:val="20"/>
                <w:szCs w:val="20"/>
              </w:rPr>
              <w:t>&lt;</w:t>
            </w:r>
            <w:r w:rsidRPr="00A27179">
              <w:rPr>
                <w:rFonts w:ascii="Fixedsys" w:hAnsi="Fixedsys" w:cs="Times New Roman"/>
                <w:b w:val="0"/>
                <w:noProof/>
                <w:color w:val="2B91AF"/>
                <w:sz w:val="20"/>
                <w:szCs w:val="20"/>
              </w:rPr>
              <w:t>ColorButtons</w:t>
            </w:r>
            <w:r w:rsidRPr="00A27179">
              <w:rPr>
                <w:rFonts w:ascii="Fixedsys" w:hAnsi="Fixedsys" w:cs="Times New Roman"/>
                <w:b w:val="0"/>
                <w:noProof/>
                <w:sz w:val="20"/>
                <w:szCs w:val="20"/>
              </w:rPr>
              <w:t xml:space="preserve">&gt; ColorButtonsSupported { </w:t>
            </w:r>
            <w:r w:rsidRPr="00A27179">
              <w:rPr>
                <w:rFonts w:ascii="Fixedsys" w:hAnsi="Fixedsys" w:cs="Times New Roman"/>
                <w:b w:val="0"/>
                <w:noProof/>
                <w:color w:val="0000FF"/>
                <w:sz w:val="20"/>
                <w:szCs w:val="20"/>
              </w:rPr>
              <w:t>get</w:t>
            </w:r>
            <w:r w:rsidRPr="00A27179">
              <w:rPr>
                <w:rFonts w:ascii="Fixedsys" w:hAnsi="Fixedsys" w:cs="Times New Roman"/>
                <w:b w:val="0"/>
                <w:noProof/>
                <w:sz w:val="20"/>
                <w:szCs w:val="20"/>
              </w:rPr>
              <w:t>; }</w:t>
            </w:r>
          </w:p>
          <w:p w14:paraId="07F5AE50" w14:textId="77777777" w:rsidR="00A27179" w:rsidRPr="00A27179" w:rsidRDefault="00A27179" w:rsidP="00A27179">
            <w:pPr>
              <w:autoSpaceDE w:val="0"/>
              <w:autoSpaceDN w:val="0"/>
              <w:adjustRightInd w:val="0"/>
              <w:rPr>
                <w:rFonts w:ascii="Fixedsys" w:hAnsi="Fixedsys" w:cs="Times New Roman"/>
                <w:b w:val="0"/>
                <w:noProof/>
                <w:sz w:val="20"/>
                <w:szCs w:val="20"/>
              </w:rPr>
            </w:pPr>
            <w:r w:rsidRPr="00A27179">
              <w:rPr>
                <w:rFonts w:ascii="Fixedsys" w:hAnsi="Fixedsys" w:cs="Times New Roman"/>
                <w:b w:val="0"/>
                <w:noProof/>
                <w:sz w:val="20"/>
                <w:szCs w:val="20"/>
              </w:rPr>
              <w:t xml:space="preserve">        </w:t>
            </w:r>
            <w:r w:rsidRPr="00A27179">
              <w:rPr>
                <w:rFonts w:ascii="Fixedsys" w:hAnsi="Fixedsys" w:cs="Times New Roman"/>
                <w:b w:val="0"/>
                <w:noProof/>
                <w:color w:val="0000FF"/>
                <w:sz w:val="20"/>
                <w:szCs w:val="20"/>
              </w:rPr>
              <w:t>void</w:t>
            </w:r>
            <w:r w:rsidRPr="00A27179">
              <w:rPr>
                <w:rFonts w:ascii="Fixedsys" w:hAnsi="Fixedsys" w:cs="Times New Roman"/>
                <w:b w:val="0"/>
                <w:noProof/>
                <w:sz w:val="20"/>
                <w:szCs w:val="20"/>
              </w:rPr>
              <w:t xml:space="preserve"> ColorButton(</w:t>
            </w:r>
            <w:r w:rsidRPr="00A27179">
              <w:rPr>
                <w:rFonts w:ascii="Fixedsys" w:hAnsi="Fixedsys" w:cs="Times New Roman"/>
                <w:b w:val="0"/>
                <w:noProof/>
                <w:color w:val="2B91AF"/>
                <w:sz w:val="20"/>
                <w:szCs w:val="20"/>
              </w:rPr>
              <w:t>ColorButtons</w:t>
            </w:r>
            <w:r w:rsidRPr="00A27179">
              <w:rPr>
                <w:rFonts w:ascii="Fixedsys" w:hAnsi="Fixedsys" w:cs="Times New Roman"/>
                <w:b w:val="0"/>
                <w:noProof/>
                <w:sz w:val="20"/>
                <w:szCs w:val="20"/>
              </w:rPr>
              <w:t xml:space="preserve"> color);</w:t>
            </w:r>
          </w:p>
          <w:p w14:paraId="772CDB85" w14:textId="77777777" w:rsidR="00A27179" w:rsidRPr="00A27179" w:rsidRDefault="00A27179" w:rsidP="00A27179">
            <w:pPr>
              <w:autoSpaceDE w:val="0"/>
              <w:autoSpaceDN w:val="0"/>
              <w:adjustRightInd w:val="0"/>
              <w:rPr>
                <w:rFonts w:ascii="Fixedsys" w:hAnsi="Fixedsys" w:cs="Times New Roman"/>
                <w:b w:val="0"/>
                <w:noProof/>
                <w:sz w:val="20"/>
                <w:szCs w:val="20"/>
              </w:rPr>
            </w:pPr>
            <w:r w:rsidRPr="00A27179">
              <w:rPr>
                <w:rFonts w:ascii="Fixedsys" w:hAnsi="Fixedsys" w:cs="Times New Roman"/>
                <w:b w:val="0"/>
                <w:noProof/>
                <w:sz w:val="20"/>
                <w:szCs w:val="20"/>
              </w:rPr>
              <w:t xml:space="preserve">        </w:t>
            </w:r>
            <w:r w:rsidRPr="00A27179">
              <w:rPr>
                <w:rFonts w:ascii="Fixedsys" w:hAnsi="Fixedsys" w:cs="Times New Roman"/>
                <w:b w:val="0"/>
                <w:noProof/>
                <w:color w:val="0000FF"/>
                <w:sz w:val="20"/>
                <w:szCs w:val="20"/>
              </w:rPr>
              <w:t>bool</w:t>
            </w:r>
            <w:r w:rsidRPr="00A27179">
              <w:rPr>
                <w:rFonts w:ascii="Fixedsys" w:hAnsi="Fixedsys" w:cs="Times New Roman"/>
                <w:b w:val="0"/>
                <w:noProof/>
                <w:sz w:val="20"/>
                <w:szCs w:val="20"/>
              </w:rPr>
              <w:t xml:space="preserve"> SupportsFavorite { </w:t>
            </w:r>
            <w:r w:rsidRPr="00A27179">
              <w:rPr>
                <w:rFonts w:ascii="Fixedsys" w:hAnsi="Fixedsys" w:cs="Times New Roman"/>
                <w:b w:val="0"/>
                <w:noProof/>
                <w:color w:val="0000FF"/>
                <w:sz w:val="20"/>
                <w:szCs w:val="20"/>
              </w:rPr>
              <w:t>get</w:t>
            </w:r>
            <w:r w:rsidRPr="00A27179">
              <w:rPr>
                <w:rFonts w:ascii="Fixedsys" w:hAnsi="Fixedsys" w:cs="Times New Roman"/>
                <w:b w:val="0"/>
                <w:noProof/>
                <w:sz w:val="20"/>
                <w:szCs w:val="20"/>
              </w:rPr>
              <w:t>; }</w:t>
            </w:r>
          </w:p>
          <w:p w14:paraId="0EEE80D2" w14:textId="77777777" w:rsidR="00A27179" w:rsidRPr="00A27179" w:rsidRDefault="00A27179" w:rsidP="00A27179">
            <w:pPr>
              <w:autoSpaceDE w:val="0"/>
              <w:autoSpaceDN w:val="0"/>
              <w:adjustRightInd w:val="0"/>
              <w:rPr>
                <w:rFonts w:ascii="Fixedsys" w:hAnsi="Fixedsys" w:cs="Times New Roman"/>
                <w:b w:val="0"/>
                <w:noProof/>
                <w:sz w:val="20"/>
                <w:szCs w:val="20"/>
              </w:rPr>
            </w:pPr>
            <w:r w:rsidRPr="00A27179">
              <w:rPr>
                <w:rFonts w:ascii="Fixedsys" w:hAnsi="Fixedsys" w:cs="Times New Roman"/>
                <w:b w:val="0"/>
                <w:noProof/>
                <w:sz w:val="20"/>
                <w:szCs w:val="20"/>
              </w:rPr>
              <w:t xml:space="preserve">        </w:t>
            </w:r>
            <w:r w:rsidRPr="00A27179">
              <w:rPr>
                <w:rFonts w:ascii="Fixedsys" w:hAnsi="Fixedsys" w:cs="Times New Roman"/>
                <w:b w:val="0"/>
                <w:noProof/>
                <w:color w:val="0000FF"/>
                <w:sz w:val="20"/>
                <w:szCs w:val="20"/>
              </w:rPr>
              <w:t>void</w:t>
            </w:r>
            <w:r w:rsidRPr="00A27179">
              <w:rPr>
                <w:rFonts w:ascii="Fixedsys" w:hAnsi="Fixedsys" w:cs="Times New Roman"/>
                <w:b w:val="0"/>
                <w:noProof/>
                <w:sz w:val="20"/>
                <w:szCs w:val="20"/>
              </w:rPr>
              <w:t xml:space="preserve"> Favorite();</w:t>
            </w:r>
          </w:p>
          <w:p w14:paraId="6ED0A35F" w14:textId="77777777" w:rsidR="00A27179" w:rsidRPr="00A27179" w:rsidRDefault="00A27179" w:rsidP="00A27179">
            <w:pPr>
              <w:autoSpaceDE w:val="0"/>
              <w:autoSpaceDN w:val="0"/>
              <w:adjustRightInd w:val="0"/>
              <w:rPr>
                <w:rFonts w:ascii="Fixedsys" w:hAnsi="Fixedsys" w:cs="Times New Roman"/>
                <w:b w:val="0"/>
                <w:noProof/>
                <w:sz w:val="20"/>
                <w:szCs w:val="20"/>
              </w:rPr>
            </w:pPr>
            <w:r w:rsidRPr="00A27179">
              <w:rPr>
                <w:rFonts w:ascii="Fixedsys" w:hAnsi="Fixedsys" w:cs="Times New Roman"/>
                <w:b w:val="0"/>
                <w:noProof/>
                <w:sz w:val="20"/>
                <w:szCs w:val="20"/>
              </w:rPr>
              <w:t xml:space="preserve">        </w:t>
            </w:r>
            <w:r w:rsidRPr="00A27179">
              <w:rPr>
                <w:rFonts w:ascii="Fixedsys" w:hAnsi="Fixedsys" w:cs="Times New Roman"/>
                <w:b w:val="0"/>
                <w:noProof/>
                <w:color w:val="0000FF"/>
                <w:sz w:val="20"/>
                <w:szCs w:val="20"/>
              </w:rPr>
              <w:t>bool</w:t>
            </w:r>
            <w:r w:rsidRPr="00A27179">
              <w:rPr>
                <w:rFonts w:ascii="Fixedsys" w:hAnsi="Fixedsys" w:cs="Times New Roman"/>
                <w:b w:val="0"/>
                <w:noProof/>
                <w:sz w:val="20"/>
                <w:szCs w:val="20"/>
              </w:rPr>
              <w:t xml:space="preserve"> SupportsInfo { </w:t>
            </w:r>
            <w:r w:rsidRPr="00A27179">
              <w:rPr>
                <w:rFonts w:ascii="Fixedsys" w:hAnsi="Fixedsys" w:cs="Times New Roman"/>
                <w:b w:val="0"/>
                <w:noProof/>
                <w:color w:val="0000FF"/>
                <w:sz w:val="20"/>
                <w:szCs w:val="20"/>
              </w:rPr>
              <w:t>get</w:t>
            </w:r>
            <w:r w:rsidRPr="00A27179">
              <w:rPr>
                <w:rFonts w:ascii="Fixedsys" w:hAnsi="Fixedsys" w:cs="Times New Roman"/>
                <w:b w:val="0"/>
                <w:noProof/>
                <w:sz w:val="20"/>
                <w:szCs w:val="20"/>
              </w:rPr>
              <w:t>; }</w:t>
            </w:r>
          </w:p>
          <w:p w14:paraId="55185E5C" w14:textId="77777777" w:rsidR="00A27179" w:rsidRPr="00A27179" w:rsidRDefault="00A27179" w:rsidP="00A27179">
            <w:pPr>
              <w:autoSpaceDE w:val="0"/>
              <w:autoSpaceDN w:val="0"/>
              <w:adjustRightInd w:val="0"/>
              <w:rPr>
                <w:rFonts w:ascii="Fixedsys" w:hAnsi="Fixedsys" w:cs="Times New Roman"/>
                <w:b w:val="0"/>
                <w:noProof/>
                <w:sz w:val="20"/>
                <w:szCs w:val="20"/>
              </w:rPr>
            </w:pPr>
            <w:r w:rsidRPr="00A27179">
              <w:rPr>
                <w:rFonts w:ascii="Fixedsys" w:hAnsi="Fixedsys" w:cs="Times New Roman"/>
                <w:b w:val="0"/>
                <w:noProof/>
                <w:sz w:val="20"/>
                <w:szCs w:val="20"/>
              </w:rPr>
              <w:t xml:space="preserve">        </w:t>
            </w:r>
            <w:r w:rsidRPr="00A27179">
              <w:rPr>
                <w:rFonts w:ascii="Fixedsys" w:hAnsi="Fixedsys" w:cs="Times New Roman"/>
                <w:b w:val="0"/>
                <w:noProof/>
                <w:color w:val="0000FF"/>
                <w:sz w:val="20"/>
                <w:szCs w:val="20"/>
              </w:rPr>
              <w:t>void</w:t>
            </w:r>
            <w:r w:rsidRPr="00A27179">
              <w:rPr>
                <w:rFonts w:ascii="Fixedsys" w:hAnsi="Fixedsys" w:cs="Times New Roman"/>
                <w:b w:val="0"/>
                <w:noProof/>
                <w:sz w:val="20"/>
                <w:szCs w:val="20"/>
              </w:rPr>
              <w:t xml:space="preserve"> Info();</w:t>
            </w:r>
          </w:p>
          <w:p w14:paraId="22E8CA2A" w14:textId="77777777" w:rsidR="00A27179" w:rsidRPr="00A27179" w:rsidRDefault="00A27179" w:rsidP="00A27179">
            <w:pPr>
              <w:autoSpaceDE w:val="0"/>
              <w:autoSpaceDN w:val="0"/>
              <w:adjustRightInd w:val="0"/>
              <w:rPr>
                <w:rFonts w:ascii="Fixedsys" w:hAnsi="Fixedsys" w:cs="Times New Roman"/>
                <w:b w:val="0"/>
                <w:noProof/>
                <w:sz w:val="20"/>
                <w:szCs w:val="20"/>
              </w:rPr>
            </w:pPr>
            <w:r w:rsidRPr="00A27179">
              <w:rPr>
                <w:rFonts w:ascii="Fixedsys" w:hAnsi="Fixedsys" w:cs="Times New Roman"/>
                <w:b w:val="0"/>
                <w:noProof/>
                <w:sz w:val="20"/>
                <w:szCs w:val="20"/>
              </w:rPr>
              <w:t xml:space="preserve">        </w:t>
            </w:r>
            <w:r w:rsidRPr="00A27179">
              <w:rPr>
                <w:rFonts w:ascii="Fixedsys" w:hAnsi="Fixedsys" w:cs="Times New Roman"/>
                <w:b w:val="0"/>
                <w:noProof/>
                <w:color w:val="0000FF"/>
                <w:sz w:val="20"/>
                <w:szCs w:val="20"/>
              </w:rPr>
              <w:t>bool</w:t>
            </w:r>
            <w:r w:rsidRPr="00A27179">
              <w:rPr>
                <w:rFonts w:ascii="Fixedsys" w:hAnsi="Fixedsys" w:cs="Times New Roman"/>
                <w:b w:val="0"/>
                <w:noProof/>
                <w:sz w:val="20"/>
                <w:szCs w:val="20"/>
              </w:rPr>
              <w:t xml:space="preserve"> SupportsLast { </w:t>
            </w:r>
            <w:r w:rsidRPr="00A27179">
              <w:rPr>
                <w:rFonts w:ascii="Fixedsys" w:hAnsi="Fixedsys" w:cs="Times New Roman"/>
                <w:b w:val="0"/>
                <w:noProof/>
                <w:color w:val="0000FF"/>
                <w:sz w:val="20"/>
                <w:szCs w:val="20"/>
              </w:rPr>
              <w:t>get</w:t>
            </w:r>
            <w:r w:rsidRPr="00A27179">
              <w:rPr>
                <w:rFonts w:ascii="Fixedsys" w:hAnsi="Fixedsys" w:cs="Times New Roman"/>
                <w:b w:val="0"/>
                <w:noProof/>
                <w:sz w:val="20"/>
                <w:szCs w:val="20"/>
              </w:rPr>
              <w:t>; }</w:t>
            </w:r>
          </w:p>
          <w:p w14:paraId="57A05F75" w14:textId="77777777" w:rsidR="00A27179" w:rsidRPr="00A27179" w:rsidRDefault="00A27179" w:rsidP="00A27179">
            <w:pPr>
              <w:autoSpaceDE w:val="0"/>
              <w:autoSpaceDN w:val="0"/>
              <w:adjustRightInd w:val="0"/>
              <w:rPr>
                <w:rFonts w:ascii="Fixedsys" w:hAnsi="Fixedsys" w:cs="Times New Roman"/>
                <w:b w:val="0"/>
                <w:noProof/>
                <w:sz w:val="20"/>
                <w:szCs w:val="20"/>
              </w:rPr>
            </w:pPr>
            <w:r w:rsidRPr="00A27179">
              <w:rPr>
                <w:rFonts w:ascii="Fixedsys" w:hAnsi="Fixedsys" w:cs="Times New Roman"/>
                <w:b w:val="0"/>
                <w:noProof/>
                <w:sz w:val="20"/>
                <w:szCs w:val="20"/>
              </w:rPr>
              <w:t xml:space="preserve">        </w:t>
            </w:r>
            <w:r w:rsidRPr="00A27179">
              <w:rPr>
                <w:rFonts w:ascii="Fixedsys" w:hAnsi="Fixedsys" w:cs="Times New Roman"/>
                <w:b w:val="0"/>
                <w:noProof/>
                <w:color w:val="0000FF"/>
                <w:sz w:val="20"/>
                <w:szCs w:val="20"/>
              </w:rPr>
              <w:t>void</w:t>
            </w:r>
            <w:r w:rsidRPr="00A27179">
              <w:rPr>
                <w:rFonts w:ascii="Fixedsys" w:hAnsi="Fixedsys" w:cs="Times New Roman"/>
                <w:b w:val="0"/>
                <w:noProof/>
                <w:sz w:val="20"/>
                <w:szCs w:val="20"/>
              </w:rPr>
              <w:t xml:space="preserve"> Last();</w:t>
            </w:r>
          </w:p>
          <w:p w14:paraId="3E7B002B" w14:textId="77777777" w:rsidR="00A27179" w:rsidRPr="00A27179" w:rsidRDefault="00A27179" w:rsidP="00A27179">
            <w:pPr>
              <w:autoSpaceDE w:val="0"/>
              <w:autoSpaceDN w:val="0"/>
              <w:adjustRightInd w:val="0"/>
              <w:rPr>
                <w:rFonts w:ascii="Fixedsys" w:hAnsi="Fixedsys" w:cs="Times New Roman"/>
                <w:b w:val="0"/>
                <w:noProof/>
                <w:sz w:val="20"/>
                <w:szCs w:val="20"/>
              </w:rPr>
            </w:pPr>
            <w:r w:rsidRPr="00A27179">
              <w:rPr>
                <w:rFonts w:ascii="Fixedsys" w:hAnsi="Fixedsys" w:cs="Times New Roman"/>
                <w:b w:val="0"/>
                <w:noProof/>
                <w:sz w:val="20"/>
                <w:szCs w:val="20"/>
              </w:rPr>
              <w:t xml:space="preserve">        </w:t>
            </w:r>
            <w:r w:rsidRPr="00A27179">
              <w:rPr>
                <w:rFonts w:ascii="Fixedsys" w:hAnsi="Fixedsys" w:cs="Times New Roman"/>
                <w:b w:val="0"/>
                <w:noProof/>
                <w:color w:val="0000FF"/>
                <w:sz w:val="20"/>
                <w:szCs w:val="20"/>
              </w:rPr>
              <w:t>bool</w:t>
            </w:r>
            <w:r w:rsidRPr="00A27179">
              <w:rPr>
                <w:rFonts w:ascii="Fixedsys" w:hAnsi="Fixedsys" w:cs="Times New Roman"/>
                <w:b w:val="0"/>
                <w:noProof/>
                <w:sz w:val="20"/>
                <w:szCs w:val="20"/>
              </w:rPr>
              <w:t xml:space="preserve"> SupportsReplay { </w:t>
            </w:r>
            <w:r w:rsidRPr="00A27179">
              <w:rPr>
                <w:rFonts w:ascii="Fixedsys" w:hAnsi="Fixedsys" w:cs="Times New Roman"/>
                <w:b w:val="0"/>
                <w:noProof/>
                <w:color w:val="0000FF"/>
                <w:sz w:val="20"/>
                <w:szCs w:val="20"/>
              </w:rPr>
              <w:t>get</w:t>
            </w:r>
            <w:r w:rsidRPr="00A27179">
              <w:rPr>
                <w:rFonts w:ascii="Fixedsys" w:hAnsi="Fixedsys" w:cs="Times New Roman"/>
                <w:b w:val="0"/>
                <w:noProof/>
                <w:sz w:val="20"/>
                <w:szCs w:val="20"/>
              </w:rPr>
              <w:t>; }</w:t>
            </w:r>
          </w:p>
          <w:p w14:paraId="0FC24458" w14:textId="77777777" w:rsidR="00A27179" w:rsidRPr="00A27179" w:rsidRDefault="00A27179" w:rsidP="00A27179">
            <w:pPr>
              <w:autoSpaceDE w:val="0"/>
              <w:autoSpaceDN w:val="0"/>
              <w:adjustRightInd w:val="0"/>
              <w:rPr>
                <w:rFonts w:ascii="Fixedsys" w:hAnsi="Fixedsys" w:cs="Times New Roman"/>
                <w:b w:val="0"/>
                <w:noProof/>
                <w:sz w:val="20"/>
                <w:szCs w:val="20"/>
              </w:rPr>
            </w:pPr>
            <w:r w:rsidRPr="00A27179">
              <w:rPr>
                <w:rFonts w:ascii="Fixedsys" w:hAnsi="Fixedsys" w:cs="Times New Roman"/>
                <w:b w:val="0"/>
                <w:noProof/>
                <w:sz w:val="20"/>
                <w:szCs w:val="20"/>
              </w:rPr>
              <w:t xml:space="preserve">        </w:t>
            </w:r>
            <w:r w:rsidRPr="00A27179">
              <w:rPr>
                <w:rFonts w:ascii="Fixedsys" w:hAnsi="Fixedsys" w:cs="Times New Roman"/>
                <w:b w:val="0"/>
                <w:noProof/>
                <w:color w:val="0000FF"/>
                <w:sz w:val="20"/>
                <w:szCs w:val="20"/>
              </w:rPr>
              <w:t>void</w:t>
            </w:r>
            <w:r w:rsidRPr="00A27179">
              <w:rPr>
                <w:rFonts w:ascii="Fixedsys" w:hAnsi="Fixedsys" w:cs="Times New Roman"/>
                <w:b w:val="0"/>
                <w:noProof/>
                <w:sz w:val="20"/>
                <w:szCs w:val="20"/>
              </w:rPr>
              <w:t xml:space="preserve"> Replay();</w:t>
            </w:r>
          </w:p>
          <w:p w14:paraId="2AC4ABD4" w14:textId="77777777" w:rsidR="00A27179" w:rsidRPr="00A27179" w:rsidRDefault="00A27179" w:rsidP="00A27179">
            <w:pPr>
              <w:autoSpaceDE w:val="0"/>
              <w:autoSpaceDN w:val="0"/>
              <w:adjustRightInd w:val="0"/>
              <w:rPr>
                <w:rFonts w:ascii="Fixedsys" w:hAnsi="Fixedsys" w:cs="Times New Roman"/>
                <w:b w:val="0"/>
                <w:noProof/>
                <w:sz w:val="20"/>
                <w:szCs w:val="20"/>
              </w:rPr>
            </w:pPr>
            <w:r w:rsidRPr="00A27179">
              <w:rPr>
                <w:rFonts w:ascii="Fixedsys" w:hAnsi="Fixedsys" w:cs="Times New Roman"/>
                <w:b w:val="0"/>
                <w:noProof/>
                <w:sz w:val="20"/>
                <w:szCs w:val="20"/>
              </w:rPr>
              <w:t xml:space="preserve">        </w:t>
            </w:r>
            <w:r w:rsidRPr="00A27179">
              <w:rPr>
                <w:rFonts w:ascii="Fixedsys" w:hAnsi="Fixedsys" w:cs="Times New Roman"/>
                <w:b w:val="0"/>
                <w:noProof/>
                <w:color w:val="0000FF"/>
                <w:sz w:val="20"/>
                <w:szCs w:val="20"/>
              </w:rPr>
              <w:t>bool</w:t>
            </w:r>
            <w:r w:rsidRPr="00A27179">
              <w:rPr>
                <w:rFonts w:ascii="Fixedsys" w:hAnsi="Fixedsys" w:cs="Times New Roman"/>
                <w:b w:val="0"/>
                <w:noProof/>
                <w:sz w:val="20"/>
                <w:szCs w:val="20"/>
              </w:rPr>
              <w:t xml:space="preserve"> SupportsThumbsUp { </w:t>
            </w:r>
            <w:r w:rsidRPr="00A27179">
              <w:rPr>
                <w:rFonts w:ascii="Fixedsys" w:hAnsi="Fixedsys" w:cs="Times New Roman"/>
                <w:b w:val="0"/>
                <w:noProof/>
                <w:color w:val="0000FF"/>
                <w:sz w:val="20"/>
                <w:szCs w:val="20"/>
              </w:rPr>
              <w:t>get</w:t>
            </w:r>
            <w:r w:rsidRPr="00A27179">
              <w:rPr>
                <w:rFonts w:ascii="Fixedsys" w:hAnsi="Fixedsys" w:cs="Times New Roman"/>
                <w:b w:val="0"/>
                <w:noProof/>
                <w:sz w:val="20"/>
                <w:szCs w:val="20"/>
              </w:rPr>
              <w:t>; }</w:t>
            </w:r>
          </w:p>
          <w:p w14:paraId="56009EE9" w14:textId="77777777" w:rsidR="00A27179" w:rsidRPr="00A27179" w:rsidRDefault="00A27179" w:rsidP="00A27179">
            <w:pPr>
              <w:autoSpaceDE w:val="0"/>
              <w:autoSpaceDN w:val="0"/>
              <w:adjustRightInd w:val="0"/>
              <w:rPr>
                <w:rFonts w:ascii="Fixedsys" w:hAnsi="Fixedsys" w:cs="Times New Roman"/>
                <w:b w:val="0"/>
                <w:noProof/>
                <w:sz w:val="20"/>
                <w:szCs w:val="20"/>
              </w:rPr>
            </w:pPr>
            <w:r w:rsidRPr="00A27179">
              <w:rPr>
                <w:rFonts w:ascii="Fixedsys" w:hAnsi="Fixedsys" w:cs="Times New Roman"/>
                <w:b w:val="0"/>
                <w:noProof/>
                <w:sz w:val="20"/>
                <w:szCs w:val="20"/>
              </w:rPr>
              <w:t xml:space="preserve">        </w:t>
            </w:r>
            <w:r w:rsidRPr="00A27179">
              <w:rPr>
                <w:rFonts w:ascii="Fixedsys" w:hAnsi="Fixedsys" w:cs="Times New Roman"/>
                <w:b w:val="0"/>
                <w:noProof/>
                <w:color w:val="0000FF"/>
                <w:sz w:val="20"/>
                <w:szCs w:val="20"/>
              </w:rPr>
              <w:t>void</w:t>
            </w:r>
            <w:r w:rsidRPr="00A27179">
              <w:rPr>
                <w:rFonts w:ascii="Fixedsys" w:hAnsi="Fixedsys" w:cs="Times New Roman"/>
                <w:b w:val="0"/>
                <w:noProof/>
                <w:sz w:val="20"/>
                <w:szCs w:val="20"/>
              </w:rPr>
              <w:t xml:space="preserve"> ThumbsUp();</w:t>
            </w:r>
          </w:p>
          <w:p w14:paraId="70DD21A4" w14:textId="77777777" w:rsidR="00A27179" w:rsidRPr="00A27179" w:rsidRDefault="00A27179" w:rsidP="00A27179">
            <w:pPr>
              <w:autoSpaceDE w:val="0"/>
              <w:autoSpaceDN w:val="0"/>
              <w:adjustRightInd w:val="0"/>
              <w:rPr>
                <w:rFonts w:ascii="Fixedsys" w:hAnsi="Fixedsys" w:cs="Times New Roman"/>
                <w:b w:val="0"/>
                <w:noProof/>
                <w:sz w:val="20"/>
                <w:szCs w:val="20"/>
              </w:rPr>
            </w:pPr>
            <w:r w:rsidRPr="00A27179">
              <w:rPr>
                <w:rFonts w:ascii="Fixedsys" w:hAnsi="Fixedsys" w:cs="Times New Roman"/>
                <w:b w:val="0"/>
                <w:noProof/>
                <w:sz w:val="20"/>
                <w:szCs w:val="20"/>
              </w:rPr>
              <w:t xml:space="preserve">        </w:t>
            </w:r>
            <w:r w:rsidRPr="00A27179">
              <w:rPr>
                <w:rFonts w:ascii="Fixedsys" w:hAnsi="Fixedsys" w:cs="Times New Roman"/>
                <w:b w:val="0"/>
                <w:noProof/>
                <w:color w:val="0000FF"/>
                <w:sz w:val="20"/>
                <w:szCs w:val="20"/>
              </w:rPr>
              <w:t>bool</w:t>
            </w:r>
            <w:r w:rsidRPr="00A27179">
              <w:rPr>
                <w:rFonts w:ascii="Fixedsys" w:hAnsi="Fixedsys" w:cs="Times New Roman"/>
                <w:b w:val="0"/>
                <w:noProof/>
                <w:sz w:val="20"/>
                <w:szCs w:val="20"/>
              </w:rPr>
              <w:t xml:space="preserve"> SupportsThumbsDown { </w:t>
            </w:r>
            <w:r w:rsidRPr="00A27179">
              <w:rPr>
                <w:rFonts w:ascii="Fixedsys" w:hAnsi="Fixedsys" w:cs="Times New Roman"/>
                <w:b w:val="0"/>
                <w:noProof/>
                <w:color w:val="0000FF"/>
                <w:sz w:val="20"/>
                <w:szCs w:val="20"/>
              </w:rPr>
              <w:t>get</w:t>
            </w:r>
            <w:r w:rsidRPr="00A27179">
              <w:rPr>
                <w:rFonts w:ascii="Fixedsys" w:hAnsi="Fixedsys" w:cs="Times New Roman"/>
                <w:b w:val="0"/>
                <w:noProof/>
                <w:sz w:val="20"/>
                <w:szCs w:val="20"/>
              </w:rPr>
              <w:t>; }</w:t>
            </w:r>
          </w:p>
          <w:p w14:paraId="6E6077FA" w14:textId="77777777" w:rsidR="00A27179" w:rsidRPr="00A27179" w:rsidRDefault="00A27179" w:rsidP="00A27179">
            <w:pPr>
              <w:autoSpaceDE w:val="0"/>
              <w:autoSpaceDN w:val="0"/>
              <w:adjustRightInd w:val="0"/>
              <w:rPr>
                <w:rFonts w:ascii="Fixedsys" w:hAnsi="Fixedsys" w:cs="Times New Roman"/>
                <w:b w:val="0"/>
                <w:noProof/>
                <w:sz w:val="20"/>
                <w:szCs w:val="20"/>
              </w:rPr>
            </w:pPr>
            <w:r w:rsidRPr="00A27179">
              <w:rPr>
                <w:rFonts w:ascii="Fixedsys" w:hAnsi="Fixedsys" w:cs="Times New Roman"/>
                <w:b w:val="0"/>
                <w:noProof/>
                <w:sz w:val="20"/>
                <w:szCs w:val="20"/>
              </w:rPr>
              <w:t xml:space="preserve">        </w:t>
            </w:r>
            <w:r w:rsidRPr="00A27179">
              <w:rPr>
                <w:rFonts w:ascii="Fixedsys" w:hAnsi="Fixedsys" w:cs="Times New Roman"/>
                <w:b w:val="0"/>
                <w:noProof/>
                <w:color w:val="0000FF"/>
                <w:sz w:val="20"/>
                <w:szCs w:val="20"/>
              </w:rPr>
              <w:t>void</w:t>
            </w:r>
            <w:r w:rsidRPr="00A27179">
              <w:rPr>
                <w:rFonts w:ascii="Fixedsys" w:hAnsi="Fixedsys" w:cs="Times New Roman"/>
                <w:b w:val="0"/>
                <w:noProof/>
                <w:sz w:val="20"/>
                <w:szCs w:val="20"/>
              </w:rPr>
              <w:t xml:space="preserve"> ThumbsDown();</w:t>
            </w:r>
          </w:p>
          <w:p w14:paraId="05E7A524" w14:textId="77777777" w:rsidR="00A27179" w:rsidRPr="00A27179" w:rsidRDefault="00A27179" w:rsidP="00A27179">
            <w:pPr>
              <w:autoSpaceDE w:val="0"/>
              <w:autoSpaceDN w:val="0"/>
              <w:adjustRightInd w:val="0"/>
              <w:rPr>
                <w:rFonts w:ascii="Fixedsys" w:hAnsi="Fixedsys" w:cs="Times New Roman"/>
                <w:b w:val="0"/>
                <w:noProof/>
                <w:sz w:val="20"/>
                <w:szCs w:val="20"/>
              </w:rPr>
            </w:pPr>
            <w:r w:rsidRPr="00A27179">
              <w:rPr>
                <w:rFonts w:ascii="Fixedsys" w:hAnsi="Fixedsys" w:cs="Times New Roman"/>
                <w:b w:val="0"/>
                <w:noProof/>
                <w:sz w:val="20"/>
                <w:szCs w:val="20"/>
              </w:rPr>
              <w:t xml:space="preserve">        </w:t>
            </w:r>
            <w:r w:rsidRPr="00A27179">
              <w:rPr>
                <w:rFonts w:ascii="Fixedsys" w:hAnsi="Fixedsys" w:cs="Times New Roman"/>
                <w:b w:val="0"/>
                <w:noProof/>
                <w:color w:val="0000FF"/>
                <w:sz w:val="20"/>
                <w:szCs w:val="20"/>
              </w:rPr>
              <w:t>event</w:t>
            </w:r>
            <w:r w:rsidRPr="00A27179">
              <w:rPr>
                <w:rFonts w:ascii="Fixedsys" w:hAnsi="Fixedsys" w:cs="Times New Roman"/>
                <w:b w:val="0"/>
                <w:noProof/>
                <w:sz w:val="20"/>
                <w:szCs w:val="20"/>
              </w:rPr>
              <w:t xml:space="preserve"> </w:t>
            </w:r>
            <w:r w:rsidRPr="00A27179">
              <w:rPr>
                <w:rFonts w:ascii="Fixedsys" w:hAnsi="Fixedsys" w:cs="Times New Roman"/>
                <w:b w:val="0"/>
                <w:noProof/>
                <w:color w:val="2B91AF"/>
                <w:sz w:val="20"/>
                <w:szCs w:val="20"/>
              </w:rPr>
              <w:t>Action</w:t>
            </w:r>
            <w:r w:rsidRPr="00A27179">
              <w:rPr>
                <w:rFonts w:ascii="Fixedsys" w:hAnsi="Fixedsys" w:cs="Times New Roman"/>
                <w:b w:val="0"/>
                <w:noProof/>
                <w:sz w:val="20"/>
                <w:szCs w:val="20"/>
              </w:rPr>
              <w:t>&lt;</w:t>
            </w:r>
            <w:r w:rsidRPr="00A27179">
              <w:rPr>
                <w:rFonts w:ascii="Fixedsys" w:hAnsi="Fixedsys" w:cs="Times New Roman"/>
                <w:b w:val="0"/>
                <w:noProof/>
                <w:color w:val="2B91AF"/>
                <w:sz w:val="20"/>
                <w:szCs w:val="20"/>
              </w:rPr>
              <w:t>CableBoxStateObjects</w:t>
            </w:r>
            <w:r w:rsidRPr="00A27179">
              <w:rPr>
                <w:rFonts w:ascii="Fixedsys" w:hAnsi="Fixedsys" w:cs="Times New Roman"/>
                <w:b w:val="0"/>
                <w:noProof/>
                <w:sz w:val="20"/>
                <w:szCs w:val="20"/>
              </w:rPr>
              <w:t xml:space="preserve">, </w:t>
            </w:r>
            <w:r w:rsidRPr="00A27179">
              <w:rPr>
                <w:rFonts w:ascii="Fixedsys" w:hAnsi="Fixedsys" w:cs="Times New Roman"/>
                <w:b w:val="0"/>
                <w:noProof/>
                <w:color w:val="2B91AF"/>
                <w:sz w:val="20"/>
                <w:szCs w:val="20"/>
              </w:rPr>
              <w:t>IBasicCableBox</w:t>
            </w:r>
            <w:r w:rsidRPr="00A27179">
              <w:rPr>
                <w:rFonts w:ascii="Fixedsys" w:hAnsi="Fixedsys" w:cs="Times New Roman"/>
                <w:b w:val="0"/>
                <w:noProof/>
                <w:sz w:val="20"/>
                <w:szCs w:val="20"/>
              </w:rPr>
              <w:t xml:space="preserve">, </w:t>
            </w:r>
            <w:r w:rsidRPr="00A27179">
              <w:rPr>
                <w:rFonts w:ascii="Fixedsys" w:hAnsi="Fixedsys" w:cs="Times New Roman"/>
                <w:b w:val="0"/>
                <w:noProof/>
                <w:color w:val="0000FF"/>
                <w:sz w:val="20"/>
                <w:szCs w:val="20"/>
              </w:rPr>
              <w:t>byte</w:t>
            </w:r>
            <w:r w:rsidRPr="00A27179">
              <w:rPr>
                <w:rFonts w:ascii="Fixedsys" w:hAnsi="Fixedsys" w:cs="Times New Roman"/>
                <w:b w:val="0"/>
                <w:noProof/>
                <w:sz w:val="20"/>
                <w:szCs w:val="20"/>
              </w:rPr>
              <w:t>&gt; StateChangeEvent;</w:t>
            </w:r>
          </w:p>
          <w:p w14:paraId="22B6F82C" w14:textId="77777777" w:rsidR="0064544E" w:rsidRPr="00A27179" w:rsidRDefault="00A27179" w:rsidP="00A27179">
            <w:pPr>
              <w:rPr>
                <w:b w:val="0"/>
              </w:rPr>
            </w:pPr>
            <w:r w:rsidRPr="00A27179">
              <w:rPr>
                <w:rFonts w:ascii="Fixedsys" w:hAnsi="Fixedsys" w:cs="Times New Roman"/>
                <w:b w:val="0"/>
                <w:noProof/>
                <w:sz w:val="20"/>
                <w:szCs w:val="20"/>
              </w:rPr>
              <w:t xml:space="preserve">    }</w:t>
            </w:r>
          </w:p>
        </w:tc>
      </w:tr>
    </w:tbl>
    <w:p w14:paraId="30BAECBC" w14:textId="77777777" w:rsidR="00291BA1" w:rsidRDefault="00291BA1" w:rsidP="0064544E"/>
    <w:p w14:paraId="0E18AC56" w14:textId="77777777" w:rsidR="00291BA1" w:rsidRDefault="00291BA1" w:rsidP="00291BA1">
      <w:r>
        <w:br w:type="page"/>
      </w:r>
    </w:p>
    <w:p w14:paraId="63981005" w14:textId="77777777" w:rsidR="0064544E" w:rsidRDefault="00291BA1" w:rsidP="00291BA1">
      <w:pPr>
        <w:pStyle w:val="Heading3"/>
      </w:pPr>
      <w:bookmarkStart w:id="7" w:name="_Toc23857192"/>
      <w:r>
        <w:lastRenderedPageBreak/>
        <w:t>Video Servers</w:t>
      </w:r>
      <w:bookmarkEnd w:id="7"/>
    </w:p>
    <w:tbl>
      <w:tblPr>
        <w:tblStyle w:val="TableGrid"/>
        <w:tblW w:w="0" w:type="auto"/>
        <w:tblInd w:w="715" w:type="dxa"/>
        <w:tblLook w:val="04A0" w:firstRow="1" w:lastRow="0" w:firstColumn="1" w:lastColumn="0" w:noHBand="0" w:noVBand="1"/>
      </w:tblPr>
      <w:tblGrid>
        <w:gridCol w:w="8635"/>
      </w:tblGrid>
      <w:tr w:rsidR="00291BA1" w:rsidRPr="00291BA1" w14:paraId="2DB211E5" w14:textId="77777777" w:rsidTr="00291BA1">
        <w:trPr>
          <w:cnfStyle w:val="100000000000" w:firstRow="1" w:lastRow="0" w:firstColumn="0" w:lastColumn="0" w:oddVBand="0" w:evenVBand="0" w:oddHBand="0" w:evenHBand="0" w:firstRowFirstColumn="0" w:firstRowLastColumn="0" w:lastRowFirstColumn="0" w:lastRowLastColumn="0"/>
        </w:trPr>
        <w:tc>
          <w:tcPr>
            <w:tcW w:w="8635" w:type="dxa"/>
          </w:tcPr>
          <w:p w14:paraId="5BAB732C" w14:textId="77777777" w:rsidR="00291BA1" w:rsidRPr="00291BA1" w:rsidRDefault="00291BA1" w:rsidP="00291BA1">
            <w:pPr>
              <w:autoSpaceDE w:val="0"/>
              <w:autoSpaceDN w:val="0"/>
              <w:adjustRightInd w:val="0"/>
              <w:rPr>
                <w:rFonts w:ascii="Fixedsys" w:hAnsi="Fixedsys" w:cs="Times New Roman"/>
                <w:b w:val="0"/>
                <w:noProof/>
                <w:color w:val="2B91AF"/>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public</w:t>
            </w: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interface</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IBasicVideoServer6</w:t>
            </w:r>
            <w:r w:rsidRPr="00291BA1">
              <w:rPr>
                <w:rFonts w:ascii="Fixedsys" w:hAnsi="Fixedsys" w:cs="Times New Roman"/>
                <w:b w:val="0"/>
                <w:noProof/>
                <w:sz w:val="20"/>
                <w:szCs w:val="20"/>
              </w:rPr>
              <w:t xml:space="preserve"> : </w:t>
            </w:r>
            <w:r w:rsidRPr="00291BA1">
              <w:rPr>
                <w:rFonts w:ascii="Fixedsys" w:hAnsi="Fixedsys" w:cs="Times New Roman"/>
                <w:b w:val="0"/>
                <w:noProof/>
                <w:color w:val="2B91AF"/>
                <w:sz w:val="20"/>
                <w:szCs w:val="20"/>
              </w:rPr>
              <w:t>IBasicVideoServer5</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IModelFileSupport</w:t>
            </w:r>
          </w:p>
          <w:p w14:paraId="5B6E3347" w14:textId="77777777" w:rsidR="00291BA1" w:rsidRPr="00291BA1" w:rsidRDefault="00291BA1" w:rsidP="00291BA1">
            <w:pPr>
              <w:rPr>
                <w:b w:val="0"/>
              </w:rPr>
            </w:pPr>
            <w:r w:rsidRPr="00291BA1">
              <w:rPr>
                <w:rFonts w:ascii="Fixedsys" w:hAnsi="Fixedsys" w:cs="Times New Roman"/>
                <w:b w:val="0"/>
                <w:noProof/>
                <w:sz w:val="20"/>
                <w:szCs w:val="20"/>
              </w:rPr>
              <w:t xml:space="preserve">    { }</w:t>
            </w:r>
          </w:p>
        </w:tc>
      </w:tr>
    </w:tbl>
    <w:p w14:paraId="236555A3" w14:textId="77777777" w:rsidR="00291BA1" w:rsidRPr="00291BA1" w:rsidRDefault="00291BA1" w:rsidP="00291BA1"/>
    <w:tbl>
      <w:tblPr>
        <w:tblStyle w:val="TableGrid"/>
        <w:tblW w:w="0" w:type="auto"/>
        <w:tblInd w:w="715" w:type="dxa"/>
        <w:tblLook w:val="04A0" w:firstRow="1" w:lastRow="0" w:firstColumn="1" w:lastColumn="0" w:noHBand="0" w:noVBand="1"/>
      </w:tblPr>
      <w:tblGrid>
        <w:gridCol w:w="8635"/>
      </w:tblGrid>
      <w:tr w:rsidR="00291BA1" w:rsidRPr="00291BA1" w14:paraId="38FC2D45" w14:textId="77777777" w:rsidTr="00291BA1">
        <w:trPr>
          <w:cnfStyle w:val="100000000000" w:firstRow="1" w:lastRow="0" w:firstColumn="0" w:lastColumn="0" w:oddVBand="0" w:evenVBand="0" w:oddHBand="0" w:evenHBand="0" w:firstRowFirstColumn="0" w:firstRowLastColumn="0" w:lastRowFirstColumn="0" w:lastRowLastColumn="0"/>
        </w:trPr>
        <w:tc>
          <w:tcPr>
            <w:tcW w:w="8635" w:type="dxa"/>
          </w:tcPr>
          <w:p w14:paraId="019300B8" w14:textId="77777777" w:rsidR="00291BA1" w:rsidRPr="00291BA1" w:rsidRDefault="00291BA1" w:rsidP="00291BA1">
            <w:pPr>
              <w:autoSpaceDE w:val="0"/>
              <w:autoSpaceDN w:val="0"/>
              <w:adjustRightInd w:val="0"/>
              <w:rPr>
                <w:rFonts w:ascii="Fixedsys" w:hAnsi="Fixedsys" w:cs="Times New Roman"/>
                <w:b w:val="0"/>
                <w:noProof/>
                <w:color w:val="2B91AF"/>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public</w:t>
            </w: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interface</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IBasicVideoServer5</w:t>
            </w:r>
            <w:r w:rsidRPr="00291BA1">
              <w:rPr>
                <w:rFonts w:ascii="Fixedsys" w:hAnsi="Fixedsys" w:cs="Times New Roman"/>
                <w:b w:val="0"/>
                <w:noProof/>
                <w:sz w:val="20"/>
                <w:szCs w:val="20"/>
              </w:rPr>
              <w:t xml:space="preserve"> : </w:t>
            </w:r>
            <w:r w:rsidRPr="00291BA1">
              <w:rPr>
                <w:rFonts w:ascii="Fixedsys" w:hAnsi="Fixedsys" w:cs="Times New Roman"/>
                <w:b w:val="0"/>
                <w:noProof/>
                <w:color w:val="2B91AF"/>
                <w:sz w:val="20"/>
                <w:szCs w:val="20"/>
              </w:rPr>
              <w:t>IBasicVideoServer4</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ISupportedCommandsHelper</w:t>
            </w:r>
          </w:p>
          <w:p w14:paraId="7F8F56A6" w14:textId="77777777" w:rsidR="00291BA1" w:rsidRPr="00291BA1" w:rsidRDefault="00291BA1" w:rsidP="00291BA1">
            <w:pPr>
              <w:rPr>
                <w:b w:val="0"/>
              </w:rPr>
            </w:pPr>
            <w:r w:rsidRPr="00291BA1">
              <w:rPr>
                <w:rFonts w:ascii="Fixedsys" w:hAnsi="Fixedsys" w:cs="Times New Roman"/>
                <w:b w:val="0"/>
                <w:noProof/>
                <w:sz w:val="20"/>
                <w:szCs w:val="20"/>
              </w:rPr>
              <w:t xml:space="preserve">    { }</w:t>
            </w:r>
          </w:p>
        </w:tc>
      </w:tr>
    </w:tbl>
    <w:p w14:paraId="3D6184F6" w14:textId="77777777" w:rsidR="00291BA1" w:rsidRPr="00291BA1" w:rsidRDefault="00291BA1" w:rsidP="0064544E"/>
    <w:tbl>
      <w:tblPr>
        <w:tblStyle w:val="TableGrid"/>
        <w:tblW w:w="0" w:type="auto"/>
        <w:tblInd w:w="715" w:type="dxa"/>
        <w:tblLook w:val="04A0" w:firstRow="1" w:lastRow="0" w:firstColumn="1" w:lastColumn="0" w:noHBand="0" w:noVBand="1"/>
      </w:tblPr>
      <w:tblGrid>
        <w:gridCol w:w="8635"/>
      </w:tblGrid>
      <w:tr w:rsidR="00291BA1" w:rsidRPr="00291BA1" w14:paraId="6D5D7FBF" w14:textId="77777777" w:rsidTr="00291BA1">
        <w:trPr>
          <w:cnfStyle w:val="100000000000" w:firstRow="1" w:lastRow="0" w:firstColumn="0" w:lastColumn="0" w:oddVBand="0" w:evenVBand="0" w:oddHBand="0" w:evenHBand="0" w:firstRowFirstColumn="0" w:firstRowLastColumn="0" w:lastRowFirstColumn="0" w:lastRowLastColumn="0"/>
        </w:trPr>
        <w:tc>
          <w:tcPr>
            <w:tcW w:w="8635" w:type="dxa"/>
          </w:tcPr>
          <w:p w14:paraId="6136A37D" w14:textId="77777777" w:rsidR="00291BA1" w:rsidRPr="00291BA1" w:rsidRDefault="00291BA1" w:rsidP="00291BA1">
            <w:pPr>
              <w:autoSpaceDE w:val="0"/>
              <w:autoSpaceDN w:val="0"/>
              <w:adjustRightInd w:val="0"/>
              <w:rPr>
                <w:rFonts w:ascii="Fixedsys" w:hAnsi="Fixedsys" w:cs="Times New Roman"/>
                <w:b w:val="0"/>
                <w:noProof/>
                <w:color w:val="2B91AF"/>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public</w:t>
            </w: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interface</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IBasicVideoServer4</w:t>
            </w:r>
            <w:r w:rsidRPr="00291BA1">
              <w:rPr>
                <w:rFonts w:ascii="Fixedsys" w:hAnsi="Fixedsys" w:cs="Times New Roman"/>
                <w:b w:val="0"/>
                <w:noProof/>
                <w:sz w:val="20"/>
                <w:szCs w:val="20"/>
              </w:rPr>
              <w:t xml:space="preserve"> : </w:t>
            </w:r>
            <w:r w:rsidRPr="00291BA1">
              <w:rPr>
                <w:rFonts w:ascii="Fixedsys" w:hAnsi="Fixedsys" w:cs="Times New Roman"/>
                <w:b w:val="0"/>
                <w:noProof/>
                <w:color w:val="2B91AF"/>
                <w:sz w:val="20"/>
                <w:szCs w:val="20"/>
              </w:rPr>
              <w:t>IBasicVideoServer3</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INavigation3</w:t>
            </w:r>
          </w:p>
          <w:p w14:paraId="082ACF40" w14:textId="77777777" w:rsidR="00291BA1" w:rsidRPr="00291BA1" w:rsidRDefault="00291BA1" w:rsidP="00291BA1">
            <w:pPr>
              <w:rPr>
                <w:b w:val="0"/>
              </w:rPr>
            </w:pPr>
            <w:r w:rsidRPr="00291BA1">
              <w:rPr>
                <w:rFonts w:ascii="Fixedsys" w:hAnsi="Fixedsys" w:cs="Times New Roman"/>
                <w:b w:val="0"/>
                <w:noProof/>
                <w:sz w:val="20"/>
                <w:szCs w:val="20"/>
              </w:rPr>
              <w:t xml:space="preserve">    { }</w:t>
            </w:r>
          </w:p>
        </w:tc>
      </w:tr>
    </w:tbl>
    <w:p w14:paraId="36FAB6C0" w14:textId="77777777" w:rsidR="00291BA1" w:rsidRPr="00291BA1" w:rsidRDefault="00291BA1" w:rsidP="00291BA1"/>
    <w:tbl>
      <w:tblPr>
        <w:tblStyle w:val="TableGrid"/>
        <w:tblW w:w="0" w:type="auto"/>
        <w:tblInd w:w="715" w:type="dxa"/>
        <w:tblLook w:val="04A0" w:firstRow="1" w:lastRow="0" w:firstColumn="1" w:lastColumn="0" w:noHBand="0" w:noVBand="1"/>
      </w:tblPr>
      <w:tblGrid>
        <w:gridCol w:w="8635"/>
      </w:tblGrid>
      <w:tr w:rsidR="00291BA1" w:rsidRPr="00291BA1" w14:paraId="0675637F" w14:textId="77777777" w:rsidTr="00291BA1">
        <w:trPr>
          <w:cnfStyle w:val="100000000000" w:firstRow="1" w:lastRow="0" w:firstColumn="0" w:lastColumn="0" w:oddVBand="0" w:evenVBand="0" w:oddHBand="0" w:evenHBand="0" w:firstRowFirstColumn="0" w:firstRowLastColumn="0" w:lastRowFirstColumn="0" w:lastRowLastColumn="0"/>
        </w:trPr>
        <w:tc>
          <w:tcPr>
            <w:tcW w:w="8635" w:type="dxa"/>
          </w:tcPr>
          <w:p w14:paraId="4B41C109" w14:textId="77777777" w:rsidR="00291BA1" w:rsidRPr="00291BA1" w:rsidRDefault="00291BA1" w:rsidP="00291BA1">
            <w:pPr>
              <w:autoSpaceDE w:val="0"/>
              <w:autoSpaceDN w:val="0"/>
              <w:adjustRightInd w:val="0"/>
              <w:rPr>
                <w:rFonts w:ascii="Fixedsys" w:hAnsi="Fixedsys" w:cs="Times New Roman"/>
                <w:b w:val="0"/>
                <w:noProof/>
                <w:color w:val="2B91AF"/>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public</w:t>
            </w: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interface</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IBasicVideoServer3</w:t>
            </w:r>
            <w:r w:rsidRPr="00291BA1">
              <w:rPr>
                <w:rFonts w:ascii="Fixedsys" w:hAnsi="Fixedsys" w:cs="Times New Roman"/>
                <w:b w:val="0"/>
                <w:noProof/>
                <w:sz w:val="20"/>
                <w:szCs w:val="20"/>
              </w:rPr>
              <w:t xml:space="preserve"> : </w:t>
            </w:r>
            <w:r w:rsidRPr="00291BA1">
              <w:rPr>
                <w:rFonts w:ascii="Fixedsys" w:hAnsi="Fixedsys" w:cs="Times New Roman"/>
                <w:b w:val="0"/>
                <w:noProof/>
                <w:color w:val="2B91AF"/>
                <w:sz w:val="20"/>
                <w:szCs w:val="20"/>
              </w:rPr>
              <w:t>IBasicVideoServer2</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IMediaSource</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IMediaSource2</w:t>
            </w:r>
          </w:p>
          <w:p w14:paraId="34975594" w14:textId="77777777" w:rsidR="00291BA1" w:rsidRPr="00291BA1" w:rsidRDefault="00291BA1" w:rsidP="00291BA1">
            <w:pPr>
              <w:autoSpaceDE w:val="0"/>
              <w:autoSpaceDN w:val="0"/>
              <w:adjustRightInd w:val="0"/>
              <w:rPr>
                <w:rFonts w:ascii="Fixedsys" w:hAnsi="Fixedsys" w:cs="Times New Roman"/>
                <w:b w:val="0"/>
                <w:noProof/>
                <w:sz w:val="20"/>
                <w:szCs w:val="20"/>
              </w:rPr>
            </w:pPr>
            <w:r w:rsidRPr="00291BA1">
              <w:rPr>
                <w:rFonts w:ascii="Fixedsys" w:hAnsi="Fixedsys" w:cs="Times New Roman"/>
                <w:b w:val="0"/>
                <w:noProof/>
                <w:sz w:val="20"/>
                <w:szCs w:val="20"/>
              </w:rPr>
              <w:t xml:space="preserve">    {</w:t>
            </w:r>
          </w:p>
          <w:p w14:paraId="2CBAEA68" w14:textId="77777777" w:rsidR="00291BA1" w:rsidRPr="00291BA1" w:rsidRDefault="00291BA1" w:rsidP="00291BA1">
            <w:pPr>
              <w:autoSpaceDE w:val="0"/>
              <w:autoSpaceDN w:val="0"/>
              <w:adjustRightInd w:val="0"/>
              <w:rPr>
                <w:rFonts w:ascii="Fixedsys" w:hAnsi="Fixedsys" w:cs="Times New Roman"/>
                <w:b w:val="0"/>
                <w:noProof/>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bool</w:t>
            </w:r>
            <w:r w:rsidRPr="00291BA1">
              <w:rPr>
                <w:rFonts w:ascii="Fixedsys" w:hAnsi="Fixedsys" w:cs="Times New Roman"/>
                <w:b w:val="0"/>
                <w:noProof/>
                <w:sz w:val="20"/>
                <w:szCs w:val="20"/>
              </w:rPr>
              <w:t xml:space="preserve"> SupportsReplay { </w:t>
            </w:r>
            <w:r w:rsidRPr="00291BA1">
              <w:rPr>
                <w:rFonts w:ascii="Fixedsys" w:hAnsi="Fixedsys" w:cs="Times New Roman"/>
                <w:b w:val="0"/>
                <w:noProof/>
                <w:color w:val="0000FF"/>
                <w:sz w:val="20"/>
                <w:szCs w:val="20"/>
              </w:rPr>
              <w:t>get</w:t>
            </w:r>
            <w:r w:rsidRPr="00291BA1">
              <w:rPr>
                <w:rFonts w:ascii="Fixedsys" w:hAnsi="Fixedsys" w:cs="Times New Roman"/>
                <w:b w:val="0"/>
                <w:noProof/>
                <w:sz w:val="20"/>
                <w:szCs w:val="20"/>
              </w:rPr>
              <w:t>; }</w:t>
            </w:r>
          </w:p>
          <w:p w14:paraId="19BF50E1" w14:textId="77777777" w:rsidR="00291BA1" w:rsidRPr="00291BA1" w:rsidRDefault="00291BA1" w:rsidP="00291BA1">
            <w:pPr>
              <w:autoSpaceDE w:val="0"/>
              <w:autoSpaceDN w:val="0"/>
              <w:adjustRightInd w:val="0"/>
              <w:rPr>
                <w:rFonts w:ascii="Fixedsys" w:hAnsi="Fixedsys" w:cs="Times New Roman"/>
                <w:b w:val="0"/>
                <w:noProof/>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void</w:t>
            </w:r>
            <w:r w:rsidRPr="00291BA1">
              <w:rPr>
                <w:rFonts w:ascii="Fixedsys" w:hAnsi="Fixedsys" w:cs="Times New Roman"/>
                <w:b w:val="0"/>
                <w:noProof/>
                <w:sz w:val="20"/>
                <w:szCs w:val="20"/>
              </w:rPr>
              <w:t xml:space="preserve"> Replay();</w:t>
            </w:r>
          </w:p>
          <w:p w14:paraId="5B8E8AF3" w14:textId="77777777" w:rsidR="00291BA1" w:rsidRPr="00291BA1" w:rsidRDefault="00291BA1" w:rsidP="00291BA1">
            <w:pPr>
              <w:rPr>
                <w:b w:val="0"/>
              </w:rPr>
            </w:pPr>
            <w:r w:rsidRPr="00291BA1">
              <w:rPr>
                <w:rFonts w:ascii="Fixedsys" w:hAnsi="Fixedsys" w:cs="Times New Roman"/>
                <w:b w:val="0"/>
                <w:noProof/>
                <w:sz w:val="20"/>
                <w:szCs w:val="20"/>
              </w:rPr>
              <w:t xml:space="preserve">    }</w:t>
            </w:r>
          </w:p>
        </w:tc>
      </w:tr>
    </w:tbl>
    <w:p w14:paraId="6076C318" w14:textId="77777777" w:rsidR="00291BA1" w:rsidRPr="00291BA1" w:rsidRDefault="00291BA1" w:rsidP="0064544E"/>
    <w:tbl>
      <w:tblPr>
        <w:tblStyle w:val="TableGrid"/>
        <w:tblW w:w="0" w:type="auto"/>
        <w:tblInd w:w="715" w:type="dxa"/>
        <w:tblLook w:val="04A0" w:firstRow="1" w:lastRow="0" w:firstColumn="1" w:lastColumn="0" w:noHBand="0" w:noVBand="1"/>
      </w:tblPr>
      <w:tblGrid>
        <w:gridCol w:w="8635"/>
      </w:tblGrid>
      <w:tr w:rsidR="00291BA1" w:rsidRPr="00291BA1" w14:paraId="2F72610E" w14:textId="77777777" w:rsidTr="00291BA1">
        <w:trPr>
          <w:cnfStyle w:val="100000000000" w:firstRow="1" w:lastRow="0" w:firstColumn="0" w:lastColumn="0" w:oddVBand="0" w:evenVBand="0" w:oddHBand="0" w:evenHBand="0" w:firstRowFirstColumn="0" w:firstRowLastColumn="0" w:lastRowFirstColumn="0" w:lastRowLastColumn="0"/>
        </w:trPr>
        <w:tc>
          <w:tcPr>
            <w:tcW w:w="8635" w:type="dxa"/>
          </w:tcPr>
          <w:p w14:paraId="47276641" w14:textId="77777777" w:rsidR="00291BA1" w:rsidRPr="00291BA1" w:rsidRDefault="00291BA1" w:rsidP="00291BA1">
            <w:pPr>
              <w:autoSpaceDE w:val="0"/>
              <w:autoSpaceDN w:val="0"/>
              <w:adjustRightInd w:val="0"/>
              <w:rPr>
                <w:rFonts w:ascii="Fixedsys" w:hAnsi="Fixedsys" w:cs="Times New Roman"/>
                <w:b w:val="0"/>
                <w:noProof/>
                <w:color w:val="2B91AF"/>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public</w:t>
            </w: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interface</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IBasicVideoServer2</w:t>
            </w:r>
          </w:p>
          <w:p w14:paraId="4D8AB317" w14:textId="77777777" w:rsidR="00291BA1" w:rsidRPr="00291BA1" w:rsidRDefault="00291BA1" w:rsidP="00291BA1">
            <w:pPr>
              <w:autoSpaceDE w:val="0"/>
              <w:autoSpaceDN w:val="0"/>
              <w:adjustRightInd w:val="0"/>
              <w:rPr>
                <w:rFonts w:ascii="Fixedsys" w:hAnsi="Fixedsys" w:cs="Times New Roman"/>
                <w:b w:val="0"/>
                <w:noProof/>
                <w:color w:val="2B91AF"/>
                <w:sz w:val="20"/>
                <w:szCs w:val="20"/>
              </w:rPr>
            </w:pPr>
            <w:r w:rsidRPr="00291BA1">
              <w:rPr>
                <w:rFonts w:ascii="Fixedsys" w:hAnsi="Fixedsys" w:cs="Times New Roman"/>
                <w:b w:val="0"/>
                <w:noProof/>
                <w:sz w:val="20"/>
                <w:szCs w:val="20"/>
              </w:rPr>
              <w:t xml:space="preserve">        : </w:t>
            </w:r>
            <w:r w:rsidRPr="00291BA1">
              <w:rPr>
                <w:rFonts w:ascii="Fixedsys" w:hAnsi="Fixedsys" w:cs="Times New Roman"/>
                <w:b w:val="0"/>
                <w:noProof/>
                <w:color w:val="2B91AF"/>
                <w:sz w:val="20"/>
                <w:szCs w:val="20"/>
              </w:rPr>
              <w:t>IBasicVideoServer</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INavigation2</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IOutputs</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IConnection2</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IPower</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IMediaTransport2</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IBasicInformation2</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IMediaTransportOptions</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IMediaTransportInfo</w:t>
            </w:r>
          </w:p>
          <w:p w14:paraId="5D054D46" w14:textId="77777777" w:rsidR="00291BA1" w:rsidRPr="00291BA1" w:rsidRDefault="00291BA1" w:rsidP="00291BA1">
            <w:pPr>
              <w:rPr>
                <w:b w:val="0"/>
              </w:rPr>
            </w:pPr>
            <w:r w:rsidRPr="00291BA1">
              <w:rPr>
                <w:rFonts w:ascii="Fixedsys" w:hAnsi="Fixedsys" w:cs="Times New Roman"/>
                <w:b w:val="0"/>
                <w:noProof/>
                <w:sz w:val="20"/>
                <w:szCs w:val="20"/>
              </w:rPr>
              <w:t xml:space="preserve">    { }</w:t>
            </w:r>
          </w:p>
        </w:tc>
      </w:tr>
    </w:tbl>
    <w:p w14:paraId="52021BC5" w14:textId="77777777" w:rsidR="00291BA1" w:rsidRPr="00291BA1" w:rsidRDefault="00291BA1" w:rsidP="00291BA1"/>
    <w:tbl>
      <w:tblPr>
        <w:tblStyle w:val="TableGrid"/>
        <w:tblW w:w="0" w:type="auto"/>
        <w:tblInd w:w="715" w:type="dxa"/>
        <w:tblLook w:val="04A0" w:firstRow="1" w:lastRow="0" w:firstColumn="1" w:lastColumn="0" w:noHBand="0" w:noVBand="1"/>
      </w:tblPr>
      <w:tblGrid>
        <w:gridCol w:w="8635"/>
      </w:tblGrid>
      <w:tr w:rsidR="00291BA1" w:rsidRPr="00291BA1" w14:paraId="4CEF8A88" w14:textId="77777777" w:rsidTr="00291BA1">
        <w:trPr>
          <w:cnfStyle w:val="100000000000" w:firstRow="1" w:lastRow="0" w:firstColumn="0" w:lastColumn="0" w:oddVBand="0" w:evenVBand="0" w:oddHBand="0" w:evenHBand="0" w:firstRowFirstColumn="0" w:firstRowLastColumn="0" w:lastRowFirstColumn="0" w:lastRowLastColumn="0"/>
        </w:trPr>
        <w:tc>
          <w:tcPr>
            <w:tcW w:w="8635" w:type="dxa"/>
          </w:tcPr>
          <w:p w14:paraId="35F02B8F" w14:textId="77777777" w:rsidR="00291BA1" w:rsidRPr="00291BA1" w:rsidRDefault="00291BA1" w:rsidP="00291BA1">
            <w:pPr>
              <w:autoSpaceDE w:val="0"/>
              <w:autoSpaceDN w:val="0"/>
              <w:adjustRightInd w:val="0"/>
              <w:rPr>
                <w:rFonts w:ascii="Fixedsys" w:hAnsi="Fixedsys" w:cs="Times New Roman"/>
                <w:b w:val="0"/>
                <w:noProof/>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public</w:t>
            </w: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interface</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IBasicVideoServer</w:t>
            </w:r>
            <w:r w:rsidRPr="00291BA1">
              <w:rPr>
                <w:rFonts w:ascii="Fixedsys" w:hAnsi="Fixedsys" w:cs="Times New Roman"/>
                <w:b w:val="0"/>
                <w:noProof/>
                <w:sz w:val="20"/>
                <w:szCs w:val="20"/>
              </w:rPr>
              <w:t xml:space="preserve"> </w:t>
            </w:r>
          </w:p>
          <w:p w14:paraId="59C3E25E" w14:textId="77777777" w:rsidR="00291BA1" w:rsidRPr="00291BA1" w:rsidRDefault="00291BA1" w:rsidP="00291BA1">
            <w:pPr>
              <w:autoSpaceDE w:val="0"/>
              <w:autoSpaceDN w:val="0"/>
              <w:adjustRightInd w:val="0"/>
              <w:rPr>
                <w:rFonts w:ascii="Fixedsys" w:hAnsi="Fixedsys" w:cs="Times New Roman"/>
                <w:b w:val="0"/>
                <w:noProof/>
                <w:sz w:val="20"/>
                <w:szCs w:val="20"/>
              </w:rPr>
            </w:pPr>
            <w:r w:rsidRPr="00291BA1">
              <w:rPr>
                <w:rFonts w:ascii="Fixedsys" w:hAnsi="Fixedsys" w:cs="Times New Roman"/>
                <w:b w:val="0"/>
                <w:noProof/>
                <w:sz w:val="20"/>
                <w:szCs w:val="20"/>
              </w:rPr>
              <w:t xml:space="preserve">        : </w:t>
            </w:r>
            <w:r w:rsidRPr="00291BA1">
              <w:rPr>
                <w:rFonts w:ascii="Fixedsys" w:hAnsi="Fixedsys" w:cs="Times New Roman"/>
                <w:b w:val="0"/>
                <w:noProof/>
                <w:color w:val="2B91AF"/>
                <w:sz w:val="20"/>
                <w:szCs w:val="20"/>
              </w:rPr>
              <w:t>IBasicInformation</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INavigation</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IKeypad</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IMediaTransport</w:t>
            </w:r>
            <w:r w:rsidRPr="00291BA1">
              <w:rPr>
                <w:rFonts w:ascii="Fixedsys" w:hAnsi="Fixedsys" w:cs="Times New Roman"/>
                <w:b w:val="0"/>
                <w:noProof/>
                <w:sz w:val="20"/>
                <w:szCs w:val="20"/>
              </w:rPr>
              <w:t xml:space="preserve">, </w:t>
            </w:r>
          </w:p>
          <w:p w14:paraId="4AD00CAF" w14:textId="77777777" w:rsidR="00291BA1" w:rsidRPr="00291BA1" w:rsidRDefault="00291BA1" w:rsidP="00291BA1">
            <w:pPr>
              <w:autoSpaceDE w:val="0"/>
              <w:autoSpaceDN w:val="0"/>
              <w:adjustRightInd w:val="0"/>
              <w:rPr>
                <w:rFonts w:ascii="Fixedsys" w:hAnsi="Fixedsys" w:cs="Times New Roman"/>
                <w:b w:val="0"/>
                <w:noProof/>
                <w:color w:val="2B91AF"/>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ICustomCommand</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ICustomCommandCollection</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IConnection</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IBasicLogger</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IDisposable</w:t>
            </w:r>
          </w:p>
          <w:p w14:paraId="2A837BEE" w14:textId="77777777" w:rsidR="00291BA1" w:rsidRPr="00291BA1" w:rsidRDefault="00291BA1" w:rsidP="00291BA1">
            <w:pPr>
              <w:autoSpaceDE w:val="0"/>
              <w:autoSpaceDN w:val="0"/>
              <w:adjustRightInd w:val="0"/>
              <w:rPr>
                <w:rFonts w:ascii="Fixedsys" w:hAnsi="Fixedsys" w:cs="Times New Roman"/>
                <w:b w:val="0"/>
                <w:noProof/>
                <w:sz w:val="20"/>
                <w:szCs w:val="20"/>
              </w:rPr>
            </w:pPr>
            <w:r w:rsidRPr="00291BA1">
              <w:rPr>
                <w:rFonts w:ascii="Fixedsys" w:hAnsi="Fixedsys" w:cs="Times New Roman"/>
                <w:b w:val="0"/>
                <w:noProof/>
                <w:sz w:val="20"/>
                <w:szCs w:val="20"/>
              </w:rPr>
              <w:t xml:space="preserve">    {</w:t>
            </w:r>
          </w:p>
          <w:p w14:paraId="11361196" w14:textId="77777777" w:rsidR="00291BA1" w:rsidRPr="00291BA1" w:rsidRDefault="00291BA1" w:rsidP="00291BA1">
            <w:pPr>
              <w:autoSpaceDE w:val="0"/>
              <w:autoSpaceDN w:val="0"/>
              <w:adjustRightInd w:val="0"/>
              <w:rPr>
                <w:rFonts w:ascii="Fixedsys" w:hAnsi="Fixedsys" w:cs="Times New Roman"/>
                <w:b w:val="0"/>
                <w:noProof/>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event</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Action</w:t>
            </w:r>
            <w:r w:rsidRPr="00291BA1">
              <w:rPr>
                <w:rFonts w:ascii="Fixedsys" w:hAnsi="Fixedsys" w:cs="Times New Roman"/>
                <w:b w:val="0"/>
                <w:noProof/>
                <w:sz w:val="20"/>
                <w:szCs w:val="20"/>
              </w:rPr>
              <w:t>&lt;</w:t>
            </w:r>
            <w:r w:rsidRPr="00291BA1">
              <w:rPr>
                <w:rFonts w:ascii="Fixedsys" w:hAnsi="Fixedsys" w:cs="Times New Roman"/>
                <w:b w:val="0"/>
                <w:noProof/>
                <w:color w:val="2B91AF"/>
                <w:sz w:val="20"/>
                <w:szCs w:val="20"/>
              </w:rPr>
              <w:t>VideoServerStateObjects</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IBasicVideoServer</w:t>
            </w: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byte</w:t>
            </w:r>
            <w:r w:rsidRPr="00291BA1">
              <w:rPr>
                <w:rFonts w:ascii="Fixedsys" w:hAnsi="Fixedsys" w:cs="Times New Roman"/>
                <w:b w:val="0"/>
                <w:noProof/>
                <w:sz w:val="20"/>
                <w:szCs w:val="20"/>
              </w:rPr>
              <w:t>&gt; StateChangeEvent;</w:t>
            </w:r>
          </w:p>
          <w:p w14:paraId="624D5CD7" w14:textId="77777777" w:rsidR="00291BA1" w:rsidRPr="00291BA1" w:rsidRDefault="00291BA1" w:rsidP="00291BA1">
            <w:pPr>
              <w:rPr>
                <w:b w:val="0"/>
              </w:rPr>
            </w:pPr>
            <w:r w:rsidRPr="00291BA1">
              <w:rPr>
                <w:rFonts w:ascii="Fixedsys" w:hAnsi="Fixedsys" w:cs="Times New Roman"/>
                <w:b w:val="0"/>
                <w:noProof/>
                <w:sz w:val="20"/>
                <w:szCs w:val="20"/>
              </w:rPr>
              <w:t xml:space="preserve">    }</w:t>
            </w:r>
          </w:p>
        </w:tc>
      </w:tr>
    </w:tbl>
    <w:p w14:paraId="1CA268DD" w14:textId="77777777" w:rsidR="00291BA1" w:rsidRDefault="00291BA1" w:rsidP="0064544E">
      <w:r>
        <w:br/>
      </w:r>
    </w:p>
    <w:p w14:paraId="1D9D9784" w14:textId="77777777" w:rsidR="00291BA1" w:rsidRDefault="00291BA1" w:rsidP="00291BA1">
      <w:r>
        <w:br w:type="page"/>
      </w:r>
    </w:p>
    <w:p w14:paraId="41CA6364" w14:textId="77777777" w:rsidR="0064544E" w:rsidRDefault="00291BA1" w:rsidP="00291BA1">
      <w:pPr>
        <w:pStyle w:val="Heading3"/>
      </w:pPr>
      <w:bookmarkStart w:id="8" w:name="_Toc23857193"/>
      <w:r>
        <w:lastRenderedPageBreak/>
        <w:t>Blu-ray Players</w:t>
      </w:r>
      <w:bookmarkEnd w:id="8"/>
    </w:p>
    <w:tbl>
      <w:tblPr>
        <w:tblStyle w:val="TableGrid"/>
        <w:tblW w:w="0" w:type="auto"/>
        <w:tblInd w:w="715" w:type="dxa"/>
        <w:tblLook w:val="04A0" w:firstRow="1" w:lastRow="0" w:firstColumn="1" w:lastColumn="0" w:noHBand="0" w:noVBand="1"/>
      </w:tblPr>
      <w:tblGrid>
        <w:gridCol w:w="8635"/>
      </w:tblGrid>
      <w:tr w:rsidR="00291BA1" w:rsidRPr="00291BA1" w14:paraId="51E30ED4" w14:textId="77777777" w:rsidTr="00291BA1">
        <w:trPr>
          <w:cnfStyle w:val="100000000000" w:firstRow="1" w:lastRow="0" w:firstColumn="0" w:lastColumn="0" w:oddVBand="0" w:evenVBand="0" w:oddHBand="0" w:evenHBand="0" w:firstRowFirstColumn="0" w:firstRowLastColumn="0" w:lastRowFirstColumn="0" w:lastRowLastColumn="0"/>
        </w:trPr>
        <w:tc>
          <w:tcPr>
            <w:tcW w:w="8635" w:type="dxa"/>
          </w:tcPr>
          <w:p w14:paraId="0C53D543" w14:textId="77777777" w:rsidR="00291BA1" w:rsidRPr="00291BA1" w:rsidRDefault="00291BA1" w:rsidP="00291BA1">
            <w:pPr>
              <w:autoSpaceDE w:val="0"/>
              <w:autoSpaceDN w:val="0"/>
              <w:adjustRightInd w:val="0"/>
              <w:rPr>
                <w:rFonts w:ascii="Fixedsys" w:hAnsi="Fixedsys" w:cs="Times New Roman"/>
                <w:b w:val="0"/>
                <w:noProof/>
                <w:color w:val="2B91AF"/>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public</w:t>
            </w: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interface</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IBasicBlurayPlayer4</w:t>
            </w:r>
            <w:r w:rsidRPr="00291BA1">
              <w:rPr>
                <w:rFonts w:ascii="Fixedsys" w:hAnsi="Fixedsys" w:cs="Times New Roman"/>
                <w:b w:val="0"/>
                <w:noProof/>
                <w:sz w:val="20"/>
                <w:szCs w:val="20"/>
              </w:rPr>
              <w:t xml:space="preserve"> : </w:t>
            </w:r>
            <w:r w:rsidRPr="00291BA1">
              <w:rPr>
                <w:rFonts w:ascii="Fixedsys" w:hAnsi="Fixedsys" w:cs="Times New Roman"/>
                <w:b w:val="0"/>
                <w:noProof/>
                <w:color w:val="2B91AF"/>
                <w:sz w:val="20"/>
                <w:szCs w:val="20"/>
              </w:rPr>
              <w:t>IBasicBlurayPlayer3</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IModelFileSupport</w:t>
            </w:r>
          </w:p>
          <w:p w14:paraId="07292E54" w14:textId="77777777" w:rsidR="00291BA1" w:rsidRPr="00291BA1" w:rsidRDefault="00291BA1" w:rsidP="00291BA1">
            <w:pPr>
              <w:rPr>
                <w:b w:val="0"/>
              </w:rPr>
            </w:pPr>
            <w:r w:rsidRPr="00291BA1">
              <w:rPr>
                <w:rFonts w:ascii="Fixedsys" w:hAnsi="Fixedsys" w:cs="Times New Roman"/>
                <w:b w:val="0"/>
                <w:noProof/>
                <w:sz w:val="20"/>
                <w:szCs w:val="20"/>
              </w:rPr>
              <w:t xml:space="preserve">    { }</w:t>
            </w:r>
          </w:p>
        </w:tc>
      </w:tr>
    </w:tbl>
    <w:p w14:paraId="0EBCAB58" w14:textId="77777777" w:rsidR="00291BA1" w:rsidRPr="00291BA1" w:rsidRDefault="00291BA1" w:rsidP="00291BA1"/>
    <w:tbl>
      <w:tblPr>
        <w:tblStyle w:val="TableGrid"/>
        <w:tblW w:w="0" w:type="auto"/>
        <w:tblInd w:w="715" w:type="dxa"/>
        <w:tblLook w:val="04A0" w:firstRow="1" w:lastRow="0" w:firstColumn="1" w:lastColumn="0" w:noHBand="0" w:noVBand="1"/>
      </w:tblPr>
      <w:tblGrid>
        <w:gridCol w:w="8635"/>
      </w:tblGrid>
      <w:tr w:rsidR="00291BA1" w:rsidRPr="00291BA1" w14:paraId="3ECD1247" w14:textId="77777777" w:rsidTr="00291BA1">
        <w:trPr>
          <w:cnfStyle w:val="100000000000" w:firstRow="1" w:lastRow="0" w:firstColumn="0" w:lastColumn="0" w:oddVBand="0" w:evenVBand="0" w:oddHBand="0" w:evenHBand="0" w:firstRowFirstColumn="0" w:firstRowLastColumn="0" w:lastRowFirstColumn="0" w:lastRowLastColumn="0"/>
        </w:trPr>
        <w:tc>
          <w:tcPr>
            <w:tcW w:w="8635" w:type="dxa"/>
          </w:tcPr>
          <w:p w14:paraId="7705F7A7" w14:textId="77777777" w:rsidR="00291BA1" w:rsidRPr="00291BA1" w:rsidRDefault="00291BA1" w:rsidP="00291BA1">
            <w:pPr>
              <w:autoSpaceDE w:val="0"/>
              <w:autoSpaceDN w:val="0"/>
              <w:adjustRightInd w:val="0"/>
              <w:rPr>
                <w:rFonts w:ascii="Fixedsys" w:hAnsi="Fixedsys" w:cs="Times New Roman"/>
                <w:b w:val="0"/>
                <w:noProof/>
                <w:color w:val="2B91AF"/>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public</w:t>
            </w: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interface</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IBasicBlurayPlayer3</w:t>
            </w:r>
            <w:r w:rsidRPr="00291BA1">
              <w:rPr>
                <w:rFonts w:ascii="Fixedsys" w:hAnsi="Fixedsys" w:cs="Times New Roman"/>
                <w:b w:val="0"/>
                <w:noProof/>
                <w:sz w:val="20"/>
                <w:szCs w:val="20"/>
              </w:rPr>
              <w:t xml:space="preserve"> : </w:t>
            </w:r>
            <w:r w:rsidRPr="00291BA1">
              <w:rPr>
                <w:rFonts w:ascii="Fixedsys" w:hAnsi="Fixedsys" w:cs="Times New Roman"/>
                <w:b w:val="0"/>
                <w:noProof/>
                <w:color w:val="2B91AF"/>
                <w:sz w:val="20"/>
                <w:szCs w:val="20"/>
              </w:rPr>
              <w:t>IBasicBlurayPlayer2</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ISupportedCommandsHelper</w:t>
            </w:r>
          </w:p>
          <w:p w14:paraId="3AFAB3B6" w14:textId="77777777" w:rsidR="00291BA1" w:rsidRPr="00291BA1" w:rsidRDefault="00291BA1" w:rsidP="00291BA1">
            <w:pPr>
              <w:rPr>
                <w:b w:val="0"/>
              </w:rPr>
            </w:pPr>
            <w:r w:rsidRPr="00291BA1">
              <w:rPr>
                <w:rFonts w:ascii="Fixedsys" w:hAnsi="Fixedsys" w:cs="Times New Roman"/>
                <w:b w:val="0"/>
                <w:noProof/>
                <w:sz w:val="20"/>
                <w:szCs w:val="20"/>
              </w:rPr>
              <w:t xml:space="preserve">    { }</w:t>
            </w:r>
          </w:p>
        </w:tc>
      </w:tr>
    </w:tbl>
    <w:p w14:paraId="5C42FA5E" w14:textId="77777777" w:rsidR="00291BA1" w:rsidRPr="00291BA1" w:rsidRDefault="00291BA1" w:rsidP="00291BA1"/>
    <w:tbl>
      <w:tblPr>
        <w:tblStyle w:val="TableGrid"/>
        <w:tblW w:w="0" w:type="auto"/>
        <w:tblInd w:w="715" w:type="dxa"/>
        <w:tblLook w:val="04A0" w:firstRow="1" w:lastRow="0" w:firstColumn="1" w:lastColumn="0" w:noHBand="0" w:noVBand="1"/>
      </w:tblPr>
      <w:tblGrid>
        <w:gridCol w:w="8635"/>
      </w:tblGrid>
      <w:tr w:rsidR="00291BA1" w:rsidRPr="00291BA1" w14:paraId="77F43C4D" w14:textId="77777777" w:rsidTr="00291BA1">
        <w:trPr>
          <w:cnfStyle w:val="100000000000" w:firstRow="1" w:lastRow="0" w:firstColumn="0" w:lastColumn="0" w:oddVBand="0" w:evenVBand="0" w:oddHBand="0" w:evenHBand="0" w:firstRowFirstColumn="0" w:firstRowLastColumn="0" w:lastRowFirstColumn="0" w:lastRowLastColumn="0"/>
        </w:trPr>
        <w:tc>
          <w:tcPr>
            <w:tcW w:w="8635" w:type="dxa"/>
          </w:tcPr>
          <w:p w14:paraId="108BDA6B" w14:textId="77777777" w:rsidR="00291BA1" w:rsidRPr="00291BA1" w:rsidRDefault="00291BA1" w:rsidP="00291BA1">
            <w:pPr>
              <w:autoSpaceDE w:val="0"/>
              <w:autoSpaceDN w:val="0"/>
              <w:adjustRightInd w:val="0"/>
              <w:rPr>
                <w:rFonts w:ascii="Fixedsys" w:hAnsi="Fixedsys" w:cs="Times New Roman"/>
                <w:b w:val="0"/>
                <w:noProof/>
                <w:color w:val="2B91AF"/>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public</w:t>
            </w: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interface</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IBasicBlurayPlayer2</w:t>
            </w:r>
            <w:r w:rsidRPr="00291BA1">
              <w:rPr>
                <w:rFonts w:ascii="Fixedsys" w:hAnsi="Fixedsys" w:cs="Times New Roman"/>
                <w:b w:val="0"/>
                <w:noProof/>
                <w:sz w:val="20"/>
                <w:szCs w:val="20"/>
              </w:rPr>
              <w:t xml:space="preserve"> : </w:t>
            </w:r>
            <w:r w:rsidRPr="00291BA1">
              <w:rPr>
                <w:rFonts w:ascii="Fixedsys" w:hAnsi="Fixedsys" w:cs="Times New Roman"/>
                <w:b w:val="0"/>
                <w:noProof/>
                <w:color w:val="2B91AF"/>
                <w:sz w:val="20"/>
                <w:szCs w:val="20"/>
              </w:rPr>
              <w:t>IBasicBlurayPlayer</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IOutputs</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IConnection2</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IMediaTransport2</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IBasicInformation2</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IMediaTransportInfo</w:t>
            </w:r>
          </w:p>
          <w:p w14:paraId="6046EE6C"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p>
          <w:p w14:paraId="1C357DE1"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bool</w:t>
            </w:r>
            <w:r w:rsidRPr="00291BA1">
              <w:rPr>
                <w:rFonts w:ascii="Fixedsys" w:hAnsi="Fixedsys" w:cs="Times New Roman"/>
                <w:b w:val="0"/>
                <w:noProof/>
                <w:sz w:val="20"/>
                <w:szCs w:val="20"/>
              </w:rPr>
              <w:t xml:space="preserve"> SupportsReplay { </w:t>
            </w:r>
            <w:r w:rsidRPr="00291BA1">
              <w:rPr>
                <w:rFonts w:ascii="Fixedsys" w:hAnsi="Fixedsys" w:cs="Times New Roman"/>
                <w:b w:val="0"/>
                <w:noProof/>
                <w:color w:val="0000FF"/>
                <w:sz w:val="20"/>
                <w:szCs w:val="20"/>
              </w:rPr>
              <w:t>get</w:t>
            </w:r>
            <w:r w:rsidRPr="00291BA1">
              <w:rPr>
                <w:rFonts w:ascii="Fixedsys" w:hAnsi="Fixedsys" w:cs="Times New Roman"/>
                <w:b w:val="0"/>
                <w:noProof/>
                <w:sz w:val="20"/>
                <w:szCs w:val="20"/>
              </w:rPr>
              <w:t>; }</w:t>
            </w:r>
          </w:p>
          <w:p w14:paraId="4B2ACFA5"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void</w:t>
            </w:r>
            <w:r w:rsidRPr="00291BA1">
              <w:rPr>
                <w:rFonts w:ascii="Fixedsys" w:hAnsi="Fixedsys" w:cs="Times New Roman"/>
                <w:b w:val="0"/>
                <w:noProof/>
                <w:sz w:val="20"/>
                <w:szCs w:val="20"/>
              </w:rPr>
              <w:t xml:space="preserve"> Replay();</w:t>
            </w:r>
          </w:p>
          <w:p w14:paraId="446CBB8B" w14:textId="77777777" w:rsidR="00291BA1" w:rsidRPr="00291BA1" w:rsidRDefault="00291BA1" w:rsidP="00291BA1">
            <w:pPr>
              <w:autoSpaceDE w:val="0"/>
              <w:autoSpaceDN w:val="0"/>
              <w:adjustRightInd w:val="0"/>
              <w:rPr>
                <w:rFonts w:ascii="Fixedsys" w:hAnsi="Fixedsys" w:cs="Times New Roman"/>
                <w:b w:val="0"/>
                <w:noProof/>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bool</w:t>
            </w:r>
            <w:r w:rsidRPr="00291BA1">
              <w:rPr>
                <w:rFonts w:ascii="Fixedsys" w:hAnsi="Fixedsys" w:cs="Times New Roman"/>
                <w:b w:val="0"/>
                <w:noProof/>
                <w:sz w:val="20"/>
                <w:szCs w:val="20"/>
              </w:rPr>
              <w:t xml:space="preserve"> SupportsColorButtons { </w:t>
            </w:r>
            <w:r w:rsidRPr="00291BA1">
              <w:rPr>
                <w:rFonts w:ascii="Fixedsys" w:hAnsi="Fixedsys" w:cs="Times New Roman"/>
                <w:b w:val="0"/>
                <w:noProof/>
                <w:color w:val="0000FF"/>
                <w:sz w:val="20"/>
                <w:szCs w:val="20"/>
              </w:rPr>
              <w:t>get</w:t>
            </w:r>
            <w:r w:rsidRPr="00291BA1">
              <w:rPr>
                <w:rFonts w:ascii="Fixedsys" w:hAnsi="Fixedsys" w:cs="Times New Roman"/>
                <w:b w:val="0"/>
                <w:noProof/>
                <w:sz w:val="20"/>
                <w:szCs w:val="20"/>
              </w:rPr>
              <w:t>; }</w:t>
            </w:r>
          </w:p>
          <w:p w14:paraId="1A638BBB" w14:textId="77777777" w:rsidR="00291BA1" w:rsidRPr="00291BA1" w:rsidRDefault="00291BA1" w:rsidP="00291BA1">
            <w:pPr>
              <w:rPr>
                <w:b w:val="0"/>
              </w:rPr>
            </w:pPr>
            <w:r w:rsidRPr="00291BA1">
              <w:rPr>
                <w:rFonts w:ascii="Fixedsys" w:hAnsi="Fixedsys" w:cs="Times New Roman"/>
                <w:b w:val="0"/>
                <w:noProof/>
                <w:sz w:val="20"/>
                <w:szCs w:val="20"/>
              </w:rPr>
              <w:t xml:space="preserve">    }</w:t>
            </w:r>
          </w:p>
        </w:tc>
      </w:tr>
    </w:tbl>
    <w:p w14:paraId="6FBA5F17" w14:textId="77777777" w:rsidR="00291BA1" w:rsidRDefault="00291BA1" w:rsidP="00291BA1">
      <w:r>
        <w:br/>
      </w:r>
      <w:r>
        <w:tab/>
        <w:t>Continued on next page…</w:t>
      </w:r>
    </w:p>
    <w:p w14:paraId="5BDEDEC7" w14:textId="77777777" w:rsidR="00291BA1" w:rsidRDefault="00291BA1" w:rsidP="00291BA1">
      <w:r>
        <w:br w:type="page"/>
      </w:r>
    </w:p>
    <w:p w14:paraId="10156804" w14:textId="77777777" w:rsidR="00291BA1" w:rsidRPr="00291BA1" w:rsidRDefault="00291BA1" w:rsidP="00291BA1"/>
    <w:tbl>
      <w:tblPr>
        <w:tblStyle w:val="TableGrid"/>
        <w:tblW w:w="0" w:type="auto"/>
        <w:tblInd w:w="715" w:type="dxa"/>
        <w:tblLook w:val="04A0" w:firstRow="1" w:lastRow="0" w:firstColumn="1" w:lastColumn="0" w:noHBand="0" w:noVBand="1"/>
      </w:tblPr>
      <w:tblGrid>
        <w:gridCol w:w="8635"/>
      </w:tblGrid>
      <w:tr w:rsidR="00291BA1" w14:paraId="1F25D5DD" w14:textId="77777777" w:rsidTr="00291BA1">
        <w:trPr>
          <w:cnfStyle w:val="100000000000" w:firstRow="1" w:lastRow="0" w:firstColumn="0" w:lastColumn="0" w:oddVBand="0" w:evenVBand="0" w:oddHBand="0" w:evenHBand="0" w:firstRowFirstColumn="0" w:firstRowLastColumn="0" w:lastRowFirstColumn="0" w:lastRowLastColumn="0"/>
        </w:trPr>
        <w:tc>
          <w:tcPr>
            <w:tcW w:w="8635" w:type="dxa"/>
          </w:tcPr>
          <w:p w14:paraId="20440E43" w14:textId="77777777" w:rsidR="00291BA1" w:rsidRPr="00291BA1" w:rsidRDefault="00291BA1" w:rsidP="00291BA1">
            <w:pPr>
              <w:autoSpaceDE w:val="0"/>
              <w:autoSpaceDN w:val="0"/>
              <w:adjustRightInd w:val="0"/>
              <w:rPr>
                <w:rFonts w:ascii="Fixedsys" w:hAnsi="Fixedsys" w:cs="Times New Roman"/>
                <w:b w:val="0"/>
                <w:noProof/>
                <w:sz w:val="20"/>
                <w:szCs w:val="20"/>
              </w:rPr>
            </w:pPr>
            <w:r w:rsidRPr="00291BA1">
              <w:rPr>
                <w:rFonts w:ascii="Fixedsys" w:hAnsi="Fixedsys" w:cs="Times New Roman"/>
                <w:b w:val="0"/>
                <w:noProof/>
                <w:color w:val="0000FF"/>
                <w:sz w:val="20"/>
                <w:szCs w:val="20"/>
              </w:rPr>
              <w:t>public</w:t>
            </w: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interface</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IBasicBlurayPlayer</w:t>
            </w:r>
            <w:r w:rsidRPr="00291BA1">
              <w:rPr>
                <w:rFonts w:ascii="Fixedsys" w:hAnsi="Fixedsys" w:cs="Times New Roman"/>
                <w:b w:val="0"/>
                <w:noProof/>
                <w:sz w:val="20"/>
                <w:szCs w:val="20"/>
              </w:rPr>
              <w:t xml:space="preserve"> </w:t>
            </w:r>
          </w:p>
          <w:p w14:paraId="6DE3EBA4" w14:textId="77777777" w:rsidR="00291BA1" w:rsidRPr="00291BA1" w:rsidRDefault="00291BA1" w:rsidP="00291BA1">
            <w:pPr>
              <w:autoSpaceDE w:val="0"/>
              <w:autoSpaceDN w:val="0"/>
              <w:adjustRightInd w:val="0"/>
              <w:rPr>
                <w:rFonts w:ascii="Fixedsys" w:hAnsi="Fixedsys" w:cs="Times New Roman"/>
                <w:b w:val="0"/>
                <w:noProof/>
                <w:sz w:val="20"/>
                <w:szCs w:val="20"/>
              </w:rPr>
            </w:pPr>
            <w:r w:rsidRPr="00291BA1">
              <w:rPr>
                <w:rFonts w:ascii="Fixedsys" w:hAnsi="Fixedsys" w:cs="Times New Roman"/>
                <w:b w:val="0"/>
                <w:noProof/>
                <w:sz w:val="20"/>
                <w:szCs w:val="20"/>
              </w:rPr>
              <w:t xml:space="preserve">        : </w:t>
            </w:r>
            <w:r w:rsidRPr="00291BA1">
              <w:rPr>
                <w:rFonts w:ascii="Fixedsys" w:hAnsi="Fixedsys" w:cs="Times New Roman"/>
                <w:b w:val="0"/>
                <w:noProof/>
                <w:color w:val="2B91AF"/>
                <w:sz w:val="20"/>
                <w:szCs w:val="20"/>
              </w:rPr>
              <w:t>IBasicInformation</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IPower</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IMediaTransport</w:t>
            </w:r>
            <w:r w:rsidRPr="00291BA1">
              <w:rPr>
                <w:rFonts w:ascii="Fixedsys" w:hAnsi="Fixedsys" w:cs="Times New Roman"/>
                <w:b w:val="0"/>
                <w:noProof/>
                <w:sz w:val="20"/>
                <w:szCs w:val="20"/>
              </w:rPr>
              <w:t xml:space="preserve">, </w:t>
            </w:r>
          </w:p>
          <w:p w14:paraId="5BD3E178" w14:textId="77777777" w:rsidR="00291BA1" w:rsidRPr="00291BA1" w:rsidRDefault="00291BA1" w:rsidP="00291BA1">
            <w:pPr>
              <w:autoSpaceDE w:val="0"/>
              <w:autoSpaceDN w:val="0"/>
              <w:adjustRightInd w:val="0"/>
              <w:rPr>
                <w:rFonts w:ascii="Fixedsys" w:hAnsi="Fixedsys" w:cs="Times New Roman"/>
                <w:b w:val="0"/>
                <w:noProof/>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INavigation</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IKeypad</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ICustomCommand</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IConnection</w:t>
            </w:r>
            <w:r w:rsidRPr="00291BA1">
              <w:rPr>
                <w:rFonts w:ascii="Fixedsys" w:hAnsi="Fixedsys" w:cs="Times New Roman"/>
                <w:b w:val="0"/>
                <w:noProof/>
                <w:sz w:val="20"/>
                <w:szCs w:val="20"/>
              </w:rPr>
              <w:t>,</w:t>
            </w:r>
          </w:p>
          <w:p w14:paraId="6A7DB233" w14:textId="77777777" w:rsidR="00291BA1" w:rsidRPr="00291BA1" w:rsidRDefault="00291BA1" w:rsidP="00291BA1">
            <w:pPr>
              <w:autoSpaceDE w:val="0"/>
              <w:autoSpaceDN w:val="0"/>
              <w:adjustRightInd w:val="0"/>
              <w:rPr>
                <w:rFonts w:ascii="Fixedsys" w:hAnsi="Fixedsys" w:cs="Times New Roman"/>
                <w:b w:val="0"/>
                <w:noProof/>
                <w:color w:val="2B91AF"/>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ICustomCommandCollection</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IEnergyStar</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IBasicLogger</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IDisposable</w:t>
            </w:r>
          </w:p>
          <w:p w14:paraId="732A4729"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p>
          <w:p w14:paraId="37F8DAAB"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event</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Action</w:t>
            </w:r>
            <w:r w:rsidRPr="00291BA1">
              <w:rPr>
                <w:rFonts w:ascii="Fixedsys" w:hAnsi="Fixedsys" w:cs="Times New Roman"/>
                <w:b w:val="0"/>
                <w:noProof/>
                <w:sz w:val="20"/>
                <w:szCs w:val="20"/>
              </w:rPr>
              <w:t>&lt;</w:t>
            </w:r>
            <w:r w:rsidRPr="00291BA1">
              <w:rPr>
                <w:rFonts w:ascii="Fixedsys" w:hAnsi="Fixedsys" w:cs="Times New Roman"/>
                <w:b w:val="0"/>
                <w:noProof/>
                <w:color w:val="2B91AF"/>
                <w:sz w:val="20"/>
                <w:szCs w:val="20"/>
              </w:rPr>
              <w:t>BlurayPlayerStateObjects</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IBasicBlurayPlayer</w:t>
            </w: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byte</w:t>
            </w:r>
            <w:r w:rsidRPr="00291BA1">
              <w:rPr>
                <w:rFonts w:ascii="Fixedsys" w:hAnsi="Fixedsys" w:cs="Times New Roman"/>
                <w:b w:val="0"/>
                <w:noProof/>
                <w:sz w:val="20"/>
                <w:szCs w:val="20"/>
              </w:rPr>
              <w:t>&gt; StateChangeEvent;</w:t>
            </w:r>
          </w:p>
          <w:p w14:paraId="60E9A5D0"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bool</w:t>
            </w:r>
            <w:r w:rsidRPr="00291BA1">
              <w:rPr>
                <w:rFonts w:ascii="Fixedsys" w:hAnsi="Fixedsys" w:cs="Times New Roman"/>
                <w:b w:val="0"/>
                <w:noProof/>
                <w:sz w:val="20"/>
                <w:szCs w:val="20"/>
              </w:rPr>
              <w:t xml:space="preserve"> SupportsPlayBackStatusFeedback { </w:t>
            </w:r>
            <w:r w:rsidRPr="00291BA1">
              <w:rPr>
                <w:rFonts w:ascii="Fixedsys" w:hAnsi="Fixedsys" w:cs="Times New Roman"/>
                <w:b w:val="0"/>
                <w:noProof/>
                <w:color w:val="0000FF"/>
                <w:sz w:val="20"/>
                <w:szCs w:val="20"/>
              </w:rPr>
              <w:t>get</w:t>
            </w:r>
            <w:r w:rsidRPr="00291BA1">
              <w:rPr>
                <w:rFonts w:ascii="Fixedsys" w:hAnsi="Fixedsys" w:cs="Times New Roman"/>
                <w:b w:val="0"/>
                <w:noProof/>
                <w:sz w:val="20"/>
                <w:szCs w:val="20"/>
              </w:rPr>
              <w:t>; }</w:t>
            </w:r>
          </w:p>
          <w:p w14:paraId="7E8B18A4"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PlayBackStatus</w:t>
            </w:r>
            <w:r w:rsidRPr="00291BA1">
              <w:rPr>
                <w:rFonts w:ascii="Fixedsys" w:hAnsi="Fixedsys" w:cs="Times New Roman"/>
                <w:b w:val="0"/>
                <w:noProof/>
                <w:sz w:val="20"/>
                <w:szCs w:val="20"/>
              </w:rPr>
              <w:t xml:space="preserve"> PlayBackStatus { </w:t>
            </w:r>
            <w:r w:rsidRPr="00291BA1">
              <w:rPr>
                <w:rFonts w:ascii="Fixedsys" w:hAnsi="Fixedsys" w:cs="Times New Roman"/>
                <w:b w:val="0"/>
                <w:noProof/>
                <w:color w:val="0000FF"/>
                <w:sz w:val="20"/>
                <w:szCs w:val="20"/>
              </w:rPr>
              <w:t>get</w:t>
            </w:r>
            <w:r w:rsidRPr="00291BA1">
              <w:rPr>
                <w:rFonts w:ascii="Fixedsys" w:hAnsi="Fixedsys" w:cs="Times New Roman"/>
                <w:b w:val="0"/>
                <w:noProof/>
                <w:sz w:val="20"/>
                <w:szCs w:val="20"/>
              </w:rPr>
              <w:t>; }</w:t>
            </w:r>
          </w:p>
          <w:p w14:paraId="393D43FD"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bool</w:t>
            </w:r>
            <w:r w:rsidRPr="00291BA1">
              <w:rPr>
                <w:rFonts w:ascii="Fixedsys" w:hAnsi="Fixedsys" w:cs="Times New Roman"/>
                <w:b w:val="0"/>
                <w:noProof/>
                <w:sz w:val="20"/>
                <w:szCs w:val="20"/>
              </w:rPr>
              <w:t xml:space="preserve"> SupportsTrackFeedback { </w:t>
            </w:r>
            <w:r w:rsidRPr="00291BA1">
              <w:rPr>
                <w:rFonts w:ascii="Fixedsys" w:hAnsi="Fixedsys" w:cs="Times New Roman"/>
                <w:b w:val="0"/>
                <w:noProof/>
                <w:color w:val="0000FF"/>
                <w:sz w:val="20"/>
                <w:szCs w:val="20"/>
              </w:rPr>
              <w:t>get</w:t>
            </w:r>
            <w:r w:rsidRPr="00291BA1">
              <w:rPr>
                <w:rFonts w:ascii="Fixedsys" w:hAnsi="Fixedsys" w:cs="Times New Roman"/>
                <w:b w:val="0"/>
                <w:noProof/>
                <w:sz w:val="20"/>
                <w:szCs w:val="20"/>
              </w:rPr>
              <w:t>; }</w:t>
            </w:r>
          </w:p>
          <w:p w14:paraId="7E6616D9"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string</w:t>
            </w:r>
            <w:r w:rsidRPr="00291BA1">
              <w:rPr>
                <w:rFonts w:ascii="Fixedsys" w:hAnsi="Fixedsys" w:cs="Times New Roman"/>
                <w:b w:val="0"/>
                <w:noProof/>
                <w:sz w:val="20"/>
                <w:szCs w:val="20"/>
              </w:rPr>
              <w:t xml:space="preserve"> TrackFeedback { </w:t>
            </w:r>
            <w:r w:rsidRPr="00291BA1">
              <w:rPr>
                <w:rFonts w:ascii="Fixedsys" w:hAnsi="Fixedsys" w:cs="Times New Roman"/>
                <w:b w:val="0"/>
                <w:noProof/>
                <w:color w:val="0000FF"/>
                <w:sz w:val="20"/>
                <w:szCs w:val="20"/>
              </w:rPr>
              <w:t>get</w:t>
            </w:r>
            <w:r w:rsidRPr="00291BA1">
              <w:rPr>
                <w:rFonts w:ascii="Fixedsys" w:hAnsi="Fixedsys" w:cs="Times New Roman"/>
                <w:b w:val="0"/>
                <w:noProof/>
                <w:sz w:val="20"/>
                <w:szCs w:val="20"/>
              </w:rPr>
              <w:t>; }</w:t>
            </w:r>
          </w:p>
          <w:p w14:paraId="2D879026"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bool</w:t>
            </w:r>
            <w:r w:rsidRPr="00291BA1">
              <w:rPr>
                <w:rFonts w:ascii="Fixedsys" w:hAnsi="Fixedsys" w:cs="Times New Roman"/>
                <w:b w:val="0"/>
                <w:noProof/>
                <w:sz w:val="20"/>
                <w:szCs w:val="20"/>
              </w:rPr>
              <w:t xml:space="preserve"> SupportsChapterFeedback { </w:t>
            </w:r>
            <w:r w:rsidRPr="00291BA1">
              <w:rPr>
                <w:rFonts w:ascii="Fixedsys" w:hAnsi="Fixedsys" w:cs="Times New Roman"/>
                <w:b w:val="0"/>
                <w:noProof/>
                <w:color w:val="0000FF"/>
                <w:sz w:val="20"/>
                <w:szCs w:val="20"/>
              </w:rPr>
              <w:t>get</w:t>
            </w:r>
            <w:r w:rsidRPr="00291BA1">
              <w:rPr>
                <w:rFonts w:ascii="Fixedsys" w:hAnsi="Fixedsys" w:cs="Times New Roman"/>
                <w:b w:val="0"/>
                <w:noProof/>
                <w:sz w:val="20"/>
                <w:szCs w:val="20"/>
              </w:rPr>
              <w:t>; }</w:t>
            </w:r>
          </w:p>
          <w:p w14:paraId="44B1CB76"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string</w:t>
            </w:r>
            <w:r w:rsidRPr="00291BA1">
              <w:rPr>
                <w:rFonts w:ascii="Fixedsys" w:hAnsi="Fixedsys" w:cs="Times New Roman"/>
                <w:b w:val="0"/>
                <w:noProof/>
                <w:sz w:val="20"/>
                <w:szCs w:val="20"/>
              </w:rPr>
              <w:t xml:space="preserve"> ChapterFeedback { </w:t>
            </w:r>
            <w:r w:rsidRPr="00291BA1">
              <w:rPr>
                <w:rFonts w:ascii="Fixedsys" w:hAnsi="Fixedsys" w:cs="Times New Roman"/>
                <w:b w:val="0"/>
                <w:noProof/>
                <w:color w:val="0000FF"/>
                <w:sz w:val="20"/>
                <w:szCs w:val="20"/>
              </w:rPr>
              <w:t>get</w:t>
            </w:r>
            <w:r w:rsidRPr="00291BA1">
              <w:rPr>
                <w:rFonts w:ascii="Fixedsys" w:hAnsi="Fixedsys" w:cs="Times New Roman"/>
                <w:b w:val="0"/>
                <w:noProof/>
                <w:sz w:val="20"/>
                <w:szCs w:val="20"/>
              </w:rPr>
              <w:t>; }</w:t>
            </w:r>
          </w:p>
          <w:p w14:paraId="73D7368B"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bool</w:t>
            </w:r>
            <w:r w:rsidRPr="00291BA1">
              <w:rPr>
                <w:rFonts w:ascii="Fixedsys" w:hAnsi="Fixedsys" w:cs="Times New Roman"/>
                <w:b w:val="0"/>
                <w:noProof/>
                <w:sz w:val="20"/>
                <w:szCs w:val="20"/>
              </w:rPr>
              <w:t xml:space="preserve"> SupportsTrackElapsedTimeFeedback { </w:t>
            </w:r>
            <w:r w:rsidRPr="00291BA1">
              <w:rPr>
                <w:rFonts w:ascii="Fixedsys" w:hAnsi="Fixedsys" w:cs="Times New Roman"/>
                <w:b w:val="0"/>
                <w:noProof/>
                <w:color w:val="0000FF"/>
                <w:sz w:val="20"/>
                <w:szCs w:val="20"/>
              </w:rPr>
              <w:t>get</w:t>
            </w:r>
            <w:r w:rsidRPr="00291BA1">
              <w:rPr>
                <w:rFonts w:ascii="Fixedsys" w:hAnsi="Fixedsys" w:cs="Times New Roman"/>
                <w:b w:val="0"/>
                <w:noProof/>
                <w:sz w:val="20"/>
                <w:szCs w:val="20"/>
              </w:rPr>
              <w:t>; }</w:t>
            </w:r>
          </w:p>
          <w:p w14:paraId="22547A0B"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TimeSpan</w:t>
            </w:r>
            <w:r w:rsidRPr="00291BA1">
              <w:rPr>
                <w:rFonts w:ascii="Fixedsys" w:hAnsi="Fixedsys" w:cs="Times New Roman"/>
                <w:b w:val="0"/>
                <w:noProof/>
                <w:sz w:val="20"/>
                <w:szCs w:val="20"/>
              </w:rPr>
              <w:t xml:space="preserve"> TrackElapsedTime { </w:t>
            </w:r>
            <w:r w:rsidRPr="00291BA1">
              <w:rPr>
                <w:rFonts w:ascii="Fixedsys" w:hAnsi="Fixedsys" w:cs="Times New Roman"/>
                <w:b w:val="0"/>
                <w:noProof/>
                <w:color w:val="0000FF"/>
                <w:sz w:val="20"/>
                <w:szCs w:val="20"/>
              </w:rPr>
              <w:t>get</w:t>
            </w:r>
            <w:r w:rsidRPr="00291BA1">
              <w:rPr>
                <w:rFonts w:ascii="Fixedsys" w:hAnsi="Fixedsys" w:cs="Times New Roman"/>
                <w:b w:val="0"/>
                <w:noProof/>
                <w:sz w:val="20"/>
                <w:szCs w:val="20"/>
              </w:rPr>
              <w:t>; }</w:t>
            </w:r>
          </w:p>
          <w:p w14:paraId="1DDAC21A"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bool</w:t>
            </w:r>
            <w:r w:rsidRPr="00291BA1">
              <w:rPr>
                <w:rFonts w:ascii="Fixedsys" w:hAnsi="Fixedsys" w:cs="Times New Roman"/>
                <w:b w:val="0"/>
                <w:noProof/>
                <w:sz w:val="20"/>
                <w:szCs w:val="20"/>
              </w:rPr>
              <w:t xml:space="preserve"> SupportsTrackRemainingTimeFeedback { </w:t>
            </w:r>
            <w:r w:rsidRPr="00291BA1">
              <w:rPr>
                <w:rFonts w:ascii="Fixedsys" w:hAnsi="Fixedsys" w:cs="Times New Roman"/>
                <w:b w:val="0"/>
                <w:noProof/>
                <w:color w:val="0000FF"/>
                <w:sz w:val="20"/>
                <w:szCs w:val="20"/>
              </w:rPr>
              <w:t>get</w:t>
            </w:r>
            <w:r w:rsidRPr="00291BA1">
              <w:rPr>
                <w:rFonts w:ascii="Fixedsys" w:hAnsi="Fixedsys" w:cs="Times New Roman"/>
                <w:b w:val="0"/>
                <w:noProof/>
                <w:sz w:val="20"/>
                <w:szCs w:val="20"/>
              </w:rPr>
              <w:t>; }</w:t>
            </w:r>
          </w:p>
          <w:p w14:paraId="6C552B92"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TimeSpan</w:t>
            </w:r>
            <w:r w:rsidRPr="00291BA1">
              <w:rPr>
                <w:rFonts w:ascii="Fixedsys" w:hAnsi="Fixedsys" w:cs="Times New Roman"/>
                <w:b w:val="0"/>
                <w:noProof/>
                <w:sz w:val="20"/>
                <w:szCs w:val="20"/>
              </w:rPr>
              <w:t xml:space="preserve"> TrackRemainingTime { </w:t>
            </w:r>
            <w:r w:rsidRPr="00291BA1">
              <w:rPr>
                <w:rFonts w:ascii="Fixedsys" w:hAnsi="Fixedsys" w:cs="Times New Roman"/>
                <w:b w:val="0"/>
                <w:noProof/>
                <w:color w:val="0000FF"/>
                <w:sz w:val="20"/>
                <w:szCs w:val="20"/>
              </w:rPr>
              <w:t>get</w:t>
            </w:r>
            <w:r w:rsidRPr="00291BA1">
              <w:rPr>
                <w:rFonts w:ascii="Fixedsys" w:hAnsi="Fixedsys" w:cs="Times New Roman"/>
                <w:b w:val="0"/>
                <w:noProof/>
                <w:sz w:val="20"/>
                <w:szCs w:val="20"/>
              </w:rPr>
              <w:t>; }</w:t>
            </w:r>
          </w:p>
          <w:p w14:paraId="1A756EDC"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bool</w:t>
            </w:r>
            <w:r w:rsidRPr="00291BA1">
              <w:rPr>
                <w:rFonts w:ascii="Fixedsys" w:hAnsi="Fixedsys" w:cs="Times New Roman"/>
                <w:b w:val="0"/>
                <w:noProof/>
                <w:sz w:val="20"/>
                <w:szCs w:val="20"/>
              </w:rPr>
              <w:t xml:space="preserve"> SupportsChapterElapsedTimeFeedback { </w:t>
            </w:r>
            <w:r w:rsidRPr="00291BA1">
              <w:rPr>
                <w:rFonts w:ascii="Fixedsys" w:hAnsi="Fixedsys" w:cs="Times New Roman"/>
                <w:b w:val="0"/>
                <w:noProof/>
                <w:color w:val="0000FF"/>
                <w:sz w:val="20"/>
                <w:szCs w:val="20"/>
              </w:rPr>
              <w:t>get</w:t>
            </w:r>
            <w:r w:rsidRPr="00291BA1">
              <w:rPr>
                <w:rFonts w:ascii="Fixedsys" w:hAnsi="Fixedsys" w:cs="Times New Roman"/>
                <w:b w:val="0"/>
                <w:noProof/>
                <w:sz w:val="20"/>
                <w:szCs w:val="20"/>
              </w:rPr>
              <w:t>; }</w:t>
            </w:r>
          </w:p>
          <w:p w14:paraId="262ABA47"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TimeSpan</w:t>
            </w:r>
            <w:r w:rsidRPr="00291BA1">
              <w:rPr>
                <w:rFonts w:ascii="Fixedsys" w:hAnsi="Fixedsys" w:cs="Times New Roman"/>
                <w:b w:val="0"/>
                <w:noProof/>
                <w:sz w:val="20"/>
                <w:szCs w:val="20"/>
              </w:rPr>
              <w:t xml:space="preserve"> ChapterElapsedTime { </w:t>
            </w:r>
            <w:r w:rsidRPr="00291BA1">
              <w:rPr>
                <w:rFonts w:ascii="Fixedsys" w:hAnsi="Fixedsys" w:cs="Times New Roman"/>
                <w:b w:val="0"/>
                <w:noProof/>
                <w:color w:val="0000FF"/>
                <w:sz w:val="20"/>
                <w:szCs w:val="20"/>
              </w:rPr>
              <w:t>get</w:t>
            </w:r>
            <w:r w:rsidRPr="00291BA1">
              <w:rPr>
                <w:rFonts w:ascii="Fixedsys" w:hAnsi="Fixedsys" w:cs="Times New Roman"/>
                <w:b w:val="0"/>
                <w:noProof/>
                <w:sz w:val="20"/>
                <w:szCs w:val="20"/>
              </w:rPr>
              <w:t>; }</w:t>
            </w:r>
          </w:p>
          <w:p w14:paraId="5038ECCA"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bool</w:t>
            </w:r>
            <w:r w:rsidRPr="00291BA1">
              <w:rPr>
                <w:rFonts w:ascii="Fixedsys" w:hAnsi="Fixedsys" w:cs="Times New Roman"/>
                <w:b w:val="0"/>
                <w:noProof/>
                <w:sz w:val="20"/>
                <w:szCs w:val="20"/>
              </w:rPr>
              <w:t xml:space="preserve"> SupportsChapterRemainingTimeFeedback { </w:t>
            </w:r>
            <w:r w:rsidRPr="00291BA1">
              <w:rPr>
                <w:rFonts w:ascii="Fixedsys" w:hAnsi="Fixedsys" w:cs="Times New Roman"/>
                <w:b w:val="0"/>
                <w:noProof/>
                <w:color w:val="0000FF"/>
                <w:sz w:val="20"/>
                <w:szCs w:val="20"/>
              </w:rPr>
              <w:t>get</w:t>
            </w:r>
            <w:r w:rsidRPr="00291BA1">
              <w:rPr>
                <w:rFonts w:ascii="Fixedsys" w:hAnsi="Fixedsys" w:cs="Times New Roman"/>
                <w:b w:val="0"/>
                <w:noProof/>
                <w:sz w:val="20"/>
                <w:szCs w:val="20"/>
              </w:rPr>
              <w:t>; }</w:t>
            </w:r>
          </w:p>
          <w:p w14:paraId="32E0E7A9"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TimeSpan</w:t>
            </w:r>
            <w:r w:rsidRPr="00291BA1">
              <w:rPr>
                <w:rFonts w:ascii="Fixedsys" w:hAnsi="Fixedsys" w:cs="Times New Roman"/>
                <w:b w:val="0"/>
                <w:noProof/>
                <w:sz w:val="20"/>
                <w:szCs w:val="20"/>
              </w:rPr>
              <w:t xml:space="preserve"> ChapterRemainingTime { </w:t>
            </w:r>
            <w:r w:rsidRPr="00291BA1">
              <w:rPr>
                <w:rFonts w:ascii="Fixedsys" w:hAnsi="Fixedsys" w:cs="Times New Roman"/>
                <w:b w:val="0"/>
                <w:noProof/>
                <w:color w:val="0000FF"/>
                <w:sz w:val="20"/>
                <w:szCs w:val="20"/>
              </w:rPr>
              <w:t>get</w:t>
            </w:r>
            <w:r w:rsidRPr="00291BA1">
              <w:rPr>
                <w:rFonts w:ascii="Fixedsys" w:hAnsi="Fixedsys" w:cs="Times New Roman"/>
                <w:b w:val="0"/>
                <w:noProof/>
                <w:sz w:val="20"/>
                <w:szCs w:val="20"/>
              </w:rPr>
              <w:t>; }</w:t>
            </w:r>
          </w:p>
          <w:p w14:paraId="792415E8"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bool</w:t>
            </w:r>
            <w:r w:rsidRPr="00291BA1">
              <w:rPr>
                <w:rFonts w:ascii="Fixedsys" w:hAnsi="Fixedsys" w:cs="Times New Roman"/>
                <w:b w:val="0"/>
                <w:noProof/>
                <w:sz w:val="20"/>
                <w:szCs w:val="20"/>
              </w:rPr>
              <w:t xml:space="preserve"> SupportsTotalElapsedTimeFeedback { </w:t>
            </w:r>
            <w:r w:rsidRPr="00291BA1">
              <w:rPr>
                <w:rFonts w:ascii="Fixedsys" w:hAnsi="Fixedsys" w:cs="Times New Roman"/>
                <w:b w:val="0"/>
                <w:noProof/>
                <w:color w:val="0000FF"/>
                <w:sz w:val="20"/>
                <w:szCs w:val="20"/>
              </w:rPr>
              <w:t>get</w:t>
            </w:r>
            <w:r w:rsidRPr="00291BA1">
              <w:rPr>
                <w:rFonts w:ascii="Fixedsys" w:hAnsi="Fixedsys" w:cs="Times New Roman"/>
                <w:b w:val="0"/>
                <w:noProof/>
                <w:sz w:val="20"/>
                <w:szCs w:val="20"/>
              </w:rPr>
              <w:t>; }</w:t>
            </w:r>
          </w:p>
          <w:p w14:paraId="78696B7A"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TimeSpan</w:t>
            </w:r>
            <w:r w:rsidRPr="00291BA1">
              <w:rPr>
                <w:rFonts w:ascii="Fixedsys" w:hAnsi="Fixedsys" w:cs="Times New Roman"/>
                <w:b w:val="0"/>
                <w:noProof/>
                <w:sz w:val="20"/>
                <w:szCs w:val="20"/>
              </w:rPr>
              <w:t xml:space="preserve"> TotalElapsedTime { </w:t>
            </w:r>
            <w:r w:rsidRPr="00291BA1">
              <w:rPr>
                <w:rFonts w:ascii="Fixedsys" w:hAnsi="Fixedsys" w:cs="Times New Roman"/>
                <w:b w:val="0"/>
                <w:noProof/>
                <w:color w:val="0000FF"/>
                <w:sz w:val="20"/>
                <w:szCs w:val="20"/>
              </w:rPr>
              <w:t>get</w:t>
            </w:r>
            <w:r w:rsidRPr="00291BA1">
              <w:rPr>
                <w:rFonts w:ascii="Fixedsys" w:hAnsi="Fixedsys" w:cs="Times New Roman"/>
                <w:b w:val="0"/>
                <w:noProof/>
                <w:sz w:val="20"/>
                <w:szCs w:val="20"/>
              </w:rPr>
              <w:t>; }</w:t>
            </w:r>
          </w:p>
          <w:p w14:paraId="7F4D0D72"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bool</w:t>
            </w:r>
            <w:r w:rsidRPr="00291BA1">
              <w:rPr>
                <w:rFonts w:ascii="Fixedsys" w:hAnsi="Fixedsys" w:cs="Times New Roman"/>
                <w:b w:val="0"/>
                <w:noProof/>
                <w:sz w:val="20"/>
                <w:szCs w:val="20"/>
              </w:rPr>
              <w:t xml:space="preserve"> SupportsTotalRemainingTimeFeedback { </w:t>
            </w:r>
            <w:r w:rsidRPr="00291BA1">
              <w:rPr>
                <w:rFonts w:ascii="Fixedsys" w:hAnsi="Fixedsys" w:cs="Times New Roman"/>
                <w:b w:val="0"/>
                <w:noProof/>
                <w:color w:val="0000FF"/>
                <w:sz w:val="20"/>
                <w:szCs w:val="20"/>
              </w:rPr>
              <w:t>get</w:t>
            </w:r>
            <w:r w:rsidRPr="00291BA1">
              <w:rPr>
                <w:rFonts w:ascii="Fixedsys" w:hAnsi="Fixedsys" w:cs="Times New Roman"/>
                <w:b w:val="0"/>
                <w:noProof/>
                <w:sz w:val="20"/>
                <w:szCs w:val="20"/>
              </w:rPr>
              <w:t>; }</w:t>
            </w:r>
          </w:p>
          <w:p w14:paraId="4A09BE6E"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TimeSpan</w:t>
            </w:r>
            <w:r w:rsidRPr="00291BA1">
              <w:rPr>
                <w:rFonts w:ascii="Fixedsys" w:hAnsi="Fixedsys" w:cs="Times New Roman"/>
                <w:b w:val="0"/>
                <w:noProof/>
                <w:sz w:val="20"/>
                <w:szCs w:val="20"/>
              </w:rPr>
              <w:t xml:space="preserve"> TotalRemainingTime { </w:t>
            </w:r>
            <w:r w:rsidRPr="00291BA1">
              <w:rPr>
                <w:rFonts w:ascii="Fixedsys" w:hAnsi="Fixedsys" w:cs="Times New Roman"/>
                <w:b w:val="0"/>
                <w:noProof/>
                <w:color w:val="0000FF"/>
                <w:sz w:val="20"/>
                <w:szCs w:val="20"/>
              </w:rPr>
              <w:t>get</w:t>
            </w:r>
            <w:r w:rsidRPr="00291BA1">
              <w:rPr>
                <w:rFonts w:ascii="Fixedsys" w:hAnsi="Fixedsys" w:cs="Times New Roman"/>
                <w:b w:val="0"/>
                <w:noProof/>
                <w:sz w:val="20"/>
                <w:szCs w:val="20"/>
              </w:rPr>
              <w:t>; }</w:t>
            </w:r>
          </w:p>
          <w:p w14:paraId="72DB7114"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bool</w:t>
            </w:r>
            <w:r w:rsidRPr="00291BA1">
              <w:rPr>
                <w:rFonts w:ascii="Fixedsys" w:hAnsi="Fixedsys" w:cs="Times New Roman"/>
                <w:b w:val="0"/>
                <w:noProof/>
                <w:sz w:val="20"/>
                <w:szCs w:val="20"/>
              </w:rPr>
              <w:t xml:space="preserve"> SupportsAudio { </w:t>
            </w:r>
            <w:r w:rsidRPr="00291BA1">
              <w:rPr>
                <w:rFonts w:ascii="Fixedsys" w:hAnsi="Fixedsys" w:cs="Times New Roman"/>
                <w:b w:val="0"/>
                <w:noProof/>
                <w:color w:val="0000FF"/>
                <w:sz w:val="20"/>
                <w:szCs w:val="20"/>
              </w:rPr>
              <w:t>get</w:t>
            </w:r>
            <w:r w:rsidRPr="00291BA1">
              <w:rPr>
                <w:rFonts w:ascii="Fixedsys" w:hAnsi="Fixedsys" w:cs="Times New Roman"/>
                <w:b w:val="0"/>
                <w:noProof/>
                <w:sz w:val="20"/>
                <w:szCs w:val="20"/>
              </w:rPr>
              <w:t>; }</w:t>
            </w:r>
          </w:p>
          <w:p w14:paraId="678DF46A"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void</w:t>
            </w:r>
            <w:r w:rsidRPr="00291BA1">
              <w:rPr>
                <w:rFonts w:ascii="Fixedsys" w:hAnsi="Fixedsys" w:cs="Times New Roman"/>
                <w:b w:val="0"/>
                <w:noProof/>
                <w:sz w:val="20"/>
                <w:szCs w:val="20"/>
              </w:rPr>
              <w:t xml:space="preserve"> Audio();</w:t>
            </w:r>
          </w:p>
          <w:p w14:paraId="4BE672EE"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List</w:t>
            </w:r>
            <w:r w:rsidRPr="00291BA1">
              <w:rPr>
                <w:rFonts w:ascii="Fixedsys" w:hAnsi="Fixedsys" w:cs="Times New Roman"/>
                <w:b w:val="0"/>
                <w:noProof/>
                <w:sz w:val="20"/>
                <w:szCs w:val="20"/>
              </w:rPr>
              <w:t>&lt;</w:t>
            </w:r>
            <w:r w:rsidRPr="00291BA1">
              <w:rPr>
                <w:rFonts w:ascii="Fixedsys" w:hAnsi="Fixedsys" w:cs="Times New Roman"/>
                <w:b w:val="0"/>
                <w:noProof/>
                <w:color w:val="2B91AF"/>
                <w:sz w:val="20"/>
                <w:szCs w:val="20"/>
              </w:rPr>
              <w:t>ColorButtons</w:t>
            </w:r>
            <w:r w:rsidRPr="00291BA1">
              <w:rPr>
                <w:rFonts w:ascii="Fixedsys" w:hAnsi="Fixedsys" w:cs="Times New Roman"/>
                <w:b w:val="0"/>
                <w:noProof/>
                <w:sz w:val="20"/>
                <w:szCs w:val="20"/>
              </w:rPr>
              <w:t xml:space="preserve">&gt; ColorButtonsSupported { </w:t>
            </w:r>
            <w:r w:rsidRPr="00291BA1">
              <w:rPr>
                <w:rFonts w:ascii="Fixedsys" w:hAnsi="Fixedsys" w:cs="Times New Roman"/>
                <w:b w:val="0"/>
                <w:noProof/>
                <w:color w:val="0000FF"/>
                <w:sz w:val="20"/>
                <w:szCs w:val="20"/>
              </w:rPr>
              <w:t>get</w:t>
            </w:r>
            <w:r w:rsidRPr="00291BA1">
              <w:rPr>
                <w:rFonts w:ascii="Fixedsys" w:hAnsi="Fixedsys" w:cs="Times New Roman"/>
                <w:b w:val="0"/>
                <w:noProof/>
                <w:sz w:val="20"/>
                <w:szCs w:val="20"/>
              </w:rPr>
              <w:t>; }</w:t>
            </w:r>
          </w:p>
          <w:p w14:paraId="62D3E7EE"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void</w:t>
            </w:r>
            <w:r w:rsidRPr="00291BA1">
              <w:rPr>
                <w:rFonts w:ascii="Fixedsys" w:hAnsi="Fixedsys" w:cs="Times New Roman"/>
                <w:b w:val="0"/>
                <w:noProof/>
                <w:sz w:val="20"/>
                <w:szCs w:val="20"/>
              </w:rPr>
              <w:t xml:space="preserve"> ColorButton(</w:t>
            </w:r>
            <w:r w:rsidRPr="00291BA1">
              <w:rPr>
                <w:rFonts w:ascii="Fixedsys" w:hAnsi="Fixedsys" w:cs="Times New Roman"/>
                <w:b w:val="0"/>
                <w:noProof/>
                <w:color w:val="2B91AF"/>
                <w:sz w:val="20"/>
                <w:szCs w:val="20"/>
              </w:rPr>
              <w:t>ColorButtons</w:t>
            </w:r>
            <w:r w:rsidRPr="00291BA1">
              <w:rPr>
                <w:rFonts w:ascii="Fixedsys" w:hAnsi="Fixedsys" w:cs="Times New Roman"/>
                <w:b w:val="0"/>
                <w:noProof/>
                <w:sz w:val="20"/>
                <w:szCs w:val="20"/>
              </w:rPr>
              <w:t xml:space="preserve"> color);</w:t>
            </w:r>
          </w:p>
          <w:p w14:paraId="76757CA2"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bool</w:t>
            </w:r>
            <w:r w:rsidRPr="00291BA1">
              <w:rPr>
                <w:rFonts w:ascii="Fixedsys" w:hAnsi="Fixedsys" w:cs="Times New Roman"/>
                <w:b w:val="0"/>
                <w:noProof/>
                <w:sz w:val="20"/>
                <w:szCs w:val="20"/>
              </w:rPr>
              <w:t xml:space="preserve"> SupportsDisplay { </w:t>
            </w:r>
            <w:r w:rsidRPr="00291BA1">
              <w:rPr>
                <w:rFonts w:ascii="Fixedsys" w:hAnsi="Fixedsys" w:cs="Times New Roman"/>
                <w:b w:val="0"/>
                <w:noProof/>
                <w:color w:val="0000FF"/>
                <w:sz w:val="20"/>
                <w:szCs w:val="20"/>
              </w:rPr>
              <w:t>get</w:t>
            </w:r>
            <w:r w:rsidRPr="00291BA1">
              <w:rPr>
                <w:rFonts w:ascii="Fixedsys" w:hAnsi="Fixedsys" w:cs="Times New Roman"/>
                <w:b w:val="0"/>
                <w:noProof/>
                <w:sz w:val="20"/>
                <w:szCs w:val="20"/>
              </w:rPr>
              <w:t>; }</w:t>
            </w:r>
          </w:p>
          <w:p w14:paraId="143B57A1"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void</w:t>
            </w:r>
            <w:r w:rsidRPr="00291BA1">
              <w:rPr>
                <w:rFonts w:ascii="Fixedsys" w:hAnsi="Fixedsys" w:cs="Times New Roman"/>
                <w:b w:val="0"/>
                <w:noProof/>
                <w:sz w:val="20"/>
                <w:szCs w:val="20"/>
              </w:rPr>
              <w:t xml:space="preserve"> Display();</w:t>
            </w:r>
          </w:p>
          <w:p w14:paraId="439D69DE"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bool</w:t>
            </w:r>
            <w:r w:rsidRPr="00291BA1">
              <w:rPr>
                <w:rFonts w:ascii="Fixedsys" w:hAnsi="Fixedsys" w:cs="Times New Roman"/>
                <w:b w:val="0"/>
                <w:noProof/>
                <w:sz w:val="20"/>
                <w:szCs w:val="20"/>
              </w:rPr>
              <w:t xml:space="preserve"> SupportsEject { </w:t>
            </w:r>
            <w:r w:rsidRPr="00291BA1">
              <w:rPr>
                <w:rFonts w:ascii="Fixedsys" w:hAnsi="Fixedsys" w:cs="Times New Roman"/>
                <w:b w:val="0"/>
                <w:noProof/>
                <w:color w:val="0000FF"/>
                <w:sz w:val="20"/>
                <w:szCs w:val="20"/>
              </w:rPr>
              <w:t>get</w:t>
            </w:r>
            <w:r w:rsidRPr="00291BA1">
              <w:rPr>
                <w:rFonts w:ascii="Fixedsys" w:hAnsi="Fixedsys" w:cs="Times New Roman"/>
                <w:b w:val="0"/>
                <w:noProof/>
                <w:sz w:val="20"/>
                <w:szCs w:val="20"/>
              </w:rPr>
              <w:t>; }</w:t>
            </w:r>
          </w:p>
          <w:p w14:paraId="08F35433"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void</w:t>
            </w:r>
            <w:r w:rsidRPr="00291BA1">
              <w:rPr>
                <w:rFonts w:ascii="Fixedsys" w:hAnsi="Fixedsys" w:cs="Times New Roman"/>
                <w:b w:val="0"/>
                <w:noProof/>
                <w:sz w:val="20"/>
                <w:szCs w:val="20"/>
              </w:rPr>
              <w:t xml:space="preserve"> Eject();</w:t>
            </w:r>
          </w:p>
          <w:p w14:paraId="79F1E73D"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void</w:t>
            </w:r>
            <w:r w:rsidRPr="00291BA1">
              <w:rPr>
                <w:rFonts w:ascii="Fixedsys" w:hAnsi="Fixedsys" w:cs="Times New Roman"/>
                <w:b w:val="0"/>
                <w:noProof/>
                <w:sz w:val="20"/>
                <w:szCs w:val="20"/>
              </w:rPr>
              <w:t xml:space="preserve"> PopUpMenu();</w:t>
            </w:r>
          </w:p>
          <w:p w14:paraId="504110A3"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bool</w:t>
            </w:r>
            <w:r w:rsidRPr="00291BA1">
              <w:rPr>
                <w:rFonts w:ascii="Fixedsys" w:hAnsi="Fixedsys" w:cs="Times New Roman"/>
                <w:b w:val="0"/>
                <w:noProof/>
                <w:sz w:val="20"/>
                <w:szCs w:val="20"/>
              </w:rPr>
              <w:t xml:space="preserve"> SupportsPopUpMenu { </w:t>
            </w:r>
            <w:r w:rsidRPr="00291BA1">
              <w:rPr>
                <w:rFonts w:ascii="Fixedsys" w:hAnsi="Fixedsys" w:cs="Times New Roman"/>
                <w:b w:val="0"/>
                <w:noProof/>
                <w:color w:val="0000FF"/>
                <w:sz w:val="20"/>
                <w:szCs w:val="20"/>
              </w:rPr>
              <w:t>get</w:t>
            </w:r>
            <w:r w:rsidRPr="00291BA1">
              <w:rPr>
                <w:rFonts w:ascii="Fixedsys" w:hAnsi="Fixedsys" w:cs="Times New Roman"/>
                <w:b w:val="0"/>
                <w:noProof/>
                <w:sz w:val="20"/>
                <w:szCs w:val="20"/>
              </w:rPr>
              <w:t>; }</w:t>
            </w:r>
          </w:p>
          <w:p w14:paraId="6B281242"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void</w:t>
            </w:r>
            <w:r w:rsidRPr="00291BA1">
              <w:rPr>
                <w:rFonts w:ascii="Fixedsys" w:hAnsi="Fixedsys" w:cs="Times New Roman"/>
                <w:b w:val="0"/>
                <w:noProof/>
                <w:sz w:val="20"/>
                <w:szCs w:val="20"/>
              </w:rPr>
              <w:t xml:space="preserve"> TopMenu();</w:t>
            </w:r>
          </w:p>
          <w:p w14:paraId="7B514E08" w14:textId="77777777" w:rsidR="00291BA1" w:rsidRPr="00291BA1" w:rsidRDefault="00291BA1" w:rsidP="00291BA1">
            <w:pPr>
              <w:autoSpaceDE w:val="0"/>
              <w:autoSpaceDN w:val="0"/>
              <w:adjustRightInd w:val="0"/>
              <w:rPr>
                <w:rFonts w:ascii="Fixedsys" w:hAnsi="Fixedsys" w:cs="Times New Roman"/>
                <w:b w:val="0"/>
                <w:noProof/>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bool</w:t>
            </w:r>
            <w:r w:rsidRPr="00291BA1">
              <w:rPr>
                <w:rFonts w:ascii="Fixedsys" w:hAnsi="Fixedsys" w:cs="Times New Roman"/>
                <w:b w:val="0"/>
                <w:noProof/>
                <w:sz w:val="20"/>
                <w:szCs w:val="20"/>
              </w:rPr>
              <w:t xml:space="preserve"> SupportsTopMenu { </w:t>
            </w:r>
            <w:r w:rsidRPr="00291BA1">
              <w:rPr>
                <w:rFonts w:ascii="Fixedsys" w:hAnsi="Fixedsys" w:cs="Times New Roman"/>
                <w:b w:val="0"/>
                <w:noProof/>
                <w:color w:val="0000FF"/>
                <w:sz w:val="20"/>
                <w:szCs w:val="20"/>
              </w:rPr>
              <w:t>get</w:t>
            </w:r>
            <w:r w:rsidRPr="00291BA1">
              <w:rPr>
                <w:rFonts w:ascii="Fixedsys" w:hAnsi="Fixedsys" w:cs="Times New Roman"/>
                <w:b w:val="0"/>
                <w:noProof/>
                <w:sz w:val="20"/>
                <w:szCs w:val="20"/>
              </w:rPr>
              <w:t>; }</w:t>
            </w:r>
          </w:p>
          <w:p w14:paraId="792B8403" w14:textId="77777777" w:rsidR="00291BA1" w:rsidRPr="00291BA1" w:rsidRDefault="00291BA1" w:rsidP="00291BA1">
            <w:pPr>
              <w:autoSpaceDE w:val="0"/>
              <w:autoSpaceDN w:val="0"/>
              <w:adjustRightInd w:val="0"/>
              <w:rPr>
                <w:rFonts w:ascii="Fixedsys" w:hAnsi="Fixedsys" w:cs="Times New Roman"/>
                <w:b w:val="0"/>
                <w:noProof/>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bool</w:t>
            </w:r>
            <w:r w:rsidRPr="00291BA1">
              <w:rPr>
                <w:rFonts w:ascii="Fixedsys" w:hAnsi="Fixedsys" w:cs="Times New Roman"/>
                <w:b w:val="0"/>
                <w:noProof/>
                <w:sz w:val="20"/>
                <w:szCs w:val="20"/>
              </w:rPr>
              <w:t xml:space="preserve"> SupportsOptions { </w:t>
            </w:r>
            <w:r w:rsidRPr="00291BA1">
              <w:rPr>
                <w:rFonts w:ascii="Fixedsys" w:hAnsi="Fixedsys" w:cs="Times New Roman"/>
                <w:b w:val="0"/>
                <w:noProof/>
                <w:color w:val="0000FF"/>
                <w:sz w:val="20"/>
                <w:szCs w:val="20"/>
              </w:rPr>
              <w:t>get</w:t>
            </w:r>
            <w:r w:rsidRPr="00291BA1">
              <w:rPr>
                <w:rFonts w:ascii="Fixedsys" w:hAnsi="Fixedsys" w:cs="Times New Roman"/>
                <w:b w:val="0"/>
                <w:noProof/>
                <w:sz w:val="20"/>
                <w:szCs w:val="20"/>
              </w:rPr>
              <w:t>; }</w:t>
            </w:r>
          </w:p>
          <w:p w14:paraId="157451B7" w14:textId="77777777" w:rsidR="00291BA1" w:rsidRPr="00291BA1" w:rsidRDefault="00291BA1" w:rsidP="00291BA1">
            <w:pPr>
              <w:autoSpaceDE w:val="0"/>
              <w:autoSpaceDN w:val="0"/>
              <w:adjustRightInd w:val="0"/>
              <w:rPr>
                <w:rFonts w:ascii="Fixedsys" w:hAnsi="Fixedsys" w:cs="Times New Roman"/>
                <w:b w:val="0"/>
                <w:noProof/>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void</w:t>
            </w:r>
            <w:r w:rsidRPr="00291BA1">
              <w:rPr>
                <w:rFonts w:ascii="Fixedsys" w:hAnsi="Fixedsys" w:cs="Times New Roman"/>
                <w:b w:val="0"/>
                <w:noProof/>
                <w:sz w:val="20"/>
                <w:szCs w:val="20"/>
              </w:rPr>
              <w:t xml:space="preserve"> Options();</w:t>
            </w:r>
          </w:p>
          <w:p w14:paraId="2A6F9F3E" w14:textId="77777777" w:rsidR="00291BA1" w:rsidRPr="00291BA1" w:rsidRDefault="00291BA1" w:rsidP="00291BA1">
            <w:pPr>
              <w:autoSpaceDE w:val="0"/>
              <w:autoSpaceDN w:val="0"/>
              <w:adjustRightInd w:val="0"/>
              <w:rPr>
                <w:rFonts w:ascii="Fixedsys" w:hAnsi="Fixedsys" w:cs="Times New Roman"/>
                <w:b w:val="0"/>
                <w:noProof/>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bool</w:t>
            </w:r>
            <w:r w:rsidRPr="00291BA1">
              <w:rPr>
                <w:rFonts w:ascii="Fixedsys" w:hAnsi="Fixedsys" w:cs="Times New Roman"/>
                <w:b w:val="0"/>
                <w:noProof/>
                <w:sz w:val="20"/>
                <w:szCs w:val="20"/>
              </w:rPr>
              <w:t xml:space="preserve"> SupportsSubtitle { </w:t>
            </w:r>
            <w:r w:rsidRPr="00291BA1">
              <w:rPr>
                <w:rFonts w:ascii="Fixedsys" w:hAnsi="Fixedsys" w:cs="Times New Roman"/>
                <w:b w:val="0"/>
                <w:noProof/>
                <w:color w:val="0000FF"/>
                <w:sz w:val="20"/>
                <w:szCs w:val="20"/>
              </w:rPr>
              <w:t>get</w:t>
            </w:r>
            <w:r w:rsidRPr="00291BA1">
              <w:rPr>
                <w:rFonts w:ascii="Fixedsys" w:hAnsi="Fixedsys" w:cs="Times New Roman"/>
                <w:b w:val="0"/>
                <w:noProof/>
                <w:sz w:val="20"/>
                <w:szCs w:val="20"/>
              </w:rPr>
              <w:t>; }</w:t>
            </w:r>
          </w:p>
          <w:p w14:paraId="173CC520" w14:textId="77777777" w:rsidR="00291BA1" w:rsidRPr="00291BA1" w:rsidRDefault="00291BA1" w:rsidP="00291BA1">
            <w:pPr>
              <w:autoSpaceDE w:val="0"/>
              <w:autoSpaceDN w:val="0"/>
              <w:adjustRightInd w:val="0"/>
              <w:rPr>
                <w:rFonts w:ascii="Fixedsys" w:hAnsi="Fixedsys" w:cs="Times New Roman"/>
                <w:b w:val="0"/>
                <w:noProof/>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void</w:t>
            </w:r>
            <w:r w:rsidRPr="00291BA1">
              <w:rPr>
                <w:rFonts w:ascii="Fixedsys" w:hAnsi="Fixedsys" w:cs="Times New Roman"/>
                <w:b w:val="0"/>
                <w:noProof/>
                <w:sz w:val="20"/>
                <w:szCs w:val="20"/>
              </w:rPr>
              <w:t xml:space="preserve"> Subtitle();</w:t>
            </w:r>
          </w:p>
          <w:p w14:paraId="11630790" w14:textId="77777777" w:rsidR="00291BA1" w:rsidRDefault="00291BA1" w:rsidP="00291BA1">
            <w:r w:rsidRPr="00291BA1">
              <w:rPr>
                <w:rFonts w:ascii="Fixedsys" w:hAnsi="Fixedsys" w:cs="Times New Roman"/>
                <w:b w:val="0"/>
                <w:noProof/>
                <w:sz w:val="20"/>
                <w:szCs w:val="20"/>
              </w:rPr>
              <w:t xml:space="preserve">    }</w:t>
            </w:r>
          </w:p>
        </w:tc>
      </w:tr>
    </w:tbl>
    <w:p w14:paraId="098A3BC2" w14:textId="77777777" w:rsidR="00291BA1" w:rsidRDefault="00291BA1" w:rsidP="00291BA1">
      <w:r>
        <w:br/>
      </w:r>
    </w:p>
    <w:p w14:paraId="172324FF" w14:textId="77777777" w:rsidR="00291BA1" w:rsidRDefault="00291BA1" w:rsidP="00291BA1">
      <w:r>
        <w:br w:type="page"/>
      </w:r>
    </w:p>
    <w:p w14:paraId="3A4F01DC" w14:textId="77777777" w:rsidR="00291BA1" w:rsidRDefault="00291BA1" w:rsidP="00291BA1">
      <w:pPr>
        <w:pStyle w:val="Heading3"/>
      </w:pPr>
      <w:bookmarkStart w:id="9" w:name="_Toc23857194"/>
      <w:r>
        <w:lastRenderedPageBreak/>
        <w:t>AV Receivers</w:t>
      </w:r>
      <w:bookmarkEnd w:id="9"/>
    </w:p>
    <w:tbl>
      <w:tblPr>
        <w:tblStyle w:val="TableGrid"/>
        <w:tblW w:w="0" w:type="auto"/>
        <w:tblInd w:w="715" w:type="dxa"/>
        <w:tblLook w:val="04A0" w:firstRow="1" w:lastRow="0" w:firstColumn="1" w:lastColumn="0" w:noHBand="0" w:noVBand="1"/>
      </w:tblPr>
      <w:tblGrid>
        <w:gridCol w:w="8635"/>
      </w:tblGrid>
      <w:tr w:rsidR="00291BA1" w:rsidRPr="00291BA1" w14:paraId="230D844F" w14:textId="77777777" w:rsidTr="00291BA1">
        <w:trPr>
          <w:cnfStyle w:val="100000000000" w:firstRow="1" w:lastRow="0" w:firstColumn="0" w:lastColumn="0" w:oddVBand="0" w:evenVBand="0" w:oddHBand="0" w:evenHBand="0" w:firstRowFirstColumn="0" w:firstRowLastColumn="0" w:lastRowFirstColumn="0" w:lastRowLastColumn="0"/>
        </w:trPr>
        <w:tc>
          <w:tcPr>
            <w:tcW w:w="8635" w:type="dxa"/>
          </w:tcPr>
          <w:p w14:paraId="040729BF" w14:textId="77777777" w:rsidR="00291BA1" w:rsidRPr="00291BA1" w:rsidRDefault="00291BA1" w:rsidP="00291BA1">
            <w:pPr>
              <w:autoSpaceDE w:val="0"/>
              <w:autoSpaceDN w:val="0"/>
              <w:adjustRightInd w:val="0"/>
              <w:rPr>
                <w:rFonts w:ascii="Fixedsys" w:hAnsi="Fixedsys" w:cs="Times New Roman"/>
                <w:b w:val="0"/>
                <w:noProof/>
                <w:color w:val="2B91AF"/>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public</w:t>
            </w: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interface</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IBasicAvr4</w:t>
            </w:r>
            <w:r w:rsidRPr="00291BA1">
              <w:rPr>
                <w:rFonts w:ascii="Fixedsys" w:hAnsi="Fixedsys" w:cs="Times New Roman"/>
                <w:b w:val="0"/>
                <w:noProof/>
                <w:sz w:val="20"/>
                <w:szCs w:val="20"/>
              </w:rPr>
              <w:t xml:space="preserve"> : </w:t>
            </w:r>
            <w:r w:rsidRPr="00291BA1">
              <w:rPr>
                <w:rFonts w:ascii="Fixedsys" w:hAnsi="Fixedsys" w:cs="Times New Roman"/>
                <w:b w:val="0"/>
                <w:noProof/>
                <w:color w:val="2B91AF"/>
                <w:sz w:val="20"/>
                <w:szCs w:val="20"/>
              </w:rPr>
              <w:t>IBasicAvr3</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IModelFileSupport</w:t>
            </w:r>
          </w:p>
          <w:p w14:paraId="21D9292E" w14:textId="77777777" w:rsidR="00291BA1" w:rsidRPr="00291BA1" w:rsidRDefault="00291BA1" w:rsidP="00291BA1">
            <w:pPr>
              <w:rPr>
                <w:b w:val="0"/>
              </w:rPr>
            </w:pPr>
            <w:r w:rsidRPr="00291BA1">
              <w:rPr>
                <w:rFonts w:ascii="Fixedsys" w:hAnsi="Fixedsys" w:cs="Times New Roman"/>
                <w:b w:val="0"/>
                <w:noProof/>
                <w:sz w:val="20"/>
                <w:szCs w:val="20"/>
              </w:rPr>
              <w:t xml:space="preserve">    { }</w:t>
            </w:r>
          </w:p>
        </w:tc>
      </w:tr>
    </w:tbl>
    <w:p w14:paraId="58997FD2" w14:textId="77777777" w:rsidR="00291BA1" w:rsidRPr="00291BA1" w:rsidRDefault="00291BA1" w:rsidP="00291BA1"/>
    <w:tbl>
      <w:tblPr>
        <w:tblStyle w:val="TableGrid"/>
        <w:tblW w:w="0" w:type="auto"/>
        <w:tblInd w:w="715" w:type="dxa"/>
        <w:tblLook w:val="04A0" w:firstRow="1" w:lastRow="0" w:firstColumn="1" w:lastColumn="0" w:noHBand="0" w:noVBand="1"/>
      </w:tblPr>
      <w:tblGrid>
        <w:gridCol w:w="8635"/>
      </w:tblGrid>
      <w:tr w:rsidR="00291BA1" w:rsidRPr="00291BA1" w14:paraId="5F65BEF0" w14:textId="77777777" w:rsidTr="00291BA1">
        <w:trPr>
          <w:cnfStyle w:val="100000000000" w:firstRow="1" w:lastRow="0" w:firstColumn="0" w:lastColumn="0" w:oddVBand="0" w:evenVBand="0" w:oddHBand="0" w:evenHBand="0" w:firstRowFirstColumn="0" w:firstRowLastColumn="0" w:lastRowFirstColumn="0" w:lastRowLastColumn="0"/>
        </w:trPr>
        <w:tc>
          <w:tcPr>
            <w:tcW w:w="8635" w:type="dxa"/>
          </w:tcPr>
          <w:p w14:paraId="13C9932D" w14:textId="77777777" w:rsidR="00291BA1" w:rsidRPr="00291BA1" w:rsidRDefault="00291BA1" w:rsidP="00291BA1">
            <w:pPr>
              <w:autoSpaceDE w:val="0"/>
              <w:autoSpaceDN w:val="0"/>
              <w:adjustRightInd w:val="0"/>
              <w:rPr>
                <w:rFonts w:ascii="Fixedsys" w:hAnsi="Fixedsys" w:cs="Times New Roman"/>
                <w:b w:val="0"/>
                <w:noProof/>
                <w:color w:val="2B91AF"/>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public</w:t>
            </w: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interface</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IBasicAvr3</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IBasicAvr2</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ISupportedCommandsHelper</w:t>
            </w:r>
          </w:p>
          <w:p w14:paraId="371FF0CD" w14:textId="77777777" w:rsidR="00291BA1" w:rsidRPr="00291BA1" w:rsidRDefault="00291BA1" w:rsidP="00291BA1">
            <w:pPr>
              <w:rPr>
                <w:b w:val="0"/>
              </w:rPr>
            </w:pPr>
            <w:r w:rsidRPr="00291BA1">
              <w:rPr>
                <w:rFonts w:ascii="Fixedsys" w:hAnsi="Fixedsys" w:cs="Times New Roman"/>
                <w:b w:val="0"/>
                <w:noProof/>
                <w:sz w:val="20"/>
                <w:szCs w:val="20"/>
              </w:rPr>
              <w:t xml:space="preserve">    { }</w:t>
            </w:r>
          </w:p>
        </w:tc>
      </w:tr>
    </w:tbl>
    <w:p w14:paraId="5D5AEE8D" w14:textId="77777777" w:rsidR="00291BA1" w:rsidRPr="00291BA1" w:rsidRDefault="00291BA1" w:rsidP="00291BA1"/>
    <w:tbl>
      <w:tblPr>
        <w:tblStyle w:val="TableGrid"/>
        <w:tblW w:w="0" w:type="auto"/>
        <w:tblInd w:w="715" w:type="dxa"/>
        <w:tblLook w:val="04A0" w:firstRow="1" w:lastRow="0" w:firstColumn="1" w:lastColumn="0" w:noHBand="0" w:noVBand="1"/>
      </w:tblPr>
      <w:tblGrid>
        <w:gridCol w:w="8635"/>
      </w:tblGrid>
      <w:tr w:rsidR="00291BA1" w:rsidRPr="00291BA1" w14:paraId="3B504668" w14:textId="77777777" w:rsidTr="00CD23AE">
        <w:trPr>
          <w:cnfStyle w:val="100000000000" w:firstRow="1" w:lastRow="0" w:firstColumn="0" w:lastColumn="0" w:oddVBand="0" w:evenVBand="0" w:oddHBand="0" w:evenHBand="0" w:firstRowFirstColumn="0" w:firstRowLastColumn="0" w:lastRowFirstColumn="0" w:lastRowLastColumn="0"/>
        </w:trPr>
        <w:tc>
          <w:tcPr>
            <w:tcW w:w="8635" w:type="dxa"/>
          </w:tcPr>
          <w:p w14:paraId="047E909C" w14:textId="77777777" w:rsidR="00291BA1" w:rsidRPr="00291BA1" w:rsidRDefault="00291BA1" w:rsidP="00291BA1">
            <w:pPr>
              <w:autoSpaceDE w:val="0"/>
              <w:autoSpaceDN w:val="0"/>
              <w:adjustRightInd w:val="0"/>
              <w:rPr>
                <w:rFonts w:ascii="Fixedsys" w:hAnsi="Fixedsys" w:cs="Times New Roman"/>
                <w:b w:val="0"/>
                <w:noProof/>
                <w:color w:val="2B91AF"/>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public</w:t>
            </w: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interface</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IBasicAvr2</w:t>
            </w:r>
            <w:r w:rsidRPr="00291BA1">
              <w:rPr>
                <w:rFonts w:ascii="Fixedsys" w:hAnsi="Fixedsys" w:cs="Times New Roman"/>
                <w:b w:val="0"/>
                <w:noProof/>
                <w:sz w:val="20"/>
                <w:szCs w:val="20"/>
              </w:rPr>
              <w:t xml:space="preserve"> : </w:t>
            </w:r>
            <w:r w:rsidRPr="00291BA1">
              <w:rPr>
                <w:rFonts w:ascii="Fixedsys" w:hAnsi="Fixedsys" w:cs="Times New Roman"/>
                <w:b w:val="0"/>
                <w:noProof/>
                <w:color w:val="2B91AF"/>
                <w:sz w:val="20"/>
                <w:szCs w:val="20"/>
              </w:rPr>
              <w:t>IBasicAvr</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INavigation2</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IMediaSource2</w:t>
            </w:r>
          </w:p>
          <w:p w14:paraId="067E6E0B" w14:textId="77777777" w:rsidR="00291BA1" w:rsidRPr="00291BA1" w:rsidRDefault="00291BA1" w:rsidP="00291BA1">
            <w:pPr>
              <w:rPr>
                <w:b w:val="0"/>
              </w:rPr>
            </w:pPr>
            <w:r w:rsidRPr="00291BA1">
              <w:rPr>
                <w:rFonts w:ascii="Fixedsys" w:hAnsi="Fixedsys" w:cs="Times New Roman"/>
                <w:b w:val="0"/>
                <w:noProof/>
                <w:sz w:val="20"/>
                <w:szCs w:val="20"/>
              </w:rPr>
              <w:t xml:space="preserve">    { }</w:t>
            </w:r>
          </w:p>
        </w:tc>
      </w:tr>
    </w:tbl>
    <w:p w14:paraId="11A9D648" w14:textId="77777777" w:rsidR="00291BA1" w:rsidRPr="00291BA1" w:rsidRDefault="00291BA1" w:rsidP="00291BA1"/>
    <w:tbl>
      <w:tblPr>
        <w:tblStyle w:val="TableGrid"/>
        <w:tblW w:w="0" w:type="auto"/>
        <w:tblInd w:w="715" w:type="dxa"/>
        <w:tblLook w:val="04A0" w:firstRow="1" w:lastRow="0" w:firstColumn="1" w:lastColumn="0" w:noHBand="0" w:noVBand="1"/>
      </w:tblPr>
      <w:tblGrid>
        <w:gridCol w:w="8635"/>
      </w:tblGrid>
      <w:tr w:rsidR="00291BA1" w:rsidRPr="00291BA1" w14:paraId="166D0B74" w14:textId="77777777" w:rsidTr="00CD23AE">
        <w:trPr>
          <w:cnfStyle w:val="100000000000" w:firstRow="1" w:lastRow="0" w:firstColumn="0" w:lastColumn="0" w:oddVBand="0" w:evenVBand="0" w:oddHBand="0" w:evenHBand="0" w:firstRowFirstColumn="0" w:firstRowLastColumn="0" w:lastRowFirstColumn="0" w:lastRowLastColumn="0"/>
        </w:trPr>
        <w:tc>
          <w:tcPr>
            <w:tcW w:w="8635" w:type="dxa"/>
          </w:tcPr>
          <w:p w14:paraId="3B8E3B1C" w14:textId="77777777" w:rsidR="00291BA1" w:rsidRPr="00291BA1" w:rsidRDefault="00291BA1" w:rsidP="00291BA1">
            <w:pPr>
              <w:autoSpaceDE w:val="0"/>
              <w:autoSpaceDN w:val="0"/>
              <w:adjustRightInd w:val="0"/>
              <w:rPr>
                <w:rFonts w:ascii="Fixedsys" w:hAnsi="Fixedsys" w:cs="Times New Roman"/>
                <w:b w:val="0"/>
                <w:noProof/>
                <w:color w:val="2B91AF"/>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public</w:t>
            </w: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interface</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IBasicAvr</w:t>
            </w:r>
          </w:p>
          <w:p w14:paraId="5A7E686D" w14:textId="77777777" w:rsidR="00291BA1" w:rsidRPr="00291BA1" w:rsidRDefault="00291BA1" w:rsidP="00291BA1">
            <w:pPr>
              <w:autoSpaceDE w:val="0"/>
              <w:autoSpaceDN w:val="0"/>
              <w:adjustRightInd w:val="0"/>
              <w:rPr>
                <w:rFonts w:ascii="Fixedsys" w:hAnsi="Fixedsys" w:cs="Times New Roman"/>
                <w:b w:val="0"/>
                <w:noProof/>
                <w:sz w:val="20"/>
                <w:szCs w:val="20"/>
              </w:rPr>
            </w:pPr>
            <w:r w:rsidRPr="00291BA1">
              <w:rPr>
                <w:rFonts w:ascii="Fixedsys" w:hAnsi="Fixedsys" w:cs="Times New Roman"/>
                <w:b w:val="0"/>
                <w:noProof/>
                <w:sz w:val="20"/>
                <w:szCs w:val="20"/>
              </w:rPr>
              <w:t xml:space="preserve">            : </w:t>
            </w:r>
            <w:r w:rsidRPr="00291BA1">
              <w:rPr>
                <w:rFonts w:ascii="Fixedsys" w:hAnsi="Fixedsys" w:cs="Times New Roman"/>
                <w:b w:val="0"/>
                <w:noProof/>
                <w:color w:val="2B91AF"/>
                <w:sz w:val="20"/>
                <w:szCs w:val="20"/>
              </w:rPr>
              <w:t>IBasicInformation</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IConnection</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IPower</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IOutputs</w:t>
            </w:r>
            <w:r w:rsidRPr="00291BA1">
              <w:rPr>
                <w:rFonts w:ascii="Fixedsys" w:hAnsi="Fixedsys" w:cs="Times New Roman"/>
                <w:b w:val="0"/>
                <w:noProof/>
                <w:sz w:val="20"/>
                <w:szCs w:val="20"/>
              </w:rPr>
              <w:t xml:space="preserve">, </w:t>
            </w:r>
          </w:p>
          <w:p w14:paraId="3E7913D6" w14:textId="77777777" w:rsidR="00291BA1" w:rsidRPr="00291BA1" w:rsidRDefault="00291BA1" w:rsidP="00291BA1">
            <w:pPr>
              <w:autoSpaceDE w:val="0"/>
              <w:autoSpaceDN w:val="0"/>
              <w:adjustRightInd w:val="0"/>
              <w:rPr>
                <w:rFonts w:ascii="Fixedsys" w:hAnsi="Fixedsys" w:cs="Times New Roman"/>
                <w:b w:val="0"/>
                <w:noProof/>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IInputs2</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IAudio</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IVolume</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ISurround</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ITuner</w:t>
            </w:r>
            <w:r w:rsidRPr="00291BA1">
              <w:rPr>
                <w:rFonts w:ascii="Fixedsys" w:hAnsi="Fixedsys" w:cs="Times New Roman"/>
                <w:b w:val="0"/>
                <w:noProof/>
                <w:sz w:val="20"/>
                <w:szCs w:val="20"/>
              </w:rPr>
              <w:t xml:space="preserve">, </w:t>
            </w:r>
          </w:p>
          <w:p w14:paraId="45FAC458" w14:textId="77777777" w:rsidR="00291BA1" w:rsidRPr="00291BA1" w:rsidRDefault="00291BA1" w:rsidP="00291BA1">
            <w:pPr>
              <w:autoSpaceDE w:val="0"/>
              <w:autoSpaceDN w:val="0"/>
              <w:adjustRightInd w:val="0"/>
              <w:rPr>
                <w:rFonts w:ascii="Fixedsys" w:hAnsi="Fixedsys" w:cs="Times New Roman"/>
                <w:b w:val="0"/>
                <w:noProof/>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INavigation</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IMediaSource</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IBasicLogger</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IDisposable</w:t>
            </w:r>
            <w:r w:rsidRPr="00291BA1">
              <w:rPr>
                <w:rFonts w:ascii="Fixedsys" w:hAnsi="Fixedsys" w:cs="Times New Roman"/>
                <w:b w:val="0"/>
                <w:noProof/>
                <w:sz w:val="20"/>
                <w:szCs w:val="20"/>
              </w:rPr>
              <w:t>,</w:t>
            </w:r>
          </w:p>
          <w:p w14:paraId="404B485F" w14:textId="77777777" w:rsidR="00291BA1" w:rsidRPr="00291BA1" w:rsidRDefault="00291BA1" w:rsidP="00291BA1">
            <w:pPr>
              <w:autoSpaceDE w:val="0"/>
              <w:autoSpaceDN w:val="0"/>
              <w:adjustRightInd w:val="0"/>
              <w:rPr>
                <w:rFonts w:ascii="Fixedsys" w:hAnsi="Fixedsys" w:cs="Times New Roman"/>
                <w:b w:val="0"/>
                <w:noProof/>
                <w:color w:val="2B91AF"/>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IBasicInformation2</w:t>
            </w:r>
          </w:p>
          <w:p w14:paraId="23244DA3"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p>
          <w:p w14:paraId="42C339FC" w14:textId="77777777" w:rsidR="00291BA1" w:rsidRPr="00291BA1" w:rsidRDefault="00291BA1" w:rsidP="00291BA1">
            <w:pPr>
              <w:autoSpaceDE w:val="0"/>
              <w:autoSpaceDN w:val="0"/>
              <w:adjustRightInd w:val="0"/>
              <w:rPr>
                <w:rFonts w:ascii="Fixedsys" w:hAnsi="Fixedsys" w:cs="Times New Roman"/>
                <w:b w:val="0"/>
                <w:noProof/>
                <w:color w:val="808080"/>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List</w:t>
            </w:r>
            <w:r w:rsidRPr="00291BA1">
              <w:rPr>
                <w:rFonts w:ascii="Fixedsys" w:hAnsi="Fixedsys" w:cs="Times New Roman"/>
                <w:b w:val="0"/>
                <w:noProof/>
                <w:sz w:val="20"/>
                <w:szCs w:val="20"/>
              </w:rPr>
              <w:t>&lt;</w:t>
            </w:r>
            <w:r w:rsidRPr="00291BA1">
              <w:rPr>
                <w:rFonts w:ascii="Fixedsys" w:hAnsi="Fixedsys" w:cs="Times New Roman"/>
                <w:b w:val="0"/>
                <w:noProof/>
                <w:color w:val="2B91AF"/>
                <w:sz w:val="20"/>
                <w:szCs w:val="20"/>
              </w:rPr>
              <w:t>IAvrZone</w:t>
            </w:r>
            <w:r w:rsidRPr="00291BA1">
              <w:rPr>
                <w:rFonts w:ascii="Fixedsys" w:hAnsi="Fixedsys" w:cs="Times New Roman"/>
                <w:b w:val="0"/>
                <w:noProof/>
                <w:sz w:val="20"/>
                <w:szCs w:val="20"/>
              </w:rPr>
              <w:t xml:space="preserve">&gt; AvrZones { </w:t>
            </w:r>
            <w:r w:rsidRPr="00291BA1">
              <w:rPr>
                <w:rFonts w:ascii="Fixedsys" w:hAnsi="Fixedsys" w:cs="Times New Roman"/>
                <w:b w:val="0"/>
                <w:noProof/>
                <w:color w:val="0000FF"/>
                <w:sz w:val="20"/>
                <w:szCs w:val="20"/>
              </w:rPr>
              <w:t>get</w:t>
            </w: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set</w:t>
            </w:r>
            <w:r w:rsidRPr="00291BA1">
              <w:rPr>
                <w:rFonts w:ascii="Fixedsys" w:hAnsi="Fixedsys" w:cs="Times New Roman"/>
                <w:b w:val="0"/>
                <w:noProof/>
                <w:sz w:val="20"/>
                <w:szCs w:val="20"/>
              </w:rPr>
              <w:t>; }</w:t>
            </w:r>
          </w:p>
          <w:p w14:paraId="5694553B" w14:textId="77777777" w:rsidR="00291BA1" w:rsidRPr="00291BA1" w:rsidRDefault="00291BA1" w:rsidP="00291BA1">
            <w:pPr>
              <w:autoSpaceDE w:val="0"/>
              <w:autoSpaceDN w:val="0"/>
              <w:adjustRightInd w:val="0"/>
              <w:rPr>
                <w:rFonts w:ascii="Fixedsys" w:hAnsi="Fixedsys" w:cs="Times New Roman"/>
                <w:b w:val="0"/>
                <w:noProof/>
                <w:sz w:val="20"/>
                <w:szCs w:val="20"/>
              </w:rPr>
            </w:pP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event</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Action</w:t>
            </w:r>
            <w:r w:rsidRPr="00291BA1">
              <w:rPr>
                <w:rFonts w:ascii="Fixedsys" w:hAnsi="Fixedsys" w:cs="Times New Roman"/>
                <w:b w:val="0"/>
                <w:noProof/>
                <w:sz w:val="20"/>
                <w:szCs w:val="20"/>
              </w:rPr>
              <w:t>&lt;</w:t>
            </w:r>
            <w:r w:rsidRPr="00291BA1">
              <w:rPr>
                <w:rFonts w:ascii="Fixedsys" w:hAnsi="Fixedsys" w:cs="Times New Roman"/>
                <w:b w:val="0"/>
                <w:noProof/>
                <w:color w:val="2B91AF"/>
                <w:sz w:val="20"/>
                <w:szCs w:val="20"/>
              </w:rPr>
              <w:t>AvrStateObjects</w:t>
            </w:r>
            <w:r w:rsidRPr="00291BA1">
              <w:rPr>
                <w:rFonts w:ascii="Fixedsys" w:hAnsi="Fixedsys" w:cs="Times New Roman"/>
                <w:b w:val="0"/>
                <w:noProof/>
                <w:sz w:val="20"/>
                <w:szCs w:val="20"/>
              </w:rPr>
              <w:t xml:space="preserve">, </w:t>
            </w:r>
            <w:r w:rsidRPr="00291BA1">
              <w:rPr>
                <w:rFonts w:ascii="Fixedsys" w:hAnsi="Fixedsys" w:cs="Times New Roman"/>
                <w:b w:val="0"/>
                <w:noProof/>
                <w:color w:val="2B91AF"/>
                <w:sz w:val="20"/>
                <w:szCs w:val="20"/>
              </w:rPr>
              <w:t>IBasicAvr</w:t>
            </w:r>
            <w:r w:rsidRPr="00291BA1">
              <w:rPr>
                <w:rFonts w:ascii="Fixedsys" w:hAnsi="Fixedsys" w:cs="Times New Roman"/>
                <w:b w:val="0"/>
                <w:noProof/>
                <w:sz w:val="20"/>
                <w:szCs w:val="20"/>
              </w:rPr>
              <w:t xml:space="preserve">, </w:t>
            </w:r>
            <w:r w:rsidRPr="00291BA1">
              <w:rPr>
                <w:rFonts w:ascii="Fixedsys" w:hAnsi="Fixedsys" w:cs="Times New Roman"/>
                <w:b w:val="0"/>
                <w:noProof/>
                <w:color w:val="0000FF"/>
                <w:sz w:val="20"/>
                <w:szCs w:val="20"/>
              </w:rPr>
              <w:t>byte</w:t>
            </w:r>
            <w:r w:rsidRPr="00291BA1">
              <w:rPr>
                <w:rFonts w:ascii="Fixedsys" w:hAnsi="Fixedsys" w:cs="Times New Roman"/>
                <w:b w:val="0"/>
                <w:noProof/>
                <w:sz w:val="20"/>
                <w:szCs w:val="20"/>
              </w:rPr>
              <w:t>&gt; StateChangedEvent;</w:t>
            </w:r>
          </w:p>
          <w:p w14:paraId="1396ACBA" w14:textId="77777777" w:rsidR="00291BA1" w:rsidRPr="00291BA1" w:rsidRDefault="00291BA1" w:rsidP="00291BA1">
            <w:pPr>
              <w:rPr>
                <w:b w:val="0"/>
              </w:rPr>
            </w:pPr>
            <w:r w:rsidRPr="00291BA1">
              <w:rPr>
                <w:rFonts w:ascii="Fixedsys" w:hAnsi="Fixedsys" w:cs="Times New Roman"/>
                <w:b w:val="0"/>
                <w:noProof/>
                <w:sz w:val="20"/>
                <w:szCs w:val="20"/>
              </w:rPr>
              <w:t xml:space="preserve">    }</w:t>
            </w:r>
          </w:p>
        </w:tc>
      </w:tr>
    </w:tbl>
    <w:p w14:paraId="427B50E5" w14:textId="3C27B80C" w:rsidR="00B42AA2" w:rsidRDefault="00B42AA2" w:rsidP="00B42AA2">
      <w:pPr>
        <w:pStyle w:val="Heading3"/>
      </w:pPr>
      <w:bookmarkStart w:id="10" w:name="_Toc23857195"/>
      <w:r>
        <w:t>Security Systems</w:t>
      </w:r>
      <w:bookmarkEnd w:id="10"/>
    </w:p>
    <w:tbl>
      <w:tblPr>
        <w:tblStyle w:val="TableGrid"/>
        <w:tblW w:w="0" w:type="auto"/>
        <w:tblInd w:w="715" w:type="dxa"/>
        <w:tblLook w:val="04A0" w:firstRow="1" w:lastRow="0" w:firstColumn="1" w:lastColumn="0" w:noHBand="0" w:noVBand="1"/>
      </w:tblPr>
      <w:tblGrid>
        <w:gridCol w:w="8635"/>
      </w:tblGrid>
      <w:tr w:rsidR="00B42AA2" w:rsidRPr="00291BA1" w14:paraId="46B01C1C" w14:textId="77777777" w:rsidTr="00B42AA2">
        <w:trPr>
          <w:cnfStyle w:val="100000000000" w:firstRow="1" w:lastRow="0" w:firstColumn="0" w:lastColumn="0" w:oddVBand="0" w:evenVBand="0" w:oddHBand="0" w:evenHBand="0" w:firstRowFirstColumn="0" w:firstRowLastColumn="0" w:lastRowFirstColumn="0" w:lastRowLastColumn="0"/>
        </w:trPr>
        <w:tc>
          <w:tcPr>
            <w:tcW w:w="8635" w:type="dxa"/>
          </w:tcPr>
          <w:p w14:paraId="122D6179" w14:textId="77777777" w:rsidR="00B42AA2" w:rsidRPr="00B42AA2" w:rsidRDefault="00B42AA2" w:rsidP="00B42AA2">
            <w:pPr>
              <w:autoSpaceDE w:val="0"/>
              <w:autoSpaceDN w:val="0"/>
              <w:adjustRightInd w:val="0"/>
              <w:rPr>
                <w:rFonts w:ascii="Fixedsys" w:hAnsi="Fixedsys" w:cs="Courier New"/>
                <w:b w:val="0"/>
                <w:bCs/>
                <w:noProof/>
                <w:color w:val="2B91AF"/>
                <w:sz w:val="20"/>
                <w:szCs w:val="20"/>
              </w:rPr>
            </w:pPr>
            <w:bookmarkStart w:id="11" w:name="_Hlk14330174"/>
            <w:r w:rsidRPr="00B42AA2">
              <w:rPr>
                <w:rFonts w:ascii="Fixedsys" w:hAnsi="Fixedsys" w:cs="Times New Roman"/>
                <w:b w:val="0"/>
                <w:bCs/>
                <w:noProof/>
                <w:sz w:val="20"/>
                <w:szCs w:val="20"/>
              </w:rPr>
              <w:t xml:space="preserve">    </w:t>
            </w:r>
            <w:r w:rsidRPr="00B42AA2">
              <w:rPr>
                <w:rFonts w:ascii="Fixedsys" w:hAnsi="Fixedsys" w:cs="Courier New"/>
                <w:b w:val="0"/>
                <w:bCs/>
                <w:noProof/>
                <w:color w:val="0000FF"/>
                <w:sz w:val="20"/>
                <w:szCs w:val="20"/>
              </w:rPr>
              <w:t>public</w:t>
            </w:r>
            <w:r w:rsidRPr="00B42AA2">
              <w:rPr>
                <w:rFonts w:ascii="Fixedsys" w:hAnsi="Fixedsys" w:cs="Courier New"/>
                <w:b w:val="0"/>
                <w:bCs/>
                <w:noProof/>
                <w:sz w:val="20"/>
                <w:szCs w:val="20"/>
              </w:rPr>
              <w:t xml:space="preserve"> </w:t>
            </w:r>
            <w:r w:rsidRPr="00B42AA2">
              <w:rPr>
                <w:rFonts w:ascii="Fixedsys" w:hAnsi="Fixedsys" w:cs="Courier New"/>
                <w:b w:val="0"/>
                <w:bCs/>
                <w:noProof/>
                <w:color w:val="0000FF"/>
                <w:sz w:val="20"/>
                <w:szCs w:val="20"/>
              </w:rPr>
              <w:t>interface</w:t>
            </w:r>
            <w:r w:rsidRPr="00B42AA2">
              <w:rPr>
                <w:rFonts w:ascii="Fixedsys" w:hAnsi="Fixedsys" w:cs="Courier New"/>
                <w:b w:val="0"/>
                <w:bCs/>
                <w:noProof/>
                <w:sz w:val="20"/>
                <w:szCs w:val="20"/>
              </w:rPr>
              <w:t xml:space="preserve"> </w:t>
            </w:r>
            <w:r w:rsidRPr="00B42AA2">
              <w:rPr>
                <w:rFonts w:ascii="Fixedsys" w:hAnsi="Fixedsys" w:cs="Courier New"/>
                <w:b w:val="0"/>
                <w:bCs/>
                <w:noProof/>
                <w:color w:val="2B91AF"/>
                <w:sz w:val="20"/>
                <w:szCs w:val="20"/>
              </w:rPr>
              <w:t>IBasicSecuritySystem2</w:t>
            </w:r>
            <w:r w:rsidRPr="00B42AA2">
              <w:rPr>
                <w:rFonts w:ascii="Fixedsys" w:hAnsi="Fixedsys" w:cs="Courier New"/>
                <w:b w:val="0"/>
                <w:bCs/>
                <w:noProof/>
                <w:sz w:val="20"/>
                <w:szCs w:val="20"/>
              </w:rPr>
              <w:t xml:space="preserve"> : </w:t>
            </w:r>
            <w:r w:rsidRPr="00B42AA2">
              <w:rPr>
                <w:rFonts w:ascii="Fixedsys" w:hAnsi="Fixedsys" w:cs="Courier New"/>
                <w:b w:val="0"/>
                <w:bCs/>
                <w:noProof/>
                <w:color w:val="2B91AF"/>
                <w:sz w:val="20"/>
                <w:szCs w:val="20"/>
              </w:rPr>
              <w:t>IBasicSecuritySystem</w:t>
            </w:r>
            <w:r w:rsidRPr="00B42AA2">
              <w:rPr>
                <w:rFonts w:ascii="Fixedsys" w:hAnsi="Fixedsys" w:cs="Courier New"/>
                <w:b w:val="0"/>
                <w:bCs/>
                <w:noProof/>
                <w:sz w:val="20"/>
                <w:szCs w:val="20"/>
              </w:rPr>
              <w:t xml:space="preserve">, </w:t>
            </w:r>
            <w:r w:rsidRPr="00B42AA2">
              <w:rPr>
                <w:rFonts w:ascii="Fixedsys" w:hAnsi="Fixedsys" w:cs="Courier New"/>
                <w:b w:val="0"/>
                <w:bCs/>
                <w:noProof/>
                <w:color w:val="2B91AF"/>
                <w:sz w:val="20"/>
                <w:szCs w:val="20"/>
              </w:rPr>
              <w:t>ISecurityResourceControl</w:t>
            </w:r>
            <w:r w:rsidRPr="00B42AA2">
              <w:rPr>
                <w:rFonts w:ascii="Fixedsys" w:hAnsi="Fixedsys" w:cs="Courier New"/>
                <w:b w:val="0"/>
                <w:bCs/>
                <w:noProof/>
                <w:sz w:val="20"/>
                <w:szCs w:val="20"/>
              </w:rPr>
              <w:t xml:space="preserve">, </w:t>
            </w:r>
            <w:r w:rsidRPr="00B42AA2">
              <w:rPr>
                <w:rFonts w:ascii="Fixedsys" w:hAnsi="Fixedsys" w:cs="Courier New"/>
                <w:b w:val="0"/>
                <w:bCs/>
                <w:noProof/>
                <w:color w:val="2B91AF"/>
                <w:sz w:val="20"/>
                <w:szCs w:val="20"/>
              </w:rPr>
              <w:t>ISecurityDeviceLogging</w:t>
            </w:r>
            <w:r w:rsidRPr="00B42AA2">
              <w:rPr>
                <w:rFonts w:ascii="Fixedsys" w:hAnsi="Fixedsys" w:cs="Courier New"/>
                <w:b w:val="0"/>
                <w:bCs/>
                <w:noProof/>
                <w:sz w:val="20"/>
                <w:szCs w:val="20"/>
              </w:rPr>
              <w:t xml:space="preserve">, </w:t>
            </w:r>
            <w:r w:rsidRPr="00B42AA2">
              <w:rPr>
                <w:rFonts w:ascii="Fixedsys" w:hAnsi="Fixedsys" w:cs="Courier New"/>
                <w:b w:val="0"/>
                <w:bCs/>
                <w:noProof/>
                <w:color w:val="2B91AF"/>
                <w:sz w:val="20"/>
                <w:szCs w:val="20"/>
              </w:rPr>
              <w:t>IDeviceVersioning</w:t>
            </w:r>
          </w:p>
          <w:p w14:paraId="720124DD" w14:textId="77777777" w:rsidR="00B42AA2" w:rsidRPr="00B42AA2" w:rsidRDefault="00B42AA2" w:rsidP="00B42AA2">
            <w:pPr>
              <w:autoSpaceDE w:val="0"/>
              <w:autoSpaceDN w:val="0"/>
              <w:adjustRightInd w:val="0"/>
              <w:rPr>
                <w:rFonts w:ascii="Fixedsys" w:hAnsi="Fixedsys" w:cs="Courier New"/>
                <w:b w:val="0"/>
                <w:bCs/>
                <w:noProof/>
                <w:sz w:val="20"/>
                <w:szCs w:val="20"/>
              </w:rPr>
            </w:pPr>
            <w:r w:rsidRPr="00B42AA2">
              <w:rPr>
                <w:rFonts w:ascii="Fixedsys" w:hAnsi="Fixedsys" w:cs="Courier New"/>
                <w:b w:val="0"/>
                <w:bCs/>
                <w:noProof/>
                <w:sz w:val="20"/>
                <w:szCs w:val="20"/>
              </w:rPr>
              <w:t xml:space="preserve">    {</w:t>
            </w:r>
          </w:p>
          <w:p w14:paraId="30F01E2F" w14:textId="77777777" w:rsidR="00B42AA2" w:rsidRPr="00B42AA2" w:rsidRDefault="00B42AA2" w:rsidP="00B42AA2">
            <w:pPr>
              <w:autoSpaceDE w:val="0"/>
              <w:autoSpaceDN w:val="0"/>
              <w:adjustRightInd w:val="0"/>
              <w:rPr>
                <w:rFonts w:ascii="Fixedsys" w:hAnsi="Fixedsys" w:cs="Courier New"/>
                <w:b w:val="0"/>
                <w:bCs/>
                <w:noProof/>
                <w:sz w:val="20"/>
                <w:szCs w:val="20"/>
              </w:rPr>
            </w:pPr>
            <w:r w:rsidRPr="00B42AA2">
              <w:rPr>
                <w:rFonts w:ascii="Fixedsys" w:hAnsi="Fixedsys" w:cs="Courier New"/>
                <w:b w:val="0"/>
                <w:bCs/>
                <w:noProof/>
                <w:sz w:val="20"/>
                <w:szCs w:val="20"/>
              </w:rPr>
              <w:t xml:space="preserve">        </w:t>
            </w:r>
            <w:r w:rsidRPr="00B42AA2">
              <w:rPr>
                <w:rFonts w:ascii="Fixedsys" w:hAnsi="Fixedsys" w:cs="Courier New"/>
                <w:b w:val="0"/>
                <w:bCs/>
                <w:noProof/>
                <w:color w:val="0000FF"/>
                <w:sz w:val="20"/>
                <w:szCs w:val="20"/>
              </w:rPr>
              <w:t>event</w:t>
            </w:r>
            <w:r w:rsidRPr="00B42AA2">
              <w:rPr>
                <w:rFonts w:ascii="Fixedsys" w:hAnsi="Fixedsys" w:cs="Courier New"/>
                <w:b w:val="0"/>
                <w:bCs/>
                <w:noProof/>
                <w:sz w:val="20"/>
                <w:szCs w:val="20"/>
              </w:rPr>
              <w:t xml:space="preserve"> </w:t>
            </w:r>
            <w:r w:rsidRPr="00B42AA2">
              <w:rPr>
                <w:rFonts w:ascii="Fixedsys" w:hAnsi="Fixedsys" w:cs="Courier New"/>
                <w:b w:val="0"/>
                <w:bCs/>
                <w:noProof/>
                <w:color w:val="2B91AF"/>
                <w:sz w:val="20"/>
                <w:szCs w:val="20"/>
              </w:rPr>
              <w:t>Action</w:t>
            </w:r>
            <w:r w:rsidRPr="00B42AA2">
              <w:rPr>
                <w:rFonts w:ascii="Fixedsys" w:hAnsi="Fixedsys" w:cs="Courier New"/>
                <w:b w:val="0"/>
                <w:bCs/>
                <w:noProof/>
                <w:sz w:val="20"/>
                <w:szCs w:val="20"/>
              </w:rPr>
              <w:t>&lt;</w:t>
            </w:r>
            <w:r w:rsidRPr="00B42AA2">
              <w:rPr>
                <w:rFonts w:ascii="Fixedsys" w:hAnsi="Fixedsys" w:cs="Courier New"/>
                <w:b w:val="0"/>
                <w:bCs/>
                <w:noProof/>
                <w:color w:val="2B91AF"/>
                <w:sz w:val="20"/>
                <w:szCs w:val="20"/>
              </w:rPr>
              <w:t>SecuritySystemStateObjects</w:t>
            </w:r>
            <w:r w:rsidRPr="00B42AA2">
              <w:rPr>
                <w:rFonts w:ascii="Fixedsys" w:hAnsi="Fixedsys" w:cs="Courier New"/>
                <w:b w:val="0"/>
                <w:bCs/>
                <w:noProof/>
                <w:sz w:val="20"/>
                <w:szCs w:val="20"/>
              </w:rPr>
              <w:t xml:space="preserve">, </w:t>
            </w:r>
            <w:r w:rsidRPr="00B42AA2">
              <w:rPr>
                <w:rFonts w:ascii="Fixedsys" w:hAnsi="Fixedsys" w:cs="Courier New"/>
                <w:b w:val="0"/>
                <w:bCs/>
                <w:noProof/>
                <w:color w:val="0000FF"/>
                <w:sz w:val="20"/>
                <w:szCs w:val="20"/>
              </w:rPr>
              <w:t>object</w:t>
            </w:r>
            <w:r w:rsidRPr="00B42AA2">
              <w:rPr>
                <w:rFonts w:ascii="Fixedsys" w:hAnsi="Fixedsys" w:cs="Courier New"/>
                <w:b w:val="0"/>
                <w:bCs/>
                <w:noProof/>
                <w:sz w:val="20"/>
                <w:szCs w:val="20"/>
              </w:rPr>
              <w:t>&gt; ObjectStateChangeEvent;</w:t>
            </w:r>
          </w:p>
          <w:p w14:paraId="06C2BA22" w14:textId="77777777" w:rsidR="00B42AA2" w:rsidRPr="00B42AA2" w:rsidRDefault="00B42AA2" w:rsidP="00B42AA2">
            <w:pPr>
              <w:autoSpaceDE w:val="0"/>
              <w:autoSpaceDN w:val="0"/>
              <w:adjustRightInd w:val="0"/>
              <w:rPr>
                <w:rFonts w:ascii="Fixedsys" w:hAnsi="Fixedsys" w:cs="Courier New"/>
                <w:b w:val="0"/>
                <w:bCs/>
                <w:noProof/>
                <w:sz w:val="20"/>
                <w:szCs w:val="20"/>
              </w:rPr>
            </w:pPr>
            <w:r w:rsidRPr="00B42AA2">
              <w:rPr>
                <w:rFonts w:ascii="Fixedsys" w:hAnsi="Fixedsys" w:cs="Courier New"/>
                <w:b w:val="0"/>
                <w:bCs/>
                <w:noProof/>
                <w:sz w:val="20"/>
                <w:szCs w:val="20"/>
              </w:rPr>
              <w:t xml:space="preserve">        </w:t>
            </w:r>
            <w:r w:rsidRPr="00B42AA2">
              <w:rPr>
                <w:rFonts w:ascii="Fixedsys" w:hAnsi="Fixedsys" w:cs="Courier New"/>
                <w:b w:val="0"/>
                <w:bCs/>
                <w:noProof/>
                <w:color w:val="0000FF"/>
                <w:sz w:val="20"/>
                <w:szCs w:val="20"/>
              </w:rPr>
              <w:t>bool</w:t>
            </w:r>
            <w:r w:rsidRPr="00B42AA2">
              <w:rPr>
                <w:rFonts w:ascii="Fixedsys" w:hAnsi="Fixedsys" w:cs="Courier New"/>
                <w:b w:val="0"/>
                <w:bCs/>
                <w:noProof/>
                <w:sz w:val="20"/>
                <w:szCs w:val="20"/>
              </w:rPr>
              <w:t xml:space="preserve"> SupportsLogin { </w:t>
            </w:r>
            <w:r w:rsidRPr="00B42AA2">
              <w:rPr>
                <w:rFonts w:ascii="Fixedsys" w:hAnsi="Fixedsys" w:cs="Courier New"/>
                <w:b w:val="0"/>
                <w:bCs/>
                <w:noProof/>
                <w:color w:val="0000FF"/>
                <w:sz w:val="20"/>
                <w:szCs w:val="20"/>
              </w:rPr>
              <w:t>get</w:t>
            </w:r>
            <w:r w:rsidRPr="00B42AA2">
              <w:rPr>
                <w:rFonts w:ascii="Fixedsys" w:hAnsi="Fixedsys" w:cs="Courier New"/>
                <w:b w:val="0"/>
                <w:bCs/>
                <w:noProof/>
                <w:sz w:val="20"/>
                <w:szCs w:val="20"/>
              </w:rPr>
              <w:t>; }</w:t>
            </w:r>
          </w:p>
          <w:p w14:paraId="776B61A5" w14:textId="77777777" w:rsidR="00B42AA2" w:rsidRPr="00B42AA2" w:rsidRDefault="00B42AA2" w:rsidP="00B42AA2">
            <w:pPr>
              <w:autoSpaceDE w:val="0"/>
              <w:autoSpaceDN w:val="0"/>
              <w:adjustRightInd w:val="0"/>
              <w:rPr>
                <w:rFonts w:ascii="Fixedsys" w:hAnsi="Fixedsys" w:cs="Courier New"/>
                <w:b w:val="0"/>
                <w:bCs/>
                <w:noProof/>
                <w:sz w:val="20"/>
                <w:szCs w:val="20"/>
              </w:rPr>
            </w:pPr>
            <w:r w:rsidRPr="00B42AA2">
              <w:rPr>
                <w:rFonts w:ascii="Fixedsys" w:hAnsi="Fixedsys" w:cs="Courier New"/>
                <w:b w:val="0"/>
                <w:bCs/>
                <w:noProof/>
                <w:sz w:val="20"/>
                <w:szCs w:val="20"/>
              </w:rPr>
              <w:t xml:space="preserve">        </w:t>
            </w:r>
          </w:p>
          <w:p w14:paraId="6D8DF917" w14:textId="77777777" w:rsidR="00B42AA2" w:rsidRPr="00B42AA2" w:rsidRDefault="00B42AA2" w:rsidP="00B42AA2">
            <w:pPr>
              <w:autoSpaceDE w:val="0"/>
              <w:autoSpaceDN w:val="0"/>
              <w:adjustRightInd w:val="0"/>
              <w:rPr>
                <w:rFonts w:ascii="Fixedsys" w:hAnsi="Fixedsys" w:cs="Courier New"/>
                <w:b w:val="0"/>
                <w:bCs/>
                <w:noProof/>
                <w:sz w:val="20"/>
                <w:szCs w:val="20"/>
              </w:rPr>
            </w:pPr>
            <w:r w:rsidRPr="00B42AA2">
              <w:rPr>
                <w:rFonts w:ascii="Fixedsys" w:hAnsi="Fixedsys" w:cs="Courier New"/>
                <w:b w:val="0"/>
                <w:bCs/>
                <w:noProof/>
                <w:sz w:val="20"/>
                <w:szCs w:val="20"/>
              </w:rPr>
              <w:t xml:space="preserve">        </w:t>
            </w:r>
            <w:r w:rsidRPr="00B42AA2">
              <w:rPr>
                <w:rFonts w:ascii="Fixedsys" w:hAnsi="Fixedsys" w:cs="Courier New"/>
                <w:b w:val="0"/>
                <w:bCs/>
                <w:noProof/>
                <w:color w:val="0000FF"/>
                <w:sz w:val="20"/>
                <w:szCs w:val="20"/>
              </w:rPr>
              <w:t>bool</w:t>
            </w:r>
            <w:r w:rsidRPr="00B42AA2">
              <w:rPr>
                <w:rFonts w:ascii="Fixedsys" w:hAnsi="Fixedsys" w:cs="Courier New"/>
                <w:b w:val="0"/>
                <w:bCs/>
                <w:noProof/>
                <w:sz w:val="20"/>
                <w:szCs w:val="20"/>
              </w:rPr>
              <w:t xml:space="preserve"> SupportsRequestAreasNotReadyToArm { </w:t>
            </w:r>
            <w:r w:rsidRPr="00B42AA2">
              <w:rPr>
                <w:rFonts w:ascii="Fixedsys" w:hAnsi="Fixedsys" w:cs="Courier New"/>
                <w:b w:val="0"/>
                <w:bCs/>
                <w:noProof/>
                <w:color w:val="0000FF"/>
                <w:sz w:val="20"/>
                <w:szCs w:val="20"/>
              </w:rPr>
              <w:t>get</w:t>
            </w:r>
            <w:r w:rsidRPr="00B42AA2">
              <w:rPr>
                <w:rFonts w:ascii="Fixedsys" w:hAnsi="Fixedsys" w:cs="Courier New"/>
                <w:b w:val="0"/>
                <w:bCs/>
                <w:noProof/>
                <w:sz w:val="20"/>
                <w:szCs w:val="20"/>
              </w:rPr>
              <w:t>; }</w:t>
            </w:r>
          </w:p>
          <w:p w14:paraId="7A99D4D3" w14:textId="77777777" w:rsidR="00B42AA2" w:rsidRPr="00B42AA2" w:rsidRDefault="00B42AA2" w:rsidP="00B42AA2">
            <w:pPr>
              <w:autoSpaceDE w:val="0"/>
              <w:autoSpaceDN w:val="0"/>
              <w:adjustRightInd w:val="0"/>
              <w:rPr>
                <w:rFonts w:ascii="Fixedsys" w:hAnsi="Fixedsys" w:cs="Courier New"/>
                <w:b w:val="0"/>
                <w:bCs/>
                <w:noProof/>
                <w:sz w:val="20"/>
                <w:szCs w:val="20"/>
              </w:rPr>
            </w:pPr>
            <w:r w:rsidRPr="00B42AA2">
              <w:rPr>
                <w:rFonts w:ascii="Fixedsys" w:hAnsi="Fixedsys" w:cs="Courier New"/>
                <w:b w:val="0"/>
                <w:bCs/>
                <w:noProof/>
                <w:sz w:val="20"/>
                <w:szCs w:val="20"/>
              </w:rPr>
              <w:t xml:space="preserve">        </w:t>
            </w:r>
            <w:r w:rsidRPr="00B42AA2">
              <w:rPr>
                <w:rFonts w:ascii="Fixedsys" w:hAnsi="Fixedsys" w:cs="Courier New"/>
                <w:b w:val="0"/>
                <w:bCs/>
                <w:noProof/>
                <w:color w:val="0000FF"/>
                <w:sz w:val="20"/>
                <w:szCs w:val="20"/>
              </w:rPr>
              <w:t>void</w:t>
            </w:r>
            <w:r w:rsidRPr="00B42AA2">
              <w:rPr>
                <w:rFonts w:ascii="Fixedsys" w:hAnsi="Fixedsys" w:cs="Courier New"/>
                <w:b w:val="0"/>
                <w:bCs/>
                <w:noProof/>
                <w:sz w:val="20"/>
                <w:szCs w:val="20"/>
              </w:rPr>
              <w:t xml:space="preserve"> RequestAreasNotReadyToArm(</w:t>
            </w:r>
            <w:r w:rsidRPr="00B42AA2">
              <w:rPr>
                <w:rFonts w:ascii="Fixedsys" w:hAnsi="Fixedsys" w:cs="Courier New"/>
                <w:b w:val="0"/>
                <w:bCs/>
                <w:noProof/>
                <w:color w:val="2B91AF"/>
                <w:sz w:val="20"/>
                <w:szCs w:val="20"/>
              </w:rPr>
              <w:t>List</w:t>
            </w:r>
            <w:r w:rsidRPr="00B42AA2">
              <w:rPr>
                <w:rFonts w:ascii="Fixedsys" w:hAnsi="Fixedsys" w:cs="Courier New"/>
                <w:b w:val="0"/>
                <w:bCs/>
                <w:noProof/>
                <w:sz w:val="20"/>
                <w:szCs w:val="20"/>
              </w:rPr>
              <w:t>&lt;</w:t>
            </w:r>
            <w:r w:rsidRPr="00B42AA2">
              <w:rPr>
                <w:rFonts w:ascii="Fixedsys" w:hAnsi="Fixedsys" w:cs="Courier New"/>
                <w:b w:val="0"/>
                <w:bCs/>
                <w:noProof/>
                <w:color w:val="2B91AF"/>
                <w:sz w:val="20"/>
                <w:szCs w:val="20"/>
              </w:rPr>
              <w:t>Resource</w:t>
            </w:r>
            <w:r w:rsidRPr="00B42AA2">
              <w:rPr>
                <w:rFonts w:ascii="Fixedsys" w:hAnsi="Fixedsys" w:cs="Courier New"/>
                <w:b w:val="0"/>
                <w:bCs/>
                <w:noProof/>
                <w:sz w:val="20"/>
                <w:szCs w:val="20"/>
              </w:rPr>
              <w:t>&gt; Resources);</w:t>
            </w:r>
          </w:p>
          <w:p w14:paraId="7A868B06" w14:textId="77777777" w:rsidR="00B42AA2" w:rsidRPr="00B42AA2" w:rsidRDefault="00B42AA2" w:rsidP="00B42AA2">
            <w:pPr>
              <w:autoSpaceDE w:val="0"/>
              <w:autoSpaceDN w:val="0"/>
              <w:adjustRightInd w:val="0"/>
              <w:rPr>
                <w:rFonts w:ascii="Fixedsys" w:hAnsi="Fixedsys" w:cs="Courier New"/>
                <w:b w:val="0"/>
                <w:bCs/>
                <w:noProof/>
                <w:sz w:val="20"/>
                <w:szCs w:val="20"/>
              </w:rPr>
            </w:pPr>
            <w:r w:rsidRPr="00B42AA2">
              <w:rPr>
                <w:rFonts w:ascii="Fixedsys" w:hAnsi="Fixedsys" w:cs="Courier New"/>
                <w:b w:val="0"/>
                <w:bCs/>
                <w:noProof/>
                <w:sz w:val="20"/>
                <w:szCs w:val="20"/>
              </w:rPr>
              <w:t xml:space="preserve">        </w:t>
            </w:r>
          </w:p>
          <w:p w14:paraId="1690666F" w14:textId="77777777" w:rsidR="00B42AA2" w:rsidRPr="00B42AA2" w:rsidRDefault="00B42AA2" w:rsidP="00B42AA2">
            <w:pPr>
              <w:autoSpaceDE w:val="0"/>
              <w:autoSpaceDN w:val="0"/>
              <w:adjustRightInd w:val="0"/>
              <w:rPr>
                <w:rFonts w:ascii="Fixedsys" w:hAnsi="Fixedsys" w:cs="Courier New"/>
                <w:b w:val="0"/>
                <w:bCs/>
                <w:noProof/>
                <w:sz w:val="20"/>
                <w:szCs w:val="20"/>
              </w:rPr>
            </w:pPr>
            <w:r w:rsidRPr="00B42AA2">
              <w:rPr>
                <w:rFonts w:ascii="Fixedsys" w:hAnsi="Fixedsys" w:cs="Courier New"/>
                <w:b w:val="0"/>
                <w:bCs/>
                <w:noProof/>
                <w:sz w:val="20"/>
                <w:szCs w:val="20"/>
              </w:rPr>
              <w:t xml:space="preserve">        </w:t>
            </w:r>
            <w:r w:rsidRPr="00B42AA2">
              <w:rPr>
                <w:rFonts w:ascii="Fixedsys" w:hAnsi="Fixedsys" w:cs="Courier New"/>
                <w:b w:val="0"/>
                <w:bCs/>
                <w:noProof/>
                <w:color w:val="0000FF"/>
                <w:sz w:val="20"/>
                <w:szCs w:val="20"/>
              </w:rPr>
              <w:t>void</w:t>
            </w:r>
            <w:r w:rsidRPr="00B42AA2">
              <w:rPr>
                <w:rFonts w:ascii="Fixedsys" w:hAnsi="Fixedsys" w:cs="Courier New"/>
                <w:b w:val="0"/>
                <w:bCs/>
                <w:noProof/>
                <w:sz w:val="20"/>
                <w:szCs w:val="20"/>
              </w:rPr>
              <w:t xml:space="preserve"> Login(</w:t>
            </w:r>
            <w:r w:rsidRPr="00B42AA2">
              <w:rPr>
                <w:rFonts w:ascii="Fixedsys" w:hAnsi="Fixedsys" w:cs="Courier New"/>
                <w:b w:val="0"/>
                <w:bCs/>
                <w:noProof/>
                <w:color w:val="0000FF"/>
                <w:sz w:val="20"/>
                <w:szCs w:val="20"/>
              </w:rPr>
              <w:t>string</w:t>
            </w:r>
            <w:r w:rsidRPr="00B42AA2">
              <w:rPr>
                <w:rFonts w:ascii="Fixedsys" w:hAnsi="Fixedsys" w:cs="Courier New"/>
                <w:b w:val="0"/>
                <w:bCs/>
                <w:noProof/>
                <w:sz w:val="20"/>
                <w:szCs w:val="20"/>
              </w:rPr>
              <w:t xml:space="preserve"> Username, </w:t>
            </w:r>
            <w:r w:rsidRPr="00B42AA2">
              <w:rPr>
                <w:rFonts w:ascii="Fixedsys" w:hAnsi="Fixedsys" w:cs="Courier New"/>
                <w:b w:val="0"/>
                <w:bCs/>
                <w:noProof/>
                <w:color w:val="0000FF"/>
                <w:sz w:val="20"/>
                <w:szCs w:val="20"/>
              </w:rPr>
              <w:t>string</w:t>
            </w:r>
            <w:r w:rsidRPr="00B42AA2">
              <w:rPr>
                <w:rFonts w:ascii="Fixedsys" w:hAnsi="Fixedsys" w:cs="Courier New"/>
                <w:b w:val="0"/>
                <w:bCs/>
                <w:noProof/>
                <w:sz w:val="20"/>
                <w:szCs w:val="20"/>
              </w:rPr>
              <w:t xml:space="preserve"> password);</w:t>
            </w:r>
          </w:p>
          <w:p w14:paraId="3E082B29" w14:textId="77777777" w:rsidR="00B42AA2" w:rsidRPr="00B42AA2" w:rsidRDefault="00B42AA2" w:rsidP="00B42AA2">
            <w:pPr>
              <w:autoSpaceDE w:val="0"/>
              <w:autoSpaceDN w:val="0"/>
              <w:adjustRightInd w:val="0"/>
              <w:rPr>
                <w:rFonts w:ascii="Fixedsys" w:hAnsi="Fixedsys" w:cs="Courier New"/>
                <w:b w:val="0"/>
                <w:bCs/>
                <w:noProof/>
                <w:sz w:val="20"/>
                <w:szCs w:val="20"/>
              </w:rPr>
            </w:pPr>
            <w:r w:rsidRPr="00B42AA2">
              <w:rPr>
                <w:rFonts w:ascii="Fixedsys" w:hAnsi="Fixedsys" w:cs="Courier New"/>
                <w:b w:val="0"/>
                <w:bCs/>
                <w:noProof/>
                <w:sz w:val="20"/>
                <w:szCs w:val="20"/>
              </w:rPr>
              <w:t xml:space="preserve">        </w:t>
            </w:r>
            <w:r w:rsidRPr="00B42AA2">
              <w:rPr>
                <w:rFonts w:ascii="Fixedsys" w:hAnsi="Fixedsys" w:cs="Courier New"/>
                <w:b w:val="0"/>
                <w:bCs/>
                <w:noProof/>
                <w:color w:val="0000FF"/>
                <w:sz w:val="20"/>
                <w:szCs w:val="20"/>
              </w:rPr>
              <w:t>void</w:t>
            </w:r>
            <w:r w:rsidRPr="00B42AA2">
              <w:rPr>
                <w:rFonts w:ascii="Fixedsys" w:hAnsi="Fixedsys" w:cs="Courier New"/>
                <w:b w:val="0"/>
                <w:bCs/>
                <w:noProof/>
                <w:sz w:val="20"/>
                <w:szCs w:val="20"/>
              </w:rPr>
              <w:t xml:space="preserve"> Login(</w:t>
            </w:r>
            <w:r w:rsidRPr="00B42AA2">
              <w:rPr>
                <w:rFonts w:ascii="Fixedsys" w:hAnsi="Fixedsys" w:cs="Courier New"/>
                <w:b w:val="0"/>
                <w:bCs/>
                <w:noProof/>
                <w:color w:val="0000FF"/>
                <w:sz w:val="20"/>
                <w:szCs w:val="20"/>
              </w:rPr>
              <w:t>string</w:t>
            </w:r>
            <w:r w:rsidRPr="00B42AA2">
              <w:rPr>
                <w:rFonts w:ascii="Fixedsys" w:hAnsi="Fixedsys" w:cs="Courier New"/>
                <w:b w:val="0"/>
                <w:bCs/>
                <w:noProof/>
                <w:sz w:val="20"/>
                <w:szCs w:val="20"/>
              </w:rPr>
              <w:t xml:space="preserve"> password);</w:t>
            </w:r>
          </w:p>
          <w:p w14:paraId="68DECECA" w14:textId="5A6C933E" w:rsidR="00B42AA2" w:rsidRPr="00291BA1" w:rsidRDefault="00B42AA2" w:rsidP="00B42AA2">
            <w:pPr>
              <w:rPr>
                <w:b w:val="0"/>
              </w:rPr>
            </w:pPr>
            <w:r w:rsidRPr="00B42AA2">
              <w:rPr>
                <w:rFonts w:ascii="Fixedsys" w:hAnsi="Fixedsys" w:cs="Courier New"/>
                <w:b w:val="0"/>
                <w:bCs/>
                <w:noProof/>
                <w:sz w:val="20"/>
                <w:szCs w:val="20"/>
              </w:rPr>
              <w:t xml:space="preserve">    }</w:t>
            </w:r>
          </w:p>
        </w:tc>
      </w:tr>
      <w:bookmarkEnd w:id="11"/>
    </w:tbl>
    <w:p w14:paraId="705D173C" w14:textId="066E41FF" w:rsidR="00291BA1" w:rsidRDefault="00291BA1" w:rsidP="00291BA1"/>
    <w:p w14:paraId="4EE675CE" w14:textId="7A423314" w:rsidR="00BB555A" w:rsidRDefault="00BB555A" w:rsidP="00291BA1"/>
    <w:p w14:paraId="58AE7EE6" w14:textId="3947287A" w:rsidR="00BB555A" w:rsidRDefault="00BB555A" w:rsidP="00291BA1"/>
    <w:p w14:paraId="79E8B1E0" w14:textId="6EFCCB3E" w:rsidR="00BB555A" w:rsidRDefault="00BB555A" w:rsidP="00291BA1"/>
    <w:p w14:paraId="730E06E0" w14:textId="7C2ABB3A" w:rsidR="00BB555A" w:rsidRDefault="00BB555A" w:rsidP="00291BA1"/>
    <w:p w14:paraId="0E5DAA04" w14:textId="593BF3DB" w:rsidR="00BB555A" w:rsidRDefault="00BB555A" w:rsidP="00BB555A">
      <w:pPr>
        <w:jc w:val="center"/>
      </w:pPr>
      <w:r>
        <w:t>Continued on next page…</w:t>
      </w:r>
    </w:p>
    <w:p w14:paraId="6C070607" w14:textId="77777777" w:rsidR="00EF7473" w:rsidRDefault="00EF7473" w:rsidP="00BB555A">
      <w:pPr>
        <w:jc w:val="center"/>
      </w:pPr>
    </w:p>
    <w:tbl>
      <w:tblPr>
        <w:tblStyle w:val="TableGrid"/>
        <w:tblW w:w="0" w:type="auto"/>
        <w:tblInd w:w="715" w:type="dxa"/>
        <w:tblLook w:val="04A0" w:firstRow="1" w:lastRow="0" w:firstColumn="1" w:lastColumn="0" w:noHBand="0" w:noVBand="1"/>
      </w:tblPr>
      <w:tblGrid>
        <w:gridCol w:w="8635"/>
      </w:tblGrid>
      <w:tr w:rsidR="00B42AA2" w:rsidRPr="00291BA1" w14:paraId="07522A37" w14:textId="77777777" w:rsidTr="00B42AA2">
        <w:trPr>
          <w:cnfStyle w:val="100000000000" w:firstRow="1" w:lastRow="0" w:firstColumn="0" w:lastColumn="0" w:oddVBand="0" w:evenVBand="0" w:oddHBand="0" w:evenHBand="0" w:firstRowFirstColumn="0" w:firstRowLastColumn="0" w:lastRowFirstColumn="0" w:lastRowLastColumn="0"/>
        </w:trPr>
        <w:tc>
          <w:tcPr>
            <w:tcW w:w="8635" w:type="dxa"/>
          </w:tcPr>
          <w:p w14:paraId="57987D6B" w14:textId="77777777" w:rsidR="00B42AA2" w:rsidRPr="00B42AA2" w:rsidRDefault="00B42AA2" w:rsidP="00B42AA2">
            <w:pPr>
              <w:autoSpaceDE w:val="0"/>
              <w:autoSpaceDN w:val="0"/>
              <w:adjustRightInd w:val="0"/>
              <w:rPr>
                <w:rFonts w:ascii="Fixedsys" w:hAnsi="Fixedsys" w:cs="Courier New"/>
                <w:b w:val="0"/>
                <w:bCs/>
                <w:noProof/>
                <w:sz w:val="20"/>
                <w:szCs w:val="20"/>
              </w:rPr>
            </w:pPr>
            <w:r w:rsidRPr="00B42AA2">
              <w:rPr>
                <w:rFonts w:ascii="Fixedsys" w:hAnsi="Fixedsys" w:cs="Times New Roman"/>
                <w:b w:val="0"/>
                <w:bCs/>
                <w:noProof/>
                <w:sz w:val="20"/>
                <w:szCs w:val="20"/>
              </w:rPr>
              <w:lastRenderedPageBreak/>
              <w:t xml:space="preserve">    </w:t>
            </w:r>
            <w:r w:rsidRPr="00B42AA2">
              <w:rPr>
                <w:rFonts w:ascii="Fixedsys" w:hAnsi="Fixedsys" w:cs="Courier New"/>
                <w:b w:val="0"/>
                <w:bCs/>
                <w:noProof/>
                <w:color w:val="0000FF"/>
                <w:sz w:val="20"/>
                <w:szCs w:val="20"/>
              </w:rPr>
              <w:t>public</w:t>
            </w:r>
            <w:r w:rsidRPr="00B42AA2">
              <w:rPr>
                <w:rFonts w:ascii="Fixedsys" w:hAnsi="Fixedsys" w:cs="Courier New"/>
                <w:b w:val="0"/>
                <w:bCs/>
                <w:noProof/>
                <w:sz w:val="20"/>
                <w:szCs w:val="20"/>
              </w:rPr>
              <w:t xml:space="preserve"> </w:t>
            </w:r>
            <w:r w:rsidRPr="00B42AA2">
              <w:rPr>
                <w:rFonts w:ascii="Fixedsys" w:hAnsi="Fixedsys" w:cs="Courier New"/>
                <w:b w:val="0"/>
                <w:bCs/>
                <w:noProof/>
                <w:color w:val="0000FF"/>
                <w:sz w:val="20"/>
                <w:szCs w:val="20"/>
              </w:rPr>
              <w:t>delegate</w:t>
            </w:r>
            <w:r w:rsidRPr="00B42AA2">
              <w:rPr>
                <w:rFonts w:ascii="Fixedsys" w:hAnsi="Fixedsys" w:cs="Courier New"/>
                <w:b w:val="0"/>
                <w:bCs/>
                <w:noProof/>
                <w:sz w:val="20"/>
                <w:szCs w:val="20"/>
              </w:rPr>
              <w:t xml:space="preserve"> </w:t>
            </w:r>
            <w:r w:rsidRPr="00B42AA2">
              <w:rPr>
                <w:rFonts w:ascii="Fixedsys" w:hAnsi="Fixedsys" w:cs="Courier New"/>
                <w:b w:val="0"/>
                <w:bCs/>
                <w:noProof/>
                <w:color w:val="0000FF"/>
                <w:sz w:val="20"/>
                <w:szCs w:val="20"/>
              </w:rPr>
              <w:t>void</w:t>
            </w:r>
            <w:r w:rsidRPr="00B42AA2">
              <w:rPr>
                <w:rFonts w:ascii="Fixedsys" w:hAnsi="Fixedsys" w:cs="Courier New"/>
                <w:b w:val="0"/>
                <w:bCs/>
                <w:noProof/>
                <w:sz w:val="20"/>
                <w:szCs w:val="20"/>
              </w:rPr>
              <w:t xml:space="preserve"> </w:t>
            </w:r>
            <w:r w:rsidRPr="00B42AA2">
              <w:rPr>
                <w:rFonts w:ascii="Fixedsys" w:hAnsi="Fixedsys" w:cs="Courier New"/>
                <w:b w:val="0"/>
                <w:bCs/>
                <w:noProof/>
                <w:color w:val="2B91AF"/>
                <w:sz w:val="20"/>
                <w:szCs w:val="20"/>
              </w:rPr>
              <w:t>SecuritySystemEventsEventHandler</w:t>
            </w:r>
            <w:r w:rsidRPr="00B42AA2">
              <w:rPr>
                <w:rFonts w:ascii="Fixedsys" w:hAnsi="Fixedsys" w:cs="Courier New"/>
                <w:b w:val="0"/>
                <w:bCs/>
                <w:noProof/>
                <w:sz w:val="20"/>
                <w:szCs w:val="20"/>
              </w:rPr>
              <w:t>(</w:t>
            </w:r>
            <w:r w:rsidRPr="00B42AA2">
              <w:rPr>
                <w:rFonts w:ascii="Fixedsys" w:hAnsi="Fixedsys" w:cs="Courier New"/>
                <w:b w:val="0"/>
                <w:bCs/>
                <w:noProof/>
                <w:color w:val="2B91AF"/>
                <w:sz w:val="20"/>
                <w:szCs w:val="20"/>
              </w:rPr>
              <w:t>SecuritySystemStatus</w:t>
            </w:r>
            <w:r w:rsidRPr="00B42AA2">
              <w:rPr>
                <w:rFonts w:ascii="Fixedsys" w:hAnsi="Fixedsys" w:cs="Courier New"/>
                <w:b w:val="0"/>
                <w:bCs/>
                <w:noProof/>
                <w:sz w:val="20"/>
                <w:szCs w:val="20"/>
              </w:rPr>
              <w:t xml:space="preserve"> securitySystemStatus);</w:t>
            </w:r>
          </w:p>
          <w:p w14:paraId="1010571A" w14:textId="77777777" w:rsidR="00B42AA2" w:rsidRPr="00B42AA2" w:rsidRDefault="00B42AA2" w:rsidP="00B42AA2">
            <w:pPr>
              <w:autoSpaceDE w:val="0"/>
              <w:autoSpaceDN w:val="0"/>
              <w:adjustRightInd w:val="0"/>
              <w:rPr>
                <w:rFonts w:ascii="Fixedsys" w:hAnsi="Fixedsys" w:cs="Courier New"/>
                <w:b w:val="0"/>
                <w:bCs/>
                <w:noProof/>
                <w:sz w:val="20"/>
                <w:szCs w:val="20"/>
              </w:rPr>
            </w:pPr>
          </w:p>
          <w:p w14:paraId="5DEA4321" w14:textId="77777777" w:rsidR="00B42AA2" w:rsidRPr="00B42AA2" w:rsidRDefault="00B42AA2" w:rsidP="00B42AA2">
            <w:pPr>
              <w:autoSpaceDE w:val="0"/>
              <w:autoSpaceDN w:val="0"/>
              <w:adjustRightInd w:val="0"/>
              <w:rPr>
                <w:rFonts w:ascii="Fixedsys" w:hAnsi="Fixedsys" w:cs="Courier New"/>
                <w:b w:val="0"/>
                <w:bCs/>
                <w:noProof/>
                <w:sz w:val="20"/>
                <w:szCs w:val="20"/>
              </w:rPr>
            </w:pPr>
            <w:r w:rsidRPr="00B42AA2">
              <w:rPr>
                <w:rFonts w:ascii="Fixedsys" w:hAnsi="Fixedsys" w:cs="Courier New"/>
                <w:b w:val="0"/>
                <w:bCs/>
                <w:noProof/>
                <w:sz w:val="20"/>
                <w:szCs w:val="20"/>
              </w:rPr>
              <w:t xml:space="preserve">    </w:t>
            </w:r>
            <w:r w:rsidRPr="00B42AA2">
              <w:rPr>
                <w:rFonts w:ascii="Fixedsys" w:hAnsi="Fixedsys" w:cs="Courier New"/>
                <w:b w:val="0"/>
                <w:bCs/>
                <w:noProof/>
                <w:color w:val="0000FF"/>
                <w:sz w:val="20"/>
                <w:szCs w:val="20"/>
              </w:rPr>
              <w:t>public</w:t>
            </w:r>
            <w:r w:rsidRPr="00B42AA2">
              <w:rPr>
                <w:rFonts w:ascii="Fixedsys" w:hAnsi="Fixedsys" w:cs="Courier New"/>
                <w:b w:val="0"/>
                <w:bCs/>
                <w:noProof/>
                <w:sz w:val="20"/>
                <w:szCs w:val="20"/>
              </w:rPr>
              <w:t xml:space="preserve"> </w:t>
            </w:r>
            <w:r w:rsidRPr="00B42AA2">
              <w:rPr>
                <w:rFonts w:ascii="Fixedsys" w:hAnsi="Fixedsys" w:cs="Courier New"/>
                <w:b w:val="0"/>
                <w:bCs/>
                <w:noProof/>
                <w:color w:val="0000FF"/>
                <w:sz w:val="20"/>
                <w:szCs w:val="20"/>
              </w:rPr>
              <w:t>interface</w:t>
            </w:r>
            <w:r w:rsidRPr="00B42AA2">
              <w:rPr>
                <w:rFonts w:ascii="Fixedsys" w:hAnsi="Fixedsys" w:cs="Courier New"/>
                <w:b w:val="0"/>
                <w:bCs/>
                <w:noProof/>
                <w:sz w:val="20"/>
                <w:szCs w:val="20"/>
              </w:rPr>
              <w:t xml:space="preserve"> </w:t>
            </w:r>
            <w:r w:rsidRPr="00B42AA2">
              <w:rPr>
                <w:rFonts w:ascii="Fixedsys" w:hAnsi="Fixedsys" w:cs="Courier New"/>
                <w:b w:val="0"/>
                <w:bCs/>
                <w:noProof/>
                <w:color w:val="2B91AF"/>
                <w:sz w:val="20"/>
                <w:szCs w:val="20"/>
              </w:rPr>
              <w:t>IBasicSecuritySystem</w:t>
            </w:r>
            <w:r w:rsidRPr="00B42AA2">
              <w:rPr>
                <w:rFonts w:ascii="Fixedsys" w:hAnsi="Fixedsys" w:cs="Courier New"/>
                <w:b w:val="0"/>
                <w:bCs/>
                <w:noProof/>
                <w:sz w:val="20"/>
                <w:szCs w:val="20"/>
              </w:rPr>
              <w:t xml:space="preserve"> </w:t>
            </w:r>
          </w:p>
          <w:p w14:paraId="7F1E3C26" w14:textId="77777777" w:rsidR="00B42AA2" w:rsidRPr="00B42AA2" w:rsidRDefault="00B42AA2" w:rsidP="00B42AA2">
            <w:pPr>
              <w:autoSpaceDE w:val="0"/>
              <w:autoSpaceDN w:val="0"/>
              <w:adjustRightInd w:val="0"/>
              <w:rPr>
                <w:rFonts w:ascii="Fixedsys" w:hAnsi="Fixedsys" w:cs="Courier New"/>
                <w:b w:val="0"/>
                <w:bCs/>
                <w:noProof/>
                <w:sz w:val="20"/>
                <w:szCs w:val="20"/>
              </w:rPr>
            </w:pPr>
            <w:r w:rsidRPr="00B42AA2">
              <w:rPr>
                <w:rFonts w:ascii="Fixedsys" w:hAnsi="Fixedsys" w:cs="Courier New"/>
                <w:b w:val="0"/>
                <w:bCs/>
                <w:noProof/>
                <w:sz w:val="20"/>
                <w:szCs w:val="20"/>
              </w:rPr>
              <w:t xml:space="preserve">        : </w:t>
            </w:r>
            <w:r w:rsidRPr="00B42AA2">
              <w:rPr>
                <w:rFonts w:ascii="Fixedsys" w:hAnsi="Fixedsys" w:cs="Courier New"/>
                <w:b w:val="0"/>
                <w:bCs/>
                <w:noProof/>
                <w:color w:val="2B91AF"/>
                <w:sz w:val="20"/>
                <w:szCs w:val="20"/>
              </w:rPr>
              <w:t>IBasicInformation</w:t>
            </w:r>
            <w:r w:rsidRPr="00B42AA2">
              <w:rPr>
                <w:rFonts w:ascii="Fixedsys" w:hAnsi="Fixedsys" w:cs="Courier New"/>
                <w:b w:val="0"/>
                <w:bCs/>
                <w:noProof/>
                <w:sz w:val="20"/>
                <w:szCs w:val="20"/>
              </w:rPr>
              <w:t xml:space="preserve">, </w:t>
            </w:r>
            <w:r w:rsidRPr="00B42AA2">
              <w:rPr>
                <w:rFonts w:ascii="Fixedsys" w:hAnsi="Fixedsys" w:cs="Courier New"/>
                <w:b w:val="0"/>
                <w:bCs/>
                <w:noProof/>
                <w:color w:val="2B91AF"/>
                <w:sz w:val="20"/>
                <w:szCs w:val="20"/>
              </w:rPr>
              <w:t>IKeypad</w:t>
            </w:r>
            <w:r w:rsidRPr="00B42AA2">
              <w:rPr>
                <w:rFonts w:ascii="Fixedsys" w:hAnsi="Fixedsys" w:cs="Courier New"/>
                <w:b w:val="0"/>
                <w:bCs/>
                <w:noProof/>
                <w:sz w:val="20"/>
                <w:szCs w:val="20"/>
              </w:rPr>
              <w:t xml:space="preserve">, </w:t>
            </w:r>
            <w:r w:rsidRPr="00B42AA2">
              <w:rPr>
                <w:rFonts w:ascii="Fixedsys" w:hAnsi="Fixedsys" w:cs="Courier New"/>
                <w:b w:val="0"/>
                <w:bCs/>
                <w:noProof/>
                <w:color w:val="2B91AF"/>
                <w:sz w:val="20"/>
                <w:szCs w:val="20"/>
              </w:rPr>
              <w:t>INavigation</w:t>
            </w:r>
            <w:r w:rsidRPr="00B42AA2">
              <w:rPr>
                <w:rFonts w:ascii="Fixedsys" w:hAnsi="Fixedsys" w:cs="Courier New"/>
                <w:b w:val="0"/>
                <w:bCs/>
                <w:noProof/>
                <w:sz w:val="20"/>
                <w:szCs w:val="20"/>
              </w:rPr>
              <w:t xml:space="preserve">, </w:t>
            </w:r>
            <w:r w:rsidRPr="00B42AA2">
              <w:rPr>
                <w:rFonts w:ascii="Fixedsys" w:hAnsi="Fixedsys" w:cs="Courier New"/>
                <w:b w:val="0"/>
                <w:bCs/>
                <w:noProof/>
                <w:color w:val="2B91AF"/>
                <w:sz w:val="20"/>
                <w:szCs w:val="20"/>
              </w:rPr>
              <w:t>IAuxiliaryButtons</w:t>
            </w:r>
            <w:r w:rsidRPr="00B42AA2">
              <w:rPr>
                <w:rFonts w:ascii="Fixedsys" w:hAnsi="Fixedsys" w:cs="Courier New"/>
                <w:b w:val="0"/>
                <w:bCs/>
                <w:noProof/>
                <w:sz w:val="20"/>
                <w:szCs w:val="20"/>
              </w:rPr>
              <w:t xml:space="preserve">, </w:t>
            </w:r>
          </w:p>
          <w:p w14:paraId="45F684FA" w14:textId="77777777" w:rsidR="00B42AA2" w:rsidRPr="00B42AA2" w:rsidRDefault="00B42AA2" w:rsidP="00B42AA2">
            <w:pPr>
              <w:autoSpaceDE w:val="0"/>
              <w:autoSpaceDN w:val="0"/>
              <w:adjustRightInd w:val="0"/>
              <w:rPr>
                <w:rFonts w:ascii="Fixedsys" w:hAnsi="Fixedsys" w:cs="Courier New"/>
                <w:b w:val="0"/>
                <w:bCs/>
                <w:noProof/>
                <w:sz w:val="20"/>
                <w:szCs w:val="20"/>
              </w:rPr>
            </w:pPr>
            <w:r w:rsidRPr="00B42AA2">
              <w:rPr>
                <w:rFonts w:ascii="Fixedsys" w:hAnsi="Fixedsys" w:cs="Courier New"/>
                <w:b w:val="0"/>
                <w:bCs/>
                <w:noProof/>
                <w:sz w:val="20"/>
                <w:szCs w:val="20"/>
              </w:rPr>
              <w:t xml:space="preserve">        </w:t>
            </w:r>
            <w:r w:rsidRPr="00B42AA2">
              <w:rPr>
                <w:rFonts w:ascii="Fixedsys" w:hAnsi="Fixedsys" w:cs="Courier New"/>
                <w:b w:val="0"/>
                <w:bCs/>
                <w:noProof/>
                <w:color w:val="2B91AF"/>
                <w:sz w:val="20"/>
                <w:szCs w:val="20"/>
              </w:rPr>
              <w:t>ICustomCommand</w:t>
            </w:r>
            <w:r w:rsidRPr="00B42AA2">
              <w:rPr>
                <w:rFonts w:ascii="Fixedsys" w:hAnsi="Fixedsys" w:cs="Courier New"/>
                <w:b w:val="0"/>
                <w:bCs/>
                <w:noProof/>
                <w:sz w:val="20"/>
                <w:szCs w:val="20"/>
              </w:rPr>
              <w:t xml:space="preserve">, </w:t>
            </w:r>
            <w:r w:rsidRPr="00B42AA2">
              <w:rPr>
                <w:rFonts w:ascii="Fixedsys" w:hAnsi="Fixedsys" w:cs="Courier New"/>
                <w:b w:val="0"/>
                <w:bCs/>
                <w:noProof/>
                <w:color w:val="2B91AF"/>
                <w:sz w:val="20"/>
                <w:szCs w:val="20"/>
              </w:rPr>
              <w:t>ICustomCommandCollection</w:t>
            </w:r>
            <w:r w:rsidRPr="00B42AA2">
              <w:rPr>
                <w:rFonts w:ascii="Fixedsys" w:hAnsi="Fixedsys" w:cs="Courier New"/>
                <w:b w:val="0"/>
                <w:bCs/>
                <w:noProof/>
                <w:sz w:val="20"/>
                <w:szCs w:val="20"/>
              </w:rPr>
              <w:t>,</w:t>
            </w:r>
          </w:p>
          <w:p w14:paraId="1D583860" w14:textId="77777777" w:rsidR="00B42AA2" w:rsidRPr="00B42AA2" w:rsidRDefault="00B42AA2" w:rsidP="00B42AA2">
            <w:pPr>
              <w:autoSpaceDE w:val="0"/>
              <w:autoSpaceDN w:val="0"/>
              <w:adjustRightInd w:val="0"/>
              <w:rPr>
                <w:rFonts w:ascii="Fixedsys" w:hAnsi="Fixedsys" w:cs="Courier New"/>
                <w:b w:val="0"/>
                <w:bCs/>
                <w:noProof/>
                <w:color w:val="2B91AF"/>
                <w:sz w:val="20"/>
                <w:szCs w:val="20"/>
              </w:rPr>
            </w:pPr>
            <w:r w:rsidRPr="00B42AA2">
              <w:rPr>
                <w:rFonts w:ascii="Fixedsys" w:hAnsi="Fixedsys" w:cs="Courier New"/>
                <w:b w:val="0"/>
                <w:bCs/>
                <w:noProof/>
                <w:sz w:val="20"/>
                <w:szCs w:val="20"/>
              </w:rPr>
              <w:t xml:space="preserve">        </w:t>
            </w:r>
            <w:r w:rsidRPr="00B42AA2">
              <w:rPr>
                <w:rFonts w:ascii="Fixedsys" w:hAnsi="Fixedsys" w:cs="Courier New"/>
                <w:b w:val="0"/>
                <w:bCs/>
                <w:noProof/>
                <w:color w:val="2B91AF"/>
                <w:sz w:val="20"/>
                <w:szCs w:val="20"/>
              </w:rPr>
              <w:t>IBasicLogger</w:t>
            </w:r>
            <w:r w:rsidRPr="00B42AA2">
              <w:rPr>
                <w:rFonts w:ascii="Fixedsys" w:hAnsi="Fixedsys" w:cs="Courier New"/>
                <w:b w:val="0"/>
                <w:bCs/>
                <w:noProof/>
                <w:sz w:val="20"/>
                <w:szCs w:val="20"/>
              </w:rPr>
              <w:t xml:space="preserve">, </w:t>
            </w:r>
            <w:r w:rsidRPr="00B42AA2">
              <w:rPr>
                <w:rFonts w:ascii="Fixedsys" w:hAnsi="Fixedsys" w:cs="Courier New"/>
                <w:b w:val="0"/>
                <w:bCs/>
                <w:noProof/>
                <w:color w:val="2B91AF"/>
                <w:sz w:val="20"/>
                <w:szCs w:val="20"/>
              </w:rPr>
              <w:t>IConnection</w:t>
            </w:r>
            <w:r w:rsidRPr="00B42AA2">
              <w:rPr>
                <w:rFonts w:ascii="Fixedsys" w:hAnsi="Fixedsys" w:cs="Courier New"/>
                <w:b w:val="0"/>
                <w:bCs/>
                <w:noProof/>
                <w:sz w:val="20"/>
                <w:szCs w:val="20"/>
              </w:rPr>
              <w:t xml:space="preserve">, </w:t>
            </w:r>
            <w:r w:rsidRPr="00B42AA2">
              <w:rPr>
                <w:rFonts w:ascii="Fixedsys" w:hAnsi="Fixedsys" w:cs="Courier New"/>
                <w:b w:val="0"/>
                <w:bCs/>
                <w:noProof/>
                <w:color w:val="2B91AF"/>
                <w:sz w:val="20"/>
                <w:szCs w:val="20"/>
              </w:rPr>
              <w:t>IDisposable</w:t>
            </w:r>
          </w:p>
          <w:p w14:paraId="5C776E46" w14:textId="77777777" w:rsidR="00B42AA2" w:rsidRPr="00B42AA2" w:rsidRDefault="00B42AA2" w:rsidP="00B42AA2">
            <w:pPr>
              <w:autoSpaceDE w:val="0"/>
              <w:autoSpaceDN w:val="0"/>
              <w:adjustRightInd w:val="0"/>
              <w:rPr>
                <w:rFonts w:ascii="Fixedsys" w:hAnsi="Fixedsys" w:cs="Courier New"/>
                <w:b w:val="0"/>
                <w:bCs/>
                <w:noProof/>
                <w:sz w:val="20"/>
                <w:szCs w:val="20"/>
              </w:rPr>
            </w:pPr>
            <w:r w:rsidRPr="00B42AA2">
              <w:rPr>
                <w:rFonts w:ascii="Fixedsys" w:hAnsi="Fixedsys" w:cs="Courier New"/>
                <w:b w:val="0"/>
                <w:bCs/>
                <w:noProof/>
                <w:sz w:val="20"/>
                <w:szCs w:val="20"/>
              </w:rPr>
              <w:t xml:space="preserve">    {</w:t>
            </w:r>
          </w:p>
          <w:p w14:paraId="6CCE647E" w14:textId="77777777" w:rsidR="00B42AA2" w:rsidRPr="00B42AA2" w:rsidRDefault="00B42AA2" w:rsidP="00B42AA2">
            <w:pPr>
              <w:autoSpaceDE w:val="0"/>
              <w:autoSpaceDN w:val="0"/>
              <w:adjustRightInd w:val="0"/>
              <w:rPr>
                <w:rFonts w:ascii="Fixedsys" w:hAnsi="Fixedsys" w:cs="Courier New"/>
                <w:b w:val="0"/>
                <w:bCs/>
                <w:noProof/>
                <w:sz w:val="20"/>
                <w:szCs w:val="20"/>
              </w:rPr>
            </w:pPr>
            <w:r w:rsidRPr="00B42AA2">
              <w:rPr>
                <w:rFonts w:ascii="Fixedsys" w:hAnsi="Fixedsys" w:cs="Courier New"/>
                <w:b w:val="0"/>
                <w:bCs/>
                <w:noProof/>
                <w:sz w:val="20"/>
                <w:szCs w:val="20"/>
              </w:rPr>
              <w:t xml:space="preserve">        </w:t>
            </w:r>
            <w:r w:rsidRPr="00B42AA2">
              <w:rPr>
                <w:rFonts w:ascii="Fixedsys" w:hAnsi="Fixedsys" w:cs="Courier New"/>
                <w:b w:val="0"/>
                <w:bCs/>
                <w:noProof/>
                <w:color w:val="0000FF"/>
                <w:sz w:val="20"/>
                <w:szCs w:val="20"/>
              </w:rPr>
              <w:t>bool</w:t>
            </w:r>
            <w:r w:rsidRPr="00B42AA2">
              <w:rPr>
                <w:rFonts w:ascii="Fixedsys" w:hAnsi="Fixedsys" w:cs="Courier New"/>
                <w:b w:val="0"/>
                <w:bCs/>
                <w:noProof/>
                <w:sz w:val="20"/>
                <w:szCs w:val="20"/>
              </w:rPr>
              <w:t xml:space="preserve"> SupportsKeypadStatusText { </w:t>
            </w:r>
            <w:r w:rsidRPr="00B42AA2">
              <w:rPr>
                <w:rFonts w:ascii="Fixedsys" w:hAnsi="Fixedsys" w:cs="Courier New"/>
                <w:b w:val="0"/>
                <w:bCs/>
                <w:noProof/>
                <w:color w:val="0000FF"/>
                <w:sz w:val="20"/>
                <w:szCs w:val="20"/>
              </w:rPr>
              <w:t>get</w:t>
            </w:r>
            <w:r w:rsidRPr="00B42AA2">
              <w:rPr>
                <w:rFonts w:ascii="Fixedsys" w:hAnsi="Fixedsys" w:cs="Courier New"/>
                <w:b w:val="0"/>
                <w:bCs/>
                <w:noProof/>
                <w:sz w:val="20"/>
                <w:szCs w:val="20"/>
              </w:rPr>
              <w:t>; }</w:t>
            </w:r>
          </w:p>
          <w:p w14:paraId="44F239A6" w14:textId="77777777" w:rsidR="00B42AA2" w:rsidRPr="00B42AA2" w:rsidRDefault="00B42AA2" w:rsidP="00B42AA2">
            <w:pPr>
              <w:autoSpaceDE w:val="0"/>
              <w:autoSpaceDN w:val="0"/>
              <w:adjustRightInd w:val="0"/>
              <w:rPr>
                <w:rFonts w:ascii="Fixedsys" w:hAnsi="Fixedsys" w:cs="Courier New"/>
                <w:b w:val="0"/>
                <w:bCs/>
                <w:noProof/>
                <w:sz w:val="20"/>
                <w:szCs w:val="20"/>
              </w:rPr>
            </w:pPr>
          </w:p>
          <w:p w14:paraId="1B9A6328" w14:textId="77777777" w:rsidR="00B42AA2" w:rsidRPr="00B42AA2" w:rsidRDefault="00B42AA2" w:rsidP="00B42AA2">
            <w:pPr>
              <w:autoSpaceDE w:val="0"/>
              <w:autoSpaceDN w:val="0"/>
              <w:adjustRightInd w:val="0"/>
              <w:rPr>
                <w:rFonts w:ascii="Fixedsys" w:hAnsi="Fixedsys" w:cs="Courier New"/>
                <w:b w:val="0"/>
                <w:bCs/>
                <w:noProof/>
                <w:sz w:val="20"/>
                <w:szCs w:val="20"/>
              </w:rPr>
            </w:pPr>
            <w:r w:rsidRPr="00B42AA2">
              <w:rPr>
                <w:rFonts w:ascii="Fixedsys" w:hAnsi="Fixedsys" w:cs="Courier New"/>
                <w:b w:val="0"/>
                <w:bCs/>
                <w:noProof/>
                <w:sz w:val="20"/>
                <w:szCs w:val="20"/>
              </w:rPr>
              <w:t xml:space="preserve">        </w:t>
            </w:r>
            <w:r w:rsidRPr="00B42AA2">
              <w:rPr>
                <w:rFonts w:ascii="Fixedsys" w:hAnsi="Fixedsys" w:cs="Courier New"/>
                <w:b w:val="0"/>
                <w:bCs/>
                <w:noProof/>
                <w:color w:val="0000FF"/>
                <w:sz w:val="20"/>
                <w:szCs w:val="20"/>
              </w:rPr>
              <w:t>string</w:t>
            </w:r>
            <w:r w:rsidRPr="00B42AA2">
              <w:rPr>
                <w:rFonts w:ascii="Fixedsys" w:hAnsi="Fixedsys" w:cs="Courier New"/>
                <w:b w:val="0"/>
                <w:bCs/>
                <w:noProof/>
                <w:sz w:val="20"/>
                <w:szCs w:val="20"/>
              </w:rPr>
              <w:t xml:space="preserve"> KeypadStatusText { </w:t>
            </w:r>
            <w:r w:rsidRPr="00B42AA2">
              <w:rPr>
                <w:rFonts w:ascii="Fixedsys" w:hAnsi="Fixedsys" w:cs="Courier New"/>
                <w:b w:val="0"/>
                <w:bCs/>
                <w:noProof/>
                <w:color w:val="0000FF"/>
                <w:sz w:val="20"/>
                <w:szCs w:val="20"/>
              </w:rPr>
              <w:t>get</w:t>
            </w:r>
            <w:r w:rsidRPr="00B42AA2">
              <w:rPr>
                <w:rFonts w:ascii="Fixedsys" w:hAnsi="Fixedsys" w:cs="Courier New"/>
                <w:b w:val="0"/>
                <w:bCs/>
                <w:noProof/>
                <w:sz w:val="20"/>
                <w:szCs w:val="20"/>
              </w:rPr>
              <w:t>; }</w:t>
            </w:r>
          </w:p>
          <w:p w14:paraId="0CDAC4CF" w14:textId="77777777" w:rsidR="00B42AA2" w:rsidRPr="00B42AA2" w:rsidRDefault="00B42AA2" w:rsidP="00B42AA2">
            <w:pPr>
              <w:autoSpaceDE w:val="0"/>
              <w:autoSpaceDN w:val="0"/>
              <w:adjustRightInd w:val="0"/>
              <w:rPr>
                <w:rFonts w:ascii="Fixedsys" w:hAnsi="Fixedsys" w:cs="Courier New"/>
                <w:b w:val="0"/>
                <w:bCs/>
                <w:noProof/>
                <w:sz w:val="20"/>
                <w:szCs w:val="20"/>
              </w:rPr>
            </w:pPr>
          </w:p>
          <w:p w14:paraId="3FBCF36B" w14:textId="77777777" w:rsidR="00B42AA2" w:rsidRPr="00B42AA2" w:rsidRDefault="00B42AA2" w:rsidP="00B42AA2">
            <w:pPr>
              <w:autoSpaceDE w:val="0"/>
              <w:autoSpaceDN w:val="0"/>
              <w:adjustRightInd w:val="0"/>
              <w:rPr>
                <w:rFonts w:ascii="Fixedsys" w:hAnsi="Fixedsys" w:cs="Courier New"/>
                <w:b w:val="0"/>
                <w:bCs/>
                <w:noProof/>
                <w:sz w:val="20"/>
                <w:szCs w:val="20"/>
              </w:rPr>
            </w:pPr>
            <w:r w:rsidRPr="00B42AA2">
              <w:rPr>
                <w:rFonts w:ascii="Fixedsys" w:hAnsi="Fixedsys" w:cs="Courier New"/>
                <w:b w:val="0"/>
                <w:bCs/>
                <w:noProof/>
                <w:sz w:val="20"/>
                <w:szCs w:val="20"/>
              </w:rPr>
              <w:t xml:space="preserve">        </w:t>
            </w:r>
            <w:r w:rsidRPr="00B42AA2">
              <w:rPr>
                <w:rFonts w:ascii="Fixedsys" w:hAnsi="Fixedsys" w:cs="Courier New"/>
                <w:b w:val="0"/>
                <w:bCs/>
                <w:noProof/>
                <w:color w:val="2B91AF"/>
                <w:sz w:val="20"/>
                <w:szCs w:val="20"/>
              </w:rPr>
              <w:t>Dictionary</w:t>
            </w:r>
            <w:r w:rsidRPr="00B42AA2">
              <w:rPr>
                <w:rFonts w:ascii="Fixedsys" w:hAnsi="Fixedsys" w:cs="Courier New"/>
                <w:b w:val="0"/>
                <w:bCs/>
                <w:noProof/>
                <w:sz w:val="20"/>
                <w:szCs w:val="20"/>
              </w:rPr>
              <w:t>&lt;</w:t>
            </w:r>
            <w:r w:rsidRPr="00B42AA2">
              <w:rPr>
                <w:rFonts w:ascii="Fixedsys" w:hAnsi="Fixedsys" w:cs="Courier New"/>
                <w:b w:val="0"/>
                <w:bCs/>
                <w:noProof/>
                <w:color w:val="0000FF"/>
                <w:sz w:val="20"/>
                <w:szCs w:val="20"/>
              </w:rPr>
              <w:t>int</w:t>
            </w:r>
            <w:r w:rsidRPr="00B42AA2">
              <w:rPr>
                <w:rFonts w:ascii="Fixedsys" w:hAnsi="Fixedsys" w:cs="Courier New"/>
                <w:b w:val="0"/>
                <w:bCs/>
                <w:noProof/>
                <w:sz w:val="20"/>
                <w:szCs w:val="20"/>
              </w:rPr>
              <w:t xml:space="preserve">, </w:t>
            </w:r>
            <w:r w:rsidRPr="00B42AA2">
              <w:rPr>
                <w:rFonts w:ascii="Fixedsys" w:hAnsi="Fixedsys" w:cs="Courier New"/>
                <w:b w:val="0"/>
                <w:bCs/>
                <w:noProof/>
                <w:color w:val="2B91AF"/>
                <w:sz w:val="20"/>
                <w:szCs w:val="20"/>
              </w:rPr>
              <w:t>SecuritySystemKeypadLed</w:t>
            </w:r>
            <w:r w:rsidRPr="00B42AA2">
              <w:rPr>
                <w:rFonts w:ascii="Fixedsys" w:hAnsi="Fixedsys" w:cs="Courier New"/>
                <w:b w:val="0"/>
                <w:bCs/>
                <w:noProof/>
                <w:sz w:val="20"/>
                <w:szCs w:val="20"/>
              </w:rPr>
              <w:t xml:space="preserve">&gt; KeypadLeds { </w:t>
            </w:r>
            <w:r w:rsidRPr="00B42AA2">
              <w:rPr>
                <w:rFonts w:ascii="Fixedsys" w:hAnsi="Fixedsys" w:cs="Courier New"/>
                <w:b w:val="0"/>
                <w:bCs/>
                <w:noProof/>
                <w:color w:val="0000FF"/>
                <w:sz w:val="20"/>
                <w:szCs w:val="20"/>
              </w:rPr>
              <w:t>get</w:t>
            </w:r>
            <w:r w:rsidRPr="00B42AA2">
              <w:rPr>
                <w:rFonts w:ascii="Fixedsys" w:hAnsi="Fixedsys" w:cs="Courier New"/>
                <w:b w:val="0"/>
                <w:bCs/>
                <w:noProof/>
                <w:sz w:val="20"/>
                <w:szCs w:val="20"/>
              </w:rPr>
              <w:t>; }</w:t>
            </w:r>
          </w:p>
          <w:p w14:paraId="4ED32EE1" w14:textId="77777777" w:rsidR="00B42AA2" w:rsidRPr="00B42AA2" w:rsidRDefault="00B42AA2" w:rsidP="00B42AA2">
            <w:pPr>
              <w:autoSpaceDE w:val="0"/>
              <w:autoSpaceDN w:val="0"/>
              <w:adjustRightInd w:val="0"/>
              <w:rPr>
                <w:rFonts w:ascii="Fixedsys" w:hAnsi="Fixedsys" w:cs="Courier New"/>
                <w:b w:val="0"/>
                <w:bCs/>
                <w:noProof/>
                <w:sz w:val="20"/>
                <w:szCs w:val="20"/>
              </w:rPr>
            </w:pPr>
          </w:p>
          <w:p w14:paraId="16BA53DE" w14:textId="77777777" w:rsidR="00B42AA2" w:rsidRPr="00B42AA2" w:rsidRDefault="00B42AA2" w:rsidP="00B42AA2">
            <w:pPr>
              <w:autoSpaceDE w:val="0"/>
              <w:autoSpaceDN w:val="0"/>
              <w:adjustRightInd w:val="0"/>
              <w:rPr>
                <w:rFonts w:ascii="Fixedsys" w:hAnsi="Fixedsys" w:cs="Courier New"/>
                <w:b w:val="0"/>
                <w:bCs/>
                <w:noProof/>
                <w:sz w:val="20"/>
                <w:szCs w:val="20"/>
              </w:rPr>
            </w:pPr>
            <w:r w:rsidRPr="00B42AA2">
              <w:rPr>
                <w:rFonts w:ascii="Fixedsys" w:hAnsi="Fixedsys" w:cs="Courier New"/>
                <w:b w:val="0"/>
                <w:bCs/>
                <w:noProof/>
                <w:sz w:val="20"/>
                <w:szCs w:val="20"/>
              </w:rPr>
              <w:t xml:space="preserve">        </w:t>
            </w:r>
            <w:r w:rsidRPr="00B42AA2">
              <w:rPr>
                <w:rFonts w:ascii="Fixedsys" w:hAnsi="Fixedsys" w:cs="Courier New"/>
                <w:b w:val="0"/>
                <w:bCs/>
                <w:noProof/>
                <w:color w:val="2B91AF"/>
                <w:sz w:val="20"/>
                <w:szCs w:val="20"/>
              </w:rPr>
              <w:t>Dictionary</w:t>
            </w:r>
            <w:r w:rsidRPr="00B42AA2">
              <w:rPr>
                <w:rFonts w:ascii="Fixedsys" w:hAnsi="Fixedsys" w:cs="Courier New"/>
                <w:b w:val="0"/>
                <w:bCs/>
                <w:noProof/>
                <w:sz w:val="20"/>
                <w:szCs w:val="20"/>
              </w:rPr>
              <w:t>&lt;</w:t>
            </w:r>
            <w:r w:rsidRPr="00B42AA2">
              <w:rPr>
                <w:rFonts w:ascii="Fixedsys" w:hAnsi="Fixedsys" w:cs="Courier New"/>
                <w:b w:val="0"/>
                <w:bCs/>
                <w:noProof/>
                <w:color w:val="2B91AF"/>
                <w:sz w:val="20"/>
                <w:szCs w:val="20"/>
              </w:rPr>
              <w:t>SecuritySystemStatus</w:t>
            </w:r>
            <w:r w:rsidRPr="00B42AA2">
              <w:rPr>
                <w:rFonts w:ascii="Fixedsys" w:hAnsi="Fixedsys" w:cs="Courier New"/>
                <w:b w:val="0"/>
                <w:bCs/>
                <w:noProof/>
                <w:sz w:val="20"/>
                <w:szCs w:val="20"/>
              </w:rPr>
              <w:t xml:space="preserve">, </w:t>
            </w:r>
            <w:r w:rsidRPr="00B42AA2">
              <w:rPr>
                <w:rFonts w:ascii="Fixedsys" w:hAnsi="Fixedsys" w:cs="Courier New"/>
                <w:b w:val="0"/>
                <w:bCs/>
                <w:noProof/>
                <w:color w:val="0000FF"/>
                <w:sz w:val="20"/>
                <w:szCs w:val="20"/>
              </w:rPr>
              <w:t>bool</w:t>
            </w:r>
            <w:r w:rsidRPr="00B42AA2">
              <w:rPr>
                <w:rFonts w:ascii="Fixedsys" w:hAnsi="Fixedsys" w:cs="Courier New"/>
                <w:b w:val="0"/>
                <w:bCs/>
                <w:noProof/>
                <w:sz w:val="20"/>
                <w:szCs w:val="20"/>
              </w:rPr>
              <w:t xml:space="preserve">&gt; CurrentSystemStates { </w:t>
            </w:r>
            <w:r w:rsidRPr="00B42AA2">
              <w:rPr>
                <w:rFonts w:ascii="Fixedsys" w:hAnsi="Fixedsys" w:cs="Courier New"/>
                <w:b w:val="0"/>
                <w:bCs/>
                <w:noProof/>
                <w:color w:val="0000FF"/>
                <w:sz w:val="20"/>
                <w:szCs w:val="20"/>
              </w:rPr>
              <w:t>get</w:t>
            </w:r>
            <w:r w:rsidRPr="00B42AA2">
              <w:rPr>
                <w:rFonts w:ascii="Fixedsys" w:hAnsi="Fixedsys" w:cs="Courier New"/>
                <w:b w:val="0"/>
                <w:bCs/>
                <w:noProof/>
                <w:sz w:val="20"/>
                <w:szCs w:val="20"/>
              </w:rPr>
              <w:t>; }</w:t>
            </w:r>
          </w:p>
          <w:p w14:paraId="0530353B" w14:textId="77777777" w:rsidR="00B42AA2" w:rsidRPr="00B42AA2" w:rsidRDefault="00B42AA2" w:rsidP="00B42AA2">
            <w:pPr>
              <w:autoSpaceDE w:val="0"/>
              <w:autoSpaceDN w:val="0"/>
              <w:adjustRightInd w:val="0"/>
              <w:rPr>
                <w:rFonts w:ascii="Fixedsys" w:hAnsi="Fixedsys" w:cs="Courier New"/>
                <w:b w:val="0"/>
                <w:bCs/>
                <w:noProof/>
                <w:sz w:val="20"/>
                <w:szCs w:val="20"/>
              </w:rPr>
            </w:pPr>
          </w:p>
          <w:p w14:paraId="2576DA26" w14:textId="77777777" w:rsidR="00B42AA2" w:rsidRPr="00B42AA2" w:rsidRDefault="00B42AA2" w:rsidP="00B42AA2">
            <w:pPr>
              <w:autoSpaceDE w:val="0"/>
              <w:autoSpaceDN w:val="0"/>
              <w:adjustRightInd w:val="0"/>
              <w:rPr>
                <w:rFonts w:ascii="Fixedsys" w:hAnsi="Fixedsys" w:cs="Courier New"/>
                <w:b w:val="0"/>
                <w:bCs/>
                <w:noProof/>
                <w:sz w:val="20"/>
                <w:szCs w:val="20"/>
              </w:rPr>
            </w:pPr>
            <w:r w:rsidRPr="00B42AA2">
              <w:rPr>
                <w:rFonts w:ascii="Fixedsys" w:hAnsi="Fixedsys" w:cs="Courier New"/>
                <w:b w:val="0"/>
                <w:bCs/>
                <w:noProof/>
                <w:sz w:val="20"/>
                <w:szCs w:val="20"/>
              </w:rPr>
              <w:t xml:space="preserve">        </w:t>
            </w:r>
            <w:r w:rsidRPr="00B42AA2">
              <w:rPr>
                <w:rFonts w:ascii="Fixedsys" w:hAnsi="Fixedsys" w:cs="Courier New"/>
                <w:b w:val="0"/>
                <w:bCs/>
                <w:noProof/>
                <w:color w:val="2B91AF"/>
                <w:sz w:val="20"/>
                <w:szCs w:val="20"/>
              </w:rPr>
              <w:t>SecuritySystemSettableStates</w:t>
            </w:r>
            <w:r w:rsidRPr="00B42AA2">
              <w:rPr>
                <w:rFonts w:ascii="Fixedsys" w:hAnsi="Fixedsys" w:cs="Courier New"/>
                <w:b w:val="0"/>
                <w:bCs/>
                <w:noProof/>
                <w:sz w:val="20"/>
                <w:szCs w:val="20"/>
              </w:rPr>
              <w:t xml:space="preserve">[] SettableSystemStates { </w:t>
            </w:r>
            <w:r w:rsidRPr="00B42AA2">
              <w:rPr>
                <w:rFonts w:ascii="Fixedsys" w:hAnsi="Fixedsys" w:cs="Courier New"/>
                <w:b w:val="0"/>
                <w:bCs/>
                <w:noProof/>
                <w:color w:val="0000FF"/>
                <w:sz w:val="20"/>
                <w:szCs w:val="20"/>
              </w:rPr>
              <w:t>get</w:t>
            </w:r>
            <w:r w:rsidRPr="00B42AA2">
              <w:rPr>
                <w:rFonts w:ascii="Fixedsys" w:hAnsi="Fixedsys" w:cs="Courier New"/>
                <w:b w:val="0"/>
                <w:bCs/>
                <w:noProof/>
                <w:sz w:val="20"/>
                <w:szCs w:val="20"/>
              </w:rPr>
              <w:t>; }</w:t>
            </w:r>
          </w:p>
          <w:p w14:paraId="5B9BA2BE" w14:textId="77777777" w:rsidR="00B42AA2" w:rsidRPr="00B42AA2" w:rsidRDefault="00B42AA2" w:rsidP="00B42AA2">
            <w:pPr>
              <w:autoSpaceDE w:val="0"/>
              <w:autoSpaceDN w:val="0"/>
              <w:adjustRightInd w:val="0"/>
              <w:rPr>
                <w:rFonts w:ascii="Fixedsys" w:hAnsi="Fixedsys" w:cs="Courier New"/>
                <w:b w:val="0"/>
                <w:bCs/>
                <w:noProof/>
                <w:sz w:val="20"/>
                <w:szCs w:val="20"/>
              </w:rPr>
            </w:pPr>
            <w:r w:rsidRPr="00B42AA2">
              <w:rPr>
                <w:rFonts w:ascii="Fixedsys" w:hAnsi="Fixedsys" w:cs="Courier New"/>
                <w:b w:val="0"/>
                <w:bCs/>
                <w:noProof/>
                <w:sz w:val="20"/>
                <w:szCs w:val="20"/>
              </w:rPr>
              <w:t xml:space="preserve">        </w:t>
            </w:r>
          </w:p>
          <w:p w14:paraId="7CBF430A" w14:textId="77777777" w:rsidR="00B42AA2" w:rsidRPr="00B42AA2" w:rsidRDefault="00B42AA2" w:rsidP="00B42AA2">
            <w:pPr>
              <w:autoSpaceDE w:val="0"/>
              <w:autoSpaceDN w:val="0"/>
              <w:adjustRightInd w:val="0"/>
              <w:rPr>
                <w:rFonts w:ascii="Fixedsys" w:hAnsi="Fixedsys" w:cs="Courier New"/>
                <w:b w:val="0"/>
                <w:bCs/>
                <w:noProof/>
                <w:sz w:val="20"/>
                <w:szCs w:val="20"/>
              </w:rPr>
            </w:pPr>
            <w:r w:rsidRPr="00B42AA2">
              <w:rPr>
                <w:rFonts w:ascii="Fixedsys" w:hAnsi="Fixedsys" w:cs="Courier New"/>
                <w:b w:val="0"/>
                <w:bCs/>
                <w:noProof/>
                <w:sz w:val="20"/>
                <w:szCs w:val="20"/>
              </w:rPr>
              <w:t xml:space="preserve">        </w:t>
            </w:r>
            <w:r w:rsidRPr="00B42AA2">
              <w:rPr>
                <w:rFonts w:ascii="Fixedsys" w:hAnsi="Fixedsys" w:cs="Courier New"/>
                <w:b w:val="0"/>
                <w:bCs/>
                <w:noProof/>
                <w:color w:val="0000FF"/>
                <w:sz w:val="20"/>
                <w:szCs w:val="20"/>
              </w:rPr>
              <w:t>void</w:t>
            </w:r>
            <w:r w:rsidRPr="00B42AA2">
              <w:rPr>
                <w:rFonts w:ascii="Fixedsys" w:hAnsi="Fixedsys" w:cs="Courier New"/>
                <w:b w:val="0"/>
                <w:bCs/>
                <w:noProof/>
                <w:sz w:val="20"/>
                <w:szCs w:val="20"/>
              </w:rPr>
              <w:t xml:space="preserve"> SetSystemState(</w:t>
            </w:r>
            <w:r w:rsidRPr="00B42AA2">
              <w:rPr>
                <w:rFonts w:ascii="Fixedsys" w:hAnsi="Fixedsys" w:cs="Courier New"/>
                <w:b w:val="0"/>
                <w:bCs/>
                <w:noProof/>
                <w:color w:val="2B91AF"/>
                <w:sz w:val="20"/>
                <w:szCs w:val="20"/>
              </w:rPr>
              <w:t>SecuritySystemSettableStates</w:t>
            </w:r>
            <w:r w:rsidRPr="00B42AA2">
              <w:rPr>
                <w:rFonts w:ascii="Fixedsys" w:hAnsi="Fixedsys" w:cs="Courier New"/>
                <w:b w:val="0"/>
                <w:bCs/>
                <w:noProof/>
                <w:sz w:val="20"/>
                <w:szCs w:val="20"/>
              </w:rPr>
              <w:t xml:space="preserve"> stateToSet);</w:t>
            </w:r>
          </w:p>
          <w:p w14:paraId="507BC5AD" w14:textId="77777777" w:rsidR="00B42AA2" w:rsidRPr="00B42AA2" w:rsidRDefault="00B42AA2" w:rsidP="00B42AA2">
            <w:pPr>
              <w:autoSpaceDE w:val="0"/>
              <w:autoSpaceDN w:val="0"/>
              <w:adjustRightInd w:val="0"/>
              <w:rPr>
                <w:rFonts w:ascii="Fixedsys" w:hAnsi="Fixedsys" w:cs="Courier New"/>
                <w:b w:val="0"/>
                <w:bCs/>
                <w:noProof/>
                <w:sz w:val="20"/>
                <w:szCs w:val="20"/>
              </w:rPr>
            </w:pPr>
            <w:r w:rsidRPr="00B42AA2">
              <w:rPr>
                <w:rFonts w:ascii="Fixedsys" w:hAnsi="Fixedsys" w:cs="Courier New"/>
                <w:b w:val="0"/>
                <w:bCs/>
                <w:noProof/>
                <w:sz w:val="20"/>
                <w:szCs w:val="20"/>
              </w:rPr>
              <w:t xml:space="preserve">        </w:t>
            </w:r>
          </w:p>
          <w:p w14:paraId="375B5F2E" w14:textId="77777777" w:rsidR="00B42AA2" w:rsidRPr="00B42AA2" w:rsidRDefault="00B42AA2" w:rsidP="00B42AA2">
            <w:pPr>
              <w:autoSpaceDE w:val="0"/>
              <w:autoSpaceDN w:val="0"/>
              <w:adjustRightInd w:val="0"/>
              <w:rPr>
                <w:rFonts w:ascii="Fixedsys" w:hAnsi="Fixedsys" w:cs="Courier New"/>
                <w:b w:val="0"/>
                <w:bCs/>
                <w:noProof/>
                <w:sz w:val="20"/>
                <w:szCs w:val="20"/>
              </w:rPr>
            </w:pPr>
            <w:r w:rsidRPr="00B42AA2">
              <w:rPr>
                <w:rFonts w:ascii="Fixedsys" w:hAnsi="Fixedsys" w:cs="Courier New"/>
                <w:b w:val="0"/>
                <w:bCs/>
                <w:noProof/>
                <w:sz w:val="20"/>
                <w:szCs w:val="20"/>
              </w:rPr>
              <w:t xml:space="preserve">        </w:t>
            </w:r>
            <w:r w:rsidRPr="00B42AA2">
              <w:rPr>
                <w:rFonts w:ascii="Fixedsys" w:hAnsi="Fixedsys" w:cs="Courier New"/>
                <w:b w:val="0"/>
                <w:bCs/>
                <w:noProof/>
                <w:color w:val="0000FF"/>
                <w:sz w:val="20"/>
                <w:szCs w:val="20"/>
              </w:rPr>
              <w:t>bool</w:t>
            </w:r>
            <w:r w:rsidRPr="00B42AA2">
              <w:rPr>
                <w:rFonts w:ascii="Fixedsys" w:hAnsi="Fixedsys" w:cs="Courier New"/>
                <w:b w:val="0"/>
                <w:bCs/>
                <w:noProof/>
                <w:sz w:val="20"/>
                <w:szCs w:val="20"/>
              </w:rPr>
              <w:t xml:space="preserve"> SupportsUdlPassword { </w:t>
            </w:r>
            <w:r w:rsidRPr="00B42AA2">
              <w:rPr>
                <w:rFonts w:ascii="Fixedsys" w:hAnsi="Fixedsys" w:cs="Courier New"/>
                <w:b w:val="0"/>
                <w:bCs/>
                <w:noProof/>
                <w:color w:val="0000FF"/>
                <w:sz w:val="20"/>
                <w:szCs w:val="20"/>
              </w:rPr>
              <w:t>get</w:t>
            </w:r>
            <w:r w:rsidRPr="00B42AA2">
              <w:rPr>
                <w:rFonts w:ascii="Fixedsys" w:hAnsi="Fixedsys" w:cs="Courier New"/>
                <w:b w:val="0"/>
                <w:bCs/>
                <w:noProof/>
                <w:sz w:val="20"/>
                <w:szCs w:val="20"/>
              </w:rPr>
              <w:t>; }</w:t>
            </w:r>
          </w:p>
          <w:p w14:paraId="475F3FAD" w14:textId="77777777" w:rsidR="00B42AA2" w:rsidRPr="00B42AA2" w:rsidRDefault="00B42AA2" w:rsidP="00B42AA2">
            <w:pPr>
              <w:autoSpaceDE w:val="0"/>
              <w:autoSpaceDN w:val="0"/>
              <w:adjustRightInd w:val="0"/>
              <w:rPr>
                <w:rFonts w:ascii="Fixedsys" w:hAnsi="Fixedsys" w:cs="Courier New"/>
                <w:b w:val="0"/>
                <w:bCs/>
                <w:noProof/>
                <w:sz w:val="20"/>
                <w:szCs w:val="20"/>
              </w:rPr>
            </w:pPr>
          </w:p>
          <w:p w14:paraId="2C1AB321" w14:textId="77777777" w:rsidR="00B42AA2" w:rsidRPr="00B42AA2" w:rsidRDefault="00B42AA2" w:rsidP="00B42AA2">
            <w:pPr>
              <w:autoSpaceDE w:val="0"/>
              <w:autoSpaceDN w:val="0"/>
              <w:adjustRightInd w:val="0"/>
              <w:rPr>
                <w:rFonts w:ascii="Fixedsys" w:hAnsi="Fixedsys" w:cs="Courier New"/>
                <w:b w:val="0"/>
                <w:bCs/>
                <w:noProof/>
                <w:sz w:val="20"/>
                <w:szCs w:val="20"/>
              </w:rPr>
            </w:pPr>
            <w:r w:rsidRPr="00B42AA2">
              <w:rPr>
                <w:rFonts w:ascii="Fixedsys" w:hAnsi="Fixedsys" w:cs="Courier New"/>
                <w:b w:val="0"/>
                <w:bCs/>
                <w:noProof/>
                <w:sz w:val="20"/>
                <w:szCs w:val="20"/>
              </w:rPr>
              <w:t xml:space="preserve">        </w:t>
            </w:r>
            <w:r w:rsidRPr="00B42AA2">
              <w:rPr>
                <w:rFonts w:ascii="Fixedsys" w:hAnsi="Fixedsys" w:cs="Courier New"/>
                <w:b w:val="0"/>
                <w:bCs/>
                <w:noProof/>
                <w:color w:val="0000FF"/>
                <w:sz w:val="20"/>
                <w:szCs w:val="20"/>
              </w:rPr>
              <w:t>string</w:t>
            </w:r>
            <w:r w:rsidRPr="00B42AA2">
              <w:rPr>
                <w:rFonts w:ascii="Fixedsys" w:hAnsi="Fixedsys" w:cs="Courier New"/>
                <w:b w:val="0"/>
                <w:bCs/>
                <w:noProof/>
                <w:sz w:val="20"/>
                <w:szCs w:val="20"/>
              </w:rPr>
              <w:t xml:space="preserve"> UdlPassword { </w:t>
            </w:r>
            <w:r w:rsidRPr="00B42AA2">
              <w:rPr>
                <w:rFonts w:ascii="Fixedsys" w:hAnsi="Fixedsys" w:cs="Courier New"/>
                <w:b w:val="0"/>
                <w:bCs/>
                <w:noProof/>
                <w:color w:val="0000FF"/>
                <w:sz w:val="20"/>
                <w:szCs w:val="20"/>
              </w:rPr>
              <w:t>get</w:t>
            </w:r>
            <w:r w:rsidRPr="00B42AA2">
              <w:rPr>
                <w:rFonts w:ascii="Fixedsys" w:hAnsi="Fixedsys" w:cs="Courier New"/>
                <w:b w:val="0"/>
                <w:bCs/>
                <w:noProof/>
                <w:sz w:val="20"/>
                <w:szCs w:val="20"/>
              </w:rPr>
              <w:t xml:space="preserve">; </w:t>
            </w:r>
            <w:r w:rsidRPr="00B42AA2">
              <w:rPr>
                <w:rFonts w:ascii="Fixedsys" w:hAnsi="Fixedsys" w:cs="Courier New"/>
                <w:b w:val="0"/>
                <w:bCs/>
                <w:noProof/>
                <w:color w:val="0000FF"/>
                <w:sz w:val="20"/>
                <w:szCs w:val="20"/>
              </w:rPr>
              <w:t>set</w:t>
            </w:r>
            <w:r w:rsidRPr="00B42AA2">
              <w:rPr>
                <w:rFonts w:ascii="Fixedsys" w:hAnsi="Fixedsys" w:cs="Courier New"/>
                <w:b w:val="0"/>
                <w:bCs/>
                <w:noProof/>
                <w:sz w:val="20"/>
                <w:szCs w:val="20"/>
              </w:rPr>
              <w:t>; }</w:t>
            </w:r>
          </w:p>
          <w:p w14:paraId="1756C651" w14:textId="77777777" w:rsidR="00B42AA2" w:rsidRPr="00B42AA2" w:rsidRDefault="00B42AA2" w:rsidP="00B42AA2">
            <w:pPr>
              <w:autoSpaceDE w:val="0"/>
              <w:autoSpaceDN w:val="0"/>
              <w:adjustRightInd w:val="0"/>
              <w:rPr>
                <w:rFonts w:ascii="Fixedsys" w:hAnsi="Fixedsys" w:cs="Courier New"/>
                <w:b w:val="0"/>
                <w:bCs/>
                <w:noProof/>
                <w:sz w:val="20"/>
                <w:szCs w:val="20"/>
              </w:rPr>
            </w:pPr>
            <w:r w:rsidRPr="00B42AA2">
              <w:rPr>
                <w:rFonts w:ascii="Fixedsys" w:hAnsi="Fixedsys" w:cs="Courier New"/>
                <w:b w:val="0"/>
                <w:bCs/>
                <w:noProof/>
                <w:sz w:val="20"/>
                <w:szCs w:val="20"/>
              </w:rPr>
              <w:t xml:space="preserve">        </w:t>
            </w:r>
          </w:p>
          <w:p w14:paraId="7702D648" w14:textId="77777777" w:rsidR="00B42AA2" w:rsidRPr="00B42AA2" w:rsidRDefault="00B42AA2" w:rsidP="00B42AA2">
            <w:pPr>
              <w:autoSpaceDE w:val="0"/>
              <w:autoSpaceDN w:val="0"/>
              <w:adjustRightInd w:val="0"/>
              <w:rPr>
                <w:rFonts w:ascii="Fixedsys" w:hAnsi="Fixedsys" w:cs="Courier New"/>
                <w:b w:val="0"/>
                <w:bCs/>
                <w:noProof/>
                <w:sz w:val="20"/>
                <w:szCs w:val="20"/>
              </w:rPr>
            </w:pPr>
            <w:r w:rsidRPr="00B42AA2">
              <w:rPr>
                <w:rFonts w:ascii="Fixedsys" w:hAnsi="Fixedsys" w:cs="Courier New"/>
                <w:b w:val="0"/>
                <w:bCs/>
                <w:noProof/>
                <w:sz w:val="20"/>
                <w:szCs w:val="20"/>
              </w:rPr>
              <w:t xml:space="preserve">        </w:t>
            </w:r>
            <w:r w:rsidRPr="00B42AA2">
              <w:rPr>
                <w:rFonts w:ascii="Fixedsys" w:hAnsi="Fixedsys" w:cs="Courier New"/>
                <w:b w:val="0"/>
                <w:bCs/>
                <w:noProof/>
                <w:color w:val="0000FF"/>
                <w:sz w:val="20"/>
                <w:szCs w:val="20"/>
              </w:rPr>
              <w:t>event</w:t>
            </w:r>
            <w:r w:rsidRPr="00B42AA2">
              <w:rPr>
                <w:rFonts w:ascii="Fixedsys" w:hAnsi="Fixedsys" w:cs="Courier New"/>
                <w:b w:val="0"/>
                <w:bCs/>
                <w:noProof/>
                <w:sz w:val="20"/>
                <w:szCs w:val="20"/>
              </w:rPr>
              <w:t xml:space="preserve"> </w:t>
            </w:r>
            <w:r w:rsidRPr="00B42AA2">
              <w:rPr>
                <w:rFonts w:ascii="Fixedsys" w:hAnsi="Fixedsys" w:cs="Courier New"/>
                <w:b w:val="0"/>
                <w:bCs/>
                <w:noProof/>
                <w:color w:val="2B91AF"/>
                <w:sz w:val="20"/>
                <w:szCs w:val="20"/>
              </w:rPr>
              <w:t>Action</w:t>
            </w:r>
            <w:r w:rsidRPr="00B42AA2">
              <w:rPr>
                <w:rFonts w:ascii="Fixedsys" w:hAnsi="Fixedsys" w:cs="Courier New"/>
                <w:b w:val="0"/>
                <w:bCs/>
                <w:noProof/>
                <w:sz w:val="20"/>
                <w:szCs w:val="20"/>
              </w:rPr>
              <w:t>&lt;</w:t>
            </w:r>
            <w:r w:rsidRPr="00B42AA2">
              <w:rPr>
                <w:rFonts w:ascii="Fixedsys" w:hAnsi="Fixedsys" w:cs="Courier New"/>
                <w:b w:val="0"/>
                <w:bCs/>
                <w:noProof/>
                <w:color w:val="2B91AF"/>
                <w:sz w:val="20"/>
                <w:szCs w:val="20"/>
              </w:rPr>
              <w:t>SecuritySystemStateObjects</w:t>
            </w:r>
            <w:r w:rsidRPr="00B42AA2">
              <w:rPr>
                <w:rFonts w:ascii="Fixedsys" w:hAnsi="Fixedsys" w:cs="Courier New"/>
                <w:b w:val="0"/>
                <w:bCs/>
                <w:noProof/>
                <w:sz w:val="20"/>
                <w:szCs w:val="20"/>
              </w:rPr>
              <w:t xml:space="preserve">, </w:t>
            </w:r>
            <w:r w:rsidRPr="00B42AA2">
              <w:rPr>
                <w:rFonts w:ascii="Fixedsys" w:hAnsi="Fixedsys" w:cs="Courier New"/>
                <w:b w:val="0"/>
                <w:bCs/>
                <w:noProof/>
                <w:color w:val="0000FF"/>
                <w:sz w:val="20"/>
                <w:szCs w:val="20"/>
              </w:rPr>
              <w:t>byte</w:t>
            </w:r>
            <w:r w:rsidRPr="00B42AA2">
              <w:rPr>
                <w:rFonts w:ascii="Fixedsys" w:hAnsi="Fixedsys" w:cs="Courier New"/>
                <w:b w:val="0"/>
                <w:bCs/>
                <w:noProof/>
                <w:sz w:val="20"/>
                <w:szCs w:val="20"/>
              </w:rPr>
              <w:t>&gt; StateChangeEvent;</w:t>
            </w:r>
          </w:p>
          <w:p w14:paraId="42E38596" w14:textId="77777777" w:rsidR="00B42AA2" w:rsidRPr="00B42AA2" w:rsidRDefault="00B42AA2" w:rsidP="00B42AA2">
            <w:pPr>
              <w:autoSpaceDE w:val="0"/>
              <w:autoSpaceDN w:val="0"/>
              <w:adjustRightInd w:val="0"/>
              <w:rPr>
                <w:rFonts w:ascii="Fixedsys" w:hAnsi="Fixedsys" w:cs="Courier New"/>
                <w:b w:val="0"/>
                <w:bCs/>
                <w:noProof/>
                <w:sz w:val="20"/>
                <w:szCs w:val="20"/>
              </w:rPr>
            </w:pPr>
            <w:r w:rsidRPr="00B42AA2">
              <w:rPr>
                <w:rFonts w:ascii="Fixedsys" w:hAnsi="Fixedsys" w:cs="Courier New"/>
                <w:b w:val="0"/>
                <w:bCs/>
                <w:noProof/>
                <w:sz w:val="20"/>
                <w:szCs w:val="20"/>
              </w:rPr>
              <w:t xml:space="preserve">    }</w:t>
            </w:r>
          </w:p>
          <w:p w14:paraId="2D88A808" w14:textId="77777777" w:rsidR="00B42AA2" w:rsidRPr="00B42AA2" w:rsidRDefault="00B42AA2" w:rsidP="00B42AA2">
            <w:pPr>
              <w:autoSpaceDE w:val="0"/>
              <w:autoSpaceDN w:val="0"/>
              <w:adjustRightInd w:val="0"/>
              <w:rPr>
                <w:rFonts w:ascii="Fixedsys" w:hAnsi="Fixedsys" w:cs="Courier New"/>
                <w:b w:val="0"/>
                <w:bCs/>
                <w:noProof/>
                <w:sz w:val="20"/>
                <w:szCs w:val="20"/>
              </w:rPr>
            </w:pPr>
          </w:p>
          <w:p w14:paraId="6EA2FAE4" w14:textId="77777777" w:rsidR="00B42AA2" w:rsidRPr="00B42AA2" w:rsidRDefault="00B42AA2" w:rsidP="00B42AA2">
            <w:pPr>
              <w:autoSpaceDE w:val="0"/>
              <w:autoSpaceDN w:val="0"/>
              <w:adjustRightInd w:val="0"/>
              <w:rPr>
                <w:rFonts w:ascii="Fixedsys" w:hAnsi="Fixedsys" w:cs="Courier New"/>
                <w:b w:val="0"/>
                <w:bCs/>
                <w:noProof/>
                <w:color w:val="2B91AF"/>
                <w:sz w:val="20"/>
                <w:szCs w:val="20"/>
              </w:rPr>
            </w:pPr>
            <w:r w:rsidRPr="00B42AA2">
              <w:rPr>
                <w:rFonts w:ascii="Fixedsys" w:hAnsi="Fixedsys" w:cs="Courier New"/>
                <w:b w:val="0"/>
                <w:bCs/>
                <w:noProof/>
                <w:sz w:val="20"/>
                <w:szCs w:val="20"/>
              </w:rPr>
              <w:t xml:space="preserve">    </w:t>
            </w:r>
            <w:r w:rsidRPr="00B42AA2">
              <w:rPr>
                <w:rFonts w:ascii="Fixedsys" w:hAnsi="Fixedsys" w:cs="Courier New"/>
                <w:b w:val="0"/>
                <w:bCs/>
                <w:noProof/>
                <w:color w:val="0000FF"/>
                <w:sz w:val="20"/>
                <w:szCs w:val="20"/>
              </w:rPr>
              <w:t>public</w:t>
            </w:r>
            <w:r w:rsidRPr="00B42AA2">
              <w:rPr>
                <w:rFonts w:ascii="Fixedsys" w:hAnsi="Fixedsys" w:cs="Courier New"/>
                <w:b w:val="0"/>
                <w:bCs/>
                <w:noProof/>
                <w:sz w:val="20"/>
                <w:szCs w:val="20"/>
              </w:rPr>
              <w:t xml:space="preserve"> </w:t>
            </w:r>
            <w:r w:rsidRPr="00B42AA2">
              <w:rPr>
                <w:rFonts w:ascii="Fixedsys" w:hAnsi="Fixedsys" w:cs="Courier New"/>
                <w:b w:val="0"/>
                <w:bCs/>
                <w:noProof/>
                <w:color w:val="0000FF"/>
                <w:sz w:val="20"/>
                <w:szCs w:val="20"/>
              </w:rPr>
              <w:t>class</w:t>
            </w:r>
            <w:r w:rsidRPr="00B42AA2">
              <w:rPr>
                <w:rFonts w:ascii="Fixedsys" w:hAnsi="Fixedsys" w:cs="Courier New"/>
                <w:b w:val="0"/>
                <w:bCs/>
                <w:noProof/>
                <w:sz w:val="20"/>
                <w:szCs w:val="20"/>
              </w:rPr>
              <w:t xml:space="preserve"> </w:t>
            </w:r>
            <w:r w:rsidRPr="00B42AA2">
              <w:rPr>
                <w:rFonts w:ascii="Fixedsys" w:hAnsi="Fixedsys" w:cs="Courier New"/>
                <w:b w:val="0"/>
                <w:bCs/>
                <w:noProof/>
                <w:color w:val="2B91AF"/>
                <w:sz w:val="20"/>
                <w:szCs w:val="20"/>
              </w:rPr>
              <w:t>SecuritySystemKeypadLed</w:t>
            </w:r>
          </w:p>
          <w:p w14:paraId="7D8001AC" w14:textId="77777777" w:rsidR="00B42AA2" w:rsidRPr="00B42AA2" w:rsidRDefault="00B42AA2" w:rsidP="00B42AA2">
            <w:pPr>
              <w:autoSpaceDE w:val="0"/>
              <w:autoSpaceDN w:val="0"/>
              <w:adjustRightInd w:val="0"/>
              <w:rPr>
                <w:rFonts w:ascii="Fixedsys" w:hAnsi="Fixedsys" w:cs="Courier New"/>
                <w:b w:val="0"/>
                <w:bCs/>
                <w:noProof/>
                <w:sz w:val="20"/>
                <w:szCs w:val="20"/>
              </w:rPr>
            </w:pPr>
            <w:r w:rsidRPr="00B42AA2">
              <w:rPr>
                <w:rFonts w:ascii="Fixedsys" w:hAnsi="Fixedsys" w:cs="Courier New"/>
                <w:b w:val="0"/>
                <w:bCs/>
                <w:noProof/>
                <w:sz w:val="20"/>
                <w:szCs w:val="20"/>
              </w:rPr>
              <w:t xml:space="preserve">    {</w:t>
            </w:r>
          </w:p>
          <w:p w14:paraId="32CD25A3" w14:textId="77777777" w:rsidR="00B42AA2" w:rsidRPr="00B42AA2" w:rsidRDefault="00B42AA2" w:rsidP="00B42AA2">
            <w:pPr>
              <w:autoSpaceDE w:val="0"/>
              <w:autoSpaceDN w:val="0"/>
              <w:adjustRightInd w:val="0"/>
              <w:rPr>
                <w:rFonts w:ascii="Fixedsys" w:hAnsi="Fixedsys" w:cs="Courier New"/>
                <w:b w:val="0"/>
                <w:bCs/>
                <w:noProof/>
                <w:sz w:val="20"/>
                <w:szCs w:val="20"/>
              </w:rPr>
            </w:pPr>
            <w:r w:rsidRPr="00B42AA2">
              <w:rPr>
                <w:rFonts w:ascii="Fixedsys" w:hAnsi="Fixedsys" w:cs="Courier New"/>
                <w:b w:val="0"/>
                <w:bCs/>
                <w:noProof/>
                <w:sz w:val="20"/>
                <w:szCs w:val="20"/>
              </w:rPr>
              <w:t xml:space="preserve">        </w:t>
            </w:r>
            <w:r w:rsidRPr="00B42AA2">
              <w:rPr>
                <w:rFonts w:ascii="Fixedsys" w:hAnsi="Fixedsys" w:cs="Courier New"/>
                <w:b w:val="0"/>
                <w:bCs/>
                <w:noProof/>
                <w:color w:val="0000FF"/>
                <w:sz w:val="20"/>
                <w:szCs w:val="20"/>
              </w:rPr>
              <w:t>public</w:t>
            </w:r>
            <w:r w:rsidRPr="00B42AA2">
              <w:rPr>
                <w:rFonts w:ascii="Fixedsys" w:hAnsi="Fixedsys" w:cs="Courier New"/>
                <w:b w:val="0"/>
                <w:bCs/>
                <w:noProof/>
                <w:sz w:val="20"/>
                <w:szCs w:val="20"/>
              </w:rPr>
              <w:t xml:space="preserve"> </w:t>
            </w:r>
            <w:r w:rsidRPr="00B42AA2">
              <w:rPr>
                <w:rFonts w:ascii="Fixedsys" w:hAnsi="Fixedsys" w:cs="Courier New"/>
                <w:b w:val="0"/>
                <w:bCs/>
                <w:noProof/>
                <w:color w:val="0000FF"/>
                <w:sz w:val="20"/>
                <w:szCs w:val="20"/>
              </w:rPr>
              <w:t>bool</w:t>
            </w:r>
            <w:r w:rsidRPr="00B42AA2">
              <w:rPr>
                <w:rFonts w:ascii="Fixedsys" w:hAnsi="Fixedsys" w:cs="Courier New"/>
                <w:b w:val="0"/>
                <w:bCs/>
                <w:noProof/>
                <w:sz w:val="20"/>
                <w:szCs w:val="20"/>
              </w:rPr>
              <w:t xml:space="preserve"> State { </w:t>
            </w:r>
            <w:r w:rsidRPr="00B42AA2">
              <w:rPr>
                <w:rFonts w:ascii="Fixedsys" w:hAnsi="Fixedsys" w:cs="Courier New"/>
                <w:b w:val="0"/>
                <w:bCs/>
                <w:noProof/>
                <w:color w:val="0000FF"/>
                <w:sz w:val="20"/>
                <w:szCs w:val="20"/>
              </w:rPr>
              <w:t>get</w:t>
            </w:r>
            <w:r w:rsidRPr="00B42AA2">
              <w:rPr>
                <w:rFonts w:ascii="Fixedsys" w:hAnsi="Fixedsys" w:cs="Courier New"/>
                <w:b w:val="0"/>
                <w:bCs/>
                <w:noProof/>
                <w:sz w:val="20"/>
                <w:szCs w:val="20"/>
              </w:rPr>
              <w:t xml:space="preserve">; </w:t>
            </w:r>
            <w:r w:rsidRPr="00B42AA2">
              <w:rPr>
                <w:rFonts w:ascii="Fixedsys" w:hAnsi="Fixedsys" w:cs="Courier New"/>
                <w:b w:val="0"/>
                <w:bCs/>
                <w:noProof/>
                <w:color w:val="0000FF"/>
                <w:sz w:val="20"/>
                <w:szCs w:val="20"/>
              </w:rPr>
              <w:t>set</w:t>
            </w:r>
            <w:r w:rsidRPr="00B42AA2">
              <w:rPr>
                <w:rFonts w:ascii="Fixedsys" w:hAnsi="Fixedsys" w:cs="Courier New"/>
                <w:b w:val="0"/>
                <w:bCs/>
                <w:noProof/>
                <w:sz w:val="20"/>
                <w:szCs w:val="20"/>
              </w:rPr>
              <w:t>; }</w:t>
            </w:r>
          </w:p>
          <w:p w14:paraId="0329A553" w14:textId="77777777" w:rsidR="00B42AA2" w:rsidRPr="00B42AA2" w:rsidRDefault="00B42AA2" w:rsidP="00B42AA2">
            <w:pPr>
              <w:autoSpaceDE w:val="0"/>
              <w:autoSpaceDN w:val="0"/>
              <w:adjustRightInd w:val="0"/>
              <w:rPr>
                <w:rFonts w:ascii="Fixedsys" w:hAnsi="Fixedsys" w:cs="Courier New"/>
                <w:b w:val="0"/>
                <w:bCs/>
                <w:noProof/>
                <w:sz w:val="20"/>
                <w:szCs w:val="20"/>
              </w:rPr>
            </w:pPr>
            <w:r w:rsidRPr="00B42AA2">
              <w:rPr>
                <w:rFonts w:ascii="Fixedsys" w:hAnsi="Fixedsys" w:cs="Courier New"/>
                <w:b w:val="0"/>
                <w:bCs/>
                <w:noProof/>
                <w:sz w:val="20"/>
                <w:szCs w:val="20"/>
              </w:rPr>
              <w:t xml:space="preserve">        </w:t>
            </w:r>
            <w:r w:rsidRPr="00B42AA2">
              <w:rPr>
                <w:rFonts w:ascii="Fixedsys" w:hAnsi="Fixedsys" w:cs="Courier New"/>
                <w:b w:val="0"/>
                <w:bCs/>
                <w:noProof/>
                <w:color w:val="0000FF"/>
                <w:sz w:val="20"/>
                <w:szCs w:val="20"/>
              </w:rPr>
              <w:t>public</w:t>
            </w:r>
            <w:r w:rsidRPr="00B42AA2">
              <w:rPr>
                <w:rFonts w:ascii="Fixedsys" w:hAnsi="Fixedsys" w:cs="Courier New"/>
                <w:b w:val="0"/>
                <w:bCs/>
                <w:noProof/>
                <w:sz w:val="20"/>
                <w:szCs w:val="20"/>
              </w:rPr>
              <w:t xml:space="preserve"> </w:t>
            </w:r>
            <w:r w:rsidRPr="00B42AA2">
              <w:rPr>
                <w:rFonts w:ascii="Fixedsys" w:hAnsi="Fixedsys" w:cs="Courier New"/>
                <w:b w:val="0"/>
                <w:bCs/>
                <w:noProof/>
                <w:color w:val="2B91AF"/>
                <w:sz w:val="20"/>
                <w:szCs w:val="20"/>
              </w:rPr>
              <w:t>SecuritySystemKeypadLedColors</w:t>
            </w:r>
            <w:r w:rsidRPr="00B42AA2">
              <w:rPr>
                <w:rFonts w:ascii="Fixedsys" w:hAnsi="Fixedsys" w:cs="Courier New"/>
                <w:b w:val="0"/>
                <w:bCs/>
                <w:noProof/>
                <w:sz w:val="20"/>
                <w:szCs w:val="20"/>
              </w:rPr>
              <w:t xml:space="preserve"> Color { </w:t>
            </w:r>
            <w:r w:rsidRPr="00B42AA2">
              <w:rPr>
                <w:rFonts w:ascii="Fixedsys" w:hAnsi="Fixedsys" w:cs="Courier New"/>
                <w:b w:val="0"/>
                <w:bCs/>
                <w:noProof/>
                <w:color w:val="0000FF"/>
                <w:sz w:val="20"/>
                <w:szCs w:val="20"/>
              </w:rPr>
              <w:t>get</w:t>
            </w:r>
            <w:r w:rsidRPr="00B42AA2">
              <w:rPr>
                <w:rFonts w:ascii="Fixedsys" w:hAnsi="Fixedsys" w:cs="Courier New"/>
                <w:b w:val="0"/>
                <w:bCs/>
                <w:noProof/>
                <w:sz w:val="20"/>
                <w:szCs w:val="20"/>
              </w:rPr>
              <w:t xml:space="preserve">; </w:t>
            </w:r>
            <w:r w:rsidRPr="00B42AA2">
              <w:rPr>
                <w:rFonts w:ascii="Fixedsys" w:hAnsi="Fixedsys" w:cs="Courier New"/>
                <w:b w:val="0"/>
                <w:bCs/>
                <w:noProof/>
                <w:color w:val="0000FF"/>
                <w:sz w:val="20"/>
                <w:szCs w:val="20"/>
              </w:rPr>
              <w:t>set</w:t>
            </w:r>
            <w:r w:rsidRPr="00B42AA2">
              <w:rPr>
                <w:rFonts w:ascii="Fixedsys" w:hAnsi="Fixedsys" w:cs="Courier New"/>
                <w:b w:val="0"/>
                <w:bCs/>
                <w:noProof/>
                <w:sz w:val="20"/>
                <w:szCs w:val="20"/>
              </w:rPr>
              <w:t>; }</w:t>
            </w:r>
          </w:p>
          <w:p w14:paraId="6FB82316" w14:textId="77777777" w:rsidR="00B42AA2" w:rsidRPr="00B42AA2" w:rsidRDefault="00B42AA2" w:rsidP="00B42AA2">
            <w:pPr>
              <w:autoSpaceDE w:val="0"/>
              <w:autoSpaceDN w:val="0"/>
              <w:adjustRightInd w:val="0"/>
              <w:rPr>
                <w:rFonts w:ascii="Fixedsys" w:hAnsi="Fixedsys" w:cs="Courier New"/>
                <w:b w:val="0"/>
                <w:bCs/>
                <w:noProof/>
                <w:sz w:val="20"/>
                <w:szCs w:val="20"/>
              </w:rPr>
            </w:pPr>
            <w:r w:rsidRPr="00B42AA2">
              <w:rPr>
                <w:rFonts w:ascii="Fixedsys" w:hAnsi="Fixedsys" w:cs="Courier New"/>
                <w:b w:val="0"/>
                <w:bCs/>
                <w:noProof/>
                <w:sz w:val="20"/>
                <w:szCs w:val="20"/>
              </w:rPr>
              <w:t xml:space="preserve">        </w:t>
            </w:r>
            <w:r w:rsidRPr="00B42AA2">
              <w:rPr>
                <w:rFonts w:ascii="Fixedsys" w:hAnsi="Fixedsys" w:cs="Courier New"/>
                <w:b w:val="0"/>
                <w:bCs/>
                <w:noProof/>
                <w:color w:val="0000FF"/>
                <w:sz w:val="20"/>
                <w:szCs w:val="20"/>
              </w:rPr>
              <w:t>public</w:t>
            </w:r>
            <w:r w:rsidRPr="00B42AA2">
              <w:rPr>
                <w:rFonts w:ascii="Fixedsys" w:hAnsi="Fixedsys" w:cs="Courier New"/>
                <w:b w:val="0"/>
                <w:bCs/>
                <w:noProof/>
                <w:sz w:val="20"/>
                <w:szCs w:val="20"/>
              </w:rPr>
              <w:t xml:space="preserve"> </w:t>
            </w:r>
            <w:r w:rsidRPr="00B42AA2">
              <w:rPr>
                <w:rFonts w:ascii="Fixedsys" w:hAnsi="Fixedsys" w:cs="Courier New"/>
                <w:b w:val="0"/>
                <w:bCs/>
                <w:noProof/>
                <w:color w:val="0000FF"/>
                <w:sz w:val="20"/>
                <w:szCs w:val="20"/>
              </w:rPr>
              <w:t>string</w:t>
            </w:r>
            <w:r w:rsidRPr="00B42AA2">
              <w:rPr>
                <w:rFonts w:ascii="Fixedsys" w:hAnsi="Fixedsys" w:cs="Courier New"/>
                <w:b w:val="0"/>
                <w:bCs/>
                <w:noProof/>
                <w:sz w:val="20"/>
                <w:szCs w:val="20"/>
              </w:rPr>
              <w:t xml:space="preserve"> Label { </w:t>
            </w:r>
            <w:r w:rsidRPr="00B42AA2">
              <w:rPr>
                <w:rFonts w:ascii="Fixedsys" w:hAnsi="Fixedsys" w:cs="Courier New"/>
                <w:b w:val="0"/>
                <w:bCs/>
                <w:noProof/>
                <w:color w:val="0000FF"/>
                <w:sz w:val="20"/>
                <w:szCs w:val="20"/>
              </w:rPr>
              <w:t>get</w:t>
            </w:r>
            <w:r w:rsidRPr="00B42AA2">
              <w:rPr>
                <w:rFonts w:ascii="Fixedsys" w:hAnsi="Fixedsys" w:cs="Courier New"/>
                <w:b w:val="0"/>
                <w:bCs/>
                <w:noProof/>
                <w:sz w:val="20"/>
                <w:szCs w:val="20"/>
              </w:rPr>
              <w:t xml:space="preserve">; </w:t>
            </w:r>
            <w:r w:rsidRPr="00B42AA2">
              <w:rPr>
                <w:rFonts w:ascii="Fixedsys" w:hAnsi="Fixedsys" w:cs="Courier New"/>
                <w:b w:val="0"/>
                <w:bCs/>
                <w:noProof/>
                <w:color w:val="0000FF"/>
                <w:sz w:val="20"/>
                <w:szCs w:val="20"/>
              </w:rPr>
              <w:t>set</w:t>
            </w:r>
            <w:r w:rsidRPr="00B42AA2">
              <w:rPr>
                <w:rFonts w:ascii="Fixedsys" w:hAnsi="Fixedsys" w:cs="Courier New"/>
                <w:b w:val="0"/>
                <w:bCs/>
                <w:noProof/>
                <w:sz w:val="20"/>
                <w:szCs w:val="20"/>
              </w:rPr>
              <w:t>; }</w:t>
            </w:r>
          </w:p>
          <w:p w14:paraId="5CE63A29" w14:textId="0626FD35" w:rsidR="00B42AA2" w:rsidRPr="00291BA1" w:rsidRDefault="00B42AA2" w:rsidP="00B42AA2">
            <w:pPr>
              <w:rPr>
                <w:b w:val="0"/>
              </w:rPr>
            </w:pPr>
            <w:r w:rsidRPr="00B42AA2">
              <w:rPr>
                <w:rFonts w:ascii="Fixedsys" w:hAnsi="Fixedsys" w:cs="Courier New"/>
                <w:b w:val="0"/>
                <w:bCs/>
                <w:noProof/>
                <w:sz w:val="20"/>
                <w:szCs w:val="20"/>
              </w:rPr>
              <w:t xml:space="preserve">    }</w:t>
            </w:r>
          </w:p>
        </w:tc>
      </w:tr>
    </w:tbl>
    <w:p w14:paraId="3E515E8B" w14:textId="77777777" w:rsidR="00DF339F" w:rsidRDefault="00DF339F" w:rsidP="00DF339F">
      <w:r>
        <w:br w:type="page"/>
      </w:r>
    </w:p>
    <w:p w14:paraId="52A4DD2D" w14:textId="77777777" w:rsidR="00513952" w:rsidRDefault="00513952" w:rsidP="00513952">
      <w:pPr>
        <w:pStyle w:val="Heading2"/>
      </w:pPr>
      <w:bookmarkStart w:id="12" w:name="_Toc23857196"/>
      <w:r>
        <w:lastRenderedPageBreak/>
        <w:t>Device Type Abstract classes</w:t>
      </w:r>
      <w:bookmarkEnd w:id="12"/>
    </w:p>
    <w:p w14:paraId="19C5E9A8" w14:textId="77777777" w:rsidR="0069432F" w:rsidRPr="0069432F" w:rsidRDefault="0069432F" w:rsidP="0069432F">
      <w:pPr>
        <w:pStyle w:val="Heading3"/>
      </w:pPr>
      <w:bookmarkStart w:id="13" w:name="_Toc23857197"/>
      <w:r>
        <w:t>ABasic&lt;Device Type&gt;</w:t>
      </w:r>
      <w:bookmarkEnd w:id="13"/>
    </w:p>
    <w:p w14:paraId="58A1917F" w14:textId="77777777" w:rsidR="00E82060" w:rsidRDefault="00CD23AE" w:rsidP="00CD23AE">
      <w:pPr>
        <w:ind w:left="720"/>
      </w:pPr>
      <w:r>
        <w:t xml:space="preserve">Every device type </w:t>
      </w:r>
      <w:r w:rsidR="00E563DE">
        <w:t xml:space="preserve">interface </w:t>
      </w:r>
      <w:r>
        <w:t xml:space="preserve">will have an abstract class </w:t>
      </w:r>
      <w:r w:rsidR="005A0612">
        <w:t>that</w:t>
      </w:r>
      <w:r>
        <w:t xml:space="preserve"> implements</w:t>
      </w:r>
      <w:r w:rsidR="00A553FC">
        <w:t xml:space="preserve"> it and</w:t>
      </w:r>
      <w:r>
        <w:t xml:space="preserve"> all the necessary</w:t>
      </w:r>
      <w:r w:rsidR="00DF339F">
        <w:t xml:space="preserve"> </w:t>
      </w:r>
      <w:r>
        <w:t xml:space="preserve">component interfaces and provides basic functionality. </w:t>
      </w:r>
      <w:r w:rsidR="00DF339F">
        <w:t xml:space="preserve">Every abstract device type class </w:t>
      </w:r>
      <w:r w:rsidR="00974B11">
        <w:t xml:space="preserve">internally </w:t>
      </w:r>
      <w:r w:rsidR="00DF339F">
        <w:t>inherits the same abstract common driver class</w:t>
      </w:r>
      <w:r w:rsidR="00E563DE">
        <w:t xml:space="preserve"> called </w:t>
      </w:r>
      <w:r w:rsidR="00D21056">
        <w:t>ABasicDriver that</w:t>
      </w:r>
      <w:r w:rsidR="00555483">
        <w:t xml:space="preserve"> handles the common logic shared by all devic</w:t>
      </w:r>
      <w:r w:rsidR="004337EB">
        <w:t>e types.</w:t>
      </w:r>
    </w:p>
    <w:p w14:paraId="49578935" w14:textId="77777777" w:rsidR="005A0612" w:rsidRDefault="00115B83" w:rsidP="005A0612">
      <w:pPr>
        <w:ind w:left="720"/>
      </w:pPr>
      <w:r>
        <w:t>This class will contain a property for the protocol and transport classes.</w:t>
      </w:r>
      <w:r w:rsidR="00A30E6A">
        <w:t xml:space="preserve"> The protocol class is responsible for the API and the transport class is responsible for communication with the device.</w:t>
      </w:r>
    </w:p>
    <w:p w14:paraId="3E378873" w14:textId="77777777" w:rsidR="005A0612" w:rsidRDefault="00694486" w:rsidP="005A0612">
      <w:pPr>
        <w:ind w:left="720"/>
      </w:pPr>
      <w:r>
        <w:t>The only two component interfaces that must be overridden here are IAuthentication and IAuthentication2. Later sections will detail how this is done.</w:t>
      </w:r>
    </w:p>
    <w:p w14:paraId="737A8794" w14:textId="77777777" w:rsidR="00555483" w:rsidRDefault="00555483" w:rsidP="00CD23AE">
      <w:pPr>
        <w:ind w:left="720"/>
      </w:pPr>
      <w:r>
        <w:t>The methods defined by this class handle:</w:t>
      </w:r>
    </w:p>
    <w:p w14:paraId="3EB036DF" w14:textId="77777777" w:rsidR="00555483" w:rsidRDefault="00555483" w:rsidP="009B0741">
      <w:pPr>
        <w:pStyle w:val="ListParagraph"/>
        <w:numPr>
          <w:ilvl w:val="0"/>
          <w:numId w:val="4"/>
        </w:numPr>
      </w:pPr>
      <w:r>
        <w:t>Driver JSON data deserialization</w:t>
      </w:r>
    </w:p>
    <w:p w14:paraId="0935D777" w14:textId="77777777" w:rsidR="00555483" w:rsidRDefault="00555483" w:rsidP="009B0741">
      <w:pPr>
        <w:pStyle w:val="ListParagraph"/>
        <w:numPr>
          <w:ilvl w:val="0"/>
          <w:numId w:val="4"/>
        </w:numPr>
      </w:pPr>
      <w:r>
        <w:t>Populating lists of supported commands</w:t>
      </w:r>
    </w:p>
    <w:p w14:paraId="7197AA86" w14:textId="77777777" w:rsidR="00E563DE" w:rsidRDefault="00555483" w:rsidP="009B0741">
      <w:pPr>
        <w:pStyle w:val="ListParagraph"/>
        <w:numPr>
          <w:ilvl w:val="0"/>
          <w:numId w:val="4"/>
        </w:numPr>
      </w:pPr>
      <w:r>
        <w:t>Routing of all API calls to the protocol class</w:t>
      </w:r>
    </w:p>
    <w:p w14:paraId="6275BCA8" w14:textId="77777777" w:rsidR="00555483" w:rsidRDefault="00555483" w:rsidP="009B0741">
      <w:pPr>
        <w:pStyle w:val="ListParagraph"/>
        <w:numPr>
          <w:ilvl w:val="0"/>
          <w:numId w:val="4"/>
        </w:numPr>
      </w:pPr>
      <w:r>
        <w:t>Handling all state changes reported by the protocol class</w:t>
      </w:r>
    </w:p>
    <w:p w14:paraId="59D35B1C" w14:textId="77777777" w:rsidR="00555483" w:rsidRDefault="00555483" w:rsidP="009B0741">
      <w:pPr>
        <w:pStyle w:val="ListParagraph"/>
        <w:numPr>
          <w:ilvl w:val="0"/>
          <w:numId w:val="4"/>
        </w:numPr>
      </w:pPr>
      <w:r>
        <w:t>Handling internal meta-data</w:t>
      </w:r>
      <w:r>
        <w:br/>
      </w:r>
    </w:p>
    <w:p w14:paraId="1C5B3876" w14:textId="77777777" w:rsidR="00555483" w:rsidRDefault="00555483" w:rsidP="00CD23AE">
      <w:pPr>
        <w:ind w:left="720"/>
      </w:pPr>
      <w:r>
        <w:t>Every driver written is required to implement the correct device type abstract class.</w:t>
      </w:r>
    </w:p>
    <w:tbl>
      <w:tblPr>
        <w:tblStyle w:val="TableGrid"/>
        <w:tblW w:w="0" w:type="auto"/>
        <w:tblInd w:w="720" w:type="dxa"/>
        <w:tblLook w:val="04A0" w:firstRow="1" w:lastRow="0" w:firstColumn="1" w:lastColumn="0" w:noHBand="0" w:noVBand="1"/>
      </w:tblPr>
      <w:tblGrid>
        <w:gridCol w:w="4307"/>
        <w:gridCol w:w="4323"/>
      </w:tblGrid>
      <w:tr w:rsidR="00555483" w14:paraId="08AF3A80" w14:textId="77777777" w:rsidTr="00555483">
        <w:trPr>
          <w:cnfStyle w:val="100000000000" w:firstRow="1" w:lastRow="0" w:firstColumn="0" w:lastColumn="0" w:oddVBand="0" w:evenVBand="0" w:oddHBand="0" w:evenHBand="0" w:firstRowFirstColumn="0" w:firstRowLastColumn="0" w:lastRowFirstColumn="0" w:lastRowLastColumn="0"/>
        </w:trPr>
        <w:tc>
          <w:tcPr>
            <w:tcW w:w="4307" w:type="dxa"/>
          </w:tcPr>
          <w:p w14:paraId="7291C0EF" w14:textId="77777777" w:rsidR="00555483" w:rsidRDefault="00555483" w:rsidP="00555483">
            <w:pPr>
              <w:jc w:val="center"/>
            </w:pPr>
            <w:r>
              <w:t>Device Type</w:t>
            </w:r>
          </w:p>
        </w:tc>
        <w:tc>
          <w:tcPr>
            <w:tcW w:w="4323" w:type="dxa"/>
          </w:tcPr>
          <w:p w14:paraId="5CA38842" w14:textId="77777777" w:rsidR="00555483" w:rsidRDefault="00555483" w:rsidP="00555483">
            <w:pPr>
              <w:jc w:val="center"/>
            </w:pPr>
            <w:r>
              <w:t>Abstract Class</w:t>
            </w:r>
          </w:p>
        </w:tc>
      </w:tr>
      <w:tr w:rsidR="00555483" w14:paraId="5CADB8A5" w14:textId="77777777" w:rsidTr="00555483">
        <w:trPr>
          <w:cnfStyle w:val="000000100000" w:firstRow="0" w:lastRow="0" w:firstColumn="0" w:lastColumn="0" w:oddVBand="0" w:evenVBand="0" w:oddHBand="1" w:evenHBand="0" w:firstRowFirstColumn="0" w:firstRowLastColumn="0" w:lastRowFirstColumn="0" w:lastRowLastColumn="0"/>
        </w:trPr>
        <w:tc>
          <w:tcPr>
            <w:tcW w:w="4307" w:type="dxa"/>
          </w:tcPr>
          <w:p w14:paraId="4563F0E7" w14:textId="77777777" w:rsidR="00555483" w:rsidRPr="000063B2" w:rsidRDefault="00555483" w:rsidP="00555483">
            <w:pPr>
              <w:rPr>
                <w:sz w:val="20"/>
              </w:rPr>
            </w:pPr>
            <w:r w:rsidRPr="000063B2">
              <w:rPr>
                <w:sz w:val="20"/>
              </w:rPr>
              <w:t>Display / Projector</w:t>
            </w:r>
          </w:p>
        </w:tc>
        <w:tc>
          <w:tcPr>
            <w:tcW w:w="4323" w:type="dxa"/>
          </w:tcPr>
          <w:p w14:paraId="261DB4CC" w14:textId="77777777" w:rsidR="00555483" w:rsidRPr="000063B2" w:rsidRDefault="00555483" w:rsidP="00555483">
            <w:pPr>
              <w:rPr>
                <w:sz w:val="20"/>
              </w:rPr>
            </w:pPr>
            <w:r>
              <w:rPr>
                <w:sz w:val="20"/>
              </w:rPr>
              <w:t>ABasicVideoDisplay</w:t>
            </w:r>
          </w:p>
        </w:tc>
      </w:tr>
      <w:tr w:rsidR="00555483" w14:paraId="379BB449" w14:textId="77777777" w:rsidTr="00555483">
        <w:trPr>
          <w:cnfStyle w:val="000000010000" w:firstRow="0" w:lastRow="0" w:firstColumn="0" w:lastColumn="0" w:oddVBand="0" w:evenVBand="0" w:oddHBand="0" w:evenHBand="1" w:firstRowFirstColumn="0" w:firstRowLastColumn="0" w:lastRowFirstColumn="0" w:lastRowLastColumn="0"/>
        </w:trPr>
        <w:tc>
          <w:tcPr>
            <w:tcW w:w="4307" w:type="dxa"/>
          </w:tcPr>
          <w:p w14:paraId="0F91772C" w14:textId="77777777" w:rsidR="00555483" w:rsidRPr="000063B2" w:rsidRDefault="00D21056" w:rsidP="00D21056">
            <w:pPr>
              <w:rPr>
                <w:sz w:val="20"/>
              </w:rPr>
            </w:pPr>
            <w:r>
              <w:rPr>
                <w:sz w:val="20"/>
              </w:rPr>
              <w:t>Cable Box</w:t>
            </w:r>
          </w:p>
        </w:tc>
        <w:tc>
          <w:tcPr>
            <w:tcW w:w="4323" w:type="dxa"/>
          </w:tcPr>
          <w:p w14:paraId="5A9595AB" w14:textId="77777777" w:rsidR="00555483" w:rsidRPr="000063B2" w:rsidRDefault="00555483" w:rsidP="00555483">
            <w:pPr>
              <w:rPr>
                <w:sz w:val="20"/>
              </w:rPr>
            </w:pPr>
            <w:r w:rsidRPr="00B334E2">
              <w:rPr>
                <w:sz w:val="20"/>
                <w:lang w:bidi="en-US"/>
              </w:rPr>
              <w:t>ABasicCableBox</w:t>
            </w:r>
          </w:p>
        </w:tc>
      </w:tr>
      <w:tr w:rsidR="00555483" w14:paraId="18CB5704" w14:textId="77777777" w:rsidTr="00555483">
        <w:trPr>
          <w:cnfStyle w:val="000000100000" w:firstRow="0" w:lastRow="0" w:firstColumn="0" w:lastColumn="0" w:oddVBand="0" w:evenVBand="0" w:oddHBand="1" w:evenHBand="0" w:firstRowFirstColumn="0" w:firstRowLastColumn="0" w:lastRowFirstColumn="0" w:lastRowLastColumn="0"/>
        </w:trPr>
        <w:tc>
          <w:tcPr>
            <w:tcW w:w="4307" w:type="dxa"/>
          </w:tcPr>
          <w:p w14:paraId="6B603553" w14:textId="77777777" w:rsidR="00555483" w:rsidRPr="000063B2" w:rsidRDefault="00D21056" w:rsidP="00D21056">
            <w:pPr>
              <w:rPr>
                <w:sz w:val="20"/>
              </w:rPr>
            </w:pPr>
            <w:r w:rsidRPr="000063B2">
              <w:rPr>
                <w:sz w:val="20"/>
              </w:rPr>
              <w:t>Blu-ray</w:t>
            </w:r>
            <w:r w:rsidR="00555483" w:rsidRPr="000063B2">
              <w:rPr>
                <w:sz w:val="20"/>
              </w:rPr>
              <w:t xml:space="preserve"> Player </w:t>
            </w:r>
          </w:p>
        </w:tc>
        <w:tc>
          <w:tcPr>
            <w:tcW w:w="4323" w:type="dxa"/>
          </w:tcPr>
          <w:p w14:paraId="64EAA511" w14:textId="77777777" w:rsidR="00555483" w:rsidRPr="000063B2" w:rsidRDefault="00555483" w:rsidP="00555483">
            <w:pPr>
              <w:rPr>
                <w:sz w:val="20"/>
              </w:rPr>
            </w:pPr>
            <w:r>
              <w:rPr>
                <w:sz w:val="20"/>
              </w:rPr>
              <w:t>ABasicBlurayPlayer</w:t>
            </w:r>
          </w:p>
        </w:tc>
      </w:tr>
      <w:tr w:rsidR="00555483" w14:paraId="166D0EAE" w14:textId="77777777" w:rsidTr="00555483">
        <w:trPr>
          <w:cnfStyle w:val="000000010000" w:firstRow="0" w:lastRow="0" w:firstColumn="0" w:lastColumn="0" w:oddVBand="0" w:evenVBand="0" w:oddHBand="0" w:evenHBand="1" w:firstRowFirstColumn="0" w:firstRowLastColumn="0" w:lastRowFirstColumn="0" w:lastRowLastColumn="0"/>
        </w:trPr>
        <w:tc>
          <w:tcPr>
            <w:tcW w:w="4307" w:type="dxa"/>
          </w:tcPr>
          <w:p w14:paraId="4BD60620" w14:textId="77777777" w:rsidR="00555483" w:rsidRPr="000063B2" w:rsidRDefault="00555483" w:rsidP="00555483">
            <w:pPr>
              <w:rPr>
                <w:sz w:val="20"/>
              </w:rPr>
            </w:pPr>
            <w:r w:rsidRPr="000063B2">
              <w:rPr>
                <w:sz w:val="20"/>
              </w:rPr>
              <w:t xml:space="preserve">Video Server </w:t>
            </w:r>
          </w:p>
        </w:tc>
        <w:tc>
          <w:tcPr>
            <w:tcW w:w="4323" w:type="dxa"/>
          </w:tcPr>
          <w:p w14:paraId="6CB5D303" w14:textId="77777777" w:rsidR="00555483" w:rsidRPr="000063B2" w:rsidRDefault="00555483" w:rsidP="00555483">
            <w:pPr>
              <w:rPr>
                <w:sz w:val="20"/>
              </w:rPr>
            </w:pPr>
            <w:r>
              <w:rPr>
                <w:sz w:val="20"/>
              </w:rPr>
              <w:t>ABasicVideoServer</w:t>
            </w:r>
          </w:p>
        </w:tc>
      </w:tr>
      <w:tr w:rsidR="00555483" w14:paraId="3375C7CA" w14:textId="77777777" w:rsidTr="00555483">
        <w:trPr>
          <w:cnfStyle w:val="000000100000" w:firstRow="0" w:lastRow="0" w:firstColumn="0" w:lastColumn="0" w:oddVBand="0" w:evenVBand="0" w:oddHBand="1" w:evenHBand="0" w:firstRowFirstColumn="0" w:firstRowLastColumn="0" w:lastRowFirstColumn="0" w:lastRowLastColumn="0"/>
        </w:trPr>
        <w:tc>
          <w:tcPr>
            <w:tcW w:w="4307" w:type="dxa"/>
          </w:tcPr>
          <w:p w14:paraId="70D8F4F6" w14:textId="77777777" w:rsidR="00555483" w:rsidRPr="000063B2" w:rsidRDefault="00555483" w:rsidP="00555483">
            <w:pPr>
              <w:rPr>
                <w:sz w:val="20"/>
              </w:rPr>
            </w:pPr>
            <w:r w:rsidRPr="000063B2">
              <w:rPr>
                <w:sz w:val="20"/>
              </w:rPr>
              <w:t>AV Receiver</w:t>
            </w:r>
          </w:p>
        </w:tc>
        <w:tc>
          <w:tcPr>
            <w:tcW w:w="4323" w:type="dxa"/>
          </w:tcPr>
          <w:p w14:paraId="4E3A73B5" w14:textId="77777777" w:rsidR="00555483" w:rsidRPr="000063B2" w:rsidRDefault="00555483" w:rsidP="00555483">
            <w:pPr>
              <w:rPr>
                <w:sz w:val="20"/>
              </w:rPr>
            </w:pPr>
            <w:r>
              <w:rPr>
                <w:sz w:val="20"/>
              </w:rPr>
              <w:t>ABasicAvReceiver</w:t>
            </w:r>
          </w:p>
        </w:tc>
      </w:tr>
      <w:tr w:rsidR="00E22CA4" w14:paraId="3D0AFF09" w14:textId="77777777" w:rsidTr="00555483">
        <w:trPr>
          <w:cnfStyle w:val="000000010000" w:firstRow="0" w:lastRow="0" w:firstColumn="0" w:lastColumn="0" w:oddVBand="0" w:evenVBand="0" w:oddHBand="0" w:evenHBand="1" w:firstRowFirstColumn="0" w:firstRowLastColumn="0" w:lastRowFirstColumn="0" w:lastRowLastColumn="0"/>
        </w:trPr>
        <w:tc>
          <w:tcPr>
            <w:tcW w:w="4307" w:type="dxa"/>
          </w:tcPr>
          <w:p w14:paraId="59EA6ECF" w14:textId="6FFAC750" w:rsidR="00E22CA4" w:rsidRPr="000063B2" w:rsidRDefault="00E22CA4" w:rsidP="00555483">
            <w:pPr>
              <w:rPr>
                <w:sz w:val="20"/>
              </w:rPr>
            </w:pPr>
            <w:r>
              <w:rPr>
                <w:sz w:val="20"/>
              </w:rPr>
              <w:t>Security System</w:t>
            </w:r>
          </w:p>
        </w:tc>
        <w:tc>
          <w:tcPr>
            <w:tcW w:w="4323" w:type="dxa"/>
          </w:tcPr>
          <w:p w14:paraId="11A9E035" w14:textId="319E8B64" w:rsidR="00E22CA4" w:rsidRDefault="00CE342B" w:rsidP="00555483">
            <w:pPr>
              <w:rPr>
                <w:sz w:val="20"/>
              </w:rPr>
            </w:pPr>
            <w:r w:rsidRPr="00CE342B">
              <w:rPr>
                <w:sz w:val="20"/>
              </w:rPr>
              <w:t>ABasicSecuritySystem</w:t>
            </w:r>
          </w:p>
        </w:tc>
      </w:tr>
    </w:tbl>
    <w:p w14:paraId="487E4C7A" w14:textId="77777777" w:rsidR="0069432F" w:rsidRDefault="0069432F" w:rsidP="00E82060"/>
    <w:p w14:paraId="3048B1B9" w14:textId="77777777" w:rsidR="00A30E6A" w:rsidRDefault="0069432F" w:rsidP="00A30E6A">
      <w:pPr>
        <w:pStyle w:val="Heading3"/>
      </w:pPr>
      <w:r>
        <w:br w:type="page"/>
      </w:r>
      <w:bookmarkStart w:id="14" w:name="_Toc23857198"/>
      <w:r w:rsidR="00115B83">
        <w:lastRenderedPageBreak/>
        <w:t>ATransportDriver And Transports</w:t>
      </w:r>
      <w:bookmarkEnd w:id="14"/>
    </w:p>
    <w:p w14:paraId="6FD6D208" w14:textId="77777777" w:rsidR="00A30E6A" w:rsidRDefault="00A30E6A" w:rsidP="00A30E6A">
      <w:pPr>
        <w:ind w:left="720"/>
      </w:pPr>
      <w:r>
        <w:t>Every driver will only support one transport and will define what transport it supports using one of the several transport interfaces. The driver class is required to implement one of these interfaces.</w:t>
      </w:r>
      <w:r w:rsidR="00305BEB">
        <w:t xml:space="preserve"> If the transport chosen requires hardware access then ISimpl must also be defined to support the driver in SIMPL Windows if possible.</w:t>
      </w:r>
    </w:p>
    <w:p w14:paraId="1F447638" w14:textId="77777777" w:rsidR="00A30E6A" w:rsidRDefault="00A30E6A" w:rsidP="00A30E6A">
      <w:pPr>
        <w:ind w:left="720"/>
      </w:pPr>
      <w:r>
        <w:t xml:space="preserve">All transports are of type ATransportDriver. </w:t>
      </w:r>
      <w:r w:rsidR="00D62872">
        <w:t>While ATransportDriver does provide some logic that is common to all transports</w:t>
      </w:r>
      <w:r w:rsidR="00B02566">
        <w:t xml:space="preserve"> such as logging</w:t>
      </w:r>
      <w:r w:rsidR="00D62872">
        <w:t>, the actual operation of the driver’s transport</w:t>
      </w:r>
      <w:r w:rsidR="00C87B7E">
        <w:t xml:space="preserve"> class needs to do a few things:</w:t>
      </w:r>
      <w:r w:rsidR="00D62872">
        <w:t xml:space="preserve"> </w:t>
      </w:r>
    </w:p>
    <w:tbl>
      <w:tblPr>
        <w:tblStyle w:val="TableGrid"/>
        <w:tblW w:w="0" w:type="auto"/>
        <w:tblInd w:w="720" w:type="dxa"/>
        <w:tblLook w:val="04A0" w:firstRow="1" w:lastRow="0" w:firstColumn="1" w:lastColumn="0" w:noHBand="0" w:noVBand="1"/>
      </w:tblPr>
      <w:tblGrid>
        <w:gridCol w:w="2245"/>
        <w:gridCol w:w="6385"/>
      </w:tblGrid>
      <w:tr w:rsidR="00AE25C3" w14:paraId="359145CA" w14:textId="77777777" w:rsidTr="0062447B">
        <w:trPr>
          <w:cnfStyle w:val="100000000000" w:firstRow="1" w:lastRow="0" w:firstColumn="0" w:lastColumn="0" w:oddVBand="0" w:evenVBand="0" w:oddHBand="0" w:evenHBand="0" w:firstRowFirstColumn="0" w:firstRowLastColumn="0" w:lastRowFirstColumn="0" w:lastRowLastColumn="0"/>
        </w:trPr>
        <w:tc>
          <w:tcPr>
            <w:tcW w:w="8630" w:type="dxa"/>
            <w:gridSpan w:val="2"/>
          </w:tcPr>
          <w:p w14:paraId="2077F8D2" w14:textId="77777777" w:rsidR="00AE25C3" w:rsidRDefault="00D62872" w:rsidP="0062447B">
            <w:pPr>
              <w:jc w:val="center"/>
            </w:pPr>
            <w:r>
              <w:t>Required custom implementation</w:t>
            </w:r>
          </w:p>
        </w:tc>
      </w:tr>
      <w:tr w:rsidR="00A30E6A" w14:paraId="428D23E7" w14:textId="77777777" w:rsidTr="00B02566">
        <w:trPr>
          <w:cnfStyle w:val="000000100000" w:firstRow="0" w:lastRow="0" w:firstColumn="0" w:lastColumn="0" w:oddVBand="0" w:evenVBand="0" w:oddHBand="1" w:evenHBand="0" w:firstRowFirstColumn="0" w:firstRowLastColumn="0" w:lastRowFirstColumn="0" w:lastRowLastColumn="0"/>
        </w:trPr>
        <w:tc>
          <w:tcPr>
            <w:tcW w:w="2245" w:type="dxa"/>
          </w:tcPr>
          <w:p w14:paraId="212F2463" w14:textId="77777777" w:rsidR="00A30E6A" w:rsidRDefault="00A30E6A" w:rsidP="00A30E6A">
            <w:r w:rsidRPr="00A30E6A">
              <w:rPr>
                <w:lang w:bidi="en-US"/>
              </w:rPr>
              <w:t>DataHandler</w:t>
            </w:r>
          </w:p>
        </w:tc>
        <w:tc>
          <w:tcPr>
            <w:tcW w:w="6385" w:type="dxa"/>
          </w:tcPr>
          <w:p w14:paraId="2893A0D0" w14:textId="77777777" w:rsidR="00A30E6A" w:rsidRDefault="00AE25C3" w:rsidP="00AE25C3">
            <w:r>
              <w:t>Must be c</w:t>
            </w:r>
            <w:r w:rsidR="00A30E6A">
              <w:t xml:space="preserve">alled when the transport receives data. The protocol class will handle assignment to this </w:t>
            </w:r>
            <w:r>
              <w:t>and should not be done by drivers.</w:t>
            </w:r>
          </w:p>
        </w:tc>
      </w:tr>
      <w:tr w:rsidR="00A30E6A" w14:paraId="4E162A8E" w14:textId="77777777" w:rsidTr="00B02566">
        <w:trPr>
          <w:cnfStyle w:val="000000010000" w:firstRow="0" w:lastRow="0" w:firstColumn="0" w:lastColumn="0" w:oddVBand="0" w:evenVBand="0" w:oddHBand="0" w:evenHBand="1" w:firstRowFirstColumn="0" w:firstRowLastColumn="0" w:lastRowFirstColumn="0" w:lastRowLastColumn="0"/>
        </w:trPr>
        <w:tc>
          <w:tcPr>
            <w:tcW w:w="2245" w:type="dxa"/>
          </w:tcPr>
          <w:p w14:paraId="3BA734AD" w14:textId="77777777" w:rsidR="00A30E6A" w:rsidRDefault="00AE25C3" w:rsidP="00A30E6A">
            <w:r w:rsidRPr="00AE25C3">
              <w:rPr>
                <w:lang w:bidi="en-US"/>
              </w:rPr>
              <w:t>ConnectionChanged</w:t>
            </w:r>
          </w:p>
        </w:tc>
        <w:tc>
          <w:tcPr>
            <w:tcW w:w="6385" w:type="dxa"/>
          </w:tcPr>
          <w:p w14:paraId="189CAFEF" w14:textId="77777777" w:rsidR="00A30E6A" w:rsidRDefault="00AE25C3" w:rsidP="00D62872">
            <w:r>
              <w:t xml:space="preserve">Must be called when the </w:t>
            </w:r>
            <w:r w:rsidR="00D62872">
              <w:t>transport detects a disconnect if possible.</w:t>
            </w:r>
          </w:p>
        </w:tc>
      </w:tr>
      <w:tr w:rsidR="00A30E6A" w14:paraId="3EE35C37" w14:textId="77777777" w:rsidTr="00B02566">
        <w:trPr>
          <w:cnfStyle w:val="000000100000" w:firstRow="0" w:lastRow="0" w:firstColumn="0" w:lastColumn="0" w:oddVBand="0" w:evenVBand="0" w:oddHBand="1" w:evenHBand="0" w:firstRowFirstColumn="0" w:firstRowLastColumn="0" w:lastRowFirstColumn="0" w:lastRowLastColumn="0"/>
        </w:trPr>
        <w:tc>
          <w:tcPr>
            <w:tcW w:w="2245" w:type="dxa"/>
          </w:tcPr>
          <w:p w14:paraId="436B7568" w14:textId="77777777" w:rsidR="00A30E6A" w:rsidRDefault="00D62872" w:rsidP="00A30E6A">
            <w:r w:rsidRPr="00D62872">
              <w:rPr>
                <w:lang w:bidi="en-US"/>
              </w:rPr>
              <w:t>IsConnected</w:t>
            </w:r>
          </w:p>
        </w:tc>
        <w:tc>
          <w:tcPr>
            <w:tcW w:w="6385" w:type="dxa"/>
          </w:tcPr>
          <w:p w14:paraId="0C83FF3C" w14:textId="77777777" w:rsidR="00D62872" w:rsidRDefault="00D62872" w:rsidP="00A30E6A">
            <w:r>
              <w:t xml:space="preserve">Must be set to true when communication is possible with the device and false when it is not. </w:t>
            </w:r>
          </w:p>
        </w:tc>
      </w:tr>
      <w:tr w:rsidR="00A30E6A" w14:paraId="45BFC676" w14:textId="77777777" w:rsidTr="00B02566">
        <w:trPr>
          <w:cnfStyle w:val="000000010000" w:firstRow="0" w:lastRow="0" w:firstColumn="0" w:lastColumn="0" w:oddVBand="0" w:evenVBand="0" w:oddHBand="0" w:evenHBand="1" w:firstRowFirstColumn="0" w:firstRowLastColumn="0" w:lastRowFirstColumn="0" w:lastRowLastColumn="0"/>
        </w:trPr>
        <w:tc>
          <w:tcPr>
            <w:tcW w:w="2245" w:type="dxa"/>
          </w:tcPr>
          <w:p w14:paraId="33558565" w14:textId="77777777" w:rsidR="00A30E6A" w:rsidRDefault="00D62872" w:rsidP="00A30E6A">
            <w:r w:rsidRPr="00D62872">
              <w:rPr>
                <w:lang w:bidi="en-US"/>
              </w:rPr>
              <w:t>SendMethod</w:t>
            </w:r>
          </w:p>
        </w:tc>
        <w:tc>
          <w:tcPr>
            <w:tcW w:w="6385" w:type="dxa"/>
          </w:tcPr>
          <w:p w14:paraId="72EB3E3E" w14:textId="77777777" w:rsidR="00A30E6A" w:rsidRDefault="00D62872" w:rsidP="00D62872">
            <w:r>
              <w:t>Must be overridden by the driver’s transport class.  This method must send data to the device with no added delay.</w:t>
            </w:r>
          </w:p>
        </w:tc>
      </w:tr>
      <w:tr w:rsidR="00D62872" w14:paraId="6801873C" w14:textId="77777777" w:rsidTr="00B02566">
        <w:trPr>
          <w:cnfStyle w:val="000000100000" w:firstRow="0" w:lastRow="0" w:firstColumn="0" w:lastColumn="0" w:oddVBand="0" w:evenVBand="0" w:oddHBand="1" w:evenHBand="0" w:firstRowFirstColumn="0" w:firstRowLastColumn="0" w:lastRowFirstColumn="0" w:lastRowLastColumn="0"/>
        </w:trPr>
        <w:tc>
          <w:tcPr>
            <w:tcW w:w="2245" w:type="dxa"/>
          </w:tcPr>
          <w:p w14:paraId="692D731C" w14:textId="77777777" w:rsidR="00D62872" w:rsidRPr="00D62872" w:rsidRDefault="00D62872" w:rsidP="00A30E6A">
            <w:r>
              <w:t>Start</w:t>
            </w:r>
          </w:p>
        </w:tc>
        <w:tc>
          <w:tcPr>
            <w:tcW w:w="6385" w:type="dxa"/>
          </w:tcPr>
          <w:p w14:paraId="0FA5D5A3" w14:textId="77777777" w:rsidR="00D62872" w:rsidRDefault="00C87B7E" w:rsidP="00A30E6A">
            <w:r>
              <w:t>Must be overridden to connect to the device.</w:t>
            </w:r>
          </w:p>
        </w:tc>
      </w:tr>
      <w:tr w:rsidR="00D62872" w14:paraId="46DC58F2" w14:textId="77777777" w:rsidTr="00B02566">
        <w:trPr>
          <w:cnfStyle w:val="000000010000" w:firstRow="0" w:lastRow="0" w:firstColumn="0" w:lastColumn="0" w:oddVBand="0" w:evenVBand="0" w:oddHBand="0" w:evenHBand="1" w:firstRowFirstColumn="0" w:firstRowLastColumn="0" w:lastRowFirstColumn="0" w:lastRowLastColumn="0"/>
        </w:trPr>
        <w:tc>
          <w:tcPr>
            <w:tcW w:w="2245" w:type="dxa"/>
          </w:tcPr>
          <w:p w14:paraId="1DADEB68" w14:textId="77777777" w:rsidR="00D62872" w:rsidRPr="00D62872" w:rsidRDefault="00D62872" w:rsidP="00A30E6A">
            <w:r>
              <w:t>Stop</w:t>
            </w:r>
          </w:p>
        </w:tc>
        <w:tc>
          <w:tcPr>
            <w:tcW w:w="6385" w:type="dxa"/>
          </w:tcPr>
          <w:p w14:paraId="342CA9C2" w14:textId="77777777" w:rsidR="00D62872" w:rsidRDefault="00C87B7E" w:rsidP="00A30E6A">
            <w:r>
              <w:t>Must be overridden to disconnect from the device.</w:t>
            </w:r>
          </w:p>
          <w:p w14:paraId="30793B10" w14:textId="77777777" w:rsidR="00C87B7E" w:rsidRDefault="00C87B7E" w:rsidP="00A30E6A"/>
          <w:p w14:paraId="35DBA882" w14:textId="77777777" w:rsidR="00C87B7E" w:rsidRDefault="00C87B7E" w:rsidP="00A30E6A">
            <w:r>
              <w:t>Since Stop() will be called by the protocol when it is disposed, this method must dispose any IDisposable classes.</w:t>
            </w:r>
          </w:p>
        </w:tc>
      </w:tr>
      <w:tr w:rsidR="00B02566" w14:paraId="2CCE19C8" w14:textId="77777777" w:rsidTr="00B02566">
        <w:trPr>
          <w:cnfStyle w:val="000000100000" w:firstRow="0" w:lastRow="0" w:firstColumn="0" w:lastColumn="0" w:oddVBand="0" w:evenVBand="0" w:oddHBand="1" w:evenHBand="0" w:firstRowFirstColumn="0" w:firstRowLastColumn="0" w:lastRowFirstColumn="0" w:lastRowLastColumn="0"/>
        </w:trPr>
        <w:tc>
          <w:tcPr>
            <w:tcW w:w="2245" w:type="dxa"/>
          </w:tcPr>
          <w:p w14:paraId="0E4D0DF7" w14:textId="77777777" w:rsidR="00B02566" w:rsidRDefault="00B02566" w:rsidP="00A30E6A">
            <w:r>
              <w:t>Log</w:t>
            </w:r>
          </w:p>
        </w:tc>
        <w:tc>
          <w:tcPr>
            <w:tcW w:w="6385" w:type="dxa"/>
          </w:tcPr>
          <w:p w14:paraId="3D1D6C3C" w14:textId="77777777" w:rsidR="00B02566" w:rsidRDefault="00B02566" w:rsidP="00B02566">
            <w:r>
              <w:t>Must be called when a message needs to be logged such as a change of states.</w:t>
            </w:r>
          </w:p>
        </w:tc>
      </w:tr>
    </w:tbl>
    <w:p w14:paraId="79BFDB47" w14:textId="77777777" w:rsidR="00A30E6A" w:rsidRDefault="00A30E6A" w:rsidP="00A30E6A">
      <w:pPr>
        <w:ind w:left="720"/>
      </w:pPr>
    </w:p>
    <w:p w14:paraId="504C39E3" w14:textId="77777777" w:rsidR="00974B11" w:rsidRDefault="00974B11" w:rsidP="00A30E6A">
      <w:pPr>
        <w:ind w:left="720"/>
      </w:pPr>
      <w:r>
        <w:t>The transport should also behave in an asynchronous way In addition to implementing the methods above.</w:t>
      </w:r>
    </w:p>
    <w:p w14:paraId="1755A67D" w14:textId="77777777" w:rsidR="00C87B7E" w:rsidRDefault="00C87B7E" w:rsidP="00A30E6A">
      <w:pPr>
        <w:ind w:left="720"/>
      </w:pPr>
      <w:r>
        <w:t>All other members of ATransportDriver may not be modified</w:t>
      </w:r>
      <w:r w:rsidR="00B02566">
        <w:t>, called, or used.</w:t>
      </w:r>
    </w:p>
    <w:p w14:paraId="4BE0C7E6" w14:textId="77777777" w:rsidR="00B02566" w:rsidRDefault="00B02566" w:rsidP="00A30E6A">
      <w:pPr>
        <w:ind w:left="720"/>
      </w:pPr>
      <w:r>
        <w:t>There are several pre-built transports available for driver developers to use. The next section goes over the interfaces that define the transport of a driver and what pre-built transport exist to support that type.</w:t>
      </w:r>
    </w:p>
    <w:p w14:paraId="0961AF21" w14:textId="77777777" w:rsidR="00B02566" w:rsidRDefault="00B02566" w:rsidP="00B02566">
      <w:r>
        <w:br w:type="page"/>
      </w:r>
    </w:p>
    <w:p w14:paraId="03884009" w14:textId="77777777" w:rsidR="00A30E6A" w:rsidRDefault="00A30E6A" w:rsidP="00A30E6A">
      <w:pPr>
        <w:pStyle w:val="Heading4"/>
      </w:pPr>
      <w:r>
        <w:lastRenderedPageBreak/>
        <w:t xml:space="preserve"> ITcp</w:t>
      </w:r>
    </w:p>
    <w:tbl>
      <w:tblPr>
        <w:tblStyle w:val="TableGrid"/>
        <w:tblW w:w="0" w:type="auto"/>
        <w:tblInd w:w="720" w:type="dxa"/>
        <w:tblLook w:val="04A0" w:firstRow="1" w:lastRow="0" w:firstColumn="1" w:lastColumn="0" w:noHBand="0" w:noVBand="1"/>
      </w:tblPr>
      <w:tblGrid>
        <w:gridCol w:w="8630"/>
      </w:tblGrid>
      <w:tr w:rsidR="00A30E6A" w14:paraId="6B040B77" w14:textId="77777777" w:rsidTr="00A30E6A">
        <w:trPr>
          <w:cnfStyle w:val="100000000000" w:firstRow="1" w:lastRow="0" w:firstColumn="0" w:lastColumn="0" w:oddVBand="0" w:evenVBand="0" w:oddHBand="0" w:evenHBand="0" w:firstRowFirstColumn="0" w:firstRowLastColumn="0" w:lastRowFirstColumn="0" w:lastRowLastColumn="0"/>
        </w:trPr>
        <w:tc>
          <w:tcPr>
            <w:tcW w:w="9350" w:type="dxa"/>
          </w:tcPr>
          <w:p w14:paraId="1D0D51D8" w14:textId="77777777" w:rsidR="00A30E6A" w:rsidRPr="00A30E6A" w:rsidRDefault="00A30E6A" w:rsidP="00A30E6A">
            <w:pPr>
              <w:autoSpaceDE w:val="0"/>
              <w:autoSpaceDN w:val="0"/>
              <w:adjustRightInd w:val="0"/>
              <w:rPr>
                <w:rFonts w:ascii="Fixedsys" w:hAnsi="Fixedsys" w:cs="Times New Roman"/>
                <w:b w:val="0"/>
                <w:noProof/>
                <w:color w:val="2B91AF"/>
                <w:sz w:val="20"/>
                <w:szCs w:val="20"/>
              </w:rPr>
            </w:pPr>
            <w:r w:rsidRPr="00A30E6A">
              <w:rPr>
                <w:rFonts w:ascii="Fixedsys" w:hAnsi="Fixedsys" w:cs="Times New Roman"/>
                <w:b w:val="0"/>
                <w:noProof/>
                <w:sz w:val="20"/>
                <w:szCs w:val="20"/>
              </w:rPr>
              <w:t xml:space="preserve">    </w:t>
            </w:r>
            <w:r w:rsidRPr="00A30E6A">
              <w:rPr>
                <w:rFonts w:ascii="Fixedsys" w:hAnsi="Fixedsys" w:cs="Times New Roman"/>
                <w:b w:val="0"/>
                <w:noProof/>
                <w:color w:val="0000FF"/>
                <w:sz w:val="20"/>
                <w:szCs w:val="20"/>
              </w:rPr>
              <w:t>public</w:t>
            </w:r>
            <w:r w:rsidRPr="00A30E6A">
              <w:rPr>
                <w:rFonts w:ascii="Fixedsys" w:hAnsi="Fixedsys" w:cs="Times New Roman"/>
                <w:b w:val="0"/>
                <w:noProof/>
                <w:sz w:val="20"/>
                <w:szCs w:val="20"/>
              </w:rPr>
              <w:t xml:space="preserve"> </w:t>
            </w:r>
            <w:r w:rsidRPr="00A30E6A">
              <w:rPr>
                <w:rFonts w:ascii="Fixedsys" w:hAnsi="Fixedsys" w:cs="Times New Roman"/>
                <w:b w:val="0"/>
                <w:noProof/>
                <w:color w:val="0000FF"/>
                <w:sz w:val="20"/>
                <w:szCs w:val="20"/>
              </w:rPr>
              <w:t>interface</w:t>
            </w:r>
            <w:r w:rsidRPr="00A30E6A">
              <w:rPr>
                <w:rFonts w:ascii="Fixedsys" w:hAnsi="Fixedsys" w:cs="Times New Roman"/>
                <w:b w:val="0"/>
                <w:noProof/>
                <w:sz w:val="20"/>
                <w:szCs w:val="20"/>
              </w:rPr>
              <w:t xml:space="preserve"> </w:t>
            </w:r>
            <w:r w:rsidRPr="00A30E6A">
              <w:rPr>
                <w:rFonts w:ascii="Fixedsys" w:hAnsi="Fixedsys" w:cs="Times New Roman"/>
                <w:b w:val="0"/>
                <w:noProof/>
                <w:color w:val="2B91AF"/>
                <w:sz w:val="20"/>
                <w:szCs w:val="20"/>
              </w:rPr>
              <w:t>ITcp</w:t>
            </w:r>
            <w:r w:rsidRPr="00A30E6A">
              <w:rPr>
                <w:rFonts w:ascii="Fixedsys" w:hAnsi="Fixedsys" w:cs="Times New Roman"/>
                <w:b w:val="0"/>
                <w:noProof/>
                <w:sz w:val="20"/>
                <w:szCs w:val="20"/>
              </w:rPr>
              <w:t xml:space="preserve"> : </w:t>
            </w:r>
            <w:r w:rsidRPr="00A30E6A">
              <w:rPr>
                <w:rFonts w:ascii="Fixedsys" w:hAnsi="Fixedsys" w:cs="Times New Roman"/>
                <w:b w:val="0"/>
                <w:noProof/>
                <w:color w:val="2B91AF"/>
                <w:sz w:val="20"/>
                <w:szCs w:val="20"/>
              </w:rPr>
              <w:t>ISerial</w:t>
            </w:r>
          </w:p>
          <w:p w14:paraId="23098444" w14:textId="77777777" w:rsidR="00A30E6A" w:rsidRPr="00A30E6A" w:rsidRDefault="00A30E6A" w:rsidP="00A30E6A">
            <w:pPr>
              <w:autoSpaceDE w:val="0"/>
              <w:autoSpaceDN w:val="0"/>
              <w:adjustRightInd w:val="0"/>
              <w:rPr>
                <w:rFonts w:ascii="Fixedsys" w:hAnsi="Fixedsys" w:cs="Times New Roman"/>
                <w:b w:val="0"/>
                <w:noProof/>
                <w:sz w:val="20"/>
                <w:szCs w:val="20"/>
              </w:rPr>
            </w:pPr>
            <w:r w:rsidRPr="00A30E6A">
              <w:rPr>
                <w:rFonts w:ascii="Fixedsys" w:hAnsi="Fixedsys" w:cs="Times New Roman"/>
                <w:b w:val="0"/>
                <w:noProof/>
                <w:sz w:val="20"/>
                <w:szCs w:val="20"/>
              </w:rPr>
              <w:t xml:space="preserve">    {</w:t>
            </w:r>
          </w:p>
          <w:p w14:paraId="3F23F267" w14:textId="77777777" w:rsidR="00A30E6A" w:rsidRPr="00A30E6A" w:rsidRDefault="00A30E6A" w:rsidP="00A30E6A">
            <w:pPr>
              <w:autoSpaceDE w:val="0"/>
              <w:autoSpaceDN w:val="0"/>
              <w:adjustRightInd w:val="0"/>
              <w:rPr>
                <w:rFonts w:ascii="Fixedsys" w:hAnsi="Fixedsys" w:cs="Times New Roman"/>
                <w:b w:val="0"/>
                <w:noProof/>
                <w:sz w:val="20"/>
                <w:szCs w:val="20"/>
              </w:rPr>
            </w:pPr>
            <w:r w:rsidRPr="00A30E6A">
              <w:rPr>
                <w:rFonts w:ascii="Fixedsys" w:hAnsi="Fixedsys" w:cs="Times New Roman"/>
                <w:b w:val="0"/>
                <w:noProof/>
                <w:sz w:val="20"/>
                <w:szCs w:val="20"/>
              </w:rPr>
              <w:t xml:space="preserve">        </w:t>
            </w:r>
            <w:r w:rsidRPr="00A30E6A">
              <w:rPr>
                <w:rFonts w:ascii="Fixedsys" w:hAnsi="Fixedsys" w:cs="Times New Roman"/>
                <w:b w:val="0"/>
                <w:noProof/>
                <w:color w:val="0000FF"/>
                <w:sz w:val="20"/>
                <w:szCs w:val="20"/>
              </w:rPr>
              <w:t>int</w:t>
            </w:r>
            <w:r w:rsidRPr="00A30E6A">
              <w:rPr>
                <w:rFonts w:ascii="Fixedsys" w:hAnsi="Fixedsys" w:cs="Times New Roman"/>
                <w:b w:val="0"/>
                <w:noProof/>
                <w:sz w:val="20"/>
                <w:szCs w:val="20"/>
              </w:rPr>
              <w:t xml:space="preserve"> Port { </w:t>
            </w:r>
            <w:r w:rsidRPr="00A30E6A">
              <w:rPr>
                <w:rFonts w:ascii="Fixedsys" w:hAnsi="Fixedsys" w:cs="Times New Roman"/>
                <w:b w:val="0"/>
                <w:noProof/>
                <w:color w:val="0000FF"/>
                <w:sz w:val="20"/>
                <w:szCs w:val="20"/>
              </w:rPr>
              <w:t>get</w:t>
            </w:r>
            <w:r w:rsidRPr="00A30E6A">
              <w:rPr>
                <w:rFonts w:ascii="Fixedsys" w:hAnsi="Fixedsys" w:cs="Times New Roman"/>
                <w:b w:val="0"/>
                <w:noProof/>
                <w:sz w:val="20"/>
                <w:szCs w:val="20"/>
              </w:rPr>
              <w:t>; }</w:t>
            </w:r>
          </w:p>
          <w:p w14:paraId="6117411E" w14:textId="77777777" w:rsidR="00A30E6A" w:rsidRPr="00A30E6A" w:rsidRDefault="00A30E6A" w:rsidP="00A30E6A">
            <w:pPr>
              <w:autoSpaceDE w:val="0"/>
              <w:autoSpaceDN w:val="0"/>
              <w:adjustRightInd w:val="0"/>
              <w:rPr>
                <w:rFonts w:ascii="Fixedsys" w:hAnsi="Fixedsys" w:cs="Times New Roman"/>
                <w:b w:val="0"/>
                <w:noProof/>
                <w:sz w:val="20"/>
                <w:szCs w:val="20"/>
              </w:rPr>
            </w:pPr>
            <w:r w:rsidRPr="00A30E6A">
              <w:rPr>
                <w:rFonts w:ascii="Fixedsys" w:hAnsi="Fixedsys" w:cs="Times New Roman"/>
                <w:b w:val="0"/>
                <w:noProof/>
                <w:sz w:val="20"/>
                <w:szCs w:val="20"/>
              </w:rPr>
              <w:t xml:space="preserve">        </w:t>
            </w:r>
            <w:r w:rsidRPr="00A30E6A">
              <w:rPr>
                <w:rFonts w:ascii="Fixedsys" w:hAnsi="Fixedsys" w:cs="Times New Roman"/>
                <w:b w:val="0"/>
                <w:noProof/>
                <w:color w:val="0000FF"/>
                <w:sz w:val="20"/>
                <w:szCs w:val="20"/>
              </w:rPr>
              <w:t>void</w:t>
            </w:r>
            <w:r w:rsidRPr="00A30E6A">
              <w:rPr>
                <w:rFonts w:ascii="Fixedsys" w:hAnsi="Fixedsys" w:cs="Times New Roman"/>
                <w:b w:val="0"/>
                <w:noProof/>
                <w:sz w:val="20"/>
                <w:szCs w:val="20"/>
              </w:rPr>
              <w:t xml:space="preserve"> Initialize(</w:t>
            </w:r>
            <w:r w:rsidRPr="00A30E6A">
              <w:rPr>
                <w:rFonts w:ascii="Fixedsys" w:hAnsi="Fixedsys" w:cs="Times New Roman"/>
                <w:b w:val="0"/>
                <w:noProof/>
                <w:color w:val="2B91AF"/>
                <w:sz w:val="20"/>
                <w:szCs w:val="20"/>
              </w:rPr>
              <w:t>IPAddress</w:t>
            </w:r>
            <w:r w:rsidRPr="00A30E6A">
              <w:rPr>
                <w:rFonts w:ascii="Fixedsys" w:hAnsi="Fixedsys" w:cs="Times New Roman"/>
                <w:b w:val="0"/>
                <w:noProof/>
                <w:sz w:val="20"/>
                <w:szCs w:val="20"/>
              </w:rPr>
              <w:t xml:space="preserve"> ipAddress, </w:t>
            </w:r>
            <w:r w:rsidRPr="00A30E6A">
              <w:rPr>
                <w:rFonts w:ascii="Fixedsys" w:hAnsi="Fixedsys" w:cs="Times New Roman"/>
                <w:b w:val="0"/>
                <w:noProof/>
                <w:color w:val="0000FF"/>
                <w:sz w:val="20"/>
                <w:szCs w:val="20"/>
              </w:rPr>
              <w:t>int</w:t>
            </w:r>
            <w:r w:rsidRPr="00A30E6A">
              <w:rPr>
                <w:rFonts w:ascii="Fixedsys" w:hAnsi="Fixedsys" w:cs="Times New Roman"/>
                <w:b w:val="0"/>
                <w:noProof/>
                <w:sz w:val="20"/>
                <w:szCs w:val="20"/>
              </w:rPr>
              <w:t xml:space="preserve"> port);</w:t>
            </w:r>
          </w:p>
          <w:p w14:paraId="542A04B9" w14:textId="77777777" w:rsidR="00A30E6A" w:rsidRDefault="00A30E6A" w:rsidP="00A30E6A">
            <w:r w:rsidRPr="00A30E6A">
              <w:rPr>
                <w:rFonts w:ascii="Fixedsys" w:hAnsi="Fixedsys" w:cs="Times New Roman"/>
                <w:b w:val="0"/>
                <w:noProof/>
                <w:sz w:val="20"/>
                <w:szCs w:val="20"/>
              </w:rPr>
              <w:t xml:space="preserve">    }</w:t>
            </w:r>
          </w:p>
        </w:tc>
      </w:tr>
    </w:tbl>
    <w:p w14:paraId="1538C167" w14:textId="77777777" w:rsidR="002C57A1" w:rsidRDefault="002C57A1" w:rsidP="002C57A1">
      <w:pPr>
        <w:ind w:left="720"/>
      </w:pPr>
      <w:r>
        <w:br/>
      </w:r>
      <w:r w:rsidR="00A30E6A">
        <w:t>Used by all TCP/IP drivers which require an IP address and a port. Applications are responsible for resolving hostnames to an IP address.</w:t>
      </w:r>
      <w:r>
        <w:t xml:space="preserve"> </w:t>
      </w:r>
    </w:p>
    <w:p w14:paraId="3D6058EC" w14:textId="77777777" w:rsidR="002C57A1" w:rsidRDefault="002C57A1" w:rsidP="002C57A1">
      <w:pPr>
        <w:ind w:left="720"/>
      </w:pPr>
      <w:r>
        <w:t>The port value is zero by default and is set by the defined Initialize method. Applications may call (driverObject as ITcp).Port to get the default value defined in the driver’s JSON data.</w:t>
      </w:r>
    </w:p>
    <w:p w14:paraId="34401AAB" w14:textId="77777777" w:rsidR="002C57A1" w:rsidRDefault="002C57A1" w:rsidP="002C57A1">
      <w:pPr>
        <w:ind w:left="720"/>
      </w:pPr>
      <w:r>
        <w:t>TcpTransport and HttpTransport are two pre-built transports that may be used but are not required.</w:t>
      </w:r>
      <w:r w:rsidR="004F2F44">
        <w:t xml:space="preserve"> TcpTransport  is for drivers that have a constant connection to the device. It handles reconnects if the driver’s JSON data set EnableAutoReconnect to true every minute.  This transport is not meant to be used by drivers that need to open a connection, send a command, and then close the connection. A custom transport would need to be programmed for these cases.</w:t>
      </w:r>
    </w:p>
    <w:p w14:paraId="1A4BF029" w14:textId="62ACC226" w:rsidR="004E3119" w:rsidRDefault="004E3119" w:rsidP="00A30E6A">
      <w:pPr>
        <w:ind w:left="720"/>
      </w:pPr>
      <w:r>
        <w:t>HTTPS, SSL</w:t>
      </w:r>
      <w:r w:rsidR="00D34A93">
        <w:t>*</w:t>
      </w:r>
      <w:r>
        <w:t xml:space="preserve">, SSH, WSS, and other protocols </w:t>
      </w:r>
      <w:r w:rsidR="002C57A1">
        <w:t>must</w:t>
      </w:r>
      <w:r>
        <w:t xml:space="preserve"> be implemented by the driver with its own custom transport class.</w:t>
      </w:r>
      <w:r w:rsidR="004F2F44">
        <w:t xml:space="preserve"> </w:t>
      </w:r>
    </w:p>
    <w:p w14:paraId="18A10BCA" w14:textId="69B65FDE" w:rsidR="00D34A93" w:rsidRPr="00A30E6A" w:rsidRDefault="00D34A93" w:rsidP="00A30E6A">
      <w:pPr>
        <w:ind w:left="720"/>
      </w:pPr>
      <w:r>
        <w:t xml:space="preserve">*The security system device type can utilize the variant of the TCP transport called </w:t>
      </w:r>
      <w:r w:rsidRPr="00D34A93">
        <w:t>TcpSSLTransport</w:t>
      </w:r>
      <w:r>
        <w:t>.</w:t>
      </w:r>
    </w:p>
    <w:p w14:paraId="6E4906CB" w14:textId="77777777" w:rsidR="00A30E6A" w:rsidRDefault="00A30E6A" w:rsidP="00A30E6A">
      <w:pPr>
        <w:pStyle w:val="Heading4"/>
      </w:pPr>
      <w:r>
        <w:t>ISimpl</w:t>
      </w:r>
    </w:p>
    <w:tbl>
      <w:tblPr>
        <w:tblStyle w:val="TableGrid"/>
        <w:tblW w:w="0" w:type="auto"/>
        <w:tblInd w:w="715" w:type="dxa"/>
        <w:tblLook w:val="04A0" w:firstRow="1" w:lastRow="0" w:firstColumn="1" w:lastColumn="0" w:noHBand="0" w:noVBand="1"/>
      </w:tblPr>
      <w:tblGrid>
        <w:gridCol w:w="8635"/>
      </w:tblGrid>
      <w:tr w:rsidR="00A30E6A" w14:paraId="7F0BC46A" w14:textId="77777777" w:rsidTr="00A30E6A">
        <w:trPr>
          <w:cnfStyle w:val="100000000000" w:firstRow="1" w:lastRow="0" w:firstColumn="0" w:lastColumn="0" w:oddVBand="0" w:evenVBand="0" w:oddHBand="0" w:evenHBand="0" w:firstRowFirstColumn="0" w:firstRowLastColumn="0" w:lastRowFirstColumn="0" w:lastRowLastColumn="0"/>
        </w:trPr>
        <w:tc>
          <w:tcPr>
            <w:tcW w:w="8635" w:type="dxa"/>
          </w:tcPr>
          <w:p w14:paraId="029698E7" w14:textId="77777777" w:rsidR="00A30E6A" w:rsidRPr="00A30E6A" w:rsidRDefault="00A30E6A" w:rsidP="00A30E6A">
            <w:pPr>
              <w:autoSpaceDE w:val="0"/>
              <w:autoSpaceDN w:val="0"/>
              <w:adjustRightInd w:val="0"/>
              <w:rPr>
                <w:rFonts w:ascii="Fixedsys" w:hAnsi="Fixedsys" w:cs="Times New Roman"/>
                <w:b w:val="0"/>
                <w:noProof/>
                <w:color w:val="2B91AF"/>
                <w:sz w:val="20"/>
                <w:szCs w:val="20"/>
              </w:rPr>
            </w:pPr>
            <w:r w:rsidRPr="00A30E6A">
              <w:rPr>
                <w:rFonts w:ascii="Fixedsys" w:hAnsi="Fixedsys" w:cs="Times New Roman"/>
                <w:b w:val="0"/>
                <w:noProof/>
                <w:sz w:val="20"/>
                <w:szCs w:val="20"/>
              </w:rPr>
              <w:t xml:space="preserve">    </w:t>
            </w:r>
            <w:r w:rsidRPr="00A30E6A">
              <w:rPr>
                <w:rFonts w:ascii="Fixedsys" w:hAnsi="Fixedsys" w:cs="Times New Roman"/>
                <w:b w:val="0"/>
                <w:noProof/>
                <w:color w:val="0000FF"/>
                <w:sz w:val="20"/>
                <w:szCs w:val="20"/>
              </w:rPr>
              <w:t>public</w:t>
            </w:r>
            <w:r w:rsidRPr="00A30E6A">
              <w:rPr>
                <w:rFonts w:ascii="Fixedsys" w:hAnsi="Fixedsys" w:cs="Times New Roman"/>
                <w:b w:val="0"/>
                <w:noProof/>
                <w:sz w:val="20"/>
                <w:szCs w:val="20"/>
              </w:rPr>
              <w:t xml:space="preserve"> </w:t>
            </w:r>
            <w:r w:rsidRPr="00A30E6A">
              <w:rPr>
                <w:rFonts w:ascii="Fixedsys" w:hAnsi="Fixedsys" w:cs="Times New Roman"/>
                <w:b w:val="0"/>
                <w:noProof/>
                <w:color w:val="0000FF"/>
                <w:sz w:val="20"/>
                <w:szCs w:val="20"/>
              </w:rPr>
              <w:t>interface</w:t>
            </w:r>
            <w:r w:rsidRPr="00A30E6A">
              <w:rPr>
                <w:rFonts w:ascii="Fixedsys" w:hAnsi="Fixedsys" w:cs="Times New Roman"/>
                <w:b w:val="0"/>
                <w:noProof/>
                <w:sz w:val="20"/>
                <w:szCs w:val="20"/>
              </w:rPr>
              <w:t xml:space="preserve"> </w:t>
            </w:r>
            <w:r w:rsidRPr="00A30E6A">
              <w:rPr>
                <w:rFonts w:ascii="Fixedsys" w:hAnsi="Fixedsys" w:cs="Times New Roman"/>
                <w:b w:val="0"/>
                <w:noProof/>
                <w:color w:val="2B91AF"/>
                <w:sz w:val="20"/>
                <w:szCs w:val="20"/>
              </w:rPr>
              <w:t>ISimpl</w:t>
            </w:r>
            <w:r w:rsidRPr="00A30E6A">
              <w:rPr>
                <w:rFonts w:ascii="Fixedsys" w:hAnsi="Fixedsys" w:cs="Times New Roman"/>
                <w:b w:val="0"/>
                <w:noProof/>
                <w:sz w:val="20"/>
                <w:szCs w:val="20"/>
              </w:rPr>
              <w:t xml:space="preserve"> : </w:t>
            </w:r>
            <w:r w:rsidRPr="00A30E6A">
              <w:rPr>
                <w:rFonts w:ascii="Fixedsys" w:hAnsi="Fixedsys" w:cs="Times New Roman"/>
                <w:b w:val="0"/>
                <w:noProof/>
                <w:color w:val="2B91AF"/>
                <w:sz w:val="20"/>
                <w:szCs w:val="20"/>
              </w:rPr>
              <w:t>ISerial</w:t>
            </w:r>
          </w:p>
          <w:p w14:paraId="667492D5" w14:textId="77777777" w:rsidR="00A30E6A" w:rsidRPr="00A30E6A" w:rsidRDefault="00A30E6A" w:rsidP="00A30E6A">
            <w:pPr>
              <w:autoSpaceDE w:val="0"/>
              <w:autoSpaceDN w:val="0"/>
              <w:adjustRightInd w:val="0"/>
              <w:rPr>
                <w:rFonts w:ascii="Fixedsys" w:hAnsi="Fixedsys" w:cs="Times New Roman"/>
                <w:b w:val="0"/>
                <w:noProof/>
                <w:sz w:val="20"/>
                <w:szCs w:val="20"/>
              </w:rPr>
            </w:pPr>
            <w:r w:rsidRPr="00A30E6A">
              <w:rPr>
                <w:rFonts w:ascii="Fixedsys" w:hAnsi="Fixedsys" w:cs="Times New Roman"/>
                <w:b w:val="0"/>
                <w:noProof/>
                <w:sz w:val="20"/>
                <w:szCs w:val="20"/>
              </w:rPr>
              <w:t xml:space="preserve">    {</w:t>
            </w:r>
          </w:p>
          <w:p w14:paraId="2131E913" w14:textId="77777777" w:rsidR="00A30E6A" w:rsidRPr="00A30E6A" w:rsidRDefault="00A30E6A" w:rsidP="00A30E6A">
            <w:pPr>
              <w:autoSpaceDE w:val="0"/>
              <w:autoSpaceDN w:val="0"/>
              <w:adjustRightInd w:val="0"/>
              <w:rPr>
                <w:rFonts w:ascii="Fixedsys" w:hAnsi="Fixedsys" w:cs="Times New Roman"/>
                <w:b w:val="0"/>
                <w:noProof/>
                <w:sz w:val="20"/>
                <w:szCs w:val="20"/>
              </w:rPr>
            </w:pPr>
            <w:r w:rsidRPr="00A30E6A">
              <w:rPr>
                <w:rFonts w:ascii="Fixedsys" w:hAnsi="Fixedsys" w:cs="Times New Roman"/>
                <w:b w:val="0"/>
                <w:noProof/>
                <w:sz w:val="20"/>
                <w:szCs w:val="20"/>
              </w:rPr>
              <w:t xml:space="preserve">        </w:t>
            </w:r>
            <w:r w:rsidRPr="00A30E6A">
              <w:rPr>
                <w:rFonts w:ascii="Fixedsys" w:hAnsi="Fixedsys" w:cs="Times New Roman"/>
                <w:b w:val="0"/>
                <w:noProof/>
                <w:color w:val="2B91AF"/>
                <w:sz w:val="20"/>
                <w:szCs w:val="20"/>
              </w:rPr>
              <w:t>SimplTransport</w:t>
            </w:r>
            <w:r w:rsidRPr="00A30E6A">
              <w:rPr>
                <w:rFonts w:ascii="Fixedsys" w:hAnsi="Fixedsys" w:cs="Times New Roman"/>
                <w:b w:val="0"/>
                <w:noProof/>
                <w:sz w:val="20"/>
                <w:szCs w:val="20"/>
              </w:rPr>
              <w:t xml:space="preserve"> Initialize(</w:t>
            </w:r>
            <w:r w:rsidRPr="00A30E6A">
              <w:rPr>
                <w:rFonts w:ascii="Fixedsys" w:hAnsi="Fixedsys" w:cs="Times New Roman"/>
                <w:b w:val="0"/>
                <w:noProof/>
                <w:color w:val="2B91AF"/>
                <w:sz w:val="20"/>
                <w:szCs w:val="20"/>
              </w:rPr>
              <w:t>Action</w:t>
            </w:r>
            <w:r w:rsidRPr="00A30E6A">
              <w:rPr>
                <w:rFonts w:ascii="Fixedsys" w:hAnsi="Fixedsys" w:cs="Times New Roman"/>
                <w:b w:val="0"/>
                <w:noProof/>
                <w:sz w:val="20"/>
                <w:szCs w:val="20"/>
              </w:rPr>
              <w:t>&lt;</w:t>
            </w:r>
            <w:r w:rsidRPr="00A30E6A">
              <w:rPr>
                <w:rFonts w:ascii="Fixedsys" w:hAnsi="Fixedsys" w:cs="Times New Roman"/>
                <w:b w:val="0"/>
                <w:noProof/>
                <w:color w:val="0000FF"/>
                <w:sz w:val="20"/>
                <w:szCs w:val="20"/>
              </w:rPr>
              <w:t>string</w:t>
            </w:r>
            <w:r w:rsidRPr="00A30E6A">
              <w:rPr>
                <w:rFonts w:ascii="Fixedsys" w:hAnsi="Fixedsys" w:cs="Times New Roman"/>
                <w:b w:val="0"/>
                <w:noProof/>
                <w:sz w:val="20"/>
                <w:szCs w:val="20"/>
              </w:rPr>
              <w:t xml:space="preserve">, </w:t>
            </w:r>
            <w:r w:rsidRPr="00A30E6A">
              <w:rPr>
                <w:rFonts w:ascii="Fixedsys" w:hAnsi="Fixedsys" w:cs="Times New Roman"/>
                <w:b w:val="0"/>
                <w:noProof/>
                <w:color w:val="0000FF"/>
                <w:sz w:val="20"/>
                <w:szCs w:val="20"/>
              </w:rPr>
              <w:t>object</w:t>
            </w:r>
            <w:r w:rsidRPr="00A30E6A">
              <w:rPr>
                <w:rFonts w:ascii="Fixedsys" w:hAnsi="Fixedsys" w:cs="Times New Roman"/>
                <w:b w:val="0"/>
                <w:noProof/>
                <w:sz w:val="20"/>
                <w:szCs w:val="20"/>
              </w:rPr>
              <w:t>[]&gt; send);</w:t>
            </w:r>
          </w:p>
          <w:p w14:paraId="12C73367" w14:textId="77777777" w:rsidR="00A30E6A" w:rsidRDefault="00A30E6A" w:rsidP="00A30E6A">
            <w:r w:rsidRPr="00A30E6A">
              <w:rPr>
                <w:rFonts w:ascii="Fixedsys" w:hAnsi="Fixedsys" w:cs="Times New Roman"/>
                <w:b w:val="0"/>
                <w:noProof/>
                <w:sz w:val="20"/>
                <w:szCs w:val="20"/>
              </w:rPr>
              <w:t xml:space="preserve">    }</w:t>
            </w:r>
          </w:p>
        </w:tc>
      </w:tr>
    </w:tbl>
    <w:p w14:paraId="017B1A16" w14:textId="77777777" w:rsidR="00A30E6A" w:rsidRDefault="002C57A1" w:rsidP="00A30E6A">
      <w:pPr>
        <w:ind w:left="720"/>
      </w:pPr>
      <w:r>
        <w:br/>
      </w:r>
      <w:r w:rsidR="009C3B3F">
        <w:t>Required</w:t>
      </w:r>
      <w:r w:rsidR="00A30E6A">
        <w:t xml:space="preserve"> when the transport requires hardware access such as COM drivers. The driver will call the provided Send method when data needs to be sent to the device. </w:t>
      </w:r>
    </w:p>
    <w:p w14:paraId="6AA46FF8" w14:textId="77777777" w:rsidR="00A30E6A" w:rsidRDefault="00A30E6A" w:rsidP="00A30E6A">
      <w:pPr>
        <w:ind w:left="720"/>
      </w:pPr>
      <w:r>
        <w:t xml:space="preserve">SimplTransport must be used as the transport type when ISimpl needs to be implemented. It contains a method called “ReceiveData” that needs to be called when data is received. </w:t>
      </w:r>
      <w:r w:rsidR="002C57A1">
        <w:t>The SIMPL modules use this class for IR, CEC, and COM drivers.</w:t>
      </w:r>
    </w:p>
    <w:p w14:paraId="41685CDA" w14:textId="77777777" w:rsidR="002C57A1" w:rsidRDefault="00A30E6A" w:rsidP="002C57A1">
      <w:pPr>
        <w:ind w:left="720"/>
      </w:pPr>
      <w:r>
        <w:t>Some S# Pro applications may choose to use this transport so that they could handle the COM port on their own so it is important this is implemented if the driver requires hardware access.</w:t>
      </w:r>
    </w:p>
    <w:p w14:paraId="5BBF01BE" w14:textId="77777777" w:rsidR="002C57A1" w:rsidRDefault="002C57A1">
      <w:r>
        <w:br w:type="page"/>
      </w:r>
    </w:p>
    <w:p w14:paraId="49B2BB1A" w14:textId="77777777" w:rsidR="00A30E6A" w:rsidRDefault="00A30E6A" w:rsidP="00A30E6A">
      <w:pPr>
        <w:pStyle w:val="Heading4"/>
      </w:pPr>
      <w:r w:rsidRPr="00A30E6A">
        <w:lastRenderedPageBreak/>
        <w:t>ISerialComport</w:t>
      </w:r>
    </w:p>
    <w:tbl>
      <w:tblPr>
        <w:tblStyle w:val="TableGrid"/>
        <w:tblW w:w="0" w:type="auto"/>
        <w:tblInd w:w="720" w:type="dxa"/>
        <w:tblLook w:val="04A0" w:firstRow="1" w:lastRow="0" w:firstColumn="1" w:lastColumn="0" w:noHBand="0" w:noVBand="1"/>
      </w:tblPr>
      <w:tblGrid>
        <w:gridCol w:w="8630"/>
      </w:tblGrid>
      <w:tr w:rsidR="00A30E6A" w14:paraId="25235C00" w14:textId="77777777" w:rsidTr="00A30E6A">
        <w:trPr>
          <w:cnfStyle w:val="100000000000" w:firstRow="1" w:lastRow="0" w:firstColumn="0" w:lastColumn="0" w:oddVBand="0" w:evenVBand="0" w:oddHBand="0" w:evenHBand="0" w:firstRowFirstColumn="0" w:firstRowLastColumn="0" w:lastRowFirstColumn="0" w:lastRowLastColumn="0"/>
        </w:trPr>
        <w:tc>
          <w:tcPr>
            <w:tcW w:w="9350" w:type="dxa"/>
          </w:tcPr>
          <w:p w14:paraId="68C0AF8E" w14:textId="77777777" w:rsidR="00A30E6A" w:rsidRPr="00A30E6A" w:rsidRDefault="00A30E6A" w:rsidP="00A30E6A">
            <w:pPr>
              <w:autoSpaceDE w:val="0"/>
              <w:autoSpaceDN w:val="0"/>
              <w:adjustRightInd w:val="0"/>
              <w:rPr>
                <w:rFonts w:ascii="Fixedsys" w:hAnsi="Fixedsys" w:cs="Times New Roman"/>
                <w:b w:val="0"/>
                <w:noProof/>
                <w:color w:val="2B91AF"/>
                <w:sz w:val="20"/>
                <w:szCs w:val="20"/>
              </w:rPr>
            </w:pPr>
            <w:r w:rsidRPr="00A30E6A">
              <w:rPr>
                <w:rFonts w:ascii="Fixedsys" w:hAnsi="Fixedsys" w:cs="Times New Roman"/>
                <w:b w:val="0"/>
                <w:noProof/>
                <w:sz w:val="20"/>
                <w:szCs w:val="20"/>
              </w:rPr>
              <w:t xml:space="preserve">    </w:t>
            </w:r>
            <w:r w:rsidRPr="00A30E6A">
              <w:rPr>
                <w:rFonts w:ascii="Fixedsys" w:hAnsi="Fixedsys" w:cs="Times New Roman"/>
                <w:b w:val="0"/>
                <w:noProof/>
                <w:color w:val="0000FF"/>
                <w:sz w:val="20"/>
                <w:szCs w:val="20"/>
              </w:rPr>
              <w:t>public</w:t>
            </w:r>
            <w:r w:rsidRPr="00A30E6A">
              <w:rPr>
                <w:rFonts w:ascii="Fixedsys" w:hAnsi="Fixedsys" w:cs="Times New Roman"/>
                <w:b w:val="0"/>
                <w:noProof/>
                <w:sz w:val="20"/>
                <w:szCs w:val="20"/>
              </w:rPr>
              <w:t xml:space="preserve"> </w:t>
            </w:r>
            <w:r w:rsidRPr="00A30E6A">
              <w:rPr>
                <w:rFonts w:ascii="Fixedsys" w:hAnsi="Fixedsys" w:cs="Times New Roman"/>
                <w:b w:val="0"/>
                <w:noProof/>
                <w:color w:val="0000FF"/>
                <w:sz w:val="20"/>
                <w:szCs w:val="20"/>
              </w:rPr>
              <w:t>interface</w:t>
            </w:r>
            <w:r w:rsidRPr="00A30E6A">
              <w:rPr>
                <w:rFonts w:ascii="Fixedsys" w:hAnsi="Fixedsys" w:cs="Times New Roman"/>
                <w:b w:val="0"/>
                <w:noProof/>
                <w:sz w:val="20"/>
                <w:szCs w:val="20"/>
              </w:rPr>
              <w:t xml:space="preserve"> </w:t>
            </w:r>
            <w:r w:rsidRPr="00A30E6A">
              <w:rPr>
                <w:rFonts w:ascii="Fixedsys" w:hAnsi="Fixedsys" w:cs="Times New Roman"/>
                <w:b w:val="0"/>
                <w:noProof/>
                <w:color w:val="2B91AF"/>
                <w:sz w:val="20"/>
                <w:szCs w:val="20"/>
              </w:rPr>
              <w:t>ISerialComport</w:t>
            </w:r>
            <w:r w:rsidRPr="00A30E6A">
              <w:rPr>
                <w:rFonts w:ascii="Fixedsys" w:hAnsi="Fixedsys" w:cs="Times New Roman"/>
                <w:b w:val="0"/>
                <w:noProof/>
                <w:sz w:val="20"/>
                <w:szCs w:val="20"/>
              </w:rPr>
              <w:t xml:space="preserve"> : </w:t>
            </w:r>
            <w:r w:rsidRPr="00A30E6A">
              <w:rPr>
                <w:rFonts w:ascii="Fixedsys" w:hAnsi="Fixedsys" w:cs="Times New Roman"/>
                <w:b w:val="0"/>
                <w:noProof/>
                <w:color w:val="2B91AF"/>
                <w:sz w:val="20"/>
                <w:szCs w:val="20"/>
              </w:rPr>
              <w:t>ISerial</w:t>
            </w:r>
          </w:p>
          <w:p w14:paraId="431BD5FE" w14:textId="77777777" w:rsidR="00A30E6A" w:rsidRPr="00A30E6A" w:rsidRDefault="00A30E6A" w:rsidP="00A30E6A">
            <w:pPr>
              <w:autoSpaceDE w:val="0"/>
              <w:autoSpaceDN w:val="0"/>
              <w:adjustRightInd w:val="0"/>
              <w:rPr>
                <w:rFonts w:ascii="Fixedsys" w:hAnsi="Fixedsys" w:cs="Times New Roman"/>
                <w:b w:val="0"/>
                <w:noProof/>
                <w:sz w:val="20"/>
                <w:szCs w:val="20"/>
              </w:rPr>
            </w:pPr>
            <w:r w:rsidRPr="00A30E6A">
              <w:rPr>
                <w:rFonts w:ascii="Fixedsys" w:hAnsi="Fixedsys" w:cs="Times New Roman"/>
                <w:b w:val="0"/>
                <w:noProof/>
                <w:sz w:val="20"/>
                <w:szCs w:val="20"/>
              </w:rPr>
              <w:t xml:space="preserve">    {</w:t>
            </w:r>
          </w:p>
          <w:p w14:paraId="1DED5155" w14:textId="77777777" w:rsidR="00A30E6A" w:rsidRPr="00A30E6A" w:rsidRDefault="00A30E6A" w:rsidP="00A30E6A">
            <w:pPr>
              <w:autoSpaceDE w:val="0"/>
              <w:autoSpaceDN w:val="0"/>
              <w:adjustRightInd w:val="0"/>
              <w:rPr>
                <w:rFonts w:ascii="Fixedsys" w:hAnsi="Fixedsys" w:cs="Times New Roman"/>
                <w:b w:val="0"/>
                <w:noProof/>
                <w:sz w:val="20"/>
                <w:szCs w:val="20"/>
              </w:rPr>
            </w:pPr>
            <w:r w:rsidRPr="00A30E6A">
              <w:rPr>
                <w:rFonts w:ascii="Fixedsys" w:hAnsi="Fixedsys" w:cs="Times New Roman"/>
                <w:b w:val="0"/>
                <w:noProof/>
                <w:sz w:val="20"/>
                <w:szCs w:val="20"/>
              </w:rPr>
              <w:t xml:space="preserve">        </w:t>
            </w:r>
            <w:r w:rsidRPr="00A30E6A">
              <w:rPr>
                <w:rFonts w:ascii="Fixedsys" w:hAnsi="Fixedsys" w:cs="Times New Roman"/>
                <w:b w:val="0"/>
                <w:noProof/>
                <w:color w:val="2B91AF"/>
                <w:sz w:val="20"/>
                <w:szCs w:val="20"/>
              </w:rPr>
              <w:t>ComPortSpec</w:t>
            </w:r>
            <w:r w:rsidRPr="00A30E6A">
              <w:rPr>
                <w:rFonts w:ascii="Fixedsys" w:hAnsi="Fixedsys" w:cs="Times New Roman"/>
                <w:b w:val="0"/>
                <w:noProof/>
                <w:sz w:val="20"/>
                <w:szCs w:val="20"/>
              </w:rPr>
              <w:t xml:space="preserve"> ComSpec { </w:t>
            </w:r>
            <w:r w:rsidRPr="00A30E6A">
              <w:rPr>
                <w:rFonts w:ascii="Fixedsys" w:hAnsi="Fixedsys" w:cs="Times New Roman"/>
                <w:b w:val="0"/>
                <w:noProof/>
                <w:color w:val="0000FF"/>
                <w:sz w:val="20"/>
                <w:szCs w:val="20"/>
              </w:rPr>
              <w:t>get</w:t>
            </w:r>
            <w:r w:rsidRPr="00A30E6A">
              <w:rPr>
                <w:rFonts w:ascii="Fixedsys" w:hAnsi="Fixedsys" w:cs="Times New Roman"/>
                <w:b w:val="0"/>
                <w:noProof/>
                <w:sz w:val="20"/>
                <w:szCs w:val="20"/>
              </w:rPr>
              <w:t>; }</w:t>
            </w:r>
          </w:p>
          <w:p w14:paraId="3455FE79" w14:textId="77777777" w:rsidR="00A30E6A" w:rsidRPr="00A30E6A" w:rsidRDefault="00A30E6A" w:rsidP="00A30E6A">
            <w:pPr>
              <w:autoSpaceDE w:val="0"/>
              <w:autoSpaceDN w:val="0"/>
              <w:adjustRightInd w:val="0"/>
              <w:rPr>
                <w:rFonts w:ascii="Fixedsys" w:hAnsi="Fixedsys" w:cs="Times New Roman"/>
                <w:b w:val="0"/>
                <w:noProof/>
                <w:sz w:val="20"/>
                <w:szCs w:val="20"/>
              </w:rPr>
            </w:pPr>
            <w:r w:rsidRPr="00A30E6A">
              <w:rPr>
                <w:rFonts w:ascii="Fixedsys" w:hAnsi="Fixedsys" w:cs="Times New Roman"/>
                <w:b w:val="0"/>
                <w:noProof/>
                <w:sz w:val="20"/>
                <w:szCs w:val="20"/>
              </w:rPr>
              <w:t xml:space="preserve">        </w:t>
            </w:r>
            <w:r w:rsidRPr="00A30E6A">
              <w:rPr>
                <w:rFonts w:ascii="Fixedsys" w:hAnsi="Fixedsys" w:cs="Times New Roman"/>
                <w:b w:val="0"/>
                <w:noProof/>
                <w:color w:val="0000FF"/>
                <w:sz w:val="20"/>
                <w:szCs w:val="20"/>
              </w:rPr>
              <w:t>void</w:t>
            </w:r>
            <w:r w:rsidRPr="00A30E6A">
              <w:rPr>
                <w:rFonts w:ascii="Fixedsys" w:hAnsi="Fixedsys" w:cs="Times New Roman"/>
                <w:b w:val="0"/>
                <w:noProof/>
                <w:sz w:val="20"/>
                <w:szCs w:val="20"/>
              </w:rPr>
              <w:t xml:space="preserve"> Initialize(</w:t>
            </w:r>
            <w:r w:rsidRPr="00A30E6A">
              <w:rPr>
                <w:rFonts w:ascii="Fixedsys" w:hAnsi="Fixedsys" w:cs="Times New Roman"/>
                <w:b w:val="0"/>
                <w:noProof/>
                <w:color w:val="2B91AF"/>
                <w:sz w:val="20"/>
                <w:szCs w:val="20"/>
              </w:rPr>
              <w:t>IComPort</w:t>
            </w:r>
            <w:r w:rsidRPr="00A30E6A">
              <w:rPr>
                <w:rFonts w:ascii="Fixedsys" w:hAnsi="Fixedsys" w:cs="Times New Roman"/>
                <w:b w:val="0"/>
                <w:noProof/>
                <w:sz w:val="20"/>
                <w:szCs w:val="20"/>
              </w:rPr>
              <w:t xml:space="preserve"> comPort);</w:t>
            </w:r>
          </w:p>
          <w:p w14:paraId="62104491" w14:textId="77777777" w:rsidR="00A30E6A" w:rsidRDefault="00A30E6A" w:rsidP="00A30E6A">
            <w:r w:rsidRPr="00A30E6A">
              <w:rPr>
                <w:rFonts w:ascii="Fixedsys" w:hAnsi="Fixedsys" w:cs="Times New Roman"/>
                <w:b w:val="0"/>
                <w:noProof/>
                <w:sz w:val="20"/>
                <w:szCs w:val="20"/>
              </w:rPr>
              <w:t xml:space="preserve">    }</w:t>
            </w:r>
          </w:p>
        </w:tc>
      </w:tr>
    </w:tbl>
    <w:p w14:paraId="588D2000" w14:textId="77777777" w:rsidR="00A30E6A" w:rsidRDefault="00A30E6A" w:rsidP="00A30E6A">
      <w:pPr>
        <w:ind w:left="720"/>
      </w:pPr>
    </w:p>
    <w:p w14:paraId="39117C16" w14:textId="77777777" w:rsidR="002C57A1" w:rsidRDefault="009C3B3F" w:rsidP="00A30E6A">
      <w:pPr>
        <w:ind w:left="720"/>
      </w:pPr>
      <w:r>
        <w:t>Required</w:t>
      </w:r>
      <w:r w:rsidR="002C57A1">
        <w:t xml:space="preserve"> by all COM drivers in S# Pro applications. The driver must also inherit and implement ISimpl.</w:t>
      </w:r>
    </w:p>
    <w:p w14:paraId="6ED23AE5" w14:textId="77777777" w:rsidR="009C3B3F" w:rsidRDefault="009C3B3F" w:rsidP="00A30E6A">
      <w:pPr>
        <w:ind w:left="720"/>
      </w:pPr>
      <w:r>
        <w:t>The ComSpec is defined by the driver’s JSON data and is set automatically. The COM port object passed in by Initialize should have its COM specifications set using the settings found in ComSpec if the application wants to use the default configuration.</w:t>
      </w:r>
    </w:p>
    <w:p w14:paraId="122A5A68" w14:textId="77777777" w:rsidR="002C57A1" w:rsidRPr="00A30E6A" w:rsidRDefault="009C3B3F" w:rsidP="00A30E6A">
      <w:pPr>
        <w:ind w:left="720"/>
      </w:pPr>
      <w:r>
        <w:t xml:space="preserve">The class SerialTransport found in RADProTransports.dll must </w:t>
      </w:r>
      <w:r w:rsidR="008F3282">
        <w:t>be used for this transport type by S# Pro applications.</w:t>
      </w:r>
    </w:p>
    <w:p w14:paraId="7DDAFAF4" w14:textId="77777777" w:rsidR="00A30E6A" w:rsidRDefault="00A30E6A" w:rsidP="00A30E6A">
      <w:pPr>
        <w:pStyle w:val="Heading4"/>
      </w:pPr>
      <w:r>
        <w:t>ICecDevice</w:t>
      </w:r>
    </w:p>
    <w:tbl>
      <w:tblPr>
        <w:tblStyle w:val="TableGrid"/>
        <w:tblW w:w="0" w:type="auto"/>
        <w:tblInd w:w="720" w:type="dxa"/>
        <w:tblLook w:val="04A0" w:firstRow="1" w:lastRow="0" w:firstColumn="1" w:lastColumn="0" w:noHBand="0" w:noVBand="1"/>
      </w:tblPr>
      <w:tblGrid>
        <w:gridCol w:w="8630"/>
      </w:tblGrid>
      <w:tr w:rsidR="00A30E6A" w14:paraId="2493F6E4" w14:textId="77777777" w:rsidTr="00A30E6A">
        <w:trPr>
          <w:cnfStyle w:val="100000000000" w:firstRow="1" w:lastRow="0" w:firstColumn="0" w:lastColumn="0" w:oddVBand="0" w:evenVBand="0" w:oddHBand="0" w:evenHBand="0" w:firstRowFirstColumn="0" w:firstRowLastColumn="0" w:lastRowFirstColumn="0" w:lastRowLastColumn="0"/>
        </w:trPr>
        <w:tc>
          <w:tcPr>
            <w:tcW w:w="9350" w:type="dxa"/>
          </w:tcPr>
          <w:p w14:paraId="54DA652A" w14:textId="77777777" w:rsidR="00A30E6A" w:rsidRPr="00A30E6A" w:rsidRDefault="00A30E6A" w:rsidP="00A30E6A">
            <w:pPr>
              <w:autoSpaceDE w:val="0"/>
              <w:autoSpaceDN w:val="0"/>
              <w:adjustRightInd w:val="0"/>
              <w:rPr>
                <w:rFonts w:ascii="Fixedsys" w:hAnsi="Fixedsys" w:cs="Times New Roman"/>
                <w:b w:val="0"/>
                <w:noProof/>
                <w:color w:val="2B91AF"/>
                <w:sz w:val="20"/>
                <w:szCs w:val="20"/>
              </w:rPr>
            </w:pPr>
            <w:r w:rsidRPr="00A30E6A">
              <w:rPr>
                <w:rFonts w:ascii="Fixedsys" w:hAnsi="Fixedsys" w:cs="Times New Roman"/>
                <w:b w:val="0"/>
                <w:noProof/>
                <w:sz w:val="20"/>
                <w:szCs w:val="20"/>
              </w:rPr>
              <w:t xml:space="preserve">    </w:t>
            </w:r>
            <w:r w:rsidRPr="00A30E6A">
              <w:rPr>
                <w:rFonts w:ascii="Fixedsys" w:hAnsi="Fixedsys" w:cs="Times New Roman"/>
                <w:b w:val="0"/>
                <w:noProof/>
                <w:color w:val="0000FF"/>
                <w:sz w:val="20"/>
                <w:szCs w:val="20"/>
              </w:rPr>
              <w:t>public</w:t>
            </w:r>
            <w:r w:rsidRPr="00A30E6A">
              <w:rPr>
                <w:rFonts w:ascii="Fixedsys" w:hAnsi="Fixedsys" w:cs="Times New Roman"/>
                <w:b w:val="0"/>
                <w:noProof/>
                <w:sz w:val="20"/>
                <w:szCs w:val="20"/>
              </w:rPr>
              <w:t xml:space="preserve"> </w:t>
            </w:r>
            <w:r w:rsidRPr="00A30E6A">
              <w:rPr>
                <w:rFonts w:ascii="Fixedsys" w:hAnsi="Fixedsys" w:cs="Times New Roman"/>
                <w:b w:val="0"/>
                <w:noProof/>
                <w:color w:val="0000FF"/>
                <w:sz w:val="20"/>
                <w:szCs w:val="20"/>
              </w:rPr>
              <w:t>interface</w:t>
            </w:r>
            <w:r w:rsidRPr="00A30E6A">
              <w:rPr>
                <w:rFonts w:ascii="Fixedsys" w:hAnsi="Fixedsys" w:cs="Times New Roman"/>
                <w:b w:val="0"/>
                <w:noProof/>
                <w:sz w:val="20"/>
                <w:szCs w:val="20"/>
              </w:rPr>
              <w:t xml:space="preserve"> </w:t>
            </w:r>
            <w:r w:rsidRPr="00A30E6A">
              <w:rPr>
                <w:rFonts w:ascii="Fixedsys" w:hAnsi="Fixedsys" w:cs="Times New Roman"/>
                <w:b w:val="0"/>
                <w:noProof/>
                <w:color w:val="2B91AF"/>
                <w:sz w:val="20"/>
                <w:szCs w:val="20"/>
              </w:rPr>
              <w:t>ICecDevice</w:t>
            </w:r>
          </w:p>
          <w:p w14:paraId="5967E648" w14:textId="77777777" w:rsidR="00A30E6A" w:rsidRPr="00A30E6A" w:rsidRDefault="00A30E6A" w:rsidP="00A30E6A">
            <w:pPr>
              <w:autoSpaceDE w:val="0"/>
              <w:autoSpaceDN w:val="0"/>
              <w:adjustRightInd w:val="0"/>
              <w:rPr>
                <w:rFonts w:ascii="Fixedsys" w:hAnsi="Fixedsys" w:cs="Times New Roman"/>
                <w:b w:val="0"/>
                <w:noProof/>
                <w:sz w:val="20"/>
                <w:szCs w:val="20"/>
              </w:rPr>
            </w:pPr>
            <w:r w:rsidRPr="00A30E6A">
              <w:rPr>
                <w:rFonts w:ascii="Fixedsys" w:hAnsi="Fixedsys" w:cs="Times New Roman"/>
                <w:b w:val="0"/>
                <w:noProof/>
                <w:sz w:val="20"/>
                <w:szCs w:val="20"/>
              </w:rPr>
              <w:t xml:space="preserve">    {</w:t>
            </w:r>
          </w:p>
          <w:p w14:paraId="01FA32D3" w14:textId="77777777" w:rsidR="00A30E6A" w:rsidRPr="00A30E6A" w:rsidRDefault="00A30E6A" w:rsidP="00A30E6A">
            <w:pPr>
              <w:autoSpaceDE w:val="0"/>
              <w:autoSpaceDN w:val="0"/>
              <w:adjustRightInd w:val="0"/>
              <w:rPr>
                <w:rFonts w:ascii="Fixedsys" w:hAnsi="Fixedsys" w:cs="Times New Roman"/>
                <w:b w:val="0"/>
                <w:noProof/>
                <w:sz w:val="20"/>
                <w:szCs w:val="20"/>
              </w:rPr>
            </w:pPr>
            <w:r w:rsidRPr="00A30E6A">
              <w:rPr>
                <w:rFonts w:ascii="Fixedsys" w:hAnsi="Fixedsys" w:cs="Times New Roman"/>
                <w:b w:val="0"/>
                <w:noProof/>
                <w:sz w:val="20"/>
                <w:szCs w:val="20"/>
              </w:rPr>
              <w:t xml:space="preserve">        </w:t>
            </w:r>
            <w:r w:rsidRPr="00A30E6A">
              <w:rPr>
                <w:rFonts w:ascii="Fixedsys" w:hAnsi="Fixedsys" w:cs="Times New Roman"/>
                <w:b w:val="0"/>
                <w:noProof/>
                <w:color w:val="0000FF"/>
                <w:sz w:val="20"/>
                <w:szCs w:val="20"/>
              </w:rPr>
              <w:t>void</w:t>
            </w:r>
            <w:r w:rsidRPr="00A30E6A">
              <w:rPr>
                <w:rFonts w:ascii="Fixedsys" w:hAnsi="Fixedsys" w:cs="Times New Roman"/>
                <w:b w:val="0"/>
                <w:noProof/>
                <w:sz w:val="20"/>
                <w:szCs w:val="20"/>
              </w:rPr>
              <w:t xml:space="preserve"> Initialize(</w:t>
            </w:r>
            <w:r w:rsidRPr="00A30E6A">
              <w:rPr>
                <w:rFonts w:ascii="Fixedsys" w:hAnsi="Fixedsys" w:cs="Times New Roman"/>
                <w:b w:val="0"/>
                <w:noProof/>
                <w:color w:val="2B91AF"/>
                <w:sz w:val="20"/>
                <w:szCs w:val="20"/>
              </w:rPr>
              <w:t>ISerialTransport</w:t>
            </w:r>
            <w:r w:rsidRPr="00A30E6A">
              <w:rPr>
                <w:rFonts w:ascii="Fixedsys" w:hAnsi="Fixedsys" w:cs="Times New Roman"/>
                <w:b w:val="0"/>
                <w:noProof/>
                <w:sz w:val="20"/>
                <w:szCs w:val="20"/>
              </w:rPr>
              <w:t xml:space="preserve"> transport);</w:t>
            </w:r>
          </w:p>
          <w:p w14:paraId="767C73E2" w14:textId="77777777" w:rsidR="00A30E6A" w:rsidRPr="00A30E6A" w:rsidRDefault="00A30E6A" w:rsidP="00A30E6A">
            <w:pPr>
              <w:autoSpaceDE w:val="0"/>
              <w:autoSpaceDN w:val="0"/>
              <w:adjustRightInd w:val="0"/>
              <w:rPr>
                <w:rFonts w:ascii="Fixedsys" w:hAnsi="Fixedsys" w:cs="Times New Roman"/>
                <w:b w:val="0"/>
                <w:noProof/>
                <w:sz w:val="20"/>
                <w:szCs w:val="20"/>
              </w:rPr>
            </w:pPr>
            <w:r w:rsidRPr="00A30E6A">
              <w:rPr>
                <w:rFonts w:ascii="Fixedsys" w:hAnsi="Fixedsys" w:cs="Times New Roman"/>
                <w:b w:val="0"/>
                <w:noProof/>
                <w:sz w:val="20"/>
                <w:szCs w:val="20"/>
              </w:rPr>
              <w:t xml:space="preserve">        </w:t>
            </w:r>
            <w:r w:rsidRPr="00A30E6A">
              <w:rPr>
                <w:rFonts w:ascii="Fixedsys" w:hAnsi="Fixedsys" w:cs="Times New Roman"/>
                <w:b w:val="0"/>
                <w:noProof/>
                <w:color w:val="2B91AF"/>
                <w:sz w:val="20"/>
                <w:szCs w:val="20"/>
              </w:rPr>
              <w:t>SimplTransport</w:t>
            </w:r>
            <w:r w:rsidRPr="00A30E6A">
              <w:rPr>
                <w:rFonts w:ascii="Fixedsys" w:hAnsi="Fixedsys" w:cs="Times New Roman"/>
                <w:b w:val="0"/>
                <w:noProof/>
                <w:sz w:val="20"/>
                <w:szCs w:val="20"/>
              </w:rPr>
              <w:t xml:space="preserve"> Initialize(</w:t>
            </w:r>
            <w:r w:rsidRPr="00A30E6A">
              <w:rPr>
                <w:rFonts w:ascii="Fixedsys" w:hAnsi="Fixedsys" w:cs="Times New Roman"/>
                <w:b w:val="0"/>
                <w:noProof/>
                <w:color w:val="0000FF"/>
                <w:sz w:val="20"/>
                <w:szCs w:val="20"/>
              </w:rPr>
              <w:t>int</w:t>
            </w:r>
            <w:r w:rsidRPr="00A30E6A">
              <w:rPr>
                <w:rFonts w:ascii="Fixedsys" w:hAnsi="Fixedsys" w:cs="Times New Roman"/>
                <w:b w:val="0"/>
                <w:noProof/>
                <w:sz w:val="20"/>
                <w:szCs w:val="20"/>
              </w:rPr>
              <w:t xml:space="preserve"> id, </w:t>
            </w:r>
            <w:r w:rsidRPr="00A30E6A">
              <w:rPr>
                <w:rFonts w:ascii="Fixedsys" w:hAnsi="Fixedsys" w:cs="Times New Roman"/>
                <w:b w:val="0"/>
                <w:noProof/>
                <w:color w:val="2B91AF"/>
                <w:sz w:val="20"/>
                <w:szCs w:val="20"/>
              </w:rPr>
              <w:t>Action</w:t>
            </w:r>
            <w:r w:rsidRPr="00A30E6A">
              <w:rPr>
                <w:rFonts w:ascii="Fixedsys" w:hAnsi="Fixedsys" w:cs="Times New Roman"/>
                <w:b w:val="0"/>
                <w:noProof/>
                <w:sz w:val="20"/>
                <w:szCs w:val="20"/>
              </w:rPr>
              <w:t>&lt;</w:t>
            </w:r>
            <w:r w:rsidRPr="00A30E6A">
              <w:rPr>
                <w:rFonts w:ascii="Fixedsys" w:hAnsi="Fixedsys" w:cs="Times New Roman"/>
                <w:b w:val="0"/>
                <w:noProof/>
                <w:color w:val="0000FF"/>
                <w:sz w:val="20"/>
                <w:szCs w:val="20"/>
              </w:rPr>
              <w:t>string</w:t>
            </w:r>
            <w:r w:rsidRPr="00A30E6A">
              <w:rPr>
                <w:rFonts w:ascii="Fixedsys" w:hAnsi="Fixedsys" w:cs="Times New Roman"/>
                <w:b w:val="0"/>
                <w:noProof/>
                <w:sz w:val="20"/>
                <w:szCs w:val="20"/>
              </w:rPr>
              <w:t xml:space="preserve">, </w:t>
            </w:r>
            <w:r w:rsidRPr="00A30E6A">
              <w:rPr>
                <w:rFonts w:ascii="Fixedsys" w:hAnsi="Fixedsys" w:cs="Times New Roman"/>
                <w:b w:val="0"/>
                <w:noProof/>
                <w:color w:val="0000FF"/>
                <w:sz w:val="20"/>
                <w:szCs w:val="20"/>
              </w:rPr>
              <w:t>object</w:t>
            </w:r>
            <w:r w:rsidRPr="00A30E6A">
              <w:rPr>
                <w:rFonts w:ascii="Fixedsys" w:hAnsi="Fixedsys" w:cs="Times New Roman"/>
                <w:b w:val="0"/>
                <w:noProof/>
                <w:sz w:val="20"/>
                <w:szCs w:val="20"/>
              </w:rPr>
              <w:t>[]&gt; send);</w:t>
            </w:r>
          </w:p>
          <w:p w14:paraId="1F769DE4" w14:textId="77777777" w:rsidR="00A30E6A" w:rsidRDefault="00A30E6A" w:rsidP="00A30E6A">
            <w:r w:rsidRPr="00A30E6A">
              <w:rPr>
                <w:rFonts w:ascii="Fixedsys" w:hAnsi="Fixedsys" w:cs="Times New Roman"/>
                <w:b w:val="0"/>
                <w:noProof/>
                <w:sz w:val="20"/>
                <w:szCs w:val="20"/>
              </w:rPr>
              <w:t xml:space="preserve">    }</w:t>
            </w:r>
          </w:p>
        </w:tc>
      </w:tr>
    </w:tbl>
    <w:p w14:paraId="5B73521B" w14:textId="77777777" w:rsidR="00A30E6A" w:rsidRDefault="00A30E6A" w:rsidP="00A30E6A">
      <w:pPr>
        <w:ind w:left="720"/>
      </w:pPr>
    </w:p>
    <w:p w14:paraId="7221C85F" w14:textId="77777777" w:rsidR="004A4598" w:rsidRDefault="004A4598" w:rsidP="00A30E6A">
      <w:pPr>
        <w:ind w:left="720"/>
      </w:pPr>
      <w:r>
        <w:t xml:space="preserve">Required by all CEC drivers. Drivers have to implement both Initialize methods to support SIMPL Windows and S# Pro. </w:t>
      </w:r>
    </w:p>
    <w:p w14:paraId="1510DA4D" w14:textId="77777777" w:rsidR="004A4598" w:rsidRPr="00A30E6A" w:rsidRDefault="004A4598" w:rsidP="00A30E6A">
      <w:pPr>
        <w:ind w:left="720"/>
      </w:pPr>
      <w:r>
        <w:t xml:space="preserve">The class CecTransport found in RADProTransports.dll must </w:t>
      </w:r>
      <w:r w:rsidR="008F3282">
        <w:t>be used for this transport type by S# Pro applications.</w:t>
      </w:r>
    </w:p>
    <w:p w14:paraId="42938421" w14:textId="77777777" w:rsidR="00A30E6A" w:rsidRDefault="00A30E6A" w:rsidP="00A30E6A">
      <w:pPr>
        <w:pStyle w:val="Heading4"/>
      </w:pPr>
      <w:r w:rsidRPr="00A30E6A">
        <w:t>ICrestronConnected</w:t>
      </w:r>
    </w:p>
    <w:tbl>
      <w:tblPr>
        <w:tblStyle w:val="TableGrid"/>
        <w:tblW w:w="0" w:type="auto"/>
        <w:tblInd w:w="720" w:type="dxa"/>
        <w:tblLook w:val="04A0" w:firstRow="1" w:lastRow="0" w:firstColumn="1" w:lastColumn="0" w:noHBand="0" w:noVBand="1"/>
      </w:tblPr>
      <w:tblGrid>
        <w:gridCol w:w="8630"/>
      </w:tblGrid>
      <w:tr w:rsidR="00A30E6A" w14:paraId="471CB8A6" w14:textId="77777777" w:rsidTr="00A30E6A">
        <w:trPr>
          <w:cnfStyle w:val="100000000000" w:firstRow="1" w:lastRow="0" w:firstColumn="0" w:lastColumn="0" w:oddVBand="0" w:evenVBand="0" w:oddHBand="0" w:evenHBand="0" w:firstRowFirstColumn="0" w:firstRowLastColumn="0" w:lastRowFirstColumn="0" w:lastRowLastColumn="0"/>
        </w:trPr>
        <w:tc>
          <w:tcPr>
            <w:tcW w:w="9350" w:type="dxa"/>
          </w:tcPr>
          <w:p w14:paraId="3040BCC2" w14:textId="77777777" w:rsidR="00A30E6A" w:rsidRPr="00A30E6A" w:rsidRDefault="00A30E6A" w:rsidP="00A30E6A">
            <w:pPr>
              <w:autoSpaceDE w:val="0"/>
              <w:autoSpaceDN w:val="0"/>
              <w:adjustRightInd w:val="0"/>
              <w:rPr>
                <w:rFonts w:ascii="Fixedsys" w:hAnsi="Fixedsys" w:cs="Times New Roman"/>
                <w:b w:val="0"/>
                <w:noProof/>
                <w:color w:val="2B91AF"/>
                <w:sz w:val="20"/>
                <w:szCs w:val="20"/>
              </w:rPr>
            </w:pPr>
            <w:r w:rsidRPr="00A30E6A">
              <w:rPr>
                <w:rFonts w:ascii="Fixedsys" w:hAnsi="Fixedsys" w:cs="Times New Roman"/>
                <w:b w:val="0"/>
                <w:noProof/>
                <w:sz w:val="20"/>
                <w:szCs w:val="20"/>
              </w:rPr>
              <w:t xml:space="preserve">    </w:t>
            </w:r>
            <w:r w:rsidRPr="00A30E6A">
              <w:rPr>
                <w:rFonts w:ascii="Fixedsys" w:hAnsi="Fixedsys" w:cs="Times New Roman"/>
                <w:b w:val="0"/>
                <w:noProof/>
                <w:color w:val="0000FF"/>
                <w:sz w:val="20"/>
                <w:szCs w:val="20"/>
              </w:rPr>
              <w:t>public</w:t>
            </w:r>
            <w:r w:rsidRPr="00A30E6A">
              <w:rPr>
                <w:rFonts w:ascii="Fixedsys" w:hAnsi="Fixedsys" w:cs="Times New Roman"/>
                <w:b w:val="0"/>
                <w:noProof/>
                <w:sz w:val="20"/>
                <w:szCs w:val="20"/>
              </w:rPr>
              <w:t xml:space="preserve"> </w:t>
            </w:r>
            <w:r w:rsidRPr="00A30E6A">
              <w:rPr>
                <w:rFonts w:ascii="Fixedsys" w:hAnsi="Fixedsys" w:cs="Times New Roman"/>
                <w:b w:val="0"/>
                <w:noProof/>
                <w:color w:val="0000FF"/>
                <w:sz w:val="20"/>
                <w:szCs w:val="20"/>
              </w:rPr>
              <w:t>interface</w:t>
            </w:r>
            <w:r w:rsidRPr="00A30E6A">
              <w:rPr>
                <w:rFonts w:ascii="Fixedsys" w:hAnsi="Fixedsys" w:cs="Times New Roman"/>
                <w:b w:val="0"/>
                <w:noProof/>
                <w:sz w:val="20"/>
                <w:szCs w:val="20"/>
              </w:rPr>
              <w:t xml:space="preserve"> </w:t>
            </w:r>
            <w:r w:rsidRPr="00A30E6A">
              <w:rPr>
                <w:rFonts w:ascii="Fixedsys" w:hAnsi="Fixedsys" w:cs="Times New Roman"/>
                <w:b w:val="0"/>
                <w:noProof/>
                <w:color w:val="2B91AF"/>
                <w:sz w:val="20"/>
                <w:szCs w:val="20"/>
              </w:rPr>
              <w:t>ICrestronConnected</w:t>
            </w:r>
          </w:p>
          <w:p w14:paraId="3E961EFE" w14:textId="77777777" w:rsidR="00A30E6A" w:rsidRPr="00A30E6A" w:rsidRDefault="00A30E6A" w:rsidP="00A30E6A">
            <w:pPr>
              <w:autoSpaceDE w:val="0"/>
              <w:autoSpaceDN w:val="0"/>
              <w:adjustRightInd w:val="0"/>
              <w:rPr>
                <w:rFonts w:ascii="Fixedsys" w:hAnsi="Fixedsys" w:cs="Times New Roman"/>
                <w:b w:val="0"/>
                <w:noProof/>
                <w:sz w:val="20"/>
                <w:szCs w:val="20"/>
              </w:rPr>
            </w:pPr>
            <w:r w:rsidRPr="00A30E6A">
              <w:rPr>
                <w:rFonts w:ascii="Fixedsys" w:hAnsi="Fixedsys" w:cs="Times New Roman"/>
                <w:b w:val="0"/>
                <w:noProof/>
                <w:sz w:val="20"/>
                <w:szCs w:val="20"/>
              </w:rPr>
              <w:t xml:space="preserve">    {</w:t>
            </w:r>
          </w:p>
          <w:p w14:paraId="202FB8D0" w14:textId="77777777" w:rsidR="00A30E6A" w:rsidRPr="00A30E6A" w:rsidRDefault="00A30E6A" w:rsidP="00A30E6A">
            <w:pPr>
              <w:autoSpaceDE w:val="0"/>
              <w:autoSpaceDN w:val="0"/>
              <w:adjustRightInd w:val="0"/>
              <w:rPr>
                <w:rFonts w:ascii="Fixedsys" w:hAnsi="Fixedsys" w:cs="Times New Roman"/>
                <w:b w:val="0"/>
                <w:noProof/>
                <w:sz w:val="20"/>
                <w:szCs w:val="20"/>
              </w:rPr>
            </w:pPr>
            <w:r w:rsidRPr="00A30E6A">
              <w:rPr>
                <w:rFonts w:ascii="Fixedsys" w:hAnsi="Fixedsys" w:cs="Times New Roman"/>
                <w:b w:val="0"/>
                <w:noProof/>
                <w:sz w:val="20"/>
                <w:szCs w:val="20"/>
              </w:rPr>
              <w:t xml:space="preserve">        </w:t>
            </w:r>
            <w:r w:rsidRPr="00A30E6A">
              <w:rPr>
                <w:rFonts w:ascii="Fixedsys" w:hAnsi="Fixedsys" w:cs="Times New Roman"/>
                <w:b w:val="0"/>
                <w:noProof/>
                <w:color w:val="0000FF"/>
                <w:sz w:val="20"/>
                <w:szCs w:val="20"/>
              </w:rPr>
              <w:t>void</w:t>
            </w:r>
            <w:r w:rsidRPr="00A30E6A">
              <w:rPr>
                <w:rFonts w:ascii="Fixedsys" w:hAnsi="Fixedsys" w:cs="Times New Roman"/>
                <w:b w:val="0"/>
                <w:noProof/>
                <w:sz w:val="20"/>
                <w:szCs w:val="20"/>
              </w:rPr>
              <w:t xml:space="preserve"> Initialize(</w:t>
            </w:r>
            <w:r w:rsidRPr="00A30E6A">
              <w:rPr>
                <w:rFonts w:ascii="Fixedsys" w:hAnsi="Fixedsys" w:cs="Times New Roman"/>
                <w:b w:val="0"/>
                <w:noProof/>
                <w:color w:val="0000FF"/>
                <w:sz w:val="20"/>
                <w:szCs w:val="20"/>
              </w:rPr>
              <w:t>uint</w:t>
            </w:r>
            <w:r w:rsidRPr="00A30E6A">
              <w:rPr>
                <w:rFonts w:ascii="Fixedsys" w:hAnsi="Fixedsys" w:cs="Times New Roman"/>
                <w:b w:val="0"/>
                <w:noProof/>
                <w:sz w:val="20"/>
                <w:szCs w:val="20"/>
              </w:rPr>
              <w:t xml:space="preserve"> ipid, </w:t>
            </w:r>
            <w:r w:rsidRPr="00A30E6A">
              <w:rPr>
                <w:rFonts w:ascii="Fixedsys" w:hAnsi="Fixedsys" w:cs="Times New Roman"/>
                <w:b w:val="0"/>
                <w:noProof/>
                <w:color w:val="2B91AF"/>
                <w:sz w:val="20"/>
                <w:szCs w:val="20"/>
              </w:rPr>
              <w:t>CrestronControlSystem</w:t>
            </w:r>
            <w:r w:rsidRPr="00A30E6A">
              <w:rPr>
                <w:rFonts w:ascii="Fixedsys" w:hAnsi="Fixedsys" w:cs="Times New Roman"/>
                <w:b w:val="0"/>
                <w:noProof/>
                <w:sz w:val="20"/>
                <w:szCs w:val="20"/>
              </w:rPr>
              <w:t xml:space="preserve"> controlSystem);</w:t>
            </w:r>
          </w:p>
          <w:p w14:paraId="61D1C26D" w14:textId="77777777" w:rsidR="00A30E6A" w:rsidRDefault="00A30E6A" w:rsidP="00A30E6A">
            <w:r w:rsidRPr="00A30E6A">
              <w:rPr>
                <w:rFonts w:ascii="Fixedsys" w:hAnsi="Fixedsys" w:cs="Times New Roman"/>
                <w:b w:val="0"/>
                <w:noProof/>
                <w:sz w:val="20"/>
                <w:szCs w:val="20"/>
              </w:rPr>
              <w:t xml:space="preserve">    }</w:t>
            </w:r>
          </w:p>
        </w:tc>
      </w:tr>
    </w:tbl>
    <w:p w14:paraId="33E4851B" w14:textId="77777777" w:rsidR="00A30E6A" w:rsidRDefault="00A30E6A" w:rsidP="00A30E6A">
      <w:pPr>
        <w:ind w:left="720"/>
      </w:pPr>
    </w:p>
    <w:p w14:paraId="60D33D9D" w14:textId="77777777" w:rsidR="008F3282" w:rsidRDefault="008F3282" w:rsidP="008F3282">
      <w:pPr>
        <w:ind w:left="720"/>
      </w:pPr>
      <w:r>
        <w:t xml:space="preserve">Required by all Crestron Connected drivers. This driver can only be used in S# Pro so there is no need for defining ISimpl as a secondary transport type. </w:t>
      </w:r>
    </w:p>
    <w:p w14:paraId="22EFA3F4" w14:textId="77777777" w:rsidR="008F3282" w:rsidRDefault="008F3282">
      <w:r>
        <w:br w:type="page"/>
      </w:r>
    </w:p>
    <w:p w14:paraId="5E717B0A" w14:textId="77777777" w:rsidR="00A30E6A" w:rsidRDefault="00A30E6A" w:rsidP="00A30E6A">
      <w:pPr>
        <w:pStyle w:val="Heading4"/>
      </w:pPr>
      <w:r>
        <w:lastRenderedPageBreak/>
        <w:t>IIr</w:t>
      </w:r>
    </w:p>
    <w:tbl>
      <w:tblPr>
        <w:tblStyle w:val="TableGrid"/>
        <w:tblW w:w="0" w:type="auto"/>
        <w:tblInd w:w="720" w:type="dxa"/>
        <w:tblLook w:val="04A0" w:firstRow="1" w:lastRow="0" w:firstColumn="1" w:lastColumn="0" w:noHBand="0" w:noVBand="1"/>
      </w:tblPr>
      <w:tblGrid>
        <w:gridCol w:w="8630"/>
      </w:tblGrid>
      <w:tr w:rsidR="00A30E6A" w14:paraId="302DDBF2" w14:textId="77777777" w:rsidTr="00A30E6A">
        <w:trPr>
          <w:cnfStyle w:val="100000000000" w:firstRow="1" w:lastRow="0" w:firstColumn="0" w:lastColumn="0" w:oddVBand="0" w:evenVBand="0" w:oddHBand="0" w:evenHBand="0" w:firstRowFirstColumn="0" w:firstRowLastColumn="0" w:lastRowFirstColumn="0" w:lastRowLastColumn="0"/>
        </w:trPr>
        <w:tc>
          <w:tcPr>
            <w:tcW w:w="9350" w:type="dxa"/>
          </w:tcPr>
          <w:p w14:paraId="428A1FB3" w14:textId="77777777" w:rsidR="00A30E6A" w:rsidRPr="00A30E6A" w:rsidRDefault="00A30E6A" w:rsidP="00A30E6A">
            <w:pPr>
              <w:autoSpaceDE w:val="0"/>
              <w:autoSpaceDN w:val="0"/>
              <w:adjustRightInd w:val="0"/>
              <w:rPr>
                <w:rFonts w:ascii="Fixedsys" w:hAnsi="Fixedsys" w:cs="Times New Roman"/>
                <w:b w:val="0"/>
                <w:noProof/>
                <w:color w:val="2B91AF"/>
                <w:sz w:val="20"/>
                <w:szCs w:val="20"/>
              </w:rPr>
            </w:pPr>
            <w:r w:rsidRPr="00A30E6A">
              <w:rPr>
                <w:rFonts w:ascii="Fixedsys" w:hAnsi="Fixedsys" w:cs="Times New Roman"/>
                <w:b w:val="0"/>
                <w:noProof/>
                <w:sz w:val="20"/>
                <w:szCs w:val="20"/>
              </w:rPr>
              <w:t xml:space="preserve">    </w:t>
            </w:r>
            <w:r w:rsidRPr="00A30E6A">
              <w:rPr>
                <w:rFonts w:ascii="Fixedsys" w:hAnsi="Fixedsys" w:cs="Times New Roman"/>
                <w:b w:val="0"/>
                <w:noProof/>
                <w:color w:val="0000FF"/>
                <w:sz w:val="20"/>
                <w:szCs w:val="20"/>
              </w:rPr>
              <w:t>public</w:t>
            </w:r>
            <w:r w:rsidRPr="00A30E6A">
              <w:rPr>
                <w:rFonts w:ascii="Fixedsys" w:hAnsi="Fixedsys" w:cs="Times New Roman"/>
                <w:b w:val="0"/>
                <w:noProof/>
                <w:sz w:val="20"/>
                <w:szCs w:val="20"/>
              </w:rPr>
              <w:t xml:space="preserve"> </w:t>
            </w:r>
            <w:r w:rsidRPr="00A30E6A">
              <w:rPr>
                <w:rFonts w:ascii="Fixedsys" w:hAnsi="Fixedsys" w:cs="Times New Roman"/>
                <w:b w:val="0"/>
                <w:noProof/>
                <w:color w:val="0000FF"/>
                <w:sz w:val="20"/>
                <w:szCs w:val="20"/>
              </w:rPr>
              <w:t>interface</w:t>
            </w:r>
            <w:r w:rsidRPr="00A30E6A">
              <w:rPr>
                <w:rFonts w:ascii="Fixedsys" w:hAnsi="Fixedsys" w:cs="Times New Roman"/>
                <w:b w:val="0"/>
                <w:noProof/>
                <w:sz w:val="20"/>
                <w:szCs w:val="20"/>
              </w:rPr>
              <w:t xml:space="preserve"> </w:t>
            </w:r>
            <w:r w:rsidRPr="00A30E6A">
              <w:rPr>
                <w:rFonts w:ascii="Fixedsys" w:hAnsi="Fixedsys" w:cs="Times New Roman"/>
                <w:b w:val="0"/>
                <w:noProof/>
                <w:color w:val="2B91AF"/>
                <w:sz w:val="20"/>
                <w:szCs w:val="20"/>
              </w:rPr>
              <w:t>IIr</w:t>
            </w:r>
          </w:p>
          <w:p w14:paraId="47EEF38A" w14:textId="77777777" w:rsidR="00A30E6A" w:rsidRPr="00A30E6A" w:rsidRDefault="00A30E6A" w:rsidP="00A30E6A">
            <w:pPr>
              <w:autoSpaceDE w:val="0"/>
              <w:autoSpaceDN w:val="0"/>
              <w:adjustRightInd w:val="0"/>
              <w:rPr>
                <w:rFonts w:ascii="Fixedsys" w:hAnsi="Fixedsys" w:cs="Times New Roman"/>
                <w:b w:val="0"/>
                <w:noProof/>
                <w:sz w:val="20"/>
                <w:szCs w:val="20"/>
              </w:rPr>
            </w:pPr>
            <w:r w:rsidRPr="00A30E6A">
              <w:rPr>
                <w:rFonts w:ascii="Fixedsys" w:hAnsi="Fixedsys" w:cs="Times New Roman"/>
                <w:b w:val="0"/>
                <w:noProof/>
                <w:sz w:val="20"/>
                <w:szCs w:val="20"/>
              </w:rPr>
              <w:t xml:space="preserve">    {</w:t>
            </w:r>
          </w:p>
          <w:p w14:paraId="3501C2FC" w14:textId="77777777" w:rsidR="00A30E6A" w:rsidRPr="00A30E6A" w:rsidRDefault="00A30E6A" w:rsidP="00A30E6A">
            <w:pPr>
              <w:autoSpaceDE w:val="0"/>
              <w:autoSpaceDN w:val="0"/>
              <w:adjustRightInd w:val="0"/>
              <w:rPr>
                <w:rFonts w:ascii="Fixedsys" w:hAnsi="Fixedsys" w:cs="Times New Roman"/>
                <w:b w:val="0"/>
                <w:noProof/>
                <w:sz w:val="20"/>
                <w:szCs w:val="20"/>
              </w:rPr>
            </w:pPr>
            <w:r w:rsidRPr="00A30E6A">
              <w:rPr>
                <w:rFonts w:ascii="Fixedsys" w:hAnsi="Fixedsys" w:cs="Times New Roman"/>
                <w:b w:val="0"/>
                <w:noProof/>
                <w:sz w:val="20"/>
                <w:szCs w:val="20"/>
              </w:rPr>
              <w:t xml:space="preserve">        </w:t>
            </w:r>
            <w:r w:rsidRPr="00A30E6A">
              <w:rPr>
                <w:rFonts w:ascii="Fixedsys" w:hAnsi="Fixedsys" w:cs="Times New Roman"/>
                <w:b w:val="0"/>
                <w:noProof/>
                <w:color w:val="0000FF"/>
                <w:sz w:val="20"/>
                <w:szCs w:val="20"/>
              </w:rPr>
              <w:t>void</w:t>
            </w:r>
            <w:r w:rsidRPr="00A30E6A">
              <w:rPr>
                <w:rFonts w:ascii="Fixedsys" w:hAnsi="Fixedsys" w:cs="Times New Roman"/>
                <w:b w:val="0"/>
                <w:noProof/>
                <w:sz w:val="20"/>
                <w:szCs w:val="20"/>
              </w:rPr>
              <w:t xml:space="preserve"> Initialize(</w:t>
            </w:r>
            <w:r w:rsidRPr="00A30E6A">
              <w:rPr>
                <w:rFonts w:ascii="Fixedsys" w:hAnsi="Fixedsys" w:cs="Times New Roman"/>
                <w:b w:val="0"/>
                <w:noProof/>
                <w:color w:val="2B91AF"/>
                <w:sz w:val="20"/>
                <w:szCs w:val="20"/>
              </w:rPr>
              <w:t>IIrPort</w:t>
            </w:r>
            <w:r w:rsidRPr="00A30E6A">
              <w:rPr>
                <w:rFonts w:ascii="Fixedsys" w:hAnsi="Fixedsys" w:cs="Times New Roman"/>
                <w:b w:val="0"/>
                <w:noProof/>
                <w:sz w:val="20"/>
                <w:szCs w:val="20"/>
              </w:rPr>
              <w:t xml:space="preserve"> port, </w:t>
            </w:r>
            <w:r w:rsidRPr="00A30E6A">
              <w:rPr>
                <w:rFonts w:ascii="Fixedsys" w:hAnsi="Fixedsys" w:cs="Times New Roman"/>
                <w:b w:val="0"/>
                <w:noProof/>
                <w:color w:val="0000FF"/>
                <w:sz w:val="20"/>
                <w:szCs w:val="20"/>
              </w:rPr>
              <w:t>string</w:t>
            </w:r>
            <w:r w:rsidRPr="00A30E6A">
              <w:rPr>
                <w:rFonts w:ascii="Fixedsys" w:hAnsi="Fixedsys" w:cs="Times New Roman"/>
                <w:b w:val="0"/>
                <w:noProof/>
                <w:sz w:val="20"/>
                <w:szCs w:val="20"/>
              </w:rPr>
              <w:t xml:space="preserve"> pathToIrFile);</w:t>
            </w:r>
          </w:p>
          <w:p w14:paraId="1FA20CD3" w14:textId="77777777" w:rsidR="00A30E6A" w:rsidRPr="00A30E6A" w:rsidRDefault="00A30E6A" w:rsidP="00A30E6A">
            <w:pPr>
              <w:autoSpaceDE w:val="0"/>
              <w:autoSpaceDN w:val="0"/>
              <w:adjustRightInd w:val="0"/>
              <w:rPr>
                <w:rFonts w:ascii="Fixedsys" w:hAnsi="Fixedsys" w:cs="Times New Roman"/>
                <w:b w:val="0"/>
                <w:noProof/>
                <w:sz w:val="20"/>
                <w:szCs w:val="20"/>
              </w:rPr>
            </w:pPr>
            <w:r w:rsidRPr="00A30E6A">
              <w:rPr>
                <w:rFonts w:ascii="Fixedsys" w:hAnsi="Fixedsys" w:cs="Times New Roman"/>
                <w:b w:val="0"/>
                <w:noProof/>
                <w:sz w:val="20"/>
                <w:szCs w:val="20"/>
              </w:rPr>
              <w:t xml:space="preserve">        </w:t>
            </w:r>
            <w:r w:rsidRPr="00A30E6A">
              <w:rPr>
                <w:rFonts w:ascii="Fixedsys" w:hAnsi="Fixedsys" w:cs="Times New Roman"/>
                <w:b w:val="0"/>
                <w:noProof/>
                <w:color w:val="0000FF"/>
                <w:sz w:val="20"/>
                <w:szCs w:val="20"/>
              </w:rPr>
              <w:t>void</w:t>
            </w:r>
            <w:r w:rsidRPr="00A30E6A">
              <w:rPr>
                <w:rFonts w:ascii="Fixedsys" w:hAnsi="Fixedsys" w:cs="Times New Roman"/>
                <w:b w:val="0"/>
                <w:noProof/>
                <w:sz w:val="20"/>
                <w:szCs w:val="20"/>
              </w:rPr>
              <w:t xml:space="preserve"> Initialize(</w:t>
            </w:r>
            <w:r w:rsidRPr="00A30E6A">
              <w:rPr>
                <w:rFonts w:ascii="Fixedsys" w:hAnsi="Fixedsys" w:cs="Times New Roman"/>
                <w:b w:val="0"/>
                <w:noProof/>
                <w:color w:val="2B91AF"/>
                <w:sz w:val="20"/>
                <w:szCs w:val="20"/>
              </w:rPr>
              <w:t>IIrPort</w:t>
            </w:r>
            <w:r w:rsidRPr="00A30E6A">
              <w:rPr>
                <w:rFonts w:ascii="Fixedsys" w:hAnsi="Fixedsys" w:cs="Times New Roman"/>
                <w:b w:val="0"/>
                <w:noProof/>
                <w:sz w:val="20"/>
                <w:szCs w:val="20"/>
              </w:rPr>
              <w:t xml:space="preserve"> port);</w:t>
            </w:r>
          </w:p>
          <w:p w14:paraId="26D2B4E0" w14:textId="77777777" w:rsidR="00A30E6A" w:rsidRPr="00A30E6A" w:rsidRDefault="00A30E6A" w:rsidP="00A30E6A">
            <w:pPr>
              <w:autoSpaceDE w:val="0"/>
              <w:autoSpaceDN w:val="0"/>
              <w:adjustRightInd w:val="0"/>
              <w:rPr>
                <w:rFonts w:ascii="Fixedsys" w:hAnsi="Fixedsys" w:cs="Times New Roman"/>
                <w:b w:val="0"/>
                <w:noProof/>
                <w:sz w:val="20"/>
                <w:szCs w:val="20"/>
              </w:rPr>
            </w:pPr>
            <w:r w:rsidRPr="00A30E6A">
              <w:rPr>
                <w:rFonts w:ascii="Fixedsys" w:hAnsi="Fixedsys" w:cs="Times New Roman"/>
                <w:b w:val="0"/>
                <w:noProof/>
                <w:sz w:val="20"/>
                <w:szCs w:val="20"/>
              </w:rPr>
              <w:t xml:space="preserve">        </w:t>
            </w:r>
            <w:r w:rsidRPr="00A30E6A">
              <w:rPr>
                <w:rFonts w:ascii="Fixedsys" w:hAnsi="Fixedsys" w:cs="Times New Roman"/>
                <w:b w:val="0"/>
                <w:noProof/>
                <w:color w:val="0000FF"/>
                <w:sz w:val="20"/>
                <w:szCs w:val="20"/>
              </w:rPr>
              <w:t>void</w:t>
            </w:r>
            <w:r w:rsidRPr="00A30E6A">
              <w:rPr>
                <w:rFonts w:ascii="Fixedsys" w:hAnsi="Fixedsys" w:cs="Times New Roman"/>
                <w:b w:val="0"/>
                <w:noProof/>
                <w:sz w:val="20"/>
                <w:szCs w:val="20"/>
              </w:rPr>
              <w:t xml:space="preserve"> Initialize(</w:t>
            </w:r>
            <w:r w:rsidRPr="00A30E6A">
              <w:rPr>
                <w:rFonts w:ascii="Fixedsys" w:hAnsi="Fixedsys" w:cs="Times New Roman"/>
                <w:b w:val="0"/>
                <w:noProof/>
                <w:color w:val="0000FF"/>
                <w:sz w:val="20"/>
                <w:szCs w:val="20"/>
              </w:rPr>
              <w:t>string</w:t>
            </w:r>
            <w:r w:rsidRPr="00A30E6A">
              <w:rPr>
                <w:rFonts w:ascii="Fixedsys" w:hAnsi="Fixedsys" w:cs="Times New Roman"/>
                <w:b w:val="0"/>
                <w:noProof/>
                <w:sz w:val="20"/>
                <w:szCs w:val="20"/>
              </w:rPr>
              <w:t xml:space="preserve"> pathToIrFile);</w:t>
            </w:r>
          </w:p>
          <w:p w14:paraId="7C71AE04" w14:textId="77777777" w:rsidR="00A30E6A" w:rsidRDefault="00A30E6A" w:rsidP="00A30E6A">
            <w:r w:rsidRPr="00A30E6A">
              <w:rPr>
                <w:rFonts w:ascii="Fixedsys" w:hAnsi="Fixedsys" w:cs="Times New Roman"/>
                <w:b w:val="0"/>
                <w:noProof/>
                <w:sz w:val="20"/>
                <w:szCs w:val="20"/>
              </w:rPr>
              <w:t xml:space="preserve">    }</w:t>
            </w:r>
          </w:p>
        </w:tc>
      </w:tr>
    </w:tbl>
    <w:p w14:paraId="6A5B9C91" w14:textId="77777777" w:rsidR="00A30E6A" w:rsidRDefault="00A30E6A" w:rsidP="00A30E6A">
      <w:pPr>
        <w:ind w:left="720"/>
      </w:pPr>
    </w:p>
    <w:p w14:paraId="579255B8" w14:textId="77777777" w:rsidR="008F3282" w:rsidRDefault="008F3282" w:rsidP="00A30E6A">
      <w:pPr>
        <w:ind w:left="720"/>
      </w:pPr>
      <w:r>
        <w:t xml:space="preserve">Required by all IR drivers used in S# Pro. </w:t>
      </w:r>
    </w:p>
    <w:p w14:paraId="2F9DB793" w14:textId="1488B5DF" w:rsidR="00107055" w:rsidRDefault="008F3282" w:rsidP="00D34A93">
      <w:pPr>
        <w:ind w:left="720"/>
      </w:pPr>
      <w:r>
        <w:t xml:space="preserve">These initialize methods support both a PKG file and an IR file. If a PKG file is given but not an IR port then the driver will “preview” what it supports by using the DAT file contained in the PKG file. If the port is given then the IR file will determine what </w:t>
      </w:r>
      <w:r w:rsidR="00107055">
        <w:t>the driver supports</w:t>
      </w:r>
      <w:r>
        <w:t>.</w:t>
      </w:r>
    </w:p>
    <w:p w14:paraId="5098478F" w14:textId="77777777" w:rsidR="008F3282" w:rsidRDefault="008F3282" w:rsidP="008F3282">
      <w:pPr>
        <w:ind w:left="720"/>
      </w:pPr>
      <w:r>
        <w:t>The framework provides the following pre-built IR drivers so that developers only need to create the IR file or the PKG file that contains the IR file.</w:t>
      </w:r>
    </w:p>
    <w:tbl>
      <w:tblPr>
        <w:tblStyle w:val="TableGrid"/>
        <w:tblW w:w="0" w:type="auto"/>
        <w:tblInd w:w="720" w:type="dxa"/>
        <w:tblLook w:val="04A0" w:firstRow="1" w:lastRow="0" w:firstColumn="1" w:lastColumn="0" w:noHBand="0" w:noVBand="1"/>
      </w:tblPr>
      <w:tblGrid>
        <w:gridCol w:w="4306"/>
        <w:gridCol w:w="4324"/>
      </w:tblGrid>
      <w:tr w:rsidR="008F3282" w14:paraId="520B00EC" w14:textId="77777777" w:rsidTr="00107055">
        <w:trPr>
          <w:cnfStyle w:val="100000000000" w:firstRow="1" w:lastRow="0" w:firstColumn="0" w:lastColumn="0" w:oddVBand="0" w:evenVBand="0" w:oddHBand="0" w:evenHBand="0" w:firstRowFirstColumn="0" w:firstRowLastColumn="0" w:lastRowFirstColumn="0" w:lastRowLastColumn="0"/>
        </w:trPr>
        <w:tc>
          <w:tcPr>
            <w:tcW w:w="4306" w:type="dxa"/>
          </w:tcPr>
          <w:p w14:paraId="7CFE2BE3" w14:textId="77777777" w:rsidR="008F3282" w:rsidRDefault="008F3282" w:rsidP="008F3282">
            <w:pPr>
              <w:jc w:val="center"/>
            </w:pPr>
            <w:r>
              <w:t>Driver Library</w:t>
            </w:r>
          </w:p>
        </w:tc>
        <w:tc>
          <w:tcPr>
            <w:tcW w:w="4324" w:type="dxa"/>
          </w:tcPr>
          <w:p w14:paraId="3DE695BB" w14:textId="77777777" w:rsidR="008F3282" w:rsidRDefault="008F3282" w:rsidP="008F3282">
            <w:pPr>
              <w:jc w:val="center"/>
            </w:pPr>
            <w:r>
              <w:t>Function</w:t>
            </w:r>
          </w:p>
        </w:tc>
      </w:tr>
      <w:tr w:rsidR="00107055" w14:paraId="7AC98FDF" w14:textId="77777777" w:rsidTr="00107055">
        <w:trPr>
          <w:cnfStyle w:val="000000100000" w:firstRow="0" w:lastRow="0" w:firstColumn="0" w:lastColumn="0" w:oddVBand="0" w:evenVBand="0" w:oddHBand="1" w:evenHBand="0" w:firstRowFirstColumn="0" w:firstRowLastColumn="0" w:lastRowFirstColumn="0" w:lastRowLastColumn="0"/>
        </w:trPr>
        <w:tc>
          <w:tcPr>
            <w:tcW w:w="4306" w:type="dxa"/>
          </w:tcPr>
          <w:p w14:paraId="0B2F3D59" w14:textId="77777777" w:rsidR="00107055" w:rsidRDefault="00107055" w:rsidP="00107055">
            <w:r>
              <w:t>IrDisplay</w:t>
            </w:r>
          </w:p>
        </w:tc>
        <w:tc>
          <w:tcPr>
            <w:tcW w:w="4324" w:type="dxa"/>
          </w:tcPr>
          <w:p w14:paraId="2E512A1E" w14:textId="77777777" w:rsidR="00107055" w:rsidRDefault="00107055" w:rsidP="00107055">
            <w:r>
              <w:t>Display and projectors</w:t>
            </w:r>
          </w:p>
        </w:tc>
      </w:tr>
      <w:tr w:rsidR="00107055" w14:paraId="44915BC3" w14:textId="77777777" w:rsidTr="00107055">
        <w:trPr>
          <w:cnfStyle w:val="000000010000" w:firstRow="0" w:lastRow="0" w:firstColumn="0" w:lastColumn="0" w:oddVBand="0" w:evenVBand="0" w:oddHBand="0" w:evenHBand="1" w:firstRowFirstColumn="0" w:firstRowLastColumn="0" w:lastRowFirstColumn="0" w:lastRowLastColumn="0"/>
        </w:trPr>
        <w:tc>
          <w:tcPr>
            <w:tcW w:w="4306" w:type="dxa"/>
          </w:tcPr>
          <w:p w14:paraId="21A14916" w14:textId="77777777" w:rsidR="00107055" w:rsidRDefault="00107055" w:rsidP="00107055">
            <w:r>
              <w:t>IrCableBox</w:t>
            </w:r>
          </w:p>
        </w:tc>
        <w:tc>
          <w:tcPr>
            <w:tcW w:w="4324" w:type="dxa"/>
          </w:tcPr>
          <w:p w14:paraId="437D9A32" w14:textId="77777777" w:rsidR="00107055" w:rsidRDefault="00107055" w:rsidP="00107055">
            <w:r>
              <w:t>Cable boxes</w:t>
            </w:r>
          </w:p>
        </w:tc>
      </w:tr>
      <w:tr w:rsidR="00107055" w14:paraId="474DB5AD" w14:textId="77777777" w:rsidTr="00107055">
        <w:trPr>
          <w:cnfStyle w:val="000000100000" w:firstRow="0" w:lastRow="0" w:firstColumn="0" w:lastColumn="0" w:oddVBand="0" w:evenVBand="0" w:oddHBand="1" w:evenHBand="0" w:firstRowFirstColumn="0" w:firstRowLastColumn="0" w:lastRowFirstColumn="0" w:lastRowLastColumn="0"/>
        </w:trPr>
        <w:tc>
          <w:tcPr>
            <w:tcW w:w="4306" w:type="dxa"/>
          </w:tcPr>
          <w:p w14:paraId="177A1B63" w14:textId="77777777" w:rsidR="00107055" w:rsidRDefault="00107055" w:rsidP="00107055">
            <w:r>
              <w:t>IrAvReceiver</w:t>
            </w:r>
          </w:p>
        </w:tc>
        <w:tc>
          <w:tcPr>
            <w:tcW w:w="4324" w:type="dxa"/>
          </w:tcPr>
          <w:p w14:paraId="42796CBF" w14:textId="77777777" w:rsidR="00107055" w:rsidRDefault="00107055" w:rsidP="00107055">
            <w:r>
              <w:t>AV receivers</w:t>
            </w:r>
          </w:p>
        </w:tc>
      </w:tr>
      <w:tr w:rsidR="00107055" w14:paraId="1ADEF6F4" w14:textId="77777777" w:rsidTr="00107055">
        <w:trPr>
          <w:cnfStyle w:val="000000010000" w:firstRow="0" w:lastRow="0" w:firstColumn="0" w:lastColumn="0" w:oddVBand="0" w:evenVBand="0" w:oddHBand="0" w:evenHBand="1" w:firstRowFirstColumn="0" w:firstRowLastColumn="0" w:lastRowFirstColumn="0" w:lastRowLastColumn="0"/>
        </w:trPr>
        <w:tc>
          <w:tcPr>
            <w:tcW w:w="4306" w:type="dxa"/>
          </w:tcPr>
          <w:p w14:paraId="0B3F82F8" w14:textId="77777777" w:rsidR="00107055" w:rsidRDefault="00107055" w:rsidP="00107055">
            <w:r>
              <w:t>IrBlurayPlayer</w:t>
            </w:r>
          </w:p>
        </w:tc>
        <w:tc>
          <w:tcPr>
            <w:tcW w:w="4324" w:type="dxa"/>
          </w:tcPr>
          <w:p w14:paraId="1E9024C2" w14:textId="77777777" w:rsidR="00107055" w:rsidRDefault="00107055" w:rsidP="00107055">
            <w:r>
              <w:t>Blu-ray players</w:t>
            </w:r>
          </w:p>
        </w:tc>
      </w:tr>
      <w:tr w:rsidR="00107055" w14:paraId="07475BD7" w14:textId="77777777" w:rsidTr="00107055">
        <w:trPr>
          <w:cnfStyle w:val="000000100000" w:firstRow="0" w:lastRow="0" w:firstColumn="0" w:lastColumn="0" w:oddVBand="0" w:evenVBand="0" w:oddHBand="1" w:evenHBand="0" w:firstRowFirstColumn="0" w:firstRowLastColumn="0" w:lastRowFirstColumn="0" w:lastRowLastColumn="0"/>
        </w:trPr>
        <w:tc>
          <w:tcPr>
            <w:tcW w:w="4306" w:type="dxa"/>
          </w:tcPr>
          <w:p w14:paraId="76B4A543" w14:textId="77777777" w:rsidR="00107055" w:rsidRDefault="00107055" w:rsidP="00107055">
            <w:r>
              <w:t>IrVideoServer</w:t>
            </w:r>
          </w:p>
        </w:tc>
        <w:tc>
          <w:tcPr>
            <w:tcW w:w="4324" w:type="dxa"/>
          </w:tcPr>
          <w:p w14:paraId="0B34E524" w14:textId="77777777" w:rsidR="00107055" w:rsidRDefault="00107055" w:rsidP="00107055">
            <w:r>
              <w:t>Video servers</w:t>
            </w:r>
          </w:p>
        </w:tc>
      </w:tr>
    </w:tbl>
    <w:p w14:paraId="579AFEB3" w14:textId="5BB5E6E7" w:rsidR="008F3282" w:rsidRDefault="008F3282" w:rsidP="00A30E6A">
      <w:pPr>
        <w:ind w:left="720"/>
      </w:pPr>
    </w:p>
    <w:p w14:paraId="6C682347" w14:textId="0DAFD007" w:rsidR="00D34A93" w:rsidRDefault="00D34A93" w:rsidP="00A30E6A">
      <w:pPr>
        <w:ind w:left="720"/>
      </w:pPr>
      <w:r>
        <w:t>The security system device type does not support IR drivers.</w:t>
      </w:r>
    </w:p>
    <w:p w14:paraId="702A10AF" w14:textId="77777777" w:rsidR="00C13BEB" w:rsidRDefault="00C13BEB">
      <w:r>
        <w:br w:type="page"/>
      </w:r>
    </w:p>
    <w:p w14:paraId="18CF0CDA" w14:textId="77777777" w:rsidR="0069432F" w:rsidRDefault="0069432F" w:rsidP="0069432F">
      <w:pPr>
        <w:pStyle w:val="Heading3"/>
      </w:pPr>
      <w:bookmarkStart w:id="15" w:name="_Toc23857199"/>
      <w:r>
        <w:lastRenderedPageBreak/>
        <w:t>A&lt;Device Type&gt;Protocol</w:t>
      </w:r>
      <w:bookmarkEnd w:id="15"/>
    </w:p>
    <w:p w14:paraId="5A2CC3A9" w14:textId="77777777" w:rsidR="0069432F" w:rsidRDefault="0069432F" w:rsidP="0069432F">
      <w:pPr>
        <w:ind w:left="720"/>
      </w:pPr>
      <w:r>
        <w:t>Every abstract device type class will include a reference to a</w:t>
      </w:r>
      <w:r w:rsidR="00D21056">
        <w:t>n abstract</w:t>
      </w:r>
      <w:r>
        <w:t xml:space="preserve"> protocol class. </w:t>
      </w:r>
      <w:r w:rsidR="00D21056">
        <w:t xml:space="preserve">These abstract classes inherit from </w:t>
      </w:r>
      <w:r w:rsidR="002714E6">
        <w:t xml:space="preserve">ABaseDeviceProtocol that </w:t>
      </w:r>
      <w:r w:rsidR="00D21056">
        <w:t>handles the common logic shared between all the device type protocols (explained later).</w:t>
      </w:r>
      <w:r w:rsidR="00A01920">
        <w:t xml:space="preserve"> </w:t>
      </w:r>
      <w:r w:rsidR="00C23387">
        <w:t>The driver’s protocol class must implement this</w:t>
      </w:r>
      <w:r w:rsidR="00A01920">
        <w:t xml:space="preserve"> class.</w:t>
      </w:r>
    </w:p>
    <w:p w14:paraId="025B1AA4" w14:textId="77777777" w:rsidR="00D21056" w:rsidRDefault="00D21056" w:rsidP="0069432F">
      <w:pPr>
        <w:ind w:left="720"/>
      </w:pPr>
      <w:r>
        <w:t>This class is responsible for the following:</w:t>
      </w:r>
    </w:p>
    <w:p w14:paraId="7C19BCCC" w14:textId="77777777" w:rsidR="00B97B48" w:rsidRDefault="00B97B48" w:rsidP="009B0741">
      <w:pPr>
        <w:pStyle w:val="ListParagraph"/>
        <w:numPr>
          <w:ilvl w:val="0"/>
          <w:numId w:val="5"/>
        </w:numPr>
      </w:pPr>
      <w:r>
        <w:t>Supplying needed methods for ha</w:t>
      </w:r>
      <w:r w:rsidR="004A0AD8">
        <w:t>ndling specific API constraints.</w:t>
      </w:r>
      <w:r>
        <w:br/>
      </w:r>
    </w:p>
    <w:p w14:paraId="026CD94C" w14:textId="77777777" w:rsidR="000149DC" w:rsidRDefault="00D21056" w:rsidP="009B0741">
      <w:pPr>
        <w:pStyle w:val="ListParagraph"/>
        <w:numPr>
          <w:ilvl w:val="0"/>
          <w:numId w:val="5"/>
        </w:numPr>
      </w:pPr>
      <w:r>
        <w:t>Providing virtual methods that implement the device type interface which build and send the appropriate commands</w:t>
      </w:r>
      <w:r w:rsidR="00585CB8">
        <w:t>. The structu</w:t>
      </w:r>
      <w:r w:rsidR="004A0AD8">
        <w:t>re CommandSet is used for these.</w:t>
      </w:r>
      <w:r w:rsidR="000149DC">
        <w:br/>
      </w:r>
    </w:p>
    <w:p w14:paraId="24D8F47B" w14:textId="77777777" w:rsidR="00D21056" w:rsidRDefault="000149DC" w:rsidP="000149DC">
      <w:pPr>
        <w:pStyle w:val="ListParagraph"/>
        <w:numPr>
          <w:ilvl w:val="0"/>
          <w:numId w:val="5"/>
        </w:numPr>
      </w:pPr>
      <w:r>
        <w:t>Managing custom commands, user attributes,  and authentication</w:t>
      </w:r>
      <w:r w:rsidR="00B97B48">
        <w:br/>
      </w:r>
    </w:p>
    <w:p w14:paraId="3227CB2F" w14:textId="77777777" w:rsidR="00B97B48" w:rsidRDefault="00B97B48" w:rsidP="009B0741">
      <w:pPr>
        <w:pStyle w:val="ListParagraph"/>
        <w:numPr>
          <w:ilvl w:val="0"/>
          <w:numId w:val="5"/>
        </w:numPr>
      </w:pPr>
      <w:r>
        <w:t>Handling validated data from the Response Validation class. The structure Va</w:t>
      </w:r>
      <w:r w:rsidR="004A0AD8">
        <w:t>lidatedRxData is used for this.</w:t>
      </w:r>
      <w:r>
        <w:br/>
      </w:r>
    </w:p>
    <w:p w14:paraId="3BAA92E8" w14:textId="77777777" w:rsidR="00B97B48" w:rsidRDefault="00B97B48" w:rsidP="009B0741">
      <w:pPr>
        <w:pStyle w:val="ListParagraph"/>
        <w:numPr>
          <w:ilvl w:val="0"/>
          <w:numId w:val="5"/>
        </w:numPr>
      </w:pPr>
      <w:r>
        <w:t xml:space="preserve">Handling the driver-defined polling </w:t>
      </w:r>
      <w:r w:rsidR="004A0AD8">
        <w:t>sequence.</w:t>
      </w:r>
      <w:r>
        <w:br/>
      </w:r>
    </w:p>
    <w:p w14:paraId="19D2970A" w14:textId="77777777" w:rsidR="000149DC" w:rsidRDefault="004337EB" w:rsidP="009B0741">
      <w:pPr>
        <w:pStyle w:val="ListParagraph"/>
        <w:numPr>
          <w:ilvl w:val="0"/>
          <w:numId w:val="5"/>
        </w:numPr>
      </w:pPr>
      <w:r>
        <w:t xml:space="preserve">Command pacing when sending data to the </w:t>
      </w:r>
      <w:r w:rsidR="004A0AD8">
        <w:t>transport class.</w:t>
      </w:r>
    </w:p>
    <w:p w14:paraId="3EF91C6C" w14:textId="77777777" w:rsidR="004337EB" w:rsidRDefault="00B97B48" w:rsidP="000149DC">
      <w:pPr>
        <w:pStyle w:val="ListParagraph"/>
        <w:ind w:left="1440"/>
      </w:pPr>
      <w:r>
        <w:br/>
      </w:r>
    </w:p>
    <w:p w14:paraId="75C42124" w14:textId="77777777" w:rsidR="00585CB8" w:rsidRDefault="004337EB" w:rsidP="004337EB">
      <w:pPr>
        <w:ind w:left="720"/>
      </w:pPr>
      <w:r>
        <w:t>By default, all commands are built based on the driver JSON data.</w:t>
      </w:r>
      <w:r w:rsidR="00D65226">
        <w:t xml:space="preserve"> The majority of virtual methods in the protocol class have the same names as the component interfaces’ methods. </w:t>
      </w:r>
      <w:r>
        <w:t xml:space="preserve">Drivers may override </w:t>
      </w:r>
      <w:r w:rsidR="00D65226">
        <w:t>these methods to build commands manually.</w:t>
      </w:r>
      <w:r>
        <w:t xml:space="preserve"> Section 2 will explain how to do this. </w:t>
      </w:r>
    </w:p>
    <w:p w14:paraId="00384DFB" w14:textId="77777777" w:rsidR="00585CB8" w:rsidRDefault="00585CB8" w:rsidP="00585CB8">
      <w:pPr>
        <w:ind w:left="720"/>
      </w:pPr>
    </w:p>
    <w:p w14:paraId="0B1438E1" w14:textId="77777777" w:rsidR="00585CB8" w:rsidRPr="0069432F" w:rsidRDefault="00585CB8" w:rsidP="00585CB8">
      <w:pPr>
        <w:ind w:left="720"/>
      </w:pPr>
      <w:r>
        <w:t>Every driver written is required to implement the correct protocol class:</w:t>
      </w:r>
    </w:p>
    <w:tbl>
      <w:tblPr>
        <w:tblStyle w:val="TableGrid"/>
        <w:tblW w:w="0" w:type="auto"/>
        <w:tblInd w:w="715" w:type="dxa"/>
        <w:tblLook w:val="04A0" w:firstRow="1" w:lastRow="0" w:firstColumn="1" w:lastColumn="0" w:noHBand="0" w:noVBand="1"/>
      </w:tblPr>
      <w:tblGrid>
        <w:gridCol w:w="4320"/>
        <w:gridCol w:w="4315"/>
      </w:tblGrid>
      <w:tr w:rsidR="00585CB8" w14:paraId="28CB11AE" w14:textId="77777777" w:rsidTr="004109AB">
        <w:trPr>
          <w:cnfStyle w:val="100000000000" w:firstRow="1" w:lastRow="0" w:firstColumn="0" w:lastColumn="0" w:oddVBand="0" w:evenVBand="0" w:oddHBand="0" w:evenHBand="0" w:firstRowFirstColumn="0" w:firstRowLastColumn="0" w:lastRowFirstColumn="0" w:lastRowLastColumn="0"/>
        </w:trPr>
        <w:tc>
          <w:tcPr>
            <w:tcW w:w="4320" w:type="dxa"/>
          </w:tcPr>
          <w:p w14:paraId="21D6C70A" w14:textId="77777777" w:rsidR="00585CB8" w:rsidRDefault="00585CB8" w:rsidP="004109AB">
            <w:pPr>
              <w:jc w:val="center"/>
            </w:pPr>
            <w:r>
              <w:t>Device Type</w:t>
            </w:r>
          </w:p>
        </w:tc>
        <w:tc>
          <w:tcPr>
            <w:tcW w:w="4315" w:type="dxa"/>
          </w:tcPr>
          <w:p w14:paraId="479E8E6F" w14:textId="77777777" w:rsidR="00585CB8" w:rsidRDefault="00585CB8" w:rsidP="004109AB">
            <w:pPr>
              <w:jc w:val="center"/>
            </w:pPr>
            <w:r>
              <w:t>Abstract Class</w:t>
            </w:r>
          </w:p>
        </w:tc>
      </w:tr>
      <w:tr w:rsidR="00585CB8" w14:paraId="1AA6920D" w14:textId="77777777" w:rsidTr="004109AB">
        <w:trPr>
          <w:cnfStyle w:val="000000100000" w:firstRow="0" w:lastRow="0" w:firstColumn="0" w:lastColumn="0" w:oddVBand="0" w:evenVBand="0" w:oddHBand="1" w:evenHBand="0" w:firstRowFirstColumn="0" w:firstRowLastColumn="0" w:lastRowFirstColumn="0" w:lastRowLastColumn="0"/>
        </w:trPr>
        <w:tc>
          <w:tcPr>
            <w:tcW w:w="4320" w:type="dxa"/>
          </w:tcPr>
          <w:p w14:paraId="1171F7D0" w14:textId="77777777" w:rsidR="00585CB8" w:rsidRPr="000063B2" w:rsidRDefault="00585CB8" w:rsidP="004109AB">
            <w:pPr>
              <w:rPr>
                <w:sz w:val="20"/>
              </w:rPr>
            </w:pPr>
            <w:r w:rsidRPr="000063B2">
              <w:rPr>
                <w:sz w:val="20"/>
              </w:rPr>
              <w:t>Display / Projector</w:t>
            </w:r>
          </w:p>
        </w:tc>
        <w:tc>
          <w:tcPr>
            <w:tcW w:w="4315" w:type="dxa"/>
          </w:tcPr>
          <w:p w14:paraId="5C3C917F" w14:textId="77777777" w:rsidR="00585CB8" w:rsidRPr="000063B2" w:rsidRDefault="00585CB8" w:rsidP="004109AB">
            <w:pPr>
              <w:rPr>
                <w:sz w:val="20"/>
              </w:rPr>
            </w:pPr>
            <w:r>
              <w:rPr>
                <w:sz w:val="20"/>
              </w:rPr>
              <w:t>ADisplayProtocol</w:t>
            </w:r>
          </w:p>
        </w:tc>
      </w:tr>
      <w:tr w:rsidR="00585CB8" w14:paraId="12682ECD" w14:textId="77777777" w:rsidTr="004109AB">
        <w:trPr>
          <w:cnfStyle w:val="000000010000" w:firstRow="0" w:lastRow="0" w:firstColumn="0" w:lastColumn="0" w:oddVBand="0" w:evenVBand="0" w:oddHBand="0" w:evenHBand="1" w:firstRowFirstColumn="0" w:firstRowLastColumn="0" w:lastRowFirstColumn="0" w:lastRowLastColumn="0"/>
        </w:trPr>
        <w:tc>
          <w:tcPr>
            <w:tcW w:w="4320" w:type="dxa"/>
          </w:tcPr>
          <w:p w14:paraId="033DB932" w14:textId="77777777" w:rsidR="00585CB8" w:rsidRPr="000063B2" w:rsidRDefault="00585CB8" w:rsidP="004109AB">
            <w:pPr>
              <w:rPr>
                <w:sz w:val="20"/>
              </w:rPr>
            </w:pPr>
            <w:r w:rsidRPr="000063B2">
              <w:rPr>
                <w:sz w:val="20"/>
              </w:rPr>
              <w:t xml:space="preserve">Cable Box </w:t>
            </w:r>
          </w:p>
        </w:tc>
        <w:tc>
          <w:tcPr>
            <w:tcW w:w="4315" w:type="dxa"/>
          </w:tcPr>
          <w:p w14:paraId="71F656AD" w14:textId="77777777" w:rsidR="00585CB8" w:rsidRPr="000063B2" w:rsidRDefault="00585CB8" w:rsidP="004109AB">
            <w:pPr>
              <w:rPr>
                <w:sz w:val="20"/>
              </w:rPr>
            </w:pPr>
            <w:r>
              <w:rPr>
                <w:sz w:val="20"/>
                <w:lang w:bidi="en-US"/>
              </w:rPr>
              <w:t>ACableBoxProtocol</w:t>
            </w:r>
          </w:p>
        </w:tc>
      </w:tr>
      <w:tr w:rsidR="00585CB8" w14:paraId="0EE7E16E" w14:textId="77777777" w:rsidTr="004109AB">
        <w:trPr>
          <w:cnfStyle w:val="000000100000" w:firstRow="0" w:lastRow="0" w:firstColumn="0" w:lastColumn="0" w:oddVBand="0" w:evenVBand="0" w:oddHBand="1" w:evenHBand="0" w:firstRowFirstColumn="0" w:firstRowLastColumn="0" w:lastRowFirstColumn="0" w:lastRowLastColumn="0"/>
        </w:trPr>
        <w:tc>
          <w:tcPr>
            <w:tcW w:w="4320" w:type="dxa"/>
          </w:tcPr>
          <w:p w14:paraId="41D833EE" w14:textId="77777777" w:rsidR="00585CB8" w:rsidRPr="000063B2" w:rsidRDefault="00B97B48" w:rsidP="004109AB">
            <w:pPr>
              <w:rPr>
                <w:sz w:val="20"/>
              </w:rPr>
            </w:pPr>
            <w:r w:rsidRPr="000063B2">
              <w:rPr>
                <w:sz w:val="20"/>
              </w:rPr>
              <w:t>Blu-ray</w:t>
            </w:r>
            <w:r w:rsidR="00585CB8" w:rsidRPr="000063B2">
              <w:rPr>
                <w:sz w:val="20"/>
              </w:rPr>
              <w:t xml:space="preserve"> Player </w:t>
            </w:r>
          </w:p>
        </w:tc>
        <w:tc>
          <w:tcPr>
            <w:tcW w:w="4315" w:type="dxa"/>
          </w:tcPr>
          <w:p w14:paraId="1E4D19EA" w14:textId="77777777" w:rsidR="00585CB8" w:rsidRPr="000063B2" w:rsidRDefault="00585CB8" w:rsidP="004109AB">
            <w:pPr>
              <w:rPr>
                <w:sz w:val="20"/>
              </w:rPr>
            </w:pPr>
            <w:r>
              <w:rPr>
                <w:sz w:val="20"/>
              </w:rPr>
              <w:t>ABlurayPlayerProtocol</w:t>
            </w:r>
          </w:p>
        </w:tc>
      </w:tr>
      <w:tr w:rsidR="00585CB8" w14:paraId="316A9097" w14:textId="77777777" w:rsidTr="004109AB">
        <w:trPr>
          <w:cnfStyle w:val="000000010000" w:firstRow="0" w:lastRow="0" w:firstColumn="0" w:lastColumn="0" w:oddVBand="0" w:evenVBand="0" w:oddHBand="0" w:evenHBand="1" w:firstRowFirstColumn="0" w:firstRowLastColumn="0" w:lastRowFirstColumn="0" w:lastRowLastColumn="0"/>
        </w:trPr>
        <w:tc>
          <w:tcPr>
            <w:tcW w:w="4320" w:type="dxa"/>
          </w:tcPr>
          <w:p w14:paraId="70BFEE02" w14:textId="77777777" w:rsidR="00585CB8" w:rsidRPr="000063B2" w:rsidRDefault="00585CB8" w:rsidP="004109AB">
            <w:pPr>
              <w:rPr>
                <w:sz w:val="20"/>
              </w:rPr>
            </w:pPr>
            <w:r w:rsidRPr="000063B2">
              <w:rPr>
                <w:sz w:val="20"/>
              </w:rPr>
              <w:t xml:space="preserve">Video Server </w:t>
            </w:r>
          </w:p>
        </w:tc>
        <w:tc>
          <w:tcPr>
            <w:tcW w:w="4315" w:type="dxa"/>
          </w:tcPr>
          <w:p w14:paraId="0E1AB3A6" w14:textId="77777777" w:rsidR="00585CB8" w:rsidRPr="000063B2" w:rsidRDefault="00585CB8" w:rsidP="004109AB">
            <w:pPr>
              <w:rPr>
                <w:sz w:val="20"/>
              </w:rPr>
            </w:pPr>
            <w:r>
              <w:rPr>
                <w:sz w:val="20"/>
              </w:rPr>
              <w:t>AVideoServerProtocol</w:t>
            </w:r>
          </w:p>
        </w:tc>
      </w:tr>
      <w:tr w:rsidR="00585CB8" w14:paraId="487BE5EE" w14:textId="77777777" w:rsidTr="004109AB">
        <w:trPr>
          <w:cnfStyle w:val="000000100000" w:firstRow="0" w:lastRow="0" w:firstColumn="0" w:lastColumn="0" w:oddVBand="0" w:evenVBand="0" w:oddHBand="1" w:evenHBand="0" w:firstRowFirstColumn="0" w:firstRowLastColumn="0" w:lastRowFirstColumn="0" w:lastRowLastColumn="0"/>
        </w:trPr>
        <w:tc>
          <w:tcPr>
            <w:tcW w:w="4320" w:type="dxa"/>
          </w:tcPr>
          <w:p w14:paraId="6039CDEA" w14:textId="77777777" w:rsidR="00585CB8" w:rsidRPr="000063B2" w:rsidRDefault="00585CB8" w:rsidP="004109AB">
            <w:pPr>
              <w:rPr>
                <w:sz w:val="20"/>
              </w:rPr>
            </w:pPr>
            <w:r w:rsidRPr="000063B2">
              <w:rPr>
                <w:sz w:val="20"/>
              </w:rPr>
              <w:t>AV Receiver</w:t>
            </w:r>
          </w:p>
        </w:tc>
        <w:tc>
          <w:tcPr>
            <w:tcW w:w="4315" w:type="dxa"/>
          </w:tcPr>
          <w:p w14:paraId="249D7AC7" w14:textId="77777777" w:rsidR="00585CB8" w:rsidRPr="000063B2" w:rsidRDefault="00585CB8" w:rsidP="004109AB">
            <w:pPr>
              <w:rPr>
                <w:sz w:val="20"/>
              </w:rPr>
            </w:pPr>
            <w:r>
              <w:rPr>
                <w:sz w:val="20"/>
              </w:rPr>
              <w:t>AReceiverProtocol</w:t>
            </w:r>
          </w:p>
        </w:tc>
      </w:tr>
      <w:tr w:rsidR="004574F2" w14:paraId="5716CEF0" w14:textId="77777777" w:rsidTr="004109AB">
        <w:trPr>
          <w:cnfStyle w:val="000000010000" w:firstRow="0" w:lastRow="0" w:firstColumn="0" w:lastColumn="0" w:oddVBand="0" w:evenVBand="0" w:oddHBand="0" w:evenHBand="1" w:firstRowFirstColumn="0" w:firstRowLastColumn="0" w:lastRowFirstColumn="0" w:lastRowLastColumn="0"/>
        </w:trPr>
        <w:tc>
          <w:tcPr>
            <w:tcW w:w="4320" w:type="dxa"/>
          </w:tcPr>
          <w:p w14:paraId="5357C9A8" w14:textId="3187E3DA" w:rsidR="004574F2" w:rsidRPr="000063B2" w:rsidRDefault="004574F2" w:rsidP="004109AB">
            <w:pPr>
              <w:rPr>
                <w:sz w:val="20"/>
              </w:rPr>
            </w:pPr>
            <w:r>
              <w:rPr>
                <w:sz w:val="20"/>
              </w:rPr>
              <w:t>Security System</w:t>
            </w:r>
          </w:p>
        </w:tc>
        <w:tc>
          <w:tcPr>
            <w:tcW w:w="4315" w:type="dxa"/>
          </w:tcPr>
          <w:p w14:paraId="69E025CB" w14:textId="7F6EBB09" w:rsidR="004574F2" w:rsidRDefault="004574F2" w:rsidP="004109AB">
            <w:pPr>
              <w:rPr>
                <w:sz w:val="20"/>
              </w:rPr>
            </w:pPr>
            <w:r w:rsidRPr="004574F2">
              <w:rPr>
                <w:sz w:val="20"/>
              </w:rPr>
              <w:t>ASecuritySystemProtocol</w:t>
            </w:r>
          </w:p>
        </w:tc>
      </w:tr>
    </w:tbl>
    <w:p w14:paraId="5430B9CB" w14:textId="77777777" w:rsidR="00585CB8" w:rsidRDefault="00585CB8" w:rsidP="004337EB">
      <w:pPr>
        <w:ind w:left="720"/>
      </w:pPr>
    </w:p>
    <w:p w14:paraId="6C5494E2" w14:textId="77777777" w:rsidR="00585CB8" w:rsidRDefault="00585CB8" w:rsidP="00585CB8">
      <w:r>
        <w:br w:type="page"/>
      </w:r>
    </w:p>
    <w:p w14:paraId="03E090C6" w14:textId="77777777" w:rsidR="00585CB8" w:rsidRDefault="002714E6" w:rsidP="00585CB8">
      <w:pPr>
        <w:pStyle w:val="Heading4"/>
      </w:pPr>
      <w:r>
        <w:lastRenderedPageBreak/>
        <w:t xml:space="preserve">Override </w:t>
      </w:r>
      <w:r w:rsidR="00585CB8">
        <w:t>Methods</w:t>
      </w:r>
    </w:p>
    <w:p w14:paraId="591EBA58" w14:textId="77777777" w:rsidR="004337EB" w:rsidRDefault="004337EB" w:rsidP="004337EB">
      <w:pPr>
        <w:ind w:left="720"/>
      </w:pPr>
      <w:r>
        <w:t xml:space="preserve">Apart from the component interface methods, there also other methods that can be overridden if the default functionality is not desired due to API constraints. Any methods not listed may not be overridden. </w:t>
      </w:r>
    </w:p>
    <w:tbl>
      <w:tblPr>
        <w:tblStyle w:val="TableGrid"/>
        <w:tblW w:w="0" w:type="auto"/>
        <w:tblInd w:w="720" w:type="dxa"/>
        <w:tblLook w:val="04A0" w:firstRow="1" w:lastRow="0" w:firstColumn="1" w:lastColumn="0" w:noHBand="0" w:noVBand="1"/>
      </w:tblPr>
      <w:tblGrid>
        <w:gridCol w:w="2883"/>
        <w:gridCol w:w="5747"/>
      </w:tblGrid>
      <w:tr w:rsidR="004337EB" w14:paraId="610DA63C" w14:textId="77777777" w:rsidTr="00030FBA">
        <w:trPr>
          <w:cnfStyle w:val="100000000000" w:firstRow="1" w:lastRow="0" w:firstColumn="0" w:lastColumn="0" w:oddVBand="0" w:evenVBand="0" w:oddHBand="0" w:evenHBand="0" w:firstRowFirstColumn="0" w:firstRowLastColumn="0" w:lastRowFirstColumn="0" w:lastRowLastColumn="0"/>
        </w:trPr>
        <w:tc>
          <w:tcPr>
            <w:tcW w:w="2883" w:type="dxa"/>
          </w:tcPr>
          <w:p w14:paraId="0ADFA793" w14:textId="77777777" w:rsidR="004337EB" w:rsidRDefault="004337EB" w:rsidP="004337EB">
            <w:pPr>
              <w:jc w:val="center"/>
            </w:pPr>
            <w:r>
              <w:t>Method</w:t>
            </w:r>
          </w:p>
        </w:tc>
        <w:tc>
          <w:tcPr>
            <w:tcW w:w="5747" w:type="dxa"/>
          </w:tcPr>
          <w:p w14:paraId="412C7191" w14:textId="77777777" w:rsidR="004337EB" w:rsidRDefault="004337EB" w:rsidP="004337EB">
            <w:pPr>
              <w:jc w:val="center"/>
            </w:pPr>
            <w:r>
              <w:t>Description</w:t>
            </w:r>
            <w:r w:rsidR="00585CB8">
              <w:t xml:space="preserve"> &amp; Use</w:t>
            </w:r>
          </w:p>
        </w:tc>
      </w:tr>
      <w:tr w:rsidR="004337EB" w14:paraId="01343FF5" w14:textId="77777777" w:rsidTr="00030FBA">
        <w:trPr>
          <w:cnfStyle w:val="000000100000" w:firstRow="0" w:lastRow="0" w:firstColumn="0" w:lastColumn="0" w:oddVBand="0" w:evenVBand="0" w:oddHBand="1" w:evenHBand="0" w:firstRowFirstColumn="0" w:firstRowLastColumn="0" w:lastRowFirstColumn="0" w:lastRowLastColumn="0"/>
        </w:trPr>
        <w:tc>
          <w:tcPr>
            <w:tcW w:w="2883" w:type="dxa"/>
          </w:tcPr>
          <w:p w14:paraId="63AF2E7A" w14:textId="77777777" w:rsidR="004337EB" w:rsidRDefault="004337EB" w:rsidP="004337EB">
            <w:r w:rsidRPr="004337EB">
              <w:rPr>
                <w:lang w:bidi="en-US"/>
              </w:rPr>
              <w:t>Dispose</w:t>
            </w:r>
          </w:p>
        </w:tc>
        <w:tc>
          <w:tcPr>
            <w:tcW w:w="5747" w:type="dxa"/>
          </w:tcPr>
          <w:p w14:paraId="5296E0A0" w14:textId="77777777" w:rsidR="004337EB" w:rsidRDefault="004337EB" w:rsidP="004337EB">
            <w:r>
              <w:t>Implementation of IDisposable. Call the base after complete.</w:t>
            </w:r>
          </w:p>
        </w:tc>
      </w:tr>
      <w:tr w:rsidR="004337EB" w14:paraId="1D126355" w14:textId="77777777" w:rsidTr="00030FBA">
        <w:trPr>
          <w:cnfStyle w:val="000000010000" w:firstRow="0" w:lastRow="0" w:firstColumn="0" w:lastColumn="0" w:oddVBand="0" w:evenVBand="0" w:oddHBand="0" w:evenHBand="1" w:firstRowFirstColumn="0" w:firstRowLastColumn="0" w:lastRowFirstColumn="0" w:lastRowLastColumn="0"/>
        </w:trPr>
        <w:tc>
          <w:tcPr>
            <w:tcW w:w="2883" w:type="dxa"/>
          </w:tcPr>
          <w:p w14:paraId="4C8647B6" w14:textId="77777777" w:rsidR="004337EB" w:rsidRDefault="004337EB" w:rsidP="004337EB">
            <w:r>
              <w:rPr>
                <w:lang w:bidi="en-US"/>
              </w:rPr>
              <w:t>ConnectionChanged</w:t>
            </w:r>
          </w:p>
        </w:tc>
        <w:tc>
          <w:tcPr>
            <w:tcW w:w="5747" w:type="dxa"/>
          </w:tcPr>
          <w:p w14:paraId="5679E350" w14:textId="77777777" w:rsidR="004337EB" w:rsidRDefault="00030FBA" w:rsidP="00030FBA">
            <w:r>
              <w:t>Invoked when the connection state changes. Call the base after complete.</w:t>
            </w:r>
          </w:p>
        </w:tc>
      </w:tr>
      <w:tr w:rsidR="004337EB" w14:paraId="6D0BD31A" w14:textId="77777777" w:rsidTr="00030FBA">
        <w:trPr>
          <w:cnfStyle w:val="000000100000" w:firstRow="0" w:lastRow="0" w:firstColumn="0" w:lastColumn="0" w:oddVBand="0" w:evenVBand="0" w:oddHBand="1" w:evenHBand="0" w:firstRowFirstColumn="0" w:firstRowLastColumn="0" w:lastRowFirstColumn="0" w:lastRowLastColumn="0"/>
        </w:trPr>
        <w:tc>
          <w:tcPr>
            <w:tcW w:w="2883" w:type="dxa"/>
          </w:tcPr>
          <w:p w14:paraId="6579839A" w14:textId="77777777" w:rsidR="004337EB" w:rsidRDefault="004337EB" w:rsidP="004337EB">
            <w:r>
              <w:rPr>
                <w:lang w:bidi="en-US"/>
              </w:rPr>
              <w:t>MessageTimedOut</w:t>
            </w:r>
          </w:p>
        </w:tc>
        <w:tc>
          <w:tcPr>
            <w:tcW w:w="5747" w:type="dxa"/>
          </w:tcPr>
          <w:p w14:paraId="01BA8EFB" w14:textId="77777777" w:rsidR="004337EB" w:rsidRDefault="00030FBA" w:rsidP="004337EB">
            <w:r>
              <w:t xml:space="preserve">Invoked when a message is considered to be timed out. Only polling messages can time out. </w:t>
            </w:r>
          </w:p>
        </w:tc>
      </w:tr>
      <w:tr w:rsidR="004337EB" w14:paraId="512AFD2B" w14:textId="77777777" w:rsidTr="00030FBA">
        <w:trPr>
          <w:cnfStyle w:val="000000010000" w:firstRow="0" w:lastRow="0" w:firstColumn="0" w:lastColumn="0" w:oddVBand="0" w:evenVBand="0" w:oddHBand="0" w:evenHBand="1" w:firstRowFirstColumn="0" w:firstRowLastColumn="0" w:lastRowFirstColumn="0" w:lastRowLastColumn="0"/>
        </w:trPr>
        <w:tc>
          <w:tcPr>
            <w:tcW w:w="2883" w:type="dxa"/>
          </w:tcPr>
          <w:p w14:paraId="79AE74D2" w14:textId="77777777" w:rsidR="004337EB" w:rsidRDefault="004337EB" w:rsidP="004337EB">
            <w:r w:rsidRPr="004337EB">
              <w:rPr>
                <w:lang w:bidi="en-US"/>
              </w:rPr>
              <w:t>ChooseDeconstructMethod</w:t>
            </w:r>
          </w:p>
        </w:tc>
        <w:tc>
          <w:tcPr>
            <w:tcW w:w="5747" w:type="dxa"/>
          </w:tcPr>
          <w:p w14:paraId="34C48E1B" w14:textId="77777777" w:rsidR="004337EB" w:rsidRDefault="00030FBA" w:rsidP="00585CB8">
            <w:r>
              <w:t xml:space="preserve">Invoked when the validated data from Response Validation is marked as ready. Base </w:t>
            </w:r>
            <w:r w:rsidR="00585CB8">
              <w:t>may</w:t>
            </w:r>
            <w:r>
              <w:t xml:space="preserve"> only be called if the driver </w:t>
            </w:r>
            <w:r w:rsidR="00585CB8">
              <w:t>did not</w:t>
            </w:r>
            <w:r>
              <w:t xml:space="preserve"> do anything with the validated data.</w:t>
            </w:r>
          </w:p>
          <w:p w14:paraId="738C7859" w14:textId="77777777" w:rsidR="004109AB" w:rsidRDefault="004109AB" w:rsidP="00585CB8"/>
          <w:p w14:paraId="6EF1E6AA" w14:textId="77777777" w:rsidR="004109AB" w:rsidRDefault="004109AB" w:rsidP="00585CB8">
            <w:r>
              <w:t xml:space="preserve">The default implementation of this method is a switch statement on the command group of the ValidatedRxData (Section 1.4.2.5) and calls the appropriate Deconstruct&lt;Feature&gt; method in the protocol code. </w:t>
            </w:r>
          </w:p>
        </w:tc>
      </w:tr>
      <w:tr w:rsidR="004109AB" w14:paraId="55D0A997" w14:textId="77777777" w:rsidTr="00030FBA">
        <w:trPr>
          <w:cnfStyle w:val="000000100000" w:firstRow="0" w:lastRow="0" w:firstColumn="0" w:lastColumn="0" w:oddVBand="0" w:evenVBand="0" w:oddHBand="1" w:evenHBand="0" w:firstRowFirstColumn="0" w:firstRowLastColumn="0" w:lastRowFirstColumn="0" w:lastRowLastColumn="0"/>
        </w:trPr>
        <w:tc>
          <w:tcPr>
            <w:tcW w:w="2883" w:type="dxa"/>
          </w:tcPr>
          <w:p w14:paraId="793F4CBC" w14:textId="77777777" w:rsidR="004109AB" w:rsidRPr="004337EB" w:rsidRDefault="004109AB" w:rsidP="004337EB">
            <w:r>
              <w:t>Deconstruct&lt;Feature&gt;</w:t>
            </w:r>
          </w:p>
        </w:tc>
        <w:tc>
          <w:tcPr>
            <w:tcW w:w="5747" w:type="dxa"/>
          </w:tcPr>
          <w:p w14:paraId="0C6FBAA4" w14:textId="77777777" w:rsidR="004109AB" w:rsidRDefault="004109AB" w:rsidP="00585CB8">
            <w:r>
              <w:t>Invoked by the base implementation of ChooseDeconstructMethod.</w:t>
            </w:r>
          </w:p>
          <w:p w14:paraId="3557E03F" w14:textId="77777777" w:rsidR="004109AB" w:rsidRDefault="004109AB" w:rsidP="00585CB8"/>
          <w:p w14:paraId="0742B359" w14:textId="77777777" w:rsidR="004109AB" w:rsidRDefault="004109AB" w:rsidP="004109AB">
            <w:r>
              <w:t>The default implementations of these methods will attempt to compare the data within the ValidatedRxData object to feedback data within the driver JSON data to match it to a particular response. It will then update feedback internally, call Log with the new state, call FireEvent with the correct event type.</w:t>
            </w:r>
          </w:p>
          <w:p w14:paraId="24E7045F" w14:textId="77777777" w:rsidR="004109AB" w:rsidRDefault="004109AB" w:rsidP="004109AB"/>
          <w:p w14:paraId="4D9F7C57" w14:textId="77777777" w:rsidR="004109AB" w:rsidRDefault="004109AB" w:rsidP="004109AB">
            <w:r>
              <w:t xml:space="preserve">An example of this would be a PowerPoll response where Data would be “\x01” and the command group would be “Power”. DeconstructPower would set PowerIsOn to true in the protocol and call FireEvent(DisplayStateObjects.Power). </w:t>
            </w:r>
          </w:p>
          <w:p w14:paraId="7A71E88C" w14:textId="77777777" w:rsidR="00A01920" w:rsidRDefault="00A01920" w:rsidP="004109AB"/>
          <w:p w14:paraId="7EF345FB" w14:textId="77777777" w:rsidR="00A01920" w:rsidRDefault="00A01920" w:rsidP="00A01920">
            <w:r>
              <w:t xml:space="preserve">Drivers that override these must call the base with a value that matches the feedback definitions in the driver JSON. </w:t>
            </w:r>
          </w:p>
        </w:tc>
      </w:tr>
      <w:tr w:rsidR="004337EB" w14:paraId="06495874" w14:textId="77777777" w:rsidTr="00030FBA">
        <w:trPr>
          <w:cnfStyle w:val="000000010000" w:firstRow="0" w:lastRow="0" w:firstColumn="0" w:lastColumn="0" w:oddVBand="0" w:evenVBand="0" w:oddHBand="0" w:evenHBand="1" w:firstRowFirstColumn="0" w:firstRowLastColumn="0" w:lastRowFirstColumn="0" w:lastRowLastColumn="0"/>
        </w:trPr>
        <w:tc>
          <w:tcPr>
            <w:tcW w:w="2883" w:type="dxa"/>
          </w:tcPr>
          <w:p w14:paraId="4106E5FD" w14:textId="77777777" w:rsidR="004337EB" w:rsidRPr="004337EB" w:rsidRDefault="004337EB" w:rsidP="004337EB">
            <w:r w:rsidRPr="004337EB">
              <w:rPr>
                <w:lang w:bidi="en-US"/>
              </w:rPr>
              <w:t>Poll</w:t>
            </w:r>
          </w:p>
        </w:tc>
        <w:tc>
          <w:tcPr>
            <w:tcW w:w="5747" w:type="dxa"/>
          </w:tcPr>
          <w:p w14:paraId="40B1F679" w14:textId="77777777" w:rsidR="00030FBA" w:rsidRDefault="00030FBA" w:rsidP="00CB6F55">
            <w:r>
              <w:t>Invoked at the rate defined by defined by PollingInterval in the driver JSON data if polling is enabled. There is no base implementation.</w:t>
            </w:r>
            <w:r w:rsidR="00CB6F55">
              <w:t xml:space="preserve"> Drivers may use this to send their </w:t>
            </w:r>
            <w:r w:rsidR="00CB6F55">
              <w:lastRenderedPageBreak/>
              <w:t>own custom polling commands that are not considered standard commands.</w:t>
            </w:r>
          </w:p>
        </w:tc>
      </w:tr>
      <w:tr w:rsidR="004337EB" w14:paraId="4B905686" w14:textId="77777777" w:rsidTr="00030FBA">
        <w:trPr>
          <w:cnfStyle w:val="000000100000" w:firstRow="0" w:lastRow="0" w:firstColumn="0" w:lastColumn="0" w:oddVBand="0" w:evenVBand="0" w:oddHBand="1" w:evenHBand="0" w:firstRowFirstColumn="0" w:firstRowLastColumn="0" w:lastRowFirstColumn="0" w:lastRowLastColumn="0"/>
        </w:trPr>
        <w:tc>
          <w:tcPr>
            <w:tcW w:w="2883" w:type="dxa"/>
          </w:tcPr>
          <w:p w14:paraId="46D2FB1C" w14:textId="77777777" w:rsidR="004337EB" w:rsidRPr="004337EB" w:rsidRDefault="00030FBA" w:rsidP="004337EB">
            <w:r w:rsidRPr="00030FBA">
              <w:rPr>
                <w:lang w:bidi="en-US"/>
              </w:rPr>
              <w:lastRenderedPageBreak/>
              <w:t>PrepareStringThenSend</w:t>
            </w:r>
          </w:p>
        </w:tc>
        <w:tc>
          <w:tcPr>
            <w:tcW w:w="5747" w:type="dxa"/>
          </w:tcPr>
          <w:p w14:paraId="26F83804" w14:textId="77777777" w:rsidR="004337EB" w:rsidRDefault="00030FBA" w:rsidP="00030FBA">
            <w:r>
              <w:t>Invoked right before a command is inserted into an internal sending queue. Drivers can append any common data needed to their commands here. Call the base after complete.</w:t>
            </w:r>
          </w:p>
          <w:p w14:paraId="1B89B8F0" w14:textId="77777777" w:rsidR="0007250E" w:rsidRDefault="0007250E" w:rsidP="00030FBA"/>
          <w:p w14:paraId="0D888D9B" w14:textId="77777777" w:rsidR="0007250E" w:rsidRDefault="0007250E" w:rsidP="00030FBA">
            <w:r>
              <w:t xml:space="preserve">This should return the base call which will set CommandPrepared to true on the CommandSet. This prevents the command from being prepared again. </w:t>
            </w:r>
          </w:p>
          <w:p w14:paraId="4AAD328C" w14:textId="77777777" w:rsidR="0007250E" w:rsidRDefault="0007250E" w:rsidP="00030FBA"/>
          <w:p w14:paraId="71790A62" w14:textId="77777777" w:rsidR="0007250E" w:rsidRDefault="0007250E" w:rsidP="00030FBA">
            <w:r>
              <w:t>If the driver needs to send the command immediately, it may call Transport.Send(…) and should return true to prevent the base class from sending the command.</w:t>
            </w:r>
          </w:p>
        </w:tc>
      </w:tr>
      <w:tr w:rsidR="00030FBA" w14:paraId="51065554" w14:textId="77777777" w:rsidTr="00030FBA">
        <w:trPr>
          <w:cnfStyle w:val="000000010000" w:firstRow="0" w:lastRow="0" w:firstColumn="0" w:lastColumn="0" w:oddVBand="0" w:evenVBand="0" w:oddHBand="0" w:evenHBand="1" w:firstRowFirstColumn="0" w:firstRowLastColumn="0" w:lastRowFirstColumn="0" w:lastRowLastColumn="0"/>
        </w:trPr>
        <w:tc>
          <w:tcPr>
            <w:tcW w:w="2883" w:type="dxa"/>
          </w:tcPr>
          <w:p w14:paraId="7B543582" w14:textId="77777777" w:rsidR="00030FBA" w:rsidRPr="00030FBA" w:rsidRDefault="00030FBA" w:rsidP="004337EB">
            <w:r w:rsidRPr="00030FBA">
              <w:rPr>
                <w:lang w:bidi="en-US"/>
              </w:rPr>
              <w:t>SetUserAttribute</w:t>
            </w:r>
          </w:p>
        </w:tc>
        <w:tc>
          <w:tcPr>
            <w:tcW w:w="5747" w:type="dxa"/>
          </w:tcPr>
          <w:p w14:paraId="6895AC78" w14:textId="77777777" w:rsidR="00030FBA" w:rsidRDefault="00030FBA" w:rsidP="00030FBA">
            <w:r>
              <w:t>Invoked when the user sets a user attribute. Drivers should override this if they defined any user attributes and handle the data here. There is no base implementation.</w:t>
            </w:r>
          </w:p>
        </w:tc>
      </w:tr>
    </w:tbl>
    <w:p w14:paraId="7B045A45" w14:textId="77777777" w:rsidR="00313D48" w:rsidRDefault="00313D48" w:rsidP="00585CB8">
      <w:pPr>
        <w:pStyle w:val="Heading4"/>
        <w:numPr>
          <w:ilvl w:val="0"/>
          <w:numId w:val="0"/>
        </w:numPr>
      </w:pPr>
    </w:p>
    <w:p w14:paraId="7107F257" w14:textId="77777777" w:rsidR="00313D48" w:rsidRDefault="00313D48" w:rsidP="00313D48">
      <w:pPr>
        <w:rPr>
          <w:spacing w:val="10"/>
        </w:rPr>
      </w:pPr>
      <w:r>
        <w:br w:type="page"/>
      </w:r>
    </w:p>
    <w:p w14:paraId="58E8D563" w14:textId="77777777" w:rsidR="00313D48" w:rsidRDefault="00585CB8" w:rsidP="00313D48">
      <w:pPr>
        <w:pStyle w:val="Heading4"/>
      </w:pPr>
      <w:r w:rsidRPr="00585CB8">
        <w:lastRenderedPageBreak/>
        <w:t>Callable Methods</w:t>
      </w:r>
    </w:p>
    <w:p w14:paraId="774F1273" w14:textId="77777777" w:rsidR="00313D48" w:rsidRPr="00313D48" w:rsidRDefault="00313D48" w:rsidP="00313D48">
      <w:pPr>
        <w:ind w:left="720"/>
      </w:pPr>
      <w:r>
        <w:br/>
        <w:t>Any methods not listed may not be used.</w:t>
      </w:r>
    </w:p>
    <w:tbl>
      <w:tblPr>
        <w:tblStyle w:val="TableGrid"/>
        <w:tblW w:w="0" w:type="auto"/>
        <w:tblInd w:w="720" w:type="dxa"/>
        <w:tblLook w:val="04A0" w:firstRow="1" w:lastRow="0" w:firstColumn="1" w:lastColumn="0" w:noHBand="0" w:noVBand="1"/>
      </w:tblPr>
      <w:tblGrid>
        <w:gridCol w:w="2875"/>
        <w:gridCol w:w="5755"/>
      </w:tblGrid>
      <w:tr w:rsidR="00585CB8" w14:paraId="3A326416" w14:textId="77777777" w:rsidTr="00585CB8">
        <w:trPr>
          <w:cnfStyle w:val="100000000000" w:firstRow="1" w:lastRow="0" w:firstColumn="0" w:lastColumn="0" w:oddVBand="0" w:evenVBand="0" w:oddHBand="0" w:evenHBand="0" w:firstRowFirstColumn="0" w:firstRowLastColumn="0" w:lastRowFirstColumn="0" w:lastRowLastColumn="0"/>
        </w:trPr>
        <w:tc>
          <w:tcPr>
            <w:tcW w:w="2875" w:type="dxa"/>
          </w:tcPr>
          <w:p w14:paraId="2F83BDAA" w14:textId="77777777" w:rsidR="00585CB8" w:rsidRDefault="00585CB8" w:rsidP="00585CB8">
            <w:pPr>
              <w:jc w:val="center"/>
            </w:pPr>
            <w:r>
              <w:t>Method</w:t>
            </w:r>
          </w:p>
        </w:tc>
        <w:tc>
          <w:tcPr>
            <w:tcW w:w="5755" w:type="dxa"/>
          </w:tcPr>
          <w:p w14:paraId="6C0FEE35" w14:textId="77777777" w:rsidR="00585CB8" w:rsidRDefault="00585CB8" w:rsidP="00585CB8">
            <w:pPr>
              <w:jc w:val="center"/>
            </w:pPr>
            <w:r>
              <w:t>Description &amp; Use</w:t>
            </w:r>
          </w:p>
        </w:tc>
      </w:tr>
      <w:tr w:rsidR="00585CB8" w14:paraId="638E638A" w14:textId="77777777" w:rsidTr="00585CB8">
        <w:trPr>
          <w:cnfStyle w:val="000000100000" w:firstRow="0" w:lastRow="0" w:firstColumn="0" w:lastColumn="0" w:oddVBand="0" w:evenVBand="0" w:oddHBand="1" w:evenHBand="0" w:firstRowFirstColumn="0" w:firstRowLastColumn="0" w:lastRowFirstColumn="0" w:lastRowLastColumn="0"/>
        </w:trPr>
        <w:tc>
          <w:tcPr>
            <w:tcW w:w="2875" w:type="dxa"/>
          </w:tcPr>
          <w:p w14:paraId="3A366B25" w14:textId="77777777" w:rsidR="00585CB8" w:rsidRDefault="00585CB8" w:rsidP="004337EB">
            <w:r>
              <w:t>SendCommand</w:t>
            </w:r>
          </w:p>
        </w:tc>
        <w:tc>
          <w:tcPr>
            <w:tcW w:w="5755" w:type="dxa"/>
          </w:tcPr>
          <w:p w14:paraId="54B94B66" w14:textId="77777777" w:rsidR="00585CB8" w:rsidRDefault="00585CB8" w:rsidP="00585CB8">
            <w:r>
              <w:t>Sends the specified CommandSet through the base sending logic. This will end up calling PrepareStringThenSend.</w:t>
            </w:r>
          </w:p>
        </w:tc>
      </w:tr>
      <w:tr w:rsidR="00585CB8" w14:paraId="38BDF189" w14:textId="77777777" w:rsidTr="00585CB8">
        <w:trPr>
          <w:cnfStyle w:val="000000010000" w:firstRow="0" w:lastRow="0" w:firstColumn="0" w:lastColumn="0" w:oddVBand="0" w:evenVBand="0" w:oddHBand="0" w:evenHBand="1" w:firstRowFirstColumn="0" w:firstRowLastColumn="0" w:lastRowFirstColumn="0" w:lastRowLastColumn="0"/>
        </w:trPr>
        <w:tc>
          <w:tcPr>
            <w:tcW w:w="2875" w:type="dxa"/>
          </w:tcPr>
          <w:p w14:paraId="688D9D04" w14:textId="77777777" w:rsidR="00585CB8" w:rsidRDefault="00585CB8" w:rsidP="004337EB">
            <w:r>
              <w:t>Log</w:t>
            </w:r>
          </w:p>
        </w:tc>
        <w:tc>
          <w:tcPr>
            <w:tcW w:w="5755" w:type="dxa"/>
          </w:tcPr>
          <w:p w14:paraId="1BCD9446" w14:textId="77777777" w:rsidR="00585CB8" w:rsidRDefault="00585CB8" w:rsidP="003D4479">
            <w:r>
              <w:t>Logs a message through the driver’s error log system.</w:t>
            </w:r>
            <w:r w:rsidR="003D4479">
              <w:t xml:space="preserve"> Drivers should check the property “EnableLogging” before calling this method.</w:t>
            </w:r>
          </w:p>
        </w:tc>
      </w:tr>
      <w:tr w:rsidR="00A44EAA" w14:paraId="00062B03" w14:textId="77777777" w:rsidTr="00585CB8">
        <w:trPr>
          <w:cnfStyle w:val="000000100000" w:firstRow="0" w:lastRow="0" w:firstColumn="0" w:lastColumn="0" w:oddVBand="0" w:evenVBand="0" w:oddHBand="1" w:evenHBand="0" w:firstRowFirstColumn="0" w:firstRowLastColumn="0" w:lastRowFirstColumn="0" w:lastRowLastColumn="0"/>
        </w:trPr>
        <w:tc>
          <w:tcPr>
            <w:tcW w:w="2875" w:type="dxa"/>
          </w:tcPr>
          <w:p w14:paraId="69E7DFC5" w14:textId="77777777" w:rsidR="00A44EAA" w:rsidRDefault="00A44EAA" w:rsidP="004337EB">
            <w:r w:rsidRPr="00A44EAA">
              <w:rPr>
                <w:lang w:bidi="en-US"/>
              </w:rPr>
              <w:t>BuildCommand</w:t>
            </w:r>
          </w:p>
        </w:tc>
        <w:tc>
          <w:tcPr>
            <w:tcW w:w="5755" w:type="dxa"/>
          </w:tcPr>
          <w:p w14:paraId="7F8081F2" w14:textId="77777777" w:rsidR="00A44EAA" w:rsidRDefault="00A44EAA" w:rsidP="00585CB8">
            <w:r>
              <w:t>Builds a command based on the specified StandardCommandsEnum use data in the driver JSON data.</w:t>
            </w:r>
          </w:p>
        </w:tc>
      </w:tr>
      <w:tr w:rsidR="00CE26AA" w14:paraId="7585237F" w14:textId="77777777" w:rsidTr="00585CB8">
        <w:trPr>
          <w:cnfStyle w:val="000000010000" w:firstRow="0" w:lastRow="0" w:firstColumn="0" w:lastColumn="0" w:oddVBand="0" w:evenVBand="0" w:oddHBand="0" w:evenHBand="1" w:firstRowFirstColumn="0" w:firstRowLastColumn="0" w:lastRowFirstColumn="0" w:lastRowLastColumn="0"/>
        </w:trPr>
        <w:tc>
          <w:tcPr>
            <w:tcW w:w="2875" w:type="dxa"/>
          </w:tcPr>
          <w:p w14:paraId="07ACBC94" w14:textId="77777777" w:rsidR="00CE26AA" w:rsidRPr="00A44EAA" w:rsidRDefault="00CE26AA" w:rsidP="004337EB">
            <w:r>
              <w:t>FireEvent</w:t>
            </w:r>
          </w:p>
        </w:tc>
        <w:tc>
          <w:tcPr>
            <w:tcW w:w="5755" w:type="dxa"/>
          </w:tcPr>
          <w:p w14:paraId="08CB2CDF" w14:textId="77777777" w:rsidR="00CE26AA" w:rsidRDefault="00CE26AA" w:rsidP="00CE26AA">
            <w:r>
              <w:t xml:space="preserve">Sends an event to the main driver class that will be then sent to applications if there was a state change. </w:t>
            </w:r>
          </w:p>
        </w:tc>
      </w:tr>
    </w:tbl>
    <w:p w14:paraId="0FAFA789" w14:textId="77777777" w:rsidR="004109AB" w:rsidRDefault="004109AB" w:rsidP="004337EB">
      <w:pPr>
        <w:ind w:left="720"/>
      </w:pPr>
    </w:p>
    <w:p w14:paraId="60BADF80" w14:textId="77777777" w:rsidR="004109AB" w:rsidRDefault="004109AB" w:rsidP="004109AB">
      <w:r>
        <w:br w:type="page"/>
      </w:r>
    </w:p>
    <w:p w14:paraId="7C1D1C32" w14:textId="77777777" w:rsidR="000149DC" w:rsidRDefault="004109AB" w:rsidP="004109AB">
      <w:pPr>
        <w:pStyle w:val="Heading4"/>
      </w:pPr>
      <w:r>
        <w:lastRenderedPageBreak/>
        <w:t>Usable Properties</w:t>
      </w:r>
    </w:p>
    <w:p w14:paraId="03CF9D2F" w14:textId="77777777" w:rsidR="00A01920" w:rsidRDefault="00C23387" w:rsidP="00A01920">
      <w:pPr>
        <w:ind w:left="720"/>
      </w:pPr>
      <w:r>
        <w:t>A driver can reference several properties</w:t>
      </w:r>
      <w:r w:rsidR="00A01920">
        <w:t xml:space="preserve"> a</w:t>
      </w:r>
      <w:r w:rsidR="00014918">
        <w:t xml:space="preserve">t run-time. </w:t>
      </w:r>
      <w:r>
        <w:t>The driver may not reference any properties</w:t>
      </w:r>
      <w:r w:rsidR="00461A89">
        <w:t xml:space="preserve"> that are</w:t>
      </w:r>
      <w:r>
        <w:t xml:space="preserve"> not list</w:t>
      </w:r>
      <w:r w:rsidR="00461A89">
        <w:t>ed</w:t>
      </w:r>
      <w:r w:rsidR="00014918">
        <w:t>.</w:t>
      </w:r>
    </w:p>
    <w:tbl>
      <w:tblPr>
        <w:tblStyle w:val="TableGrid"/>
        <w:tblW w:w="0" w:type="auto"/>
        <w:tblInd w:w="720" w:type="dxa"/>
        <w:tblLook w:val="04A0" w:firstRow="1" w:lastRow="0" w:firstColumn="1" w:lastColumn="0" w:noHBand="0" w:noVBand="1"/>
      </w:tblPr>
      <w:tblGrid>
        <w:gridCol w:w="2875"/>
        <w:gridCol w:w="5755"/>
      </w:tblGrid>
      <w:tr w:rsidR="00014918" w14:paraId="239E45A4" w14:textId="77777777" w:rsidTr="00587484">
        <w:trPr>
          <w:cnfStyle w:val="100000000000" w:firstRow="1" w:lastRow="0" w:firstColumn="0" w:lastColumn="0" w:oddVBand="0" w:evenVBand="0" w:oddHBand="0" w:evenHBand="0" w:firstRowFirstColumn="0" w:firstRowLastColumn="0" w:lastRowFirstColumn="0" w:lastRowLastColumn="0"/>
        </w:trPr>
        <w:tc>
          <w:tcPr>
            <w:tcW w:w="2875" w:type="dxa"/>
          </w:tcPr>
          <w:p w14:paraId="4ECDC0A8" w14:textId="77777777" w:rsidR="00A01920" w:rsidRDefault="00A01920" w:rsidP="00A01920">
            <w:r>
              <w:t>Property</w:t>
            </w:r>
          </w:p>
        </w:tc>
        <w:tc>
          <w:tcPr>
            <w:tcW w:w="5755" w:type="dxa"/>
          </w:tcPr>
          <w:p w14:paraId="4664C9CB" w14:textId="77777777" w:rsidR="00A01920" w:rsidRDefault="00A01920" w:rsidP="00A01920">
            <w:r>
              <w:t>Use</w:t>
            </w:r>
          </w:p>
        </w:tc>
      </w:tr>
      <w:tr w:rsidR="00014918" w14:paraId="3343EA0C" w14:textId="77777777" w:rsidTr="00587484">
        <w:trPr>
          <w:cnfStyle w:val="000000100000" w:firstRow="0" w:lastRow="0" w:firstColumn="0" w:lastColumn="0" w:oddVBand="0" w:evenVBand="0" w:oddHBand="1" w:evenHBand="0" w:firstRowFirstColumn="0" w:firstRowLastColumn="0" w:lastRowFirstColumn="0" w:lastRowLastColumn="0"/>
        </w:trPr>
        <w:tc>
          <w:tcPr>
            <w:tcW w:w="2875" w:type="dxa"/>
          </w:tcPr>
          <w:p w14:paraId="09E276B4" w14:textId="77777777" w:rsidR="00A01920" w:rsidRDefault="00A01920" w:rsidP="00A01920">
            <w:r>
              <w:t>IsConnected</w:t>
            </w:r>
          </w:p>
        </w:tc>
        <w:tc>
          <w:tcPr>
            <w:tcW w:w="5755" w:type="dxa"/>
          </w:tcPr>
          <w:p w14:paraId="4FF08DDD" w14:textId="77777777" w:rsidR="00A01920" w:rsidRDefault="00014918" w:rsidP="00A01920">
            <w:r>
              <w:t xml:space="preserve">This value is set by the protocol when connections/disconnections happen. </w:t>
            </w:r>
          </w:p>
          <w:p w14:paraId="5A7F3325" w14:textId="77777777" w:rsidR="00014918" w:rsidRDefault="00014918" w:rsidP="00A01920"/>
          <w:p w14:paraId="5CDA06CE" w14:textId="77777777" w:rsidR="00014918" w:rsidRDefault="00014918" w:rsidP="00014918">
            <w:r>
              <w:t>Drivers must throw a connection event when this value is changed.</w:t>
            </w:r>
          </w:p>
        </w:tc>
      </w:tr>
      <w:tr w:rsidR="00014918" w14:paraId="212F51F5" w14:textId="77777777" w:rsidTr="00587484">
        <w:trPr>
          <w:cnfStyle w:val="000000010000" w:firstRow="0" w:lastRow="0" w:firstColumn="0" w:lastColumn="0" w:oddVBand="0" w:evenVBand="0" w:oddHBand="0" w:evenHBand="1" w:firstRowFirstColumn="0" w:firstRowLastColumn="0" w:lastRowFirstColumn="0" w:lastRowLastColumn="0"/>
        </w:trPr>
        <w:tc>
          <w:tcPr>
            <w:tcW w:w="2875" w:type="dxa"/>
          </w:tcPr>
          <w:p w14:paraId="4F76A6B3" w14:textId="77777777" w:rsidR="00A01920" w:rsidRDefault="00A01920" w:rsidP="00A01920">
            <w:r>
              <w:t>PowerIsOn</w:t>
            </w:r>
          </w:p>
        </w:tc>
        <w:tc>
          <w:tcPr>
            <w:tcW w:w="5755" w:type="dxa"/>
          </w:tcPr>
          <w:p w14:paraId="15E600CA" w14:textId="77777777" w:rsidR="00A01920" w:rsidRDefault="00014918" w:rsidP="00A01920">
            <w:r>
              <w:t>The value is set by the protocol when a power state is received from the device.</w:t>
            </w:r>
          </w:p>
          <w:p w14:paraId="33B8FE1B" w14:textId="77777777" w:rsidR="00014918" w:rsidRDefault="00014918" w:rsidP="00A01920"/>
          <w:p w14:paraId="5AF9188A" w14:textId="77777777" w:rsidR="00014918" w:rsidRDefault="00014918" w:rsidP="00014918">
            <w:r>
              <w:t>Driver must throw a power event this value is changed. By default, DeconstructPower will set this value and throw the power event.</w:t>
            </w:r>
          </w:p>
        </w:tc>
      </w:tr>
      <w:tr w:rsidR="00014918" w14:paraId="63DA3420" w14:textId="77777777" w:rsidTr="00587484">
        <w:trPr>
          <w:cnfStyle w:val="000000100000" w:firstRow="0" w:lastRow="0" w:firstColumn="0" w:lastColumn="0" w:oddVBand="0" w:evenVBand="0" w:oddHBand="1" w:evenHBand="0" w:firstRowFirstColumn="0" w:firstRowLastColumn="0" w:lastRowFirstColumn="0" w:lastRowLastColumn="0"/>
        </w:trPr>
        <w:tc>
          <w:tcPr>
            <w:tcW w:w="2875" w:type="dxa"/>
          </w:tcPr>
          <w:p w14:paraId="2F67E618" w14:textId="77777777" w:rsidR="00A01920" w:rsidRDefault="00A01920" w:rsidP="00A01920">
            <w:r>
              <w:t>WarmingUp</w:t>
            </w:r>
          </w:p>
        </w:tc>
        <w:tc>
          <w:tcPr>
            <w:tcW w:w="5755" w:type="dxa"/>
          </w:tcPr>
          <w:p w14:paraId="3FF2E223" w14:textId="77777777" w:rsidR="00A01920" w:rsidRDefault="00014918" w:rsidP="00014918">
            <w:r>
              <w:t>This value is set internally when a Power command is sent with the callback “WarmUp()”. An internal timer keeps track of the warm up period (defined in the driver’s JSON data) and will set this value to false once warm up is complete.</w:t>
            </w:r>
          </w:p>
        </w:tc>
      </w:tr>
      <w:tr w:rsidR="00014918" w14:paraId="593BBCA1" w14:textId="77777777" w:rsidTr="00587484">
        <w:trPr>
          <w:cnfStyle w:val="000000010000" w:firstRow="0" w:lastRow="0" w:firstColumn="0" w:lastColumn="0" w:oddVBand="0" w:evenVBand="0" w:oddHBand="0" w:evenHBand="1" w:firstRowFirstColumn="0" w:firstRowLastColumn="0" w:lastRowFirstColumn="0" w:lastRowLastColumn="0"/>
        </w:trPr>
        <w:tc>
          <w:tcPr>
            <w:tcW w:w="2875" w:type="dxa"/>
          </w:tcPr>
          <w:p w14:paraId="450EA08B" w14:textId="77777777" w:rsidR="00A01920" w:rsidRDefault="00A01920" w:rsidP="00A01920">
            <w:r>
              <w:t>CoolingDown</w:t>
            </w:r>
          </w:p>
        </w:tc>
        <w:tc>
          <w:tcPr>
            <w:tcW w:w="5755" w:type="dxa"/>
          </w:tcPr>
          <w:p w14:paraId="5D31C412" w14:textId="77777777" w:rsidR="00A01920" w:rsidRDefault="00014918" w:rsidP="00A01920">
            <w:r>
              <w:t>Same as WarmingUp, but affects this property.</w:t>
            </w:r>
          </w:p>
        </w:tc>
      </w:tr>
      <w:tr w:rsidR="00014918" w14:paraId="19E9397C" w14:textId="77777777" w:rsidTr="00587484">
        <w:trPr>
          <w:cnfStyle w:val="000000100000" w:firstRow="0" w:lastRow="0" w:firstColumn="0" w:lastColumn="0" w:oddVBand="0" w:evenVBand="0" w:oddHBand="1" w:evenHBand="0" w:firstRowFirstColumn="0" w:firstRowLastColumn="0" w:lastRowFirstColumn="0" w:lastRowLastColumn="0"/>
        </w:trPr>
        <w:tc>
          <w:tcPr>
            <w:tcW w:w="2875" w:type="dxa"/>
          </w:tcPr>
          <w:p w14:paraId="63C06160" w14:textId="77777777" w:rsidR="00A01920" w:rsidRDefault="00014918" w:rsidP="00014918">
            <w:r>
              <w:rPr>
                <w:lang w:bidi="en-US"/>
              </w:rPr>
              <w:t>TimeBetweenCommands</w:t>
            </w:r>
          </w:p>
        </w:tc>
        <w:tc>
          <w:tcPr>
            <w:tcW w:w="5755" w:type="dxa"/>
          </w:tcPr>
          <w:p w14:paraId="66648780" w14:textId="77777777" w:rsidR="00A01920" w:rsidRDefault="00014918" w:rsidP="00014918">
            <w:r>
              <w:t>Specifies how long to space commands out being sent to the transport.</w:t>
            </w:r>
          </w:p>
          <w:p w14:paraId="39AF1B5B" w14:textId="77777777" w:rsidR="00014918" w:rsidRDefault="00014918" w:rsidP="00014918"/>
          <w:p w14:paraId="0DB95471" w14:textId="77777777" w:rsidR="00014918" w:rsidRDefault="00014918" w:rsidP="00014918">
            <w:r>
              <w:t>This value may not be lower than 250ms. If it is lower</w:t>
            </w:r>
            <w:r w:rsidR="00694486">
              <w:t>,</w:t>
            </w:r>
            <w:r>
              <w:t xml:space="preserve"> then the framework will use 250ms.</w:t>
            </w:r>
          </w:p>
        </w:tc>
      </w:tr>
      <w:tr w:rsidR="00014918" w14:paraId="5E8A6281" w14:textId="77777777" w:rsidTr="00587484">
        <w:trPr>
          <w:cnfStyle w:val="000000010000" w:firstRow="0" w:lastRow="0" w:firstColumn="0" w:lastColumn="0" w:oddVBand="0" w:evenVBand="0" w:oddHBand="0" w:evenHBand="1" w:firstRowFirstColumn="0" w:firstRowLastColumn="0" w:lastRowFirstColumn="0" w:lastRowLastColumn="0"/>
        </w:trPr>
        <w:tc>
          <w:tcPr>
            <w:tcW w:w="2875" w:type="dxa"/>
          </w:tcPr>
          <w:p w14:paraId="234F19FF" w14:textId="77777777" w:rsidR="00A01920" w:rsidRDefault="00A01920" w:rsidP="00A01920">
            <w:r w:rsidRPr="00A01920">
              <w:rPr>
                <w:lang w:bidi="en-US"/>
              </w:rPr>
              <w:t>PollingEnabled</w:t>
            </w:r>
          </w:p>
        </w:tc>
        <w:tc>
          <w:tcPr>
            <w:tcW w:w="5755" w:type="dxa"/>
          </w:tcPr>
          <w:p w14:paraId="2CA51E36" w14:textId="77777777" w:rsidR="00A01920" w:rsidRDefault="00014918" w:rsidP="00A01920">
            <w:r>
              <w:t>This value is initially set by the value found in the driver’s JSON data:</w:t>
            </w:r>
          </w:p>
          <w:p w14:paraId="5584B789" w14:textId="77777777" w:rsidR="00014918" w:rsidRDefault="00014918" w:rsidP="00A01920">
            <w:pPr>
              <w:rPr>
                <w:lang w:bidi="en-US"/>
              </w:rPr>
            </w:pPr>
            <w:r w:rsidRPr="00014918">
              <w:rPr>
                <w:lang w:bidi="en-US"/>
              </w:rPr>
              <w:t>CrestronSerialDeviceApi.Api.Communication.</w:t>
            </w:r>
            <w:r w:rsidR="00587484">
              <w:rPr>
                <w:lang w:bidi="en-US"/>
              </w:rPr>
              <w:br/>
            </w:r>
            <w:r w:rsidRPr="00014918">
              <w:rPr>
                <w:lang w:bidi="en-US"/>
              </w:rPr>
              <w:t>EnableAutoPolling</w:t>
            </w:r>
          </w:p>
          <w:p w14:paraId="5F81EC44" w14:textId="77777777" w:rsidR="00014918" w:rsidRDefault="00014918" w:rsidP="00A01920">
            <w:pPr>
              <w:rPr>
                <w:lang w:bidi="en-US"/>
              </w:rPr>
            </w:pPr>
          </w:p>
          <w:p w14:paraId="1651E351" w14:textId="77777777" w:rsidR="00014918" w:rsidRDefault="00014918" w:rsidP="00A01920">
            <w:r>
              <w:rPr>
                <w:lang w:bidi="en-US"/>
              </w:rPr>
              <w:t>This value may be changed at run-time to enable/disabling polling.</w:t>
            </w:r>
          </w:p>
        </w:tc>
      </w:tr>
      <w:tr w:rsidR="00014918" w14:paraId="5DAC7C14" w14:textId="77777777" w:rsidTr="00587484">
        <w:trPr>
          <w:cnfStyle w:val="000000100000" w:firstRow="0" w:lastRow="0" w:firstColumn="0" w:lastColumn="0" w:oddVBand="0" w:evenVBand="0" w:oddHBand="1" w:evenHBand="0" w:firstRowFirstColumn="0" w:firstRowLastColumn="0" w:lastRowFirstColumn="0" w:lastRowLastColumn="0"/>
        </w:trPr>
        <w:tc>
          <w:tcPr>
            <w:tcW w:w="2875" w:type="dxa"/>
          </w:tcPr>
          <w:p w14:paraId="7DF1E506" w14:textId="77777777" w:rsidR="00A01920" w:rsidRDefault="00A01920" w:rsidP="00A01920">
            <w:r w:rsidRPr="00A01920">
              <w:rPr>
                <w:lang w:bidi="en-US"/>
              </w:rPr>
              <w:t>WaitForResponse</w:t>
            </w:r>
          </w:p>
        </w:tc>
        <w:tc>
          <w:tcPr>
            <w:tcW w:w="5755" w:type="dxa"/>
          </w:tcPr>
          <w:p w14:paraId="43EC022D" w14:textId="77777777" w:rsidR="00A01920" w:rsidRDefault="00A01920" w:rsidP="00A01920">
            <w:r>
              <w:t>This values is initially set by the value found in the driver’s JSON data:</w:t>
            </w:r>
          </w:p>
          <w:p w14:paraId="501C60DF" w14:textId="77777777" w:rsidR="00A01920" w:rsidRDefault="00A01920" w:rsidP="00A01920">
            <w:pPr>
              <w:rPr>
                <w:lang w:bidi="en-US"/>
              </w:rPr>
            </w:pPr>
            <w:r w:rsidRPr="00A01920">
              <w:rPr>
                <w:lang w:bidi="en-US"/>
              </w:rPr>
              <w:t>CrestronSerialDeviceApi.Api.Communication.</w:t>
            </w:r>
            <w:r w:rsidR="00587484">
              <w:rPr>
                <w:lang w:bidi="en-US"/>
              </w:rPr>
              <w:br/>
            </w:r>
            <w:r w:rsidRPr="00A01920">
              <w:rPr>
                <w:lang w:bidi="en-US"/>
              </w:rPr>
              <w:t>WaitForResponse</w:t>
            </w:r>
          </w:p>
          <w:p w14:paraId="6BBD33C2" w14:textId="77777777" w:rsidR="00A01920" w:rsidRDefault="00A01920" w:rsidP="00A01920">
            <w:pPr>
              <w:rPr>
                <w:lang w:bidi="en-US"/>
              </w:rPr>
            </w:pPr>
          </w:p>
          <w:p w14:paraId="54779721" w14:textId="77777777" w:rsidR="00A01920" w:rsidRDefault="00A01920" w:rsidP="00A01920">
            <w:r>
              <w:rPr>
                <w:lang w:bidi="en-US"/>
              </w:rPr>
              <w:t>This value must be set to true only if the driver’s responses do not have unique headers. An example of this is when polled for power the device responds with an “On” or “Off” but the response does not indicate what is on or off.</w:t>
            </w:r>
          </w:p>
          <w:p w14:paraId="0AEDBE5C" w14:textId="77777777" w:rsidR="00A01920" w:rsidRDefault="00A01920" w:rsidP="00A01920"/>
        </w:tc>
      </w:tr>
      <w:tr w:rsidR="00A01920" w14:paraId="682C4372" w14:textId="77777777" w:rsidTr="00587484">
        <w:trPr>
          <w:cnfStyle w:val="000000010000" w:firstRow="0" w:lastRow="0" w:firstColumn="0" w:lastColumn="0" w:oddVBand="0" w:evenVBand="0" w:oddHBand="0" w:evenHBand="1" w:firstRowFirstColumn="0" w:firstRowLastColumn="0" w:lastRowFirstColumn="0" w:lastRowLastColumn="0"/>
        </w:trPr>
        <w:tc>
          <w:tcPr>
            <w:tcW w:w="2875" w:type="dxa"/>
          </w:tcPr>
          <w:p w14:paraId="3D20EEFF" w14:textId="77777777" w:rsidR="00A01920" w:rsidRDefault="00A01920" w:rsidP="00A01920">
            <w:r w:rsidRPr="00A01920">
              <w:rPr>
                <w:lang w:bidi="en-US"/>
              </w:rPr>
              <w:lastRenderedPageBreak/>
              <w:t>PendingRequest</w:t>
            </w:r>
          </w:p>
        </w:tc>
        <w:tc>
          <w:tcPr>
            <w:tcW w:w="5755" w:type="dxa"/>
          </w:tcPr>
          <w:p w14:paraId="337D7D69" w14:textId="77777777" w:rsidR="00A01920" w:rsidRDefault="00A01920" w:rsidP="00A01920">
            <w:r>
              <w:t xml:space="preserve">This is set to the CommandSet that was last sent to the transport. </w:t>
            </w:r>
          </w:p>
          <w:p w14:paraId="7040F7A3" w14:textId="77777777" w:rsidR="00A01920" w:rsidRDefault="00A01920" w:rsidP="00A01920"/>
          <w:p w14:paraId="076927E5" w14:textId="77777777" w:rsidR="00A01920" w:rsidRDefault="00A01920" w:rsidP="00C23387">
            <w:r>
              <w:t>When WaitForResponse is true, this may be used to determine the last sent command.</w:t>
            </w:r>
            <w:r w:rsidR="00C23387">
              <w:t xml:space="preserve"> The driver may not set this value.</w:t>
            </w:r>
          </w:p>
        </w:tc>
      </w:tr>
      <w:tr w:rsidR="00014918" w14:paraId="3BF4A99D" w14:textId="77777777" w:rsidTr="00587484">
        <w:trPr>
          <w:cnfStyle w:val="000000100000" w:firstRow="0" w:lastRow="0" w:firstColumn="0" w:lastColumn="0" w:oddVBand="0" w:evenVBand="0" w:oddHBand="1" w:evenHBand="0" w:firstRowFirstColumn="0" w:firstRowLastColumn="0" w:lastRowFirstColumn="0" w:lastRowLastColumn="0"/>
        </w:trPr>
        <w:tc>
          <w:tcPr>
            <w:tcW w:w="2875" w:type="dxa"/>
          </w:tcPr>
          <w:p w14:paraId="052462A8" w14:textId="77777777" w:rsidR="00014918" w:rsidRDefault="00014918" w:rsidP="00A01920">
            <w:r>
              <w:t>PollingInterval</w:t>
            </w:r>
          </w:p>
        </w:tc>
        <w:tc>
          <w:tcPr>
            <w:tcW w:w="5755" w:type="dxa"/>
          </w:tcPr>
          <w:p w14:paraId="5FE96C45" w14:textId="77777777" w:rsidR="00014918" w:rsidRDefault="00014918" w:rsidP="00A01920">
            <w:r>
              <w:t>The number of milliseconds to wait before starting to send the current polling sequence to the device.</w:t>
            </w:r>
          </w:p>
          <w:p w14:paraId="18EB7779" w14:textId="77777777" w:rsidR="00014918" w:rsidRDefault="00014918" w:rsidP="00A01920"/>
          <w:p w14:paraId="1C531FB8" w14:textId="77777777" w:rsidR="00014918" w:rsidRDefault="00014918" w:rsidP="00A01920">
            <w:r>
              <w:t>This value is 4000ms by default.</w:t>
            </w:r>
          </w:p>
        </w:tc>
      </w:tr>
      <w:tr w:rsidR="00A01920" w14:paraId="214D0199" w14:textId="77777777" w:rsidTr="00587484">
        <w:trPr>
          <w:cnfStyle w:val="000000010000" w:firstRow="0" w:lastRow="0" w:firstColumn="0" w:lastColumn="0" w:oddVBand="0" w:evenVBand="0" w:oddHBand="0" w:evenHBand="1" w:firstRowFirstColumn="0" w:firstRowLastColumn="0" w:lastRowFirstColumn="0" w:lastRowLastColumn="0"/>
        </w:trPr>
        <w:tc>
          <w:tcPr>
            <w:tcW w:w="2875" w:type="dxa"/>
          </w:tcPr>
          <w:p w14:paraId="341BC8B9" w14:textId="696447D9" w:rsidR="00A01920" w:rsidRDefault="00014918" w:rsidP="00A01920">
            <w:r>
              <w:t>PowerOnPollingSequence</w:t>
            </w:r>
            <w:r w:rsidR="004017DB">
              <w:t>*</w:t>
            </w:r>
          </w:p>
        </w:tc>
        <w:tc>
          <w:tcPr>
            <w:tcW w:w="5755" w:type="dxa"/>
          </w:tcPr>
          <w:p w14:paraId="28F02F22" w14:textId="77777777" w:rsidR="00A01920" w:rsidRDefault="00014918" w:rsidP="00A01920">
            <w:r>
              <w:t>A set of standard commands that are considered polling commands that should be set to the device at the interval of PollingInterval when PowerIsOn is true.</w:t>
            </w:r>
          </w:p>
        </w:tc>
      </w:tr>
      <w:tr w:rsidR="00A01920" w14:paraId="1DD093D4" w14:textId="77777777" w:rsidTr="00587484">
        <w:trPr>
          <w:cnfStyle w:val="000000100000" w:firstRow="0" w:lastRow="0" w:firstColumn="0" w:lastColumn="0" w:oddVBand="0" w:evenVBand="0" w:oddHBand="1" w:evenHBand="0" w:firstRowFirstColumn="0" w:firstRowLastColumn="0" w:lastRowFirstColumn="0" w:lastRowLastColumn="0"/>
        </w:trPr>
        <w:tc>
          <w:tcPr>
            <w:tcW w:w="2875" w:type="dxa"/>
          </w:tcPr>
          <w:p w14:paraId="224300AF" w14:textId="47253895" w:rsidR="00A01920" w:rsidRDefault="00014918" w:rsidP="00A01920">
            <w:r>
              <w:t>PowerOffPollingSequence</w:t>
            </w:r>
            <w:r w:rsidR="004017DB">
              <w:t>*</w:t>
            </w:r>
          </w:p>
        </w:tc>
        <w:tc>
          <w:tcPr>
            <w:tcW w:w="5755" w:type="dxa"/>
          </w:tcPr>
          <w:p w14:paraId="7F7DF297" w14:textId="77777777" w:rsidR="00A01920" w:rsidRDefault="00014918" w:rsidP="00014918">
            <w:r>
              <w:t>A set of standard commands that are considered polling commands that should be set to the device at the interval of PollingInterval when PowerIsOn is false.</w:t>
            </w:r>
          </w:p>
        </w:tc>
      </w:tr>
      <w:tr w:rsidR="003D4479" w14:paraId="2B21529E" w14:textId="77777777" w:rsidTr="00587484">
        <w:trPr>
          <w:cnfStyle w:val="000000010000" w:firstRow="0" w:lastRow="0" w:firstColumn="0" w:lastColumn="0" w:oddVBand="0" w:evenVBand="0" w:oddHBand="0" w:evenHBand="1" w:firstRowFirstColumn="0" w:firstRowLastColumn="0" w:lastRowFirstColumn="0" w:lastRowLastColumn="0"/>
        </w:trPr>
        <w:tc>
          <w:tcPr>
            <w:tcW w:w="2875" w:type="dxa"/>
          </w:tcPr>
          <w:p w14:paraId="65C3E0FD" w14:textId="77777777" w:rsidR="003D4479" w:rsidRDefault="003D4479" w:rsidP="00A01920">
            <w:r>
              <w:t>EnableLogging</w:t>
            </w:r>
          </w:p>
        </w:tc>
        <w:tc>
          <w:tcPr>
            <w:tcW w:w="5755" w:type="dxa"/>
          </w:tcPr>
          <w:p w14:paraId="269B33DC" w14:textId="77777777" w:rsidR="003D4479" w:rsidRDefault="003D4479" w:rsidP="00014918">
            <w:r>
              <w:t>Only applications should set this value. Determines if any logging is possible.</w:t>
            </w:r>
          </w:p>
        </w:tc>
      </w:tr>
      <w:tr w:rsidR="003D4479" w14:paraId="79739EC7" w14:textId="77777777" w:rsidTr="00587484">
        <w:trPr>
          <w:cnfStyle w:val="000000100000" w:firstRow="0" w:lastRow="0" w:firstColumn="0" w:lastColumn="0" w:oddVBand="0" w:evenVBand="0" w:oddHBand="1" w:evenHBand="0" w:firstRowFirstColumn="0" w:firstRowLastColumn="0" w:lastRowFirstColumn="0" w:lastRowLastColumn="0"/>
        </w:trPr>
        <w:tc>
          <w:tcPr>
            <w:tcW w:w="2875" w:type="dxa"/>
          </w:tcPr>
          <w:p w14:paraId="386B4D1E" w14:textId="77777777" w:rsidR="003D4479" w:rsidRDefault="003D4479" w:rsidP="00A01920">
            <w:r>
              <w:t>EnableTxDebug</w:t>
            </w:r>
          </w:p>
        </w:tc>
        <w:tc>
          <w:tcPr>
            <w:tcW w:w="5755" w:type="dxa"/>
          </w:tcPr>
          <w:p w14:paraId="077A49F3" w14:textId="77777777" w:rsidR="003D4479" w:rsidRDefault="003D4479" w:rsidP="003D4479">
            <w:r>
              <w:t>Only applications should set this value. Determines if TX debugging should happen.</w:t>
            </w:r>
          </w:p>
        </w:tc>
      </w:tr>
      <w:tr w:rsidR="003D4479" w14:paraId="0EDF767F" w14:textId="77777777" w:rsidTr="00587484">
        <w:trPr>
          <w:cnfStyle w:val="000000010000" w:firstRow="0" w:lastRow="0" w:firstColumn="0" w:lastColumn="0" w:oddVBand="0" w:evenVBand="0" w:oddHBand="0" w:evenHBand="1" w:firstRowFirstColumn="0" w:firstRowLastColumn="0" w:lastRowFirstColumn="0" w:lastRowLastColumn="0"/>
        </w:trPr>
        <w:tc>
          <w:tcPr>
            <w:tcW w:w="2875" w:type="dxa"/>
          </w:tcPr>
          <w:p w14:paraId="639F3EA3" w14:textId="77777777" w:rsidR="003D4479" w:rsidRDefault="003D4479" w:rsidP="00A01920">
            <w:r>
              <w:t>EnableRxDebug</w:t>
            </w:r>
          </w:p>
        </w:tc>
        <w:tc>
          <w:tcPr>
            <w:tcW w:w="5755" w:type="dxa"/>
          </w:tcPr>
          <w:p w14:paraId="6F32E747" w14:textId="77777777" w:rsidR="003D4479" w:rsidRDefault="003D4479" w:rsidP="003D4479">
            <w:r>
              <w:t>Only applications should set this value. Determines if RX debugging should happen.</w:t>
            </w:r>
          </w:p>
        </w:tc>
      </w:tr>
    </w:tbl>
    <w:p w14:paraId="24BE29EE" w14:textId="77777777" w:rsidR="00E06B2D" w:rsidRDefault="004017DB" w:rsidP="00A01920">
      <w:pPr>
        <w:ind w:left="720"/>
      </w:pPr>
      <w:r>
        <w:t>*Security system device types do not use the PowerOnPollingSequence or PowerOffPollingSequence properties but instead function with the PollingHandler object in the secuiryt system SDK.</w:t>
      </w:r>
    </w:p>
    <w:p w14:paraId="2E5B494F" w14:textId="5F533D8F" w:rsidR="00E06B2D" w:rsidRDefault="00E06B2D" w:rsidP="00E06B2D">
      <w:pPr>
        <w:pStyle w:val="Heading4"/>
      </w:pPr>
      <w:r>
        <w:t>Security System Usable Objects</w:t>
      </w:r>
    </w:p>
    <w:p w14:paraId="176D7A62" w14:textId="60387947" w:rsidR="00E06B2D" w:rsidRDefault="000C49C0" w:rsidP="00FC0256">
      <w:pPr>
        <w:pStyle w:val="Heading5"/>
      </w:pPr>
      <w:r>
        <w:t>Polling</w:t>
      </w:r>
      <w:r w:rsidR="00FC0256">
        <w:t xml:space="preserve"> </w:t>
      </w:r>
      <w:r>
        <w:t>Handler</w:t>
      </w:r>
    </w:p>
    <w:tbl>
      <w:tblPr>
        <w:tblStyle w:val="TableGrid"/>
        <w:tblW w:w="0" w:type="auto"/>
        <w:tblInd w:w="720" w:type="dxa"/>
        <w:tblLook w:val="04A0" w:firstRow="1" w:lastRow="0" w:firstColumn="1" w:lastColumn="0" w:noHBand="0" w:noVBand="1"/>
      </w:tblPr>
      <w:tblGrid>
        <w:gridCol w:w="3455"/>
        <w:gridCol w:w="5175"/>
      </w:tblGrid>
      <w:tr w:rsidR="000C49C0" w14:paraId="4022A2C4" w14:textId="77777777" w:rsidTr="000C49C0">
        <w:trPr>
          <w:cnfStyle w:val="100000000000" w:firstRow="1" w:lastRow="0" w:firstColumn="0" w:lastColumn="0" w:oddVBand="0" w:evenVBand="0" w:oddHBand="0" w:evenHBand="0" w:firstRowFirstColumn="0" w:firstRowLastColumn="0" w:lastRowFirstColumn="0" w:lastRowLastColumn="0"/>
        </w:trPr>
        <w:tc>
          <w:tcPr>
            <w:tcW w:w="2875" w:type="dxa"/>
          </w:tcPr>
          <w:p w14:paraId="4EDAED9E" w14:textId="3B62B901" w:rsidR="000C49C0" w:rsidRDefault="000C49C0" w:rsidP="0064385B">
            <w:r>
              <w:t>Method</w:t>
            </w:r>
          </w:p>
        </w:tc>
        <w:tc>
          <w:tcPr>
            <w:tcW w:w="5755" w:type="dxa"/>
          </w:tcPr>
          <w:p w14:paraId="3FDA98BF" w14:textId="77777777" w:rsidR="000C49C0" w:rsidRDefault="000C49C0" w:rsidP="0064385B">
            <w:r>
              <w:t>Use</w:t>
            </w:r>
          </w:p>
        </w:tc>
      </w:tr>
      <w:tr w:rsidR="000C49C0" w14:paraId="51F42EE8" w14:textId="77777777" w:rsidTr="000C49C0">
        <w:trPr>
          <w:cnfStyle w:val="000000100000" w:firstRow="0" w:lastRow="0" w:firstColumn="0" w:lastColumn="0" w:oddVBand="0" w:evenVBand="0" w:oddHBand="1" w:evenHBand="0" w:firstRowFirstColumn="0" w:firstRowLastColumn="0" w:lastRowFirstColumn="0" w:lastRowLastColumn="0"/>
        </w:trPr>
        <w:tc>
          <w:tcPr>
            <w:tcW w:w="2875" w:type="dxa"/>
          </w:tcPr>
          <w:p w14:paraId="0BCB08B5" w14:textId="5E313E5F" w:rsidR="000C49C0" w:rsidRDefault="000C49C0" w:rsidP="0064385B">
            <w:r>
              <w:t>Dispose</w:t>
            </w:r>
          </w:p>
        </w:tc>
        <w:tc>
          <w:tcPr>
            <w:tcW w:w="5755" w:type="dxa"/>
          </w:tcPr>
          <w:p w14:paraId="26F2F6D6" w14:textId="7734DAA7" w:rsidR="000C49C0" w:rsidRDefault="000C49C0" w:rsidP="0064385B">
            <w:r>
              <w:t>Disposes the instance of the polling handler object.</w:t>
            </w:r>
          </w:p>
        </w:tc>
      </w:tr>
      <w:tr w:rsidR="00E06B2D" w14:paraId="6178AEED" w14:textId="77777777" w:rsidTr="000C49C0">
        <w:trPr>
          <w:cnfStyle w:val="000000010000" w:firstRow="0" w:lastRow="0" w:firstColumn="0" w:lastColumn="0" w:oddVBand="0" w:evenVBand="0" w:oddHBand="0" w:evenHBand="1" w:firstRowFirstColumn="0" w:firstRowLastColumn="0" w:lastRowFirstColumn="0" w:lastRowLastColumn="0"/>
        </w:trPr>
        <w:tc>
          <w:tcPr>
            <w:tcW w:w="2875" w:type="dxa"/>
          </w:tcPr>
          <w:p w14:paraId="5BE5E271" w14:textId="15D6DE98" w:rsidR="00E06B2D" w:rsidRDefault="000C49C0" w:rsidP="0064385B">
            <w:r w:rsidRPr="000C49C0">
              <w:t>AddPollingSequenceItem</w:t>
            </w:r>
          </w:p>
        </w:tc>
        <w:tc>
          <w:tcPr>
            <w:tcW w:w="5755" w:type="dxa"/>
          </w:tcPr>
          <w:p w14:paraId="1D2CF9D2" w14:textId="16BEB3E3" w:rsidR="00E06B2D" w:rsidRDefault="000C49C0" w:rsidP="0064385B">
            <w:r>
              <w:t>While the polling handler is inactive or active this method can be called to add a PollingSequenceItem to the list of PollingSequenceItems.</w:t>
            </w:r>
          </w:p>
        </w:tc>
      </w:tr>
      <w:tr w:rsidR="00E06B2D" w14:paraId="095CF38F" w14:textId="77777777" w:rsidTr="000C49C0">
        <w:trPr>
          <w:cnfStyle w:val="000000100000" w:firstRow="0" w:lastRow="0" w:firstColumn="0" w:lastColumn="0" w:oddVBand="0" w:evenVBand="0" w:oddHBand="1" w:evenHBand="0" w:firstRowFirstColumn="0" w:firstRowLastColumn="0" w:lastRowFirstColumn="0" w:lastRowLastColumn="0"/>
        </w:trPr>
        <w:tc>
          <w:tcPr>
            <w:tcW w:w="2875" w:type="dxa"/>
          </w:tcPr>
          <w:p w14:paraId="6DDB986E" w14:textId="02E5E0B2" w:rsidR="00E06B2D" w:rsidRDefault="00F54F7F" w:rsidP="0064385B">
            <w:r w:rsidRPr="00F54F7F">
              <w:t>SetPollingSequenceItemModifier</w:t>
            </w:r>
          </w:p>
        </w:tc>
        <w:tc>
          <w:tcPr>
            <w:tcW w:w="5755" w:type="dxa"/>
          </w:tcPr>
          <w:p w14:paraId="7BC32B31" w14:textId="45273DAD" w:rsidR="00E06B2D" w:rsidRDefault="00F54F7F" w:rsidP="0064385B">
            <w:r>
              <w:t>The polling modifier is used for certain standard commands that require additional properties to be filled in, like for instance the password in the login command or the zone number for request zone information.</w:t>
            </w:r>
          </w:p>
        </w:tc>
      </w:tr>
      <w:tr w:rsidR="005F40D0" w14:paraId="376BBDF7" w14:textId="77777777" w:rsidTr="000C49C0">
        <w:trPr>
          <w:cnfStyle w:val="000000010000" w:firstRow="0" w:lastRow="0" w:firstColumn="0" w:lastColumn="0" w:oddVBand="0" w:evenVBand="0" w:oddHBand="0" w:evenHBand="1" w:firstRowFirstColumn="0" w:firstRowLastColumn="0" w:lastRowFirstColumn="0" w:lastRowLastColumn="0"/>
        </w:trPr>
        <w:tc>
          <w:tcPr>
            <w:tcW w:w="2875" w:type="dxa"/>
          </w:tcPr>
          <w:p w14:paraId="54F02EE0" w14:textId="5BD3FF37" w:rsidR="005F40D0" w:rsidRPr="00F54F7F" w:rsidRDefault="005F40D0" w:rsidP="0064385B">
            <w:r w:rsidRPr="005F40D0">
              <w:lastRenderedPageBreak/>
              <w:t>SetPollingSequenceItemResource</w:t>
            </w:r>
          </w:p>
        </w:tc>
        <w:tc>
          <w:tcPr>
            <w:tcW w:w="5755" w:type="dxa"/>
          </w:tcPr>
          <w:p w14:paraId="1D433C44" w14:textId="31FDEE3C" w:rsidR="005F40D0" w:rsidRDefault="005F40D0" w:rsidP="0064385B">
            <w:r>
              <w:t>Sets the resource property of the PollingSequenceItem with the name specified equal to the resource passed in the method.</w:t>
            </w:r>
          </w:p>
        </w:tc>
      </w:tr>
      <w:tr w:rsidR="005F40D0" w14:paraId="05EB7391" w14:textId="77777777" w:rsidTr="000C49C0">
        <w:trPr>
          <w:cnfStyle w:val="000000100000" w:firstRow="0" w:lastRow="0" w:firstColumn="0" w:lastColumn="0" w:oddVBand="0" w:evenVBand="0" w:oddHBand="1" w:evenHBand="0" w:firstRowFirstColumn="0" w:firstRowLastColumn="0" w:lastRowFirstColumn="0" w:lastRowLastColumn="0"/>
        </w:trPr>
        <w:tc>
          <w:tcPr>
            <w:tcW w:w="2875" w:type="dxa"/>
          </w:tcPr>
          <w:p w14:paraId="2A31AA72" w14:textId="37DD4D24" w:rsidR="005F40D0" w:rsidRPr="005F40D0" w:rsidRDefault="005F40D0" w:rsidP="0064385B">
            <w:r w:rsidRPr="005F40D0">
              <w:t>GetPollingState</w:t>
            </w:r>
          </w:p>
        </w:tc>
        <w:tc>
          <w:tcPr>
            <w:tcW w:w="5755" w:type="dxa"/>
          </w:tcPr>
          <w:p w14:paraId="4E64A3C4" w14:textId="71EEBD17" w:rsidR="005F40D0" w:rsidRDefault="005F40D0" w:rsidP="0064385B">
            <w:r>
              <w:t>Returns a Boolean value representing if the PollingHandler is actively polling or idle.</w:t>
            </w:r>
          </w:p>
        </w:tc>
      </w:tr>
      <w:tr w:rsidR="00FA3717" w14:paraId="12FE3601" w14:textId="77777777" w:rsidTr="000C49C0">
        <w:trPr>
          <w:cnfStyle w:val="000000010000" w:firstRow="0" w:lastRow="0" w:firstColumn="0" w:lastColumn="0" w:oddVBand="0" w:evenVBand="0" w:oddHBand="0" w:evenHBand="1" w:firstRowFirstColumn="0" w:firstRowLastColumn="0" w:lastRowFirstColumn="0" w:lastRowLastColumn="0"/>
        </w:trPr>
        <w:tc>
          <w:tcPr>
            <w:tcW w:w="2875" w:type="dxa"/>
          </w:tcPr>
          <w:p w14:paraId="5F2F45B7" w14:textId="2F85EC24" w:rsidR="00FA3717" w:rsidRPr="005F40D0" w:rsidRDefault="00FA3717" w:rsidP="00FA3717">
            <w:r w:rsidRPr="00FA3717">
              <w:t>Restart</w:t>
            </w:r>
          </w:p>
        </w:tc>
        <w:tc>
          <w:tcPr>
            <w:tcW w:w="5755" w:type="dxa"/>
          </w:tcPr>
          <w:p w14:paraId="33926A21" w14:textId="4873AA2F" w:rsidR="00FA3717" w:rsidRDefault="00FA3717" w:rsidP="0064385B">
            <w:r>
              <w:t>Resets the handler to the first PollingSequenceItem in the list and enables the connection to the timer to trigger the polling commands.</w:t>
            </w:r>
          </w:p>
        </w:tc>
      </w:tr>
      <w:tr w:rsidR="00FA3717" w14:paraId="603A8772" w14:textId="77777777" w:rsidTr="000C49C0">
        <w:trPr>
          <w:cnfStyle w:val="000000100000" w:firstRow="0" w:lastRow="0" w:firstColumn="0" w:lastColumn="0" w:oddVBand="0" w:evenVBand="0" w:oddHBand="1" w:evenHBand="0" w:firstRowFirstColumn="0" w:firstRowLastColumn="0" w:lastRowFirstColumn="0" w:lastRowLastColumn="0"/>
        </w:trPr>
        <w:tc>
          <w:tcPr>
            <w:tcW w:w="2875" w:type="dxa"/>
          </w:tcPr>
          <w:p w14:paraId="0835788A" w14:textId="10D4DB67" w:rsidR="00FA3717" w:rsidRPr="00FA3717" w:rsidRDefault="00FA3717" w:rsidP="00FA3717">
            <w:r w:rsidRPr="00FA3717">
              <w:t>SetPollingState</w:t>
            </w:r>
          </w:p>
        </w:tc>
        <w:tc>
          <w:tcPr>
            <w:tcW w:w="5755" w:type="dxa"/>
          </w:tcPr>
          <w:p w14:paraId="065E06E1" w14:textId="281B7C95" w:rsidR="00FA3717" w:rsidRDefault="00FA3717" w:rsidP="0064385B">
            <w:r>
              <w:t>Star</w:t>
            </w:r>
            <w:r w:rsidR="00DE21A6">
              <w:t>t or stop the polling handler.</w:t>
            </w:r>
          </w:p>
        </w:tc>
      </w:tr>
      <w:tr w:rsidR="00DE21A6" w14:paraId="0B505A12" w14:textId="77777777" w:rsidTr="000C49C0">
        <w:trPr>
          <w:cnfStyle w:val="000000010000" w:firstRow="0" w:lastRow="0" w:firstColumn="0" w:lastColumn="0" w:oddVBand="0" w:evenVBand="0" w:oddHBand="0" w:evenHBand="1" w:firstRowFirstColumn="0" w:firstRowLastColumn="0" w:lastRowFirstColumn="0" w:lastRowLastColumn="0"/>
        </w:trPr>
        <w:tc>
          <w:tcPr>
            <w:tcW w:w="2875" w:type="dxa"/>
          </w:tcPr>
          <w:p w14:paraId="79EDB8E6" w14:textId="428A3DD7" w:rsidR="00DE21A6" w:rsidRPr="00FA3717" w:rsidRDefault="00DE21A6" w:rsidP="00FA3717">
            <w:r w:rsidRPr="00DE21A6">
              <w:t>SetInterval</w:t>
            </w:r>
          </w:p>
        </w:tc>
        <w:tc>
          <w:tcPr>
            <w:tcW w:w="5755" w:type="dxa"/>
          </w:tcPr>
          <w:p w14:paraId="2FDB4E1C" w14:textId="5764A0F0" w:rsidR="00DE21A6" w:rsidRDefault="00DE21A6" w:rsidP="0064385B">
            <w:r>
              <w:t>Set the interval of time between the commands that the PollingHandler sends to the driver transport.</w:t>
            </w:r>
            <w:r w:rsidR="00ED5123">
              <w:t xml:space="preserve"> If the PollingHandler object is not told to advance to the next PollingSequenceItem the PollingHandler object will instruct the driver to send the previous polling command again.</w:t>
            </w:r>
          </w:p>
        </w:tc>
      </w:tr>
      <w:tr w:rsidR="00ED5123" w14:paraId="3F0DAFE3" w14:textId="77777777" w:rsidTr="000C49C0">
        <w:trPr>
          <w:cnfStyle w:val="000000100000" w:firstRow="0" w:lastRow="0" w:firstColumn="0" w:lastColumn="0" w:oddVBand="0" w:evenVBand="0" w:oddHBand="1" w:evenHBand="0" w:firstRowFirstColumn="0" w:firstRowLastColumn="0" w:lastRowFirstColumn="0" w:lastRowLastColumn="0"/>
        </w:trPr>
        <w:tc>
          <w:tcPr>
            <w:tcW w:w="2875" w:type="dxa"/>
          </w:tcPr>
          <w:p w14:paraId="0CA9DF1F" w14:textId="43C8B060" w:rsidR="00ED5123" w:rsidRPr="00DE21A6" w:rsidRDefault="00ED5123" w:rsidP="00ED5123">
            <w:r w:rsidRPr="00ED5123">
              <w:t>AdvanceToNextPollingItem</w:t>
            </w:r>
          </w:p>
        </w:tc>
        <w:tc>
          <w:tcPr>
            <w:tcW w:w="5755" w:type="dxa"/>
          </w:tcPr>
          <w:p w14:paraId="6BE15884" w14:textId="32024BE3" w:rsidR="00ED5123" w:rsidRDefault="00ED5123" w:rsidP="0064385B">
            <w:r>
              <w:t>Instructs the polling handler to move to the next PollingSequenceItem the next time the PollingHandler object triggers a command to be sent.</w:t>
            </w:r>
          </w:p>
        </w:tc>
      </w:tr>
      <w:tr w:rsidR="00ED5123" w14:paraId="724E502D" w14:textId="77777777" w:rsidTr="000C49C0">
        <w:trPr>
          <w:cnfStyle w:val="000000010000" w:firstRow="0" w:lastRow="0" w:firstColumn="0" w:lastColumn="0" w:oddVBand="0" w:evenVBand="0" w:oddHBand="0" w:evenHBand="1" w:firstRowFirstColumn="0" w:firstRowLastColumn="0" w:lastRowFirstColumn="0" w:lastRowLastColumn="0"/>
        </w:trPr>
        <w:tc>
          <w:tcPr>
            <w:tcW w:w="2875" w:type="dxa"/>
          </w:tcPr>
          <w:p w14:paraId="6CE91CF9" w14:textId="4C1ADD55" w:rsidR="00ED5123" w:rsidRPr="00ED5123" w:rsidRDefault="00ED5123" w:rsidP="00ED5123">
            <w:r w:rsidRPr="00ED5123">
              <w:t>SetPollingItem</w:t>
            </w:r>
          </w:p>
        </w:tc>
        <w:tc>
          <w:tcPr>
            <w:tcW w:w="5755" w:type="dxa"/>
          </w:tcPr>
          <w:p w14:paraId="46096AAD" w14:textId="28B3DA81" w:rsidR="00ED5123" w:rsidRDefault="00ED5123" w:rsidP="0064385B">
            <w:r>
              <w:t>Instructs the polling handler object to go to a specific item in the PollingSequenceItems list and the next time it sends a command send that one.</w:t>
            </w:r>
          </w:p>
        </w:tc>
      </w:tr>
      <w:tr w:rsidR="00ED5123" w14:paraId="1E627ACB" w14:textId="77777777" w:rsidTr="000C49C0">
        <w:trPr>
          <w:cnfStyle w:val="000000100000" w:firstRow="0" w:lastRow="0" w:firstColumn="0" w:lastColumn="0" w:oddVBand="0" w:evenVBand="0" w:oddHBand="1" w:evenHBand="0" w:firstRowFirstColumn="0" w:firstRowLastColumn="0" w:lastRowFirstColumn="0" w:lastRowLastColumn="0"/>
        </w:trPr>
        <w:tc>
          <w:tcPr>
            <w:tcW w:w="2875" w:type="dxa"/>
          </w:tcPr>
          <w:p w14:paraId="528988F3" w14:textId="062829AA" w:rsidR="00ED5123" w:rsidRPr="00ED5123" w:rsidRDefault="00ED5123" w:rsidP="00ED5123">
            <w:r w:rsidRPr="00ED5123">
              <w:t>GetPollingItem</w:t>
            </w:r>
          </w:p>
        </w:tc>
        <w:tc>
          <w:tcPr>
            <w:tcW w:w="5755" w:type="dxa"/>
          </w:tcPr>
          <w:p w14:paraId="0157BFB7" w14:textId="381A58C5" w:rsidR="00ED5123" w:rsidRDefault="00ED5123" w:rsidP="0064385B">
            <w:r>
              <w:t>Returns the position in the PollingSequenceItems list as a int.</w:t>
            </w:r>
            <w:r w:rsidR="00B706ED">
              <w:t xml:space="preserve"> If a standard command is passed as a parameter the function will return the first position found in the PollingSequienceItems for that particular standard command.</w:t>
            </w:r>
          </w:p>
        </w:tc>
      </w:tr>
    </w:tbl>
    <w:p w14:paraId="21CA14E3" w14:textId="7CCB8B15" w:rsidR="00FC0256" w:rsidRDefault="000149DC" w:rsidP="00FC0256">
      <w:pPr>
        <w:pStyle w:val="Heading5"/>
      </w:pPr>
      <w:r>
        <w:br w:type="page"/>
      </w:r>
      <w:r w:rsidR="00FC0256">
        <w:lastRenderedPageBreak/>
        <w:t>Dynamic Feature</w:t>
      </w:r>
    </w:p>
    <w:p w14:paraId="27A3A236" w14:textId="7A43D5CF" w:rsidR="003D0A01" w:rsidRPr="003D0A01" w:rsidRDefault="003D0A01" w:rsidP="003D0A01">
      <w:r>
        <w:t>The DynamicFeature class is used in the Security System SDK to provide a list of features generated at run time. This enables a driver to extend the capabilities of the SDK without having to release an updated version of the SDK in order to have the SIMPL# driver library to pass data to the SIMPL+ wrapper in a way that enables a SIMPL Windows module or SIMPL# Pro program in a manner that enables the feature to look and feel native to the user.</w:t>
      </w:r>
    </w:p>
    <w:tbl>
      <w:tblPr>
        <w:tblStyle w:val="TableGrid"/>
        <w:tblW w:w="0" w:type="auto"/>
        <w:tblInd w:w="720" w:type="dxa"/>
        <w:tblLook w:val="04A0" w:firstRow="1" w:lastRow="0" w:firstColumn="1" w:lastColumn="0" w:noHBand="0" w:noVBand="1"/>
      </w:tblPr>
      <w:tblGrid>
        <w:gridCol w:w="3455"/>
        <w:gridCol w:w="5175"/>
      </w:tblGrid>
      <w:tr w:rsidR="00FC0256" w14:paraId="79B5A71B" w14:textId="77777777" w:rsidTr="006B1AEC">
        <w:trPr>
          <w:cnfStyle w:val="100000000000" w:firstRow="1" w:lastRow="0" w:firstColumn="0" w:lastColumn="0" w:oddVBand="0" w:evenVBand="0" w:oddHBand="0" w:evenHBand="0" w:firstRowFirstColumn="0" w:firstRowLastColumn="0" w:lastRowFirstColumn="0" w:lastRowLastColumn="0"/>
        </w:trPr>
        <w:tc>
          <w:tcPr>
            <w:tcW w:w="3455" w:type="dxa"/>
          </w:tcPr>
          <w:p w14:paraId="609013EA" w14:textId="7C1B5280" w:rsidR="00FC0256" w:rsidRDefault="00FC0256" w:rsidP="0064385B">
            <w:r>
              <w:t>Property</w:t>
            </w:r>
          </w:p>
        </w:tc>
        <w:tc>
          <w:tcPr>
            <w:tcW w:w="5175" w:type="dxa"/>
          </w:tcPr>
          <w:p w14:paraId="1258F4D7" w14:textId="77777777" w:rsidR="00FC0256" w:rsidRDefault="00FC0256" w:rsidP="0064385B">
            <w:r>
              <w:t>Use</w:t>
            </w:r>
          </w:p>
        </w:tc>
      </w:tr>
      <w:tr w:rsidR="00FC0256" w14:paraId="6E4ED12D" w14:textId="77777777" w:rsidTr="006B1AEC">
        <w:trPr>
          <w:cnfStyle w:val="000000100000" w:firstRow="0" w:lastRow="0" w:firstColumn="0" w:lastColumn="0" w:oddVBand="0" w:evenVBand="0" w:oddHBand="1" w:evenHBand="0" w:firstRowFirstColumn="0" w:firstRowLastColumn="0" w:lastRowFirstColumn="0" w:lastRowLastColumn="0"/>
        </w:trPr>
        <w:tc>
          <w:tcPr>
            <w:tcW w:w="3455" w:type="dxa"/>
          </w:tcPr>
          <w:p w14:paraId="48D8B031" w14:textId="34A6DFC7" w:rsidR="00FC0256" w:rsidRDefault="00FC0256" w:rsidP="0064385B">
            <w:r>
              <w:t>Name</w:t>
            </w:r>
          </w:p>
        </w:tc>
        <w:tc>
          <w:tcPr>
            <w:tcW w:w="5175" w:type="dxa"/>
          </w:tcPr>
          <w:p w14:paraId="3BEC2B88" w14:textId="31FA7239" w:rsidR="00FC0256" w:rsidRDefault="00FC0256" w:rsidP="0064385B">
            <w:r>
              <w:t>The feature’s name used to identify it.</w:t>
            </w:r>
          </w:p>
        </w:tc>
      </w:tr>
      <w:tr w:rsidR="00FC0256" w14:paraId="5F16AE2A" w14:textId="77777777" w:rsidTr="006B1AEC">
        <w:trPr>
          <w:cnfStyle w:val="000000010000" w:firstRow="0" w:lastRow="0" w:firstColumn="0" w:lastColumn="0" w:oddVBand="0" w:evenVBand="0" w:oddHBand="0" w:evenHBand="1" w:firstRowFirstColumn="0" w:firstRowLastColumn="0" w:lastRowFirstColumn="0" w:lastRowLastColumn="0"/>
        </w:trPr>
        <w:tc>
          <w:tcPr>
            <w:tcW w:w="3455" w:type="dxa"/>
          </w:tcPr>
          <w:p w14:paraId="60BBA435" w14:textId="3FBCCD8A" w:rsidR="00FC0256" w:rsidRDefault="00FC0256" w:rsidP="0064385B">
            <w:r w:rsidRPr="00FC0256">
              <w:t>Value</w:t>
            </w:r>
          </w:p>
        </w:tc>
        <w:tc>
          <w:tcPr>
            <w:tcW w:w="5175" w:type="dxa"/>
          </w:tcPr>
          <w:p w14:paraId="19975EA5" w14:textId="09D96E4D" w:rsidR="00FC0256" w:rsidRDefault="00FC0256" w:rsidP="0064385B">
            <w:r>
              <w:t>The value of the feature</w:t>
            </w:r>
            <w:r w:rsidR="006B1AEC">
              <w:t xml:space="preserve"> as a string.</w:t>
            </w:r>
          </w:p>
        </w:tc>
      </w:tr>
      <w:tr w:rsidR="00FC0256" w14:paraId="73668D13" w14:textId="77777777" w:rsidTr="006B1AEC">
        <w:trPr>
          <w:cnfStyle w:val="000000100000" w:firstRow="0" w:lastRow="0" w:firstColumn="0" w:lastColumn="0" w:oddVBand="0" w:evenVBand="0" w:oddHBand="1" w:evenHBand="0" w:firstRowFirstColumn="0" w:firstRowLastColumn="0" w:lastRowFirstColumn="0" w:lastRowLastColumn="0"/>
        </w:trPr>
        <w:tc>
          <w:tcPr>
            <w:tcW w:w="3455" w:type="dxa"/>
          </w:tcPr>
          <w:p w14:paraId="04247361" w14:textId="0DFB57F4" w:rsidR="00FC0256" w:rsidRDefault="006B1AEC" w:rsidP="0064385B">
            <w:r w:rsidRPr="006B1AEC">
              <w:t>PossibleValues</w:t>
            </w:r>
          </w:p>
        </w:tc>
        <w:tc>
          <w:tcPr>
            <w:tcW w:w="5175" w:type="dxa"/>
          </w:tcPr>
          <w:p w14:paraId="056AF5DB" w14:textId="7C4E8D11" w:rsidR="00FC0256" w:rsidRDefault="006B1AEC" w:rsidP="0064385B">
            <w:r>
              <w:t>A list of strings that are the possible values of the feature</w:t>
            </w:r>
          </w:p>
        </w:tc>
      </w:tr>
      <w:tr w:rsidR="00FC0256" w14:paraId="4B5554D6" w14:textId="77777777" w:rsidTr="006B1AEC">
        <w:trPr>
          <w:cnfStyle w:val="000000010000" w:firstRow="0" w:lastRow="0" w:firstColumn="0" w:lastColumn="0" w:oddVBand="0" w:evenVBand="0" w:oddHBand="0" w:evenHBand="1" w:firstRowFirstColumn="0" w:firstRowLastColumn="0" w:lastRowFirstColumn="0" w:lastRowLastColumn="0"/>
        </w:trPr>
        <w:tc>
          <w:tcPr>
            <w:tcW w:w="3455" w:type="dxa"/>
          </w:tcPr>
          <w:p w14:paraId="403F0CC9" w14:textId="77777777" w:rsidR="00FC0256" w:rsidRPr="00F54F7F" w:rsidRDefault="00FC0256" w:rsidP="0064385B">
            <w:r w:rsidRPr="005F40D0">
              <w:t>SetPollingSequenceItemResource</w:t>
            </w:r>
          </w:p>
        </w:tc>
        <w:tc>
          <w:tcPr>
            <w:tcW w:w="5175" w:type="dxa"/>
          </w:tcPr>
          <w:p w14:paraId="4DDA50A9" w14:textId="77777777" w:rsidR="00FC0256" w:rsidRDefault="00FC0256" w:rsidP="0064385B">
            <w:r>
              <w:t>Sets the resource property of the PollingSequenceItem with the name specified equal to the resource passed in the method.</w:t>
            </w:r>
          </w:p>
        </w:tc>
      </w:tr>
    </w:tbl>
    <w:p w14:paraId="2DD1A899" w14:textId="03F33829" w:rsidR="000149DC" w:rsidRDefault="000149DC" w:rsidP="00A01920">
      <w:pPr>
        <w:ind w:left="720"/>
      </w:pPr>
    </w:p>
    <w:p w14:paraId="5F3DD3D7" w14:textId="77777777" w:rsidR="00CE26AA" w:rsidRDefault="00CE26AA" w:rsidP="00CE26AA">
      <w:pPr>
        <w:pStyle w:val="Heading4"/>
      </w:pPr>
      <w:r>
        <w:t xml:space="preserve"> Events and State Changes</w:t>
      </w:r>
    </w:p>
    <w:p w14:paraId="61F4CC46" w14:textId="77777777" w:rsidR="00CE26AA" w:rsidRDefault="00CE26AA" w:rsidP="00CE26AA">
      <w:pPr>
        <w:ind w:left="720"/>
      </w:pPr>
      <w:r>
        <w:t>The abstract protocol class will handle the majority of all events sent to applications. The main driver class will only send events to applications if there was a value change.</w:t>
      </w:r>
    </w:p>
    <w:p w14:paraId="074D8C39" w14:textId="77777777" w:rsidR="00CE26AA" w:rsidRDefault="00CE26AA" w:rsidP="00CE26AA">
      <w:pPr>
        <w:ind w:left="720"/>
      </w:pPr>
      <w:r>
        <w:t>Driver may fire events to update feedback values available in the main class for applications.</w:t>
      </w:r>
      <w:r w:rsidR="00F66696">
        <w:t xml:space="preserve"> All events are thrown by each Deconstruct&lt;Feature&gt; method.</w:t>
      </w:r>
    </w:p>
    <w:p w14:paraId="450924AC" w14:textId="77777777" w:rsidR="00CE26AA" w:rsidRDefault="00CE26AA" w:rsidP="00CE26AA">
      <w:pPr>
        <w:ind w:left="720"/>
      </w:pPr>
      <w:r>
        <w:t>The following are available events based on the device types.</w:t>
      </w:r>
      <w:r w:rsidR="007B651D">
        <w:t xml:space="preserve"> Certain events will be handled internally so drivers should only throw events that the tables specify parameters on:</w:t>
      </w:r>
    </w:p>
    <w:p w14:paraId="0AD0BCA5" w14:textId="77777777" w:rsidR="00825AB5" w:rsidRDefault="00825AB5">
      <w:pPr>
        <w:rPr>
          <w:caps/>
          <w:spacing w:val="10"/>
        </w:rPr>
      </w:pPr>
      <w:r>
        <w:br w:type="page"/>
      </w:r>
    </w:p>
    <w:p w14:paraId="04E1B779" w14:textId="77777777" w:rsidR="00CE26AA" w:rsidRDefault="00CE26AA" w:rsidP="00CE26AA">
      <w:pPr>
        <w:pStyle w:val="Heading5"/>
      </w:pPr>
      <w:r>
        <w:lastRenderedPageBreak/>
        <w:t>Displays</w:t>
      </w:r>
    </w:p>
    <w:tbl>
      <w:tblPr>
        <w:tblStyle w:val="TableGrid"/>
        <w:tblW w:w="0" w:type="auto"/>
        <w:tblInd w:w="715" w:type="dxa"/>
        <w:tblLayout w:type="fixed"/>
        <w:tblLook w:val="04A0" w:firstRow="1" w:lastRow="0" w:firstColumn="1" w:lastColumn="0" w:noHBand="0" w:noVBand="1"/>
      </w:tblPr>
      <w:tblGrid>
        <w:gridCol w:w="3510"/>
        <w:gridCol w:w="3403"/>
        <w:gridCol w:w="1722"/>
      </w:tblGrid>
      <w:tr w:rsidR="00CE26AA" w14:paraId="2CC0DC76" w14:textId="77777777" w:rsidTr="00EF7473">
        <w:trPr>
          <w:cnfStyle w:val="100000000000" w:firstRow="1" w:lastRow="0" w:firstColumn="0" w:lastColumn="0" w:oddVBand="0" w:evenVBand="0" w:oddHBand="0" w:evenHBand="0" w:firstRowFirstColumn="0" w:firstRowLastColumn="0" w:lastRowFirstColumn="0" w:lastRowLastColumn="0"/>
        </w:trPr>
        <w:tc>
          <w:tcPr>
            <w:tcW w:w="3510" w:type="dxa"/>
          </w:tcPr>
          <w:p w14:paraId="624852E7" w14:textId="77777777" w:rsidR="00CE26AA" w:rsidRDefault="00CE26AA" w:rsidP="007B651D">
            <w:pPr>
              <w:jc w:val="center"/>
            </w:pPr>
            <w:r>
              <w:t>Event</w:t>
            </w:r>
          </w:p>
        </w:tc>
        <w:tc>
          <w:tcPr>
            <w:tcW w:w="3403" w:type="dxa"/>
          </w:tcPr>
          <w:p w14:paraId="0BA15FBB" w14:textId="77777777" w:rsidR="00CE26AA" w:rsidRDefault="00CE26AA" w:rsidP="007B651D">
            <w:pPr>
              <w:jc w:val="center"/>
            </w:pPr>
            <w:r>
              <w:t>Parameters</w:t>
            </w:r>
          </w:p>
        </w:tc>
        <w:tc>
          <w:tcPr>
            <w:tcW w:w="1722" w:type="dxa"/>
          </w:tcPr>
          <w:p w14:paraId="48E24D6B" w14:textId="77777777" w:rsidR="00CE26AA" w:rsidRDefault="00C25F08" w:rsidP="007B651D">
            <w:pPr>
              <w:jc w:val="center"/>
            </w:pPr>
            <w:r>
              <w:t>Values Changed</w:t>
            </w:r>
          </w:p>
        </w:tc>
      </w:tr>
      <w:tr w:rsidR="00CE26AA" w14:paraId="663931D8" w14:textId="77777777" w:rsidTr="00EF7473">
        <w:trPr>
          <w:cnfStyle w:val="000000100000" w:firstRow="0" w:lastRow="0" w:firstColumn="0" w:lastColumn="0" w:oddVBand="0" w:evenVBand="0" w:oddHBand="1" w:evenHBand="0" w:firstRowFirstColumn="0" w:firstRowLastColumn="0" w:lastRowFirstColumn="0" w:lastRowLastColumn="0"/>
        </w:trPr>
        <w:tc>
          <w:tcPr>
            <w:tcW w:w="3510" w:type="dxa"/>
          </w:tcPr>
          <w:p w14:paraId="7DD6657E" w14:textId="77777777" w:rsidR="00CE26AA" w:rsidRDefault="00CE26AA" w:rsidP="00CE26AA">
            <w:r>
              <w:t>Power</w:t>
            </w:r>
          </w:p>
        </w:tc>
        <w:tc>
          <w:tcPr>
            <w:tcW w:w="3403" w:type="dxa"/>
          </w:tcPr>
          <w:p w14:paraId="25008FAE" w14:textId="77777777" w:rsidR="00CE26AA" w:rsidRDefault="00CE26AA" w:rsidP="00825AB5">
            <w:r w:rsidRPr="00CE26AA">
              <w:rPr>
                <w:lang w:bidi="en-US"/>
              </w:rPr>
              <w:t>Crestron.RAD.DeviceTypes.Display</w:t>
            </w:r>
            <w:r>
              <w:rPr>
                <w:lang w:bidi="en-US"/>
              </w:rPr>
              <w:t>.Power</w:t>
            </w:r>
          </w:p>
        </w:tc>
        <w:tc>
          <w:tcPr>
            <w:tcW w:w="1722" w:type="dxa"/>
          </w:tcPr>
          <w:p w14:paraId="2194D842" w14:textId="77777777" w:rsidR="003D4479" w:rsidRDefault="003D4479" w:rsidP="00C25F08">
            <w:r>
              <w:t>Warmi</w:t>
            </w:r>
            <w:r w:rsidR="00C25F08">
              <w:t>ngUp, CoolingDown, or PowerIsOn</w:t>
            </w:r>
          </w:p>
        </w:tc>
      </w:tr>
      <w:tr w:rsidR="00CE26AA" w14:paraId="7503BEC4" w14:textId="77777777" w:rsidTr="00EF7473">
        <w:trPr>
          <w:cnfStyle w:val="000000010000" w:firstRow="0" w:lastRow="0" w:firstColumn="0" w:lastColumn="0" w:oddVBand="0" w:evenVBand="0" w:oddHBand="0" w:evenHBand="1" w:firstRowFirstColumn="0" w:firstRowLastColumn="0" w:lastRowFirstColumn="0" w:lastRowLastColumn="0"/>
        </w:trPr>
        <w:tc>
          <w:tcPr>
            <w:tcW w:w="3510" w:type="dxa"/>
          </w:tcPr>
          <w:p w14:paraId="3B3A0B74" w14:textId="77777777" w:rsidR="00CE26AA" w:rsidRDefault="00CE26AA" w:rsidP="00CE26AA">
            <w:r>
              <w:t>Input</w:t>
            </w:r>
          </w:p>
        </w:tc>
        <w:tc>
          <w:tcPr>
            <w:tcW w:w="3403" w:type="dxa"/>
          </w:tcPr>
          <w:p w14:paraId="3CD62EC4" w14:textId="77777777" w:rsidR="00CE26AA" w:rsidRDefault="00CE26AA" w:rsidP="00825AB5">
            <w:r w:rsidRPr="00CE26AA">
              <w:rPr>
                <w:lang w:bidi="en-US"/>
              </w:rPr>
              <w:t>Crestron.RAD.DeviceTypes.Display</w:t>
            </w:r>
            <w:r>
              <w:rPr>
                <w:lang w:bidi="en-US"/>
              </w:rPr>
              <w:t>.Input</w:t>
            </w:r>
          </w:p>
        </w:tc>
        <w:tc>
          <w:tcPr>
            <w:tcW w:w="1722" w:type="dxa"/>
          </w:tcPr>
          <w:p w14:paraId="7FCCF5EF" w14:textId="77777777" w:rsidR="003D4479" w:rsidRDefault="00C25F08" w:rsidP="00C25F08">
            <w:r>
              <w:t>InputIs, VideoInputSource, or AudioInputSource</w:t>
            </w:r>
          </w:p>
        </w:tc>
      </w:tr>
      <w:tr w:rsidR="00CE26AA" w14:paraId="6BBA6BE0" w14:textId="77777777" w:rsidTr="00EF7473">
        <w:trPr>
          <w:cnfStyle w:val="000000100000" w:firstRow="0" w:lastRow="0" w:firstColumn="0" w:lastColumn="0" w:oddVBand="0" w:evenVBand="0" w:oddHBand="1" w:evenHBand="0" w:firstRowFirstColumn="0" w:firstRowLastColumn="0" w:lastRowFirstColumn="0" w:lastRowLastColumn="0"/>
        </w:trPr>
        <w:tc>
          <w:tcPr>
            <w:tcW w:w="3510" w:type="dxa"/>
          </w:tcPr>
          <w:p w14:paraId="2BBA699A" w14:textId="77777777" w:rsidR="00CE26AA" w:rsidRDefault="00CE26AA" w:rsidP="00CE26AA">
            <w:r>
              <w:t>Audio</w:t>
            </w:r>
          </w:p>
        </w:tc>
        <w:tc>
          <w:tcPr>
            <w:tcW w:w="3403" w:type="dxa"/>
          </w:tcPr>
          <w:p w14:paraId="2972114A" w14:textId="77777777" w:rsidR="00CE26AA" w:rsidRDefault="00CE26AA" w:rsidP="00825AB5">
            <w:r w:rsidRPr="00CE26AA">
              <w:rPr>
                <w:lang w:bidi="en-US"/>
              </w:rPr>
              <w:t>Crestron.RAD.DeviceTypes.Display</w:t>
            </w:r>
            <w:r>
              <w:rPr>
                <w:lang w:bidi="en-US"/>
              </w:rPr>
              <w:t>.Audio</w:t>
            </w:r>
          </w:p>
        </w:tc>
        <w:tc>
          <w:tcPr>
            <w:tcW w:w="1722" w:type="dxa"/>
          </w:tcPr>
          <w:p w14:paraId="180DFD48" w14:textId="77777777" w:rsidR="00CE26AA" w:rsidRDefault="00C25F08" w:rsidP="00C25F08">
            <w:r>
              <w:t>Muted or VolumePercent</w:t>
            </w:r>
          </w:p>
        </w:tc>
      </w:tr>
      <w:tr w:rsidR="00CE26AA" w14:paraId="38082AF0" w14:textId="77777777" w:rsidTr="00EF7473">
        <w:trPr>
          <w:cnfStyle w:val="000000010000" w:firstRow="0" w:lastRow="0" w:firstColumn="0" w:lastColumn="0" w:oddVBand="0" w:evenVBand="0" w:oddHBand="0" w:evenHBand="1" w:firstRowFirstColumn="0" w:firstRowLastColumn="0" w:lastRowFirstColumn="0" w:lastRowLastColumn="0"/>
        </w:trPr>
        <w:tc>
          <w:tcPr>
            <w:tcW w:w="3510" w:type="dxa"/>
          </w:tcPr>
          <w:p w14:paraId="69C95D78" w14:textId="77777777" w:rsidR="00CE26AA" w:rsidRDefault="00CE26AA" w:rsidP="00CE26AA">
            <w:r>
              <w:t>Connection</w:t>
            </w:r>
          </w:p>
        </w:tc>
        <w:tc>
          <w:tcPr>
            <w:tcW w:w="3403" w:type="dxa"/>
          </w:tcPr>
          <w:p w14:paraId="6D13B06A" w14:textId="77777777" w:rsidR="00CE26AA" w:rsidRDefault="00CE26AA" w:rsidP="00825AB5">
            <w:r w:rsidRPr="00CE26AA">
              <w:rPr>
                <w:lang w:bidi="en-US"/>
              </w:rPr>
              <w:t>Crestron.RAD.DeviceTypes.Display</w:t>
            </w:r>
            <w:r>
              <w:rPr>
                <w:lang w:bidi="en-US"/>
              </w:rPr>
              <w:t>.Connection</w:t>
            </w:r>
          </w:p>
        </w:tc>
        <w:tc>
          <w:tcPr>
            <w:tcW w:w="1722" w:type="dxa"/>
          </w:tcPr>
          <w:p w14:paraId="2763BAF6" w14:textId="77777777" w:rsidR="00CE26AA" w:rsidRDefault="00C25F08" w:rsidP="00CE26AA">
            <w:r>
              <w:t>IsConnected</w:t>
            </w:r>
          </w:p>
        </w:tc>
      </w:tr>
      <w:tr w:rsidR="00CE26AA" w14:paraId="77D884E4" w14:textId="77777777" w:rsidTr="00EF7473">
        <w:trPr>
          <w:cnfStyle w:val="000000100000" w:firstRow="0" w:lastRow="0" w:firstColumn="0" w:lastColumn="0" w:oddVBand="0" w:evenVBand="0" w:oddHBand="1" w:evenHBand="0" w:firstRowFirstColumn="0" w:firstRowLastColumn="0" w:lastRowFirstColumn="0" w:lastRowLastColumn="0"/>
        </w:trPr>
        <w:tc>
          <w:tcPr>
            <w:tcW w:w="3510" w:type="dxa"/>
          </w:tcPr>
          <w:p w14:paraId="2C63FC2D" w14:textId="77777777" w:rsidR="00CE26AA" w:rsidRDefault="00CE26AA" w:rsidP="00CE26AA">
            <w:r>
              <w:t>LampHours</w:t>
            </w:r>
          </w:p>
        </w:tc>
        <w:tc>
          <w:tcPr>
            <w:tcW w:w="3403" w:type="dxa"/>
          </w:tcPr>
          <w:p w14:paraId="12CE0CAA" w14:textId="77777777" w:rsidR="00CE26AA" w:rsidRDefault="00CE26AA" w:rsidP="00825AB5">
            <w:r w:rsidRPr="00CE26AA">
              <w:rPr>
                <w:lang w:bidi="en-US"/>
              </w:rPr>
              <w:t>Crestron.RAD.DeviceTypes.Display</w:t>
            </w:r>
            <w:r>
              <w:rPr>
                <w:lang w:bidi="en-US"/>
              </w:rPr>
              <w:t>.Projector</w:t>
            </w:r>
          </w:p>
        </w:tc>
        <w:tc>
          <w:tcPr>
            <w:tcW w:w="1722" w:type="dxa"/>
          </w:tcPr>
          <w:p w14:paraId="05C87FB9" w14:textId="77777777" w:rsidR="00CE26AA" w:rsidRDefault="00C25F08" w:rsidP="00CE26AA">
            <w:r>
              <w:t>LampHours</w:t>
            </w:r>
          </w:p>
        </w:tc>
      </w:tr>
      <w:tr w:rsidR="00CE26AA" w14:paraId="7164B436" w14:textId="77777777" w:rsidTr="00EF7473">
        <w:trPr>
          <w:cnfStyle w:val="000000010000" w:firstRow="0" w:lastRow="0" w:firstColumn="0" w:lastColumn="0" w:oddVBand="0" w:evenVBand="0" w:oddHBand="0" w:evenHBand="1" w:firstRowFirstColumn="0" w:firstRowLastColumn="0" w:lastRowFirstColumn="0" w:lastRowLastColumn="0"/>
        </w:trPr>
        <w:tc>
          <w:tcPr>
            <w:tcW w:w="3510" w:type="dxa"/>
          </w:tcPr>
          <w:p w14:paraId="486F10DE" w14:textId="77777777" w:rsidR="00CE26AA" w:rsidRDefault="00CE26AA" w:rsidP="00CE26AA">
            <w:r>
              <w:t>EnergyStar</w:t>
            </w:r>
          </w:p>
        </w:tc>
        <w:tc>
          <w:tcPr>
            <w:tcW w:w="3403" w:type="dxa"/>
          </w:tcPr>
          <w:p w14:paraId="67E7002B" w14:textId="77777777" w:rsidR="00CE26AA" w:rsidRDefault="00CE26AA" w:rsidP="00825AB5">
            <w:r w:rsidRPr="00CE26AA">
              <w:rPr>
                <w:lang w:bidi="en-US"/>
              </w:rPr>
              <w:t>Crestron.RAD.DeviceTypes.Display</w:t>
            </w:r>
            <w:r>
              <w:rPr>
                <w:lang w:bidi="en-US"/>
              </w:rPr>
              <w:t>.EnergyStar</w:t>
            </w:r>
          </w:p>
        </w:tc>
        <w:tc>
          <w:tcPr>
            <w:tcW w:w="1722" w:type="dxa"/>
          </w:tcPr>
          <w:p w14:paraId="23FE6490" w14:textId="77777777" w:rsidR="00CE26AA" w:rsidRDefault="00C25F08" w:rsidP="00C25F08">
            <w:r>
              <w:t>EnergyStarIsOn</w:t>
            </w:r>
          </w:p>
        </w:tc>
      </w:tr>
      <w:tr w:rsidR="00CE26AA" w14:paraId="6D3806E7" w14:textId="77777777" w:rsidTr="00EF7473">
        <w:trPr>
          <w:cnfStyle w:val="000000100000" w:firstRow="0" w:lastRow="0" w:firstColumn="0" w:lastColumn="0" w:oddVBand="0" w:evenVBand="0" w:oddHBand="1" w:evenHBand="0" w:firstRowFirstColumn="0" w:firstRowLastColumn="0" w:lastRowFirstColumn="0" w:lastRowLastColumn="0"/>
        </w:trPr>
        <w:tc>
          <w:tcPr>
            <w:tcW w:w="3510" w:type="dxa"/>
          </w:tcPr>
          <w:p w14:paraId="3F627BE5" w14:textId="77777777" w:rsidR="00CE26AA" w:rsidRDefault="00CE26AA" w:rsidP="00CE26AA">
            <w:r>
              <w:t>VideoMute</w:t>
            </w:r>
          </w:p>
        </w:tc>
        <w:tc>
          <w:tcPr>
            <w:tcW w:w="3403" w:type="dxa"/>
          </w:tcPr>
          <w:p w14:paraId="4037D8D5" w14:textId="77777777" w:rsidR="00CE26AA" w:rsidRDefault="00CE26AA" w:rsidP="00825AB5">
            <w:r w:rsidRPr="00CE26AA">
              <w:rPr>
                <w:lang w:bidi="en-US"/>
              </w:rPr>
              <w:t>Crestron.RAD.DeviceTypes.Display</w:t>
            </w:r>
            <w:r>
              <w:rPr>
                <w:lang w:bidi="en-US"/>
              </w:rPr>
              <w:t>.VideoMute</w:t>
            </w:r>
          </w:p>
        </w:tc>
        <w:tc>
          <w:tcPr>
            <w:tcW w:w="1722" w:type="dxa"/>
          </w:tcPr>
          <w:p w14:paraId="398638A6" w14:textId="77777777" w:rsidR="00CE26AA" w:rsidRDefault="00C25F08" w:rsidP="00C25F08">
            <w:r>
              <w:t xml:space="preserve">VideoMuteIsOn </w:t>
            </w:r>
          </w:p>
        </w:tc>
      </w:tr>
      <w:tr w:rsidR="00CE26AA" w14:paraId="4749D08E" w14:textId="77777777" w:rsidTr="00EF7473">
        <w:trPr>
          <w:cnfStyle w:val="000000010000" w:firstRow="0" w:lastRow="0" w:firstColumn="0" w:lastColumn="0" w:oddVBand="0" w:evenVBand="0" w:oddHBand="0" w:evenHBand="1" w:firstRowFirstColumn="0" w:firstRowLastColumn="0" w:lastRowFirstColumn="0" w:lastRowLastColumn="0"/>
        </w:trPr>
        <w:tc>
          <w:tcPr>
            <w:tcW w:w="3510" w:type="dxa"/>
          </w:tcPr>
          <w:p w14:paraId="196DBA84" w14:textId="77777777" w:rsidR="00CE26AA" w:rsidRDefault="00CE26AA" w:rsidP="00CE26AA">
            <w:r>
              <w:t>Volume</w:t>
            </w:r>
          </w:p>
        </w:tc>
        <w:tc>
          <w:tcPr>
            <w:tcW w:w="3403" w:type="dxa"/>
          </w:tcPr>
          <w:p w14:paraId="21991154" w14:textId="77777777" w:rsidR="00CE26AA" w:rsidRDefault="00CE26AA" w:rsidP="00CE26AA">
            <w:r>
              <w:t>Handled internally with the Audio event</w:t>
            </w:r>
          </w:p>
        </w:tc>
        <w:tc>
          <w:tcPr>
            <w:tcW w:w="1722" w:type="dxa"/>
          </w:tcPr>
          <w:p w14:paraId="083A7FE9" w14:textId="77777777" w:rsidR="00CE26AA" w:rsidRDefault="00C25F08" w:rsidP="00C25F08">
            <w:r>
              <w:t xml:space="preserve">VolumePercent </w:t>
            </w:r>
          </w:p>
        </w:tc>
      </w:tr>
      <w:tr w:rsidR="00CE26AA" w14:paraId="710E9FE3" w14:textId="77777777" w:rsidTr="00EF7473">
        <w:trPr>
          <w:cnfStyle w:val="000000100000" w:firstRow="0" w:lastRow="0" w:firstColumn="0" w:lastColumn="0" w:oddVBand="0" w:evenVBand="0" w:oddHBand="1" w:evenHBand="0" w:firstRowFirstColumn="0" w:firstRowLastColumn="0" w:lastRowFirstColumn="0" w:lastRowLastColumn="0"/>
        </w:trPr>
        <w:tc>
          <w:tcPr>
            <w:tcW w:w="3510" w:type="dxa"/>
          </w:tcPr>
          <w:p w14:paraId="75D2B94A" w14:textId="77777777" w:rsidR="00CE26AA" w:rsidRDefault="00CE26AA" w:rsidP="00CE26AA">
            <w:r>
              <w:t>Mute</w:t>
            </w:r>
          </w:p>
        </w:tc>
        <w:tc>
          <w:tcPr>
            <w:tcW w:w="3403" w:type="dxa"/>
          </w:tcPr>
          <w:p w14:paraId="301B46B1" w14:textId="77777777" w:rsidR="00CE26AA" w:rsidRDefault="00CE26AA" w:rsidP="00CE26AA">
            <w:r>
              <w:t>Handled internally with the Audio event</w:t>
            </w:r>
          </w:p>
        </w:tc>
        <w:tc>
          <w:tcPr>
            <w:tcW w:w="1722" w:type="dxa"/>
          </w:tcPr>
          <w:p w14:paraId="2173C30D" w14:textId="77777777" w:rsidR="00CE26AA" w:rsidRDefault="00C25F08" w:rsidP="00C25F08">
            <w:r>
              <w:t>Muted</w:t>
            </w:r>
          </w:p>
        </w:tc>
      </w:tr>
      <w:tr w:rsidR="00CE26AA" w14:paraId="3493F812" w14:textId="77777777" w:rsidTr="00EF7473">
        <w:trPr>
          <w:cnfStyle w:val="000000010000" w:firstRow="0" w:lastRow="0" w:firstColumn="0" w:lastColumn="0" w:oddVBand="0" w:evenVBand="0" w:oddHBand="0" w:evenHBand="1" w:firstRowFirstColumn="0" w:firstRowLastColumn="0" w:lastRowFirstColumn="0" w:lastRowLastColumn="0"/>
        </w:trPr>
        <w:tc>
          <w:tcPr>
            <w:tcW w:w="3510" w:type="dxa"/>
          </w:tcPr>
          <w:p w14:paraId="5918C352" w14:textId="77777777" w:rsidR="00CE26AA" w:rsidRDefault="00CE26AA" w:rsidP="00CE26AA">
            <w:r>
              <w:t>Authentication</w:t>
            </w:r>
          </w:p>
        </w:tc>
        <w:tc>
          <w:tcPr>
            <w:tcW w:w="3403" w:type="dxa"/>
          </w:tcPr>
          <w:p w14:paraId="260A045F" w14:textId="77777777" w:rsidR="00CE26AA" w:rsidRDefault="00CE26AA" w:rsidP="00CE26AA">
            <w:r>
              <w:t>Boolean where true is authenticated</w:t>
            </w:r>
          </w:p>
        </w:tc>
        <w:tc>
          <w:tcPr>
            <w:tcW w:w="1722" w:type="dxa"/>
          </w:tcPr>
          <w:p w14:paraId="69567358" w14:textId="77777777" w:rsidR="00CE26AA" w:rsidRDefault="00C25F08" w:rsidP="00CE26AA">
            <w:r>
              <w:t xml:space="preserve">IsAuthenticated </w:t>
            </w:r>
          </w:p>
        </w:tc>
      </w:tr>
      <w:tr w:rsidR="007B651D" w14:paraId="009DE60D" w14:textId="77777777" w:rsidTr="00EF7473">
        <w:trPr>
          <w:cnfStyle w:val="000000100000" w:firstRow="0" w:lastRow="0" w:firstColumn="0" w:lastColumn="0" w:oddVBand="0" w:evenVBand="0" w:oddHBand="1" w:evenHBand="0" w:firstRowFirstColumn="0" w:firstRowLastColumn="0" w:lastRowFirstColumn="0" w:lastRowLastColumn="0"/>
        </w:trPr>
        <w:tc>
          <w:tcPr>
            <w:tcW w:w="3510" w:type="dxa"/>
          </w:tcPr>
          <w:p w14:paraId="2BA0A31B" w14:textId="77777777" w:rsidR="007B651D" w:rsidRDefault="007B651D" w:rsidP="007B651D">
            <w:r>
              <w:t>AudioInput</w:t>
            </w:r>
          </w:p>
        </w:tc>
        <w:tc>
          <w:tcPr>
            <w:tcW w:w="3403" w:type="dxa"/>
          </w:tcPr>
          <w:p w14:paraId="4C9E111C" w14:textId="77777777" w:rsidR="007B651D" w:rsidRDefault="007B651D" w:rsidP="007B651D">
            <w:r>
              <w:t>Handled internally with the Input event</w:t>
            </w:r>
          </w:p>
        </w:tc>
        <w:tc>
          <w:tcPr>
            <w:tcW w:w="1722" w:type="dxa"/>
          </w:tcPr>
          <w:p w14:paraId="670331E4" w14:textId="77777777" w:rsidR="007B651D" w:rsidRDefault="00C25F08" w:rsidP="007B651D">
            <w:r>
              <w:t>AudioInputSource</w:t>
            </w:r>
          </w:p>
        </w:tc>
      </w:tr>
      <w:tr w:rsidR="007B651D" w14:paraId="4004E8E2" w14:textId="77777777" w:rsidTr="00EF7473">
        <w:trPr>
          <w:cnfStyle w:val="000000010000" w:firstRow="0" w:lastRow="0" w:firstColumn="0" w:lastColumn="0" w:oddVBand="0" w:evenVBand="0" w:oddHBand="0" w:evenHBand="1" w:firstRowFirstColumn="0" w:firstRowLastColumn="0" w:lastRowFirstColumn="0" w:lastRowLastColumn="0"/>
        </w:trPr>
        <w:tc>
          <w:tcPr>
            <w:tcW w:w="3510" w:type="dxa"/>
          </w:tcPr>
          <w:p w14:paraId="448F3B9E" w14:textId="77777777" w:rsidR="007B651D" w:rsidRDefault="007B651D" w:rsidP="007B651D">
            <w:r>
              <w:t>VideoInput</w:t>
            </w:r>
          </w:p>
        </w:tc>
        <w:tc>
          <w:tcPr>
            <w:tcW w:w="3403" w:type="dxa"/>
          </w:tcPr>
          <w:p w14:paraId="45EEED66" w14:textId="77777777" w:rsidR="007B651D" w:rsidRDefault="007B651D" w:rsidP="007B651D">
            <w:r>
              <w:t>Handled internally with the Input event</w:t>
            </w:r>
          </w:p>
        </w:tc>
        <w:tc>
          <w:tcPr>
            <w:tcW w:w="1722" w:type="dxa"/>
          </w:tcPr>
          <w:p w14:paraId="7A162E8E" w14:textId="77777777" w:rsidR="007B651D" w:rsidRDefault="00C25F08" w:rsidP="007B651D">
            <w:r>
              <w:t>VideoInputSource</w:t>
            </w:r>
          </w:p>
        </w:tc>
      </w:tr>
      <w:tr w:rsidR="007B651D" w14:paraId="3B790EAA" w14:textId="77777777" w:rsidTr="00EF7473">
        <w:trPr>
          <w:cnfStyle w:val="000000100000" w:firstRow="0" w:lastRow="0" w:firstColumn="0" w:lastColumn="0" w:oddVBand="0" w:evenVBand="0" w:oddHBand="1" w:evenHBand="0" w:firstRowFirstColumn="0" w:firstRowLastColumn="0" w:lastRowFirstColumn="0" w:lastRowLastColumn="0"/>
        </w:trPr>
        <w:tc>
          <w:tcPr>
            <w:tcW w:w="3510" w:type="dxa"/>
          </w:tcPr>
          <w:p w14:paraId="17670424" w14:textId="77777777" w:rsidR="007B651D" w:rsidRDefault="007B651D" w:rsidP="007B651D">
            <w:r>
              <w:t>WarmingUp</w:t>
            </w:r>
          </w:p>
        </w:tc>
        <w:tc>
          <w:tcPr>
            <w:tcW w:w="3403" w:type="dxa"/>
          </w:tcPr>
          <w:p w14:paraId="66168AFA" w14:textId="77777777" w:rsidR="007B651D" w:rsidRDefault="007B651D" w:rsidP="007B651D">
            <w:r>
              <w:t>Handled internally with the Power event</w:t>
            </w:r>
          </w:p>
        </w:tc>
        <w:tc>
          <w:tcPr>
            <w:tcW w:w="1722" w:type="dxa"/>
          </w:tcPr>
          <w:p w14:paraId="09DE97FA" w14:textId="77777777" w:rsidR="007B651D" w:rsidRDefault="00C25F08" w:rsidP="007B651D">
            <w:r>
              <w:t>WarmingUp</w:t>
            </w:r>
          </w:p>
        </w:tc>
      </w:tr>
      <w:tr w:rsidR="007B651D" w14:paraId="0B4C5EDF" w14:textId="77777777" w:rsidTr="00EF7473">
        <w:trPr>
          <w:cnfStyle w:val="000000010000" w:firstRow="0" w:lastRow="0" w:firstColumn="0" w:lastColumn="0" w:oddVBand="0" w:evenVBand="0" w:oddHBand="0" w:evenHBand="1" w:firstRowFirstColumn="0" w:firstRowLastColumn="0" w:lastRowFirstColumn="0" w:lastRowLastColumn="0"/>
        </w:trPr>
        <w:tc>
          <w:tcPr>
            <w:tcW w:w="3510" w:type="dxa"/>
          </w:tcPr>
          <w:p w14:paraId="2E34561E" w14:textId="77777777" w:rsidR="007B651D" w:rsidRDefault="007B651D" w:rsidP="007B651D">
            <w:r>
              <w:t>WarmedUp</w:t>
            </w:r>
          </w:p>
        </w:tc>
        <w:tc>
          <w:tcPr>
            <w:tcW w:w="3403" w:type="dxa"/>
          </w:tcPr>
          <w:p w14:paraId="28D885E1" w14:textId="77777777" w:rsidR="007B651D" w:rsidRDefault="007B651D" w:rsidP="007B651D">
            <w:r>
              <w:t>Handled internally with the Power event</w:t>
            </w:r>
          </w:p>
        </w:tc>
        <w:tc>
          <w:tcPr>
            <w:tcW w:w="1722" w:type="dxa"/>
          </w:tcPr>
          <w:p w14:paraId="1594DF6F" w14:textId="77777777" w:rsidR="007B651D" w:rsidRDefault="00C25F08" w:rsidP="007B651D">
            <w:r>
              <w:t>WarmingUp</w:t>
            </w:r>
          </w:p>
        </w:tc>
      </w:tr>
      <w:tr w:rsidR="007B651D" w14:paraId="62676DF3" w14:textId="77777777" w:rsidTr="00EF7473">
        <w:trPr>
          <w:cnfStyle w:val="000000100000" w:firstRow="0" w:lastRow="0" w:firstColumn="0" w:lastColumn="0" w:oddVBand="0" w:evenVBand="0" w:oddHBand="1" w:evenHBand="0" w:firstRowFirstColumn="0" w:firstRowLastColumn="0" w:lastRowFirstColumn="0" w:lastRowLastColumn="0"/>
        </w:trPr>
        <w:tc>
          <w:tcPr>
            <w:tcW w:w="3510" w:type="dxa"/>
          </w:tcPr>
          <w:p w14:paraId="0BE057AC" w14:textId="77777777" w:rsidR="007B651D" w:rsidRDefault="007B651D" w:rsidP="007B651D">
            <w:r>
              <w:t>CoolingDown</w:t>
            </w:r>
          </w:p>
        </w:tc>
        <w:tc>
          <w:tcPr>
            <w:tcW w:w="3403" w:type="dxa"/>
          </w:tcPr>
          <w:p w14:paraId="38901FFA" w14:textId="77777777" w:rsidR="007B651D" w:rsidRDefault="007B651D" w:rsidP="007B651D">
            <w:r>
              <w:t>Handled internally with the Power event</w:t>
            </w:r>
          </w:p>
        </w:tc>
        <w:tc>
          <w:tcPr>
            <w:tcW w:w="1722" w:type="dxa"/>
          </w:tcPr>
          <w:p w14:paraId="0C278008" w14:textId="77777777" w:rsidR="007B651D" w:rsidRDefault="00825AB5" w:rsidP="007B651D">
            <w:r>
              <w:t>CoolingDown</w:t>
            </w:r>
          </w:p>
        </w:tc>
      </w:tr>
      <w:tr w:rsidR="007B651D" w14:paraId="5BA54AF9" w14:textId="77777777" w:rsidTr="00EF7473">
        <w:trPr>
          <w:cnfStyle w:val="000000010000" w:firstRow="0" w:lastRow="0" w:firstColumn="0" w:lastColumn="0" w:oddVBand="0" w:evenVBand="0" w:oddHBand="0" w:evenHBand="1" w:firstRowFirstColumn="0" w:firstRowLastColumn="0" w:lastRowFirstColumn="0" w:lastRowLastColumn="0"/>
        </w:trPr>
        <w:tc>
          <w:tcPr>
            <w:tcW w:w="3510" w:type="dxa"/>
          </w:tcPr>
          <w:p w14:paraId="34F1E236" w14:textId="77777777" w:rsidR="007B651D" w:rsidRDefault="007B651D" w:rsidP="007B651D">
            <w:r>
              <w:t>CooledDown</w:t>
            </w:r>
          </w:p>
        </w:tc>
        <w:tc>
          <w:tcPr>
            <w:tcW w:w="3403" w:type="dxa"/>
          </w:tcPr>
          <w:p w14:paraId="3E8010C7" w14:textId="77777777" w:rsidR="007B651D" w:rsidRDefault="007B651D" w:rsidP="007B651D">
            <w:r>
              <w:t>Handled internally with the Power event</w:t>
            </w:r>
          </w:p>
        </w:tc>
        <w:tc>
          <w:tcPr>
            <w:tcW w:w="1722" w:type="dxa"/>
          </w:tcPr>
          <w:p w14:paraId="52106FFE" w14:textId="77777777" w:rsidR="007B651D" w:rsidRDefault="00825AB5" w:rsidP="007B651D">
            <w:r>
              <w:t>CoolingDown</w:t>
            </w:r>
          </w:p>
        </w:tc>
      </w:tr>
      <w:tr w:rsidR="007B651D" w14:paraId="22334162" w14:textId="77777777" w:rsidTr="00EF7473">
        <w:trPr>
          <w:cnfStyle w:val="000000100000" w:firstRow="0" w:lastRow="0" w:firstColumn="0" w:lastColumn="0" w:oddVBand="0" w:evenVBand="0" w:oddHBand="1" w:evenHBand="0" w:firstRowFirstColumn="0" w:firstRowLastColumn="0" w:lastRowFirstColumn="0" w:lastRowLastColumn="0"/>
        </w:trPr>
        <w:tc>
          <w:tcPr>
            <w:tcW w:w="3510" w:type="dxa"/>
          </w:tcPr>
          <w:p w14:paraId="6F3A1B47" w14:textId="77777777" w:rsidR="007B651D" w:rsidRDefault="007B651D" w:rsidP="007B651D">
            <w:r>
              <w:t>PoweredOn</w:t>
            </w:r>
          </w:p>
        </w:tc>
        <w:tc>
          <w:tcPr>
            <w:tcW w:w="3403" w:type="dxa"/>
          </w:tcPr>
          <w:p w14:paraId="2335776B" w14:textId="77777777" w:rsidR="007B651D" w:rsidRDefault="007B651D" w:rsidP="007B651D">
            <w:r>
              <w:t>Handled internally with the Power event</w:t>
            </w:r>
          </w:p>
        </w:tc>
        <w:tc>
          <w:tcPr>
            <w:tcW w:w="1722" w:type="dxa"/>
          </w:tcPr>
          <w:p w14:paraId="55330AD4" w14:textId="77777777" w:rsidR="007B651D" w:rsidRDefault="00825AB5" w:rsidP="007B651D">
            <w:r>
              <w:t>PowerIsOn</w:t>
            </w:r>
          </w:p>
        </w:tc>
      </w:tr>
      <w:tr w:rsidR="007B651D" w14:paraId="6A8A4212" w14:textId="77777777" w:rsidTr="00EF7473">
        <w:trPr>
          <w:cnfStyle w:val="000000010000" w:firstRow="0" w:lastRow="0" w:firstColumn="0" w:lastColumn="0" w:oddVBand="0" w:evenVBand="0" w:oddHBand="0" w:evenHBand="1" w:firstRowFirstColumn="0" w:firstRowLastColumn="0" w:lastRowFirstColumn="0" w:lastRowLastColumn="0"/>
        </w:trPr>
        <w:tc>
          <w:tcPr>
            <w:tcW w:w="3510" w:type="dxa"/>
          </w:tcPr>
          <w:p w14:paraId="23600254" w14:textId="77777777" w:rsidR="007B651D" w:rsidRDefault="007B651D" w:rsidP="007B651D">
            <w:r>
              <w:t>PoweredOff</w:t>
            </w:r>
          </w:p>
        </w:tc>
        <w:tc>
          <w:tcPr>
            <w:tcW w:w="3403" w:type="dxa"/>
          </w:tcPr>
          <w:p w14:paraId="35460D0F" w14:textId="77777777" w:rsidR="007B651D" w:rsidRDefault="007B651D" w:rsidP="007B651D">
            <w:r>
              <w:t>Handled internally with the Power event</w:t>
            </w:r>
          </w:p>
        </w:tc>
        <w:tc>
          <w:tcPr>
            <w:tcW w:w="1722" w:type="dxa"/>
          </w:tcPr>
          <w:p w14:paraId="5B6FC94C" w14:textId="641DFB79" w:rsidR="007B651D" w:rsidRDefault="00105C70" w:rsidP="007B651D">
            <w:r>
              <w:t>PowerIsOn</w:t>
            </w:r>
          </w:p>
        </w:tc>
      </w:tr>
      <w:tr w:rsidR="00EF7473" w14:paraId="5D75B23E" w14:textId="77777777" w:rsidTr="00EF7473">
        <w:trPr>
          <w:cnfStyle w:val="000000100000" w:firstRow="0" w:lastRow="0" w:firstColumn="0" w:lastColumn="0" w:oddVBand="0" w:evenVBand="0" w:oddHBand="1" w:evenHBand="0" w:firstRowFirstColumn="0" w:firstRowLastColumn="0" w:lastRowFirstColumn="0" w:lastRowLastColumn="0"/>
        </w:trPr>
        <w:tc>
          <w:tcPr>
            <w:tcW w:w="3510" w:type="dxa"/>
          </w:tcPr>
          <w:p w14:paraId="3D2C22E8" w14:textId="11611D5B" w:rsidR="00EF7473" w:rsidRDefault="00EF7473" w:rsidP="007B651D">
            <w:r w:rsidRPr="00EF7473">
              <w:rPr>
                <w:lang w:bidi="en-US"/>
              </w:rPr>
              <w:lastRenderedPageBreak/>
              <w:t>ActiveMediaService</w:t>
            </w:r>
          </w:p>
        </w:tc>
        <w:tc>
          <w:tcPr>
            <w:tcW w:w="3403" w:type="dxa"/>
          </w:tcPr>
          <w:p w14:paraId="6143F978" w14:textId="79D9475F" w:rsidR="00EF7473" w:rsidRDefault="00EF7473" w:rsidP="007B651D">
            <w:r>
              <w:t>ID (string) of media service that is active</w:t>
            </w:r>
          </w:p>
        </w:tc>
        <w:tc>
          <w:tcPr>
            <w:tcW w:w="1722" w:type="dxa"/>
          </w:tcPr>
          <w:p w14:paraId="07C64C9C" w14:textId="596F5C6F" w:rsidR="00EF7473" w:rsidRDefault="00EF7473" w:rsidP="007B651D">
            <w:r>
              <w:t>ActiveMediaService</w:t>
            </w:r>
          </w:p>
        </w:tc>
      </w:tr>
      <w:tr w:rsidR="00EF7473" w14:paraId="11671E55" w14:textId="77777777" w:rsidTr="00EF7473">
        <w:trPr>
          <w:cnfStyle w:val="000000010000" w:firstRow="0" w:lastRow="0" w:firstColumn="0" w:lastColumn="0" w:oddVBand="0" w:evenVBand="0" w:oddHBand="0" w:evenHBand="1" w:firstRowFirstColumn="0" w:firstRowLastColumn="0" w:lastRowFirstColumn="0" w:lastRowLastColumn="0"/>
        </w:trPr>
        <w:tc>
          <w:tcPr>
            <w:tcW w:w="3510" w:type="dxa"/>
          </w:tcPr>
          <w:p w14:paraId="4B259D7F" w14:textId="50033060" w:rsidR="00EF7473" w:rsidRPr="00EF7473" w:rsidRDefault="00EF7473" w:rsidP="007B651D">
            <w:r w:rsidRPr="00EF7473">
              <w:rPr>
                <w:lang w:bidi="en-US"/>
              </w:rPr>
              <w:t>ActiveMediaServicePlaybackState</w:t>
            </w:r>
          </w:p>
        </w:tc>
        <w:tc>
          <w:tcPr>
            <w:tcW w:w="3403" w:type="dxa"/>
          </w:tcPr>
          <w:p w14:paraId="7D180187" w14:textId="358EE5B7" w:rsidR="00EF7473" w:rsidRDefault="00EF7473" w:rsidP="007B651D">
            <w:r w:rsidRPr="00EF7473">
              <w:rPr>
                <w:lang w:bidi="en-US"/>
              </w:rPr>
              <w:t>MediaServiceStates</w:t>
            </w:r>
            <w:r>
              <w:rPr>
                <w:lang w:bidi="en-US"/>
              </w:rPr>
              <w:t xml:space="preserve"> (enum)</w:t>
            </w:r>
          </w:p>
        </w:tc>
        <w:tc>
          <w:tcPr>
            <w:tcW w:w="1722" w:type="dxa"/>
          </w:tcPr>
          <w:p w14:paraId="1CFF8391" w14:textId="349AA28B" w:rsidR="00EF7473" w:rsidRDefault="00EF7473" w:rsidP="007B651D">
            <w:r>
              <w:t>ActiveMediaService.State</w:t>
            </w:r>
          </w:p>
        </w:tc>
      </w:tr>
      <w:tr w:rsidR="00EF7473" w14:paraId="3A50412A" w14:textId="77777777" w:rsidTr="00EF7473">
        <w:trPr>
          <w:cnfStyle w:val="000000100000" w:firstRow="0" w:lastRow="0" w:firstColumn="0" w:lastColumn="0" w:oddVBand="0" w:evenVBand="0" w:oddHBand="1" w:evenHBand="0" w:firstRowFirstColumn="0" w:firstRowLastColumn="0" w:lastRowFirstColumn="0" w:lastRowLastColumn="0"/>
        </w:trPr>
        <w:tc>
          <w:tcPr>
            <w:tcW w:w="3510" w:type="dxa"/>
          </w:tcPr>
          <w:p w14:paraId="02FD7BBE" w14:textId="67EC3E01" w:rsidR="00EF7473" w:rsidRPr="00EF7473" w:rsidRDefault="00EF7473" w:rsidP="007B651D">
            <w:r w:rsidRPr="00EF7473">
              <w:rPr>
                <w:lang w:bidi="en-US"/>
              </w:rPr>
              <w:t>Channel</w:t>
            </w:r>
          </w:p>
        </w:tc>
        <w:tc>
          <w:tcPr>
            <w:tcW w:w="3403" w:type="dxa"/>
          </w:tcPr>
          <w:p w14:paraId="5180E53D" w14:textId="6EF88445" w:rsidR="00EF7473" w:rsidRDefault="00EF7473" w:rsidP="007B651D">
            <w:r w:rsidRPr="00EF7473">
              <w:rPr>
                <w:lang w:bidi="en-US"/>
              </w:rPr>
              <w:t>Crestron.RAD.DeviceTypes.Display</w:t>
            </w:r>
            <w:r>
              <w:rPr>
                <w:lang w:bidi="en-US"/>
              </w:rPr>
              <w:t>.</w:t>
            </w:r>
            <w:r w:rsidRPr="00EF7473">
              <w:rPr>
                <w:rFonts w:ascii="Fixedsys" w:eastAsiaTheme="majorEastAsia" w:hAnsi="Fixedsys" w:cs="Times New Roman"/>
                <w:noProof/>
                <w:color w:val="2B91AF"/>
                <w:sz w:val="16"/>
                <w:szCs w:val="16"/>
              </w:rPr>
              <w:t xml:space="preserve"> </w:t>
            </w:r>
            <w:r w:rsidRPr="00EF7473">
              <w:rPr>
                <w:lang w:bidi="en-US"/>
              </w:rPr>
              <w:t>Channel</w:t>
            </w:r>
          </w:p>
        </w:tc>
        <w:tc>
          <w:tcPr>
            <w:tcW w:w="1722" w:type="dxa"/>
          </w:tcPr>
          <w:p w14:paraId="58E73E5C" w14:textId="37D8E315" w:rsidR="00EF7473" w:rsidRDefault="00EF7473" w:rsidP="007B651D">
            <w:r>
              <w:t>ChannelIs</w:t>
            </w:r>
          </w:p>
        </w:tc>
      </w:tr>
    </w:tbl>
    <w:p w14:paraId="5515A818" w14:textId="77777777" w:rsidR="007B651D" w:rsidRDefault="007B651D" w:rsidP="00CE26AA"/>
    <w:p w14:paraId="3ADE8EB7" w14:textId="77777777" w:rsidR="007B651D" w:rsidRDefault="007B651D" w:rsidP="007B651D">
      <w:r>
        <w:br w:type="page"/>
      </w:r>
    </w:p>
    <w:p w14:paraId="0715CED6" w14:textId="77777777" w:rsidR="00CE26AA" w:rsidRDefault="00CE26AA" w:rsidP="00CE26AA">
      <w:pPr>
        <w:pStyle w:val="Heading5"/>
      </w:pPr>
      <w:r>
        <w:lastRenderedPageBreak/>
        <w:t>Cable Boxes</w:t>
      </w:r>
    </w:p>
    <w:tbl>
      <w:tblPr>
        <w:tblStyle w:val="TableGrid"/>
        <w:tblW w:w="0" w:type="auto"/>
        <w:tblInd w:w="715" w:type="dxa"/>
        <w:tblLook w:val="04A0" w:firstRow="1" w:lastRow="0" w:firstColumn="1" w:lastColumn="0" w:noHBand="0" w:noVBand="1"/>
      </w:tblPr>
      <w:tblGrid>
        <w:gridCol w:w="1644"/>
        <w:gridCol w:w="4879"/>
        <w:gridCol w:w="2112"/>
      </w:tblGrid>
      <w:tr w:rsidR="007B651D" w14:paraId="6EFABD39" w14:textId="77777777" w:rsidTr="00825AB5">
        <w:trPr>
          <w:cnfStyle w:val="100000000000" w:firstRow="1" w:lastRow="0" w:firstColumn="0" w:lastColumn="0" w:oddVBand="0" w:evenVBand="0" w:oddHBand="0" w:evenHBand="0" w:firstRowFirstColumn="0" w:firstRowLastColumn="0" w:lastRowFirstColumn="0" w:lastRowLastColumn="0"/>
        </w:trPr>
        <w:tc>
          <w:tcPr>
            <w:tcW w:w="1644" w:type="dxa"/>
          </w:tcPr>
          <w:p w14:paraId="6AAC9EBD" w14:textId="77777777" w:rsidR="007B651D" w:rsidRDefault="007B651D" w:rsidP="00F66696">
            <w:pPr>
              <w:jc w:val="center"/>
            </w:pPr>
            <w:r>
              <w:t>Event</w:t>
            </w:r>
          </w:p>
        </w:tc>
        <w:tc>
          <w:tcPr>
            <w:tcW w:w="4879" w:type="dxa"/>
          </w:tcPr>
          <w:p w14:paraId="7B529EEF" w14:textId="77777777" w:rsidR="007B651D" w:rsidRDefault="007B651D" w:rsidP="00F66696">
            <w:pPr>
              <w:jc w:val="center"/>
            </w:pPr>
            <w:r>
              <w:t>Parameters</w:t>
            </w:r>
          </w:p>
        </w:tc>
        <w:tc>
          <w:tcPr>
            <w:tcW w:w="2112" w:type="dxa"/>
          </w:tcPr>
          <w:p w14:paraId="2BA834B5" w14:textId="77777777" w:rsidR="007B651D" w:rsidRDefault="00825AB5" w:rsidP="00F66696">
            <w:pPr>
              <w:jc w:val="center"/>
            </w:pPr>
            <w:r>
              <w:t>Values Changed</w:t>
            </w:r>
          </w:p>
        </w:tc>
      </w:tr>
      <w:tr w:rsidR="007B651D" w14:paraId="166CC42B" w14:textId="77777777" w:rsidTr="00825AB5">
        <w:trPr>
          <w:cnfStyle w:val="000000100000" w:firstRow="0" w:lastRow="0" w:firstColumn="0" w:lastColumn="0" w:oddVBand="0" w:evenVBand="0" w:oddHBand="1" w:evenHBand="0" w:firstRowFirstColumn="0" w:firstRowLastColumn="0" w:lastRowFirstColumn="0" w:lastRowLastColumn="0"/>
        </w:trPr>
        <w:tc>
          <w:tcPr>
            <w:tcW w:w="1644" w:type="dxa"/>
          </w:tcPr>
          <w:p w14:paraId="243A19C3" w14:textId="77777777" w:rsidR="007B651D" w:rsidRDefault="007B651D" w:rsidP="00F66696">
            <w:r>
              <w:t>Power</w:t>
            </w:r>
          </w:p>
        </w:tc>
        <w:tc>
          <w:tcPr>
            <w:tcW w:w="4879" w:type="dxa"/>
          </w:tcPr>
          <w:p w14:paraId="63FB1099" w14:textId="77777777" w:rsidR="007B651D" w:rsidRDefault="007B651D" w:rsidP="00F66696">
            <w:r w:rsidRPr="00CE26AA">
              <w:rPr>
                <w:lang w:bidi="en-US"/>
              </w:rPr>
              <w:t>Crestron.RAD.DeviceTypes.</w:t>
            </w:r>
            <w:r w:rsidRPr="007B651D">
              <w:rPr>
                <w:lang w:bidi="en-US"/>
              </w:rPr>
              <w:t>CableBox</w:t>
            </w:r>
            <w:r>
              <w:rPr>
                <w:lang w:bidi="en-US"/>
              </w:rPr>
              <w:t>.Power</w:t>
            </w:r>
          </w:p>
        </w:tc>
        <w:tc>
          <w:tcPr>
            <w:tcW w:w="2112" w:type="dxa"/>
          </w:tcPr>
          <w:p w14:paraId="31B8B7B7" w14:textId="77777777" w:rsidR="007B651D" w:rsidRDefault="00825AB5" w:rsidP="00F66696">
            <w:r>
              <w:t>PowerIsOn, WarmingUp, or CoolingDown</w:t>
            </w:r>
          </w:p>
        </w:tc>
      </w:tr>
      <w:tr w:rsidR="007B651D" w14:paraId="300618D1" w14:textId="77777777" w:rsidTr="00825AB5">
        <w:trPr>
          <w:cnfStyle w:val="000000010000" w:firstRow="0" w:lastRow="0" w:firstColumn="0" w:lastColumn="0" w:oddVBand="0" w:evenVBand="0" w:oddHBand="0" w:evenHBand="1" w:firstRowFirstColumn="0" w:firstRowLastColumn="0" w:lastRowFirstColumn="0" w:lastRowLastColumn="0"/>
        </w:trPr>
        <w:tc>
          <w:tcPr>
            <w:tcW w:w="1644" w:type="dxa"/>
          </w:tcPr>
          <w:p w14:paraId="65AE738B" w14:textId="77777777" w:rsidR="007B651D" w:rsidRDefault="007B651D" w:rsidP="00F66696">
            <w:r>
              <w:t>Channel</w:t>
            </w:r>
          </w:p>
        </w:tc>
        <w:tc>
          <w:tcPr>
            <w:tcW w:w="4879" w:type="dxa"/>
          </w:tcPr>
          <w:p w14:paraId="70939819" w14:textId="77777777" w:rsidR="007B651D" w:rsidRDefault="007B651D" w:rsidP="007B651D">
            <w:r w:rsidRPr="00CE26AA">
              <w:rPr>
                <w:lang w:bidi="en-US"/>
              </w:rPr>
              <w:t>Crestron.RAD.DeviceTypes.</w:t>
            </w:r>
            <w:r w:rsidRPr="007B651D">
              <w:rPr>
                <w:lang w:bidi="en-US"/>
              </w:rPr>
              <w:t>CableBox</w:t>
            </w:r>
            <w:r>
              <w:rPr>
                <w:lang w:bidi="en-US"/>
              </w:rPr>
              <w:t>.Channel</w:t>
            </w:r>
          </w:p>
        </w:tc>
        <w:tc>
          <w:tcPr>
            <w:tcW w:w="2112" w:type="dxa"/>
          </w:tcPr>
          <w:p w14:paraId="693EF9E8" w14:textId="77777777" w:rsidR="007B651D" w:rsidRDefault="00825AB5" w:rsidP="00F66696">
            <w:r>
              <w:t>Channelis</w:t>
            </w:r>
          </w:p>
        </w:tc>
      </w:tr>
      <w:tr w:rsidR="007B651D" w14:paraId="1A1E33EC" w14:textId="77777777" w:rsidTr="00825AB5">
        <w:trPr>
          <w:cnfStyle w:val="000000100000" w:firstRow="0" w:lastRow="0" w:firstColumn="0" w:lastColumn="0" w:oddVBand="0" w:evenVBand="0" w:oddHBand="1" w:evenHBand="0" w:firstRowFirstColumn="0" w:firstRowLastColumn="0" w:lastRowFirstColumn="0" w:lastRowLastColumn="0"/>
        </w:trPr>
        <w:tc>
          <w:tcPr>
            <w:tcW w:w="1644" w:type="dxa"/>
          </w:tcPr>
          <w:p w14:paraId="74F2D41A" w14:textId="77777777" w:rsidR="007B651D" w:rsidRDefault="007B651D" w:rsidP="00F66696">
            <w:r>
              <w:t>Audio</w:t>
            </w:r>
          </w:p>
        </w:tc>
        <w:tc>
          <w:tcPr>
            <w:tcW w:w="4879" w:type="dxa"/>
          </w:tcPr>
          <w:p w14:paraId="22BFE2E8" w14:textId="77777777" w:rsidR="007B651D" w:rsidRDefault="007B651D" w:rsidP="00F66696">
            <w:r w:rsidRPr="00CE26AA">
              <w:rPr>
                <w:lang w:bidi="en-US"/>
              </w:rPr>
              <w:t>Crestron.RAD.DeviceTypes.</w:t>
            </w:r>
            <w:r w:rsidRPr="007B651D">
              <w:rPr>
                <w:lang w:bidi="en-US"/>
              </w:rPr>
              <w:t>CableBox</w:t>
            </w:r>
            <w:r>
              <w:rPr>
                <w:lang w:bidi="en-US"/>
              </w:rPr>
              <w:t>.Audio</w:t>
            </w:r>
          </w:p>
        </w:tc>
        <w:tc>
          <w:tcPr>
            <w:tcW w:w="2112" w:type="dxa"/>
          </w:tcPr>
          <w:p w14:paraId="3670A2B1" w14:textId="77777777" w:rsidR="007B651D" w:rsidRDefault="00825AB5" w:rsidP="00F66696">
            <w:r>
              <w:t>Muted or VolumePercent</w:t>
            </w:r>
          </w:p>
        </w:tc>
      </w:tr>
      <w:tr w:rsidR="007B651D" w14:paraId="2CC06E8A" w14:textId="77777777" w:rsidTr="00825AB5">
        <w:trPr>
          <w:cnfStyle w:val="000000010000" w:firstRow="0" w:lastRow="0" w:firstColumn="0" w:lastColumn="0" w:oddVBand="0" w:evenVBand="0" w:oddHBand="0" w:evenHBand="1" w:firstRowFirstColumn="0" w:firstRowLastColumn="0" w:lastRowFirstColumn="0" w:lastRowLastColumn="0"/>
        </w:trPr>
        <w:tc>
          <w:tcPr>
            <w:tcW w:w="1644" w:type="dxa"/>
          </w:tcPr>
          <w:p w14:paraId="13BAB37D" w14:textId="77777777" w:rsidR="007B651D" w:rsidRDefault="007B651D" w:rsidP="00F66696">
            <w:r>
              <w:t>Connection</w:t>
            </w:r>
          </w:p>
        </w:tc>
        <w:tc>
          <w:tcPr>
            <w:tcW w:w="4879" w:type="dxa"/>
          </w:tcPr>
          <w:p w14:paraId="7C847236" w14:textId="77777777" w:rsidR="007B651D" w:rsidRDefault="007B651D" w:rsidP="007B651D">
            <w:r w:rsidRPr="00CE26AA">
              <w:rPr>
                <w:lang w:bidi="en-US"/>
              </w:rPr>
              <w:t>Crestron.RAD.DeviceTypes.</w:t>
            </w:r>
            <w:r>
              <w:rPr>
                <w:lang w:bidi="en-US"/>
              </w:rPr>
              <w:t>C</w:t>
            </w:r>
            <w:r w:rsidRPr="007B651D">
              <w:rPr>
                <w:lang w:bidi="en-US"/>
              </w:rPr>
              <w:t>ableBox</w:t>
            </w:r>
            <w:r>
              <w:rPr>
                <w:lang w:bidi="en-US"/>
              </w:rPr>
              <w:t>.Connection</w:t>
            </w:r>
          </w:p>
        </w:tc>
        <w:tc>
          <w:tcPr>
            <w:tcW w:w="2112" w:type="dxa"/>
          </w:tcPr>
          <w:p w14:paraId="001E7D7A" w14:textId="77777777" w:rsidR="007B651D" w:rsidRDefault="00825AB5" w:rsidP="00F66696">
            <w:r>
              <w:t>IsConnected</w:t>
            </w:r>
          </w:p>
        </w:tc>
      </w:tr>
      <w:tr w:rsidR="007B651D" w14:paraId="43F45618" w14:textId="77777777" w:rsidTr="00825AB5">
        <w:trPr>
          <w:cnfStyle w:val="000000100000" w:firstRow="0" w:lastRow="0" w:firstColumn="0" w:lastColumn="0" w:oddVBand="0" w:evenVBand="0" w:oddHBand="1" w:evenHBand="0" w:firstRowFirstColumn="0" w:firstRowLastColumn="0" w:lastRowFirstColumn="0" w:lastRowLastColumn="0"/>
        </w:trPr>
        <w:tc>
          <w:tcPr>
            <w:tcW w:w="1644" w:type="dxa"/>
          </w:tcPr>
          <w:p w14:paraId="6D5D66F8" w14:textId="77777777" w:rsidR="007B651D" w:rsidRDefault="007B651D" w:rsidP="00F66696">
            <w:r>
              <w:t>EnergyStar</w:t>
            </w:r>
          </w:p>
        </w:tc>
        <w:tc>
          <w:tcPr>
            <w:tcW w:w="4879" w:type="dxa"/>
          </w:tcPr>
          <w:p w14:paraId="33442138" w14:textId="77777777" w:rsidR="007B651D" w:rsidRDefault="007B651D" w:rsidP="007B651D">
            <w:r w:rsidRPr="00CE26AA">
              <w:rPr>
                <w:lang w:bidi="en-US"/>
              </w:rPr>
              <w:t>Crestron.RAD.DeviceTypes.</w:t>
            </w:r>
            <w:r>
              <w:rPr>
                <w:lang w:bidi="en-US"/>
              </w:rPr>
              <w:t>C</w:t>
            </w:r>
            <w:r w:rsidRPr="007B651D">
              <w:rPr>
                <w:lang w:bidi="en-US"/>
              </w:rPr>
              <w:t>ableBox</w:t>
            </w:r>
            <w:r>
              <w:rPr>
                <w:lang w:bidi="en-US"/>
              </w:rPr>
              <w:t>.EnergyStar</w:t>
            </w:r>
          </w:p>
        </w:tc>
        <w:tc>
          <w:tcPr>
            <w:tcW w:w="2112" w:type="dxa"/>
          </w:tcPr>
          <w:p w14:paraId="57BB3530" w14:textId="77777777" w:rsidR="007B651D" w:rsidRDefault="00825AB5" w:rsidP="00F66696">
            <w:r>
              <w:t>EnergyStarIsOn</w:t>
            </w:r>
          </w:p>
        </w:tc>
      </w:tr>
      <w:tr w:rsidR="007B651D" w14:paraId="1E255B01" w14:textId="77777777" w:rsidTr="00825AB5">
        <w:trPr>
          <w:cnfStyle w:val="000000010000" w:firstRow="0" w:lastRow="0" w:firstColumn="0" w:lastColumn="0" w:oddVBand="0" w:evenVBand="0" w:oddHBand="0" w:evenHBand="1" w:firstRowFirstColumn="0" w:firstRowLastColumn="0" w:lastRowFirstColumn="0" w:lastRowLastColumn="0"/>
        </w:trPr>
        <w:tc>
          <w:tcPr>
            <w:tcW w:w="1644" w:type="dxa"/>
          </w:tcPr>
          <w:p w14:paraId="0F97A087" w14:textId="77777777" w:rsidR="007B651D" w:rsidRDefault="007B651D" w:rsidP="00F66696">
            <w:r>
              <w:t>Volume</w:t>
            </w:r>
          </w:p>
        </w:tc>
        <w:tc>
          <w:tcPr>
            <w:tcW w:w="4879" w:type="dxa"/>
          </w:tcPr>
          <w:p w14:paraId="46F60B4C" w14:textId="77777777" w:rsidR="007B651D" w:rsidRDefault="007B651D" w:rsidP="00F66696">
            <w:r>
              <w:t>Handled internally with the Audio event</w:t>
            </w:r>
          </w:p>
        </w:tc>
        <w:tc>
          <w:tcPr>
            <w:tcW w:w="2112" w:type="dxa"/>
          </w:tcPr>
          <w:p w14:paraId="681C3B8C" w14:textId="77777777" w:rsidR="007B651D" w:rsidRDefault="00825AB5" w:rsidP="00F66696">
            <w:r>
              <w:t>VolumePercent</w:t>
            </w:r>
          </w:p>
        </w:tc>
      </w:tr>
      <w:tr w:rsidR="007B651D" w14:paraId="60433CAA" w14:textId="77777777" w:rsidTr="00825AB5">
        <w:trPr>
          <w:cnfStyle w:val="000000100000" w:firstRow="0" w:lastRow="0" w:firstColumn="0" w:lastColumn="0" w:oddVBand="0" w:evenVBand="0" w:oddHBand="1" w:evenHBand="0" w:firstRowFirstColumn="0" w:firstRowLastColumn="0" w:lastRowFirstColumn="0" w:lastRowLastColumn="0"/>
        </w:trPr>
        <w:tc>
          <w:tcPr>
            <w:tcW w:w="1644" w:type="dxa"/>
          </w:tcPr>
          <w:p w14:paraId="1A20F37B" w14:textId="77777777" w:rsidR="007B651D" w:rsidRDefault="007B651D" w:rsidP="00F66696">
            <w:r>
              <w:t>Mute</w:t>
            </w:r>
          </w:p>
        </w:tc>
        <w:tc>
          <w:tcPr>
            <w:tcW w:w="4879" w:type="dxa"/>
          </w:tcPr>
          <w:p w14:paraId="7D297F69" w14:textId="77777777" w:rsidR="007B651D" w:rsidRDefault="007B651D" w:rsidP="00F66696">
            <w:r>
              <w:t>Handled internally with the Audio event</w:t>
            </w:r>
          </w:p>
        </w:tc>
        <w:tc>
          <w:tcPr>
            <w:tcW w:w="2112" w:type="dxa"/>
          </w:tcPr>
          <w:p w14:paraId="3C09D528" w14:textId="77777777" w:rsidR="007B651D" w:rsidRDefault="00825AB5" w:rsidP="00F66696">
            <w:r>
              <w:t>Muted</w:t>
            </w:r>
          </w:p>
        </w:tc>
      </w:tr>
      <w:tr w:rsidR="007B651D" w14:paraId="2A50627E" w14:textId="77777777" w:rsidTr="00825AB5">
        <w:trPr>
          <w:cnfStyle w:val="000000010000" w:firstRow="0" w:lastRow="0" w:firstColumn="0" w:lastColumn="0" w:oddVBand="0" w:evenVBand="0" w:oddHBand="0" w:evenHBand="1" w:firstRowFirstColumn="0" w:firstRowLastColumn="0" w:lastRowFirstColumn="0" w:lastRowLastColumn="0"/>
        </w:trPr>
        <w:tc>
          <w:tcPr>
            <w:tcW w:w="1644" w:type="dxa"/>
          </w:tcPr>
          <w:p w14:paraId="0E7B3D7F" w14:textId="77777777" w:rsidR="007B651D" w:rsidRDefault="007B651D" w:rsidP="00F66696">
            <w:r>
              <w:t>Authentication</w:t>
            </w:r>
          </w:p>
        </w:tc>
        <w:tc>
          <w:tcPr>
            <w:tcW w:w="4879" w:type="dxa"/>
          </w:tcPr>
          <w:p w14:paraId="28F2EEA8" w14:textId="77777777" w:rsidR="007B651D" w:rsidRDefault="007B651D" w:rsidP="00F66696">
            <w:r>
              <w:t>Boolean where true is authenticated</w:t>
            </w:r>
          </w:p>
        </w:tc>
        <w:tc>
          <w:tcPr>
            <w:tcW w:w="2112" w:type="dxa"/>
          </w:tcPr>
          <w:p w14:paraId="0ABA5B62" w14:textId="77777777" w:rsidR="007B651D" w:rsidRDefault="00825AB5" w:rsidP="00F66696">
            <w:r>
              <w:t>IsAuthenticated</w:t>
            </w:r>
          </w:p>
        </w:tc>
      </w:tr>
      <w:tr w:rsidR="007B651D" w14:paraId="53B88046" w14:textId="77777777" w:rsidTr="00825AB5">
        <w:trPr>
          <w:cnfStyle w:val="000000100000" w:firstRow="0" w:lastRow="0" w:firstColumn="0" w:lastColumn="0" w:oddVBand="0" w:evenVBand="0" w:oddHBand="1" w:evenHBand="0" w:firstRowFirstColumn="0" w:firstRowLastColumn="0" w:lastRowFirstColumn="0" w:lastRowLastColumn="0"/>
        </w:trPr>
        <w:tc>
          <w:tcPr>
            <w:tcW w:w="1644" w:type="dxa"/>
          </w:tcPr>
          <w:p w14:paraId="68DF55D6" w14:textId="77777777" w:rsidR="007B651D" w:rsidRDefault="007B651D" w:rsidP="00F66696">
            <w:r>
              <w:t>WarmingUp</w:t>
            </w:r>
          </w:p>
        </w:tc>
        <w:tc>
          <w:tcPr>
            <w:tcW w:w="4879" w:type="dxa"/>
          </w:tcPr>
          <w:p w14:paraId="5AECD951" w14:textId="77777777" w:rsidR="007B651D" w:rsidRDefault="007B651D" w:rsidP="00F66696">
            <w:r>
              <w:t>Handled internally with the Power event</w:t>
            </w:r>
          </w:p>
        </w:tc>
        <w:tc>
          <w:tcPr>
            <w:tcW w:w="2112" w:type="dxa"/>
          </w:tcPr>
          <w:p w14:paraId="4B59EBD1" w14:textId="77777777" w:rsidR="007B651D" w:rsidRDefault="00825AB5" w:rsidP="00F66696">
            <w:r>
              <w:t>WarmingUp</w:t>
            </w:r>
          </w:p>
        </w:tc>
      </w:tr>
      <w:tr w:rsidR="007B651D" w14:paraId="345CAD0E" w14:textId="77777777" w:rsidTr="00825AB5">
        <w:trPr>
          <w:cnfStyle w:val="000000010000" w:firstRow="0" w:lastRow="0" w:firstColumn="0" w:lastColumn="0" w:oddVBand="0" w:evenVBand="0" w:oddHBand="0" w:evenHBand="1" w:firstRowFirstColumn="0" w:firstRowLastColumn="0" w:lastRowFirstColumn="0" w:lastRowLastColumn="0"/>
        </w:trPr>
        <w:tc>
          <w:tcPr>
            <w:tcW w:w="1644" w:type="dxa"/>
          </w:tcPr>
          <w:p w14:paraId="681DE4FA" w14:textId="77777777" w:rsidR="007B651D" w:rsidRDefault="007B651D" w:rsidP="00F66696">
            <w:r>
              <w:t>WarmedUp</w:t>
            </w:r>
          </w:p>
        </w:tc>
        <w:tc>
          <w:tcPr>
            <w:tcW w:w="4879" w:type="dxa"/>
          </w:tcPr>
          <w:p w14:paraId="5DE64C12" w14:textId="77777777" w:rsidR="007B651D" w:rsidRDefault="007B651D" w:rsidP="00F66696">
            <w:r>
              <w:t>Handled internally with the Power event</w:t>
            </w:r>
          </w:p>
        </w:tc>
        <w:tc>
          <w:tcPr>
            <w:tcW w:w="2112" w:type="dxa"/>
          </w:tcPr>
          <w:p w14:paraId="6701350A" w14:textId="77777777" w:rsidR="007B651D" w:rsidRDefault="00825AB5" w:rsidP="00F66696">
            <w:r>
              <w:t>WarmingUp</w:t>
            </w:r>
          </w:p>
        </w:tc>
      </w:tr>
      <w:tr w:rsidR="007B651D" w14:paraId="7185BDFE" w14:textId="77777777" w:rsidTr="00825AB5">
        <w:trPr>
          <w:cnfStyle w:val="000000100000" w:firstRow="0" w:lastRow="0" w:firstColumn="0" w:lastColumn="0" w:oddVBand="0" w:evenVBand="0" w:oddHBand="1" w:evenHBand="0" w:firstRowFirstColumn="0" w:firstRowLastColumn="0" w:lastRowFirstColumn="0" w:lastRowLastColumn="0"/>
        </w:trPr>
        <w:tc>
          <w:tcPr>
            <w:tcW w:w="1644" w:type="dxa"/>
          </w:tcPr>
          <w:p w14:paraId="6267C58E" w14:textId="77777777" w:rsidR="007B651D" w:rsidRDefault="007B651D" w:rsidP="00F66696">
            <w:r>
              <w:t>CoolingDown</w:t>
            </w:r>
          </w:p>
        </w:tc>
        <w:tc>
          <w:tcPr>
            <w:tcW w:w="4879" w:type="dxa"/>
          </w:tcPr>
          <w:p w14:paraId="4212BFC3" w14:textId="77777777" w:rsidR="007B651D" w:rsidRDefault="007B651D" w:rsidP="00F66696">
            <w:r>
              <w:t>Handled internally with the Power event</w:t>
            </w:r>
          </w:p>
        </w:tc>
        <w:tc>
          <w:tcPr>
            <w:tcW w:w="2112" w:type="dxa"/>
          </w:tcPr>
          <w:p w14:paraId="64537A3F" w14:textId="77777777" w:rsidR="007B651D" w:rsidRDefault="00825AB5" w:rsidP="00F66696">
            <w:r>
              <w:t>CoolingDown</w:t>
            </w:r>
          </w:p>
        </w:tc>
      </w:tr>
      <w:tr w:rsidR="007B651D" w14:paraId="503A7450" w14:textId="77777777" w:rsidTr="00825AB5">
        <w:trPr>
          <w:cnfStyle w:val="000000010000" w:firstRow="0" w:lastRow="0" w:firstColumn="0" w:lastColumn="0" w:oddVBand="0" w:evenVBand="0" w:oddHBand="0" w:evenHBand="1" w:firstRowFirstColumn="0" w:firstRowLastColumn="0" w:lastRowFirstColumn="0" w:lastRowLastColumn="0"/>
        </w:trPr>
        <w:tc>
          <w:tcPr>
            <w:tcW w:w="1644" w:type="dxa"/>
          </w:tcPr>
          <w:p w14:paraId="32D6A3D3" w14:textId="77777777" w:rsidR="007B651D" w:rsidRDefault="007B651D" w:rsidP="00F66696">
            <w:r>
              <w:t>CooledDown</w:t>
            </w:r>
          </w:p>
        </w:tc>
        <w:tc>
          <w:tcPr>
            <w:tcW w:w="4879" w:type="dxa"/>
          </w:tcPr>
          <w:p w14:paraId="6F579484" w14:textId="77777777" w:rsidR="007B651D" w:rsidRDefault="007B651D" w:rsidP="00F66696">
            <w:r>
              <w:t>Handled internally with the Power event</w:t>
            </w:r>
          </w:p>
        </w:tc>
        <w:tc>
          <w:tcPr>
            <w:tcW w:w="2112" w:type="dxa"/>
          </w:tcPr>
          <w:p w14:paraId="0DE97502" w14:textId="77777777" w:rsidR="007B651D" w:rsidRDefault="00825AB5" w:rsidP="00F66696">
            <w:r>
              <w:t>CoolingDown</w:t>
            </w:r>
          </w:p>
        </w:tc>
      </w:tr>
      <w:tr w:rsidR="007B651D" w14:paraId="5685E28E" w14:textId="77777777" w:rsidTr="00825AB5">
        <w:trPr>
          <w:cnfStyle w:val="000000100000" w:firstRow="0" w:lastRow="0" w:firstColumn="0" w:lastColumn="0" w:oddVBand="0" w:evenVBand="0" w:oddHBand="1" w:evenHBand="0" w:firstRowFirstColumn="0" w:firstRowLastColumn="0" w:lastRowFirstColumn="0" w:lastRowLastColumn="0"/>
        </w:trPr>
        <w:tc>
          <w:tcPr>
            <w:tcW w:w="1644" w:type="dxa"/>
          </w:tcPr>
          <w:p w14:paraId="6D8D0FCE" w14:textId="77777777" w:rsidR="007B651D" w:rsidRDefault="007B651D" w:rsidP="00F66696">
            <w:r>
              <w:t>PoweredOn</w:t>
            </w:r>
          </w:p>
        </w:tc>
        <w:tc>
          <w:tcPr>
            <w:tcW w:w="4879" w:type="dxa"/>
          </w:tcPr>
          <w:p w14:paraId="57A43D82" w14:textId="77777777" w:rsidR="007B651D" w:rsidRDefault="007B651D" w:rsidP="00F66696">
            <w:r>
              <w:t>Handled internally with the Power event</w:t>
            </w:r>
          </w:p>
        </w:tc>
        <w:tc>
          <w:tcPr>
            <w:tcW w:w="2112" w:type="dxa"/>
          </w:tcPr>
          <w:p w14:paraId="52D87ED0" w14:textId="77777777" w:rsidR="007B651D" w:rsidRDefault="00825AB5" w:rsidP="00F66696">
            <w:r>
              <w:t>PowerIsOn</w:t>
            </w:r>
          </w:p>
        </w:tc>
      </w:tr>
      <w:tr w:rsidR="007B651D" w14:paraId="60E9C3E1" w14:textId="77777777" w:rsidTr="00825AB5">
        <w:trPr>
          <w:cnfStyle w:val="000000010000" w:firstRow="0" w:lastRow="0" w:firstColumn="0" w:lastColumn="0" w:oddVBand="0" w:evenVBand="0" w:oddHBand="0" w:evenHBand="1" w:firstRowFirstColumn="0" w:firstRowLastColumn="0" w:lastRowFirstColumn="0" w:lastRowLastColumn="0"/>
        </w:trPr>
        <w:tc>
          <w:tcPr>
            <w:tcW w:w="1644" w:type="dxa"/>
          </w:tcPr>
          <w:p w14:paraId="69513820" w14:textId="77777777" w:rsidR="007B651D" w:rsidRDefault="007B651D" w:rsidP="00F66696">
            <w:r>
              <w:t>PoweredOff</w:t>
            </w:r>
          </w:p>
        </w:tc>
        <w:tc>
          <w:tcPr>
            <w:tcW w:w="4879" w:type="dxa"/>
          </w:tcPr>
          <w:p w14:paraId="6BE31BF5" w14:textId="77777777" w:rsidR="007B651D" w:rsidRDefault="007B651D" w:rsidP="00F66696">
            <w:r>
              <w:t>Handled internally with the Power event</w:t>
            </w:r>
          </w:p>
        </w:tc>
        <w:tc>
          <w:tcPr>
            <w:tcW w:w="2112" w:type="dxa"/>
          </w:tcPr>
          <w:p w14:paraId="02B47B45" w14:textId="77777777" w:rsidR="007B651D" w:rsidRDefault="00825AB5" w:rsidP="00F66696">
            <w:r>
              <w:t>PowerIsOn</w:t>
            </w:r>
          </w:p>
        </w:tc>
      </w:tr>
    </w:tbl>
    <w:p w14:paraId="030C8954" w14:textId="77777777" w:rsidR="007B651D" w:rsidRPr="007B651D" w:rsidRDefault="007B651D" w:rsidP="007B651D"/>
    <w:p w14:paraId="12FD05EE" w14:textId="77777777" w:rsidR="00694486" w:rsidRDefault="00694486">
      <w:pPr>
        <w:rPr>
          <w:caps/>
          <w:spacing w:val="10"/>
        </w:rPr>
      </w:pPr>
      <w:r>
        <w:br w:type="page"/>
      </w:r>
    </w:p>
    <w:p w14:paraId="0FD92799" w14:textId="77777777" w:rsidR="00CE26AA" w:rsidRDefault="00CE26AA" w:rsidP="00CE26AA">
      <w:pPr>
        <w:pStyle w:val="Heading5"/>
      </w:pPr>
      <w:r>
        <w:lastRenderedPageBreak/>
        <w:t>Blu-Ray Players</w:t>
      </w:r>
    </w:p>
    <w:tbl>
      <w:tblPr>
        <w:tblStyle w:val="TableGrid"/>
        <w:tblW w:w="0" w:type="auto"/>
        <w:tblInd w:w="715" w:type="dxa"/>
        <w:tblLook w:val="04A0" w:firstRow="1" w:lastRow="0" w:firstColumn="1" w:lastColumn="0" w:noHBand="0" w:noVBand="1"/>
      </w:tblPr>
      <w:tblGrid>
        <w:gridCol w:w="1659"/>
        <w:gridCol w:w="4025"/>
        <w:gridCol w:w="2951"/>
      </w:tblGrid>
      <w:tr w:rsidR="007B651D" w14:paraId="3377ECB9" w14:textId="77777777" w:rsidTr="00825AB5">
        <w:trPr>
          <w:cnfStyle w:val="100000000000" w:firstRow="1" w:lastRow="0" w:firstColumn="0" w:lastColumn="0" w:oddVBand="0" w:evenVBand="0" w:oddHBand="0" w:evenHBand="0" w:firstRowFirstColumn="0" w:firstRowLastColumn="0" w:lastRowFirstColumn="0" w:lastRowLastColumn="0"/>
        </w:trPr>
        <w:tc>
          <w:tcPr>
            <w:tcW w:w="1621" w:type="dxa"/>
          </w:tcPr>
          <w:p w14:paraId="18D0E28A" w14:textId="77777777" w:rsidR="007B651D" w:rsidRDefault="007B651D" w:rsidP="00F66696">
            <w:pPr>
              <w:jc w:val="center"/>
            </w:pPr>
            <w:r>
              <w:t>Event</w:t>
            </w:r>
          </w:p>
        </w:tc>
        <w:tc>
          <w:tcPr>
            <w:tcW w:w="4049" w:type="dxa"/>
          </w:tcPr>
          <w:p w14:paraId="208F8653" w14:textId="77777777" w:rsidR="007B651D" w:rsidRDefault="007B651D" w:rsidP="00F66696">
            <w:pPr>
              <w:jc w:val="center"/>
            </w:pPr>
            <w:r>
              <w:t>Parameters</w:t>
            </w:r>
          </w:p>
        </w:tc>
        <w:tc>
          <w:tcPr>
            <w:tcW w:w="2965" w:type="dxa"/>
          </w:tcPr>
          <w:p w14:paraId="3D20EEDA" w14:textId="77777777" w:rsidR="007B651D" w:rsidRDefault="00825AB5" w:rsidP="00F66696">
            <w:pPr>
              <w:jc w:val="center"/>
            </w:pPr>
            <w:r>
              <w:t>Values Changed</w:t>
            </w:r>
          </w:p>
        </w:tc>
      </w:tr>
      <w:tr w:rsidR="007B651D" w14:paraId="049C0D36" w14:textId="77777777" w:rsidTr="00825AB5">
        <w:trPr>
          <w:cnfStyle w:val="000000100000" w:firstRow="0" w:lastRow="0" w:firstColumn="0" w:lastColumn="0" w:oddVBand="0" w:evenVBand="0" w:oddHBand="1" w:evenHBand="0" w:firstRowFirstColumn="0" w:firstRowLastColumn="0" w:lastRowFirstColumn="0" w:lastRowLastColumn="0"/>
        </w:trPr>
        <w:tc>
          <w:tcPr>
            <w:tcW w:w="1621" w:type="dxa"/>
          </w:tcPr>
          <w:p w14:paraId="1AC152A5" w14:textId="77777777" w:rsidR="007B651D" w:rsidRDefault="007B651D" w:rsidP="00F66696">
            <w:r>
              <w:t>Power</w:t>
            </w:r>
          </w:p>
        </w:tc>
        <w:tc>
          <w:tcPr>
            <w:tcW w:w="4049" w:type="dxa"/>
          </w:tcPr>
          <w:p w14:paraId="058C4AD4" w14:textId="77777777" w:rsidR="00825AB5" w:rsidRDefault="007B651D" w:rsidP="007B651D">
            <w:pPr>
              <w:rPr>
                <w:lang w:bidi="en-US"/>
              </w:rPr>
            </w:pPr>
            <w:r w:rsidRPr="00CE26AA">
              <w:rPr>
                <w:lang w:bidi="en-US"/>
              </w:rPr>
              <w:t>Crestron.RAD.DeviceTypes</w:t>
            </w:r>
            <w:r>
              <w:rPr>
                <w:lang w:bidi="en-US"/>
              </w:rPr>
              <w:t>.</w:t>
            </w:r>
          </w:p>
          <w:p w14:paraId="721F540B" w14:textId="77777777" w:rsidR="007B651D" w:rsidRDefault="007B651D" w:rsidP="007B651D">
            <w:r w:rsidRPr="007B651D">
              <w:rPr>
                <w:lang w:bidi="en-US"/>
              </w:rPr>
              <w:t>BlurayPlayer</w:t>
            </w:r>
            <w:r>
              <w:rPr>
                <w:lang w:bidi="en-US"/>
              </w:rPr>
              <w:t>.Power</w:t>
            </w:r>
          </w:p>
        </w:tc>
        <w:tc>
          <w:tcPr>
            <w:tcW w:w="2965" w:type="dxa"/>
          </w:tcPr>
          <w:p w14:paraId="36E83091" w14:textId="77777777" w:rsidR="007B651D" w:rsidRDefault="00825AB5" w:rsidP="00F66696">
            <w:r>
              <w:t>PowerIsOn, WarmingUp, or CoolingDown</w:t>
            </w:r>
          </w:p>
        </w:tc>
      </w:tr>
      <w:tr w:rsidR="007B651D" w14:paraId="0771CE40" w14:textId="77777777" w:rsidTr="00825AB5">
        <w:trPr>
          <w:cnfStyle w:val="000000010000" w:firstRow="0" w:lastRow="0" w:firstColumn="0" w:lastColumn="0" w:oddVBand="0" w:evenVBand="0" w:oddHBand="0" w:evenHBand="1" w:firstRowFirstColumn="0" w:firstRowLastColumn="0" w:lastRowFirstColumn="0" w:lastRowLastColumn="0"/>
        </w:trPr>
        <w:tc>
          <w:tcPr>
            <w:tcW w:w="1621" w:type="dxa"/>
          </w:tcPr>
          <w:p w14:paraId="71B37E9F" w14:textId="77777777" w:rsidR="007B651D" w:rsidRDefault="007B651D" w:rsidP="00F66696">
            <w:r>
              <w:t>PlaybackStatus</w:t>
            </w:r>
          </w:p>
        </w:tc>
        <w:tc>
          <w:tcPr>
            <w:tcW w:w="4049" w:type="dxa"/>
          </w:tcPr>
          <w:p w14:paraId="0E0D87D6" w14:textId="77777777" w:rsidR="00825AB5" w:rsidRDefault="007B651D" w:rsidP="00F66696">
            <w:pPr>
              <w:rPr>
                <w:lang w:bidi="en-US"/>
              </w:rPr>
            </w:pPr>
            <w:r w:rsidRPr="00CE26AA">
              <w:rPr>
                <w:lang w:bidi="en-US"/>
              </w:rPr>
              <w:t>Crestron.RAD.DeviceTypes</w:t>
            </w:r>
            <w:r>
              <w:rPr>
                <w:lang w:bidi="en-US"/>
              </w:rPr>
              <w:t>.</w:t>
            </w:r>
          </w:p>
          <w:p w14:paraId="3820C9C6" w14:textId="77777777" w:rsidR="007B651D" w:rsidRDefault="007B651D" w:rsidP="00825AB5">
            <w:r w:rsidRPr="007B651D">
              <w:rPr>
                <w:lang w:bidi="en-US"/>
              </w:rPr>
              <w:t>BlurayPlayer</w:t>
            </w:r>
            <w:r>
              <w:rPr>
                <w:lang w:bidi="en-US"/>
              </w:rPr>
              <w:t>.Playback</w:t>
            </w:r>
          </w:p>
        </w:tc>
        <w:tc>
          <w:tcPr>
            <w:tcW w:w="2965" w:type="dxa"/>
          </w:tcPr>
          <w:p w14:paraId="5CE99123" w14:textId="77777777" w:rsidR="007B651D" w:rsidRDefault="00825AB5" w:rsidP="00F66696">
            <w:r>
              <w:t>PlayBackStatus</w:t>
            </w:r>
          </w:p>
        </w:tc>
      </w:tr>
      <w:tr w:rsidR="007B651D" w14:paraId="34B78F0E" w14:textId="77777777" w:rsidTr="00825AB5">
        <w:trPr>
          <w:cnfStyle w:val="000000100000" w:firstRow="0" w:lastRow="0" w:firstColumn="0" w:lastColumn="0" w:oddVBand="0" w:evenVBand="0" w:oddHBand="1" w:evenHBand="0" w:firstRowFirstColumn="0" w:firstRowLastColumn="0" w:lastRowFirstColumn="0" w:lastRowLastColumn="0"/>
        </w:trPr>
        <w:tc>
          <w:tcPr>
            <w:tcW w:w="1621" w:type="dxa"/>
          </w:tcPr>
          <w:p w14:paraId="34021B42" w14:textId="77777777" w:rsidR="007B651D" w:rsidRDefault="007B651D" w:rsidP="00F66696">
            <w:r>
              <w:t>MediaInfo</w:t>
            </w:r>
          </w:p>
        </w:tc>
        <w:tc>
          <w:tcPr>
            <w:tcW w:w="4049" w:type="dxa"/>
          </w:tcPr>
          <w:p w14:paraId="4FDC7AAF" w14:textId="77777777" w:rsidR="00825AB5" w:rsidRDefault="007B651D" w:rsidP="00F66696">
            <w:pPr>
              <w:rPr>
                <w:lang w:bidi="en-US"/>
              </w:rPr>
            </w:pPr>
            <w:r w:rsidRPr="00CE26AA">
              <w:rPr>
                <w:lang w:bidi="en-US"/>
              </w:rPr>
              <w:t>Crestron.RAD.DeviceTypes</w:t>
            </w:r>
            <w:r>
              <w:rPr>
                <w:lang w:bidi="en-US"/>
              </w:rPr>
              <w:t>.</w:t>
            </w:r>
          </w:p>
          <w:p w14:paraId="585B5EE5" w14:textId="77777777" w:rsidR="007B651D" w:rsidRDefault="007B651D" w:rsidP="00825AB5">
            <w:r w:rsidRPr="007B651D">
              <w:rPr>
                <w:lang w:bidi="en-US"/>
              </w:rPr>
              <w:t>BlurayPlayer</w:t>
            </w:r>
            <w:r>
              <w:rPr>
                <w:lang w:bidi="en-US"/>
              </w:rPr>
              <w:t>.MediaInfoFeedback</w:t>
            </w:r>
          </w:p>
        </w:tc>
        <w:tc>
          <w:tcPr>
            <w:tcW w:w="2965" w:type="dxa"/>
          </w:tcPr>
          <w:p w14:paraId="4454506E" w14:textId="77777777" w:rsidR="00825AB5" w:rsidRDefault="00825AB5" w:rsidP="00825AB5">
            <w:r>
              <w:t>ChapterFeedback,</w:t>
            </w:r>
          </w:p>
          <w:p w14:paraId="719E729C" w14:textId="77777777" w:rsidR="00825AB5" w:rsidRDefault="00825AB5" w:rsidP="00825AB5">
            <w:r>
              <w:t>TrackFeedback,</w:t>
            </w:r>
          </w:p>
          <w:p w14:paraId="669FC507" w14:textId="77777777" w:rsidR="00825AB5" w:rsidRDefault="00825AB5" w:rsidP="00825AB5">
            <w:r>
              <w:t>TrackElapsedTime,</w:t>
            </w:r>
          </w:p>
          <w:p w14:paraId="1A568F36" w14:textId="77777777" w:rsidR="00825AB5" w:rsidRDefault="00825AB5" w:rsidP="00825AB5">
            <w:r>
              <w:t>TotalRemainingTime,</w:t>
            </w:r>
          </w:p>
          <w:p w14:paraId="05C0D327" w14:textId="77777777" w:rsidR="00825AB5" w:rsidRDefault="00825AB5" w:rsidP="00825AB5">
            <w:r>
              <w:t>ChapterElapsedTime,</w:t>
            </w:r>
          </w:p>
          <w:p w14:paraId="51712C0D" w14:textId="77777777" w:rsidR="00825AB5" w:rsidRDefault="00825AB5" w:rsidP="00825AB5">
            <w:r>
              <w:t>ChapterRemainingTime,</w:t>
            </w:r>
          </w:p>
          <w:p w14:paraId="7DB3C0FE" w14:textId="77777777" w:rsidR="00825AB5" w:rsidRDefault="00825AB5" w:rsidP="00825AB5">
            <w:r>
              <w:t>TotalElapsedTime,</w:t>
            </w:r>
          </w:p>
          <w:p w14:paraId="73FFBB0B" w14:textId="77777777" w:rsidR="007B651D" w:rsidRDefault="00825AB5" w:rsidP="00825AB5">
            <w:r>
              <w:t>Or TotalRemainingTime</w:t>
            </w:r>
          </w:p>
        </w:tc>
      </w:tr>
      <w:tr w:rsidR="007B651D" w14:paraId="72E401BE" w14:textId="77777777" w:rsidTr="00825AB5">
        <w:trPr>
          <w:cnfStyle w:val="000000010000" w:firstRow="0" w:lastRow="0" w:firstColumn="0" w:lastColumn="0" w:oddVBand="0" w:evenVBand="0" w:oddHBand="0" w:evenHBand="1" w:firstRowFirstColumn="0" w:firstRowLastColumn="0" w:lastRowFirstColumn="0" w:lastRowLastColumn="0"/>
        </w:trPr>
        <w:tc>
          <w:tcPr>
            <w:tcW w:w="1621" w:type="dxa"/>
          </w:tcPr>
          <w:p w14:paraId="00F7E1E2" w14:textId="77777777" w:rsidR="007B651D" w:rsidRDefault="007B651D" w:rsidP="00F66696">
            <w:r>
              <w:t>Connection</w:t>
            </w:r>
          </w:p>
        </w:tc>
        <w:tc>
          <w:tcPr>
            <w:tcW w:w="4049" w:type="dxa"/>
          </w:tcPr>
          <w:p w14:paraId="40A14DC1" w14:textId="77777777" w:rsidR="007B651D" w:rsidRDefault="007B651D" w:rsidP="00F66696">
            <w:r w:rsidRPr="00CE26AA">
              <w:rPr>
                <w:lang w:bidi="en-US"/>
              </w:rPr>
              <w:t>Crestron.RAD.DeviceTypes.</w:t>
            </w:r>
            <w:r w:rsidRPr="007B651D">
              <w:rPr>
                <w:lang w:bidi="en-US"/>
              </w:rPr>
              <w:t xml:space="preserve"> BlurayPlayer</w:t>
            </w:r>
            <w:r>
              <w:rPr>
                <w:lang w:bidi="en-US"/>
              </w:rPr>
              <w:t>.Connection</w:t>
            </w:r>
          </w:p>
        </w:tc>
        <w:tc>
          <w:tcPr>
            <w:tcW w:w="2965" w:type="dxa"/>
          </w:tcPr>
          <w:p w14:paraId="0730B6DD" w14:textId="77777777" w:rsidR="007B651D" w:rsidRDefault="00825AB5" w:rsidP="00F66696">
            <w:r>
              <w:t>IsConnected</w:t>
            </w:r>
          </w:p>
        </w:tc>
      </w:tr>
      <w:tr w:rsidR="007B651D" w14:paraId="57193E3C" w14:textId="77777777" w:rsidTr="00825AB5">
        <w:trPr>
          <w:cnfStyle w:val="000000100000" w:firstRow="0" w:lastRow="0" w:firstColumn="0" w:lastColumn="0" w:oddVBand="0" w:evenVBand="0" w:oddHBand="1" w:evenHBand="0" w:firstRowFirstColumn="0" w:firstRowLastColumn="0" w:lastRowFirstColumn="0" w:lastRowLastColumn="0"/>
        </w:trPr>
        <w:tc>
          <w:tcPr>
            <w:tcW w:w="1621" w:type="dxa"/>
          </w:tcPr>
          <w:p w14:paraId="3023BE7A" w14:textId="77777777" w:rsidR="007B651D" w:rsidRDefault="007B651D" w:rsidP="00F66696">
            <w:r>
              <w:t>EnergyStar</w:t>
            </w:r>
          </w:p>
        </w:tc>
        <w:tc>
          <w:tcPr>
            <w:tcW w:w="4049" w:type="dxa"/>
          </w:tcPr>
          <w:p w14:paraId="664F09E3" w14:textId="77777777" w:rsidR="007B651D" w:rsidRDefault="007B651D" w:rsidP="00F66696">
            <w:r w:rsidRPr="00CE26AA">
              <w:rPr>
                <w:lang w:bidi="en-US"/>
              </w:rPr>
              <w:t>Crestron.RAD.DeviceTypes.</w:t>
            </w:r>
            <w:r w:rsidRPr="007B651D">
              <w:rPr>
                <w:lang w:bidi="en-US"/>
              </w:rPr>
              <w:t xml:space="preserve"> BlurayPlayer</w:t>
            </w:r>
            <w:r>
              <w:rPr>
                <w:lang w:bidi="en-US"/>
              </w:rPr>
              <w:t>.EnergyStar</w:t>
            </w:r>
          </w:p>
        </w:tc>
        <w:tc>
          <w:tcPr>
            <w:tcW w:w="2965" w:type="dxa"/>
          </w:tcPr>
          <w:p w14:paraId="013B32D1" w14:textId="77777777" w:rsidR="007B651D" w:rsidRDefault="00825AB5" w:rsidP="00F66696">
            <w:r>
              <w:t>EnergyStarIsOn</w:t>
            </w:r>
          </w:p>
        </w:tc>
      </w:tr>
      <w:tr w:rsidR="007B651D" w14:paraId="2ED24F32" w14:textId="77777777" w:rsidTr="00825AB5">
        <w:trPr>
          <w:cnfStyle w:val="000000010000" w:firstRow="0" w:lastRow="0" w:firstColumn="0" w:lastColumn="0" w:oddVBand="0" w:evenVBand="0" w:oddHBand="0" w:evenHBand="1" w:firstRowFirstColumn="0" w:firstRowLastColumn="0" w:lastRowFirstColumn="0" w:lastRowLastColumn="0"/>
        </w:trPr>
        <w:tc>
          <w:tcPr>
            <w:tcW w:w="1621" w:type="dxa"/>
          </w:tcPr>
          <w:p w14:paraId="7E757A7B" w14:textId="77777777" w:rsidR="007B651D" w:rsidRDefault="007B651D" w:rsidP="00F66696">
            <w:r>
              <w:t>Authentication</w:t>
            </w:r>
          </w:p>
        </w:tc>
        <w:tc>
          <w:tcPr>
            <w:tcW w:w="4049" w:type="dxa"/>
          </w:tcPr>
          <w:p w14:paraId="7BE8C18F" w14:textId="77777777" w:rsidR="007B651D" w:rsidRDefault="007B651D" w:rsidP="00F66696">
            <w:r>
              <w:t>Boolean where true is authenticated</w:t>
            </w:r>
          </w:p>
        </w:tc>
        <w:tc>
          <w:tcPr>
            <w:tcW w:w="2965" w:type="dxa"/>
          </w:tcPr>
          <w:p w14:paraId="2B5674F9" w14:textId="77777777" w:rsidR="007B651D" w:rsidRDefault="00825AB5" w:rsidP="00F66696">
            <w:r>
              <w:t>IsAuthenticated</w:t>
            </w:r>
          </w:p>
        </w:tc>
      </w:tr>
      <w:tr w:rsidR="007B651D" w14:paraId="5690E72C" w14:textId="77777777" w:rsidTr="00825AB5">
        <w:trPr>
          <w:cnfStyle w:val="000000100000" w:firstRow="0" w:lastRow="0" w:firstColumn="0" w:lastColumn="0" w:oddVBand="0" w:evenVBand="0" w:oddHBand="1" w:evenHBand="0" w:firstRowFirstColumn="0" w:firstRowLastColumn="0" w:lastRowFirstColumn="0" w:lastRowLastColumn="0"/>
        </w:trPr>
        <w:tc>
          <w:tcPr>
            <w:tcW w:w="1621" w:type="dxa"/>
          </w:tcPr>
          <w:p w14:paraId="553509BA" w14:textId="77777777" w:rsidR="007B651D" w:rsidRDefault="007B651D" w:rsidP="00F66696">
            <w:r>
              <w:t>WarmingUp</w:t>
            </w:r>
          </w:p>
        </w:tc>
        <w:tc>
          <w:tcPr>
            <w:tcW w:w="4049" w:type="dxa"/>
          </w:tcPr>
          <w:p w14:paraId="6EC3193B" w14:textId="77777777" w:rsidR="007B651D" w:rsidRDefault="007B651D" w:rsidP="00F66696">
            <w:r>
              <w:t>Handled internally with the Power event</w:t>
            </w:r>
          </w:p>
        </w:tc>
        <w:tc>
          <w:tcPr>
            <w:tcW w:w="2965" w:type="dxa"/>
          </w:tcPr>
          <w:p w14:paraId="4DABE584" w14:textId="77777777" w:rsidR="007B651D" w:rsidRDefault="00825AB5" w:rsidP="00F66696">
            <w:r>
              <w:t>WarmingUp</w:t>
            </w:r>
          </w:p>
        </w:tc>
      </w:tr>
      <w:tr w:rsidR="007B651D" w14:paraId="6324E7CB" w14:textId="77777777" w:rsidTr="00825AB5">
        <w:trPr>
          <w:cnfStyle w:val="000000010000" w:firstRow="0" w:lastRow="0" w:firstColumn="0" w:lastColumn="0" w:oddVBand="0" w:evenVBand="0" w:oddHBand="0" w:evenHBand="1" w:firstRowFirstColumn="0" w:firstRowLastColumn="0" w:lastRowFirstColumn="0" w:lastRowLastColumn="0"/>
        </w:trPr>
        <w:tc>
          <w:tcPr>
            <w:tcW w:w="1621" w:type="dxa"/>
          </w:tcPr>
          <w:p w14:paraId="1001643F" w14:textId="77777777" w:rsidR="007B651D" w:rsidRDefault="007B651D" w:rsidP="00F66696">
            <w:r>
              <w:t>WarmedUp</w:t>
            </w:r>
          </w:p>
        </w:tc>
        <w:tc>
          <w:tcPr>
            <w:tcW w:w="4049" w:type="dxa"/>
          </w:tcPr>
          <w:p w14:paraId="206F6F86" w14:textId="77777777" w:rsidR="007B651D" w:rsidRDefault="007B651D" w:rsidP="00F66696">
            <w:r>
              <w:t>Handled internally with the Power event</w:t>
            </w:r>
          </w:p>
        </w:tc>
        <w:tc>
          <w:tcPr>
            <w:tcW w:w="2965" w:type="dxa"/>
          </w:tcPr>
          <w:p w14:paraId="6E1628B7" w14:textId="77777777" w:rsidR="007B651D" w:rsidRDefault="00825AB5" w:rsidP="00F66696">
            <w:r>
              <w:t>WarmingUp</w:t>
            </w:r>
          </w:p>
        </w:tc>
      </w:tr>
      <w:tr w:rsidR="007B651D" w14:paraId="548E174E" w14:textId="77777777" w:rsidTr="00825AB5">
        <w:trPr>
          <w:cnfStyle w:val="000000100000" w:firstRow="0" w:lastRow="0" w:firstColumn="0" w:lastColumn="0" w:oddVBand="0" w:evenVBand="0" w:oddHBand="1" w:evenHBand="0" w:firstRowFirstColumn="0" w:firstRowLastColumn="0" w:lastRowFirstColumn="0" w:lastRowLastColumn="0"/>
        </w:trPr>
        <w:tc>
          <w:tcPr>
            <w:tcW w:w="1621" w:type="dxa"/>
          </w:tcPr>
          <w:p w14:paraId="19DD4591" w14:textId="77777777" w:rsidR="007B651D" w:rsidRDefault="007B651D" w:rsidP="00F66696">
            <w:r>
              <w:t>CoolingDown</w:t>
            </w:r>
          </w:p>
        </w:tc>
        <w:tc>
          <w:tcPr>
            <w:tcW w:w="4049" w:type="dxa"/>
          </w:tcPr>
          <w:p w14:paraId="58C297F4" w14:textId="77777777" w:rsidR="007B651D" w:rsidRDefault="007B651D" w:rsidP="00F66696">
            <w:r>
              <w:t>Handled internally with the Power event</w:t>
            </w:r>
          </w:p>
        </w:tc>
        <w:tc>
          <w:tcPr>
            <w:tcW w:w="2965" w:type="dxa"/>
          </w:tcPr>
          <w:p w14:paraId="3C4C4209" w14:textId="77777777" w:rsidR="007B651D" w:rsidRDefault="00825AB5" w:rsidP="00F66696">
            <w:r>
              <w:t>CoolingDown</w:t>
            </w:r>
          </w:p>
        </w:tc>
      </w:tr>
      <w:tr w:rsidR="007B651D" w14:paraId="2538962E" w14:textId="77777777" w:rsidTr="00825AB5">
        <w:trPr>
          <w:cnfStyle w:val="000000010000" w:firstRow="0" w:lastRow="0" w:firstColumn="0" w:lastColumn="0" w:oddVBand="0" w:evenVBand="0" w:oddHBand="0" w:evenHBand="1" w:firstRowFirstColumn="0" w:firstRowLastColumn="0" w:lastRowFirstColumn="0" w:lastRowLastColumn="0"/>
        </w:trPr>
        <w:tc>
          <w:tcPr>
            <w:tcW w:w="1621" w:type="dxa"/>
          </w:tcPr>
          <w:p w14:paraId="6A20E27A" w14:textId="77777777" w:rsidR="007B651D" w:rsidRDefault="007B651D" w:rsidP="00F66696">
            <w:r>
              <w:t>CooledDown</w:t>
            </w:r>
          </w:p>
        </w:tc>
        <w:tc>
          <w:tcPr>
            <w:tcW w:w="4049" w:type="dxa"/>
          </w:tcPr>
          <w:p w14:paraId="0A9D45AE" w14:textId="77777777" w:rsidR="007B651D" w:rsidRDefault="007B651D" w:rsidP="00F66696">
            <w:r>
              <w:t>Handled internally with the Power event</w:t>
            </w:r>
          </w:p>
        </w:tc>
        <w:tc>
          <w:tcPr>
            <w:tcW w:w="2965" w:type="dxa"/>
          </w:tcPr>
          <w:p w14:paraId="4E86D224" w14:textId="77777777" w:rsidR="007B651D" w:rsidRDefault="00825AB5" w:rsidP="00F66696">
            <w:r>
              <w:t>CoolingDown</w:t>
            </w:r>
          </w:p>
        </w:tc>
      </w:tr>
      <w:tr w:rsidR="007B651D" w14:paraId="72A78BDD" w14:textId="77777777" w:rsidTr="00825AB5">
        <w:trPr>
          <w:cnfStyle w:val="000000100000" w:firstRow="0" w:lastRow="0" w:firstColumn="0" w:lastColumn="0" w:oddVBand="0" w:evenVBand="0" w:oddHBand="1" w:evenHBand="0" w:firstRowFirstColumn="0" w:firstRowLastColumn="0" w:lastRowFirstColumn="0" w:lastRowLastColumn="0"/>
        </w:trPr>
        <w:tc>
          <w:tcPr>
            <w:tcW w:w="1621" w:type="dxa"/>
          </w:tcPr>
          <w:p w14:paraId="06E63A28" w14:textId="77777777" w:rsidR="007B651D" w:rsidRDefault="007B651D" w:rsidP="00F66696">
            <w:r>
              <w:t>PoweredOn</w:t>
            </w:r>
          </w:p>
        </w:tc>
        <w:tc>
          <w:tcPr>
            <w:tcW w:w="4049" w:type="dxa"/>
          </w:tcPr>
          <w:p w14:paraId="4951C308" w14:textId="77777777" w:rsidR="007B651D" w:rsidRDefault="007B651D" w:rsidP="00F66696">
            <w:r>
              <w:t>Handled internally with the Power event</w:t>
            </w:r>
          </w:p>
        </w:tc>
        <w:tc>
          <w:tcPr>
            <w:tcW w:w="2965" w:type="dxa"/>
          </w:tcPr>
          <w:p w14:paraId="60B3F414" w14:textId="77777777" w:rsidR="007B651D" w:rsidRDefault="00825AB5" w:rsidP="00F66696">
            <w:r>
              <w:t>PowerIsOn</w:t>
            </w:r>
          </w:p>
        </w:tc>
      </w:tr>
      <w:tr w:rsidR="007B651D" w14:paraId="5F537452" w14:textId="77777777" w:rsidTr="00825AB5">
        <w:trPr>
          <w:cnfStyle w:val="000000010000" w:firstRow="0" w:lastRow="0" w:firstColumn="0" w:lastColumn="0" w:oddVBand="0" w:evenVBand="0" w:oddHBand="0" w:evenHBand="1" w:firstRowFirstColumn="0" w:firstRowLastColumn="0" w:lastRowFirstColumn="0" w:lastRowLastColumn="0"/>
        </w:trPr>
        <w:tc>
          <w:tcPr>
            <w:tcW w:w="1621" w:type="dxa"/>
          </w:tcPr>
          <w:p w14:paraId="20AD8D01" w14:textId="77777777" w:rsidR="007B651D" w:rsidRDefault="007B651D" w:rsidP="00F66696">
            <w:r>
              <w:t>PoweredOff</w:t>
            </w:r>
          </w:p>
        </w:tc>
        <w:tc>
          <w:tcPr>
            <w:tcW w:w="4049" w:type="dxa"/>
          </w:tcPr>
          <w:p w14:paraId="3D07329C" w14:textId="77777777" w:rsidR="007B651D" w:rsidRDefault="007B651D" w:rsidP="00F66696">
            <w:r>
              <w:t>Handled internally with the Power event</w:t>
            </w:r>
          </w:p>
        </w:tc>
        <w:tc>
          <w:tcPr>
            <w:tcW w:w="2965" w:type="dxa"/>
          </w:tcPr>
          <w:p w14:paraId="582D5CF1" w14:textId="77777777" w:rsidR="007B651D" w:rsidRDefault="00825AB5" w:rsidP="00F66696">
            <w:r>
              <w:t>PowerIsOn</w:t>
            </w:r>
          </w:p>
        </w:tc>
      </w:tr>
    </w:tbl>
    <w:p w14:paraId="1FA267C6" w14:textId="77777777" w:rsidR="007B651D" w:rsidRDefault="007B651D" w:rsidP="007B651D"/>
    <w:p w14:paraId="3473E5AE" w14:textId="77777777" w:rsidR="007B651D" w:rsidRDefault="007B651D" w:rsidP="007B651D">
      <w:r>
        <w:br w:type="page"/>
      </w:r>
    </w:p>
    <w:p w14:paraId="5D3F1A61" w14:textId="77777777" w:rsidR="007B651D" w:rsidRPr="007B651D" w:rsidRDefault="007B651D" w:rsidP="007B651D"/>
    <w:p w14:paraId="58E3D0BB" w14:textId="77777777" w:rsidR="00CE26AA" w:rsidRDefault="00CE26AA" w:rsidP="00CE26AA">
      <w:pPr>
        <w:pStyle w:val="Heading5"/>
      </w:pPr>
      <w:r>
        <w:t>AV Receivers</w:t>
      </w:r>
    </w:p>
    <w:tbl>
      <w:tblPr>
        <w:tblStyle w:val="TableGrid"/>
        <w:tblW w:w="0" w:type="auto"/>
        <w:tblInd w:w="625" w:type="dxa"/>
        <w:tblLook w:val="04A0" w:firstRow="1" w:lastRow="0" w:firstColumn="1" w:lastColumn="0" w:noHBand="0" w:noVBand="1"/>
      </w:tblPr>
      <w:tblGrid>
        <w:gridCol w:w="1644"/>
        <w:gridCol w:w="4607"/>
        <w:gridCol w:w="2474"/>
      </w:tblGrid>
      <w:tr w:rsidR="00542C4C" w14:paraId="691F849F" w14:textId="77777777" w:rsidTr="00825AB5">
        <w:trPr>
          <w:cnfStyle w:val="100000000000" w:firstRow="1" w:lastRow="0" w:firstColumn="0" w:lastColumn="0" w:oddVBand="0" w:evenVBand="0" w:oddHBand="0" w:evenHBand="0" w:firstRowFirstColumn="0" w:firstRowLastColumn="0" w:lastRowFirstColumn="0" w:lastRowLastColumn="0"/>
        </w:trPr>
        <w:tc>
          <w:tcPr>
            <w:tcW w:w="1644" w:type="dxa"/>
          </w:tcPr>
          <w:p w14:paraId="36CB7970" w14:textId="77777777" w:rsidR="00542C4C" w:rsidRDefault="00542C4C" w:rsidP="00F66696">
            <w:pPr>
              <w:jc w:val="center"/>
            </w:pPr>
            <w:r>
              <w:t>Event</w:t>
            </w:r>
          </w:p>
        </w:tc>
        <w:tc>
          <w:tcPr>
            <w:tcW w:w="4607" w:type="dxa"/>
          </w:tcPr>
          <w:p w14:paraId="36FE9FEB" w14:textId="77777777" w:rsidR="00542C4C" w:rsidRDefault="00542C4C" w:rsidP="00F66696">
            <w:pPr>
              <w:jc w:val="center"/>
            </w:pPr>
            <w:r>
              <w:t>Parameters</w:t>
            </w:r>
          </w:p>
        </w:tc>
        <w:tc>
          <w:tcPr>
            <w:tcW w:w="2474" w:type="dxa"/>
          </w:tcPr>
          <w:p w14:paraId="6149D93B" w14:textId="77777777" w:rsidR="00542C4C" w:rsidRDefault="00825AB5" w:rsidP="00F66696">
            <w:pPr>
              <w:jc w:val="center"/>
            </w:pPr>
            <w:r>
              <w:t>Values Changed</w:t>
            </w:r>
          </w:p>
        </w:tc>
      </w:tr>
      <w:tr w:rsidR="00542C4C" w14:paraId="0C07759A" w14:textId="77777777" w:rsidTr="00825AB5">
        <w:trPr>
          <w:cnfStyle w:val="000000100000" w:firstRow="0" w:lastRow="0" w:firstColumn="0" w:lastColumn="0" w:oddVBand="0" w:evenVBand="0" w:oddHBand="1" w:evenHBand="0" w:firstRowFirstColumn="0" w:firstRowLastColumn="0" w:lastRowFirstColumn="0" w:lastRowLastColumn="0"/>
        </w:trPr>
        <w:tc>
          <w:tcPr>
            <w:tcW w:w="1644" w:type="dxa"/>
          </w:tcPr>
          <w:p w14:paraId="792FBFF2" w14:textId="77777777" w:rsidR="00542C4C" w:rsidRDefault="00542C4C" w:rsidP="00F66696">
            <w:r>
              <w:t>Power</w:t>
            </w:r>
          </w:p>
        </w:tc>
        <w:tc>
          <w:tcPr>
            <w:tcW w:w="4607" w:type="dxa"/>
          </w:tcPr>
          <w:p w14:paraId="37E38E3E" w14:textId="77777777" w:rsidR="00542C4C" w:rsidRDefault="00542C4C" w:rsidP="00F66696">
            <w:r w:rsidRPr="00CE26AA">
              <w:rPr>
                <w:lang w:bidi="en-US"/>
              </w:rPr>
              <w:t>Crestron.RAD.DeviceTypes.</w:t>
            </w:r>
            <w:r w:rsidRPr="00542C4C">
              <w:rPr>
                <w:rFonts w:ascii="Fixedsys" w:eastAsiaTheme="majorEastAsia" w:hAnsi="Fixedsys" w:cs="Times New Roman"/>
                <w:noProof/>
                <w:sz w:val="20"/>
                <w:szCs w:val="20"/>
              </w:rPr>
              <w:t xml:space="preserve"> </w:t>
            </w:r>
            <w:r w:rsidRPr="00542C4C">
              <w:rPr>
                <w:lang w:bidi="en-US"/>
              </w:rPr>
              <w:t>RADAVReceiver</w:t>
            </w:r>
            <w:r>
              <w:rPr>
                <w:lang w:bidi="en-US"/>
              </w:rPr>
              <w:t>.Power</w:t>
            </w:r>
          </w:p>
        </w:tc>
        <w:tc>
          <w:tcPr>
            <w:tcW w:w="2474" w:type="dxa"/>
          </w:tcPr>
          <w:p w14:paraId="2FD4A695" w14:textId="77777777" w:rsidR="00542C4C" w:rsidRDefault="00825AB5" w:rsidP="00F66696">
            <w:r>
              <w:t>PowerIsOn, WarmingUp, or CoolingDown</w:t>
            </w:r>
          </w:p>
        </w:tc>
      </w:tr>
      <w:tr w:rsidR="00542C4C" w14:paraId="7CE9C9CC" w14:textId="77777777" w:rsidTr="00825AB5">
        <w:trPr>
          <w:cnfStyle w:val="000000010000" w:firstRow="0" w:lastRow="0" w:firstColumn="0" w:lastColumn="0" w:oddVBand="0" w:evenVBand="0" w:oddHBand="0" w:evenHBand="1" w:firstRowFirstColumn="0" w:firstRowLastColumn="0" w:lastRowFirstColumn="0" w:lastRowLastColumn="0"/>
        </w:trPr>
        <w:tc>
          <w:tcPr>
            <w:tcW w:w="1644" w:type="dxa"/>
          </w:tcPr>
          <w:p w14:paraId="153755C3" w14:textId="77777777" w:rsidR="00542C4C" w:rsidRDefault="00542C4C" w:rsidP="00F66696">
            <w:r>
              <w:t>Input</w:t>
            </w:r>
          </w:p>
        </w:tc>
        <w:tc>
          <w:tcPr>
            <w:tcW w:w="4607" w:type="dxa"/>
          </w:tcPr>
          <w:p w14:paraId="06E1D1E4" w14:textId="77777777" w:rsidR="00542C4C" w:rsidRDefault="00542C4C" w:rsidP="00F66696">
            <w:r w:rsidRPr="00CE26AA">
              <w:rPr>
                <w:lang w:bidi="en-US"/>
              </w:rPr>
              <w:t>Crestron.RAD.DeviceTypes.</w:t>
            </w:r>
            <w:r w:rsidRPr="00542C4C">
              <w:rPr>
                <w:lang w:bidi="en-US"/>
              </w:rPr>
              <w:t xml:space="preserve"> RADAVReceiver</w:t>
            </w:r>
            <w:r>
              <w:rPr>
                <w:lang w:bidi="en-US"/>
              </w:rPr>
              <w:t>.Input</w:t>
            </w:r>
          </w:p>
        </w:tc>
        <w:tc>
          <w:tcPr>
            <w:tcW w:w="2474" w:type="dxa"/>
          </w:tcPr>
          <w:p w14:paraId="203DC636" w14:textId="77777777" w:rsidR="00542C4C" w:rsidRDefault="00825AB5" w:rsidP="00F66696">
            <w:r>
              <w:t>VideoInputSource</w:t>
            </w:r>
          </w:p>
        </w:tc>
      </w:tr>
      <w:tr w:rsidR="00542C4C" w14:paraId="4C38B546" w14:textId="77777777" w:rsidTr="00825AB5">
        <w:trPr>
          <w:cnfStyle w:val="000000100000" w:firstRow="0" w:lastRow="0" w:firstColumn="0" w:lastColumn="0" w:oddVBand="0" w:evenVBand="0" w:oddHBand="1" w:evenHBand="0" w:firstRowFirstColumn="0" w:firstRowLastColumn="0" w:lastRowFirstColumn="0" w:lastRowLastColumn="0"/>
        </w:trPr>
        <w:tc>
          <w:tcPr>
            <w:tcW w:w="1644" w:type="dxa"/>
          </w:tcPr>
          <w:p w14:paraId="2FEFA28D" w14:textId="77777777" w:rsidR="00542C4C" w:rsidRDefault="00542C4C" w:rsidP="00F66696">
            <w:r>
              <w:t>Audio</w:t>
            </w:r>
          </w:p>
        </w:tc>
        <w:tc>
          <w:tcPr>
            <w:tcW w:w="4607" w:type="dxa"/>
          </w:tcPr>
          <w:p w14:paraId="173BD66A" w14:textId="77777777" w:rsidR="00542C4C" w:rsidRDefault="00542C4C" w:rsidP="00F66696">
            <w:r w:rsidRPr="00CE26AA">
              <w:rPr>
                <w:lang w:bidi="en-US"/>
              </w:rPr>
              <w:t>Crestron.RAD.DeviceTypes.</w:t>
            </w:r>
            <w:r w:rsidRPr="00542C4C">
              <w:rPr>
                <w:lang w:bidi="en-US"/>
              </w:rPr>
              <w:t xml:space="preserve"> RADAVReceiver</w:t>
            </w:r>
            <w:r>
              <w:rPr>
                <w:lang w:bidi="en-US"/>
              </w:rPr>
              <w:t>.Audio</w:t>
            </w:r>
          </w:p>
        </w:tc>
        <w:tc>
          <w:tcPr>
            <w:tcW w:w="2474" w:type="dxa"/>
          </w:tcPr>
          <w:p w14:paraId="6D9D5627" w14:textId="77777777" w:rsidR="00542C4C" w:rsidRDefault="00825AB5" w:rsidP="00F66696">
            <w:r>
              <w:t>TreblePercentIs,</w:t>
            </w:r>
          </w:p>
          <w:p w14:paraId="47FF1878" w14:textId="77777777" w:rsidR="00825AB5" w:rsidRDefault="00825AB5" w:rsidP="00F66696">
            <w:r>
              <w:t xml:space="preserve">BassPercentIs, TrebleDbIs, BassDbIs, </w:t>
            </w:r>
          </w:p>
          <w:p w14:paraId="205A88A4" w14:textId="77777777" w:rsidR="00825AB5" w:rsidRDefault="00825AB5" w:rsidP="00F66696">
            <w:r>
              <w:t>LoudnessIsOn, or ToneControlIsOn</w:t>
            </w:r>
          </w:p>
        </w:tc>
      </w:tr>
      <w:tr w:rsidR="00542C4C" w14:paraId="07EFAEC2" w14:textId="77777777" w:rsidTr="00825AB5">
        <w:trPr>
          <w:cnfStyle w:val="000000010000" w:firstRow="0" w:lastRow="0" w:firstColumn="0" w:lastColumn="0" w:oddVBand="0" w:evenVBand="0" w:oddHBand="0" w:evenHBand="1" w:firstRowFirstColumn="0" w:firstRowLastColumn="0" w:lastRowFirstColumn="0" w:lastRowLastColumn="0"/>
        </w:trPr>
        <w:tc>
          <w:tcPr>
            <w:tcW w:w="1644" w:type="dxa"/>
          </w:tcPr>
          <w:p w14:paraId="368F1306" w14:textId="77777777" w:rsidR="00542C4C" w:rsidRDefault="00542C4C" w:rsidP="00F66696">
            <w:r>
              <w:t>Connection</w:t>
            </w:r>
          </w:p>
        </w:tc>
        <w:tc>
          <w:tcPr>
            <w:tcW w:w="4607" w:type="dxa"/>
          </w:tcPr>
          <w:p w14:paraId="29D9A9CB" w14:textId="77777777" w:rsidR="00542C4C" w:rsidRDefault="00542C4C" w:rsidP="00F66696">
            <w:r w:rsidRPr="00CE26AA">
              <w:rPr>
                <w:lang w:bidi="en-US"/>
              </w:rPr>
              <w:t>Crestron.RAD.DeviceTypes.</w:t>
            </w:r>
            <w:r w:rsidRPr="00542C4C">
              <w:rPr>
                <w:lang w:bidi="en-US"/>
              </w:rPr>
              <w:t xml:space="preserve"> RADAVReceiver</w:t>
            </w:r>
            <w:r>
              <w:rPr>
                <w:lang w:bidi="en-US"/>
              </w:rPr>
              <w:t>.Connection</w:t>
            </w:r>
          </w:p>
        </w:tc>
        <w:tc>
          <w:tcPr>
            <w:tcW w:w="2474" w:type="dxa"/>
          </w:tcPr>
          <w:p w14:paraId="1E5397B5" w14:textId="77777777" w:rsidR="00542C4C" w:rsidRDefault="00825AB5" w:rsidP="00F66696">
            <w:r>
              <w:t>IsConnected</w:t>
            </w:r>
          </w:p>
        </w:tc>
      </w:tr>
      <w:tr w:rsidR="00542C4C" w14:paraId="25612D73" w14:textId="77777777" w:rsidTr="00825AB5">
        <w:trPr>
          <w:cnfStyle w:val="000000100000" w:firstRow="0" w:lastRow="0" w:firstColumn="0" w:lastColumn="0" w:oddVBand="0" w:evenVBand="0" w:oddHBand="1" w:evenHBand="0" w:firstRowFirstColumn="0" w:firstRowLastColumn="0" w:lastRowFirstColumn="0" w:lastRowLastColumn="0"/>
        </w:trPr>
        <w:tc>
          <w:tcPr>
            <w:tcW w:w="1644" w:type="dxa"/>
          </w:tcPr>
          <w:p w14:paraId="110FFE34" w14:textId="77777777" w:rsidR="00542C4C" w:rsidRDefault="00542C4C" w:rsidP="00F66696">
            <w:r>
              <w:t>Volume</w:t>
            </w:r>
          </w:p>
        </w:tc>
        <w:tc>
          <w:tcPr>
            <w:tcW w:w="4607" w:type="dxa"/>
          </w:tcPr>
          <w:p w14:paraId="2D97CD6F" w14:textId="77777777" w:rsidR="00542C4C" w:rsidRDefault="00542C4C" w:rsidP="00542C4C">
            <w:r w:rsidRPr="00CE26AA">
              <w:rPr>
                <w:lang w:bidi="en-US"/>
              </w:rPr>
              <w:t>Crestron.RAD.DeviceTypes.</w:t>
            </w:r>
            <w:r w:rsidRPr="00542C4C">
              <w:rPr>
                <w:lang w:bidi="en-US"/>
              </w:rPr>
              <w:t xml:space="preserve"> RADAVReceiver</w:t>
            </w:r>
            <w:r>
              <w:rPr>
                <w:lang w:bidi="en-US"/>
              </w:rPr>
              <w:t>.Volume</w:t>
            </w:r>
          </w:p>
        </w:tc>
        <w:tc>
          <w:tcPr>
            <w:tcW w:w="2474" w:type="dxa"/>
          </w:tcPr>
          <w:p w14:paraId="33B0EC2C" w14:textId="77777777" w:rsidR="00542C4C" w:rsidRDefault="00825AB5" w:rsidP="00825AB5">
            <w:r>
              <w:t>VolumePercent</w:t>
            </w:r>
          </w:p>
        </w:tc>
      </w:tr>
      <w:tr w:rsidR="00542C4C" w14:paraId="08D6681E" w14:textId="77777777" w:rsidTr="00825AB5">
        <w:trPr>
          <w:cnfStyle w:val="000000010000" w:firstRow="0" w:lastRow="0" w:firstColumn="0" w:lastColumn="0" w:oddVBand="0" w:evenVBand="0" w:oddHBand="0" w:evenHBand="1" w:firstRowFirstColumn="0" w:firstRowLastColumn="0" w:lastRowFirstColumn="0" w:lastRowLastColumn="0"/>
        </w:trPr>
        <w:tc>
          <w:tcPr>
            <w:tcW w:w="1644" w:type="dxa"/>
          </w:tcPr>
          <w:p w14:paraId="1C1969F9" w14:textId="77777777" w:rsidR="00542C4C" w:rsidRDefault="00542C4C" w:rsidP="00F66696">
            <w:r>
              <w:t>Mute</w:t>
            </w:r>
          </w:p>
        </w:tc>
        <w:tc>
          <w:tcPr>
            <w:tcW w:w="4607" w:type="dxa"/>
          </w:tcPr>
          <w:p w14:paraId="16033D17" w14:textId="77777777" w:rsidR="00542C4C" w:rsidRDefault="00542C4C" w:rsidP="00542C4C">
            <w:r>
              <w:t>Handled internally with the Volume event</w:t>
            </w:r>
          </w:p>
        </w:tc>
        <w:tc>
          <w:tcPr>
            <w:tcW w:w="2474" w:type="dxa"/>
          </w:tcPr>
          <w:p w14:paraId="154B67B6" w14:textId="77777777" w:rsidR="00542C4C" w:rsidRDefault="00825AB5" w:rsidP="00F66696">
            <w:r>
              <w:t>Muted</w:t>
            </w:r>
          </w:p>
        </w:tc>
      </w:tr>
      <w:tr w:rsidR="00542C4C" w14:paraId="705D2122" w14:textId="77777777" w:rsidTr="00825AB5">
        <w:trPr>
          <w:cnfStyle w:val="000000100000" w:firstRow="0" w:lastRow="0" w:firstColumn="0" w:lastColumn="0" w:oddVBand="0" w:evenVBand="0" w:oddHBand="1" w:evenHBand="0" w:firstRowFirstColumn="0" w:firstRowLastColumn="0" w:lastRowFirstColumn="0" w:lastRowLastColumn="0"/>
        </w:trPr>
        <w:tc>
          <w:tcPr>
            <w:tcW w:w="1644" w:type="dxa"/>
          </w:tcPr>
          <w:p w14:paraId="246506D0" w14:textId="77777777" w:rsidR="00542C4C" w:rsidRDefault="00542C4C" w:rsidP="00F66696">
            <w:r>
              <w:t>Tuner</w:t>
            </w:r>
          </w:p>
        </w:tc>
        <w:tc>
          <w:tcPr>
            <w:tcW w:w="4607" w:type="dxa"/>
          </w:tcPr>
          <w:p w14:paraId="52C33114" w14:textId="77777777" w:rsidR="00542C4C" w:rsidRDefault="00542C4C" w:rsidP="00F66696">
            <w:r w:rsidRPr="00CE26AA">
              <w:rPr>
                <w:lang w:bidi="en-US"/>
              </w:rPr>
              <w:t>Crestron.RAD.DeviceTypes.</w:t>
            </w:r>
            <w:r w:rsidRPr="00542C4C">
              <w:rPr>
                <w:lang w:bidi="en-US"/>
              </w:rPr>
              <w:t xml:space="preserve"> RADAVReceiver</w:t>
            </w:r>
            <w:r>
              <w:rPr>
                <w:lang w:bidi="en-US"/>
              </w:rPr>
              <w:t>.Connection</w:t>
            </w:r>
          </w:p>
        </w:tc>
        <w:tc>
          <w:tcPr>
            <w:tcW w:w="2474" w:type="dxa"/>
          </w:tcPr>
          <w:p w14:paraId="253EAC1A" w14:textId="77777777" w:rsidR="00542C4C" w:rsidRDefault="00825AB5" w:rsidP="00F66696">
            <w:r>
              <w:t>Tuner</w:t>
            </w:r>
          </w:p>
        </w:tc>
      </w:tr>
      <w:tr w:rsidR="00542C4C" w14:paraId="29ECE269" w14:textId="77777777" w:rsidTr="00825AB5">
        <w:trPr>
          <w:cnfStyle w:val="000000010000" w:firstRow="0" w:lastRow="0" w:firstColumn="0" w:lastColumn="0" w:oddVBand="0" w:evenVBand="0" w:oddHBand="0" w:evenHBand="1" w:firstRowFirstColumn="0" w:firstRowLastColumn="0" w:lastRowFirstColumn="0" w:lastRowLastColumn="0"/>
        </w:trPr>
        <w:tc>
          <w:tcPr>
            <w:tcW w:w="1644" w:type="dxa"/>
          </w:tcPr>
          <w:p w14:paraId="3FCCFE54" w14:textId="77777777" w:rsidR="00542C4C" w:rsidRDefault="00542C4C" w:rsidP="00F66696">
            <w:r>
              <w:t>Surround</w:t>
            </w:r>
          </w:p>
        </w:tc>
        <w:tc>
          <w:tcPr>
            <w:tcW w:w="4607" w:type="dxa"/>
          </w:tcPr>
          <w:p w14:paraId="3645A26D" w14:textId="77777777" w:rsidR="00542C4C" w:rsidRDefault="00542C4C" w:rsidP="00F66696">
            <w:r w:rsidRPr="00CE26AA">
              <w:rPr>
                <w:lang w:bidi="en-US"/>
              </w:rPr>
              <w:t>Crestron.RAD.DeviceTypes.</w:t>
            </w:r>
            <w:r w:rsidRPr="00542C4C">
              <w:rPr>
                <w:lang w:bidi="en-US"/>
              </w:rPr>
              <w:t xml:space="preserve"> RADAVReceiver</w:t>
            </w:r>
            <w:r>
              <w:rPr>
                <w:lang w:bidi="en-US"/>
              </w:rPr>
              <w:t>.</w:t>
            </w:r>
            <w:r w:rsidRPr="00542C4C">
              <w:rPr>
                <w:rFonts w:ascii="Fixedsys" w:eastAsiaTheme="majorEastAsia" w:hAnsi="Fixedsys" w:cs="Times New Roman"/>
                <w:noProof/>
                <w:color w:val="2B91AF"/>
                <w:sz w:val="20"/>
                <w:szCs w:val="20"/>
              </w:rPr>
              <w:t xml:space="preserve"> </w:t>
            </w:r>
            <w:r w:rsidRPr="00542C4C">
              <w:rPr>
                <w:lang w:bidi="en-US"/>
              </w:rPr>
              <w:t>SurroundMode</w:t>
            </w:r>
          </w:p>
        </w:tc>
        <w:tc>
          <w:tcPr>
            <w:tcW w:w="2474" w:type="dxa"/>
          </w:tcPr>
          <w:p w14:paraId="2874F522" w14:textId="77777777" w:rsidR="00542C4C" w:rsidRDefault="00825AB5" w:rsidP="00F66696">
            <w:r>
              <w:t>SurroundMode</w:t>
            </w:r>
          </w:p>
        </w:tc>
      </w:tr>
      <w:tr w:rsidR="00542C4C" w14:paraId="7A85FDEA" w14:textId="77777777" w:rsidTr="00825AB5">
        <w:trPr>
          <w:cnfStyle w:val="000000100000" w:firstRow="0" w:lastRow="0" w:firstColumn="0" w:lastColumn="0" w:oddVBand="0" w:evenVBand="0" w:oddHBand="1" w:evenHBand="0" w:firstRowFirstColumn="0" w:firstRowLastColumn="0" w:lastRowFirstColumn="0" w:lastRowLastColumn="0"/>
        </w:trPr>
        <w:tc>
          <w:tcPr>
            <w:tcW w:w="1644" w:type="dxa"/>
          </w:tcPr>
          <w:p w14:paraId="7FB68D70" w14:textId="77777777" w:rsidR="00542C4C" w:rsidRDefault="00542C4C" w:rsidP="00F66696">
            <w:r>
              <w:t>Authentication</w:t>
            </w:r>
          </w:p>
        </w:tc>
        <w:tc>
          <w:tcPr>
            <w:tcW w:w="4607" w:type="dxa"/>
          </w:tcPr>
          <w:p w14:paraId="195D03D7" w14:textId="77777777" w:rsidR="00542C4C" w:rsidRDefault="00542C4C" w:rsidP="00F66696">
            <w:r>
              <w:t>Boolean where true is authenticated</w:t>
            </w:r>
          </w:p>
        </w:tc>
        <w:tc>
          <w:tcPr>
            <w:tcW w:w="2474" w:type="dxa"/>
          </w:tcPr>
          <w:p w14:paraId="20691637" w14:textId="77777777" w:rsidR="00542C4C" w:rsidRDefault="00825AB5" w:rsidP="00F66696">
            <w:r>
              <w:t>IsAuthenticated</w:t>
            </w:r>
          </w:p>
        </w:tc>
      </w:tr>
      <w:tr w:rsidR="00542C4C" w14:paraId="19ADB3DE" w14:textId="77777777" w:rsidTr="00825AB5">
        <w:trPr>
          <w:cnfStyle w:val="000000010000" w:firstRow="0" w:lastRow="0" w:firstColumn="0" w:lastColumn="0" w:oddVBand="0" w:evenVBand="0" w:oddHBand="0" w:evenHBand="1" w:firstRowFirstColumn="0" w:firstRowLastColumn="0" w:lastRowFirstColumn="0" w:lastRowLastColumn="0"/>
        </w:trPr>
        <w:tc>
          <w:tcPr>
            <w:tcW w:w="1644" w:type="dxa"/>
          </w:tcPr>
          <w:p w14:paraId="016AF438" w14:textId="77777777" w:rsidR="00542C4C" w:rsidRDefault="00542C4C" w:rsidP="00F66696">
            <w:r>
              <w:t>AudioInput</w:t>
            </w:r>
          </w:p>
        </w:tc>
        <w:tc>
          <w:tcPr>
            <w:tcW w:w="4607" w:type="dxa"/>
          </w:tcPr>
          <w:p w14:paraId="7F27C5B5" w14:textId="77777777" w:rsidR="00542C4C" w:rsidRDefault="00542C4C" w:rsidP="00542C4C">
            <w:r w:rsidRPr="00CE26AA">
              <w:rPr>
                <w:lang w:bidi="en-US"/>
              </w:rPr>
              <w:t>Crestron.RAD.DeviceTypes.</w:t>
            </w:r>
            <w:r w:rsidRPr="00542C4C">
              <w:rPr>
                <w:lang w:bidi="en-US"/>
              </w:rPr>
              <w:t xml:space="preserve"> RADAVReceiver</w:t>
            </w:r>
            <w:r>
              <w:rPr>
                <w:lang w:bidi="en-US"/>
              </w:rPr>
              <w:t>.AudioInput</w:t>
            </w:r>
          </w:p>
        </w:tc>
        <w:tc>
          <w:tcPr>
            <w:tcW w:w="2474" w:type="dxa"/>
          </w:tcPr>
          <w:p w14:paraId="33D8A7E4" w14:textId="77777777" w:rsidR="00542C4C" w:rsidRDefault="00825AB5" w:rsidP="00F66696">
            <w:r>
              <w:t>AudioInputIs</w:t>
            </w:r>
          </w:p>
        </w:tc>
      </w:tr>
      <w:tr w:rsidR="00542C4C" w14:paraId="3EDDA2F8" w14:textId="77777777" w:rsidTr="00825AB5">
        <w:trPr>
          <w:cnfStyle w:val="000000100000" w:firstRow="0" w:lastRow="0" w:firstColumn="0" w:lastColumn="0" w:oddVBand="0" w:evenVBand="0" w:oddHBand="1" w:evenHBand="0" w:firstRowFirstColumn="0" w:firstRowLastColumn="0" w:lastRowFirstColumn="0" w:lastRowLastColumn="0"/>
        </w:trPr>
        <w:tc>
          <w:tcPr>
            <w:tcW w:w="1644" w:type="dxa"/>
          </w:tcPr>
          <w:p w14:paraId="37D9FD8D" w14:textId="77777777" w:rsidR="00542C4C" w:rsidRDefault="00542C4C" w:rsidP="00F66696">
            <w:r>
              <w:t>VideoInput</w:t>
            </w:r>
          </w:p>
        </w:tc>
        <w:tc>
          <w:tcPr>
            <w:tcW w:w="4607" w:type="dxa"/>
          </w:tcPr>
          <w:p w14:paraId="40E0E303" w14:textId="77777777" w:rsidR="00542C4C" w:rsidRDefault="00542C4C" w:rsidP="00F66696">
            <w:r>
              <w:t>Handled internally with the Input event</w:t>
            </w:r>
          </w:p>
        </w:tc>
        <w:tc>
          <w:tcPr>
            <w:tcW w:w="2474" w:type="dxa"/>
          </w:tcPr>
          <w:p w14:paraId="0E71CD4C" w14:textId="77777777" w:rsidR="00542C4C" w:rsidRDefault="00825AB5" w:rsidP="00F66696">
            <w:r>
              <w:t>VideoInputSource</w:t>
            </w:r>
          </w:p>
        </w:tc>
      </w:tr>
      <w:tr w:rsidR="00825AB5" w14:paraId="3C43CBA5" w14:textId="77777777" w:rsidTr="00825AB5">
        <w:trPr>
          <w:cnfStyle w:val="000000010000" w:firstRow="0" w:lastRow="0" w:firstColumn="0" w:lastColumn="0" w:oddVBand="0" w:evenVBand="0" w:oddHBand="0" w:evenHBand="1" w:firstRowFirstColumn="0" w:firstRowLastColumn="0" w:lastRowFirstColumn="0" w:lastRowLastColumn="0"/>
        </w:trPr>
        <w:tc>
          <w:tcPr>
            <w:tcW w:w="1644" w:type="dxa"/>
          </w:tcPr>
          <w:p w14:paraId="57C1CD13" w14:textId="77777777" w:rsidR="00825AB5" w:rsidRDefault="00825AB5" w:rsidP="00825AB5">
            <w:r>
              <w:t>WarmingUp</w:t>
            </w:r>
          </w:p>
        </w:tc>
        <w:tc>
          <w:tcPr>
            <w:tcW w:w="4607" w:type="dxa"/>
          </w:tcPr>
          <w:p w14:paraId="40E52898" w14:textId="77777777" w:rsidR="00825AB5" w:rsidRDefault="00825AB5" w:rsidP="00825AB5">
            <w:r>
              <w:t>Handled internally with the Power event</w:t>
            </w:r>
          </w:p>
        </w:tc>
        <w:tc>
          <w:tcPr>
            <w:tcW w:w="2474" w:type="dxa"/>
          </w:tcPr>
          <w:p w14:paraId="32532F21" w14:textId="77777777" w:rsidR="00825AB5" w:rsidRDefault="00825AB5" w:rsidP="00825AB5">
            <w:r>
              <w:t>WarmingUp</w:t>
            </w:r>
          </w:p>
        </w:tc>
      </w:tr>
      <w:tr w:rsidR="00825AB5" w14:paraId="260D2751" w14:textId="77777777" w:rsidTr="00825AB5">
        <w:trPr>
          <w:cnfStyle w:val="000000100000" w:firstRow="0" w:lastRow="0" w:firstColumn="0" w:lastColumn="0" w:oddVBand="0" w:evenVBand="0" w:oddHBand="1" w:evenHBand="0" w:firstRowFirstColumn="0" w:firstRowLastColumn="0" w:lastRowFirstColumn="0" w:lastRowLastColumn="0"/>
        </w:trPr>
        <w:tc>
          <w:tcPr>
            <w:tcW w:w="1644" w:type="dxa"/>
          </w:tcPr>
          <w:p w14:paraId="0FE85DCC" w14:textId="77777777" w:rsidR="00825AB5" w:rsidRDefault="00825AB5" w:rsidP="00825AB5">
            <w:r>
              <w:t>WarmedUp</w:t>
            </w:r>
          </w:p>
        </w:tc>
        <w:tc>
          <w:tcPr>
            <w:tcW w:w="4607" w:type="dxa"/>
          </w:tcPr>
          <w:p w14:paraId="60632151" w14:textId="77777777" w:rsidR="00825AB5" w:rsidRDefault="00825AB5" w:rsidP="00825AB5">
            <w:r>
              <w:t>Handled internally with the Power event</w:t>
            </w:r>
          </w:p>
        </w:tc>
        <w:tc>
          <w:tcPr>
            <w:tcW w:w="2474" w:type="dxa"/>
          </w:tcPr>
          <w:p w14:paraId="560201D5" w14:textId="77777777" w:rsidR="00825AB5" w:rsidRDefault="00825AB5" w:rsidP="00825AB5">
            <w:r>
              <w:t>WarmingUp</w:t>
            </w:r>
          </w:p>
        </w:tc>
      </w:tr>
      <w:tr w:rsidR="00825AB5" w14:paraId="5F8AFB82" w14:textId="77777777" w:rsidTr="00825AB5">
        <w:trPr>
          <w:cnfStyle w:val="000000010000" w:firstRow="0" w:lastRow="0" w:firstColumn="0" w:lastColumn="0" w:oddVBand="0" w:evenVBand="0" w:oddHBand="0" w:evenHBand="1" w:firstRowFirstColumn="0" w:firstRowLastColumn="0" w:lastRowFirstColumn="0" w:lastRowLastColumn="0"/>
        </w:trPr>
        <w:tc>
          <w:tcPr>
            <w:tcW w:w="1644" w:type="dxa"/>
          </w:tcPr>
          <w:p w14:paraId="61AA0738" w14:textId="77777777" w:rsidR="00825AB5" w:rsidRDefault="00825AB5" w:rsidP="00825AB5">
            <w:r>
              <w:t>CoolingDown</w:t>
            </w:r>
          </w:p>
        </w:tc>
        <w:tc>
          <w:tcPr>
            <w:tcW w:w="4607" w:type="dxa"/>
          </w:tcPr>
          <w:p w14:paraId="52E3E368" w14:textId="77777777" w:rsidR="00825AB5" w:rsidRDefault="00825AB5" w:rsidP="00825AB5">
            <w:r>
              <w:t>Handled internally with the Power event</w:t>
            </w:r>
          </w:p>
        </w:tc>
        <w:tc>
          <w:tcPr>
            <w:tcW w:w="2474" w:type="dxa"/>
          </w:tcPr>
          <w:p w14:paraId="0B97F47C" w14:textId="77777777" w:rsidR="00825AB5" w:rsidRDefault="00825AB5" w:rsidP="00825AB5">
            <w:r>
              <w:t>CoolingDown</w:t>
            </w:r>
          </w:p>
        </w:tc>
      </w:tr>
      <w:tr w:rsidR="00825AB5" w14:paraId="175473C5" w14:textId="77777777" w:rsidTr="00825AB5">
        <w:trPr>
          <w:cnfStyle w:val="000000100000" w:firstRow="0" w:lastRow="0" w:firstColumn="0" w:lastColumn="0" w:oddVBand="0" w:evenVBand="0" w:oddHBand="1" w:evenHBand="0" w:firstRowFirstColumn="0" w:firstRowLastColumn="0" w:lastRowFirstColumn="0" w:lastRowLastColumn="0"/>
        </w:trPr>
        <w:tc>
          <w:tcPr>
            <w:tcW w:w="1644" w:type="dxa"/>
          </w:tcPr>
          <w:p w14:paraId="71DF887C" w14:textId="77777777" w:rsidR="00825AB5" w:rsidRDefault="00825AB5" w:rsidP="00825AB5">
            <w:r>
              <w:t>CooledDown</w:t>
            </w:r>
          </w:p>
        </w:tc>
        <w:tc>
          <w:tcPr>
            <w:tcW w:w="4607" w:type="dxa"/>
          </w:tcPr>
          <w:p w14:paraId="2783EA38" w14:textId="77777777" w:rsidR="00825AB5" w:rsidRDefault="00825AB5" w:rsidP="00825AB5">
            <w:r>
              <w:t>Handled internally with the Power event</w:t>
            </w:r>
          </w:p>
        </w:tc>
        <w:tc>
          <w:tcPr>
            <w:tcW w:w="2474" w:type="dxa"/>
          </w:tcPr>
          <w:p w14:paraId="0ABD32D9" w14:textId="77777777" w:rsidR="00825AB5" w:rsidRDefault="00825AB5" w:rsidP="00825AB5">
            <w:r>
              <w:t>CoolingDown</w:t>
            </w:r>
          </w:p>
        </w:tc>
      </w:tr>
      <w:tr w:rsidR="00825AB5" w14:paraId="018A5F2D" w14:textId="77777777" w:rsidTr="00825AB5">
        <w:trPr>
          <w:cnfStyle w:val="000000010000" w:firstRow="0" w:lastRow="0" w:firstColumn="0" w:lastColumn="0" w:oddVBand="0" w:evenVBand="0" w:oddHBand="0" w:evenHBand="1" w:firstRowFirstColumn="0" w:firstRowLastColumn="0" w:lastRowFirstColumn="0" w:lastRowLastColumn="0"/>
        </w:trPr>
        <w:tc>
          <w:tcPr>
            <w:tcW w:w="1644" w:type="dxa"/>
          </w:tcPr>
          <w:p w14:paraId="1DEA043E" w14:textId="77777777" w:rsidR="00825AB5" w:rsidRDefault="00825AB5" w:rsidP="00825AB5">
            <w:r>
              <w:t>PoweredOn</w:t>
            </w:r>
          </w:p>
        </w:tc>
        <w:tc>
          <w:tcPr>
            <w:tcW w:w="4607" w:type="dxa"/>
          </w:tcPr>
          <w:p w14:paraId="35B1706D" w14:textId="77777777" w:rsidR="00825AB5" w:rsidRDefault="00825AB5" w:rsidP="00825AB5">
            <w:r>
              <w:t>Handled internally with the Power event</w:t>
            </w:r>
          </w:p>
        </w:tc>
        <w:tc>
          <w:tcPr>
            <w:tcW w:w="2474" w:type="dxa"/>
          </w:tcPr>
          <w:p w14:paraId="7332DE63" w14:textId="77777777" w:rsidR="00825AB5" w:rsidRDefault="00825AB5" w:rsidP="00825AB5">
            <w:r>
              <w:t>PowerIsOn</w:t>
            </w:r>
          </w:p>
        </w:tc>
      </w:tr>
      <w:tr w:rsidR="00825AB5" w14:paraId="39CCA327" w14:textId="77777777" w:rsidTr="00825AB5">
        <w:trPr>
          <w:cnfStyle w:val="000000100000" w:firstRow="0" w:lastRow="0" w:firstColumn="0" w:lastColumn="0" w:oddVBand="0" w:evenVBand="0" w:oddHBand="1" w:evenHBand="0" w:firstRowFirstColumn="0" w:firstRowLastColumn="0" w:lastRowFirstColumn="0" w:lastRowLastColumn="0"/>
        </w:trPr>
        <w:tc>
          <w:tcPr>
            <w:tcW w:w="1644" w:type="dxa"/>
          </w:tcPr>
          <w:p w14:paraId="3471E158" w14:textId="77777777" w:rsidR="00825AB5" w:rsidRDefault="00825AB5" w:rsidP="00825AB5">
            <w:r>
              <w:t>PoweredOff</w:t>
            </w:r>
          </w:p>
        </w:tc>
        <w:tc>
          <w:tcPr>
            <w:tcW w:w="4607" w:type="dxa"/>
          </w:tcPr>
          <w:p w14:paraId="0FDEB5F4" w14:textId="77777777" w:rsidR="00825AB5" w:rsidRDefault="00825AB5" w:rsidP="00825AB5">
            <w:r>
              <w:t>Handled internally with the Power event</w:t>
            </w:r>
          </w:p>
        </w:tc>
        <w:tc>
          <w:tcPr>
            <w:tcW w:w="2474" w:type="dxa"/>
          </w:tcPr>
          <w:p w14:paraId="6DF70D78" w14:textId="77777777" w:rsidR="00825AB5" w:rsidRDefault="00825AB5" w:rsidP="00825AB5">
            <w:r>
              <w:t>PowerIsOn</w:t>
            </w:r>
          </w:p>
        </w:tc>
      </w:tr>
    </w:tbl>
    <w:p w14:paraId="7A9BD646" w14:textId="77777777" w:rsidR="00542C4C" w:rsidRDefault="00542C4C" w:rsidP="00542C4C"/>
    <w:p w14:paraId="477823BB" w14:textId="77777777" w:rsidR="00542C4C" w:rsidRDefault="00542C4C" w:rsidP="00542C4C">
      <w:r>
        <w:br w:type="page"/>
      </w:r>
    </w:p>
    <w:p w14:paraId="66FF90C7" w14:textId="77777777" w:rsidR="00CE26AA" w:rsidRDefault="00CE26AA" w:rsidP="00CE26AA">
      <w:pPr>
        <w:pStyle w:val="Heading5"/>
      </w:pPr>
      <w:r>
        <w:lastRenderedPageBreak/>
        <w:t>Video Servers</w:t>
      </w:r>
    </w:p>
    <w:tbl>
      <w:tblPr>
        <w:tblStyle w:val="TableGrid"/>
        <w:tblW w:w="0" w:type="auto"/>
        <w:tblInd w:w="625" w:type="dxa"/>
        <w:tblLook w:val="04A0" w:firstRow="1" w:lastRow="0" w:firstColumn="1" w:lastColumn="0" w:noHBand="0" w:noVBand="1"/>
      </w:tblPr>
      <w:tblGrid>
        <w:gridCol w:w="1644"/>
        <w:gridCol w:w="4793"/>
        <w:gridCol w:w="2288"/>
      </w:tblGrid>
      <w:tr w:rsidR="00542C4C" w14:paraId="4627A2B2" w14:textId="77777777" w:rsidTr="00825AB5">
        <w:trPr>
          <w:cnfStyle w:val="100000000000" w:firstRow="1" w:lastRow="0" w:firstColumn="0" w:lastColumn="0" w:oddVBand="0" w:evenVBand="0" w:oddHBand="0" w:evenHBand="0" w:firstRowFirstColumn="0" w:firstRowLastColumn="0" w:lastRowFirstColumn="0" w:lastRowLastColumn="0"/>
        </w:trPr>
        <w:tc>
          <w:tcPr>
            <w:tcW w:w="1644" w:type="dxa"/>
          </w:tcPr>
          <w:p w14:paraId="756205F2" w14:textId="77777777" w:rsidR="00542C4C" w:rsidRDefault="00542C4C" w:rsidP="00F66696">
            <w:pPr>
              <w:jc w:val="center"/>
            </w:pPr>
            <w:r>
              <w:t>Event</w:t>
            </w:r>
          </w:p>
        </w:tc>
        <w:tc>
          <w:tcPr>
            <w:tcW w:w="4793" w:type="dxa"/>
          </w:tcPr>
          <w:p w14:paraId="4C8B0515" w14:textId="77777777" w:rsidR="00542C4C" w:rsidRDefault="00542C4C" w:rsidP="00F66696">
            <w:pPr>
              <w:jc w:val="center"/>
            </w:pPr>
            <w:r>
              <w:t>Parameters</w:t>
            </w:r>
          </w:p>
        </w:tc>
        <w:tc>
          <w:tcPr>
            <w:tcW w:w="2288" w:type="dxa"/>
          </w:tcPr>
          <w:p w14:paraId="0C4ECD53" w14:textId="77777777" w:rsidR="00542C4C" w:rsidRDefault="00825AB5" w:rsidP="00F66696">
            <w:pPr>
              <w:jc w:val="center"/>
            </w:pPr>
            <w:r>
              <w:t>Values Changed</w:t>
            </w:r>
          </w:p>
        </w:tc>
      </w:tr>
      <w:tr w:rsidR="00542C4C" w14:paraId="6C39D9C4" w14:textId="77777777" w:rsidTr="00825AB5">
        <w:trPr>
          <w:cnfStyle w:val="000000100000" w:firstRow="0" w:lastRow="0" w:firstColumn="0" w:lastColumn="0" w:oddVBand="0" w:evenVBand="0" w:oddHBand="1" w:evenHBand="0" w:firstRowFirstColumn="0" w:firstRowLastColumn="0" w:lastRowFirstColumn="0" w:lastRowLastColumn="0"/>
        </w:trPr>
        <w:tc>
          <w:tcPr>
            <w:tcW w:w="1644" w:type="dxa"/>
          </w:tcPr>
          <w:p w14:paraId="799973AE" w14:textId="77777777" w:rsidR="00542C4C" w:rsidRDefault="00542C4C" w:rsidP="00F66696">
            <w:r>
              <w:t>Power</w:t>
            </w:r>
          </w:p>
        </w:tc>
        <w:tc>
          <w:tcPr>
            <w:tcW w:w="4793" w:type="dxa"/>
          </w:tcPr>
          <w:p w14:paraId="0EF7E56E" w14:textId="77777777" w:rsidR="00542C4C" w:rsidRDefault="00542C4C" w:rsidP="00F66696">
            <w:r w:rsidRPr="00CE26AA">
              <w:rPr>
                <w:lang w:bidi="en-US"/>
              </w:rPr>
              <w:t>Crestron.RAD.DeviceTypes</w:t>
            </w:r>
            <w:r>
              <w:rPr>
                <w:lang w:bidi="en-US"/>
              </w:rPr>
              <w:t>.</w:t>
            </w:r>
            <w:r w:rsidRPr="00542C4C">
              <w:rPr>
                <w:lang w:bidi="en-US"/>
              </w:rPr>
              <w:t>VideoServer</w:t>
            </w:r>
            <w:r>
              <w:rPr>
                <w:lang w:bidi="en-US"/>
              </w:rPr>
              <w:t>.Power</w:t>
            </w:r>
          </w:p>
        </w:tc>
        <w:tc>
          <w:tcPr>
            <w:tcW w:w="2288" w:type="dxa"/>
          </w:tcPr>
          <w:p w14:paraId="57297351" w14:textId="77777777" w:rsidR="00542C4C" w:rsidRDefault="00825AB5" w:rsidP="00F66696">
            <w:r>
              <w:t>PowerIsOn, WarmingUp, or CoolingDown</w:t>
            </w:r>
          </w:p>
        </w:tc>
      </w:tr>
      <w:tr w:rsidR="00825AB5" w14:paraId="208CDA03" w14:textId="77777777" w:rsidTr="00825AB5">
        <w:trPr>
          <w:cnfStyle w:val="000000010000" w:firstRow="0" w:lastRow="0" w:firstColumn="0" w:lastColumn="0" w:oddVBand="0" w:evenVBand="0" w:oddHBand="0" w:evenHBand="1" w:firstRowFirstColumn="0" w:firstRowLastColumn="0" w:lastRowFirstColumn="0" w:lastRowLastColumn="0"/>
        </w:trPr>
        <w:tc>
          <w:tcPr>
            <w:tcW w:w="1644" w:type="dxa"/>
          </w:tcPr>
          <w:p w14:paraId="02643143" w14:textId="77777777" w:rsidR="00825AB5" w:rsidRDefault="00825AB5" w:rsidP="00825AB5">
            <w:r>
              <w:t>Connection</w:t>
            </w:r>
          </w:p>
        </w:tc>
        <w:tc>
          <w:tcPr>
            <w:tcW w:w="4793" w:type="dxa"/>
          </w:tcPr>
          <w:p w14:paraId="58C290F5" w14:textId="77777777" w:rsidR="00825AB5" w:rsidRDefault="00825AB5" w:rsidP="00825AB5">
            <w:r w:rsidRPr="00CE26AA">
              <w:rPr>
                <w:lang w:bidi="en-US"/>
              </w:rPr>
              <w:t>Crestron.RAD.DeviceTypes.</w:t>
            </w:r>
            <w:r w:rsidRPr="007B651D">
              <w:rPr>
                <w:lang w:bidi="en-US"/>
              </w:rPr>
              <w:t xml:space="preserve"> </w:t>
            </w:r>
            <w:r w:rsidRPr="00542C4C">
              <w:rPr>
                <w:lang w:bidi="en-US"/>
              </w:rPr>
              <w:t>VideoServer</w:t>
            </w:r>
            <w:r>
              <w:rPr>
                <w:lang w:bidi="en-US"/>
              </w:rPr>
              <w:t>.Connection</w:t>
            </w:r>
          </w:p>
        </w:tc>
        <w:tc>
          <w:tcPr>
            <w:tcW w:w="2288" w:type="dxa"/>
          </w:tcPr>
          <w:p w14:paraId="3B3FFAFF" w14:textId="77777777" w:rsidR="00825AB5" w:rsidRDefault="00825AB5" w:rsidP="00825AB5">
            <w:r>
              <w:t>IsConnected</w:t>
            </w:r>
          </w:p>
        </w:tc>
      </w:tr>
      <w:tr w:rsidR="00825AB5" w14:paraId="71B9399A" w14:textId="77777777" w:rsidTr="00825AB5">
        <w:trPr>
          <w:cnfStyle w:val="000000100000" w:firstRow="0" w:lastRow="0" w:firstColumn="0" w:lastColumn="0" w:oddVBand="0" w:evenVBand="0" w:oddHBand="1" w:evenHBand="0" w:firstRowFirstColumn="0" w:firstRowLastColumn="0" w:lastRowFirstColumn="0" w:lastRowLastColumn="0"/>
        </w:trPr>
        <w:tc>
          <w:tcPr>
            <w:tcW w:w="1644" w:type="dxa"/>
          </w:tcPr>
          <w:p w14:paraId="5694629B" w14:textId="77777777" w:rsidR="00825AB5" w:rsidRDefault="00825AB5" w:rsidP="00825AB5">
            <w:r>
              <w:t>Authentication</w:t>
            </w:r>
          </w:p>
        </w:tc>
        <w:tc>
          <w:tcPr>
            <w:tcW w:w="4793" w:type="dxa"/>
          </w:tcPr>
          <w:p w14:paraId="1597B305" w14:textId="77777777" w:rsidR="00825AB5" w:rsidRDefault="00825AB5" w:rsidP="00825AB5">
            <w:r>
              <w:t>Boolean where true is authenticated</w:t>
            </w:r>
          </w:p>
        </w:tc>
        <w:tc>
          <w:tcPr>
            <w:tcW w:w="2288" w:type="dxa"/>
          </w:tcPr>
          <w:p w14:paraId="77BB9111" w14:textId="77777777" w:rsidR="00825AB5" w:rsidRDefault="00825AB5" w:rsidP="00825AB5">
            <w:r>
              <w:t>IsAuthenticated</w:t>
            </w:r>
          </w:p>
        </w:tc>
      </w:tr>
      <w:tr w:rsidR="00825AB5" w14:paraId="7C03BE4A" w14:textId="77777777" w:rsidTr="00825AB5">
        <w:trPr>
          <w:cnfStyle w:val="000000010000" w:firstRow="0" w:lastRow="0" w:firstColumn="0" w:lastColumn="0" w:oddVBand="0" w:evenVBand="0" w:oddHBand="0" w:evenHBand="1" w:firstRowFirstColumn="0" w:firstRowLastColumn="0" w:lastRowFirstColumn="0" w:lastRowLastColumn="0"/>
        </w:trPr>
        <w:tc>
          <w:tcPr>
            <w:tcW w:w="1644" w:type="dxa"/>
          </w:tcPr>
          <w:p w14:paraId="69E3AFAB" w14:textId="77777777" w:rsidR="00825AB5" w:rsidRDefault="00825AB5" w:rsidP="00825AB5">
            <w:r>
              <w:t>WarmingUp</w:t>
            </w:r>
          </w:p>
        </w:tc>
        <w:tc>
          <w:tcPr>
            <w:tcW w:w="4793" w:type="dxa"/>
          </w:tcPr>
          <w:p w14:paraId="5ED73485" w14:textId="77777777" w:rsidR="00825AB5" w:rsidRDefault="00825AB5" w:rsidP="00825AB5">
            <w:r>
              <w:t>Handled internally with the Power event</w:t>
            </w:r>
          </w:p>
        </w:tc>
        <w:tc>
          <w:tcPr>
            <w:tcW w:w="2288" w:type="dxa"/>
          </w:tcPr>
          <w:p w14:paraId="0106C6C2" w14:textId="77777777" w:rsidR="00825AB5" w:rsidRDefault="00825AB5" w:rsidP="00825AB5">
            <w:r>
              <w:t>WarmingUp</w:t>
            </w:r>
          </w:p>
        </w:tc>
      </w:tr>
      <w:tr w:rsidR="00825AB5" w14:paraId="1E5130FD" w14:textId="77777777" w:rsidTr="00825AB5">
        <w:trPr>
          <w:cnfStyle w:val="000000100000" w:firstRow="0" w:lastRow="0" w:firstColumn="0" w:lastColumn="0" w:oddVBand="0" w:evenVBand="0" w:oddHBand="1" w:evenHBand="0" w:firstRowFirstColumn="0" w:firstRowLastColumn="0" w:lastRowFirstColumn="0" w:lastRowLastColumn="0"/>
        </w:trPr>
        <w:tc>
          <w:tcPr>
            <w:tcW w:w="1644" w:type="dxa"/>
          </w:tcPr>
          <w:p w14:paraId="36A81778" w14:textId="77777777" w:rsidR="00825AB5" w:rsidRDefault="00825AB5" w:rsidP="00825AB5">
            <w:r>
              <w:t>WarmedUp</w:t>
            </w:r>
          </w:p>
        </w:tc>
        <w:tc>
          <w:tcPr>
            <w:tcW w:w="4793" w:type="dxa"/>
          </w:tcPr>
          <w:p w14:paraId="69991BE6" w14:textId="77777777" w:rsidR="00825AB5" w:rsidRDefault="00825AB5" w:rsidP="00825AB5">
            <w:r>
              <w:t>Handled internally with the Power event</w:t>
            </w:r>
          </w:p>
        </w:tc>
        <w:tc>
          <w:tcPr>
            <w:tcW w:w="2288" w:type="dxa"/>
          </w:tcPr>
          <w:p w14:paraId="31D0476F" w14:textId="77777777" w:rsidR="00825AB5" w:rsidRDefault="00825AB5" w:rsidP="00825AB5">
            <w:r>
              <w:t>WarmingUp</w:t>
            </w:r>
          </w:p>
        </w:tc>
      </w:tr>
      <w:tr w:rsidR="00825AB5" w14:paraId="549848C3" w14:textId="77777777" w:rsidTr="00825AB5">
        <w:trPr>
          <w:cnfStyle w:val="000000010000" w:firstRow="0" w:lastRow="0" w:firstColumn="0" w:lastColumn="0" w:oddVBand="0" w:evenVBand="0" w:oddHBand="0" w:evenHBand="1" w:firstRowFirstColumn="0" w:firstRowLastColumn="0" w:lastRowFirstColumn="0" w:lastRowLastColumn="0"/>
        </w:trPr>
        <w:tc>
          <w:tcPr>
            <w:tcW w:w="1644" w:type="dxa"/>
          </w:tcPr>
          <w:p w14:paraId="2BD10E36" w14:textId="77777777" w:rsidR="00825AB5" w:rsidRDefault="00825AB5" w:rsidP="00825AB5">
            <w:r>
              <w:t>CoolingDown</w:t>
            </w:r>
          </w:p>
        </w:tc>
        <w:tc>
          <w:tcPr>
            <w:tcW w:w="4793" w:type="dxa"/>
          </w:tcPr>
          <w:p w14:paraId="0E1AFF38" w14:textId="77777777" w:rsidR="00825AB5" w:rsidRDefault="00825AB5" w:rsidP="00825AB5">
            <w:r>
              <w:t>Handled internally with the Power event</w:t>
            </w:r>
          </w:p>
        </w:tc>
        <w:tc>
          <w:tcPr>
            <w:tcW w:w="2288" w:type="dxa"/>
          </w:tcPr>
          <w:p w14:paraId="3CBDB367" w14:textId="77777777" w:rsidR="00825AB5" w:rsidRDefault="00825AB5" w:rsidP="00825AB5">
            <w:r>
              <w:t>CoolingDown</w:t>
            </w:r>
          </w:p>
        </w:tc>
      </w:tr>
      <w:tr w:rsidR="00825AB5" w14:paraId="3B67218D" w14:textId="77777777" w:rsidTr="00825AB5">
        <w:trPr>
          <w:cnfStyle w:val="000000100000" w:firstRow="0" w:lastRow="0" w:firstColumn="0" w:lastColumn="0" w:oddVBand="0" w:evenVBand="0" w:oddHBand="1" w:evenHBand="0" w:firstRowFirstColumn="0" w:firstRowLastColumn="0" w:lastRowFirstColumn="0" w:lastRowLastColumn="0"/>
        </w:trPr>
        <w:tc>
          <w:tcPr>
            <w:tcW w:w="1644" w:type="dxa"/>
          </w:tcPr>
          <w:p w14:paraId="712C5294" w14:textId="77777777" w:rsidR="00825AB5" w:rsidRDefault="00825AB5" w:rsidP="00825AB5">
            <w:r>
              <w:t>CooledDown</w:t>
            </w:r>
          </w:p>
        </w:tc>
        <w:tc>
          <w:tcPr>
            <w:tcW w:w="4793" w:type="dxa"/>
          </w:tcPr>
          <w:p w14:paraId="4C68EDA1" w14:textId="77777777" w:rsidR="00825AB5" w:rsidRDefault="00825AB5" w:rsidP="00825AB5">
            <w:r>
              <w:t>Handled internally with the Power event</w:t>
            </w:r>
          </w:p>
        </w:tc>
        <w:tc>
          <w:tcPr>
            <w:tcW w:w="2288" w:type="dxa"/>
          </w:tcPr>
          <w:p w14:paraId="707108AF" w14:textId="77777777" w:rsidR="00825AB5" w:rsidRDefault="00825AB5" w:rsidP="00825AB5">
            <w:r>
              <w:t>CoolingDown</w:t>
            </w:r>
          </w:p>
        </w:tc>
      </w:tr>
      <w:tr w:rsidR="00825AB5" w14:paraId="4EA12CCC" w14:textId="77777777" w:rsidTr="00825AB5">
        <w:trPr>
          <w:cnfStyle w:val="000000010000" w:firstRow="0" w:lastRow="0" w:firstColumn="0" w:lastColumn="0" w:oddVBand="0" w:evenVBand="0" w:oddHBand="0" w:evenHBand="1" w:firstRowFirstColumn="0" w:firstRowLastColumn="0" w:lastRowFirstColumn="0" w:lastRowLastColumn="0"/>
        </w:trPr>
        <w:tc>
          <w:tcPr>
            <w:tcW w:w="1644" w:type="dxa"/>
          </w:tcPr>
          <w:p w14:paraId="7E7F0159" w14:textId="77777777" w:rsidR="00825AB5" w:rsidRDefault="00825AB5" w:rsidP="00825AB5">
            <w:r>
              <w:t>PoweredOn</w:t>
            </w:r>
          </w:p>
        </w:tc>
        <w:tc>
          <w:tcPr>
            <w:tcW w:w="4793" w:type="dxa"/>
          </w:tcPr>
          <w:p w14:paraId="6963BF72" w14:textId="77777777" w:rsidR="00825AB5" w:rsidRDefault="00825AB5" w:rsidP="00825AB5">
            <w:r>
              <w:t>Handled internally with the Power event</w:t>
            </w:r>
          </w:p>
        </w:tc>
        <w:tc>
          <w:tcPr>
            <w:tcW w:w="2288" w:type="dxa"/>
          </w:tcPr>
          <w:p w14:paraId="32B46C08" w14:textId="77777777" w:rsidR="00825AB5" w:rsidRDefault="00825AB5" w:rsidP="00825AB5">
            <w:r>
              <w:t>PowerIsOn</w:t>
            </w:r>
          </w:p>
        </w:tc>
      </w:tr>
      <w:tr w:rsidR="00825AB5" w14:paraId="6D4BBF12" w14:textId="77777777" w:rsidTr="00825AB5">
        <w:trPr>
          <w:cnfStyle w:val="000000100000" w:firstRow="0" w:lastRow="0" w:firstColumn="0" w:lastColumn="0" w:oddVBand="0" w:evenVBand="0" w:oddHBand="1" w:evenHBand="0" w:firstRowFirstColumn="0" w:firstRowLastColumn="0" w:lastRowFirstColumn="0" w:lastRowLastColumn="0"/>
        </w:trPr>
        <w:tc>
          <w:tcPr>
            <w:tcW w:w="1644" w:type="dxa"/>
          </w:tcPr>
          <w:p w14:paraId="1840694D" w14:textId="77777777" w:rsidR="00825AB5" w:rsidRDefault="00825AB5" w:rsidP="00825AB5">
            <w:r>
              <w:t>PoweredOff</w:t>
            </w:r>
          </w:p>
        </w:tc>
        <w:tc>
          <w:tcPr>
            <w:tcW w:w="4793" w:type="dxa"/>
          </w:tcPr>
          <w:p w14:paraId="7A14649E" w14:textId="77777777" w:rsidR="00825AB5" w:rsidRDefault="00825AB5" w:rsidP="00825AB5">
            <w:r>
              <w:t>Handled internally with the Power event</w:t>
            </w:r>
          </w:p>
        </w:tc>
        <w:tc>
          <w:tcPr>
            <w:tcW w:w="2288" w:type="dxa"/>
          </w:tcPr>
          <w:p w14:paraId="7B6503B2" w14:textId="77777777" w:rsidR="00825AB5" w:rsidRDefault="00825AB5" w:rsidP="00825AB5">
            <w:r>
              <w:t>PowerIsOn</w:t>
            </w:r>
          </w:p>
        </w:tc>
      </w:tr>
    </w:tbl>
    <w:p w14:paraId="35B244CF" w14:textId="6FEFA801" w:rsidR="00B866CE" w:rsidRDefault="00B866CE" w:rsidP="00B866CE">
      <w:pPr>
        <w:pStyle w:val="Heading5"/>
      </w:pPr>
      <w:r>
        <w:t>Security Systems</w:t>
      </w:r>
    </w:p>
    <w:tbl>
      <w:tblPr>
        <w:tblStyle w:val="TableGrid"/>
        <w:tblW w:w="0" w:type="auto"/>
        <w:tblInd w:w="625" w:type="dxa"/>
        <w:tblLayout w:type="fixed"/>
        <w:tblLook w:val="04A0" w:firstRow="1" w:lastRow="0" w:firstColumn="1" w:lastColumn="0" w:noHBand="0" w:noVBand="1"/>
      </w:tblPr>
      <w:tblGrid>
        <w:gridCol w:w="1710"/>
        <w:gridCol w:w="4770"/>
        <w:gridCol w:w="2245"/>
      </w:tblGrid>
      <w:tr w:rsidR="00B866CE" w14:paraId="3CF4C72F" w14:textId="77777777" w:rsidTr="009D5F8F">
        <w:trPr>
          <w:cnfStyle w:val="100000000000" w:firstRow="1" w:lastRow="0" w:firstColumn="0" w:lastColumn="0" w:oddVBand="0" w:evenVBand="0" w:oddHBand="0" w:evenHBand="0" w:firstRowFirstColumn="0" w:firstRowLastColumn="0" w:lastRowFirstColumn="0" w:lastRowLastColumn="0"/>
        </w:trPr>
        <w:tc>
          <w:tcPr>
            <w:tcW w:w="1710" w:type="dxa"/>
          </w:tcPr>
          <w:p w14:paraId="130685DB" w14:textId="77777777" w:rsidR="00B866CE" w:rsidRDefault="00B866CE" w:rsidP="0064385B">
            <w:pPr>
              <w:jc w:val="center"/>
            </w:pPr>
            <w:r>
              <w:t>Event</w:t>
            </w:r>
          </w:p>
        </w:tc>
        <w:tc>
          <w:tcPr>
            <w:tcW w:w="4770" w:type="dxa"/>
          </w:tcPr>
          <w:p w14:paraId="7C49CF10" w14:textId="77777777" w:rsidR="00B866CE" w:rsidRDefault="00B866CE" w:rsidP="0064385B">
            <w:pPr>
              <w:jc w:val="center"/>
            </w:pPr>
            <w:r>
              <w:t>Parameters</w:t>
            </w:r>
          </w:p>
        </w:tc>
        <w:tc>
          <w:tcPr>
            <w:tcW w:w="2245" w:type="dxa"/>
          </w:tcPr>
          <w:p w14:paraId="369994F8" w14:textId="77777777" w:rsidR="00B866CE" w:rsidRDefault="00B866CE" w:rsidP="0064385B">
            <w:pPr>
              <w:jc w:val="center"/>
            </w:pPr>
            <w:r>
              <w:t>Values Changed</w:t>
            </w:r>
          </w:p>
        </w:tc>
      </w:tr>
      <w:tr w:rsidR="00FA6695" w14:paraId="7BB44847" w14:textId="77777777" w:rsidTr="009D5F8F">
        <w:trPr>
          <w:cnfStyle w:val="000000100000" w:firstRow="0" w:lastRow="0" w:firstColumn="0" w:lastColumn="0" w:oddVBand="0" w:evenVBand="0" w:oddHBand="1" w:evenHBand="0" w:firstRowFirstColumn="0" w:firstRowLastColumn="0" w:lastRowFirstColumn="0" w:lastRowLastColumn="0"/>
        </w:trPr>
        <w:tc>
          <w:tcPr>
            <w:tcW w:w="1710" w:type="dxa"/>
          </w:tcPr>
          <w:p w14:paraId="158A2ECB" w14:textId="094E185A" w:rsidR="00FA6695" w:rsidRDefault="00FA6695" w:rsidP="00FA6695">
            <w:r w:rsidRPr="00FA6695">
              <w:t>Message</w:t>
            </w:r>
          </w:p>
        </w:tc>
        <w:tc>
          <w:tcPr>
            <w:tcW w:w="4770" w:type="dxa"/>
          </w:tcPr>
          <w:p w14:paraId="7131D79E" w14:textId="7A80AA7C" w:rsidR="00FA6695" w:rsidRDefault="008F383F" w:rsidP="00FA6695">
            <w:r w:rsidRPr="008F383F">
              <w:t>Crestron.RAD.DeviceTypes.SecuritySystem</w:t>
            </w:r>
            <w:r>
              <w:t xml:space="preserve">. </w:t>
            </w:r>
            <w:r w:rsidRPr="008F383F">
              <w:t>MessageState</w:t>
            </w:r>
          </w:p>
        </w:tc>
        <w:tc>
          <w:tcPr>
            <w:tcW w:w="2245" w:type="dxa"/>
          </w:tcPr>
          <w:p w14:paraId="2029B93E" w14:textId="5F672B4A" w:rsidR="00FA6695" w:rsidRDefault="008F383F" w:rsidP="00FA6695">
            <w:r>
              <w:t xml:space="preserve">The most recent message title and content are assigned to </w:t>
            </w:r>
            <w:r w:rsidR="00AA4BC5">
              <w:t xml:space="preserve">the strings </w:t>
            </w:r>
            <w:r>
              <w:t>MessageTitle</w:t>
            </w:r>
            <w:r w:rsidR="00AA4BC5">
              <w:t xml:space="preserve"> and MessageContent respectively.</w:t>
            </w:r>
          </w:p>
        </w:tc>
      </w:tr>
      <w:tr w:rsidR="00B866CE" w14:paraId="35F2B246" w14:textId="77777777" w:rsidTr="009D5F8F">
        <w:trPr>
          <w:cnfStyle w:val="000000010000" w:firstRow="0" w:lastRow="0" w:firstColumn="0" w:lastColumn="0" w:oddVBand="0" w:evenVBand="0" w:oddHBand="0" w:evenHBand="1" w:firstRowFirstColumn="0" w:firstRowLastColumn="0" w:lastRowFirstColumn="0" w:lastRowLastColumn="0"/>
        </w:trPr>
        <w:tc>
          <w:tcPr>
            <w:tcW w:w="1710" w:type="dxa"/>
          </w:tcPr>
          <w:p w14:paraId="4E45B3F1" w14:textId="327B1A1F" w:rsidR="00B866CE" w:rsidRDefault="00FA6695" w:rsidP="0064385B">
            <w:r>
              <w:t>Login</w:t>
            </w:r>
          </w:p>
        </w:tc>
        <w:tc>
          <w:tcPr>
            <w:tcW w:w="4770" w:type="dxa"/>
          </w:tcPr>
          <w:p w14:paraId="631510F8" w14:textId="3C92AA5F" w:rsidR="00B866CE" w:rsidRDefault="008F383F" w:rsidP="0064385B">
            <w:r w:rsidRPr="008F383F">
              <w:rPr>
                <w:lang w:bidi="en-US"/>
              </w:rPr>
              <w:t>Crestron.RAD.DeviceTypes.SecuritySystem</w:t>
            </w:r>
            <w:r>
              <w:rPr>
                <w:lang w:bidi="en-US"/>
              </w:rPr>
              <w:t>.</w:t>
            </w:r>
            <w:r>
              <w:t xml:space="preserve"> </w:t>
            </w:r>
            <w:r w:rsidRPr="008F383F">
              <w:rPr>
                <w:lang w:bidi="en-US"/>
              </w:rPr>
              <w:t>AuthorizedState</w:t>
            </w:r>
          </w:p>
        </w:tc>
        <w:tc>
          <w:tcPr>
            <w:tcW w:w="2245" w:type="dxa"/>
          </w:tcPr>
          <w:p w14:paraId="3A38F3EE" w14:textId="47226A00" w:rsidR="00B866CE" w:rsidRDefault="008F383F" w:rsidP="0064385B">
            <w:r w:rsidRPr="008F383F">
              <w:t>IsAuthorized</w:t>
            </w:r>
          </w:p>
        </w:tc>
      </w:tr>
      <w:tr w:rsidR="00FA6695" w14:paraId="7D9F4650" w14:textId="77777777" w:rsidTr="009D5F8F">
        <w:trPr>
          <w:cnfStyle w:val="000000100000" w:firstRow="0" w:lastRow="0" w:firstColumn="0" w:lastColumn="0" w:oddVBand="0" w:evenVBand="0" w:oddHBand="1" w:evenHBand="0" w:firstRowFirstColumn="0" w:firstRowLastColumn="0" w:lastRowFirstColumn="0" w:lastRowLastColumn="0"/>
        </w:trPr>
        <w:tc>
          <w:tcPr>
            <w:tcW w:w="1710" w:type="dxa"/>
          </w:tcPr>
          <w:p w14:paraId="3AAE05D7" w14:textId="42463BB9" w:rsidR="00FA6695" w:rsidRDefault="00FA6695" w:rsidP="00FA6695">
            <w:r>
              <w:t>Connection</w:t>
            </w:r>
          </w:p>
        </w:tc>
        <w:tc>
          <w:tcPr>
            <w:tcW w:w="4770" w:type="dxa"/>
          </w:tcPr>
          <w:p w14:paraId="4122DDDA" w14:textId="5309BCF0" w:rsidR="00FA6695" w:rsidRDefault="008F383F" w:rsidP="00FA6695">
            <w:r w:rsidRPr="008F383F">
              <w:rPr>
                <w:lang w:bidi="en-US"/>
              </w:rPr>
              <w:t>Crestron.RAD.DeviceTypes.SecuritySystem</w:t>
            </w:r>
            <w:r>
              <w:rPr>
                <w:lang w:bidi="en-US"/>
              </w:rPr>
              <w:t>.</w:t>
            </w:r>
            <w:r>
              <w:t xml:space="preserve"> </w:t>
            </w:r>
            <w:r w:rsidRPr="008F383F">
              <w:rPr>
                <w:lang w:bidi="en-US"/>
              </w:rPr>
              <w:t>Connection</w:t>
            </w:r>
          </w:p>
        </w:tc>
        <w:tc>
          <w:tcPr>
            <w:tcW w:w="2245" w:type="dxa"/>
          </w:tcPr>
          <w:p w14:paraId="71A5B861" w14:textId="6F0A133C" w:rsidR="00FA6695" w:rsidRDefault="00FA6695" w:rsidP="00FA6695">
            <w:r>
              <w:t>IsConnected</w:t>
            </w:r>
          </w:p>
        </w:tc>
      </w:tr>
      <w:tr w:rsidR="00B866CE" w14:paraId="60698178" w14:textId="77777777" w:rsidTr="009D5F8F">
        <w:trPr>
          <w:cnfStyle w:val="000000010000" w:firstRow="0" w:lastRow="0" w:firstColumn="0" w:lastColumn="0" w:oddVBand="0" w:evenVBand="0" w:oddHBand="0" w:evenHBand="1" w:firstRowFirstColumn="0" w:firstRowLastColumn="0" w:lastRowFirstColumn="0" w:lastRowLastColumn="0"/>
        </w:trPr>
        <w:tc>
          <w:tcPr>
            <w:tcW w:w="1710" w:type="dxa"/>
          </w:tcPr>
          <w:p w14:paraId="62596C9D" w14:textId="221A567B" w:rsidR="00B866CE" w:rsidRDefault="00180238" w:rsidP="0064385B">
            <w:r w:rsidRPr="00180238">
              <w:t>SoftwareVersion</w:t>
            </w:r>
          </w:p>
        </w:tc>
        <w:tc>
          <w:tcPr>
            <w:tcW w:w="4770" w:type="dxa"/>
          </w:tcPr>
          <w:p w14:paraId="1BA89F20" w14:textId="428F21A7" w:rsidR="00B866CE" w:rsidRDefault="00B66107" w:rsidP="0064385B">
            <w:r w:rsidRPr="008F383F">
              <w:rPr>
                <w:lang w:bidi="en-US"/>
              </w:rPr>
              <w:t>Crestron.RAD.DeviceTypes.SecuritySystem</w:t>
            </w:r>
            <w:r>
              <w:rPr>
                <w:lang w:bidi="en-US"/>
              </w:rPr>
              <w:t>.</w:t>
            </w:r>
            <w:r w:rsidR="00180238">
              <w:t xml:space="preserve"> </w:t>
            </w:r>
            <w:r w:rsidR="00180238" w:rsidRPr="00180238">
              <w:rPr>
                <w:lang w:bidi="en-US"/>
              </w:rPr>
              <w:t>SoftwareVersion</w:t>
            </w:r>
          </w:p>
        </w:tc>
        <w:tc>
          <w:tcPr>
            <w:tcW w:w="2245" w:type="dxa"/>
          </w:tcPr>
          <w:p w14:paraId="2EED4B2B" w14:textId="71932990" w:rsidR="00B866CE" w:rsidRDefault="00180238" w:rsidP="0064385B">
            <w:r>
              <w:t xml:space="preserve">String objects named </w:t>
            </w:r>
            <w:r w:rsidRPr="00180238">
              <w:t>Version</w:t>
            </w:r>
            <w:r>
              <w:t>, VersionModifier, PanelModel, VersionDate, RemoteVersion</w:t>
            </w:r>
          </w:p>
        </w:tc>
      </w:tr>
      <w:tr w:rsidR="00B866CE" w14:paraId="4B8EDEC1" w14:textId="77777777" w:rsidTr="009D5F8F">
        <w:trPr>
          <w:cnfStyle w:val="000000100000" w:firstRow="0" w:lastRow="0" w:firstColumn="0" w:lastColumn="0" w:oddVBand="0" w:evenVBand="0" w:oddHBand="1" w:evenHBand="0" w:firstRowFirstColumn="0" w:firstRowLastColumn="0" w:lastRowFirstColumn="0" w:lastRowLastColumn="0"/>
        </w:trPr>
        <w:tc>
          <w:tcPr>
            <w:tcW w:w="1710" w:type="dxa"/>
          </w:tcPr>
          <w:p w14:paraId="4A98B20F" w14:textId="30731464" w:rsidR="00B866CE" w:rsidRDefault="00A21A8E" w:rsidP="0064385B">
            <w:r w:rsidRPr="00A21A8E">
              <w:rPr>
                <w:lang w:bidi="en-US"/>
              </w:rPr>
              <w:t>SoftwareVersionDifference</w:t>
            </w:r>
          </w:p>
        </w:tc>
        <w:tc>
          <w:tcPr>
            <w:tcW w:w="4770" w:type="dxa"/>
          </w:tcPr>
          <w:p w14:paraId="5EF3BEA4" w14:textId="35189BE1" w:rsidR="00B866CE" w:rsidRDefault="00B66107" w:rsidP="0064385B">
            <w:r w:rsidRPr="008F383F">
              <w:rPr>
                <w:lang w:bidi="en-US"/>
              </w:rPr>
              <w:t>Crestron.RAD.DeviceTypes.SecuritySystem</w:t>
            </w:r>
            <w:r>
              <w:rPr>
                <w:lang w:bidi="en-US"/>
              </w:rPr>
              <w:t>.</w:t>
            </w:r>
            <w:r w:rsidR="00A21A8E">
              <w:t xml:space="preserve"> </w:t>
            </w:r>
            <w:r w:rsidR="00A21A8E" w:rsidRPr="00A21A8E">
              <w:rPr>
                <w:lang w:bidi="en-US"/>
              </w:rPr>
              <w:t>SoftwareVersionDifferenceState</w:t>
            </w:r>
          </w:p>
        </w:tc>
        <w:tc>
          <w:tcPr>
            <w:tcW w:w="2245" w:type="dxa"/>
          </w:tcPr>
          <w:p w14:paraId="47E58793" w14:textId="096913B5" w:rsidR="00B866CE" w:rsidRDefault="00A21A8E" w:rsidP="0064385B">
            <w:r w:rsidRPr="00A21A8E">
              <w:t>IsCompatible</w:t>
            </w:r>
          </w:p>
        </w:tc>
      </w:tr>
      <w:tr w:rsidR="00B866CE" w14:paraId="1EB8B0E6" w14:textId="77777777" w:rsidTr="009D5F8F">
        <w:trPr>
          <w:cnfStyle w:val="000000010000" w:firstRow="0" w:lastRow="0" w:firstColumn="0" w:lastColumn="0" w:oddVBand="0" w:evenVBand="0" w:oddHBand="0" w:evenHBand="1" w:firstRowFirstColumn="0" w:firstRowLastColumn="0" w:lastRowFirstColumn="0" w:lastRowLastColumn="0"/>
        </w:trPr>
        <w:tc>
          <w:tcPr>
            <w:tcW w:w="1710" w:type="dxa"/>
          </w:tcPr>
          <w:p w14:paraId="43046F79" w14:textId="4A2355DA" w:rsidR="00B866CE" w:rsidRDefault="003779D2" w:rsidP="0064385B">
            <w:r w:rsidRPr="003779D2">
              <w:t>SystemFeatures</w:t>
            </w:r>
          </w:p>
        </w:tc>
        <w:tc>
          <w:tcPr>
            <w:tcW w:w="4770" w:type="dxa"/>
          </w:tcPr>
          <w:p w14:paraId="1C355B3D" w14:textId="32719CBF" w:rsidR="00B866CE" w:rsidRDefault="00B66107" w:rsidP="0064385B">
            <w:r w:rsidRPr="008F383F">
              <w:rPr>
                <w:lang w:bidi="en-US"/>
              </w:rPr>
              <w:t>Crestron.RAD.DeviceTypes.SecuritySystem</w:t>
            </w:r>
            <w:r>
              <w:rPr>
                <w:lang w:bidi="en-US"/>
              </w:rPr>
              <w:t>.</w:t>
            </w:r>
            <w:r w:rsidR="003779D2">
              <w:t xml:space="preserve"> </w:t>
            </w:r>
            <w:r w:rsidR="003779D2" w:rsidRPr="003779D2">
              <w:rPr>
                <w:lang w:bidi="en-US"/>
              </w:rPr>
              <w:t>SystemFeatures</w:t>
            </w:r>
          </w:p>
        </w:tc>
        <w:tc>
          <w:tcPr>
            <w:tcW w:w="2245" w:type="dxa"/>
          </w:tcPr>
          <w:p w14:paraId="45F9E450" w14:textId="7B9A113F" w:rsidR="00B866CE" w:rsidRDefault="00603B1F" w:rsidP="0064385B">
            <w:r w:rsidRPr="00603B1F">
              <w:t>Features</w:t>
            </w:r>
          </w:p>
        </w:tc>
      </w:tr>
      <w:tr w:rsidR="00086ECD" w14:paraId="0C7E13D0" w14:textId="77777777" w:rsidTr="009D5F8F">
        <w:trPr>
          <w:cnfStyle w:val="000000100000" w:firstRow="0" w:lastRow="0" w:firstColumn="0" w:lastColumn="0" w:oddVBand="0" w:evenVBand="0" w:oddHBand="1" w:evenHBand="0" w:firstRowFirstColumn="0" w:firstRowLastColumn="0" w:lastRowFirstColumn="0" w:lastRowLastColumn="0"/>
        </w:trPr>
        <w:tc>
          <w:tcPr>
            <w:tcW w:w="1710" w:type="dxa"/>
          </w:tcPr>
          <w:p w14:paraId="2E67273F" w14:textId="2891CE9E" w:rsidR="00086ECD" w:rsidRDefault="00A36FC5" w:rsidP="00086ECD">
            <w:r w:rsidRPr="00A36FC5">
              <w:t>ResourceStatus</w:t>
            </w:r>
          </w:p>
        </w:tc>
        <w:tc>
          <w:tcPr>
            <w:tcW w:w="4770" w:type="dxa"/>
          </w:tcPr>
          <w:p w14:paraId="46595E7F" w14:textId="6A128D0E" w:rsidR="00086ECD" w:rsidRDefault="00A36FC5" w:rsidP="00086ECD">
            <w:r>
              <w:rPr>
                <w:lang w:bidi="en-US"/>
              </w:rPr>
              <w:t>List&lt;</w:t>
            </w:r>
            <w:r w:rsidRPr="008F383F">
              <w:rPr>
                <w:lang w:bidi="en-US"/>
              </w:rPr>
              <w:t>Crestron.RAD.</w:t>
            </w:r>
            <w:r>
              <w:rPr>
                <w:lang w:bidi="en-US"/>
              </w:rPr>
              <w:t>Common.Resource&gt;</w:t>
            </w:r>
          </w:p>
        </w:tc>
        <w:tc>
          <w:tcPr>
            <w:tcW w:w="2245" w:type="dxa"/>
          </w:tcPr>
          <w:p w14:paraId="6D8B1A55" w14:textId="01B39A3F" w:rsidR="00086ECD" w:rsidRDefault="00A36FC5" w:rsidP="00086ECD">
            <w:r>
              <w:t>Resources</w:t>
            </w:r>
          </w:p>
        </w:tc>
      </w:tr>
      <w:tr w:rsidR="00B866CE" w14:paraId="140447BC" w14:textId="77777777" w:rsidTr="009D5F8F">
        <w:trPr>
          <w:cnfStyle w:val="000000010000" w:firstRow="0" w:lastRow="0" w:firstColumn="0" w:lastColumn="0" w:oddVBand="0" w:evenVBand="0" w:oddHBand="0" w:evenHBand="1" w:firstRowFirstColumn="0" w:firstRowLastColumn="0" w:lastRowFirstColumn="0" w:lastRowLastColumn="0"/>
        </w:trPr>
        <w:tc>
          <w:tcPr>
            <w:tcW w:w="1710" w:type="dxa"/>
          </w:tcPr>
          <w:p w14:paraId="5BCAB973" w14:textId="4AB2B3EF" w:rsidR="00B866CE" w:rsidRDefault="00CD3DC5" w:rsidP="0064385B">
            <w:r w:rsidRPr="00CD3DC5">
              <w:t>BypassResourceStatus</w:t>
            </w:r>
          </w:p>
        </w:tc>
        <w:tc>
          <w:tcPr>
            <w:tcW w:w="4770" w:type="dxa"/>
          </w:tcPr>
          <w:p w14:paraId="0B395509" w14:textId="009AF8E5" w:rsidR="00B866CE" w:rsidRDefault="00CD3DC5" w:rsidP="0064385B">
            <w:r>
              <w:rPr>
                <w:lang w:bidi="en-US"/>
              </w:rPr>
              <w:t>List&lt;</w:t>
            </w:r>
            <w:r w:rsidRPr="008F383F">
              <w:rPr>
                <w:lang w:bidi="en-US"/>
              </w:rPr>
              <w:t>Crestron.RAD.</w:t>
            </w:r>
            <w:r>
              <w:rPr>
                <w:lang w:bidi="en-US"/>
              </w:rPr>
              <w:t>Common.Resource&gt;</w:t>
            </w:r>
          </w:p>
        </w:tc>
        <w:tc>
          <w:tcPr>
            <w:tcW w:w="2245" w:type="dxa"/>
          </w:tcPr>
          <w:p w14:paraId="317FEF18" w14:textId="60735D10" w:rsidR="00B866CE" w:rsidRDefault="00CD3DC5" w:rsidP="0064385B">
            <w:r>
              <w:t>Resources</w:t>
            </w:r>
          </w:p>
        </w:tc>
      </w:tr>
      <w:tr w:rsidR="00B866CE" w14:paraId="51661E26" w14:textId="77777777" w:rsidTr="009D5F8F">
        <w:trPr>
          <w:cnfStyle w:val="000000100000" w:firstRow="0" w:lastRow="0" w:firstColumn="0" w:lastColumn="0" w:oddVBand="0" w:evenVBand="0" w:oddHBand="1" w:evenHBand="0" w:firstRowFirstColumn="0" w:firstRowLastColumn="0" w:lastRowFirstColumn="0" w:lastRowLastColumn="0"/>
        </w:trPr>
        <w:tc>
          <w:tcPr>
            <w:tcW w:w="1710" w:type="dxa"/>
          </w:tcPr>
          <w:p w14:paraId="0340ACE0" w14:textId="48804F2F" w:rsidR="00B866CE" w:rsidRDefault="00067695" w:rsidP="0064385B">
            <w:r w:rsidRPr="00067695">
              <w:lastRenderedPageBreak/>
              <w:t>ReadyResourceStatus</w:t>
            </w:r>
          </w:p>
        </w:tc>
        <w:tc>
          <w:tcPr>
            <w:tcW w:w="4770" w:type="dxa"/>
          </w:tcPr>
          <w:p w14:paraId="6334BBFB" w14:textId="41496BFB" w:rsidR="00B866CE" w:rsidRDefault="00067695" w:rsidP="0064385B">
            <w:r>
              <w:rPr>
                <w:lang w:bidi="en-US"/>
              </w:rPr>
              <w:t>List&lt;</w:t>
            </w:r>
            <w:r w:rsidRPr="008F383F">
              <w:rPr>
                <w:lang w:bidi="en-US"/>
              </w:rPr>
              <w:t>Crestron.RAD.</w:t>
            </w:r>
            <w:r>
              <w:rPr>
                <w:lang w:bidi="en-US"/>
              </w:rPr>
              <w:t>Common.Resource&gt;</w:t>
            </w:r>
          </w:p>
        </w:tc>
        <w:tc>
          <w:tcPr>
            <w:tcW w:w="2245" w:type="dxa"/>
          </w:tcPr>
          <w:p w14:paraId="791C6546" w14:textId="2FC595B8" w:rsidR="00B866CE" w:rsidRDefault="00067695" w:rsidP="0064385B">
            <w:r>
              <w:t>Resources</w:t>
            </w:r>
          </w:p>
        </w:tc>
      </w:tr>
      <w:tr w:rsidR="00513717" w14:paraId="6CAEDE6E" w14:textId="77777777" w:rsidTr="009D5F8F">
        <w:trPr>
          <w:cnfStyle w:val="000000010000" w:firstRow="0" w:lastRow="0" w:firstColumn="0" w:lastColumn="0" w:oddVBand="0" w:evenVBand="0" w:oddHBand="0" w:evenHBand="1" w:firstRowFirstColumn="0" w:firstRowLastColumn="0" w:lastRowFirstColumn="0" w:lastRowLastColumn="0"/>
        </w:trPr>
        <w:tc>
          <w:tcPr>
            <w:tcW w:w="1710" w:type="dxa"/>
          </w:tcPr>
          <w:p w14:paraId="69A3B98A" w14:textId="2C3ED647" w:rsidR="00513717" w:rsidRPr="00513717" w:rsidRDefault="009C7B43" w:rsidP="0064385B">
            <w:r>
              <w:t>SystemStatus</w:t>
            </w:r>
          </w:p>
        </w:tc>
        <w:tc>
          <w:tcPr>
            <w:tcW w:w="4770" w:type="dxa"/>
          </w:tcPr>
          <w:p w14:paraId="4911C896" w14:textId="29BFAFCF" w:rsidR="00513717" w:rsidRDefault="009C7B43" w:rsidP="0064385B">
            <w:r w:rsidRPr="008F383F">
              <w:rPr>
                <w:lang w:bidi="en-US"/>
              </w:rPr>
              <w:t>Crestron.RAD.DeviceTypes.SecuritySystem</w:t>
            </w:r>
            <w:r>
              <w:rPr>
                <w:lang w:bidi="en-US"/>
              </w:rPr>
              <w:t>.SystemStatus</w:t>
            </w:r>
          </w:p>
        </w:tc>
        <w:tc>
          <w:tcPr>
            <w:tcW w:w="2245" w:type="dxa"/>
          </w:tcPr>
          <w:p w14:paraId="4A48FA15" w14:textId="65CB3130" w:rsidR="00513717" w:rsidRDefault="009C7B43" w:rsidP="0064385B">
            <w:r>
              <w:t>String objects ACPowerStatus, BatteryStatus, TelephoneLine1Status, TelephoneLine2Status, TamperStatus, PrinterStatus</w:t>
            </w:r>
            <w:r w:rsidR="00506634">
              <w:t>, WirelessStatus</w:t>
            </w:r>
          </w:p>
        </w:tc>
      </w:tr>
      <w:tr w:rsidR="00D821DC" w14:paraId="62D32F38" w14:textId="77777777" w:rsidTr="009D5F8F">
        <w:trPr>
          <w:cnfStyle w:val="000000100000" w:firstRow="0" w:lastRow="0" w:firstColumn="0" w:lastColumn="0" w:oddVBand="0" w:evenVBand="0" w:oddHBand="1" w:evenHBand="0" w:firstRowFirstColumn="0" w:firstRowLastColumn="0" w:lastRowFirstColumn="0" w:lastRowLastColumn="0"/>
        </w:trPr>
        <w:tc>
          <w:tcPr>
            <w:tcW w:w="1710" w:type="dxa"/>
          </w:tcPr>
          <w:p w14:paraId="4943758E" w14:textId="0B4961B2" w:rsidR="00D821DC" w:rsidRDefault="00B84F39" w:rsidP="0064385B">
            <w:r w:rsidRPr="00B84F39">
              <w:t>ArmModeButton</w:t>
            </w:r>
          </w:p>
        </w:tc>
        <w:tc>
          <w:tcPr>
            <w:tcW w:w="4770" w:type="dxa"/>
          </w:tcPr>
          <w:p w14:paraId="3C019D1B" w14:textId="71D116E2" w:rsidR="00D821DC" w:rsidRPr="008B2E1E" w:rsidRDefault="00B84F39" w:rsidP="0064385B">
            <w:r w:rsidRPr="008F383F">
              <w:rPr>
                <w:lang w:bidi="en-US"/>
              </w:rPr>
              <w:t>Crestron.RAD.DeviceTypes.SecuritySystem</w:t>
            </w:r>
            <w:r>
              <w:rPr>
                <w:lang w:bidi="en-US"/>
              </w:rPr>
              <w:t>.</w:t>
            </w:r>
            <w:r>
              <w:t xml:space="preserve"> </w:t>
            </w:r>
            <w:r w:rsidRPr="00B84F39">
              <w:rPr>
                <w:lang w:bidi="en-US"/>
              </w:rPr>
              <w:t>ArmModeButtonsState</w:t>
            </w:r>
          </w:p>
        </w:tc>
        <w:tc>
          <w:tcPr>
            <w:tcW w:w="2245" w:type="dxa"/>
          </w:tcPr>
          <w:p w14:paraId="24F4EA74" w14:textId="100D9CAE" w:rsidR="00D821DC" w:rsidRPr="008B2E1E" w:rsidRDefault="00B84F39" w:rsidP="0064385B">
            <w:r w:rsidRPr="00B84F39">
              <w:t>ArmButtonGroups</w:t>
            </w:r>
          </w:p>
        </w:tc>
      </w:tr>
    </w:tbl>
    <w:p w14:paraId="0DEDF5AD" w14:textId="77777777" w:rsidR="000149DC" w:rsidRDefault="00CE26AA" w:rsidP="00F66696">
      <w:pPr>
        <w:pStyle w:val="Heading5"/>
      </w:pPr>
      <w:r>
        <w:br w:type="page"/>
      </w:r>
      <w:r w:rsidR="000149DC">
        <w:lastRenderedPageBreak/>
        <w:t xml:space="preserve"> Command Sending</w:t>
      </w:r>
    </w:p>
    <w:p w14:paraId="7CF6A31E" w14:textId="77777777" w:rsidR="003C67A5" w:rsidRDefault="000149DC" w:rsidP="005F27BF">
      <w:pPr>
        <w:ind w:left="720"/>
      </w:pPr>
      <w:r>
        <w:t xml:space="preserve">The protocol class is responsible for formatting and sending commands to the transport class. These commands can be sent </w:t>
      </w:r>
      <w:r w:rsidR="00C23387">
        <w:t>either as</w:t>
      </w:r>
      <w:r>
        <w:t xml:space="preserve"> a CommandSet object or as a custom command. </w:t>
      </w:r>
    </w:p>
    <w:p w14:paraId="1CDCBBB9" w14:textId="77777777" w:rsidR="003C67A5" w:rsidRDefault="003C67A5" w:rsidP="000149DC">
      <w:pPr>
        <w:ind w:left="720"/>
      </w:pPr>
      <w:r>
        <w:t xml:space="preserve">The framework has a built-in sending queue where all commands </w:t>
      </w:r>
      <w:r w:rsidR="00CA6623">
        <w:t>sent will be added to an internal sending queue. This queue is maintained once every 250ms</w:t>
      </w:r>
      <w:r w:rsidR="005F27BF">
        <w:t xml:space="preserve"> and</w:t>
      </w:r>
      <w:r w:rsidR="00CA6623">
        <w:t xml:space="preserve"> it will remove commands that cannot be sent due to certain device states</w:t>
      </w:r>
      <w:r w:rsidR="005F27BF">
        <w:t>.</w:t>
      </w:r>
      <w:r w:rsidR="00587484">
        <w:t xml:space="preserve"> There is a method to skip this queue and send the data at any rate detailed later in this section.</w:t>
      </w:r>
      <w:r w:rsidR="005F27BF">
        <w:br/>
      </w:r>
      <w:r w:rsidR="005F27BF">
        <w:br/>
      </w:r>
      <w:r w:rsidR="00CA6623">
        <w:t xml:space="preserve"> Here is a table that explains what is sent and when</w:t>
      </w:r>
      <w:r w:rsidR="005F27BF">
        <w:t>:</w:t>
      </w:r>
    </w:p>
    <w:tbl>
      <w:tblPr>
        <w:tblStyle w:val="TableGrid"/>
        <w:tblW w:w="0" w:type="auto"/>
        <w:tblInd w:w="720" w:type="dxa"/>
        <w:tblLook w:val="04A0" w:firstRow="1" w:lastRow="0" w:firstColumn="1" w:lastColumn="0" w:noHBand="0" w:noVBand="1"/>
      </w:tblPr>
      <w:tblGrid>
        <w:gridCol w:w="4311"/>
        <w:gridCol w:w="4319"/>
      </w:tblGrid>
      <w:tr w:rsidR="00CA6623" w14:paraId="78176D18" w14:textId="77777777" w:rsidTr="005F27BF">
        <w:trPr>
          <w:cnfStyle w:val="100000000000" w:firstRow="1" w:lastRow="0" w:firstColumn="0" w:lastColumn="0" w:oddVBand="0" w:evenVBand="0" w:oddHBand="0" w:evenHBand="0" w:firstRowFirstColumn="0" w:firstRowLastColumn="0" w:lastRowFirstColumn="0" w:lastRowLastColumn="0"/>
        </w:trPr>
        <w:tc>
          <w:tcPr>
            <w:tcW w:w="4311" w:type="dxa"/>
          </w:tcPr>
          <w:p w14:paraId="5B1A6B91" w14:textId="77777777" w:rsidR="00CA6623" w:rsidRDefault="00CA6623" w:rsidP="00CA6623">
            <w:pPr>
              <w:jc w:val="center"/>
            </w:pPr>
            <w:r>
              <w:t>Command</w:t>
            </w:r>
          </w:p>
        </w:tc>
        <w:tc>
          <w:tcPr>
            <w:tcW w:w="4319" w:type="dxa"/>
          </w:tcPr>
          <w:p w14:paraId="1F9D7ED5" w14:textId="77777777" w:rsidR="00CA6623" w:rsidRDefault="00CA6623" w:rsidP="00CA6623">
            <w:pPr>
              <w:jc w:val="center"/>
            </w:pPr>
            <w:r>
              <w:t>Behavior</w:t>
            </w:r>
          </w:p>
        </w:tc>
      </w:tr>
      <w:tr w:rsidR="00CA6623" w14:paraId="44B8C22F" w14:textId="77777777" w:rsidTr="005F27BF">
        <w:trPr>
          <w:cnfStyle w:val="000000100000" w:firstRow="0" w:lastRow="0" w:firstColumn="0" w:lastColumn="0" w:oddVBand="0" w:evenVBand="0" w:oddHBand="1" w:evenHBand="0" w:firstRowFirstColumn="0" w:firstRowLastColumn="0" w:lastRowFirstColumn="0" w:lastRowLastColumn="0"/>
        </w:trPr>
        <w:tc>
          <w:tcPr>
            <w:tcW w:w="4311" w:type="dxa"/>
          </w:tcPr>
          <w:p w14:paraId="35C12901" w14:textId="77777777" w:rsidR="00CA6623" w:rsidRDefault="00CA6623" w:rsidP="000149DC">
            <w:r>
              <w:t>Power Poll</w:t>
            </w:r>
          </w:p>
        </w:tc>
        <w:tc>
          <w:tcPr>
            <w:tcW w:w="4319" w:type="dxa"/>
          </w:tcPr>
          <w:p w14:paraId="4E4EEBCC" w14:textId="77777777" w:rsidR="00CA6623" w:rsidRDefault="00CA6623" w:rsidP="000149DC">
            <w:r>
              <w:t>Always sent</w:t>
            </w:r>
          </w:p>
        </w:tc>
      </w:tr>
      <w:tr w:rsidR="005F27BF" w14:paraId="1D5C188B" w14:textId="77777777" w:rsidTr="005F27BF">
        <w:trPr>
          <w:cnfStyle w:val="000000010000" w:firstRow="0" w:lastRow="0" w:firstColumn="0" w:lastColumn="0" w:oddVBand="0" w:evenVBand="0" w:oddHBand="0" w:evenHBand="1" w:firstRowFirstColumn="0" w:firstRowLastColumn="0" w:lastRowFirstColumn="0" w:lastRowLastColumn="0"/>
        </w:trPr>
        <w:tc>
          <w:tcPr>
            <w:tcW w:w="4311" w:type="dxa"/>
          </w:tcPr>
          <w:p w14:paraId="7EFE4D14" w14:textId="77777777" w:rsidR="00CA6623" w:rsidRDefault="00CA6623" w:rsidP="000149DC">
            <w:r>
              <w:t>Power On/Off</w:t>
            </w:r>
          </w:p>
        </w:tc>
        <w:tc>
          <w:tcPr>
            <w:tcW w:w="4319" w:type="dxa"/>
          </w:tcPr>
          <w:p w14:paraId="7CDFE775" w14:textId="77777777" w:rsidR="00CA6623" w:rsidRDefault="00CA6623" w:rsidP="000149DC">
            <w:r>
              <w:t xml:space="preserve">Sent when device is not warming up or cooling down. </w:t>
            </w:r>
          </w:p>
          <w:p w14:paraId="34BF62A0" w14:textId="77777777" w:rsidR="00CA6623" w:rsidRDefault="00CA6623" w:rsidP="000149DC"/>
          <w:p w14:paraId="2D3755FD" w14:textId="77777777" w:rsidR="00CA6623" w:rsidRDefault="00CA6623" w:rsidP="00CA6623">
            <w:r>
              <w:t xml:space="preserve">If a PowerOn command </w:t>
            </w:r>
            <w:r w:rsidR="00023C25">
              <w:t xml:space="preserve">enters </w:t>
            </w:r>
            <w:r>
              <w:t xml:space="preserve">the queue while the device is cooling down then the command will remain in the queue until the device finishes cooling </w:t>
            </w:r>
            <w:r w:rsidR="0030526D">
              <w:t xml:space="preserve">down. </w:t>
            </w:r>
            <w:r>
              <w:t xml:space="preserve">It will be sent after cooling down is complete. </w:t>
            </w:r>
            <w:r>
              <w:br/>
              <w:t>The same applies to PowerOff with reverse conditions.</w:t>
            </w:r>
          </w:p>
          <w:p w14:paraId="3EEA97C9" w14:textId="77777777" w:rsidR="00CA6623" w:rsidRDefault="00CA6623" w:rsidP="00CA6623"/>
          <w:p w14:paraId="48CDE1CC" w14:textId="77777777" w:rsidR="00CA6623" w:rsidRDefault="00CA6623" w:rsidP="00CA6623">
            <w:r>
              <w:t>PowerOn/Off will automatically re-enter the queue up to 3 times if feedback from the device does not match the desired state.</w:t>
            </w:r>
          </w:p>
        </w:tc>
      </w:tr>
      <w:tr w:rsidR="005F27BF" w14:paraId="2EFBE93E" w14:textId="77777777" w:rsidTr="005F27BF">
        <w:trPr>
          <w:cnfStyle w:val="000000100000" w:firstRow="0" w:lastRow="0" w:firstColumn="0" w:lastColumn="0" w:oddVBand="0" w:evenVBand="0" w:oddHBand="1" w:evenHBand="0" w:firstRowFirstColumn="0" w:firstRowLastColumn="0" w:lastRowFirstColumn="0" w:lastRowLastColumn="0"/>
        </w:trPr>
        <w:tc>
          <w:tcPr>
            <w:tcW w:w="4311" w:type="dxa"/>
          </w:tcPr>
          <w:p w14:paraId="71264045" w14:textId="77777777" w:rsidR="00CA6623" w:rsidRDefault="00CA6623" w:rsidP="000149DC">
            <w:r>
              <w:t>Audio/Video Input</w:t>
            </w:r>
          </w:p>
        </w:tc>
        <w:tc>
          <w:tcPr>
            <w:tcW w:w="4319" w:type="dxa"/>
          </w:tcPr>
          <w:p w14:paraId="637C849C" w14:textId="77777777" w:rsidR="00CA6623" w:rsidRDefault="00CA6623" w:rsidP="00CA6623">
            <w:r>
              <w:t>Sent when device is not warming up, cooling down, is connected and powered on.</w:t>
            </w:r>
          </w:p>
          <w:p w14:paraId="3AF84417" w14:textId="77777777" w:rsidR="00CA6623" w:rsidRDefault="00CA6623" w:rsidP="00CA6623"/>
          <w:p w14:paraId="61590404" w14:textId="77777777" w:rsidR="00CA6623" w:rsidRDefault="00CA6623" w:rsidP="00CA6623">
            <w:r>
              <w:t>If this command enters the queue while warming up then it will remain in the queue until the device is done warming up. It will be sent after warming up is complete.</w:t>
            </w:r>
          </w:p>
        </w:tc>
      </w:tr>
      <w:tr w:rsidR="005F27BF" w14:paraId="74CEB4BE" w14:textId="77777777" w:rsidTr="005F27BF">
        <w:trPr>
          <w:cnfStyle w:val="000000010000" w:firstRow="0" w:lastRow="0" w:firstColumn="0" w:lastColumn="0" w:oddVBand="0" w:evenVBand="0" w:oddHBand="0" w:evenHBand="1" w:firstRowFirstColumn="0" w:firstRowLastColumn="0" w:lastRowFirstColumn="0" w:lastRowLastColumn="0"/>
        </w:trPr>
        <w:tc>
          <w:tcPr>
            <w:tcW w:w="4311" w:type="dxa"/>
          </w:tcPr>
          <w:p w14:paraId="112FB68F" w14:textId="67EF6616" w:rsidR="00CA6623" w:rsidRDefault="00CA6623" w:rsidP="000149DC">
            <w:r>
              <w:t>All other commands</w:t>
            </w:r>
          </w:p>
        </w:tc>
        <w:tc>
          <w:tcPr>
            <w:tcW w:w="4319" w:type="dxa"/>
          </w:tcPr>
          <w:p w14:paraId="6E7B46EA" w14:textId="2C8D44D5" w:rsidR="00CA6623" w:rsidRDefault="00CA6623" w:rsidP="000149DC">
            <w:r>
              <w:t>Will not be sent unless the device is powered on, connected, and not warming up or cooling down.</w:t>
            </w:r>
            <w:r w:rsidR="006117BC">
              <w:t xml:space="preserve"> The one exception to this is the Security System device type which doesn’t have a power state and will </w:t>
            </w:r>
            <w:r w:rsidR="006117BC">
              <w:lastRenderedPageBreak/>
              <w:t>always send commands as long as the device is connected.</w:t>
            </w:r>
            <w:r>
              <w:t xml:space="preserve"> </w:t>
            </w:r>
          </w:p>
          <w:p w14:paraId="0A5C7D57" w14:textId="77777777" w:rsidR="00CA6623" w:rsidRDefault="00CA6623" w:rsidP="000149DC"/>
          <w:p w14:paraId="19412FAD" w14:textId="77777777" w:rsidR="00CA6623" w:rsidRDefault="00CA6623" w:rsidP="00CA6623">
            <w:r>
              <w:t>When the command cannot be sent due to the conditions at the time then it will be removed from the queue.</w:t>
            </w:r>
          </w:p>
        </w:tc>
      </w:tr>
    </w:tbl>
    <w:p w14:paraId="38F8E65E" w14:textId="77777777" w:rsidR="000149DC" w:rsidRDefault="000149DC" w:rsidP="000149DC">
      <w:pPr>
        <w:ind w:left="720"/>
      </w:pPr>
      <w:r>
        <w:lastRenderedPageBreak/>
        <w:t>There are three ways to send a command:</w:t>
      </w:r>
    </w:p>
    <w:p w14:paraId="3FAA7C0A" w14:textId="77777777" w:rsidR="000149DC" w:rsidRDefault="000149DC" w:rsidP="000149DC">
      <w:pPr>
        <w:pStyle w:val="ListParagraph"/>
        <w:numPr>
          <w:ilvl w:val="0"/>
          <w:numId w:val="7"/>
        </w:numPr>
      </w:pPr>
      <w:r>
        <w:t>Calling the method SendCommand(CommandSet commandSet)</w:t>
      </w:r>
      <w:r w:rsidR="003C67A5">
        <w:t xml:space="preserve"> with a populated CommandSet object</w:t>
      </w:r>
    </w:p>
    <w:p w14:paraId="0A6567F3" w14:textId="77777777" w:rsidR="003C67A5" w:rsidRDefault="003C67A5" w:rsidP="00AE25C3">
      <w:pPr>
        <w:pStyle w:val="ListParagraph"/>
        <w:numPr>
          <w:ilvl w:val="1"/>
          <w:numId w:val="7"/>
        </w:numPr>
      </w:pPr>
      <w:r>
        <w:t>This will result in the command being added to an internal sending queue</w:t>
      </w:r>
      <w:r>
        <w:br/>
      </w:r>
    </w:p>
    <w:p w14:paraId="6F51805C" w14:textId="77777777" w:rsidR="003C67A5" w:rsidRDefault="003C67A5" w:rsidP="003C67A5">
      <w:pPr>
        <w:pStyle w:val="ListParagraph"/>
        <w:numPr>
          <w:ilvl w:val="0"/>
          <w:numId w:val="7"/>
        </w:numPr>
      </w:pPr>
      <w:r>
        <w:t xml:space="preserve">Calling the method SendCustomCommandByName(string) where the name matches on of the defined custom commands in the following class in the driver JSON data: </w:t>
      </w:r>
      <w:r w:rsidRPr="003C67A5">
        <w:t>CrestronSerialDeviceApi.Api</w:t>
      </w:r>
      <w:r>
        <w:t>.</w:t>
      </w:r>
      <w:r w:rsidRPr="003C67A5">
        <w:t>CustomCommands</w:t>
      </w:r>
    </w:p>
    <w:p w14:paraId="24B63446" w14:textId="77777777" w:rsidR="000149DC" w:rsidRDefault="003C67A5" w:rsidP="003C67A5">
      <w:pPr>
        <w:pStyle w:val="ListParagraph"/>
        <w:numPr>
          <w:ilvl w:val="1"/>
          <w:numId w:val="7"/>
        </w:numPr>
      </w:pPr>
      <w:r>
        <w:t>This will result in the command being added to an internal sending queue</w:t>
      </w:r>
      <w:r>
        <w:br/>
      </w:r>
    </w:p>
    <w:p w14:paraId="7D0015CD" w14:textId="77777777" w:rsidR="005F27BF" w:rsidRDefault="005F27BF" w:rsidP="005F27BF">
      <w:pPr>
        <w:pStyle w:val="ListParagraph"/>
        <w:numPr>
          <w:ilvl w:val="0"/>
          <w:numId w:val="7"/>
        </w:numPr>
      </w:pPr>
      <w:r>
        <w:t>Calling the method Transport.Send(string, object[]) where the string is the data that needs to be transmitted</w:t>
      </w:r>
      <w:r w:rsidR="00305BEB">
        <w:t xml:space="preserve"> and the object array may be used by a custom transport. No pre-built transports use the second parameter.</w:t>
      </w:r>
    </w:p>
    <w:p w14:paraId="07515868" w14:textId="77777777" w:rsidR="005F27BF" w:rsidRDefault="005F27BF" w:rsidP="005F27BF">
      <w:pPr>
        <w:pStyle w:val="ListParagraph"/>
        <w:numPr>
          <w:ilvl w:val="1"/>
          <w:numId w:val="7"/>
        </w:numPr>
      </w:pPr>
      <w:r>
        <w:t>This will result in the command being sent immediately to the transport and skipping the queue.</w:t>
      </w:r>
    </w:p>
    <w:p w14:paraId="56B935DE" w14:textId="77777777" w:rsidR="005F27BF" w:rsidRDefault="005F27BF" w:rsidP="005F27BF">
      <w:pPr>
        <w:pStyle w:val="ListParagraph"/>
        <w:numPr>
          <w:ilvl w:val="1"/>
          <w:numId w:val="7"/>
        </w:numPr>
      </w:pPr>
      <w:r>
        <w:t>This is useful when the driver needs to send a message to the device immediately or when a non-standard command should not be considered a custom command for use by applications.</w:t>
      </w:r>
    </w:p>
    <w:p w14:paraId="1A54664F" w14:textId="77777777" w:rsidR="003C67A5" w:rsidRDefault="003C67A5" w:rsidP="003C67A5">
      <w:pPr>
        <w:ind w:left="720"/>
      </w:pPr>
    </w:p>
    <w:p w14:paraId="32E5A451" w14:textId="77777777" w:rsidR="000149DC" w:rsidRDefault="000149DC" w:rsidP="000149DC">
      <w:pPr>
        <w:ind w:left="720"/>
      </w:pPr>
    </w:p>
    <w:p w14:paraId="2EDD7312" w14:textId="77777777" w:rsidR="003C67A5" w:rsidRDefault="003C67A5">
      <w:r>
        <w:br w:type="page"/>
      </w:r>
    </w:p>
    <w:p w14:paraId="0094437F" w14:textId="77777777" w:rsidR="00585CB8" w:rsidRDefault="00585CB8" w:rsidP="000149DC">
      <w:pPr>
        <w:pStyle w:val="Heading5"/>
      </w:pPr>
      <w:r>
        <w:lastRenderedPageBreak/>
        <w:t xml:space="preserve">CommandSet </w:t>
      </w:r>
    </w:p>
    <w:p w14:paraId="52EE1D54" w14:textId="77777777" w:rsidR="00B97B48" w:rsidRDefault="00B97B48" w:rsidP="00B97B48">
      <w:pPr>
        <w:ind w:left="720"/>
      </w:pPr>
      <w:r>
        <w:t xml:space="preserve">The class CommandSet represents </w:t>
      </w:r>
      <w:r w:rsidR="003C67A5">
        <w:t>a</w:t>
      </w:r>
      <w:r>
        <w:t xml:space="preserve"> command that will be sent to the </w:t>
      </w:r>
      <w:r w:rsidR="003C67A5">
        <w:t>transport</w:t>
      </w:r>
      <w:r w:rsidR="00D9787A">
        <w:t>.</w:t>
      </w:r>
    </w:p>
    <w:tbl>
      <w:tblPr>
        <w:tblStyle w:val="TableGrid"/>
        <w:tblW w:w="0" w:type="auto"/>
        <w:tblInd w:w="720" w:type="dxa"/>
        <w:tblLook w:val="04A0" w:firstRow="1" w:lastRow="0" w:firstColumn="1" w:lastColumn="0" w:noHBand="0" w:noVBand="1"/>
      </w:tblPr>
      <w:tblGrid>
        <w:gridCol w:w="2425"/>
        <w:gridCol w:w="6205"/>
      </w:tblGrid>
      <w:tr w:rsidR="00B97B48" w14:paraId="001DD9E1" w14:textId="77777777" w:rsidTr="00B97B48">
        <w:trPr>
          <w:cnfStyle w:val="100000000000" w:firstRow="1" w:lastRow="0" w:firstColumn="0" w:lastColumn="0" w:oddVBand="0" w:evenVBand="0" w:oddHBand="0" w:evenHBand="0" w:firstRowFirstColumn="0" w:firstRowLastColumn="0" w:lastRowFirstColumn="0" w:lastRowLastColumn="0"/>
        </w:trPr>
        <w:tc>
          <w:tcPr>
            <w:tcW w:w="2425" w:type="dxa"/>
          </w:tcPr>
          <w:p w14:paraId="13E7F038" w14:textId="77777777" w:rsidR="00B97B48" w:rsidRDefault="00B97B48" w:rsidP="00B97B48">
            <w:pPr>
              <w:jc w:val="center"/>
            </w:pPr>
            <w:r>
              <w:t>Property</w:t>
            </w:r>
          </w:p>
        </w:tc>
        <w:tc>
          <w:tcPr>
            <w:tcW w:w="6205" w:type="dxa"/>
          </w:tcPr>
          <w:p w14:paraId="43F744F9" w14:textId="77777777" w:rsidR="00B97B48" w:rsidRDefault="00B97B48" w:rsidP="00B97B48">
            <w:pPr>
              <w:jc w:val="center"/>
            </w:pPr>
            <w:r>
              <w:t>Description &amp; Use</w:t>
            </w:r>
          </w:p>
        </w:tc>
      </w:tr>
      <w:tr w:rsidR="00B97B48" w14:paraId="327B857D" w14:textId="77777777" w:rsidTr="00B97B48">
        <w:trPr>
          <w:cnfStyle w:val="000000100000" w:firstRow="0" w:lastRow="0" w:firstColumn="0" w:lastColumn="0" w:oddVBand="0" w:evenVBand="0" w:oddHBand="1" w:evenHBand="0" w:firstRowFirstColumn="0" w:firstRowLastColumn="0" w:lastRowFirstColumn="0" w:lastRowLastColumn="0"/>
        </w:trPr>
        <w:tc>
          <w:tcPr>
            <w:tcW w:w="2425" w:type="dxa"/>
          </w:tcPr>
          <w:p w14:paraId="143C42EA" w14:textId="77777777" w:rsidR="00B97B48" w:rsidRDefault="00B97B48" w:rsidP="00B97B48">
            <w:r>
              <w:t>CommandName</w:t>
            </w:r>
          </w:p>
        </w:tc>
        <w:tc>
          <w:tcPr>
            <w:tcW w:w="6205" w:type="dxa"/>
          </w:tcPr>
          <w:p w14:paraId="66DFCAFF" w14:textId="77777777" w:rsidR="00B97B48" w:rsidRDefault="00B97B48" w:rsidP="00B97B48">
            <w:r>
              <w:t>Friendly name of the command.</w:t>
            </w:r>
          </w:p>
        </w:tc>
      </w:tr>
      <w:tr w:rsidR="00B97B48" w14:paraId="1709E1E9" w14:textId="77777777" w:rsidTr="00B97B48">
        <w:trPr>
          <w:cnfStyle w:val="000000010000" w:firstRow="0" w:lastRow="0" w:firstColumn="0" w:lastColumn="0" w:oddVBand="0" w:evenVBand="0" w:oddHBand="0" w:evenHBand="1" w:firstRowFirstColumn="0" w:firstRowLastColumn="0" w:lastRowFirstColumn="0" w:lastRowLastColumn="0"/>
        </w:trPr>
        <w:tc>
          <w:tcPr>
            <w:tcW w:w="2425" w:type="dxa"/>
          </w:tcPr>
          <w:p w14:paraId="47BCEB32" w14:textId="77777777" w:rsidR="00B97B48" w:rsidRDefault="00B97B48" w:rsidP="00B97B48">
            <w:r>
              <w:t>StandardCommand</w:t>
            </w:r>
          </w:p>
        </w:tc>
        <w:tc>
          <w:tcPr>
            <w:tcW w:w="6205" w:type="dxa"/>
          </w:tcPr>
          <w:p w14:paraId="3597AE63" w14:textId="77777777" w:rsidR="00B97B48" w:rsidRDefault="00B97B48" w:rsidP="006C0227">
            <w:r>
              <w:t>The StandardCommandsEnum value that matches this command’s function.</w:t>
            </w:r>
            <w:r w:rsidR="006C0227">
              <w:t xml:space="preserve"> </w:t>
            </w:r>
            <w:r w:rsidR="006C0227">
              <w:br/>
            </w:r>
            <w:r w:rsidR="006C0227">
              <w:br/>
              <w:t>The value “NotAStandardCommand” has to be used when the command is not a standard command.</w:t>
            </w:r>
          </w:p>
        </w:tc>
      </w:tr>
      <w:tr w:rsidR="00B97B48" w14:paraId="6A315E27" w14:textId="77777777" w:rsidTr="00B97B48">
        <w:trPr>
          <w:cnfStyle w:val="000000100000" w:firstRow="0" w:lastRow="0" w:firstColumn="0" w:lastColumn="0" w:oddVBand="0" w:evenVBand="0" w:oddHBand="1" w:evenHBand="0" w:firstRowFirstColumn="0" w:firstRowLastColumn="0" w:lastRowFirstColumn="0" w:lastRowLastColumn="0"/>
        </w:trPr>
        <w:tc>
          <w:tcPr>
            <w:tcW w:w="2425" w:type="dxa"/>
          </w:tcPr>
          <w:p w14:paraId="712C683B" w14:textId="77777777" w:rsidR="00B97B48" w:rsidRDefault="006C0227" w:rsidP="00B97B48">
            <w:r w:rsidRPr="006C0227">
              <w:rPr>
                <w:lang w:bidi="en-US"/>
              </w:rPr>
              <w:t>CommandPriority</w:t>
            </w:r>
          </w:p>
        </w:tc>
        <w:tc>
          <w:tcPr>
            <w:tcW w:w="6205" w:type="dxa"/>
          </w:tcPr>
          <w:p w14:paraId="4FA78F4D" w14:textId="77777777" w:rsidR="00B97B48" w:rsidRDefault="006C0227" w:rsidP="006C0227">
            <w:r>
              <w:t xml:space="preserve">The priority of the command to determine when it has to be sent. </w:t>
            </w:r>
            <w:r>
              <w:br/>
            </w:r>
            <w:r>
              <w:br/>
              <w:t>Section 1.4.2.6 explains how this value is used.</w:t>
            </w:r>
          </w:p>
        </w:tc>
      </w:tr>
      <w:tr w:rsidR="00B97B48" w14:paraId="74C228B1" w14:textId="77777777" w:rsidTr="00B97B48">
        <w:trPr>
          <w:cnfStyle w:val="000000010000" w:firstRow="0" w:lastRow="0" w:firstColumn="0" w:lastColumn="0" w:oddVBand="0" w:evenVBand="0" w:oddHBand="0" w:evenHBand="1" w:firstRowFirstColumn="0" w:firstRowLastColumn="0" w:lastRowFirstColumn="0" w:lastRowLastColumn="0"/>
        </w:trPr>
        <w:tc>
          <w:tcPr>
            <w:tcW w:w="2425" w:type="dxa"/>
          </w:tcPr>
          <w:p w14:paraId="02F5EE91" w14:textId="77777777" w:rsidR="00B97B48" w:rsidRDefault="006C0227" w:rsidP="00B97B48">
            <w:r w:rsidRPr="006C0227">
              <w:rPr>
                <w:lang w:bidi="en-US"/>
              </w:rPr>
              <w:t>CallBack</w:t>
            </w:r>
          </w:p>
        </w:tc>
        <w:tc>
          <w:tcPr>
            <w:tcW w:w="6205" w:type="dxa"/>
          </w:tcPr>
          <w:p w14:paraId="2FCDCF79" w14:textId="77777777" w:rsidR="00B97B48" w:rsidRDefault="006C0227" w:rsidP="006C0227">
            <w:r>
              <w:t xml:space="preserve">The action that should be invoked once the command exits the sending queue and is sent to the device. </w:t>
            </w:r>
          </w:p>
          <w:p w14:paraId="059D218A" w14:textId="77777777" w:rsidR="006C0227" w:rsidRDefault="006C0227" w:rsidP="006C0227"/>
          <w:p w14:paraId="781C67AC" w14:textId="77777777" w:rsidR="006C0227" w:rsidRDefault="006C0227" w:rsidP="006C0227">
            <w:r>
              <w:t xml:space="preserve">An example of the use of this is PowerOn needs to start a warm up sequence when it is sent to the transport, so the callback will be set to the method WarmUp. </w:t>
            </w:r>
          </w:p>
        </w:tc>
      </w:tr>
      <w:tr w:rsidR="00B97B48" w14:paraId="6B5D6577" w14:textId="77777777" w:rsidTr="00B97B48">
        <w:trPr>
          <w:cnfStyle w:val="000000100000" w:firstRow="0" w:lastRow="0" w:firstColumn="0" w:lastColumn="0" w:oddVBand="0" w:evenVBand="0" w:oddHBand="1" w:evenHBand="0" w:firstRowFirstColumn="0" w:firstRowLastColumn="0" w:lastRowFirstColumn="0" w:lastRowLastColumn="0"/>
        </w:trPr>
        <w:tc>
          <w:tcPr>
            <w:tcW w:w="2425" w:type="dxa"/>
          </w:tcPr>
          <w:p w14:paraId="57A00E34" w14:textId="77777777" w:rsidR="00B97B48" w:rsidRDefault="006C0227" w:rsidP="00B97B48">
            <w:r w:rsidRPr="006C0227">
              <w:rPr>
                <w:lang w:bidi="en-US"/>
              </w:rPr>
              <w:t>Command</w:t>
            </w:r>
          </w:p>
        </w:tc>
        <w:tc>
          <w:tcPr>
            <w:tcW w:w="6205" w:type="dxa"/>
          </w:tcPr>
          <w:p w14:paraId="324DBD21" w14:textId="77777777" w:rsidR="00B97B48" w:rsidRDefault="006C0227" w:rsidP="00B97B48">
            <w:r>
              <w:t>The string that should be sent to the device.</w:t>
            </w:r>
          </w:p>
        </w:tc>
      </w:tr>
      <w:tr w:rsidR="00B97B48" w14:paraId="1873F38C" w14:textId="77777777" w:rsidTr="00B97B48">
        <w:trPr>
          <w:cnfStyle w:val="000000010000" w:firstRow="0" w:lastRow="0" w:firstColumn="0" w:lastColumn="0" w:oddVBand="0" w:evenVBand="0" w:oddHBand="0" w:evenHBand="1" w:firstRowFirstColumn="0" w:firstRowLastColumn="0" w:lastRowFirstColumn="0" w:lastRowLastColumn="0"/>
        </w:trPr>
        <w:tc>
          <w:tcPr>
            <w:tcW w:w="2425" w:type="dxa"/>
          </w:tcPr>
          <w:p w14:paraId="790A7532" w14:textId="77777777" w:rsidR="00B97B48" w:rsidRDefault="006C0227" w:rsidP="00B97B48">
            <w:r w:rsidRPr="006C0227">
              <w:rPr>
                <w:lang w:bidi="en-US"/>
              </w:rPr>
              <w:t>CommandGroup</w:t>
            </w:r>
          </w:p>
        </w:tc>
        <w:tc>
          <w:tcPr>
            <w:tcW w:w="6205" w:type="dxa"/>
          </w:tcPr>
          <w:p w14:paraId="213EFFD1" w14:textId="77777777" w:rsidR="00B97B48" w:rsidRDefault="006C0227" w:rsidP="00B97B48">
            <w:r>
              <w:t>The com</w:t>
            </w:r>
            <w:r w:rsidR="00941E67">
              <w:t xml:space="preserve">mand group this command belongs </w:t>
            </w:r>
            <w:r>
              <w:t xml:space="preserve">to. </w:t>
            </w:r>
          </w:p>
          <w:p w14:paraId="08E8CA1F" w14:textId="77777777" w:rsidR="006C0227" w:rsidRDefault="006C0227" w:rsidP="00B97B48"/>
          <w:p w14:paraId="659ECEE4" w14:textId="77777777" w:rsidR="006C0227" w:rsidRDefault="006C0227" w:rsidP="00B97B48">
            <w:r>
              <w:t>An example of this would be a PowerOn command would belong to the command group Power.</w:t>
            </w:r>
          </w:p>
        </w:tc>
      </w:tr>
      <w:tr w:rsidR="00B97B48" w14:paraId="592F1C42" w14:textId="77777777" w:rsidTr="00B97B48">
        <w:trPr>
          <w:cnfStyle w:val="000000100000" w:firstRow="0" w:lastRow="0" w:firstColumn="0" w:lastColumn="0" w:oddVBand="0" w:evenVBand="0" w:oddHBand="1" w:evenHBand="0" w:firstRowFirstColumn="0" w:firstRowLastColumn="0" w:lastRowFirstColumn="0" w:lastRowLastColumn="0"/>
        </w:trPr>
        <w:tc>
          <w:tcPr>
            <w:tcW w:w="2425" w:type="dxa"/>
          </w:tcPr>
          <w:p w14:paraId="3352F8DC" w14:textId="77777777" w:rsidR="00B97B48" w:rsidRDefault="006C0227" w:rsidP="00B97B48">
            <w:r>
              <w:t>IsPollingCommand</w:t>
            </w:r>
          </w:p>
        </w:tc>
        <w:tc>
          <w:tcPr>
            <w:tcW w:w="6205" w:type="dxa"/>
          </w:tcPr>
          <w:p w14:paraId="1121CFD7" w14:textId="77777777" w:rsidR="00B97B48" w:rsidRDefault="006C0227" w:rsidP="00B97B48">
            <w:r>
              <w:t>Outputs true if the specified StandardCommand property is a polling command.</w:t>
            </w:r>
          </w:p>
        </w:tc>
      </w:tr>
      <w:tr w:rsidR="006C0227" w14:paraId="3EE16AA1" w14:textId="77777777" w:rsidTr="00B97B48">
        <w:trPr>
          <w:cnfStyle w:val="000000010000" w:firstRow="0" w:lastRow="0" w:firstColumn="0" w:lastColumn="0" w:oddVBand="0" w:evenVBand="0" w:oddHBand="0" w:evenHBand="1" w:firstRowFirstColumn="0" w:firstRowLastColumn="0" w:lastRowFirstColumn="0" w:lastRowLastColumn="0"/>
        </w:trPr>
        <w:tc>
          <w:tcPr>
            <w:tcW w:w="2425" w:type="dxa"/>
          </w:tcPr>
          <w:p w14:paraId="7F5BEFCE" w14:textId="77777777" w:rsidR="006C0227" w:rsidRDefault="006C0227" w:rsidP="00B97B48">
            <w:r w:rsidRPr="006C0227">
              <w:rPr>
                <w:lang w:bidi="en-US"/>
              </w:rPr>
              <w:t>CommandPrepared</w:t>
            </w:r>
          </w:p>
        </w:tc>
        <w:tc>
          <w:tcPr>
            <w:tcW w:w="6205" w:type="dxa"/>
          </w:tcPr>
          <w:p w14:paraId="050BBE41" w14:textId="77777777" w:rsidR="006C0227" w:rsidRDefault="006C0227" w:rsidP="00B97B48">
            <w:r>
              <w:t>Specifies if the command is prepared and ready to be sent to the device without any more modifications.</w:t>
            </w:r>
          </w:p>
          <w:p w14:paraId="2E8E8660" w14:textId="77777777" w:rsidR="006C0227" w:rsidRDefault="006C0227" w:rsidP="00B97B48"/>
          <w:p w14:paraId="2CC5E4A5" w14:textId="77777777" w:rsidR="006C0227" w:rsidRDefault="006C0227" w:rsidP="00B97B48">
            <w:r>
              <w:t>The base implementation of PrepareStringThenSend will set this value to true before sending it to the internal sending queue.</w:t>
            </w:r>
          </w:p>
        </w:tc>
      </w:tr>
      <w:tr w:rsidR="00992558" w14:paraId="10D46A37" w14:textId="77777777" w:rsidTr="00B97B48">
        <w:trPr>
          <w:cnfStyle w:val="000000100000" w:firstRow="0" w:lastRow="0" w:firstColumn="0" w:lastColumn="0" w:oddVBand="0" w:evenVBand="0" w:oddHBand="1" w:evenHBand="0" w:firstRowFirstColumn="0" w:firstRowLastColumn="0" w:lastRowFirstColumn="0" w:lastRowLastColumn="0"/>
        </w:trPr>
        <w:tc>
          <w:tcPr>
            <w:tcW w:w="2425" w:type="dxa"/>
          </w:tcPr>
          <w:p w14:paraId="68C47069" w14:textId="77777777" w:rsidR="00992558" w:rsidRPr="006C0227" w:rsidRDefault="00992558" w:rsidP="00B97B48">
            <w:r>
              <w:t>Parameters</w:t>
            </w:r>
          </w:p>
        </w:tc>
        <w:tc>
          <w:tcPr>
            <w:tcW w:w="6205" w:type="dxa"/>
          </w:tcPr>
          <w:p w14:paraId="531968C0" w14:textId="77777777" w:rsidR="00992558" w:rsidRDefault="00634CA4" w:rsidP="00143F52">
            <w:r>
              <w:t>Parameters are discussed later.</w:t>
            </w:r>
          </w:p>
        </w:tc>
      </w:tr>
    </w:tbl>
    <w:p w14:paraId="3FFB7900" w14:textId="77777777" w:rsidR="00941E67" w:rsidRDefault="00941E67" w:rsidP="00941E67">
      <w:pPr>
        <w:ind w:left="720"/>
      </w:pPr>
      <w:r>
        <w:br/>
      </w:r>
      <w:r>
        <w:br/>
      </w:r>
      <w:r>
        <w:br/>
      </w:r>
      <w:r>
        <w:br/>
      </w:r>
      <w:r>
        <w:br/>
      </w:r>
      <w:r>
        <w:br/>
      </w:r>
      <w:r>
        <w:br/>
      </w:r>
      <w:r>
        <w:br/>
      </w:r>
      <w:r>
        <w:br/>
      </w:r>
      <w:r>
        <w:lastRenderedPageBreak/>
        <w:t>These are built by all the component interface methods located in this abstract class. The general pattern they use to build these commands is:</w:t>
      </w:r>
    </w:p>
    <w:tbl>
      <w:tblPr>
        <w:tblStyle w:val="TableGrid"/>
        <w:tblW w:w="0" w:type="auto"/>
        <w:tblInd w:w="720" w:type="dxa"/>
        <w:tblLook w:val="04A0" w:firstRow="1" w:lastRow="0" w:firstColumn="1" w:lastColumn="0" w:noHBand="0" w:noVBand="1"/>
      </w:tblPr>
      <w:tblGrid>
        <w:gridCol w:w="8630"/>
      </w:tblGrid>
      <w:tr w:rsidR="00941E67" w14:paraId="4EAD6F47" w14:textId="77777777" w:rsidTr="004109AB">
        <w:trPr>
          <w:cnfStyle w:val="100000000000" w:firstRow="1" w:lastRow="0" w:firstColumn="0" w:lastColumn="0" w:oddVBand="0" w:evenVBand="0" w:oddHBand="0" w:evenHBand="0" w:firstRowFirstColumn="0" w:firstRowLastColumn="0" w:lastRowFirstColumn="0" w:lastRowLastColumn="0"/>
        </w:trPr>
        <w:tc>
          <w:tcPr>
            <w:tcW w:w="9350" w:type="dxa"/>
          </w:tcPr>
          <w:p w14:paraId="2D5DD79B" w14:textId="77777777" w:rsidR="00941E67" w:rsidRPr="00D9787A" w:rsidRDefault="00941E67" w:rsidP="004109AB">
            <w:pPr>
              <w:autoSpaceDE w:val="0"/>
              <w:autoSpaceDN w:val="0"/>
              <w:adjustRightInd w:val="0"/>
              <w:rPr>
                <w:rFonts w:ascii="Fixedsys" w:hAnsi="Fixedsys" w:cs="Times New Roman"/>
                <w:b w:val="0"/>
                <w:noProof/>
                <w:sz w:val="20"/>
                <w:szCs w:val="20"/>
              </w:rPr>
            </w:pPr>
            <w:r w:rsidRPr="00D9787A">
              <w:rPr>
                <w:rFonts w:ascii="Fixedsys" w:hAnsi="Fixedsys" w:cs="Times New Roman"/>
                <w:b w:val="0"/>
                <w:noProof/>
                <w:sz w:val="20"/>
                <w:szCs w:val="20"/>
              </w:rPr>
              <w:t xml:space="preserve">        </w:t>
            </w:r>
            <w:r w:rsidRPr="00D9787A">
              <w:rPr>
                <w:rFonts w:ascii="Fixedsys" w:hAnsi="Fixedsys" w:cs="Times New Roman"/>
                <w:b w:val="0"/>
                <w:noProof/>
                <w:color w:val="0000FF"/>
                <w:sz w:val="20"/>
                <w:szCs w:val="20"/>
              </w:rPr>
              <w:t>public</w:t>
            </w:r>
            <w:r w:rsidRPr="00D9787A">
              <w:rPr>
                <w:rFonts w:ascii="Fixedsys" w:hAnsi="Fixedsys" w:cs="Times New Roman"/>
                <w:b w:val="0"/>
                <w:noProof/>
                <w:sz w:val="20"/>
                <w:szCs w:val="20"/>
              </w:rPr>
              <w:t xml:space="preserve"> </w:t>
            </w:r>
            <w:r w:rsidRPr="00D9787A">
              <w:rPr>
                <w:rFonts w:ascii="Fixedsys" w:hAnsi="Fixedsys" w:cs="Times New Roman"/>
                <w:b w:val="0"/>
                <w:noProof/>
                <w:color w:val="0000FF"/>
                <w:sz w:val="20"/>
                <w:szCs w:val="20"/>
              </w:rPr>
              <w:t>virtual</w:t>
            </w:r>
            <w:r w:rsidRPr="00D9787A">
              <w:rPr>
                <w:rFonts w:ascii="Fixedsys" w:hAnsi="Fixedsys" w:cs="Times New Roman"/>
                <w:b w:val="0"/>
                <w:noProof/>
                <w:sz w:val="20"/>
                <w:szCs w:val="20"/>
              </w:rPr>
              <w:t xml:space="preserve"> </w:t>
            </w:r>
            <w:r w:rsidRPr="00D9787A">
              <w:rPr>
                <w:rFonts w:ascii="Fixedsys" w:hAnsi="Fixedsys" w:cs="Times New Roman"/>
                <w:b w:val="0"/>
                <w:noProof/>
                <w:color w:val="0000FF"/>
                <w:sz w:val="20"/>
                <w:szCs w:val="20"/>
              </w:rPr>
              <w:t>void</w:t>
            </w:r>
            <w:r w:rsidRPr="00D9787A">
              <w:rPr>
                <w:rFonts w:ascii="Fixedsys" w:hAnsi="Fixedsys" w:cs="Times New Roman"/>
                <w:b w:val="0"/>
                <w:noProof/>
                <w:sz w:val="20"/>
                <w:szCs w:val="20"/>
              </w:rPr>
              <w:t xml:space="preserve"> MuteOn()</w:t>
            </w:r>
          </w:p>
          <w:p w14:paraId="042530A6" w14:textId="77777777" w:rsidR="00941E67" w:rsidRPr="00D9787A" w:rsidRDefault="00941E67" w:rsidP="004109AB">
            <w:pPr>
              <w:autoSpaceDE w:val="0"/>
              <w:autoSpaceDN w:val="0"/>
              <w:adjustRightInd w:val="0"/>
              <w:rPr>
                <w:rFonts w:ascii="Fixedsys" w:hAnsi="Fixedsys" w:cs="Times New Roman"/>
                <w:b w:val="0"/>
                <w:noProof/>
                <w:sz w:val="20"/>
                <w:szCs w:val="20"/>
              </w:rPr>
            </w:pPr>
            <w:r w:rsidRPr="00D9787A">
              <w:rPr>
                <w:rFonts w:ascii="Fixedsys" w:hAnsi="Fixedsys" w:cs="Times New Roman"/>
                <w:b w:val="0"/>
                <w:noProof/>
                <w:sz w:val="20"/>
                <w:szCs w:val="20"/>
              </w:rPr>
              <w:t xml:space="preserve">        {</w:t>
            </w:r>
          </w:p>
          <w:p w14:paraId="21C813E4" w14:textId="77777777" w:rsidR="00941E67" w:rsidRPr="00D9787A" w:rsidRDefault="00941E67" w:rsidP="004109AB">
            <w:pPr>
              <w:autoSpaceDE w:val="0"/>
              <w:autoSpaceDN w:val="0"/>
              <w:adjustRightInd w:val="0"/>
              <w:rPr>
                <w:rFonts w:ascii="Fixedsys" w:hAnsi="Fixedsys" w:cs="Times New Roman"/>
                <w:b w:val="0"/>
                <w:noProof/>
                <w:sz w:val="20"/>
                <w:szCs w:val="20"/>
              </w:rPr>
            </w:pPr>
            <w:r w:rsidRPr="00D9787A">
              <w:rPr>
                <w:rFonts w:ascii="Fixedsys" w:hAnsi="Fixedsys" w:cs="Times New Roman"/>
                <w:b w:val="0"/>
                <w:noProof/>
                <w:sz w:val="20"/>
                <w:szCs w:val="20"/>
              </w:rPr>
              <w:t xml:space="preserve">            </w:t>
            </w:r>
            <w:r w:rsidRPr="00D9787A">
              <w:rPr>
                <w:rFonts w:ascii="Fixedsys" w:hAnsi="Fixedsys" w:cs="Times New Roman"/>
                <w:b w:val="0"/>
                <w:noProof/>
                <w:color w:val="2B91AF"/>
                <w:sz w:val="20"/>
                <w:szCs w:val="20"/>
              </w:rPr>
              <w:t>CommandSet</w:t>
            </w:r>
            <w:r w:rsidRPr="00D9787A">
              <w:rPr>
                <w:rFonts w:ascii="Fixedsys" w:hAnsi="Fixedsys" w:cs="Times New Roman"/>
                <w:b w:val="0"/>
                <w:noProof/>
                <w:sz w:val="20"/>
                <w:szCs w:val="20"/>
              </w:rPr>
              <w:t xml:space="preserve"> command = BuildCommand(</w:t>
            </w:r>
            <w:r w:rsidRPr="00D9787A">
              <w:rPr>
                <w:rFonts w:ascii="Fixedsys" w:hAnsi="Fixedsys" w:cs="Times New Roman"/>
                <w:b w:val="0"/>
                <w:noProof/>
                <w:color w:val="2B91AF"/>
                <w:sz w:val="20"/>
                <w:szCs w:val="20"/>
              </w:rPr>
              <w:t>StandardCommandsEnum</w:t>
            </w:r>
            <w:r w:rsidRPr="00D9787A">
              <w:rPr>
                <w:rFonts w:ascii="Fixedsys" w:hAnsi="Fixedsys" w:cs="Times New Roman"/>
                <w:b w:val="0"/>
                <w:noProof/>
                <w:sz w:val="20"/>
                <w:szCs w:val="20"/>
              </w:rPr>
              <w:t xml:space="preserve">.MuteOn, </w:t>
            </w:r>
            <w:r w:rsidRPr="00D9787A">
              <w:rPr>
                <w:rFonts w:ascii="Fixedsys" w:hAnsi="Fixedsys" w:cs="Times New Roman"/>
                <w:b w:val="0"/>
                <w:noProof/>
                <w:color w:val="2B91AF"/>
                <w:sz w:val="20"/>
                <w:szCs w:val="20"/>
              </w:rPr>
              <w:t>CommonCommandGroupType</w:t>
            </w:r>
            <w:r w:rsidRPr="00D9787A">
              <w:rPr>
                <w:rFonts w:ascii="Fixedsys" w:hAnsi="Fixedsys" w:cs="Times New Roman"/>
                <w:b w:val="0"/>
                <w:noProof/>
                <w:sz w:val="20"/>
                <w:szCs w:val="20"/>
              </w:rPr>
              <w:t xml:space="preserve">.Mute, </w:t>
            </w:r>
            <w:r w:rsidRPr="00D9787A">
              <w:rPr>
                <w:rFonts w:ascii="Fixedsys" w:hAnsi="Fixedsys" w:cs="Times New Roman"/>
                <w:b w:val="0"/>
                <w:noProof/>
                <w:color w:val="2B91AF"/>
                <w:sz w:val="20"/>
                <w:szCs w:val="20"/>
              </w:rPr>
              <w:t>CommandPriority</w:t>
            </w:r>
            <w:r w:rsidRPr="00D9787A">
              <w:rPr>
                <w:rFonts w:ascii="Fixedsys" w:hAnsi="Fixedsys" w:cs="Times New Roman"/>
                <w:b w:val="0"/>
                <w:noProof/>
                <w:sz w:val="20"/>
                <w:szCs w:val="20"/>
              </w:rPr>
              <w:t xml:space="preserve">.Normal, </w:t>
            </w:r>
            <w:r w:rsidRPr="00D9787A">
              <w:rPr>
                <w:rFonts w:ascii="Fixedsys" w:hAnsi="Fixedsys" w:cs="Times New Roman"/>
                <w:b w:val="0"/>
                <w:noProof/>
                <w:color w:val="A31515"/>
                <w:sz w:val="20"/>
                <w:szCs w:val="20"/>
              </w:rPr>
              <w:t>"Mute On"</w:t>
            </w:r>
            <w:r w:rsidRPr="00D9787A">
              <w:rPr>
                <w:rFonts w:ascii="Fixedsys" w:hAnsi="Fixedsys" w:cs="Times New Roman"/>
                <w:b w:val="0"/>
                <w:noProof/>
                <w:sz w:val="20"/>
                <w:szCs w:val="20"/>
              </w:rPr>
              <w:t>);</w:t>
            </w:r>
          </w:p>
          <w:p w14:paraId="13AFE587" w14:textId="77777777" w:rsidR="00941E67" w:rsidRPr="00D9787A" w:rsidRDefault="00941E67" w:rsidP="004109AB">
            <w:pPr>
              <w:autoSpaceDE w:val="0"/>
              <w:autoSpaceDN w:val="0"/>
              <w:adjustRightInd w:val="0"/>
              <w:rPr>
                <w:rFonts w:ascii="Fixedsys" w:hAnsi="Fixedsys" w:cs="Times New Roman"/>
                <w:b w:val="0"/>
                <w:noProof/>
                <w:sz w:val="20"/>
                <w:szCs w:val="20"/>
              </w:rPr>
            </w:pPr>
          </w:p>
          <w:p w14:paraId="5E051B65" w14:textId="77777777" w:rsidR="00941E67" w:rsidRPr="00D9787A" w:rsidRDefault="00941E67" w:rsidP="004109AB">
            <w:pPr>
              <w:autoSpaceDE w:val="0"/>
              <w:autoSpaceDN w:val="0"/>
              <w:adjustRightInd w:val="0"/>
              <w:rPr>
                <w:rFonts w:ascii="Fixedsys" w:hAnsi="Fixedsys" w:cs="Times New Roman"/>
                <w:b w:val="0"/>
                <w:noProof/>
                <w:sz w:val="20"/>
                <w:szCs w:val="20"/>
              </w:rPr>
            </w:pPr>
            <w:r w:rsidRPr="00D9787A">
              <w:rPr>
                <w:rFonts w:ascii="Fixedsys" w:hAnsi="Fixedsys" w:cs="Times New Roman"/>
                <w:b w:val="0"/>
                <w:noProof/>
                <w:sz w:val="20"/>
                <w:szCs w:val="20"/>
              </w:rPr>
              <w:t xml:space="preserve">            </w:t>
            </w:r>
            <w:r w:rsidRPr="00D9787A">
              <w:rPr>
                <w:rFonts w:ascii="Fixedsys" w:hAnsi="Fixedsys" w:cs="Times New Roman"/>
                <w:b w:val="0"/>
                <w:noProof/>
                <w:color w:val="0000FF"/>
                <w:sz w:val="20"/>
                <w:szCs w:val="20"/>
              </w:rPr>
              <w:t>if</w:t>
            </w:r>
            <w:r w:rsidRPr="00D9787A">
              <w:rPr>
                <w:rFonts w:ascii="Fixedsys" w:hAnsi="Fixedsys" w:cs="Times New Roman"/>
                <w:b w:val="0"/>
                <w:noProof/>
                <w:sz w:val="20"/>
                <w:szCs w:val="20"/>
              </w:rPr>
              <w:t xml:space="preserve"> (command != </w:t>
            </w:r>
            <w:r w:rsidRPr="00D9787A">
              <w:rPr>
                <w:rFonts w:ascii="Fixedsys" w:hAnsi="Fixedsys" w:cs="Times New Roman"/>
                <w:b w:val="0"/>
                <w:noProof/>
                <w:color w:val="0000FF"/>
                <w:sz w:val="20"/>
                <w:szCs w:val="20"/>
              </w:rPr>
              <w:t>null</w:t>
            </w:r>
            <w:r w:rsidRPr="00D9787A">
              <w:rPr>
                <w:rFonts w:ascii="Fixedsys" w:hAnsi="Fixedsys" w:cs="Times New Roman"/>
                <w:b w:val="0"/>
                <w:noProof/>
                <w:sz w:val="20"/>
                <w:szCs w:val="20"/>
              </w:rPr>
              <w:t>)</w:t>
            </w:r>
          </w:p>
          <w:p w14:paraId="04F8EA1B" w14:textId="77777777" w:rsidR="00941E67" w:rsidRPr="00D9787A" w:rsidRDefault="00941E67" w:rsidP="004109AB">
            <w:pPr>
              <w:autoSpaceDE w:val="0"/>
              <w:autoSpaceDN w:val="0"/>
              <w:adjustRightInd w:val="0"/>
              <w:rPr>
                <w:rFonts w:ascii="Fixedsys" w:hAnsi="Fixedsys" w:cs="Times New Roman"/>
                <w:b w:val="0"/>
                <w:noProof/>
                <w:sz w:val="20"/>
                <w:szCs w:val="20"/>
              </w:rPr>
            </w:pPr>
            <w:r w:rsidRPr="00D9787A">
              <w:rPr>
                <w:rFonts w:ascii="Fixedsys" w:hAnsi="Fixedsys" w:cs="Times New Roman"/>
                <w:b w:val="0"/>
                <w:noProof/>
                <w:sz w:val="20"/>
                <w:szCs w:val="20"/>
              </w:rPr>
              <w:t xml:space="preserve">            {</w:t>
            </w:r>
          </w:p>
          <w:p w14:paraId="5C39BD50" w14:textId="77777777" w:rsidR="00941E67" w:rsidRPr="00D9787A" w:rsidRDefault="00941E67" w:rsidP="004109AB">
            <w:pPr>
              <w:autoSpaceDE w:val="0"/>
              <w:autoSpaceDN w:val="0"/>
              <w:adjustRightInd w:val="0"/>
              <w:rPr>
                <w:rFonts w:ascii="Fixedsys" w:hAnsi="Fixedsys" w:cs="Times New Roman"/>
                <w:b w:val="0"/>
                <w:noProof/>
                <w:sz w:val="20"/>
                <w:szCs w:val="20"/>
              </w:rPr>
            </w:pPr>
            <w:r w:rsidRPr="00D9787A">
              <w:rPr>
                <w:rFonts w:ascii="Fixedsys" w:hAnsi="Fixedsys" w:cs="Times New Roman"/>
                <w:b w:val="0"/>
                <w:noProof/>
                <w:sz w:val="20"/>
                <w:szCs w:val="20"/>
              </w:rPr>
              <w:t xml:space="preserve">                SendCommand(command);</w:t>
            </w:r>
          </w:p>
          <w:p w14:paraId="2E20860C" w14:textId="77777777" w:rsidR="00941E67" w:rsidRPr="00D9787A" w:rsidRDefault="00941E67" w:rsidP="004109AB">
            <w:pPr>
              <w:autoSpaceDE w:val="0"/>
              <w:autoSpaceDN w:val="0"/>
              <w:adjustRightInd w:val="0"/>
              <w:rPr>
                <w:rFonts w:ascii="Fixedsys" w:hAnsi="Fixedsys" w:cs="Times New Roman"/>
                <w:b w:val="0"/>
                <w:noProof/>
                <w:sz w:val="20"/>
                <w:szCs w:val="20"/>
              </w:rPr>
            </w:pPr>
            <w:r w:rsidRPr="00D9787A">
              <w:rPr>
                <w:rFonts w:ascii="Fixedsys" w:hAnsi="Fixedsys" w:cs="Times New Roman"/>
                <w:b w:val="0"/>
                <w:noProof/>
                <w:sz w:val="20"/>
                <w:szCs w:val="20"/>
              </w:rPr>
              <w:t xml:space="preserve">            }</w:t>
            </w:r>
          </w:p>
          <w:p w14:paraId="30C347FD" w14:textId="77777777" w:rsidR="00941E67" w:rsidRDefault="00941E67" w:rsidP="004109AB">
            <w:r w:rsidRPr="00D9787A">
              <w:rPr>
                <w:rFonts w:ascii="Fixedsys" w:hAnsi="Fixedsys" w:cs="Times New Roman"/>
                <w:b w:val="0"/>
                <w:noProof/>
                <w:sz w:val="20"/>
                <w:szCs w:val="20"/>
              </w:rPr>
              <w:t xml:space="preserve">        }</w:t>
            </w:r>
          </w:p>
        </w:tc>
      </w:tr>
    </w:tbl>
    <w:p w14:paraId="6E92E3BC" w14:textId="77777777" w:rsidR="00941E67" w:rsidRDefault="00941E67" w:rsidP="00941E67">
      <w:pPr>
        <w:ind w:left="720"/>
      </w:pPr>
    </w:p>
    <w:p w14:paraId="1437A78C" w14:textId="77777777" w:rsidR="00941E67" w:rsidRDefault="00941E67" w:rsidP="00941E67">
      <w:pPr>
        <w:ind w:left="720"/>
      </w:pPr>
      <w:r>
        <w:t>The method BuildCommand will retrieve the command string (yellow) found in the driver JSON data based on the StandardCommandsEnum value (green).</w:t>
      </w:r>
      <w:r w:rsidR="00634CA4">
        <w:t xml:space="preserve"> The property “StandardCommand” needs to be the value of the StandardCommandsEnum defined. </w:t>
      </w:r>
    </w:p>
    <w:p w14:paraId="36237044" w14:textId="77777777" w:rsidR="00634CA4" w:rsidRDefault="00634CA4" w:rsidP="00941E67">
      <w:pPr>
        <w:ind w:left="720"/>
      </w:pPr>
      <w:r>
        <w:t>In this example, StandardCommandsEnum.MuteOn is equal to 4602.</w:t>
      </w:r>
    </w:p>
    <w:tbl>
      <w:tblPr>
        <w:tblStyle w:val="TableGrid"/>
        <w:tblW w:w="0" w:type="auto"/>
        <w:tblInd w:w="720" w:type="dxa"/>
        <w:tblLook w:val="04A0" w:firstRow="1" w:lastRow="0" w:firstColumn="1" w:lastColumn="0" w:noHBand="0" w:noVBand="1"/>
      </w:tblPr>
      <w:tblGrid>
        <w:gridCol w:w="8630"/>
      </w:tblGrid>
      <w:tr w:rsidR="00941E67" w14:paraId="3E5850E9" w14:textId="77777777" w:rsidTr="004109AB">
        <w:trPr>
          <w:cnfStyle w:val="100000000000" w:firstRow="1" w:lastRow="0" w:firstColumn="0" w:lastColumn="0" w:oddVBand="0" w:evenVBand="0" w:oddHBand="0" w:evenHBand="0" w:firstRowFirstColumn="0" w:firstRowLastColumn="0" w:lastRowFirstColumn="0" w:lastRowLastColumn="0"/>
        </w:trPr>
        <w:tc>
          <w:tcPr>
            <w:tcW w:w="9350" w:type="dxa"/>
          </w:tcPr>
          <w:p w14:paraId="0896A258" w14:textId="77777777" w:rsidR="00941E67" w:rsidRPr="00D9787A" w:rsidRDefault="00941E67" w:rsidP="004109AB">
            <w:pPr>
              <w:autoSpaceDE w:val="0"/>
              <w:autoSpaceDN w:val="0"/>
              <w:adjustRightInd w:val="0"/>
              <w:rPr>
                <w:rFonts w:ascii="Fixedsys" w:hAnsi="Fixedsys" w:cs="Times New Roman"/>
                <w:b w:val="0"/>
                <w:noProof/>
                <w:sz w:val="20"/>
                <w:szCs w:val="20"/>
              </w:rPr>
            </w:pPr>
            <w:r w:rsidRPr="00D9787A">
              <w:rPr>
                <w:rFonts w:ascii="Fixedsys" w:hAnsi="Fixedsys" w:cs="Times New Roman"/>
                <w:b w:val="0"/>
                <w:noProof/>
                <w:sz w:val="20"/>
                <w:szCs w:val="20"/>
              </w:rPr>
              <w:t xml:space="preserve">        "</w:t>
            </w:r>
            <w:r w:rsidRPr="00D9787A">
              <w:rPr>
                <w:rFonts w:ascii="Fixedsys" w:hAnsi="Fixedsys" w:cs="Times New Roman"/>
                <w:b w:val="0"/>
                <w:noProof/>
                <w:sz w:val="20"/>
                <w:szCs w:val="20"/>
                <w:highlight w:val="green"/>
              </w:rPr>
              <w:t>MuteOn</w:t>
            </w:r>
            <w:r w:rsidRPr="00D9787A">
              <w:rPr>
                <w:rFonts w:ascii="Fixedsys" w:hAnsi="Fixedsys" w:cs="Times New Roman"/>
                <w:b w:val="0"/>
                <w:noProof/>
                <w:sz w:val="20"/>
                <w:szCs w:val="20"/>
              </w:rPr>
              <w:t>": {</w:t>
            </w:r>
          </w:p>
          <w:p w14:paraId="15DEC1F1" w14:textId="77777777" w:rsidR="00941E67" w:rsidRPr="00D9787A" w:rsidRDefault="00941E67" w:rsidP="004109AB">
            <w:pPr>
              <w:autoSpaceDE w:val="0"/>
              <w:autoSpaceDN w:val="0"/>
              <w:adjustRightInd w:val="0"/>
              <w:rPr>
                <w:rFonts w:ascii="Fixedsys" w:hAnsi="Fixedsys" w:cs="Times New Roman"/>
                <w:b w:val="0"/>
                <w:noProof/>
                <w:sz w:val="20"/>
                <w:szCs w:val="20"/>
              </w:rPr>
            </w:pPr>
            <w:r w:rsidRPr="00D9787A">
              <w:rPr>
                <w:rFonts w:ascii="Fixedsys" w:hAnsi="Fixedsys" w:cs="Times New Roman"/>
                <w:b w:val="0"/>
                <w:noProof/>
                <w:sz w:val="20"/>
                <w:szCs w:val="20"/>
              </w:rPr>
              <w:t xml:space="preserve">          "StandardCommand": 4602,</w:t>
            </w:r>
          </w:p>
          <w:p w14:paraId="1DC30854" w14:textId="77777777" w:rsidR="00941E67" w:rsidRPr="00D9787A" w:rsidRDefault="00941E67" w:rsidP="004109AB">
            <w:pPr>
              <w:autoSpaceDE w:val="0"/>
              <w:autoSpaceDN w:val="0"/>
              <w:adjustRightInd w:val="0"/>
              <w:rPr>
                <w:rFonts w:ascii="Fixedsys" w:hAnsi="Fixedsys" w:cs="Times New Roman"/>
                <w:b w:val="0"/>
                <w:noProof/>
                <w:sz w:val="20"/>
                <w:szCs w:val="20"/>
              </w:rPr>
            </w:pPr>
            <w:r w:rsidRPr="00D9787A">
              <w:rPr>
                <w:rFonts w:ascii="Fixedsys" w:hAnsi="Fixedsys" w:cs="Times New Roman"/>
                <w:b w:val="0"/>
                <w:noProof/>
                <w:sz w:val="20"/>
                <w:szCs w:val="20"/>
              </w:rPr>
              <w:t xml:space="preserve">          </w:t>
            </w:r>
            <w:r w:rsidRPr="00D9787A">
              <w:rPr>
                <w:rFonts w:ascii="Fixedsys" w:hAnsi="Fixedsys" w:cs="Times New Roman"/>
                <w:b w:val="0"/>
                <w:noProof/>
                <w:sz w:val="20"/>
                <w:szCs w:val="20"/>
                <w:highlight w:val="yellow"/>
              </w:rPr>
              <w:t>"Command": "\\u0000\\u0003\\u0002\\u0001",</w:t>
            </w:r>
          </w:p>
          <w:p w14:paraId="5E2346D2" w14:textId="77777777" w:rsidR="00941E67" w:rsidRPr="00D9787A" w:rsidRDefault="00941E67" w:rsidP="004109AB">
            <w:pPr>
              <w:autoSpaceDE w:val="0"/>
              <w:autoSpaceDN w:val="0"/>
              <w:adjustRightInd w:val="0"/>
              <w:rPr>
                <w:rFonts w:ascii="Fixedsys" w:hAnsi="Fixedsys" w:cs="Times New Roman"/>
                <w:b w:val="0"/>
                <w:noProof/>
                <w:sz w:val="20"/>
                <w:szCs w:val="20"/>
              </w:rPr>
            </w:pPr>
            <w:r w:rsidRPr="00D9787A">
              <w:rPr>
                <w:rFonts w:ascii="Fixedsys" w:hAnsi="Fixedsys" w:cs="Times New Roman"/>
                <w:b w:val="0"/>
                <w:noProof/>
                <w:sz w:val="20"/>
                <w:szCs w:val="20"/>
              </w:rPr>
              <w:t xml:space="preserve">          "Parameters": []</w:t>
            </w:r>
          </w:p>
          <w:p w14:paraId="0A60CAFF" w14:textId="77777777" w:rsidR="00941E67" w:rsidRDefault="00941E67" w:rsidP="004109AB">
            <w:r w:rsidRPr="00D9787A">
              <w:rPr>
                <w:rFonts w:ascii="Fixedsys" w:hAnsi="Fixedsys" w:cs="Times New Roman"/>
                <w:b w:val="0"/>
                <w:noProof/>
                <w:sz w:val="20"/>
                <w:szCs w:val="20"/>
              </w:rPr>
              <w:t xml:space="preserve">        },</w:t>
            </w:r>
          </w:p>
        </w:tc>
      </w:tr>
    </w:tbl>
    <w:p w14:paraId="5D24BDEE" w14:textId="77777777" w:rsidR="00634CA4" w:rsidRDefault="00634CA4"/>
    <w:p w14:paraId="659731A5" w14:textId="77777777" w:rsidR="00143F52" w:rsidRDefault="00634CA4">
      <w:r>
        <w:tab/>
        <w:t xml:space="preserve">Parameters </w:t>
      </w:r>
      <w:r w:rsidR="00143F52">
        <w:t>are defined as:</w:t>
      </w:r>
      <w:r w:rsidR="00143F52">
        <w:tab/>
      </w:r>
    </w:p>
    <w:tbl>
      <w:tblPr>
        <w:tblStyle w:val="TableGrid"/>
        <w:tblW w:w="0" w:type="auto"/>
        <w:tblInd w:w="720" w:type="dxa"/>
        <w:tblLook w:val="04A0" w:firstRow="1" w:lastRow="0" w:firstColumn="1" w:lastColumn="0" w:noHBand="0" w:noVBand="1"/>
      </w:tblPr>
      <w:tblGrid>
        <w:gridCol w:w="2425"/>
        <w:gridCol w:w="6205"/>
      </w:tblGrid>
      <w:tr w:rsidR="00143F52" w14:paraId="1F4671F1" w14:textId="77777777" w:rsidTr="00C13BEB">
        <w:trPr>
          <w:cnfStyle w:val="100000000000" w:firstRow="1" w:lastRow="0" w:firstColumn="0" w:lastColumn="0" w:oddVBand="0" w:evenVBand="0" w:oddHBand="0" w:evenHBand="0" w:firstRowFirstColumn="0" w:firstRowLastColumn="0" w:lastRowFirstColumn="0" w:lastRowLastColumn="0"/>
        </w:trPr>
        <w:tc>
          <w:tcPr>
            <w:tcW w:w="2425" w:type="dxa"/>
          </w:tcPr>
          <w:p w14:paraId="74586D24" w14:textId="77777777" w:rsidR="00143F52" w:rsidRDefault="00143F52" w:rsidP="00C13BEB">
            <w:pPr>
              <w:jc w:val="center"/>
            </w:pPr>
            <w:r>
              <w:t>Property</w:t>
            </w:r>
          </w:p>
        </w:tc>
        <w:tc>
          <w:tcPr>
            <w:tcW w:w="6205" w:type="dxa"/>
          </w:tcPr>
          <w:p w14:paraId="7F5FF4FC" w14:textId="77777777" w:rsidR="00143F52" w:rsidRDefault="00143F52" w:rsidP="00C13BEB">
            <w:pPr>
              <w:jc w:val="center"/>
            </w:pPr>
            <w:r>
              <w:t>Description &amp; Use</w:t>
            </w:r>
          </w:p>
        </w:tc>
      </w:tr>
      <w:tr w:rsidR="00143F52" w14:paraId="25AC47F8" w14:textId="77777777" w:rsidTr="00C13BEB">
        <w:trPr>
          <w:cnfStyle w:val="000000100000" w:firstRow="0" w:lastRow="0" w:firstColumn="0" w:lastColumn="0" w:oddVBand="0" w:evenVBand="0" w:oddHBand="1" w:evenHBand="0" w:firstRowFirstColumn="0" w:firstRowLastColumn="0" w:lastRowFirstColumn="0" w:lastRowLastColumn="0"/>
        </w:trPr>
        <w:tc>
          <w:tcPr>
            <w:tcW w:w="2425" w:type="dxa"/>
          </w:tcPr>
          <w:p w14:paraId="6C8DF0E8" w14:textId="77777777" w:rsidR="00143F52" w:rsidRDefault="00143F52" w:rsidP="00C13BEB">
            <w:r>
              <w:t>Id</w:t>
            </w:r>
          </w:p>
        </w:tc>
        <w:tc>
          <w:tcPr>
            <w:tcW w:w="6205" w:type="dxa"/>
          </w:tcPr>
          <w:p w14:paraId="1C5FE3A1" w14:textId="77777777" w:rsidR="00143F52" w:rsidRDefault="00143F52" w:rsidP="00C13BEB">
            <w:r>
              <w:t>The ID of the parmater. This should match the string in “!$[ParameterId]” where Id would be “ParameterId”.</w:t>
            </w:r>
          </w:p>
        </w:tc>
      </w:tr>
      <w:tr w:rsidR="00143F52" w14:paraId="06C42251" w14:textId="77777777" w:rsidTr="00C13BEB">
        <w:trPr>
          <w:cnfStyle w:val="000000010000" w:firstRow="0" w:lastRow="0" w:firstColumn="0" w:lastColumn="0" w:oddVBand="0" w:evenVBand="0" w:oddHBand="0" w:evenHBand="1" w:firstRowFirstColumn="0" w:firstRowLastColumn="0" w:lastRowFirstColumn="0" w:lastRowLastColumn="0"/>
        </w:trPr>
        <w:tc>
          <w:tcPr>
            <w:tcW w:w="2425" w:type="dxa"/>
          </w:tcPr>
          <w:p w14:paraId="5D51BC93" w14:textId="77777777" w:rsidR="00143F52" w:rsidRDefault="00143F52" w:rsidP="00C13BEB">
            <w:r>
              <w:t>Max</w:t>
            </w:r>
          </w:p>
        </w:tc>
        <w:tc>
          <w:tcPr>
            <w:tcW w:w="6205" w:type="dxa"/>
          </w:tcPr>
          <w:p w14:paraId="23BC382F" w14:textId="77777777" w:rsidR="00143F52" w:rsidRDefault="00143F52" w:rsidP="00C13BEB">
            <w:r>
              <w:t>The max value the parameter can be</w:t>
            </w:r>
          </w:p>
        </w:tc>
      </w:tr>
      <w:tr w:rsidR="00143F52" w14:paraId="61A40430" w14:textId="77777777" w:rsidTr="00C13BEB">
        <w:trPr>
          <w:cnfStyle w:val="000000100000" w:firstRow="0" w:lastRow="0" w:firstColumn="0" w:lastColumn="0" w:oddVBand="0" w:evenVBand="0" w:oddHBand="1" w:evenHBand="0" w:firstRowFirstColumn="0" w:firstRowLastColumn="0" w:lastRowFirstColumn="0" w:lastRowLastColumn="0"/>
        </w:trPr>
        <w:tc>
          <w:tcPr>
            <w:tcW w:w="2425" w:type="dxa"/>
          </w:tcPr>
          <w:p w14:paraId="2D653C97" w14:textId="77777777" w:rsidR="00143F52" w:rsidRDefault="00143F52" w:rsidP="00C13BEB">
            <w:r>
              <w:t>Min</w:t>
            </w:r>
          </w:p>
        </w:tc>
        <w:tc>
          <w:tcPr>
            <w:tcW w:w="6205" w:type="dxa"/>
          </w:tcPr>
          <w:p w14:paraId="1FD24B6B" w14:textId="77777777" w:rsidR="00143F52" w:rsidRDefault="00143F52" w:rsidP="00C13BEB">
            <w:r>
              <w:t>The minimum value of the parameter</w:t>
            </w:r>
          </w:p>
        </w:tc>
      </w:tr>
      <w:tr w:rsidR="00143F52" w14:paraId="044ECF01" w14:textId="77777777" w:rsidTr="00C13BEB">
        <w:trPr>
          <w:cnfStyle w:val="000000010000" w:firstRow="0" w:lastRow="0" w:firstColumn="0" w:lastColumn="0" w:oddVBand="0" w:evenVBand="0" w:oddHBand="0" w:evenHBand="1" w:firstRowFirstColumn="0" w:firstRowLastColumn="0" w:lastRowFirstColumn="0" w:lastRowLastColumn="0"/>
        </w:trPr>
        <w:tc>
          <w:tcPr>
            <w:tcW w:w="2425" w:type="dxa"/>
          </w:tcPr>
          <w:p w14:paraId="6C4187BE" w14:textId="77777777" w:rsidR="00143F52" w:rsidRDefault="00143F52" w:rsidP="00C13BEB">
            <w:r>
              <w:t>Type</w:t>
            </w:r>
          </w:p>
        </w:tc>
        <w:tc>
          <w:tcPr>
            <w:tcW w:w="6205" w:type="dxa"/>
          </w:tcPr>
          <w:p w14:paraId="290169DA" w14:textId="77777777" w:rsidR="00143F52" w:rsidRDefault="00143F52" w:rsidP="00143F52">
            <w:r>
              <w:t>The type of conversion to use when sending this parameter to the device:</w:t>
            </w:r>
          </w:p>
          <w:p w14:paraId="3646A457" w14:textId="77777777" w:rsidR="00143F52" w:rsidRDefault="00143F52" w:rsidP="00143F52">
            <w:r>
              <w:br/>
              <w:t>0 – Send as string with no modifications</w:t>
            </w:r>
            <w:r>
              <w:br/>
            </w:r>
          </w:p>
          <w:p w14:paraId="4F1B76C5" w14:textId="77777777" w:rsidR="00143F52" w:rsidRDefault="00143F52" w:rsidP="00143F52">
            <w:r>
              <w:t>1 – Convert from ASCII to Hex equivalent. “10” would become “0x31 0x30”</w:t>
            </w:r>
            <w:r>
              <w:br/>
            </w:r>
          </w:p>
          <w:p w14:paraId="6BA8433F" w14:textId="77777777" w:rsidR="00143F52" w:rsidRDefault="00143F52" w:rsidP="00143F52">
            <w:r>
              <w:t xml:space="preserve">2 – Convert from decimal value to hex equivalent. “10” would become 0x0A </w:t>
            </w:r>
          </w:p>
          <w:p w14:paraId="3128C65E" w14:textId="77777777" w:rsidR="00143F52" w:rsidRDefault="00143F52" w:rsidP="00143F52"/>
        </w:tc>
      </w:tr>
      <w:tr w:rsidR="00143F52" w14:paraId="490D90FD" w14:textId="77777777" w:rsidTr="00C13BEB">
        <w:trPr>
          <w:cnfStyle w:val="000000100000" w:firstRow="0" w:lastRow="0" w:firstColumn="0" w:lastColumn="0" w:oddVBand="0" w:evenVBand="0" w:oddHBand="1" w:evenHBand="0" w:firstRowFirstColumn="0" w:firstRowLastColumn="0" w:lastRowFirstColumn="0" w:lastRowLastColumn="0"/>
        </w:trPr>
        <w:tc>
          <w:tcPr>
            <w:tcW w:w="2425" w:type="dxa"/>
          </w:tcPr>
          <w:p w14:paraId="5E681E72" w14:textId="77777777" w:rsidR="00143F52" w:rsidRDefault="00143F52" w:rsidP="00143F52">
            <w:r>
              <w:t>StaticDataWidth</w:t>
            </w:r>
          </w:p>
        </w:tc>
        <w:tc>
          <w:tcPr>
            <w:tcW w:w="6205" w:type="dxa"/>
          </w:tcPr>
          <w:p w14:paraId="5B64E762" w14:textId="77777777" w:rsidR="00143F52" w:rsidRDefault="00143F52" w:rsidP="00143F52">
            <w:r>
              <w:t>The total number of characters the parameter should be padded to. Padding will not be done if the parameter exceeds this value.</w:t>
            </w:r>
          </w:p>
        </w:tc>
      </w:tr>
      <w:tr w:rsidR="00143F52" w14:paraId="741F270F" w14:textId="77777777" w:rsidTr="00C13BEB">
        <w:trPr>
          <w:cnfStyle w:val="000000010000" w:firstRow="0" w:lastRow="0" w:firstColumn="0" w:lastColumn="0" w:oddVBand="0" w:evenVBand="0" w:oddHBand="0" w:evenHBand="1" w:firstRowFirstColumn="0" w:firstRowLastColumn="0" w:lastRowFirstColumn="0" w:lastRowLastColumn="0"/>
        </w:trPr>
        <w:tc>
          <w:tcPr>
            <w:tcW w:w="2425" w:type="dxa"/>
          </w:tcPr>
          <w:p w14:paraId="28801374" w14:textId="77777777" w:rsidR="00143F52" w:rsidRDefault="00143F52" w:rsidP="00C13BEB">
            <w:r>
              <w:lastRenderedPageBreak/>
              <w:t>PadCharacter</w:t>
            </w:r>
          </w:p>
        </w:tc>
        <w:tc>
          <w:tcPr>
            <w:tcW w:w="6205" w:type="dxa"/>
          </w:tcPr>
          <w:p w14:paraId="5476FEF0" w14:textId="77777777" w:rsidR="00143F52" w:rsidRDefault="00143F52" w:rsidP="00C13BEB">
            <w:r>
              <w:t>The character to use in padding</w:t>
            </w:r>
          </w:p>
        </w:tc>
      </w:tr>
      <w:tr w:rsidR="00143F52" w14:paraId="75563220" w14:textId="77777777" w:rsidTr="00C13BEB">
        <w:trPr>
          <w:cnfStyle w:val="000000100000" w:firstRow="0" w:lastRow="0" w:firstColumn="0" w:lastColumn="0" w:oddVBand="0" w:evenVBand="0" w:oddHBand="1" w:evenHBand="0" w:firstRowFirstColumn="0" w:firstRowLastColumn="0" w:lastRowFirstColumn="0" w:lastRowLastColumn="0"/>
        </w:trPr>
        <w:tc>
          <w:tcPr>
            <w:tcW w:w="2425" w:type="dxa"/>
          </w:tcPr>
          <w:p w14:paraId="6A2A5D89" w14:textId="77777777" w:rsidR="00143F52" w:rsidRDefault="00143F52" w:rsidP="00C13BEB">
            <w:r>
              <w:t>PadDirection</w:t>
            </w:r>
          </w:p>
        </w:tc>
        <w:tc>
          <w:tcPr>
            <w:tcW w:w="6205" w:type="dxa"/>
          </w:tcPr>
          <w:p w14:paraId="765350F8" w14:textId="77777777" w:rsidR="00143F52" w:rsidRDefault="00143F52" w:rsidP="00C13BEB">
            <w:r>
              <w:t>The direction used to pad the parameter</w:t>
            </w:r>
          </w:p>
        </w:tc>
      </w:tr>
    </w:tbl>
    <w:p w14:paraId="06CDF588" w14:textId="77777777" w:rsidR="00143F52" w:rsidRDefault="00143F52">
      <w:r>
        <w:tab/>
      </w:r>
    </w:p>
    <w:p w14:paraId="26511848" w14:textId="77777777" w:rsidR="00DB5590" w:rsidRDefault="00143F52" w:rsidP="00143F52">
      <w:pPr>
        <w:ind w:left="720"/>
      </w:pPr>
      <w:r>
        <w:t>Parameters are denoted in commands in JSON using the “!$[ParameterId]” tag. By default, parameters are used in the framework for the parameter “id” and for volume commands. They can be implemented by a driver and replaced within PrepareStringThenSend. Parameters are not required to be used – drivers may handle their define their own syntax for parameters within commands as long as they handle them.</w:t>
      </w:r>
      <w:r w:rsidR="00DB5590">
        <w:br w:type="page"/>
      </w:r>
    </w:p>
    <w:p w14:paraId="101D4CA3" w14:textId="77777777" w:rsidR="005F27BF" w:rsidRDefault="00DB5590" w:rsidP="00671452">
      <w:pPr>
        <w:pStyle w:val="Heading5"/>
      </w:pPr>
      <w:r>
        <w:lastRenderedPageBreak/>
        <w:t xml:space="preserve"> Custom Commands</w:t>
      </w:r>
    </w:p>
    <w:p w14:paraId="4F11D1D2" w14:textId="77777777" w:rsidR="005F27BF" w:rsidRDefault="005F27BF" w:rsidP="00671452">
      <w:pPr>
        <w:ind w:left="720"/>
      </w:pPr>
      <w:r>
        <w:t xml:space="preserve">Custom commands are defined </w:t>
      </w:r>
      <w:r w:rsidR="00671452">
        <w:t xml:space="preserve">by the component interface ICustomCommandCollection and all the abstract device type classes implement this interface. A driver developer may not override any methods that are part of this interface. </w:t>
      </w:r>
    </w:p>
    <w:p w14:paraId="79AB3F80" w14:textId="77777777" w:rsidR="00671452" w:rsidRDefault="005F27BF" w:rsidP="00671452">
      <w:pPr>
        <w:ind w:left="720"/>
      </w:pPr>
      <w:r>
        <w:t>ICustomCommandCollection allows driver developers to add custom com</w:t>
      </w:r>
      <w:r w:rsidR="00671452">
        <w:t xml:space="preserve">mands for applications to use. This is useful when there is a manufacturer-specific command that is not considered a standard command by the framework that applications should be able to use. </w:t>
      </w:r>
      <w:r>
        <w:t xml:space="preserve">An example of a custom command that </w:t>
      </w:r>
      <w:r w:rsidR="00C23387">
        <w:t xml:space="preserve">must </w:t>
      </w:r>
      <w:r>
        <w:t>be provi</w:t>
      </w:r>
      <w:r w:rsidR="00671452">
        <w:t>d</w:t>
      </w:r>
      <w:r w:rsidR="00C23387">
        <w:t>ed to applications would be “</w:t>
      </w:r>
      <w:r>
        <w:t>XFinity”</w:t>
      </w:r>
      <w:r w:rsidR="00671452">
        <w:t xml:space="preserve"> sin</w:t>
      </w:r>
      <w:r w:rsidR="00D039F1">
        <w:t xml:space="preserve">ce it is not a standard command but it is a proprietary command frequently seen on a cable TV provider’s remote. </w:t>
      </w:r>
    </w:p>
    <w:p w14:paraId="39B00604" w14:textId="77777777" w:rsidR="00671452" w:rsidRDefault="00671452" w:rsidP="00671452">
      <w:pPr>
        <w:ind w:left="720"/>
      </w:pPr>
      <w:r>
        <w:t>Any commands added to this collection will be visible to applications so internal API calls should not be added as custom commands.</w:t>
      </w:r>
    </w:p>
    <w:p w14:paraId="30E38C50" w14:textId="77777777" w:rsidR="00671452" w:rsidRDefault="00671452" w:rsidP="00671452">
      <w:pPr>
        <w:ind w:left="720"/>
      </w:pPr>
      <w:r>
        <w:t>All custom commands are stored in the driver JSON data and will be explained later in the Driver JSON Data section.</w:t>
      </w:r>
    </w:p>
    <w:p w14:paraId="248AB022" w14:textId="77777777" w:rsidR="00671452" w:rsidRDefault="00671452" w:rsidP="00671452">
      <w:pPr>
        <w:ind w:left="720"/>
      </w:pPr>
      <w:r>
        <w:t xml:space="preserve"> While it is possible to add custom commands dynamically after a driver is initialized, it is best practice to include this data in the driver JSON data so that it is available before the driver is instantiated by an application.</w:t>
      </w:r>
    </w:p>
    <w:p w14:paraId="7793BE5F" w14:textId="77777777" w:rsidR="00F36767" w:rsidRDefault="00F36767">
      <w:pPr>
        <w:rPr>
          <w:caps/>
          <w:spacing w:val="10"/>
        </w:rPr>
      </w:pPr>
      <w:r>
        <w:br w:type="page"/>
      </w:r>
    </w:p>
    <w:p w14:paraId="79FB414A" w14:textId="77777777" w:rsidR="00671452" w:rsidRDefault="00671452" w:rsidP="00671452">
      <w:pPr>
        <w:pStyle w:val="Heading5"/>
      </w:pPr>
      <w:r>
        <w:lastRenderedPageBreak/>
        <w:t>Sending Directly to the Transport Class</w:t>
      </w:r>
    </w:p>
    <w:p w14:paraId="37049A9C" w14:textId="77777777" w:rsidR="00671452" w:rsidRDefault="00671452" w:rsidP="00671452">
      <w:pPr>
        <w:ind w:left="720"/>
      </w:pPr>
      <w:r>
        <w:t xml:space="preserve">Data can also be sent to the device by calling the Send method on the transport class. This will skip the internal sending queue and the transport will send the data immediately to the device. </w:t>
      </w:r>
    </w:p>
    <w:p w14:paraId="46AC2DB6" w14:textId="77777777" w:rsidR="00671452" w:rsidRDefault="00671452" w:rsidP="00671452">
      <w:pPr>
        <w:ind w:left="720"/>
      </w:pPr>
      <w:r>
        <w:t xml:space="preserve">This is useful when drivers need to send some custom configuration to the device, such as setting the device to use the COM port for control, or when authenticating with the device. </w:t>
      </w:r>
      <w:r w:rsidR="00115B83">
        <w:t xml:space="preserve">Neither of these commands would be something a driver developer would expose to applications using custom commands so they have the option of sending them this way. </w:t>
      </w:r>
      <w:r>
        <w:t>Examples of both of these use-cases and some others are shown in the Writing a Driver section.</w:t>
      </w:r>
      <w:r w:rsidR="00115B83">
        <w:t xml:space="preserve"> </w:t>
      </w:r>
    </w:p>
    <w:p w14:paraId="56626D31" w14:textId="77777777" w:rsidR="00115B83" w:rsidRDefault="00115B83" w:rsidP="00115B83">
      <w:pPr>
        <w:ind w:left="720"/>
      </w:pPr>
      <w:r>
        <w:t xml:space="preserve">Use of this method of sending should be limited since it will skip the internal sending queue. Most devices do not support processing commands faster than about 100-250ms per message so sending too many commands this way may cause the device to react unpredictably. </w:t>
      </w:r>
    </w:p>
    <w:p w14:paraId="1903D4FC" w14:textId="77777777" w:rsidR="00650DA2" w:rsidRDefault="00650DA2"/>
    <w:p w14:paraId="430E7567" w14:textId="77777777" w:rsidR="00650DA2" w:rsidRDefault="00650DA2" w:rsidP="00650DA2">
      <w:pPr>
        <w:pStyle w:val="Heading5"/>
      </w:pPr>
      <w:r>
        <w:br w:type="page"/>
      </w:r>
      <w:r>
        <w:lastRenderedPageBreak/>
        <w:t>Polling Commands</w:t>
      </w:r>
    </w:p>
    <w:p w14:paraId="1CBAD08E" w14:textId="77777777" w:rsidR="00650DA2" w:rsidRDefault="00650DA2" w:rsidP="00650DA2">
      <w:pPr>
        <w:ind w:left="720"/>
      </w:pPr>
      <w:r>
        <w:t xml:space="preserve">Polling commands can be added to the properties PowerOnPollingSequence and PowerOffPollingSequence. </w:t>
      </w:r>
    </w:p>
    <w:p w14:paraId="2C28D383" w14:textId="42965D32" w:rsidR="004F2F44" w:rsidRDefault="00650DA2" w:rsidP="006117BC">
      <w:pPr>
        <w:ind w:left="720"/>
      </w:pPr>
      <w:r>
        <w:t>The PowerOffPollingSequence only allows PowerPoll to be added.</w:t>
      </w:r>
      <w:r>
        <w:br/>
      </w:r>
      <w:r>
        <w:br/>
        <w:t xml:space="preserve">Commands specified in these properties will remain the queue forever. They will have the lowest priority and they will be sent once every PollingInterval. Polling commands sent at run-time using SendCommand will not be enqueued if there already is a polling command with the same standard command in the queue. </w:t>
      </w:r>
    </w:p>
    <w:p w14:paraId="35470FEC" w14:textId="697C2DDB" w:rsidR="004F2F44" w:rsidRDefault="004F2F44" w:rsidP="00650DA2">
      <w:pPr>
        <w:ind w:left="720"/>
      </w:pPr>
      <w:r>
        <w:t>Drivers may override the method Poll() which has no logic in the default implementation. This method is called once every polling cycle and the driver can send any polling commands here that are not part of the polling sequence.</w:t>
      </w:r>
    </w:p>
    <w:p w14:paraId="5BF82969" w14:textId="42D6C513" w:rsidR="006117BC" w:rsidRDefault="006117BC" w:rsidP="006117BC">
      <w:pPr>
        <w:pStyle w:val="Heading5"/>
      </w:pPr>
      <w:r>
        <w:t>Security System Polling Commands</w:t>
      </w:r>
    </w:p>
    <w:p w14:paraId="44533A4D" w14:textId="45BB3ACC" w:rsidR="006117BC" w:rsidRDefault="006117BC" w:rsidP="006117BC">
      <w:pPr>
        <w:ind w:left="720"/>
      </w:pPr>
      <w:r>
        <w:t>Since security systems do not have a power state there no hardwired condition to not poll unless the device is not connected, or the driver programs a condition to stop the polling.</w:t>
      </w:r>
    </w:p>
    <w:p w14:paraId="59BB597F" w14:textId="77777777" w:rsidR="006117BC" w:rsidRDefault="006117BC" w:rsidP="006117BC">
      <w:pPr>
        <w:ind w:left="720"/>
      </w:pPr>
      <w:r>
        <w:t>Security System device polling is handled through instances of the Polling Hander object. Multiple instances of the PollingHandler class can be utilized at the same time with their own sequence of polling commands.</w:t>
      </w:r>
    </w:p>
    <w:p w14:paraId="30BD1DEC" w14:textId="77777777" w:rsidR="006117BC" w:rsidRDefault="006117BC" w:rsidP="006117BC">
      <w:pPr>
        <w:ind w:left="720"/>
      </w:pPr>
      <w:r>
        <w:t>However, all instances of the PollingHandler object will send their sequenced polling commands through the transport queuing which effectively means the different instances will take turns sending commands like a zipper.</w:t>
      </w:r>
    </w:p>
    <w:p w14:paraId="32275D15" w14:textId="462C68CB" w:rsidR="006117BC" w:rsidRPr="006117BC" w:rsidRDefault="006117BC" w:rsidP="006117BC">
      <w:pPr>
        <w:ind w:left="720"/>
      </w:pPr>
      <w:r>
        <w:t>Since each instance of the PollingHandler class can have different command intervals it is possible to have some higher priority commands sent in a faster queue while lower priority commands that need to be sent less often can be sent in a slower queue.</w:t>
      </w:r>
    </w:p>
    <w:p w14:paraId="023AA795" w14:textId="77777777" w:rsidR="00650DA2" w:rsidRDefault="00650DA2">
      <w:r>
        <w:br w:type="page"/>
      </w:r>
    </w:p>
    <w:p w14:paraId="1F3BA040" w14:textId="77777777" w:rsidR="00585CB8" w:rsidRDefault="00E051F3" w:rsidP="00E051F3">
      <w:pPr>
        <w:pStyle w:val="Heading4"/>
      </w:pPr>
      <w:r>
        <w:lastRenderedPageBreak/>
        <w:t xml:space="preserve">ValidatedRxData </w:t>
      </w:r>
    </w:p>
    <w:p w14:paraId="4D7F75AB" w14:textId="77777777" w:rsidR="00941E67" w:rsidRDefault="00941E67" w:rsidP="00941E67">
      <w:pPr>
        <w:ind w:left="720"/>
      </w:pPr>
      <w:r>
        <w:t>The class ValidatedRxData defines data that has been validated completely</w:t>
      </w:r>
      <w:r w:rsidR="00461A89">
        <w:t xml:space="preserve"> or </w:t>
      </w:r>
      <w:r>
        <w:t>partially by the driver’s Response Validation class.</w:t>
      </w:r>
      <w:r w:rsidR="00115B83">
        <w:t xml:space="preserve"> This class is used by the protocol class and will be used by a driver developer. How </w:t>
      </w:r>
      <w:r w:rsidR="00C23387">
        <w:t>the framework uses it</w:t>
      </w:r>
      <w:r w:rsidR="00115B83">
        <w:t xml:space="preserve"> is explained on the next page.</w:t>
      </w:r>
      <w:r w:rsidR="00115B83">
        <w:br/>
      </w:r>
    </w:p>
    <w:tbl>
      <w:tblPr>
        <w:tblStyle w:val="TableGrid"/>
        <w:tblW w:w="0" w:type="auto"/>
        <w:tblInd w:w="720" w:type="dxa"/>
        <w:tblLook w:val="04A0" w:firstRow="1" w:lastRow="0" w:firstColumn="1" w:lastColumn="0" w:noHBand="0" w:noVBand="1"/>
      </w:tblPr>
      <w:tblGrid>
        <w:gridCol w:w="2584"/>
        <w:gridCol w:w="6046"/>
      </w:tblGrid>
      <w:tr w:rsidR="00941E67" w14:paraId="34505B45" w14:textId="77777777" w:rsidTr="00941E67">
        <w:trPr>
          <w:cnfStyle w:val="100000000000" w:firstRow="1" w:lastRow="0" w:firstColumn="0" w:lastColumn="0" w:oddVBand="0" w:evenVBand="0" w:oddHBand="0" w:evenHBand="0" w:firstRowFirstColumn="0" w:firstRowLastColumn="0" w:lastRowFirstColumn="0" w:lastRowLastColumn="0"/>
        </w:trPr>
        <w:tc>
          <w:tcPr>
            <w:tcW w:w="2584" w:type="dxa"/>
          </w:tcPr>
          <w:p w14:paraId="2DD1F75D" w14:textId="77777777" w:rsidR="00941E67" w:rsidRDefault="00941E67" w:rsidP="00941E67">
            <w:pPr>
              <w:jc w:val="center"/>
            </w:pPr>
            <w:r>
              <w:t>Property</w:t>
            </w:r>
          </w:p>
        </w:tc>
        <w:tc>
          <w:tcPr>
            <w:tcW w:w="6046" w:type="dxa"/>
          </w:tcPr>
          <w:p w14:paraId="6B0B873F" w14:textId="77777777" w:rsidR="00941E67" w:rsidRDefault="00941E67" w:rsidP="00941E67">
            <w:pPr>
              <w:jc w:val="center"/>
            </w:pPr>
            <w:r>
              <w:t>Description &amp; Use</w:t>
            </w:r>
          </w:p>
        </w:tc>
      </w:tr>
      <w:tr w:rsidR="00941E67" w14:paraId="3D4C18A5" w14:textId="77777777" w:rsidTr="00941E67">
        <w:trPr>
          <w:cnfStyle w:val="000000100000" w:firstRow="0" w:lastRow="0" w:firstColumn="0" w:lastColumn="0" w:oddVBand="0" w:evenVBand="0" w:oddHBand="1" w:evenHBand="0" w:firstRowFirstColumn="0" w:firstRowLastColumn="0" w:lastRowFirstColumn="0" w:lastRowLastColumn="0"/>
        </w:trPr>
        <w:tc>
          <w:tcPr>
            <w:tcW w:w="2584" w:type="dxa"/>
          </w:tcPr>
          <w:p w14:paraId="09CA48C0" w14:textId="77777777" w:rsidR="00941E67" w:rsidRDefault="00941E67" w:rsidP="00941E67">
            <w:r>
              <w:t>Ready</w:t>
            </w:r>
          </w:p>
        </w:tc>
        <w:tc>
          <w:tcPr>
            <w:tcW w:w="6046" w:type="dxa"/>
          </w:tcPr>
          <w:p w14:paraId="3055A9B2" w14:textId="77777777" w:rsidR="00941E67" w:rsidRDefault="00941E67" w:rsidP="00941E67">
            <w:r>
              <w:t>Specifies if the response has been fully received and is ready to be parsed</w:t>
            </w:r>
            <w:r w:rsidR="00FC569A">
              <w:t xml:space="preserve"> by the protocol class.</w:t>
            </w:r>
          </w:p>
          <w:p w14:paraId="615BD120" w14:textId="77777777" w:rsidR="00FC569A" w:rsidRDefault="00FC569A" w:rsidP="00941E67"/>
          <w:p w14:paraId="1A72B30F" w14:textId="77777777" w:rsidR="00FC569A" w:rsidRDefault="00FC569A" w:rsidP="00941E67">
            <w:r>
              <w:t>Once a message is processed that was marked as Ready the internal RX buffer will clear itself.</w:t>
            </w:r>
          </w:p>
        </w:tc>
      </w:tr>
      <w:tr w:rsidR="00941E67" w14:paraId="4679B85D" w14:textId="77777777" w:rsidTr="00941E67">
        <w:trPr>
          <w:cnfStyle w:val="000000010000" w:firstRow="0" w:lastRow="0" w:firstColumn="0" w:lastColumn="0" w:oddVBand="0" w:evenVBand="0" w:oddHBand="0" w:evenHBand="1" w:firstRowFirstColumn="0" w:firstRowLastColumn="0" w:lastRowFirstColumn="0" w:lastRowLastColumn="0"/>
        </w:trPr>
        <w:tc>
          <w:tcPr>
            <w:tcW w:w="2584" w:type="dxa"/>
          </w:tcPr>
          <w:p w14:paraId="2B5A55BF" w14:textId="77777777" w:rsidR="00941E67" w:rsidRDefault="00941E67" w:rsidP="00941E67">
            <w:r>
              <w:t>Ignore</w:t>
            </w:r>
          </w:p>
        </w:tc>
        <w:tc>
          <w:tcPr>
            <w:tcW w:w="6046" w:type="dxa"/>
          </w:tcPr>
          <w:p w14:paraId="43985821" w14:textId="77777777" w:rsidR="00941E67" w:rsidRDefault="00FC569A" w:rsidP="00941E67">
            <w:r>
              <w:t>Specifies if the response should be ignored and the internal RX buffer should be cleared.</w:t>
            </w:r>
          </w:p>
        </w:tc>
      </w:tr>
      <w:tr w:rsidR="00941E67" w14:paraId="30DFF396" w14:textId="77777777" w:rsidTr="00941E67">
        <w:trPr>
          <w:cnfStyle w:val="000000100000" w:firstRow="0" w:lastRow="0" w:firstColumn="0" w:lastColumn="0" w:oddVBand="0" w:evenVBand="0" w:oddHBand="1" w:evenHBand="0" w:firstRowFirstColumn="0" w:firstRowLastColumn="0" w:lastRowFirstColumn="0" w:lastRowLastColumn="0"/>
        </w:trPr>
        <w:tc>
          <w:tcPr>
            <w:tcW w:w="2584" w:type="dxa"/>
          </w:tcPr>
          <w:p w14:paraId="46A2A179" w14:textId="77777777" w:rsidR="00941E67" w:rsidRDefault="00941E67" w:rsidP="00941E67">
            <w:r>
              <w:t>Data</w:t>
            </w:r>
          </w:p>
        </w:tc>
        <w:tc>
          <w:tcPr>
            <w:tcW w:w="6046" w:type="dxa"/>
          </w:tcPr>
          <w:p w14:paraId="6819890E" w14:textId="77777777" w:rsidR="00941E67" w:rsidRDefault="00FC569A" w:rsidP="00FC569A">
            <w:r>
              <w:t xml:space="preserve">The received data from the device. </w:t>
            </w:r>
          </w:p>
          <w:p w14:paraId="36ABBFB8" w14:textId="77777777" w:rsidR="00FC569A" w:rsidRDefault="00FC569A" w:rsidP="00FC569A"/>
          <w:p w14:paraId="75E6C351" w14:textId="77777777" w:rsidR="00FC569A" w:rsidRDefault="00FC569A" w:rsidP="00FC569A">
            <w:r>
              <w:t>This should not be the entire message from the device, only the relevant part of the response. For example, if this was a response to PowerPoll, the CommandGroup would be set to Power and the Data contents would be “\x01” if the driver JSON data defined Power On feedback as “\x01”.</w:t>
            </w:r>
          </w:p>
        </w:tc>
      </w:tr>
      <w:tr w:rsidR="00941E67" w14:paraId="1D4EDF94" w14:textId="77777777" w:rsidTr="00941E67">
        <w:trPr>
          <w:cnfStyle w:val="000000010000" w:firstRow="0" w:lastRow="0" w:firstColumn="0" w:lastColumn="0" w:oddVBand="0" w:evenVBand="0" w:oddHBand="0" w:evenHBand="1" w:firstRowFirstColumn="0" w:firstRowLastColumn="0" w:lastRowFirstColumn="0" w:lastRowLastColumn="0"/>
        </w:trPr>
        <w:tc>
          <w:tcPr>
            <w:tcW w:w="2584" w:type="dxa"/>
          </w:tcPr>
          <w:p w14:paraId="1A909065" w14:textId="77777777" w:rsidR="00941E67" w:rsidRDefault="00941E67" w:rsidP="00941E67">
            <w:r>
              <w:t>CommandGroup</w:t>
            </w:r>
          </w:p>
        </w:tc>
        <w:tc>
          <w:tcPr>
            <w:tcW w:w="6046" w:type="dxa"/>
          </w:tcPr>
          <w:p w14:paraId="3700306F" w14:textId="77777777" w:rsidR="00941E67" w:rsidRDefault="00FC569A" w:rsidP="00941E67">
            <w:r>
              <w:t>The command group of the Data belongs to.</w:t>
            </w:r>
          </w:p>
        </w:tc>
      </w:tr>
      <w:tr w:rsidR="00941E67" w14:paraId="0E91F180" w14:textId="77777777" w:rsidTr="00941E67">
        <w:trPr>
          <w:cnfStyle w:val="000000100000" w:firstRow="0" w:lastRow="0" w:firstColumn="0" w:lastColumn="0" w:oddVBand="0" w:evenVBand="0" w:oddHBand="1" w:evenHBand="0" w:firstRowFirstColumn="0" w:firstRowLastColumn="0" w:lastRowFirstColumn="0" w:lastRowLastColumn="0"/>
        </w:trPr>
        <w:tc>
          <w:tcPr>
            <w:tcW w:w="2584" w:type="dxa"/>
          </w:tcPr>
          <w:p w14:paraId="75E3EEA7" w14:textId="77777777" w:rsidR="00941E67" w:rsidRDefault="00941E67" w:rsidP="00941E67">
            <w:r>
              <w:t>CustomCommandGroup</w:t>
            </w:r>
          </w:p>
        </w:tc>
        <w:tc>
          <w:tcPr>
            <w:tcW w:w="6046" w:type="dxa"/>
          </w:tcPr>
          <w:p w14:paraId="44477E38" w14:textId="77777777" w:rsidR="00941E67" w:rsidRDefault="00FC569A" w:rsidP="00FC569A">
            <w:r>
              <w:t xml:space="preserve">If there are non-standard responses that need to be handled by the driver internally, the driver’s response validation class may set this to a unique value and override ChooseDeconstructMethod in their protocol class to handle the response. </w:t>
            </w:r>
          </w:p>
          <w:p w14:paraId="05C2066F" w14:textId="77777777" w:rsidR="00FC569A" w:rsidRDefault="00FC569A" w:rsidP="00FC569A"/>
          <w:p w14:paraId="7F7D8CDD" w14:textId="77777777" w:rsidR="00FC569A" w:rsidRDefault="00FC569A" w:rsidP="00FC569A">
            <w:r>
              <w:t>The framework does not reference this value.</w:t>
            </w:r>
          </w:p>
        </w:tc>
      </w:tr>
    </w:tbl>
    <w:p w14:paraId="0FEA6EAE" w14:textId="77777777" w:rsidR="00941E67" w:rsidRDefault="00941E67" w:rsidP="00941E67">
      <w:pPr>
        <w:ind w:left="720"/>
      </w:pPr>
    </w:p>
    <w:p w14:paraId="2FA4BF03" w14:textId="77777777" w:rsidR="004A0AD8" w:rsidRDefault="004A0AD8">
      <w:r>
        <w:br w:type="page"/>
      </w:r>
    </w:p>
    <w:p w14:paraId="5E409999" w14:textId="77777777" w:rsidR="004109AB" w:rsidRDefault="004109AB" w:rsidP="004109AB">
      <w:pPr>
        <w:pStyle w:val="Heading4"/>
      </w:pPr>
      <w:r>
        <w:lastRenderedPageBreak/>
        <w:t>Response Handling</w:t>
      </w:r>
    </w:p>
    <w:p w14:paraId="6F5175AB" w14:textId="77777777" w:rsidR="00FC569A" w:rsidRDefault="00FC569A" w:rsidP="00FC569A">
      <w:pPr>
        <w:ind w:left="720"/>
      </w:pPr>
      <w:r>
        <w:t xml:space="preserve">When </w:t>
      </w:r>
      <w:r w:rsidR="00F90292">
        <w:t>the transport class receives data,</w:t>
      </w:r>
      <w:r>
        <w:t xml:space="preserve"> it will call the method DataHandler within the protocol class. DataHandler will add the received response into an internal blocking queue.</w:t>
      </w:r>
      <w:r w:rsidR="00F90292">
        <w:t xml:space="preserve"> The driver may not override this method.</w:t>
      </w:r>
      <w:r>
        <w:t xml:space="preserve"> Received data is removed from the queue when not blocked and will do the following:</w:t>
      </w:r>
    </w:p>
    <w:p w14:paraId="231C2153" w14:textId="77777777" w:rsidR="00FC569A" w:rsidRDefault="00FC569A" w:rsidP="009B0741">
      <w:pPr>
        <w:pStyle w:val="ListParagraph"/>
        <w:numPr>
          <w:ilvl w:val="0"/>
          <w:numId w:val="6"/>
        </w:numPr>
      </w:pPr>
      <w:r>
        <w:t>Invoke RxOut (defined in IBasicLogger) with the received bytes</w:t>
      </w:r>
      <w:r w:rsidR="00F90292">
        <w:br/>
      </w:r>
    </w:p>
    <w:p w14:paraId="09373EE7" w14:textId="77777777" w:rsidR="00FC569A" w:rsidRDefault="00FC569A" w:rsidP="009B0741">
      <w:pPr>
        <w:pStyle w:val="ListParagraph"/>
        <w:numPr>
          <w:ilvl w:val="0"/>
          <w:numId w:val="6"/>
        </w:numPr>
      </w:pPr>
      <w:r>
        <w:t>Append the received bytes to a string buffer</w:t>
      </w:r>
      <w:r w:rsidR="00F90292">
        <w:br/>
      </w:r>
    </w:p>
    <w:p w14:paraId="2774DDEA" w14:textId="77777777" w:rsidR="00FC569A" w:rsidRDefault="00FC569A" w:rsidP="009B0741">
      <w:pPr>
        <w:pStyle w:val="ListParagraph"/>
        <w:numPr>
          <w:ilvl w:val="0"/>
          <w:numId w:val="6"/>
        </w:numPr>
      </w:pPr>
      <w:r>
        <w:t xml:space="preserve">Call to ResponseValidation.ValidateResponse with the </w:t>
      </w:r>
      <w:r w:rsidR="00F90292" w:rsidRPr="00115B83">
        <w:rPr>
          <w:i/>
        </w:rPr>
        <w:t>string buffer contents</w:t>
      </w:r>
      <w:r w:rsidR="00F90292">
        <w:t xml:space="preserve"> </w:t>
      </w:r>
      <w:r>
        <w:t xml:space="preserve">and the last command group that was sent. </w:t>
      </w:r>
    </w:p>
    <w:p w14:paraId="4972241D" w14:textId="77777777" w:rsidR="00FC569A" w:rsidRDefault="00FC569A" w:rsidP="009B0741">
      <w:pPr>
        <w:pStyle w:val="ListParagraph"/>
        <w:numPr>
          <w:ilvl w:val="1"/>
          <w:numId w:val="6"/>
        </w:numPr>
      </w:pPr>
      <w:r>
        <w:t>Exceptions thrown by the drivers implementation of ValidateResponse will be caught, logged, and the RX buffer will be cleared</w:t>
      </w:r>
      <w:r w:rsidR="00F90292">
        <w:br/>
      </w:r>
    </w:p>
    <w:p w14:paraId="3AE038AA" w14:textId="77777777" w:rsidR="00F90292" w:rsidRDefault="00F90292" w:rsidP="009B0741">
      <w:pPr>
        <w:pStyle w:val="ListParagraph"/>
        <w:numPr>
          <w:ilvl w:val="0"/>
          <w:numId w:val="6"/>
        </w:numPr>
      </w:pPr>
      <w:r>
        <w:t>The connection state will be updated to true and a Connection event will be made if the current state is disconnected</w:t>
      </w:r>
      <w:r>
        <w:br/>
      </w:r>
    </w:p>
    <w:p w14:paraId="46EA9A37" w14:textId="77777777" w:rsidR="00F90292" w:rsidRDefault="00F90292" w:rsidP="009B0741">
      <w:pPr>
        <w:pStyle w:val="ListParagraph"/>
        <w:numPr>
          <w:ilvl w:val="0"/>
          <w:numId w:val="6"/>
        </w:numPr>
      </w:pPr>
      <w:r>
        <w:t>If the returned validated data should be ignored the RX buffer will be cleared and this method will end here</w:t>
      </w:r>
      <w:r>
        <w:br/>
      </w:r>
    </w:p>
    <w:p w14:paraId="312AFC42" w14:textId="77777777" w:rsidR="00F90292" w:rsidRDefault="00F90292" w:rsidP="009B0741">
      <w:pPr>
        <w:pStyle w:val="ListParagraph"/>
        <w:numPr>
          <w:ilvl w:val="0"/>
          <w:numId w:val="6"/>
        </w:numPr>
      </w:pPr>
      <w:r>
        <w:t>If the returned validated data is not ready or Data is empty then an internal counter will be increment to keep track of partial or unrecognized responses and the method will end here. This will clear once the data is ready and not empty.</w:t>
      </w:r>
      <w:r>
        <w:br/>
      </w:r>
    </w:p>
    <w:p w14:paraId="591C465E" w14:textId="77777777" w:rsidR="00F90292" w:rsidRDefault="00F90292" w:rsidP="009B0741">
      <w:pPr>
        <w:pStyle w:val="ListParagraph"/>
        <w:numPr>
          <w:ilvl w:val="0"/>
          <w:numId w:val="6"/>
        </w:numPr>
      </w:pPr>
      <w:r>
        <w:t>The last command group value will be set to the command group of the validated data if it is not unknown. Otherwise, if WaitForResponse is true then the validated data’s command group will be assigned to the last command group.</w:t>
      </w:r>
      <w:r>
        <w:br/>
      </w:r>
    </w:p>
    <w:p w14:paraId="2CC46E8C" w14:textId="77777777" w:rsidR="00F90292" w:rsidRDefault="00F90292" w:rsidP="009B0741">
      <w:pPr>
        <w:pStyle w:val="ListParagraph"/>
        <w:numPr>
          <w:ilvl w:val="0"/>
          <w:numId w:val="6"/>
        </w:numPr>
      </w:pPr>
      <w:r>
        <w:t>If this was a response to a pending polling command then it will be marked as having received a response preventing it from timing out.</w:t>
      </w:r>
      <w:r>
        <w:br/>
      </w:r>
    </w:p>
    <w:p w14:paraId="06D1C801" w14:textId="77777777" w:rsidR="00F90292" w:rsidRDefault="00F90292" w:rsidP="009B0741">
      <w:pPr>
        <w:pStyle w:val="ListParagraph"/>
        <w:numPr>
          <w:ilvl w:val="0"/>
          <w:numId w:val="6"/>
        </w:numPr>
      </w:pPr>
      <w:r>
        <w:t>ChooseDeconstructMethod is now called with the validated data object.</w:t>
      </w:r>
    </w:p>
    <w:p w14:paraId="38F28B5B" w14:textId="77777777" w:rsidR="00F90292" w:rsidRDefault="00F90292" w:rsidP="00F90292"/>
    <w:p w14:paraId="4BD8F65A" w14:textId="77777777" w:rsidR="00F90292" w:rsidRDefault="00F90292" w:rsidP="00F90292"/>
    <w:p w14:paraId="5D6FC1CC" w14:textId="77777777" w:rsidR="004109AB" w:rsidRDefault="004109AB" w:rsidP="004109AB">
      <w:r>
        <w:br w:type="page"/>
      </w:r>
    </w:p>
    <w:p w14:paraId="236A868E" w14:textId="77777777" w:rsidR="009C1E0D" w:rsidRDefault="00115B83" w:rsidP="00327CB1">
      <w:pPr>
        <w:pStyle w:val="Heading4"/>
      </w:pPr>
      <w:r>
        <w:lastRenderedPageBreak/>
        <w:t>User Attributes</w:t>
      </w:r>
    </w:p>
    <w:p w14:paraId="48B8A816" w14:textId="77777777" w:rsidR="00C23387" w:rsidRDefault="005900A3" w:rsidP="005900A3">
      <w:pPr>
        <w:ind w:left="720"/>
      </w:pPr>
      <w:r>
        <w:t xml:space="preserve">User attributes are used for getting device-specific data to the driver and for relaying any setup messages required </w:t>
      </w:r>
      <w:r w:rsidR="00461A89">
        <w:t>for</w:t>
      </w:r>
      <w:r>
        <w:t xml:space="preserve"> getting the device to work with the driver. </w:t>
      </w:r>
    </w:p>
    <w:p w14:paraId="6F153E2A" w14:textId="77777777" w:rsidR="005900A3" w:rsidRDefault="005900A3" w:rsidP="005900A3">
      <w:pPr>
        <w:ind w:left="720"/>
      </w:pPr>
      <w:r>
        <w:t>These must be defined in the driver’s JSON data:</w:t>
      </w:r>
    </w:p>
    <w:p w14:paraId="1CFEB9DC" w14:textId="77777777" w:rsidR="005900A3" w:rsidRDefault="005900A3" w:rsidP="005900A3">
      <w:pPr>
        <w:ind w:left="720"/>
      </w:pPr>
      <w:r>
        <w:tab/>
      </w:r>
      <w:r w:rsidRPr="005900A3">
        <w:t>CrestronSerialDeviceApi.UserAttributes</w:t>
      </w:r>
    </w:p>
    <w:p w14:paraId="732CF646" w14:textId="77777777" w:rsidR="00F66696" w:rsidRDefault="00F66696" w:rsidP="005900A3">
      <w:pPr>
        <w:ind w:left="720"/>
      </w:pPr>
    </w:p>
    <w:p w14:paraId="1EF0D4F7" w14:textId="77777777" w:rsidR="00F66696" w:rsidRDefault="00F66696" w:rsidP="005900A3">
      <w:pPr>
        <w:ind w:left="720"/>
      </w:pPr>
      <w:r>
        <w:t>The driver’s protocol class must override the appropriate SetUserAttribute methods to use the values supplied by the application. There is no default implementation in the protocol class. The main class will send all received values to the protocol us</w:t>
      </w:r>
      <w:r w:rsidR="00DA0C2A">
        <w:t>ing the SetUserAttribute method. These values are stored internally and then sent to the protocol when it is instantiated If the protocol does not exist when the applications calls these methods.</w:t>
      </w:r>
    </w:p>
    <w:p w14:paraId="1826D330" w14:textId="77777777" w:rsidR="005900A3" w:rsidRDefault="005900A3" w:rsidP="005900A3">
      <w:pPr>
        <w:ind w:left="720"/>
      </w:pPr>
      <w:r>
        <w:t>An attribute is defined as follows:</w:t>
      </w:r>
    </w:p>
    <w:tbl>
      <w:tblPr>
        <w:tblStyle w:val="TableGrid"/>
        <w:tblW w:w="0" w:type="auto"/>
        <w:tblInd w:w="720" w:type="dxa"/>
        <w:tblLook w:val="04A0" w:firstRow="1" w:lastRow="0" w:firstColumn="1" w:lastColumn="0" w:noHBand="0" w:noVBand="1"/>
      </w:tblPr>
      <w:tblGrid>
        <w:gridCol w:w="2695"/>
        <w:gridCol w:w="5935"/>
      </w:tblGrid>
      <w:tr w:rsidR="005900A3" w14:paraId="79438C84" w14:textId="77777777" w:rsidTr="00A617FB">
        <w:trPr>
          <w:cnfStyle w:val="100000000000" w:firstRow="1" w:lastRow="0" w:firstColumn="0" w:lastColumn="0" w:oddVBand="0" w:evenVBand="0" w:oddHBand="0" w:evenHBand="0" w:firstRowFirstColumn="0" w:firstRowLastColumn="0" w:lastRowFirstColumn="0" w:lastRowLastColumn="0"/>
        </w:trPr>
        <w:tc>
          <w:tcPr>
            <w:tcW w:w="2695" w:type="dxa"/>
          </w:tcPr>
          <w:p w14:paraId="2480888B" w14:textId="77777777" w:rsidR="005900A3" w:rsidRDefault="005900A3" w:rsidP="00A617FB">
            <w:pPr>
              <w:jc w:val="center"/>
            </w:pPr>
            <w:r>
              <w:t>Property</w:t>
            </w:r>
          </w:p>
        </w:tc>
        <w:tc>
          <w:tcPr>
            <w:tcW w:w="5935" w:type="dxa"/>
          </w:tcPr>
          <w:p w14:paraId="7203077F" w14:textId="77777777" w:rsidR="005900A3" w:rsidRDefault="005900A3" w:rsidP="00A617FB">
            <w:pPr>
              <w:jc w:val="center"/>
            </w:pPr>
            <w:r>
              <w:t>Use</w:t>
            </w:r>
          </w:p>
        </w:tc>
      </w:tr>
      <w:tr w:rsidR="005900A3" w14:paraId="09361556" w14:textId="77777777" w:rsidTr="00A617FB">
        <w:trPr>
          <w:cnfStyle w:val="000000100000" w:firstRow="0" w:lastRow="0" w:firstColumn="0" w:lastColumn="0" w:oddVBand="0" w:evenVBand="0" w:oddHBand="1" w:evenHBand="0" w:firstRowFirstColumn="0" w:firstRowLastColumn="0" w:lastRowFirstColumn="0" w:lastRowLastColumn="0"/>
        </w:trPr>
        <w:tc>
          <w:tcPr>
            <w:tcW w:w="2695" w:type="dxa"/>
          </w:tcPr>
          <w:p w14:paraId="2F72AE0C" w14:textId="77777777" w:rsidR="005900A3" w:rsidRDefault="005900A3" w:rsidP="005900A3">
            <w:r>
              <w:t>TypeName</w:t>
            </w:r>
          </w:p>
        </w:tc>
        <w:tc>
          <w:tcPr>
            <w:tcW w:w="5935" w:type="dxa"/>
          </w:tcPr>
          <w:p w14:paraId="5D8BD335" w14:textId="77777777" w:rsidR="005E5C52" w:rsidRDefault="005E5C52" w:rsidP="005900A3">
            <w:r>
              <w:t>Specifies the type of user attribute.</w:t>
            </w:r>
          </w:p>
          <w:p w14:paraId="583271B8" w14:textId="77777777" w:rsidR="005E5C52" w:rsidRDefault="005E5C52" w:rsidP="005900A3"/>
          <w:p w14:paraId="2241750A" w14:textId="77777777" w:rsidR="005E5C52" w:rsidRDefault="005E5C52" w:rsidP="005900A3">
            <w:r>
              <w:t>The following are allowed:</w:t>
            </w:r>
          </w:p>
          <w:p w14:paraId="4433C844" w14:textId="77777777" w:rsidR="005E5C52" w:rsidRDefault="005E5C52" w:rsidP="005900A3">
            <w:r>
              <w:t>-DeviceId</w:t>
            </w:r>
          </w:p>
          <w:p w14:paraId="1196A50F" w14:textId="77777777" w:rsidR="005E5C52" w:rsidRDefault="005E5C52" w:rsidP="005900A3">
            <w:r>
              <w:t>-OnScreenId</w:t>
            </w:r>
          </w:p>
          <w:p w14:paraId="5B46E772" w14:textId="77777777" w:rsidR="005E5C52" w:rsidRDefault="005E5C52" w:rsidP="005900A3">
            <w:r>
              <w:t>-MessageBox</w:t>
            </w:r>
          </w:p>
          <w:p w14:paraId="4A29E6B1" w14:textId="77777777" w:rsidR="005E5C52" w:rsidRDefault="005E5C52" w:rsidP="005900A3">
            <w:r>
              <w:t>-Custom</w:t>
            </w:r>
          </w:p>
          <w:p w14:paraId="4483EBD1" w14:textId="77777777" w:rsidR="005E5C52" w:rsidRDefault="005E5C52" w:rsidP="005900A3"/>
          <w:p w14:paraId="13FA90C3" w14:textId="77777777" w:rsidR="005E5C52" w:rsidRDefault="005E5C52" w:rsidP="005900A3">
            <w:r>
              <w:t>“DeviceId” should be used when an ID is required for communication with the device. For example, the NEC display API requires an ID value in all commands sent to the device and this ID comes from the configuration screen on the display.</w:t>
            </w:r>
          </w:p>
          <w:p w14:paraId="0E904888" w14:textId="77777777" w:rsidR="005E5C52" w:rsidRDefault="005E5C52" w:rsidP="005900A3"/>
          <w:p w14:paraId="503B4C04" w14:textId="77777777" w:rsidR="005E5C52" w:rsidRDefault="005E5C52" w:rsidP="005E5C52">
            <w:r>
              <w:t>“OnScreenId” must be used when a value is available on the device that is required for communication with the device. For example, LG’s 1018 API requires a pass code to be generated and provided to the driver for communication.</w:t>
            </w:r>
          </w:p>
          <w:p w14:paraId="0DE021A7" w14:textId="77777777" w:rsidR="005E5C52" w:rsidRDefault="005E5C52" w:rsidP="005E5C52"/>
          <w:p w14:paraId="6A77C23B" w14:textId="77777777" w:rsidR="005E5C52" w:rsidRDefault="005E5C52" w:rsidP="005E5C52">
            <w:r>
              <w:t>“MessageBox” must be used to relay messages to users using an application. For example, if a driver requires a certain setting to be set before communication is possible then this type would be used and the description would describe the necessary steps.</w:t>
            </w:r>
          </w:p>
          <w:p w14:paraId="0F6344FA" w14:textId="77777777" w:rsidR="005E5C52" w:rsidRDefault="005E5C52" w:rsidP="005E5C52"/>
          <w:p w14:paraId="6E59E1BE" w14:textId="77777777" w:rsidR="005E5C52" w:rsidRDefault="005E5C52" w:rsidP="005E5C52">
            <w:r>
              <w:t xml:space="preserve">“Custom” must be used for all other user attribute types. For example, you would use this for a MAC address of the device if WakeOnLAN is supported and there is no other way to turn the device on. </w:t>
            </w:r>
          </w:p>
        </w:tc>
      </w:tr>
      <w:tr w:rsidR="005900A3" w14:paraId="208A11DF" w14:textId="77777777" w:rsidTr="00A617FB">
        <w:trPr>
          <w:cnfStyle w:val="000000010000" w:firstRow="0" w:lastRow="0" w:firstColumn="0" w:lastColumn="0" w:oddVBand="0" w:evenVBand="0" w:oddHBand="0" w:evenHBand="1" w:firstRowFirstColumn="0" w:firstRowLastColumn="0" w:lastRowFirstColumn="0" w:lastRowLastColumn="0"/>
        </w:trPr>
        <w:tc>
          <w:tcPr>
            <w:tcW w:w="2695" w:type="dxa"/>
          </w:tcPr>
          <w:p w14:paraId="7ADD3983" w14:textId="77777777" w:rsidR="005900A3" w:rsidRDefault="005900A3" w:rsidP="005900A3">
            <w:r>
              <w:lastRenderedPageBreak/>
              <w:t>ParameterId</w:t>
            </w:r>
          </w:p>
        </w:tc>
        <w:tc>
          <w:tcPr>
            <w:tcW w:w="5935" w:type="dxa"/>
          </w:tcPr>
          <w:p w14:paraId="13F45C6A" w14:textId="77777777" w:rsidR="005900A3" w:rsidRDefault="005E5C52" w:rsidP="005E5C52">
            <w:r>
              <w:t>The ID used by applications when making a call to SetUserAttribute().</w:t>
            </w:r>
          </w:p>
        </w:tc>
      </w:tr>
      <w:tr w:rsidR="005900A3" w14:paraId="78529095" w14:textId="77777777" w:rsidTr="00A617FB">
        <w:trPr>
          <w:cnfStyle w:val="000000100000" w:firstRow="0" w:lastRow="0" w:firstColumn="0" w:lastColumn="0" w:oddVBand="0" w:evenVBand="0" w:oddHBand="1" w:evenHBand="0" w:firstRowFirstColumn="0" w:firstRowLastColumn="0" w:lastRowFirstColumn="0" w:lastRowLastColumn="0"/>
        </w:trPr>
        <w:tc>
          <w:tcPr>
            <w:tcW w:w="2695" w:type="dxa"/>
          </w:tcPr>
          <w:p w14:paraId="6BDC56CD" w14:textId="77777777" w:rsidR="005900A3" w:rsidRDefault="005900A3" w:rsidP="005900A3">
            <w:r>
              <w:t>Label</w:t>
            </w:r>
          </w:p>
        </w:tc>
        <w:tc>
          <w:tcPr>
            <w:tcW w:w="5935" w:type="dxa"/>
          </w:tcPr>
          <w:p w14:paraId="7EFAD88D" w14:textId="77777777" w:rsidR="005900A3" w:rsidRDefault="005E5C52" w:rsidP="005900A3">
            <w:r>
              <w:t>A friendly name for the user attribute.</w:t>
            </w:r>
          </w:p>
        </w:tc>
      </w:tr>
      <w:tr w:rsidR="005900A3" w14:paraId="319AB491" w14:textId="77777777" w:rsidTr="00A617FB">
        <w:trPr>
          <w:cnfStyle w:val="000000010000" w:firstRow="0" w:lastRow="0" w:firstColumn="0" w:lastColumn="0" w:oddVBand="0" w:evenVBand="0" w:oddHBand="0" w:evenHBand="1" w:firstRowFirstColumn="0" w:firstRowLastColumn="0" w:lastRowFirstColumn="0" w:lastRowLastColumn="0"/>
        </w:trPr>
        <w:tc>
          <w:tcPr>
            <w:tcW w:w="2695" w:type="dxa"/>
          </w:tcPr>
          <w:p w14:paraId="12818B9C" w14:textId="77777777" w:rsidR="005900A3" w:rsidRDefault="005900A3" w:rsidP="005900A3">
            <w:r>
              <w:t>Description</w:t>
            </w:r>
          </w:p>
        </w:tc>
        <w:tc>
          <w:tcPr>
            <w:tcW w:w="5935" w:type="dxa"/>
          </w:tcPr>
          <w:p w14:paraId="0ED58D4E" w14:textId="77777777" w:rsidR="005900A3" w:rsidRDefault="005E5C52" w:rsidP="005900A3">
            <w:r>
              <w:t>A description of the user attribute.</w:t>
            </w:r>
          </w:p>
        </w:tc>
      </w:tr>
      <w:tr w:rsidR="005900A3" w14:paraId="60A8BAE8" w14:textId="77777777" w:rsidTr="00A617FB">
        <w:trPr>
          <w:cnfStyle w:val="000000100000" w:firstRow="0" w:lastRow="0" w:firstColumn="0" w:lastColumn="0" w:oddVBand="0" w:evenVBand="0" w:oddHBand="1" w:evenHBand="0" w:firstRowFirstColumn="0" w:firstRowLastColumn="0" w:lastRowFirstColumn="0" w:lastRowLastColumn="0"/>
        </w:trPr>
        <w:tc>
          <w:tcPr>
            <w:tcW w:w="2695" w:type="dxa"/>
          </w:tcPr>
          <w:p w14:paraId="170DE03E" w14:textId="77777777" w:rsidR="005900A3" w:rsidRDefault="005900A3" w:rsidP="005900A3">
            <w:r>
              <w:t>Persistent</w:t>
            </w:r>
          </w:p>
        </w:tc>
        <w:tc>
          <w:tcPr>
            <w:tcW w:w="5935" w:type="dxa"/>
          </w:tcPr>
          <w:p w14:paraId="0A605B88" w14:textId="77777777" w:rsidR="005900A3" w:rsidRDefault="005E5C52" w:rsidP="005900A3">
            <w:r>
              <w:t>Specifies whether the attribute is considered non-changing, such as the serial number of a device.</w:t>
            </w:r>
          </w:p>
          <w:p w14:paraId="2DA41BF1" w14:textId="77777777" w:rsidR="005E5C52" w:rsidRDefault="005E5C52" w:rsidP="005900A3"/>
          <w:p w14:paraId="0BD0B47C" w14:textId="77777777" w:rsidR="005E5C52" w:rsidRDefault="005E5C52" w:rsidP="005900A3">
            <w:r>
              <w:t>Persistent values must be stored by the application.</w:t>
            </w:r>
          </w:p>
        </w:tc>
      </w:tr>
      <w:tr w:rsidR="005900A3" w14:paraId="515BB603" w14:textId="77777777" w:rsidTr="00A617FB">
        <w:trPr>
          <w:cnfStyle w:val="000000010000" w:firstRow="0" w:lastRow="0" w:firstColumn="0" w:lastColumn="0" w:oddVBand="0" w:evenVBand="0" w:oddHBand="0" w:evenHBand="1" w:firstRowFirstColumn="0" w:firstRowLastColumn="0" w:lastRowFirstColumn="0" w:lastRowLastColumn="0"/>
        </w:trPr>
        <w:tc>
          <w:tcPr>
            <w:tcW w:w="2695" w:type="dxa"/>
          </w:tcPr>
          <w:p w14:paraId="44174985" w14:textId="77777777" w:rsidR="005900A3" w:rsidRDefault="005900A3" w:rsidP="005900A3">
            <w:r>
              <w:t>RequiredForConnection</w:t>
            </w:r>
          </w:p>
        </w:tc>
        <w:tc>
          <w:tcPr>
            <w:tcW w:w="5935" w:type="dxa"/>
          </w:tcPr>
          <w:p w14:paraId="4C6C5B17" w14:textId="77777777" w:rsidR="005900A3" w:rsidRDefault="00A617FB" w:rsidP="00A617FB">
            <w:r>
              <w:t xml:space="preserve">Specifies if the connection state relies on this attribute being sent. </w:t>
            </w:r>
          </w:p>
          <w:p w14:paraId="73EF7125" w14:textId="77777777" w:rsidR="00A617FB" w:rsidRDefault="00A617FB" w:rsidP="00A617FB"/>
          <w:p w14:paraId="43D498F2" w14:textId="77777777" w:rsidR="00A617FB" w:rsidRDefault="00A617FB" w:rsidP="00A617FB">
            <w:r>
              <w:t>One of the following values must be used:</w:t>
            </w:r>
          </w:p>
          <w:p w14:paraId="4DFC432C" w14:textId="77777777" w:rsidR="00A617FB" w:rsidRDefault="00A617FB" w:rsidP="00A617FB">
            <w:r>
              <w:t>-None</w:t>
            </w:r>
          </w:p>
          <w:p w14:paraId="61A9BEDB" w14:textId="77777777" w:rsidR="00A617FB" w:rsidRDefault="00A617FB" w:rsidP="00A617FB">
            <w:r>
              <w:t>-Before</w:t>
            </w:r>
          </w:p>
          <w:p w14:paraId="480BC986" w14:textId="77777777" w:rsidR="00A617FB" w:rsidRDefault="00A617FB" w:rsidP="00A617FB">
            <w:r>
              <w:t>-After</w:t>
            </w:r>
          </w:p>
          <w:p w14:paraId="073EFE16" w14:textId="77777777" w:rsidR="00A617FB" w:rsidRDefault="00A617FB" w:rsidP="00A617FB"/>
          <w:p w14:paraId="16A654C2" w14:textId="77777777" w:rsidR="00A617FB" w:rsidRDefault="005E5C52" w:rsidP="005E5C52">
            <w:r>
              <w:t>“None” specifies that the attribute is not required for communication.</w:t>
            </w:r>
          </w:p>
          <w:p w14:paraId="060E43E3" w14:textId="77777777" w:rsidR="005E5C52" w:rsidRDefault="005E5C52" w:rsidP="005E5C52"/>
          <w:p w14:paraId="6C4F11C9" w14:textId="77777777" w:rsidR="005E5C52" w:rsidRDefault="005E5C52" w:rsidP="005E5C52">
            <w:r>
              <w:t>“Before” specifies that the attribute is required before a connection is possible.</w:t>
            </w:r>
          </w:p>
          <w:p w14:paraId="306A404F" w14:textId="77777777" w:rsidR="005E5C52" w:rsidRDefault="005E5C52" w:rsidP="005E5C52"/>
          <w:p w14:paraId="7731ECF0" w14:textId="77777777" w:rsidR="005E5C52" w:rsidRDefault="005E5C52" w:rsidP="005E5C52">
            <w:r>
              <w:t>“After” specifies that the attribute is required after connecting to the device.</w:t>
            </w:r>
          </w:p>
        </w:tc>
      </w:tr>
      <w:tr w:rsidR="005900A3" w14:paraId="6C85A76E" w14:textId="77777777" w:rsidTr="00A617FB">
        <w:trPr>
          <w:cnfStyle w:val="000000100000" w:firstRow="0" w:lastRow="0" w:firstColumn="0" w:lastColumn="0" w:oddVBand="0" w:evenVBand="0" w:oddHBand="1" w:evenHBand="0" w:firstRowFirstColumn="0" w:firstRowLastColumn="0" w:lastRowFirstColumn="0" w:lastRowLastColumn="0"/>
        </w:trPr>
        <w:tc>
          <w:tcPr>
            <w:tcW w:w="2695" w:type="dxa"/>
          </w:tcPr>
          <w:p w14:paraId="466270A0" w14:textId="77777777" w:rsidR="005900A3" w:rsidRDefault="00A617FB" w:rsidP="005900A3">
            <w:r>
              <w:t>Data</w:t>
            </w:r>
          </w:p>
        </w:tc>
        <w:tc>
          <w:tcPr>
            <w:tcW w:w="5935" w:type="dxa"/>
          </w:tcPr>
          <w:p w14:paraId="4987744E" w14:textId="77777777" w:rsidR="005900A3" w:rsidRDefault="005E5C52" w:rsidP="005E5C52">
            <w:r>
              <w:t>Represents information about the type of value that is needed for the user attribute.</w:t>
            </w:r>
          </w:p>
        </w:tc>
      </w:tr>
      <w:tr w:rsidR="005E5C52" w14:paraId="690F7D11" w14:textId="77777777" w:rsidTr="00A617FB">
        <w:trPr>
          <w:cnfStyle w:val="000000010000" w:firstRow="0" w:lastRow="0" w:firstColumn="0" w:lastColumn="0" w:oddVBand="0" w:evenVBand="0" w:oddHBand="0" w:evenHBand="1" w:firstRowFirstColumn="0" w:firstRowLastColumn="0" w:lastRowFirstColumn="0" w:lastRowLastColumn="0"/>
        </w:trPr>
        <w:tc>
          <w:tcPr>
            <w:tcW w:w="2695" w:type="dxa"/>
          </w:tcPr>
          <w:p w14:paraId="5E7511A8" w14:textId="77777777" w:rsidR="005E5C52" w:rsidRDefault="005E5C52" w:rsidP="005900A3">
            <w:r>
              <w:t>Data.DataType</w:t>
            </w:r>
          </w:p>
        </w:tc>
        <w:tc>
          <w:tcPr>
            <w:tcW w:w="5935" w:type="dxa"/>
          </w:tcPr>
          <w:p w14:paraId="4C334D0C" w14:textId="77777777" w:rsidR="005E5C52" w:rsidRDefault="00CC3827" w:rsidP="005E5C52">
            <w:r>
              <w:t>Specifies the data type of the attribute.</w:t>
            </w:r>
          </w:p>
          <w:p w14:paraId="671F983A" w14:textId="77777777" w:rsidR="00CC3827" w:rsidRDefault="00CC3827" w:rsidP="005E5C52"/>
          <w:p w14:paraId="421FE53A" w14:textId="77777777" w:rsidR="00CC3827" w:rsidRDefault="00CC3827" w:rsidP="005E5C52">
            <w:r>
              <w:t>This must be one of the following values:</w:t>
            </w:r>
            <w:r>
              <w:br/>
              <w:t>-String</w:t>
            </w:r>
          </w:p>
          <w:p w14:paraId="5CA9BB15" w14:textId="77777777" w:rsidR="00CC3827" w:rsidRDefault="00CC3827" w:rsidP="005E5C52">
            <w:r>
              <w:t>-Number</w:t>
            </w:r>
          </w:p>
          <w:p w14:paraId="767B0CBC" w14:textId="77777777" w:rsidR="00CC3827" w:rsidRDefault="00CC3827" w:rsidP="005E5C52">
            <w:r>
              <w:t>-Boolean</w:t>
            </w:r>
          </w:p>
          <w:p w14:paraId="69A48F04" w14:textId="77777777" w:rsidR="00CC3827" w:rsidRDefault="00CC3827" w:rsidP="00CC3827">
            <w:r>
              <w:t>-Hex</w:t>
            </w:r>
          </w:p>
        </w:tc>
      </w:tr>
      <w:tr w:rsidR="005E5C52" w14:paraId="29D510B5" w14:textId="77777777" w:rsidTr="00A617FB">
        <w:trPr>
          <w:cnfStyle w:val="000000100000" w:firstRow="0" w:lastRow="0" w:firstColumn="0" w:lastColumn="0" w:oddVBand="0" w:evenVBand="0" w:oddHBand="1" w:evenHBand="0" w:firstRowFirstColumn="0" w:firstRowLastColumn="0" w:lastRowFirstColumn="0" w:lastRowLastColumn="0"/>
        </w:trPr>
        <w:tc>
          <w:tcPr>
            <w:tcW w:w="2695" w:type="dxa"/>
          </w:tcPr>
          <w:p w14:paraId="123DF59B" w14:textId="77777777" w:rsidR="005E5C52" w:rsidRDefault="005E5C52" w:rsidP="005900A3">
            <w:r>
              <w:t>Data.Mask</w:t>
            </w:r>
          </w:p>
        </w:tc>
        <w:tc>
          <w:tcPr>
            <w:tcW w:w="5935" w:type="dxa"/>
          </w:tcPr>
          <w:p w14:paraId="6E03FB85" w14:textId="77777777" w:rsidR="005E5C52" w:rsidRDefault="005E5C52" w:rsidP="005E5C52">
            <w:r>
              <w:t>Not used</w:t>
            </w:r>
          </w:p>
        </w:tc>
      </w:tr>
      <w:tr w:rsidR="005E5C52" w14:paraId="030C24AE" w14:textId="77777777" w:rsidTr="00A617FB">
        <w:trPr>
          <w:cnfStyle w:val="000000010000" w:firstRow="0" w:lastRow="0" w:firstColumn="0" w:lastColumn="0" w:oddVBand="0" w:evenVBand="0" w:oddHBand="0" w:evenHBand="1" w:firstRowFirstColumn="0" w:firstRowLastColumn="0" w:lastRowFirstColumn="0" w:lastRowLastColumn="0"/>
        </w:trPr>
        <w:tc>
          <w:tcPr>
            <w:tcW w:w="2695" w:type="dxa"/>
          </w:tcPr>
          <w:p w14:paraId="6DEEBF1A" w14:textId="77777777" w:rsidR="005E5C52" w:rsidRDefault="005E5C52" w:rsidP="005900A3">
            <w:r>
              <w:t>Data.DefaultValue</w:t>
            </w:r>
          </w:p>
        </w:tc>
        <w:tc>
          <w:tcPr>
            <w:tcW w:w="5935" w:type="dxa"/>
          </w:tcPr>
          <w:p w14:paraId="7B262FFE" w14:textId="77777777" w:rsidR="005E5C52" w:rsidRDefault="005E5C52" w:rsidP="005E5C52">
            <w:r>
              <w:t>The default value this attribute will use, if any.</w:t>
            </w:r>
          </w:p>
        </w:tc>
      </w:tr>
    </w:tbl>
    <w:p w14:paraId="03E7CF00" w14:textId="77777777" w:rsidR="005900A3" w:rsidRDefault="005900A3" w:rsidP="005900A3">
      <w:pPr>
        <w:ind w:left="720"/>
      </w:pPr>
    </w:p>
    <w:p w14:paraId="6EFCF7C9" w14:textId="77777777" w:rsidR="002E1DEB" w:rsidRDefault="002E1DEB">
      <w:r>
        <w:br w:type="page"/>
      </w:r>
    </w:p>
    <w:p w14:paraId="79BAC11C" w14:textId="77777777" w:rsidR="00327CB1" w:rsidRDefault="005E5C52" w:rsidP="00327CB1">
      <w:pPr>
        <w:pStyle w:val="Heading4"/>
      </w:pPr>
      <w:r>
        <w:lastRenderedPageBreak/>
        <w:t xml:space="preserve"> </w:t>
      </w:r>
      <w:r w:rsidR="00327CB1">
        <w:t>Authentication</w:t>
      </w:r>
    </w:p>
    <w:p w14:paraId="0C8F3DD8" w14:textId="77777777" w:rsidR="002E1DEB" w:rsidRDefault="002E1DEB" w:rsidP="002E1DEB">
      <w:pPr>
        <w:ind w:left="720"/>
      </w:pPr>
      <w:r>
        <w:t xml:space="preserve">Some devices will require a username and/or a password before allowing the driver full control. </w:t>
      </w:r>
    </w:p>
    <w:p w14:paraId="6E4445E2" w14:textId="77777777" w:rsidR="002E1DEB" w:rsidRDefault="002E1DEB" w:rsidP="002E1DEB">
      <w:pPr>
        <w:ind w:left="720"/>
      </w:pPr>
      <w:r>
        <w:t>Authentication details are stored within the driver’s JSON data:</w:t>
      </w:r>
    </w:p>
    <w:p w14:paraId="4C39D4B4" w14:textId="77777777" w:rsidR="004E3F31" w:rsidRDefault="002E1DEB" w:rsidP="002E1DEB">
      <w:pPr>
        <w:ind w:left="720"/>
      </w:pPr>
      <w:r>
        <w:tab/>
      </w:r>
      <w:r w:rsidR="004E3F31" w:rsidRPr="004E3F31">
        <w:t>CrestronSerialDeviceApi.Api.Communication.Authentication</w:t>
      </w:r>
    </w:p>
    <w:p w14:paraId="61A1E2EB" w14:textId="77777777" w:rsidR="004E3F31" w:rsidRDefault="004E3F31" w:rsidP="004E3F31">
      <w:pPr>
        <w:ind w:left="720"/>
      </w:pPr>
      <w:r>
        <w:t xml:space="preserve">Drivers that require authentication need to support IAuthentication and IAuthentication2. IAuthentication supports usernames and passwords using CrestronDataStore. IAuthentication2 supports them using two methods: OverrideUsername and OverridePassword. </w:t>
      </w:r>
    </w:p>
    <w:p w14:paraId="1A8B2FEF" w14:textId="77777777" w:rsidR="00CE26AA" w:rsidRDefault="0090702F" w:rsidP="004E3F31">
      <w:pPr>
        <w:ind w:left="720"/>
      </w:pPr>
      <w:r>
        <w:t>Drivers should first use the username/password found in CrestronDataStore if they exist. If they do not exist then the driver must use the values provided to the driver using OverrideUsername and OverridePassword.</w:t>
      </w:r>
    </w:p>
    <w:p w14:paraId="68BAA024" w14:textId="77777777" w:rsidR="00F36767" w:rsidRDefault="00CE26AA" w:rsidP="00D65226">
      <w:pPr>
        <w:ind w:left="720"/>
      </w:pPr>
      <w:r>
        <w:t>When a driver authenticates with a device, the driver needs to throw an Authentication event.</w:t>
      </w:r>
    </w:p>
    <w:p w14:paraId="5A9E6762" w14:textId="77777777" w:rsidR="00D039F1" w:rsidRDefault="00D039F1" w:rsidP="00D65226">
      <w:pPr>
        <w:ind w:left="720"/>
        <w:rPr>
          <w:caps/>
          <w:spacing w:val="10"/>
        </w:rPr>
      </w:pPr>
      <w:r>
        <w:t>Drivers are not responsible for storing any data in CrestronDataStore but they are responsible for retrieving data found in it if a key is provided by the application</w:t>
      </w:r>
    </w:p>
    <w:p w14:paraId="09F1006F" w14:textId="77777777" w:rsidR="0090702F" w:rsidRDefault="0090702F" w:rsidP="0090702F">
      <w:pPr>
        <w:pStyle w:val="Heading5"/>
      </w:pPr>
      <w:r>
        <w:t>IAuthentication</w:t>
      </w:r>
    </w:p>
    <w:p w14:paraId="7DAA5007" w14:textId="77777777" w:rsidR="00F36767" w:rsidRDefault="0090702F" w:rsidP="00D65226">
      <w:pPr>
        <w:ind w:left="720"/>
        <w:rPr>
          <w:caps/>
          <w:spacing w:val="10"/>
        </w:rPr>
      </w:pPr>
      <w:r>
        <w:t xml:space="preserve">To support this interface the driver’s abstract class needs to override the methods UsernameKey and PasswordKey and pass these values to the driver’s protocol implementation. Applications will call these methods with the key that corresponds to a value they inserted in the CrestronDataStore. Drivers should attempt to use the key to retrieve the username/password from CrestronDataStore. </w:t>
      </w:r>
    </w:p>
    <w:p w14:paraId="09CD151B" w14:textId="77777777" w:rsidR="0090702F" w:rsidRDefault="0090702F" w:rsidP="0090702F">
      <w:pPr>
        <w:pStyle w:val="Heading5"/>
      </w:pPr>
      <w:r>
        <w:t>IAuthentication2</w:t>
      </w:r>
    </w:p>
    <w:p w14:paraId="1BAF6A54" w14:textId="77777777" w:rsidR="004E3F31" w:rsidRDefault="0090702F" w:rsidP="002E1DEB">
      <w:pPr>
        <w:ind w:left="720"/>
      </w:pPr>
      <w:r>
        <w:t>To support this interface the driver’s abstract class needs to override the methods OverrideUsername and OverridePassword and pass these values to the driver’s protocol implementation.</w:t>
      </w:r>
    </w:p>
    <w:p w14:paraId="338ED0DD" w14:textId="77777777" w:rsidR="00D65226" w:rsidRDefault="00D65226"/>
    <w:p w14:paraId="08EF788B" w14:textId="77777777" w:rsidR="00D65226" w:rsidRDefault="00D65226">
      <w:pPr>
        <w:rPr>
          <w:caps/>
          <w:spacing w:val="10"/>
        </w:rPr>
      </w:pPr>
      <w:r>
        <w:br w:type="page"/>
      </w:r>
    </w:p>
    <w:p w14:paraId="65F02032" w14:textId="77777777" w:rsidR="00D65226" w:rsidRDefault="00D65226" w:rsidP="00D65226">
      <w:pPr>
        <w:pStyle w:val="Heading4"/>
      </w:pPr>
      <w:r>
        <w:lastRenderedPageBreak/>
        <w:t>One Way Serial Drivers</w:t>
      </w:r>
    </w:p>
    <w:p w14:paraId="481004BE" w14:textId="77777777" w:rsidR="00D65226" w:rsidRDefault="00D65226" w:rsidP="00D65226">
      <w:pPr>
        <w:ind w:left="720"/>
      </w:pPr>
      <w:r>
        <w:t xml:space="preserve">The framework supports one-way serial drivers. All command sending logic will check if the driver supports power feedback before checking PowerIsOn. </w:t>
      </w:r>
    </w:p>
    <w:p w14:paraId="2992BA0D" w14:textId="77777777" w:rsidR="004E3F31" w:rsidRDefault="00D65226" w:rsidP="00D65226">
      <w:pPr>
        <w:ind w:left="720"/>
      </w:pPr>
      <w:r>
        <w:t>Older versions of the framework did not have this logic implemented so drivers should set PowerIsOn to true within their protocol’s constructor if the device provides no power feedback.</w:t>
      </w:r>
      <w:r w:rsidR="004E3F31">
        <w:br w:type="page"/>
      </w:r>
    </w:p>
    <w:p w14:paraId="7CF85411" w14:textId="77777777" w:rsidR="00327CB1" w:rsidRDefault="00327CB1" w:rsidP="00327CB1">
      <w:pPr>
        <w:pStyle w:val="Heading3"/>
      </w:pPr>
      <w:bookmarkStart w:id="16" w:name="_Toc23857200"/>
      <w:r>
        <w:lastRenderedPageBreak/>
        <w:t>Driver JSON Data</w:t>
      </w:r>
      <w:bookmarkEnd w:id="16"/>
    </w:p>
    <w:p w14:paraId="5DBE1E17" w14:textId="77777777" w:rsidR="00DA0C2A" w:rsidRDefault="00DA0C2A" w:rsidP="00DA0C2A">
      <w:pPr>
        <w:ind w:left="720"/>
      </w:pPr>
      <w:r>
        <w:t>The main source of all information about a driver comes from the driver’s JSON data that is an embedded resource in the driver. All drivers must create and use this file.</w:t>
      </w:r>
    </w:p>
    <w:p w14:paraId="61953364" w14:textId="77777777" w:rsidR="00DA0C2A" w:rsidRDefault="00DA0C2A" w:rsidP="00DA0C2A">
      <w:pPr>
        <w:ind w:left="720"/>
      </w:pPr>
      <w:r>
        <w:t>While each device type has its own definition of the main class, the object remains the same between all device types.</w:t>
      </w:r>
    </w:p>
    <w:p w14:paraId="33E177C5" w14:textId="77777777" w:rsidR="00DA0C2A" w:rsidRDefault="00DA0C2A" w:rsidP="00DA0C2A">
      <w:pPr>
        <w:ind w:left="720"/>
      </w:pPr>
      <w:r>
        <w:t>The next several sections will go into detail about each node, how they are used, and any limitations that exist.</w:t>
      </w:r>
    </w:p>
    <w:p w14:paraId="6BBC7E61" w14:textId="77777777" w:rsidR="00DA0C2A" w:rsidRDefault="00DA0C2A" w:rsidP="00DA0C2A">
      <w:pPr>
        <w:ind w:left="720"/>
      </w:pPr>
    </w:p>
    <w:p w14:paraId="394949D2" w14:textId="77777777" w:rsidR="00DA0C2A" w:rsidRDefault="00DA0C2A" w:rsidP="00DA0C2A">
      <w:pPr>
        <w:pStyle w:val="Heading4"/>
      </w:pPr>
      <w:r>
        <w:t xml:space="preserve"> </w:t>
      </w:r>
      <w:r w:rsidRPr="00DA0C2A">
        <w:t>CrestronSerialDeviceApi</w:t>
      </w:r>
    </w:p>
    <w:p w14:paraId="4BA1DD6C" w14:textId="77777777" w:rsidR="00DA0C2A" w:rsidRDefault="00DA0C2A" w:rsidP="00DA0C2A">
      <w:pPr>
        <w:ind w:left="720"/>
      </w:pPr>
      <w:r>
        <w:t>This class contains several properties:</w:t>
      </w:r>
    </w:p>
    <w:p w14:paraId="1BB853CD" w14:textId="77777777" w:rsidR="00DA0C2A" w:rsidRDefault="00DA0C2A" w:rsidP="00DA0C2A">
      <w:pPr>
        <w:pStyle w:val="ListParagraph"/>
        <w:numPr>
          <w:ilvl w:val="0"/>
          <w:numId w:val="10"/>
        </w:numPr>
      </w:pPr>
      <w:r>
        <w:t>DeviceSupport</w:t>
      </w:r>
    </w:p>
    <w:p w14:paraId="0973919A" w14:textId="77777777" w:rsidR="00DA0C2A" w:rsidRDefault="00DA0C2A" w:rsidP="00DA0C2A">
      <w:pPr>
        <w:pStyle w:val="ListParagraph"/>
        <w:numPr>
          <w:ilvl w:val="0"/>
          <w:numId w:val="10"/>
        </w:numPr>
      </w:pPr>
      <w:r>
        <w:t>DeviceSupport2</w:t>
      </w:r>
    </w:p>
    <w:p w14:paraId="31A58847" w14:textId="77777777" w:rsidR="00DA0C2A" w:rsidRDefault="00DA0C2A" w:rsidP="00DA0C2A">
      <w:pPr>
        <w:pStyle w:val="ListParagraph"/>
        <w:numPr>
          <w:ilvl w:val="0"/>
          <w:numId w:val="10"/>
        </w:numPr>
      </w:pPr>
      <w:r>
        <w:t>GeneralInformation</w:t>
      </w:r>
    </w:p>
    <w:p w14:paraId="3669E2A3" w14:textId="77777777" w:rsidR="00DA0C2A" w:rsidRDefault="00DA0C2A" w:rsidP="00DA0C2A">
      <w:pPr>
        <w:pStyle w:val="ListParagraph"/>
        <w:numPr>
          <w:ilvl w:val="0"/>
          <w:numId w:val="10"/>
        </w:numPr>
      </w:pPr>
      <w:r>
        <w:t>API</w:t>
      </w:r>
    </w:p>
    <w:p w14:paraId="17284EB3" w14:textId="77777777" w:rsidR="00E00A0A" w:rsidRDefault="00DA0C2A" w:rsidP="000424AD">
      <w:pPr>
        <w:pStyle w:val="ListParagraph"/>
        <w:numPr>
          <w:ilvl w:val="0"/>
          <w:numId w:val="10"/>
        </w:numPr>
      </w:pPr>
      <w:r>
        <w:t>UserAttributes</w:t>
      </w:r>
    </w:p>
    <w:p w14:paraId="005FE772" w14:textId="77777777" w:rsidR="00DA0C2A" w:rsidRDefault="00E00A0A" w:rsidP="00E00A0A">
      <w:r>
        <w:br w:type="page"/>
      </w:r>
    </w:p>
    <w:p w14:paraId="7A3EBFA6" w14:textId="77777777" w:rsidR="00DA0C2A" w:rsidRDefault="00DA0C2A" w:rsidP="00DA0C2A">
      <w:pPr>
        <w:pStyle w:val="Heading5"/>
      </w:pPr>
      <w:r>
        <w:lastRenderedPageBreak/>
        <w:t>DeviceSupport</w:t>
      </w:r>
    </w:p>
    <w:p w14:paraId="544B4F32" w14:textId="77777777" w:rsidR="00DA0C2A" w:rsidRDefault="00DA0C2A" w:rsidP="00DA0C2A">
      <w:pPr>
        <w:ind w:left="720"/>
      </w:pPr>
      <w:r>
        <w:t xml:space="preserve">This is a dictionary where the key is the type “SupportedFeatureEnum” defined by each device type and the value is a Boolean indicating if there is support for the feature. </w:t>
      </w:r>
    </w:p>
    <w:p w14:paraId="682A1E2F" w14:textId="77777777" w:rsidR="00DA0C2A" w:rsidRDefault="00DA0C2A" w:rsidP="00DA0C2A">
      <w:pPr>
        <w:ind w:left="720"/>
      </w:pPr>
      <w:r>
        <w:t>The values of SupportedFeatureEnum match the values</w:t>
      </w:r>
      <w:r w:rsidR="00461A89">
        <w:t xml:space="preserve"> found on CommonFeatureSupportE</w:t>
      </w:r>
      <w:r>
        <w:t>num. The reason each device type has its own set is to limit what features a device type could have.</w:t>
      </w:r>
    </w:p>
    <w:p w14:paraId="32D4D5EE" w14:textId="77777777" w:rsidR="00DA0C2A" w:rsidRDefault="00DA0C2A" w:rsidP="00DA0C2A">
      <w:pPr>
        <w:ind w:left="720"/>
      </w:pPr>
      <w:r>
        <w:t xml:space="preserve">All standard features supported by a driver must go into this dictionary except for ones that are not allowed based on limitations. Any values not allowed in this dictionary must go into the DeviceSupport2 list.  </w:t>
      </w:r>
    </w:p>
    <w:p w14:paraId="2A1FD1AC" w14:textId="77777777" w:rsidR="00DA0C2A" w:rsidRDefault="00144B8E" w:rsidP="00DA0C2A">
      <w:pPr>
        <w:ind w:left="720"/>
      </w:pPr>
      <w:r>
        <w:t xml:space="preserve">The limitations on what values can be inserted into this dictionary differ based on the device type. </w:t>
      </w:r>
      <w:r w:rsidR="0090516F">
        <w:t xml:space="preserve"> The next sections cover these limitations.</w:t>
      </w:r>
      <w:r w:rsidR="00162494">
        <w:t xml:space="preserve"> If these limitations are not followed, then the driver will fail to load on older applications such as Pyng and AVF.</w:t>
      </w:r>
    </w:p>
    <w:p w14:paraId="21BB6E88" w14:textId="77777777" w:rsidR="00E00A0A" w:rsidRDefault="00E00A0A" w:rsidP="00DA0C2A">
      <w:pPr>
        <w:ind w:left="720"/>
      </w:pPr>
      <w:r>
        <w:t>An example of this property in JSON:</w:t>
      </w:r>
    </w:p>
    <w:tbl>
      <w:tblPr>
        <w:tblStyle w:val="TableGrid"/>
        <w:tblW w:w="0" w:type="auto"/>
        <w:tblInd w:w="720" w:type="dxa"/>
        <w:tblLook w:val="04A0" w:firstRow="1" w:lastRow="0" w:firstColumn="1" w:lastColumn="0" w:noHBand="0" w:noVBand="1"/>
      </w:tblPr>
      <w:tblGrid>
        <w:gridCol w:w="8630"/>
      </w:tblGrid>
      <w:tr w:rsidR="00E00A0A" w14:paraId="4E8B1D65" w14:textId="77777777" w:rsidTr="00E00A0A">
        <w:trPr>
          <w:cnfStyle w:val="100000000000" w:firstRow="1" w:lastRow="0" w:firstColumn="0" w:lastColumn="0" w:oddVBand="0" w:evenVBand="0" w:oddHBand="0" w:evenHBand="0" w:firstRowFirstColumn="0" w:firstRowLastColumn="0" w:lastRowFirstColumn="0" w:lastRowLastColumn="0"/>
        </w:trPr>
        <w:tc>
          <w:tcPr>
            <w:tcW w:w="9350" w:type="dxa"/>
          </w:tcPr>
          <w:p w14:paraId="2E8C0FFA"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"DeviceSupport": {</w:t>
            </w:r>
          </w:p>
          <w:p w14:paraId="4E4DC8FB"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"SupportsDiscretePower": true,</w:t>
            </w:r>
          </w:p>
          <w:p w14:paraId="192412E3"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"SupportsPowerFeedback": true,</w:t>
            </w:r>
          </w:p>
          <w:p w14:paraId="17F54FCE"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"SupportsDiscreteMute": true,</w:t>
            </w:r>
          </w:p>
          <w:p w14:paraId="3903544C"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"SupportsChangeVolume": true,</w:t>
            </w:r>
          </w:p>
          <w:p w14:paraId="4FC5C5DE"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"SupportsSetVolume": true,</w:t>
            </w:r>
          </w:p>
          <w:p w14:paraId="7144C2D1"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"SupportsSetInputSource": true,</w:t>
            </w:r>
          </w:p>
          <w:p w14:paraId="75F2BEB7"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"SupportsWarmUpTime": true,</w:t>
            </w:r>
          </w:p>
          <w:p w14:paraId="7C8B56CE"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"SupportsCoolDownTime": true,</w:t>
            </w:r>
          </w:p>
          <w:p w14:paraId="088E256F"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"SupportsDisconnect": true,</w:t>
            </w:r>
          </w:p>
          <w:p w14:paraId="503ECBE5"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"SupportsReconnect": true</w:t>
            </w:r>
          </w:p>
          <w:p w14:paraId="1420EF5A" w14:textId="77777777" w:rsidR="00E00A0A" w:rsidRDefault="00E00A0A" w:rsidP="00E00A0A">
            <w:r w:rsidRPr="00E00A0A">
              <w:rPr>
                <w:rFonts w:ascii="Fixedsys" w:hAnsi="Fixedsys" w:cs="Times New Roman"/>
                <w:b w:val="0"/>
                <w:noProof/>
                <w:sz w:val="20"/>
                <w:szCs w:val="20"/>
              </w:rPr>
              <w:t xml:space="preserve">    },</w:t>
            </w:r>
          </w:p>
        </w:tc>
      </w:tr>
    </w:tbl>
    <w:p w14:paraId="49F39364" w14:textId="77777777" w:rsidR="00E00A0A" w:rsidRDefault="00E00A0A" w:rsidP="00DA0C2A">
      <w:pPr>
        <w:ind w:left="720"/>
      </w:pPr>
    </w:p>
    <w:p w14:paraId="206A4C28" w14:textId="77777777" w:rsidR="0090516F" w:rsidRDefault="0090516F">
      <w:r>
        <w:br w:type="page"/>
      </w:r>
    </w:p>
    <w:p w14:paraId="28F8526E" w14:textId="77777777" w:rsidR="0090516F" w:rsidRDefault="00461A89" w:rsidP="0090516F">
      <w:pPr>
        <w:pStyle w:val="Heading5"/>
      </w:pPr>
      <w:r>
        <w:lastRenderedPageBreak/>
        <w:t xml:space="preserve">Allowed </w:t>
      </w:r>
      <w:r w:rsidR="0090516F">
        <w:t xml:space="preserve">Display DeviceSupport </w:t>
      </w:r>
      <w:r>
        <w:t>Values</w:t>
      </w:r>
    </w:p>
    <w:p w14:paraId="597F0CC4" w14:textId="77777777" w:rsidR="0090516F" w:rsidRDefault="0090516F" w:rsidP="0090516F">
      <w:pPr>
        <w:ind w:left="720"/>
      </w:pPr>
      <w:r>
        <w:t>The following values may only exist in this dictionary:</w:t>
      </w:r>
    </w:p>
    <w:tbl>
      <w:tblPr>
        <w:tblStyle w:val="TableGrid"/>
        <w:tblW w:w="0" w:type="auto"/>
        <w:tblInd w:w="720" w:type="dxa"/>
        <w:tblLook w:val="04A0" w:firstRow="1" w:lastRow="0" w:firstColumn="1" w:lastColumn="0" w:noHBand="0" w:noVBand="1"/>
      </w:tblPr>
      <w:tblGrid>
        <w:gridCol w:w="8630"/>
      </w:tblGrid>
      <w:tr w:rsidR="0090516F" w14:paraId="4634CD9A" w14:textId="77777777" w:rsidTr="00632990">
        <w:trPr>
          <w:cnfStyle w:val="100000000000" w:firstRow="1" w:lastRow="0" w:firstColumn="0" w:lastColumn="0" w:oddVBand="0" w:evenVBand="0" w:oddHBand="0" w:evenHBand="0" w:firstRowFirstColumn="0" w:firstRowLastColumn="0" w:lastRowFirstColumn="0" w:lastRowLastColumn="0"/>
        </w:trPr>
        <w:tc>
          <w:tcPr>
            <w:tcW w:w="8630" w:type="dxa"/>
          </w:tcPr>
          <w:p w14:paraId="7A19ADFD" w14:textId="77777777" w:rsidR="0090516F" w:rsidRDefault="0090516F" w:rsidP="00632990">
            <w:r>
              <w:rPr>
                <w:b w:val="0"/>
              </w:rPr>
              <w:t>SupportsChangeVolume</w:t>
            </w:r>
          </w:p>
        </w:tc>
      </w:tr>
      <w:tr w:rsidR="0090516F" w14:paraId="5B75F035" w14:textId="77777777" w:rsidTr="00632990">
        <w:trPr>
          <w:cnfStyle w:val="000000100000" w:firstRow="0" w:lastRow="0" w:firstColumn="0" w:lastColumn="0" w:oddVBand="0" w:evenVBand="0" w:oddHBand="1" w:evenHBand="0" w:firstRowFirstColumn="0" w:firstRowLastColumn="0" w:lastRowFirstColumn="0" w:lastRowLastColumn="0"/>
        </w:trPr>
        <w:tc>
          <w:tcPr>
            <w:tcW w:w="8630" w:type="dxa"/>
          </w:tcPr>
          <w:p w14:paraId="72C06F2C" w14:textId="77777777" w:rsidR="0090516F" w:rsidRPr="00632990" w:rsidRDefault="00632990" w:rsidP="0090516F">
            <w:r w:rsidRPr="00632990">
              <w:t>SupportsCoolDownTime</w:t>
            </w:r>
          </w:p>
        </w:tc>
      </w:tr>
      <w:tr w:rsidR="0090516F" w14:paraId="79501BF9" w14:textId="77777777" w:rsidTr="00632990">
        <w:trPr>
          <w:cnfStyle w:val="000000010000" w:firstRow="0" w:lastRow="0" w:firstColumn="0" w:lastColumn="0" w:oddVBand="0" w:evenVBand="0" w:oddHBand="0" w:evenHBand="1" w:firstRowFirstColumn="0" w:firstRowLastColumn="0" w:lastRowFirstColumn="0" w:lastRowLastColumn="0"/>
        </w:trPr>
        <w:tc>
          <w:tcPr>
            <w:tcW w:w="8630" w:type="dxa"/>
          </w:tcPr>
          <w:p w14:paraId="568CF998" w14:textId="77777777" w:rsidR="0090516F" w:rsidRPr="00632990" w:rsidRDefault="00632990" w:rsidP="0090516F">
            <w:r w:rsidRPr="00632990">
              <w:rPr>
                <w:lang w:bidi="en-US"/>
              </w:rPr>
              <w:t>SupportsDisconnect</w:t>
            </w:r>
          </w:p>
        </w:tc>
      </w:tr>
      <w:tr w:rsidR="0090516F" w14:paraId="7DEA9F16" w14:textId="77777777" w:rsidTr="00632990">
        <w:trPr>
          <w:cnfStyle w:val="000000100000" w:firstRow="0" w:lastRow="0" w:firstColumn="0" w:lastColumn="0" w:oddVBand="0" w:evenVBand="0" w:oddHBand="1" w:evenHBand="0" w:firstRowFirstColumn="0" w:firstRowLastColumn="0" w:lastRowFirstColumn="0" w:lastRowLastColumn="0"/>
        </w:trPr>
        <w:tc>
          <w:tcPr>
            <w:tcW w:w="8630" w:type="dxa"/>
          </w:tcPr>
          <w:p w14:paraId="114E24E8" w14:textId="77777777" w:rsidR="0090516F" w:rsidRPr="00632990" w:rsidRDefault="00632990" w:rsidP="0090516F">
            <w:r w:rsidRPr="00632990">
              <w:t>SupportsDiscreteMute</w:t>
            </w:r>
          </w:p>
        </w:tc>
      </w:tr>
      <w:tr w:rsidR="0090516F" w14:paraId="0EDF39FD" w14:textId="77777777" w:rsidTr="00632990">
        <w:trPr>
          <w:cnfStyle w:val="000000010000" w:firstRow="0" w:lastRow="0" w:firstColumn="0" w:lastColumn="0" w:oddVBand="0" w:evenVBand="0" w:oddHBand="0" w:evenHBand="1" w:firstRowFirstColumn="0" w:firstRowLastColumn="0" w:lastRowFirstColumn="0" w:lastRowLastColumn="0"/>
        </w:trPr>
        <w:tc>
          <w:tcPr>
            <w:tcW w:w="8630" w:type="dxa"/>
          </w:tcPr>
          <w:p w14:paraId="2CE601C9" w14:textId="77777777" w:rsidR="0090516F" w:rsidRPr="00632990" w:rsidRDefault="00632990" w:rsidP="0090516F">
            <w:r w:rsidRPr="00632990">
              <w:t>SupportsDiscretePower</w:t>
            </w:r>
          </w:p>
        </w:tc>
      </w:tr>
      <w:tr w:rsidR="0090516F" w14:paraId="02648349" w14:textId="77777777" w:rsidTr="00632990">
        <w:trPr>
          <w:cnfStyle w:val="000000100000" w:firstRow="0" w:lastRow="0" w:firstColumn="0" w:lastColumn="0" w:oddVBand="0" w:evenVBand="0" w:oddHBand="1" w:evenHBand="0" w:firstRowFirstColumn="0" w:firstRowLastColumn="0" w:lastRowFirstColumn="0" w:lastRowLastColumn="0"/>
        </w:trPr>
        <w:tc>
          <w:tcPr>
            <w:tcW w:w="8630" w:type="dxa"/>
          </w:tcPr>
          <w:p w14:paraId="24C05AB4" w14:textId="77777777" w:rsidR="0090516F" w:rsidRPr="00632990" w:rsidRDefault="00632990" w:rsidP="0090516F">
            <w:r w:rsidRPr="00632990">
              <w:t>SupportsMute</w:t>
            </w:r>
          </w:p>
        </w:tc>
      </w:tr>
      <w:tr w:rsidR="0090516F" w14:paraId="47FBF60B" w14:textId="77777777" w:rsidTr="00632990">
        <w:trPr>
          <w:cnfStyle w:val="000000010000" w:firstRow="0" w:lastRow="0" w:firstColumn="0" w:lastColumn="0" w:oddVBand="0" w:evenVBand="0" w:oddHBand="0" w:evenHBand="1" w:firstRowFirstColumn="0" w:firstRowLastColumn="0" w:lastRowFirstColumn="0" w:lastRowLastColumn="0"/>
        </w:trPr>
        <w:tc>
          <w:tcPr>
            <w:tcW w:w="8630" w:type="dxa"/>
          </w:tcPr>
          <w:p w14:paraId="650D3D77" w14:textId="77777777" w:rsidR="0090516F" w:rsidRPr="00632990" w:rsidRDefault="00632990" w:rsidP="0090516F">
            <w:r w:rsidRPr="00632990">
              <w:t>SupportsMuteFeedback</w:t>
            </w:r>
          </w:p>
        </w:tc>
      </w:tr>
      <w:tr w:rsidR="0090516F" w14:paraId="29FC6992" w14:textId="77777777" w:rsidTr="00632990">
        <w:trPr>
          <w:cnfStyle w:val="000000100000" w:firstRow="0" w:lastRow="0" w:firstColumn="0" w:lastColumn="0" w:oddVBand="0" w:evenVBand="0" w:oddHBand="1" w:evenHBand="0" w:firstRowFirstColumn="0" w:firstRowLastColumn="0" w:lastRowFirstColumn="0" w:lastRowLastColumn="0"/>
        </w:trPr>
        <w:tc>
          <w:tcPr>
            <w:tcW w:w="8630" w:type="dxa"/>
          </w:tcPr>
          <w:p w14:paraId="281ADF7C" w14:textId="77777777" w:rsidR="0090516F" w:rsidRPr="00632990" w:rsidRDefault="00632990" w:rsidP="0090516F">
            <w:r w:rsidRPr="00632990">
              <w:t>SupportsPowerFeedback</w:t>
            </w:r>
          </w:p>
        </w:tc>
      </w:tr>
      <w:tr w:rsidR="0090516F" w14:paraId="43F3A53E" w14:textId="77777777" w:rsidTr="00632990">
        <w:trPr>
          <w:cnfStyle w:val="000000010000" w:firstRow="0" w:lastRow="0" w:firstColumn="0" w:lastColumn="0" w:oddVBand="0" w:evenVBand="0" w:oddHBand="0" w:evenHBand="1" w:firstRowFirstColumn="0" w:firstRowLastColumn="0" w:lastRowFirstColumn="0" w:lastRowLastColumn="0"/>
        </w:trPr>
        <w:tc>
          <w:tcPr>
            <w:tcW w:w="8630" w:type="dxa"/>
          </w:tcPr>
          <w:p w14:paraId="536AD17E" w14:textId="77777777" w:rsidR="0090516F" w:rsidRPr="00632990" w:rsidRDefault="00632990" w:rsidP="0090516F">
            <w:r w:rsidRPr="00632990">
              <w:t>SupportsReconnect</w:t>
            </w:r>
          </w:p>
        </w:tc>
      </w:tr>
      <w:tr w:rsidR="0090516F" w14:paraId="0F623C11" w14:textId="77777777" w:rsidTr="00632990">
        <w:trPr>
          <w:cnfStyle w:val="000000100000" w:firstRow="0" w:lastRow="0" w:firstColumn="0" w:lastColumn="0" w:oddVBand="0" w:evenVBand="0" w:oddHBand="1" w:evenHBand="0" w:firstRowFirstColumn="0" w:firstRowLastColumn="0" w:lastRowFirstColumn="0" w:lastRowLastColumn="0"/>
        </w:trPr>
        <w:tc>
          <w:tcPr>
            <w:tcW w:w="8630" w:type="dxa"/>
          </w:tcPr>
          <w:p w14:paraId="75170686" w14:textId="77777777" w:rsidR="0090516F" w:rsidRPr="00632990" w:rsidRDefault="00632990" w:rsidP="0090516F">
            <w:r w:rsidRPr="00632990">
              <w:t>SupportsSetVolume</w:t>
            </w:r>
          </w:p>
        </w:tc>
      </w:tr>
      <w:tr w:rsidR="0090516F" w14:paraId="12F24646" w14:textId="77777777" w:rsidTr="00632990">
        <w:trPr>
          <w:cnfStyle w:val="000000010000" w:firstRow="0" w:lastRow="0" w:firstColumn="0" w:lastColumn="0" w:oddVBand="0" w:evenVBand="0" w:oddHBand="0" w:evenHBand="1" w:firstRowFirstColumn="0" w:firstRowLastColumn="0" w:lastRowFirstColumn="0" w:lastRowLastColumn="0"/>
        </w:trPr>
        <w:tc>
          <w:tcPr>
            <w:tcW w:w="8630" w:type="dxa"/>
          </w:tcPr>
          <w:p w14:paraId="46A7158B" w14:textId="77777777" w:rsidR="0090516F" w:rsidRPr="00632990" w:rsidRDefault="00632990" w:rsidP="0090516F">
            <w:r w:rsidRPr="00632990">
              <w:t>SupportsTogglePower</w:t>
            </w:r>
          </w:p>
        </w:tc>
      </w:tr>
      <w:tr w:rsidR="0090516F" w14:paraId="5A8948A0" w14:textId="77777777" w:rsidTr="00632990">
        <w:trPr>
          <w:cnfStyle w:val="000000100000" w:firstRow="0" w:lastRow="0" w:firstColumn="0" w:lastColumn="0" w:oddVBand="0" w:evenVBand="0" w:oddHBand="1" w:evenHBand="0" w:firstRowFirstColumn="0" w:firstRowLastColumn="0" w:lastRowFirstColumn="0" w:lastRowLastColumn="0"/>
        </w:trPr>
        <w:tc>
          <w:tcPr>
            <w:tcW w:w="8630" w:type="dxa"/>
          </w:tcPr>
          <w:p w14:paraId="737E978F" w14:textId="77777777" w:rsidR="0090516F" w:rsidRPr="00632990" w:rsidRDefault="00632990" w:rsidP="0090516F">
            <w:r w:rsidRPr="00632990">
              <w:t>SupportsVolumePercentFeedback</w:t>
            </w:r>
          </w:p>
        </w:tc>
      </w:tr>
      <w:tr w:rsidR="0090516F" w14:paraId="19CCE243" w14:textId="77777777" w:rsidTr="00632990">
        <w:trPr>
          <w:cnfStyle w:val="000000010000" w:firstRow="0" w:lastRow="0" w:firstColumn="0" w:lastColumn="0" w:oddVBand="0" w:evenVBand="0" w:oddHBand="0" w:evenHBand="1" w:firstRowFirstColumn="0" w:firstRowLastColumn="0" w:lastRowFirstColumn="0" w:lastRowLastColumn="0"/>
        </w:trPr>
        <w:tc>
          <w:tcPr>
            <w:tcW w:w="8630" w:type="dxa"/>
          </w:tcPr>
          <w:p w14:paraId="5FB40FBE" w14:textId="77777777" w:rsidR="0090516F" w:rsidRPr="00632990" w:rsidRDefault="00632990" w:rsidP="0090516F">
            <w:r w:rsidRPr="00632990">
              <w:t>SupportsWarmUpTime</w:t>
            </w:r>
          </w:p>
        </w:tc>
      </w:tr>
      <w:tr w:rsidR="0090516F" w14:paraId="78D1D4F4" w14:textId="77777777" w:rsidTr="00632990">
        <w:trPr>
          <w:cnfStyle w:val="000000100000" w:firstRow="0" w:lastRow="0" w:firstColumn="0" w:lastColumn="0" w:oddVBand="0" w:evenVBand="0" w:oddHBand="1" w:evenHBand="0" w:firstRowFirstColumn="0" w:firstRowLastColumn="0" w:lastRowFirstColumn="0" w:lastRowLastColumn="0"/>
        </w:trPr>
        <w:tc>
          <w:tcPr>
            <w:tcW w:w="8630" w:type="dxa"/>
          </w:tcPr>
          <w:p w14:paraId="6410EFF1" w14:textId="77777777" w:rsidR="0090516F" w:rsidRPr="00632990" w:rsidRDefault="00632990" w:rsidP="0090516F">
            <w:r w:rsidRPr="00632990">
              <w:t>SupportsFeedback</w:t>
            </w:r>
          </w:p>
        </w:tc>
      </w:tr>
      <w:tr w:rsidR="0090516F" w14:paraId="465C9C0C" w14:textId="77777777" w:rsidTr="00632990">
        <w:trPr>
          <w:cnfStyle w:val="000000010000" w:firstRow="0" w:lastRow="0" w:firstColumn="0" w:lastColumn="0" w:oddVBand="0" w:evenVBand="0" w:oddHBand="0" w:evenHBand="1" w:firstRowFirstColumn="0" w:firstRowLastColumn="0" w:lastRowFirstColumn="0" w:lastRowLastColumn="0"/>
        </w:trPr>
        <w:tc>
          <w:tcPr>
            <w:tcW w:w="8630" w:type="dxa"/>
          </w:tcPr>
          <w:p w14:paraId="24E37DC4" w14:textId="77777777" w:rsidR="0090516F" w:rsidRPr="00632990" w:rsidRDefault="00632990" w:rsidP="0090516F">
            <w:r w:rsidRPr="00632990">
              <w:t>SupportsInputFeedback</w:t>
            </w:r>
          </w:p>
        </w:tc>
      </w:tr>
      <w:tr w:rsidR="0090516F" w14:paraId="1F65CF43" w14:textId="77777777" w:rsidTr="00632990">
        <w:trPr>
          <w:cnfStyle w:val="000000100000" w:firstRow="0" w:lastRow="0" w:firstColumn="0" w:lastColumn="0" w:oddVBand="0" w:evenVBand="0" w:oddHBand="1" w:evenHBand="0" w:firstRowFirstColumn="0" w:firstRowLastColumn="0" w:lastRowFirstColumn="0" w:lastRowLastColumn="0"/>
        </w:trPr>
        <w:tc>
          <w:tcPr>
            <w:tcW w:w="8630" w:type="dxa"/>
          </w:tcPr>
          <w:p w14:paraId="69DB5C03" w14:textId="77777777" w:rsidR="0090516F" w:rsidRPr="00632990" w:rsidRDefault="00632990" w:rsidP="0090516F">
            <w:r w:rsidRPr="00632990">
              <w:t>SupportsLampHours</w:t>
            </w:r>
          </w:p>
        </w:tc>
      </w:tr>
      <w:tr w:rsidR="0090516F" w14:paraId="13C3B929" w14:textId="77777777" w:rsidTr="00632990">
        <w:trPr>
          <w:cnfStyle w:val="000000010000" w:firstRow="0" w:lastRow="0" w:firstColumn="0" w:lastColumn="0" w:oddVBand="0" w:evenVBand="0" w:oddHBand="0" w:evenHBand="1" w:firstRowFirstColumn="0" w:firstRowLastColumn="0" w:lastRowFirstColumn="0" w:lastRowLastColumn="0"/>
        </w:trPr>
        <w:tc>
          <w:tcPr>
            <w:tcW w:w="8630" w:type="dxa"/>
          </w:tcPr>
          <w:p w14:paraId="1FCCED99" w14:textId="77777777" w:rsidR="0090516F" w:rsidRPr="00632990" w:rsidRDefault="00632990" w:rsidP="0090516F">
            <w:r w:rsidRPr="00632990">
              <w:t>SupportsSetInputSource</w:t>
            </w:r>
          </w:p>
        </w:tc>
      </w:tr>
      <w:tr w:rsidR="0090516F" w14:paraId="4BC2BEF6" w14:textId="77777777" w:rsidTr="00632990">
        <w:trPr>
          <w:cnfStyle w:val="000000100000" w:firstRow="0" w:lastRow="0" w:firstColumn="0" w:lastColumn="0" w:oddVBand="0" w:evenVBand="0" w:oddHBand="1" w:evenHBand="0" w:firstRowFirstColumn="0" w:firstRowLastColumn="0" w:lastRowFirstColumn="0" w:lastRowLastColumn="0"/>
        </w:trPr>
        <w:tc>
          <w:tcPr>
            <w:tcW w:w="8630" w:type="dxa"/>
          </w:tcPr>
          <w:p w14:paraId="56A324AC" w14:textId="77777777" w:rsidR="0090516F" w:rsidRPr="00632990" w:rsidRDefault="00632990" w:rsidP="0090516F">
            <w:r w:rsidRPr="00632990">
              <w:t>SupportsToggleVideoMute</w:t>
            </w:r>
          </w:p>
        </w:tc>
      </w:tr>
      <w:tr w:rsidR="0090516F" w14:paraId="64D12584" w14:textId="77777777" w:rsidTr="00632990">
        <w:trPr>
          <w:cnfStyle w:val="000000010000" w:firstRow="0" w:lastRow="0" w:firstColumn="0" w:lastColumn="0" w:oddVBand="0" w:evenVBand="0" w:oddHBand="0" w:evenHBand="1" w:firstRowFirstColumn="0" w:firstRowLastColumn="0" w:lastRowFirstColumn="0" w:lastRowLastColumn="0"/>
        </w:trPr>
        <w:tc>
          <w:tcPr>
            <w:tcW w:w="8630" w:type="dxa"/>
          </w:tcPr>
          <w:p w14:paraId="0924D377" w14:textId="77777777" w:rsidR="0090516F" w:rsidRPr="00632990" w:rsidRDefault="00632990" w:rsidP="0090516F">
            <w:r w:rsidRPr="00632990">
              <w:t>SupportsToggleEnergyStar</w:t>
            </w:r>
          </w:p>
        </w:tc>
      </w:tr>
      <w:tr w:rsidR="0090516F" w14:paraId="79EE61DB" w14:textId="77777777" w:rsidTr="00632990">
        <w:trPr>
          <w:cnfStyle w:val="000000100000" w:firstRow="0" w:lastRow="0" w:firstColumn="0" w:lastColumn="0" w:oddVBand="0" w:evenVBand="0" w:oddHBand="1" w:evenHBand="0" w:firstRowFirstColumn="0" w:firstRowLastColumn="0" w:lastRowFirstColumn="0" w:lastRowLastColumn="0"/>
        </w:trPr>
        <w:tc>
          <w:tcPr>
            <w:tcW w:w="8630" w:type="dxa"/>
          </w:tcPr>
          <w:p w14:paraId="46991604" w14:textId="77777777" w:rsidR="0090516F" w:rsidRPr="00632990" w:rsidRDefault="00632990" w:rsidP="0090516F">
            <w:r w:rsidRPr="00632990">
              <w:t>SupportsDiscreteEnergyStar</w:t>
            </w:r>
          </w:p>
        </w:tc>
      </w:tr>
      <w:tr w:rsidR="0090516F" w14:paraId="5CFBAA48" w14:textId="77777777" w:rsidTr="00632990">
        <w:trPr>
          <w:cnfStyle w:val="000000010000" w:firstRow="0" w:lastRow="0" w:firstColumn="0" w:lastColumn="0" w:oddVBand="0" w:evenVBand="0" w:oddHBand="0" w:evenHBand="1" w:firstRowFirstColumn="0" w:firstRowLastColumn="0" w:lastRowFirstColumn="0" w:lastRowLastColumn="0"/>
        </w:trPr>
        <w:tc>
          <w:tcPr>
            <w:tcW w:w="8630" w:type="dxa"/>
          </w:tcPr>
          <w:p w14:paraId="492CF68F" w14:textId="77777777" w:rsidR="0090516F" w:rsidRPr="00632990" w:rsidRDefault="00632990" w:rsidP="0090516F">
            <w:r w:rsidRPr="00632990">
              <w:t>SupportsEnergyStarFeedback</w:t>
            </w:r>
          </w:p>
        </w:tc>
      </w:tr>
      <w:tr w:rsidR="0090516F" w14:paraId="1D06ABEB" w14:textId="77777777" w:rsidTr="00632990">
        <w:trPr>
          <w:cnfStyle w:val="000000100000" w:firstRow="0" w:lastRow="0" w:firstColumn="0" w:lastColumn="0" w:oddVBand="0" w:evenVBand="0" w:oddHBand="1" w:evenHBand="0" w:firstRowFirstColumn="0" w:firstRowLastColumn="0" w:lastRowFirstColumn="0" w:lastRowLastColumn="0"/>
        </w:trPr>
        <w:tc>
          <w:tcPr>
            <w:tcW w:w="8630" w:type="dxa"/>
          </w:tcPr>
          <w:p w14:paraId="3DC0804C" w14:textId="77777777" w:rsidR="0090516F" w:rsidRPr="00632990" w:rsidRDefault="00632990" w:rsidP="0090516F">
            <w:r w:rsidRPr="00632990">
              <w:t>SupportsDiscreteVideoMute</w:t>
            </w:r>
          </w:p>
        </w:tc>
      </w:tr>
      <w:tr w:rsidR="0090516F" w14:paraId="656D68C0" w14:textId="77777777" w:rsidTr="00632990">
        <w:trPr>
          <w:cnfStyle w:val="000000010000" w:firstRow="0" w:lastRow="0" w:firstColumn="0" w:lastColumn="0" w:oddVBand="0" w:evenVBand="0" w:oddHBand="0" w:evenHBand="1" w:firstRowFirstColumn="0" w:firstRowLastColumn="0" w:lastRowFirstColumn="0" w:lastRowLastColumn="0"/>
        </w:trPr>
        <w:tc>
          <w:tcPr>
            <w:tcW w:w="8630" w:type="dxa"/>
          </w:tcPr>
          <w:p w14:paraId="23FE14B7" w14:textId="77777777" w:rsidR="0090516F" w:rsidRPr="00632990" w:rsidRDefault="00632990" w:rsidP="0090516F">
            <w:r w:rsidRPr="00632990">
              <w:t>SupportsVideoMuteFeedback</w:t>
            </w:r>
          </w:p>
        </w:tc>
      </w:tr>
      <w:tr w:rsidR="0090516F" w14:paraId="29E9623E" w14:textId="77777777" w:rsidTr="00632990">
        <w:trPr>
          <w:cnfStyle w:val="000000100000" w:firstRow="0" w:lastRow="0" w:firstColumn="0" w:lastColumn="0" w:oddVBand="0" w:evenVBand="0" w:oddHBand="1" w:evenHBand="0" w:firstRowFirstColumn="0" w:firstRowLastColumn="0" w:lastRowFirstColumn="0" w:lastRowLastColumn="0"/>
        </w:trPr>
        <w:tc>
          <w:tcPr>
            <w:tcW w:w="8630" w:type="dxa"/>
          </w:tcPr>
          <w:p w14:paraId="31587766" w14:textId="77777777" w:rsidR="0090516F" w:rsidRPr="00632990" w:rsidRDefault="00632990" w:rsidP="0090516F">
            <w:r w:rsidRPr="00632990">
              <w:rPr>
                <w:lang w:bidi="en-US"/>
              </w:rPr>
              <w:t>SupportsOnScreenDisplayFeedback</w:t>
            </w:r>
          </w:p>
        </w:tc>
      </w:tr>
    </w:tbl>
    <w:p w14:paraId="796AA45C" w14:textId="77777777" w:rsidR="00632990" w:rsidRDefault="00632990" w:rsidP="0090516F">
      <w:pPr>
        <w:ind w:left="720"/>
      </w:pPr>
    </w:p>
    <w:p w14:paraId="0B305456" w14:textId="77777777" w:rsidR="00632990" w:rsidRDefault="00632990" w:rsidP="00632990">
      <w:r>
        <w:br w:type="page"/>
      </w:r>
    </w:p>
    <w:p w14:paraId="582024E8" w14:textId="77777777" w:rsidR="0090516F" w:rsidRDefault="00461A89" w:rsidP="00632990">
      <w:pPr>
        <w:pStyle w:val="Heading5"/>
      </w:pPr>
      <w:r>
        <w:lastRenderedPageBreak/>
        <w:t xml:space="preserve">Allowed </w:t>
      </w:r>
      <w:r w:rsidR="00632990">
        <w:t xml:space="preserve">Blu-ray Player DeviceSupport </w:t>
      </w:r>
      <w:r>
        <w:t>Values</w:t>
      </w:r>
    </w:p>
    <w:tbl>
      <w:tblPr>
        <w:tblStyle w:val="TableGrid"/>
        <w:tblW w:w="0" w:type="auto"/>
        <w:tblInd w:w="715" w:type="dxa"/>
        <w:tblLook w:val="04A0" w:firstRow="1" w:lastRow="0" w:firstColumn="1" w:lastColumn="0" w:noHBand="0" w:noVBand="1"/>
      </w:tblPr>
      <w:tblGrid>
        <w:gridCol w:w="8635"/>
      </w:tblGrid>
      <w:tr w:rsidR="00632990" w14:paraId="5773A079" w14:textId="77777777" w:rsidTr="008E7595">
        <w:trPr>
          <w:cnfStyle w:val="100000000000" w:firstRow="1" w:lastRow="0" w:firstColumn="0" w:lastColumn="0" w:oddVBand="0" w:evenVBand="0" w:oddHBand="0" w:evenHBand="0" w:firstRowFirstColumn="0" w:firstRowLastColumn="0" w:lastRowFirstColumn="0" w:lastRowLastColumn="0"/>
        </w:trPr>
        <w:tc>
          <w:tcPr>
            <w:tcW w:w="8635" w:type="dxa"/>
          </w:tcPr>
          <w:p w14:paraId="6434C4ED" w14:textId="77777777" w:rsidR="00632990" w:rsidRPr="00162494" w:rsidRDefault="00632990" w:rsidP="008E7595">
            <w:pPr>
              <w:rPr>
                <w:b w:val="0"/>
              </w:rPr>
            </w:pPr>
            <w:r w:rsidRPr="00162494">
              <w:rPr>
                <w:b w:val="0"/>
              </w:rPr>
              <w:t>SupportsArrowKeys</w:t>
            </w:r>
          </w:p>
        </w:tc>
      </w:tr>
      <w:tr w:rsidR="00632990" w14:paraId="75BC9119" w14:textId="77777777" w:rsidTr="008E7595">
        <w:trPr>
          <w:cnfStyle w:val="000000100000" w:firstRow="0" w:lastRow="0" w:firstColumn="0" w:lastColumn="0" w:oddVBand="0" w:evenVBand="0" w:oddHBand="1" w:evenHBand="0" w:firstRowFirstColumn="0" w:firstRowLastColumn="0" w:lastRowFirstColumn="0" w:lastRowLastColumn="0"/>
        </w:trPr>
        <w:tc>
          <w:tcPr>
            <w:tcW w:w="8635" w:type="dxa"/>
          </w:tcPr>
          <w:p w14:paraId="09E01CC6" w14:textId="77777777" w:rsidR="00632990" w:rsidRDefault="008E7595" w:rsidP="008E7595">
            <w:r>
              <w:t>SupportsAsterisk</w:t>
            </w:r>
          </w:p>
        </w:tc>
      </w:tr>
      <w:tr w:rsidR="00632990" w14:paraId="4149395F" w14:textId="77777777" w:rsidTr="008E7595">
        <w:trPr>
          <w:cnfStyle w:val="000000010000" w:firstRow="0" w:lastRow="0" w:firstColumn="0" w:lastColumn="0" w:oddVBand="0" w:evenVBand="0" w:oddHBand="0" w:evenHBand="1" w:firstRowFirstColumn="0" w:firstRowLastColumn="0" w:lastRowFirstColumn="0" w:lastRowLastColumn="0"/>
        </w:trPr>
        <w:tc>
          <w:tcPr>
            <w:tcW w:w="8635" w:type="dxa"/>
          </w:tcPr>
          <w:p w14:paraId="5E175C9F" w14:textId="77777777" w:rsidR="00632990" w:rsidRDefault="008E7595" w:rsidP="008E7595">
            <w:r>
              <w:t>SupportsBack</w:t>
            </w:r>
          </w:p>
        </w:tc>
      </w:tr>
      <w:tr w:rsidR="00632990" w14:paraId="50A5BA6E" w14:textId="77777777" w:rsidTr="008E7595">
        <w:trPr>
          <w:cnfStyle w:val="000000100000" w:firstRow="0" w:lastRow="0" w:firstColumn="0" w:lastColumn="0" w:oddVBand="0" w:evenVBand="0" w:oddHBand="1" w:evenHBand="0" w:firstRowFirstColumn="0" w:firstRowLastColumn="0" w:lastRowFirstColumn="0" w:lastRowLastColumn="0"/>
        </w:trPr>
        <w:tc>
          <w:tcPr>
            <w:tcW w:w="8635" w:type="dxa"/>
          </w:tcPr>
          <w:p w14:paraId="312AC3C9" w14:textId="77777777" w:rsidR="00632990" w:rsidRDefault="008E7595" w:rsidP="008E7595">
            <w:r>
              <w:t>SupportsClear</w:t>
            </w:r>
          </w:p>
        </w:tc>
      </w:tr>
      <w:tr w:rsidR="00632990" w14:paraId="40F3DFE1" w14:textId="77777777" w:rsidTr="008E7595">
        <w:trPr>
          <w:cnfStyle w:val="000000010000" w:firstRow="0" w:lastRow="0" w:firstColumn="0" w:lastColumn="0" w:oddVBand="0" w:evenVBand="0" w:oddHBand="0" w:evenHBand="1" w:firstRowFirstColumn="0" w:firstRowLastColumn="0" w:lastRowFirstColumn="0" w:lastRowLastColumn="0"/>
        </w:trPr>
        <w:tc>
          <w:tcPr>
            <w:tcW w:w="8635" w:type="dxa"/>
          </w:tcPr>
          <w:p w14:paraId="00EDE196" w14:textId="77777777" w:rsidR="00632990" w:rsidRDefault="008E7595" w:rsidP="008E7595">
            <w:r>
              <w:t>SupportsColorButtons</w:t>
            </w:r>
          </w:p>
        </w:tc>
      </w:tr>
      <w:tr w:rsidR="00632990" w14:paraId="5023F53D" w14:textId="77777777" w:rsidTr="008E7595">
        <w:trPr>
          <w:cnfStyle w:val="000000100000" w:firstRow="0" w:lastRow="0" w:firstColumn="0" w:lastColumn="0" w:oddVBand="0" w:evenVBand="0" w:oddHBand="1" w:evenHBand="0" w:firstRowFirstColumn="0" w:firstRowLastColumn="0" w:lastRowFirstColumn="0" w:lastRowLastColumn="0"/>
        </w:trPr>
        <w:tc>
          <w:tcPr>
            <w:tcW w:w="8635" w:type="dxa"/>
          </w:tcPr>
          <w:p w14:paraId="66E090E8" w14:textId="77777777" w:rsidR="00632990" w:rsidRDefault="008E7595" w:rsidP="008E7595">
            <w:r>
              <w:t>SupportsCoolDownTime</w:t>
            </w:r>
          </w:p>
        </w:tc>
      </w:tr>
      <w:tr w:rsidR="00632990" w14:paraId="7919B1D3" w14:textId="77777777" w:rsidTr="008E7595">
        <w:trPr>
          <w:cnfStyle w:val="000000010000" w:firstRow="0" w:lastRow="0" w:firstColumn="0" w:lastColumn="0" w:oddVBand="0" w:evenVBand="0" w:oddHBand="0" w:evenHBand="1" w:firstRowFirstColumn="0" w:firstRowLastColumn="0" w:lastRowFirstColumn="0" w:lastRowLastColumn="0"/>
        </w:trPr>
        <w:tc>
          <w:tcPr>
            <w:tcW w:w="8635" w:type="dxa"/>
          </w:tcPr>
          <w:p w14:paraId="0E8400A7" w14:textId="77777777" w:rsidR="00632990" w:rsidRDefault="008E7595" w:rsidP="008E7595">
            <w:r>
              <w:t>SupportsDash</w:t>
            </w:r>
          </w:p>
        </w:tc>
      </w:tr>
      <w:tr w:rsidR="00632990" w14:paraId="33881B23" w14:textId="77777777" w:rsidTr="008E7595">
        <w:trPr>
          <w:cnfStyle w:val="000000100000" w:firstRow="0" w:lastRow="0" w:firstColumn="0" w:lastColumn="0" w:oddVBand="0" w:evenVBand="0" w:oddHBand="1" w:evenHBand="0" w:firstRowFirstColumn="0" w:firstRowLastColumn="0" w:lastRowFirstColumn="0" w:lastRowLastColumn="0"/>
        </w:trPr>
        <w:tc>
          <w:tcPr>
            <w:tcW w:w="8635" w:type="dxa"/>
          </w:tcPr>
          <w:p w14:paraId="69C7DD77" w14:textId="77777777" w:rsidR="00632990" w:rsidRDefault="008E7595" w:rsidP="008E7595">
            <w:r>
              <w:t>SupportsDisconnect</w:t>
            </w:r>
          </w:p>
        </w:tc>
      </w:tr>
      <w:tr w:rsidR="00632990" w14:paraId="35E331D7" w14:textId="77777777" w:rsidTr="008E7595">
        <w:trPr>
          <w:cnfStyle w:val="000000010000" w:firstRow="0" w:lastRow="0" w:firstColumn="0" w:lastColumn="0" w:oddVBand="0" w:evenVBand="0" w:oddHBand="0" w:evenHBand="1" w:firstRowFirstColumn="0" w:firstRowLastColumn="0" w:lastRowFirstColumn="0" w:lastRowLastColumn="0"/>
        </w:trPr>
        <w:tc>
          <w:tcPr>
            <w:tcW w:w="8635" w:type="dxa"/>
          </w:tcPr>
          <w:p w14:paraId="0785DFB1" w14:textId="77777777" w:rsidR="00632990" w:rsidRPr="00632990" w:rsidRDefault="008E7595" w:rsidP="008E7595">
            <w:r>
              <w:t>SupportsDiscretePower</w:t>
            </w:r>
          </w:p>
        </w:tc>
      </w:tr>
      <w:tr w:rsidR="00632990" w14:paraId="406ECC15" w14:textId="77777777" w:rsidTr="008E7595">
        <w:trPr>
          <w:cnfStyle w:val="000000100000" w:firstRow="0" w:lastRow="0" w:firstColumn="0" w:lastColumn="0" w:oddVBand="0" w:evenVBand="0" w:oddHBand="1" w:evenHBand="0" w:firstRowFirstColumn="0" w:firstRowLastColumn="0" w:lastRowFirstColumn="0" w:lastRowLastColumn="0"/>
        </w:trPr>
        <w:tc>
          <w:tcPr>
            <w:tcW w:w="8635" w:type="dxa"/>
          </w:tcPr>
          <w:p w14:paraId="67FBC2D8" w14:textId="77777777" w:rsidR="00632990" w:rsidRDefault="008E7595" w:rsidP="008E7595">
            <w:r>
              <w:t>SupportsEnter</w:t>
            </w:r>
          </w:p>
        </w:tc>
      </w:tr>
      <w:tr w:rsidR="00632990" w14:paraId="68F22A4A" w14:textId="77777777" w:rsidTr="008E7595">
        <w:trPr>
          <w:cnfStyle w:val="000000010000" w:firstRow="0" w:lastRow="0" w:firstColumn="0" w:lastColumn="0" w:oddVBand="0" w:evenVBand="0" w:oddHBand="0" w:evenHBand="1" w:firstRowFirstColumn="0" w:firstRowLastColumn="0" w:lastRowFirstColumn="0" w:lastRowLastColumn="0"/>
        </w:trPr>
        <w:tc>
          <w:tcPr>
            <w:tcW w:w="8635" w:type="dxa"/>
          </w:tcPr>
          <w:p w14:paraId="759825E1" w14:textId="77777777" w:rsidR="00632990" w:rsidRDefault="008E7595" w:rsidP="008E7595">
            <w:r>
              <w:t>SupportsExit</w:t>
            </w:r>
          </w:p>
        </w:tc>
      </w:tr>
      <w:tr w:rsidR="00632990" w14:paraId="05F5F101" w14:textId="77777777" w:rsidTr="008E7595">
        <w:trPr>
          <w:cnfStyle w:val="000000100000" w:firstRow="0" w:lastRow="0" w:firstColumn="0" w:lastColumn="0" w:oddVBand="0" w:evenVBand="0" w:oddHBand="1" w:evenHBand="0" w:firstRowFirstColumn="0" w:firstRowLastColumn="0" w:lastRowFirstColumn="0" w:lastRowLastColumn="0"/>
        </w:trPr>
        <w:tc>
          <w:tcPr>
            <w:tcW w:w="8635" w:type="dxa"/>
          </w:tcPr>
          <w:p w14:paraId="2D4D34F9" w14:textId="77777777" w:rsidR="00632990" w:rsidRDefault="008E7595" w:rsidP="008E7595">
            <w:r>
              <w:t>SupportsForwardScan</w:t>
            </w:r>
          </w:p>
        </w:tc>
      </w:tr>
      <w:tr w:rsidR="00632990" w14:paraId="65BC274B" w14:textId="77777777" w:rsidTr="008E7595">
        <w:trPr>
          <w:cnfStyle w:val="000000010000" w:firstRow="0" w:lastRow="0" w:firstColumn="0" w:lastColumn="0" w:oddVBand="0" w:evenVBand="0" w:oddHBand="0" w:evenHBand="1" w:firstRowFirstColumn="0" w:firstRowLastColumn="0" w:lastRowFirstColumn="0" w:lastRowLastColumn="0"/>
        </w:trPr>
        <w:tc>
          <w:tcPr>
            <w:tcW w:w="8635" w:type="dxa"/>
          </w:tcPr>
          <w:p w14:paraId="472B5DD9" w14:textId="77777777" w:rsidR="00632990" w:rsidRDefault="008E7595" w:rsidP="008E7595">
            <w:r>
              <w:t>SupportsForwardSkip</w:t>
            </w:r>
          </w:p>
        </w:tc>
      </w:tr>
      <w:tr w:rsidR="00632990" w14:paraId="6DCD9D77" w14:textId="77777777" w:rsidTr="008E7595">
        <w:trPr>
          <w:cnfStyle w:val="000000100000" w:firstRow="0" w:lastRow="0" w:firstColumn="0" w:lastColumn="0" w:oddVBand="0" w:evenVBand="0" w:oddHBand="1" w:evenHBand="0" w:firstRowFirstColumn="0" w:firstRowLastColumn="0" w:lastRowFirstColumn="0" w:lastRowLastColumn="0"/>
        </w:trPr>
        <w:tc>
          <w:tcPr>
            <w:tcW w:w="8635" w:type="dxa"/>
          </w:tcPr>
          <w:p w14:paraId="7E3C63CD" w14:textId="77777777" w:rsidR="00632990" w:rsidRDefault="00632990" w:rsidP="008E7595">
            <w:r>
              <w:t>S</w:t>
            </w:r>
            <w:r w:rsidR="008E7595">
              <w:t>upportsHome</w:t>
            </w:r>
          </w:p>
        </w:tc>
      </w:tr>
      <w:tr w:rsidR="00632990" w14:paraId="2D42B15A" w14:textId="77777777" w:rsidTr="008E7595">
        <w:trPr>
          <w:cnfStyle w:val="000000010000" w:firstRow="0" w:lastRow="0" w:firstColumn="0" w:lastColumn="0" w:oddVBand="0" w:evenVBand="0" w:oddHBand="0" w:evenHBand="1" w:firstRowFirstColumn="0" w:firstRowLastColumn="0" w:lastRowFirstColumn="0" w:lastRowLastColumn="0"/>
        </w:trPr>
        <w:tc>
          <w:tcPr>
            <w:tcW w:w="8635" w:type="dxa"/>
          </w:tcPr>
          <w:p w14:paraId="041ED0F3" w14:textId="77777777" w:rsidR="00632990" w:rsidRDefault="008E7595" w:rsidP="008E7595">
            <w:r>
              <w:t>SupportsKeypadBackSpace</w:t>
            </w:r>
          </w:p>
        </w:tc>
      </w:tr>
      <w:tr w:rsidR="00632990" w14:paraId="2EA9512A" w14:textId="77777777" w:rsidTr="008E7595">
        <w:trPr>
          <w:cnfStyle w:val="000000100000" w:firstRow="0" w:lastRow="0" w:firstColumn="0" w:lastColumn="0" w:oddVBand="0" w:evenVBand="0" w:oddHBand="1" w:evenHBand="0" w:firstRowFirstColumn="0" w:firstRowLastColumn="0" w:lastRowFirstColumn="0" w:lastRowLastColumn="0"/>
        </w:trPr>
        <w:tc>
          <w:tcPr>
            <w:tcW w:w="8635" w:type="dxa"/>
          </w:tcPr>
          <w:p w14:paraId="729A9093" w14:textId="77777777" w:rsidR="00632990" w:rsidRDefault="008E7595" w:rsidP="008E7595">
            <w:r>
              <w:t>SupportsKeypadNumber</w:t>
            </w:r>
          </w:p>
        </w:tc>
      </w:tr>
      <w:tr w:rsidR="00632990" w14:paraId="567811D8" w14:textId="77777777" w:rsidTr="008E7595">
        <w:trPr>
          <w:cnfStyle w:val="000000010000" w:firstRow="0" w:lastRow="0" w:firstColumn="0" w:lastColumn="0" w:oddVBand="0" w:evenVBand="0" w:oddHBand="0" w:evenHBand="1" w:firstRowFirstColumn="0" w:firstRowLastColumn="0" w:lastRowFirstColumn="0" w:lastRowLastColumn="0"/>
        </w:trPr>
        <w:tc>
          <w:tcPr>
            <w:tcW w:w="8635" w:type="dxa"/>
          </w:tcPr>
          <w:p w14:paraId="309B722E" w14:textId="77777777" w:rsidR="00632990" w:rsidRPr="00632990" w:rsidRDefault="008E7595" w:rsidP="008E7595">
            <w:r>
              <w:t>SupportsMenu</w:t>
            </w:r>
          </w:p>
        </w:tc>
      </w:tr>
      <w:tr w:rsidR="00632990" w14:paraId="6CF827B5" w14:textId="77777777" w:rsidTr="008E7595">
        <w:trPr>
          <w:cnfStyle w:val="000000100000" w:firstRow="0" w:lastRow="0" w:firstColumn="0" w:lastColumn="0" w:oddVBand="0" w:evenVBand="0" w:oddHBand="1" w:evenHBand="0" w:firstRowFirstColumn="0" w:firstRowLastColumn="0" w:lastRowFirstColumn="0" w:lastRowLastColumn="0"/>
        </w:trPr>
        <w:tc>
          <w:tcPr>
            <w:tcW w:w="8635" w:type="dxa"/>
          </w:tcPr>
          <w:p w14:paraId="57518214" w14:textId="77777777" w:rsidR="00632990" w:rsidRDefault="008E7595" w:rsidP="008E7595">
            <w:r>
              <w:t>SupportsPause</w:t>
            </w:r>
          </w:p>
        </w:tc>
      </w:tr>
      <w:tr w:rsidR="00632990" w14:paraId="487F3C15" w14:textId="77777777" w:rsidTr="008E7595">
        <w:trPr>
          <w:cnfStyle w:val="000000010000" w:firstRow="0" w:lastRow="0" w:firstColumn="0" w:lastColumn="0" w:oddVBand="0" w:evenVBand="0" w:oddHBand="0" w:evenHBand="1" w:firstRowFirstColumn="0" w:firstRowLastColumn="0" w:lastRowFirstColumn="0" w:lastRowLastColumn="0"/>
        </w:trPr>
        <w:tc>
          <w:tcPr>
            <w:tcW w:w="8635" w:type="dxa"/>
          </w:tcPr>
          <w:p w14:paraId="071840EB" w14:textId="77777777" w:rsidR="00632990" w:rsidRDefault="008E7595" w:rsidP="008E7595">
            <w:r>
              <w:t>SupportsPeriod</w:t>
            </w:r>
          </w:p>
        </w:tc>
      </w:tr>
      <w:tr w:rsidR="00632990" w14:paraId="6C79891A" w14:textId="77777777" w:rsidTr="008E7595">
        <w:trPr>
          <w:cnfStyle w:val="000000100000" w:firstRow="0" w:lastRow="0" w:firstColumn="0" w:lastColumn="0" w:oddVBand="0" w:evenVBand="0" w:oddHBand="1" w:evenHBand="0" w:firstRowFirstColumn="0" w:firstRowLastColumn="0" w:lastRowFirstColumn="0" w:lastRowLastColumn="0"/>
        </w:trPr>
        <w:tc>
          <w:tcPr>
            <w:tcW w:w="8635" w:type="dxa"/>
          </w:tcPr>
          <w:p w14:paraId="5430BAC2" w14:textId="77777777" w:rsidR="00632990" w:rsidRDefault="008E7595" w:rsidP="008E7595">
            <w:r>
              <w:t>SupportsPlay</w:t>
            </w:r>
          </w:p>
        </w:tc>
      </w:tr>
      <w:tr w:rsidR="00632990" w14:paraId="0E8517E1" w14:textId="77777777" w:rsidTr="008E7595">
        <w:trPr>
          <w:cnfStyle w:val="000000010000" w:firstRow="0" w:lastRow="0" w:firstColumn="0" w:lastColumn="0" w:oddVBand="0" w:evenVBand="0" w:oddHBand="0" w:evenHBand="1" w:firstRowFirstColumn="0" w:firstRowLastColumn="0" w:lastRowFirstColumn="0" w:lastRowLastColumn="0"/>
        </w:trPr>
        <w:tc>
          <w:tcPr>
            <w:tcW w:w="8635" w:type="dxa"/>
          </w:tcPr>
          <w:p w14:paraId="0D8DA87A" w14:textId="77777777" w:rsidR="00632990" w:rsidRDefault="008E7595" w:rsidP="008E7595">
            <w:r>
              <w:t>SupportsPound</w:t>
            </w:r>
          </w:p>
        </w:tc>
      </w:tr>
      <w:tr w:rsidR="00632990" w14:paraId="32FCFEBF" w14:textId="77777777" w:rsidTr="008E7595">
        <w:trPr>
          <w:cnfStyle w:val="000000100000" w:firstRow="0" w:lastRow="0" w:firstColumn="0" w:lastColumn="0" w:oddVBand="0" w:evenVBand="0" w:oddHBand="1" w:evenHBand="0" w:firstRowFirstColumn="0" w:firstRowLastColumn="0" w:lastRowFirstColumn="0" w:lastRowLastColumn="0"/>
        </w:trPr>
        <w:tc>
          <w:tcPr>
            <w:tcW w:w="8635" w:type="dxa"/>
          </w:tcPr>
          <w:p w14:paraId="22F1D820" w14:textId="77777777" w:rsidR="00632990" w:rsidRDefault="008E7595" w:rsidP="008E7595">
            <w:r>
              <w:t>SupportsPowerFeedback</w:t>
            </w:r>
          </w:p>
        </w:tc>
      </w:tr>
      <w:tr w:rsidR="00632990" w14:paraId="6F54F322" w14:textId="77777777" w:rsidTr="008E7595">
        <w:trPr>
          <w:cnfStyle w:val="000000010000" w:firstRow="0" w:lastRow="0" w:firstColumn="0" w:lastColumn="0" w:oddVBand="0" w:evenVBand="0" w:oddHBand="0" w:evenHBand="1" w:firstRowFirstColumn="0" w:firstRowLastColumn="0" w:lastRowFirstColumn="0" w:lastRowLastColumn="0"/>
        </w:trPr>
        <w:tc>
          <w:tcPr>
            <w:tcW w:w="8635" w:type="dxa"/>
          </w:tcPr>
          <w:p w14:paraId="2EC5A4ED" w14:textId="77777777" w:rsidR="00632990" w:rsidRDefault="008E7595" w:rsidP="008E7595">
            <w:r>
              <w:t>SupportsReconnect</w:t>
            </w:r>
          </w:p>
        </w:tc>
      </w:tr>
      <w:tr w:rsidR="00632990" w14:paraId="0C9B50B7" w14:textId="77777777" w:rsidTr="008E7595">
        <w:trPr>
          <w:cnfStyle w:val="000000100000" w:firstRow="0" w:lastRow="0" w:firstColumn="0" w:lastColumn="0" w:oddVBand="0" w:evenVBand="0" w:oddHBand="1" w:evenHBand="0" w:firstRowFirstColumn="0" w:firstRowLastColumn="0" w:lastRowFirstColumn="0" w:lastRowLastColumn="0"/>
        </w:trPr>
        <w:tc>
          <w:tcPr>
            <w:tcW w:w="8635" w:type="dxa"/>
          </w:tcPr>
          <w:p w14:paraId="290053CB" w14:textId="77777777" w:rsidR="00632990" w:rsidRPr="00632990" w:rsidRDefault="008E7595" w:rsidP="008E7595">
            <w:r>
              <w:t>SupportsRepeat</w:t>
            </w:r>
          </w:p>
        </w:tc>
      </w:tr>
      <w:tr w:rsidR="00632990" w14:paraId="2E9FAD52" w14:textId="77777777" w:rsidTr="008E7595">
        <w:trPr>
          <w:cnfStyle w:val="000000010000" w:firstRow="0" w:lastRow="0" w:firstColumn="0" w:lastColumn="0" w:oddVBand="0" w:evenVBand="0" w:oddHBand="0" w:evenHBand="1" w:firstRowFirstColumn="0" w:firstRowLastColumn="0" w:lastRowFirstColumn="0" w:lastRowLastColumn="0"/>
        </w:trPr>
        <w:tc>
          <w:tcPr>
            <w:tcW w:w="8635" w:type="dxa"/>
          </w:tcPr>
          <w:p w14:paraId="3D743846" w14:textId="77777777" w:rsidR="00632990" w:rsidRDefault="00632990" w:rsidP="008E7595">
            <w:r>
              <w:t>SupportsOptions</w:t>
            </w:r>
          </w:p>
        </w:tc>
      </w:tr>
      <w:tr w:rsidR="00632990" w14:paraId="3FEF59E5" w14:textId="77777777" w:rsidTr="008E7595">
        <w:trPr>
          <w:cnfStyle w:val="000000100000" w:firstRow="0" w:lastRow="0" w:firstColumn="0" w:lastColumn="0" w:oddVBand="0" w:evenVBand="0" w:oddHBand="1" w:evenHBand="0" w:firstRowFirstColumn="0" w:firstRowLastColumn="0" w:lastRowFirstColumn="0" w:lastRowLastColumn="0"/>
        </w:trPr>
        <w:tc>
          <w:tcPr>
            <w:tcW w:w="8635" w:type="dxa"/>
          </w:tcPr>
          <w:p w14:paraId="3EC8FF1A" w14:textId="77777777" w:rsidR="00632990" w:rsidRDefault="00632990" w:rsidP="008E7595">
            <w:r>
              <w:t>SupportsReturn</w:t>
            </w:r>
          </w:p>
        </w:tc>
      </w:tr>
      <w:tr w:rsidR="00632990" w14:paraId="47014970" w14:textId="77777777" w:rsidTr="008E7595">
        <w:trPr>
          <w:cnfStyle w:val="000000010000" w:firstRow="0" w:lastRow="0" w:firstColumn="0" w:lastColumn="0" w:oddVBand="0" w:evenVBand="0" w:oddHBand="0" w:evenHBand="1" w:firstRowFirstColumn="0" w:firstRowLastColumn="0" w:lastRowFirstColumn="0" w:lastRowLastColumn="0"/>
        </w:trPr>
        <w:tc>
          <w:tcPr>
            <w:tcW w:w="8635" w:type="dxa"/>
          </w:tcPr>
          <w:p w14:paraId="5C586AAD" w14:textId="77777777" w:rsidR="00632990" w:rsidRDefault="00632990" w:rsidP="008E7595">
            <w:r>
              <w:t>SupportsReverseScan</w:t>
            </w:r>
          </w:p>
        </w:tc>
      </w:tr>
      <w:tr w:rsidR="00632990" w14:paraId="0290B1F9" w14:textId="77777777" w:rsidTr="008E7595">
        <w:trPr>
          <w:cnfStyle w:val="000000100000" w:firstRow="0" w:lastRow="0" w:firstColumn="0" w:lastColumn="0" w:oddVBand="0" w:evenVBand="0" w:oddHBand="1" w:evenHBand="0" w:firstRowFirstColumn="0" w:firstRowLastColumn="0" w:lastRowFirstColumn="0" w:lastRowLastColumn="0"/>
        </w:trPr>
        <w:tc>
          <w:tcPr>
            <w:tcW w:w="8635" w:type="dxa"/>
          </w:tcPr>
          <w:p w14:paraId="176B1852" w14:textId="77777777" w:rsidR="00632990" w:rsidRDefault="00632990" w:rsidP="008E7595">
            <w:r>
              <w:t>SupportsReverseSkip</w:t>
            </w:r>
          </w:p>
        </w:tc>
      </w:tr>
      <w:tr w:rsidR="00632990" w14:paraId="4CE7E014" w14:textId="77777777" w:rsidTr="008E7595">
        <w:trPr>
          <w:cnfStyle w:val="000000010000" w:firstRow="0" w:lastRow="0" w:firstColumn="0" w:lastColumn="0" w:oddVBand="0" w:evenVBand="0" w:oddHBand="0" w:evenHBand="1" w:firstRowFirstColumn="0" w:firstRowLastColumn="0" w:lastRowFirstColumn="0" w:lastRowLastColumn="0"/>
        </w:trPr>
        <w:tc>
          <w:tcPr>
            <w:tcW w:w="8635" w:type="dxa"/>
          </w:tcPr>
          <w:p w14:paraId="04084912" w14:textId="77777777" w:rsidR="00632990" w:rsidRDefault="00632990" w:rsidP="008E7595">
            <w:r>
              <w:t>SupportsStop</w:t>
            </w:r>
          </w:p>
        </w:tc>
      </w:tr>
      <w:tr w:rsidR="00632990" w14:paraId="7BB3BF42" w14:textId="77777777" w:rsidTr="008E7595">
        <w:trPr>
          <w:cnfStyle w:val="000000100000" w:firstRow="0" w:lastRow="0" w:firstColumn="0" w:lastColumn="0" w:oddVBand="0" w:evenVBand="0" w:oddHBand="1" w:evenHBand="0" w:firstRowFirstColumn="0" w:firstRowLastColumn="0" w:lastRowFirstColumn="0" w:lastRowLastColumn="0"/>
        </w:trPr>
        <w:tc>
          <w:tcPr>
            <w:tcW w:w="8635" w:type="dxa"/>
          </w:tcPr>
          <w:p w14:paraId="768C33FF" w14:textId="77777777" w:rsidR="00632990" w:rsidRDefault="00632990" w:rsidP="008E7595">
            <w:r>
              <w:t>SupportsTogglePower</w:t>
            </w:r>
          </w:p>
        </w:tc>
      </w:tr>
      <w:tr w:rsidR="00632990" w14:paraId="2EC4F16C" w14:textId="77777777" w:rsidTr="008E7595">
        <w:trPr>
          <w:cnfStyle w:val="000000010000" w:firstRow="0" w:lastRow="0" w:firstColumn="0" w:lastColumn="0" w:oddVBand="0" w:evenVBand="0" w:oddHBand="0" w:evenHBand="1" w:firstRowFirstColumn="0" w:firstRowLastColumn="0" w:lastRowFirstColumn="0" w:lastRowLastColumn="0"/>
        </w:trPr>
        <w:tc>
          <w:tcPr>
            <w:tcW w:w="8635" w:type="dxa"/>
          </w:tcPr>
          <w:p w14:paraId="39BD5078" w14:textId="77777777" w:rsidR="00632990" w:rsidRDefault="00632990" w:rsidP="008E7595">
            <w:r>
              <w:t>SupportsWarmUpTime</w:t>
            </w:r>
          </w:p>
        </w:tc>
      </w:tr>
      <w:tr w:rsidR="00632990" w14:paraId="30A2D289" w14:textId="77777777" w:rsidTr="008E7595">
        <w:trPr>
          <w:cnfStyle w:val="000000100000" w:firstRow="0" w:lastRow="0" w:firstColumn="0" w:lastColumn="0" w:oddVBand="0" w:evenVBand="0" w:oddHBand="1" w:evenHBand="0" w:firstRowFirstColumn="0" w:firstRowLastColumn="0" w:lastRowFirstColumn="0" w:lastRowLastColumn="0"/>
        </w:trPr>
        <w:tc>
          <w:tcPr>
            <w:tcW w:w="8635" w:type="dxa"/>
          </w:tcPr>
          <w:p w14:paraId="546E904E" w14:textId="77777777" w:rsidR="00632990" w:rsidRDefault="00632990" w:rsidP="008E7595">
            <w:r>
              <w:t>SupportsFeedback</w:t>
            </w:r>
          </w:p>
        </w:tc>
      </w:tr>
      <w:tr w:rsidR="00632990" w14:paraId="7949E25B" w14:textId="77777777" w:rsidTr="008E7595">
        <w:trPr>
          <w:cnfStyle w:val="000000010000" w:firstRow="0" w:lastRow="0" w:firstColumn="0" w:lastColumn="0" w:oddVBand="0" w:evenVBand="0" w:oddHBand="0" w:evenHBand="1" w:firstRowFirstColumn="0" w:firstRowLastColumn="0" w:lastRowFirstColumn="0" w:lastRowLastColumn="0"/>
        </w:trPr>
        <w:tc>
          <w:tcPr>
            <w:tcW w:w="8635" w:type="dxa"/>
          </w:tcPr>
          <w:p w14:paraId="71738F35" w14:textId="77777777" w:rsidR="00632990" w:rsidRDefault="00632990" w:rsidP="008E7595">
            <w:r>
              <w:t>SupportsPlayBackStatusFeedback</w:t>
            </w:r>
          </w:p>
        </w:tc>
      </w:tr>
      <w:tr w:rsidR="00632990" w14:paraId="4B1D98BE" w14:textId="77777777" w:rsidTr="008E7595">
        <w:trPr>
          <w:cnfStyle w:val="000000100000" w:firstRow="0" w:lastRow="0" w:firstColumn="0" w:lastColumn="0" w:oddVBand="0" w:evenVBand="0" w:oddHBand="1" w:evenHBand="0" w:firstRowFirstColumn="0" w:firstRowLastColumn="0" w:lastRowFirstColumn="0" w:lastRowLastColumn="0"/>
        </w:trPr>
        <w:tc>
          <w:tcPr>
            <w:tcW w:w="8635" w:type="dxa"/>
          </w:tcPr>
          <w:p w14:paraId="227DB1E0" w14:textId="77777777" w:rsidR="00632990" w:rsidRDefault="00632990" w:rsidP="008E7595">
            <w:r>
              <w:t>SupportsTrackFeedback</w:t>
            </w:r>
          </w:p>
        </w:tc>
      </w:tr>
      <w:tr w:rsidR="00632990" w14:paraId="59AE10FA" w14:textId="77777777" w:rsidTr="008E7595">
        <w:trPr>
          <w:cnfStyle w:val="000000010000" w:firstRow="0" w:lastRow="0" w:firstColumn="0" w:lastColumn="0" w:oddVBand="0" w:evenVBand="0" w:oddHBand="0" w:evenHBand="1" w:firstRowFirstColumn="0" w:firstRowLastColumn="0" w:lastRowFirstColumn="0" w:lastRowLastColumn="0"/>
        </w:trPr>
        <w:tc>
          <w:tcPr>
            <w:tcW w:w="8635" w:type="dxa"/>
          </w:tcPr>
          <w:p w14:paraId="49799DF8" w14:textId="77777777" w:rsidR="00632990" w:rsidRDefault="00632990" w:rsidP="008E7595">
            <w:r>
              <w:t>SupportsChapterFeedback</w:t>
            </w:r>
          </w:p>
        </w:tc>
      </w:tr>
      <w:tr w:rsidR="00632990" w14:paraId="53347D9F" w14:textId="77777777" w:rsidTr="008E7595">
        <w:trPr>
          <w:cnfStyle w:val="000000100000" w:firstRow="0" w:lastRow="0" w:firstColumn="0" w:lastColumn="0" w:oddVBand="0" w:evenVBand="0" w:oddHBand="1" w:evenHBand="0" w:firstRowFirstColumn="0" w:firstRowLastColumn="0" w:lastRowFirstColumn="0" w:lastRowLastColumn="0"/>
        </w:trPr>
        <w:tc>
          <w:tcPr>
            <w:tcW w:w="8635" w:type="dxa"/>
          </w:tcPr>
          <w:p w14:paraId="05CE3784" w14:textId="77777777" w:rsidR="00632990" w:rsidRDefault="00632990" w:rsidP="008E7595">
            <w:r>
              <w:t>SupportsTrackElapsedTimeFeedback</w:t>
            </w:r>
          </w:p>
        </w:tc>
      </w:tr>
      <w:tr w:rsidR="00632990" w14:paraId="41EE74BF" w14:textId="77777777" w:rsidTr="008E7595">
        <w:trPr>
          <w:cnfStyle w:val="000000010000" w:firstRow="0" w:lastRow="0" w:firstColumn="0" w:lastColumn="0" w:oddVBand="0" w:evenVBand="0" w:oddHBand="0" w:evenHBand="1" w:firstRowFirstColumn="0" w:firstRowLastColumn="0" w:lastRowFirstColumn="0" w:lastRowLastColumn="0"/>
        </w:trPr>
        <w:tc>
          <w:tcPr>
            <w:tcW w:w="8635" w:type="dxa"/>
          </w:tcPr>
          <w:p w14:paraId="1FC41F38" w14:textId="77777777" w:rsidR="00632990" w:rsidRDefault="00632990" w:rsidP="008E7595">
            <w:r>
              <w:t>SupportsTrackRemainingTimeFeedback</w:t>
            </w:r>
          </w:p>
        </w:tc>
      </w:tr>
      <w:tr w:rsidR="00632990" w14:paraId="7AE003EC" w14:textId="77777777" w:rsidTr="008E7595">
        <w:trPr>
          <w:cnfStyle w:val="000000100000" w:firstRow="0" w:lastRow="0" w:firstColumn="0" w:lastColumn="0" w:oddVBand="0" w:evenVBand="0" w:oddHBand="1" w:evenHBand="0" w:firstRowFirstColumn="0" w:firstRowLastColumn="0" w:lastRowFirstColumn="0" w:lastRowLastColumn="0"/>
        </w:trPr>
        <w:tc>
          <w:tcPr>
            <w:tcW w:w="8635" w:type="dxa"/>
          </w:tcPr>
          <w:p w14:paraId="74018F36" w14:textId="77777777" w:rsidR="00632990" w:rsidRDefault="00632990" w:rsidP="008E7595">
            <w:r>
              <w:t>SupportsChapterElapsedTimeFeedback</w:t>
            </w:r>
          </w:p>
        </w:tc>
      </w:tr>
      <w:tr w:rsidR="00632990" w14:paraId="431CE7C3" w14:textId="77777777" w:rsidTr="008E7595">
        <w:trPr>
          <w:cnfStyle w:val="000000010000" w:firstRow="0" w:lastRow="0" w:firstColumn="0" w:lastColumn="0" w:oddVBand="0" w:evenVBand="0" w:oddHBand="0" w:evenHBand="1" w:firstRowFirstColumn="0" w:firstRowLastColumn="0" w:lastRowFirstColumn="0" w:lastRowLastColumn="0"/>
        </w:trPr>
        <w:tc>
          <w:tcPr>
            <w:tcW w:w="8635" w:type="dxa"/>
          </w:tcPr>
          <w:p w14:paraId="7F0377EE" w14:textId="77777777" w:rsidR="00632990" w:rsidRDefault="00632990" w:rsidP="008E7595">
            <w:r>
              <w:t>SupportsChapterRemainingTimeFeedback</w:t>
            </w:r>
          </w:p>
        </w:tc>
      </w:tr>
      <w:tr w:rsidR="00632990" w14:paraId="189FD62A" w14:textId="77777777" w:rsidTr="008E7595">
        <w:trPr>
          <w:cnfStyle w:val="000000100000" w:firstRow="0" w:lastRow="0" w:firstColumn="0" w:lastColumn="0" w:oddVBand="0" w:evenVBand="0" w:oddHBand="1" w:evenHBand="0" w:firstRowFirstColumn="0" w:firstRowLastColumn="0" w:lastRowFirstColumn="0" w:lastRowLastColumn="0"/>
        </w:trPr>
        <w:tc>
          <w:tcPr>
            <w:tcW w:w="8635" w:type="dxa"/>
          </w:tcPr>
          <w:p w14:paraId="46F3F8E2" w14:textId="77777777" w:rsidR="00632990" w:rsidRDefault="00632990" w:rsidP="008E7595">
            <w:r>
              <w:t>SupportsTotalElapsedTimeFeedback</w:t>
            </w:r>
          </w:p>
        </w:tc>
      </w:tr>
      <w:tr w:rsidR="00632990" w14:paraId="42771306" w14:textId="77777777" w:rsidTr="008E7595">
        <w:trPr>
          <w:cnfStyle w:val="000000010000" w:firstRow="0" w:lastRow="0" w:firstColumn="0" w:lastColumn="0" w:oddVBand="0" w:evenVBand="0" w:oddHBand="0" w:evenHBand="1" w:firstRowFirstColumn="0" w:firstRowLastColumn="0" w:lastRowFirstColumn="0" w:lastRowLastColumn="0"/>
        </w:trPr>
        <w:tc>
          <w:tcPr>
            <w:tcW w:w="8635" w:type="dxa"/>
          </w:tcPr>
          <w:p w14:paraId="46E7B77D" w14:textId="77777777" w:rsidR="00632990" w:rsidRDefault="00632990" w:rsidP="008E7595">
            <w:r>
              <w:t>SupportsTotalRemainingTimeFeedback</w:t>
            </w:r>
          </w:p>
        </w:tc>
      </w:tr>
      <w:tr w:rsidR="008E7595" w14:paraId="3C3CDD14" w14:textId="77777777" w:rsidTr="008E7595">
        <w:trPr>
          <w:cnfStyle w:val="000000100000" w:firstRow="0" w:lastRow="0" w:firstColumn="0" w:lastColumn="0" w:oddVBand="0" w:evenVBand="0" w:oddHBand="1" w:evenHBand="0" w:firstRowFirstColumn="0" w:firstRowLastColumn="0" w:lastRowFirstColumn="0" w:lastRowLastColumn="0"/>
        </w:trPr>
        <w:tc>
          <w:tcPr>
            <w:tcW w:w="8635" w:type="dxa"/>
          </w:tcPr>
          <w:p w14:paraId="6D219422" w14:textId="77777777" w:rsidR="00632990" w:rsidRDefault="00632990" w:rsidP="008E7595">
            <w:r>
              <w:lastRenderedPageBreak/>
              <w:t>SupportsAudio</w:t>
            </w:r>
          </w:p>
        </w:tc>
      </w:tr>
      <w:tr w:rsidR="00632990" w14:paraId="68573357" w14:textId="77777777" w:rsidTr="008E7595">
        <w:trPr>
          <w:cnfStyle w:val="000000010000" w:firstRow="0" w:lastRow="0" w:firstColumn="0" w:lastColumn="0" w:oddVBand="0" w:evenVBand="0" w:oddHBand="0" w:evenHBand="1" w:firstRowFirstColumn="0" w:firstRowLastColumn="0" w:lastRowFirstColumn="0" w:lastRowLastColumn="0"/>
        </w:trPr>
        <w:tc>
          <w:tcPr>
            <w:tcW w:w="8635" w:type="dxa"/>
          </w:tcPr>
          <w:p w14:paraId="05FA2482" w14:textId="77777777" w:rsidR="00632990" w:rsidRDefault="00632990" w:rsidP="008E7595">
            <w:r>
              <w:t>SupportsDisplay</w:t>
            </w:r>
          </w:p>
        </w:tc>
      </w:tr>
      <w:tr w:rsidR="00632990" w14:paraId="2880049E" w14:textId="77777777" w:rsidTr="008E7595">
        <w:trPr>
          <w:cnfStyle w:val="000000100000" w:firstRow="0" w:lastRow="0" w:firstColumn="0" w:lastColumn="0" w:oddVBand="0" w:evenVBand="0" w:oddHBand="1" w:evenHBand="0" w:firstRowFirstColumn="0" w:firstRowLastColumn="0" w:lastRowFirstColumn="0" w:lastRowLastColumn="0"/>
        </w:trPr>
        <w:tc>
          <w:tcPr>
            <w:tcW w:w="8635" w:type="dxa"/>
          </w:tcPr>
          <w:p w14:paraId="74597F92" w14:textId="77777777" w:rsidR="00632990" w:rsidRDefault="00632990" w:rsidP="008E7595">
            <w:r>
              <w:t>SupportsEject</w:t>
            </w:r>
          </w:p>
        </w:tc>
      </w:tr>
      <w:tr w:rsidR="00632990" w14:paraId="2D1BB902" w14:textId="77777777" w:rsidTr="008E7595">
        <w:trPr>
          <w:cnfStyle w:val="000000010000" w:firstRow="0" w:lastRow="0" w:firstColumn="0" w:lastColumn="0" w:oddVBand="0" w:evenVBand="0" w:oddHBand="0" w:evenHBand="1" w:firstRowFirstColumn="0" w:firstRowLastColumn="0" w:lastRowFirstColumn="0" w:lastRowLastColumn="0"/>
        </w:trPr>
        <w:tc>
          <w:tcPr>
            <w:tcW w:w="8635" w:type="dxa"/>
          </w:tcPr>
          <w:p w14:paraId="523DEF8C" w14:textId="77777777" w:rsidR="00632990" w:rsidRDefault="00632990" w:rsidP="008E7595">
            <w:r>
              <w:t>SupportsSubtitle</w:t>
            </w:r>
          </w:p>
        </w:tc>
      </w:tr>
      <w:tr w:rsidR="00632990" w14:paraId="4A70EC29" w14:textId="77777777" w:rsidTr="008E7595">
        <w:trPr>
          <w:cnfStyle w:val="000000100000" w:firstRow="0" w:lastRow="0" w:firstColumn="0" w:lastColumn="0" w:oddVBand="0" w:evenVBand="0" w:oddHBand="1" w:evenHBand="0" w:firstRowFirstColumn="0" w:firstRowLastColumn="0" w:lastRowFirstColumn="0" w:lastRowLastColumn="0"/>
        </w:trPr>
        <w:tc>
          <w:tcPr>
            <w:tcW w:w="8635" w:type="dxa"/>
          </w:tcPr>
          <w:p w14:paraId="1B9551D4" w14:textId="77777777" w:rsidR="00632990" w:rsidRDefault="00632990" w:rsidP="008E7595">
            <w:r>
              <w:t>SupportsToggleEnergyStar</w:t>
            </w:r>
          </w:p>
        </w:tc>
      </w:tr>
      <w:tr w:rsidR="00632990" w14:paraId="27639313" w14:textId="77777777" w:rsidTr="008E7595">
        <w:trPr>
          <w:cnfStyle w:val="000000010000" w:firstRow="0" w:lastRow="0" w:firstColumn="0" w:lastColumn="0" w:oddVBand="0" w:evenVBand="0" w:oddHBand="0" w:evenHBand="1" w:firstRowFirstColumn="0" w:firstRowLastColumn="0" w:lastRowFirstColumn="0" w:lastRowLastColumn="0"/>
        </w:trPr>
        <w:tc>
          <w:tcPr>
            <w:tcW w:w="8635" w:type="dxa"/>
          </w:tcPr>
          <w:p w14:paraId="6920B8EF" w14:textId="77777777" w:rsidR="00632990" w:rsidRDefault="00632990" w:rsidP="008E7595">
            <w:r>
              <w:t>SupportsDiscreteEnergyStar</w:t>
            </w:r>
          </w:p>
        </w:tc>
      </w:tr>
      <w:tr w:rsidR="00632990" w14:paraId="5F803C67" w14:textId="77777777" w:rsidTr="008E7595">
        <w:trPr>
          <w:cnfStyle w:val="000000100000" w:firstRow="0" w:lastRow="0" w:firstColumn="0" w:lastColumn="0" w:oddVBand="0" w:evenVBand="0" w:oddHBand="1" w:evenHBand="0" w:firstRowFirstColumn="0" w:firstRowLastColumn="0" w:lastRowFirstColumn="0" w:lastRowLastColumn="0"/>
        </w:trPr>
        <w:tc>
          <w:tcPr>
            <w:tcW w:w="8635" w:type="dxa"/>
          </w:tcPr>
          <w:p w14:paraId="320E091C" w14:textId="77777777" w:rsidR="00632990" w:rsidRDefault="00632990" w:rsidP="008E7595">
            <w:r>
              <w:t>SupportsEnergyStarFeedback</w:t>
            </w:r>
          </w:p>
        </w:tc>
      </w:tr>
      <w:tr w:rsidR="00632990" w14:paraId="17FC9F4D" w14:textId="77777777" w:rsidTr="008E7595">
        <w:trPr>
          <w:cnfStyle w:val="000000010000" w:firstRow="0" w:lastRow="0" w:firstColumn="0" w:lastColumn="0" w:oddVBand="0" w:evenVBand="0" w:oddHBand="0" w:evenHBand="1" w:firstRowFirstColumn="0" w:firstRowLastColumn="0" w:lastRowFirstColumn="0" w:lastRowLastColumn="0"/>
        </w:trPr>
        <w:tc>
          <w:tcPr>
            <w:tcW w:w="8635" w:type="dxa"/>
          </w:tcPr>
          <w:p w14:paraId="559A3553" w14:textId="77777777" w:rsidR="00632990" w:rsidRDefault="00632990" w:rsidP="008E7595">
            <w:r>
              <w:t>SupportsPopUpMenu</w:t>
            </w:r>
          </w:p>
        </w:tc>
      </w:tr>
      <w:tr w:rsidR="00632990" w14:paraId="03C74CAD" w14:textId="77777777" w:rsidTr="008E7595">
        <w:trPr>
          <w:cnfStyle w:val="000000100000" w:firstRow="0" w:lastRow="0" w:firstColumn="0" w:lastColumn="0" w:oddVBand="0" w:evenVBand="0" w:oddHBand="1" w:evenHBand="0" w:firstRowFirstColumn="0" w:firstRowLastColumn="0" w:lastRowFirstColumn="0" w:lastRowLastColumn="0"/>
        </w:trPr>
        <w:tc>
          <w:tcPr>
            <w:tcW w:w="8635" w:type="dxa"/>
          </w:tcPr>
          <w:p w14:paraId="517800E6" w14:textId="77777777" w:rsidR="00632990" w:rsidRDefault="00632990" w:rsidP="008E7595">
            <w:r>
              <w:t>SupportsTopMenu</w:t>
            </w:r>
          </w:p>
        </w:tc>
      </w:tr>
      <w:tr w:rsidR="00632990" w14:paraId="0471F711" w14:textId="77777777" w:rsidTr="008E7595">
        <w:trPr>
          <w:cnfStyle w:val="000000010000" w:firstRow="0" w:lastRow="0" w:firstColumn="0" w:lastColumn="0" w:oddVBand="0" w:evenVBand="0" w:oddHBand="0" w:evenHBand="1" w:firstRowFirstColumn="0" w:firstRowLastColumn="0" w:lastRowFirstColumn="0" w:lastRowLastColumn="0"/>
        </w:trPr>
        <w:tc>
          <w:tcPr>
            <w:tcW w:w="8635" w:type="dxa"/>
          </w:tcPr>
          <w:p w14:paraId="0FD54984" w14:textId="77777777" w:rsidR="00632990" w:rsidRDefault="00632990" w:rsidP="008E7595">
            <w:r>
              <w:t>SupportsSelect</w:t>
            </w:r>
          </w:p>
        </w:tc>
      </w:tr>
    </w:tbl>
    <w:p w14:paraId="231FFDCD" w14:textId="77777777" w:rsidR="00632990" w:rsidRPr="00632990" w:rsidRDefault="00632990" w:rsidP="00632990"/>
    <w:p w14:paraId="1D5864E9" w14:textId="77777777" w:rsidR="008E7595" w:rsidRDefault="008E7595">
      <w:r>
        <w:br w:type="page"/>
      </w:r>
    </w:p>
    <w:p w14:paraId="63240467" w14:textId="77777777" w:rsidR="0090516F" w:rsidRDefault="00461A89" w:rsidP="008E7595">
      <w:pPr>
        <w:pStyle w:val="Heading5"/>
      </w:pPr>
      <w:r>
        <w:lastRenderedPageBreak/>
        <w:t xml:space="preserve">Allowed </w:t>
      </w:r>
      <w:r w:rsidR="008E7595">
        <w:t xml:space="preserve">Cable Box DeviceSupport </w:t>
      </w:r>
      <w:r>
        <w:t>Values</w:t>
      </w:r>
    </w:p>
    <w:tbl>
      <w:tblPr>
        <w:tblStyle w:val="TableGrid"/>
        <w:tblW w:w="0" w:type="auto"/>
        <w:tblInd w:w="625" w:type="dxa"/>
        <w:tblLook w:val="04A0" w:firstRow="1" w:lastRow="0" w:firstColumn="1" w:lastColumn="0" w:noHBand="0" w:noVBand="1"/>
      </w:tblPr>
      <w:tblGrid>
        <w:gridCol w:w="8725"/>
      </w:tblGrid>
      <w:tr w:rsidR="008E7595" w14:paraId="120C778A" w14:textId="77777777" w:rsidTr="008E7595">
        <w:trPr>
          <w:cnfStyle w:val="100000000000" w:firstRow="1" w:lastRow="0" w:firstColumn="0" w:lastColumn="0" w:oddVBand="0" w:evenVBand="0" w:oddHBand="0" w:evenHBand="0" w:firstRowFirstColumn="0" w:firstRowLastColumn="0" w:lastRowFirstColumn="0" w:lastRowLastColumn="0"/>
        </w:trPr>
        <w:tc>
          <w:tcPr>
            <w:tcW w:w="8725" w:type="dxa"/>
          </w:tcPr>
          <w:p w14:paraId="77C9C160" w14:textId="77777777" w:rsidR="008E7595" w:rsidRPr="00162494" w:rsidRDefault="008E7595" w:rsidP="008E7595">
            <w:pPr>
              <w:rPr>
                <w:b w:val="0"/>
              </w:rPr>
            </w:pPr>
            <w:r w:rsidRPr="00162494">
              <w:rPr>
                <w:b w:val="0"/>
              </w:rPr>
              <w:t>SupportsArrowKeys</w:t>
            </w:r>
          </w:p>
        </w:tc>
      </w:tr>
      <w:tr w:rsidR="008E7595" w14:paraId="13C798EA" w14:textId="77777777" w:rsidTr="008E7595">
        <w:trPr>
          <w:cnfStyle w:val="000000100000" w:firstRow="0" w:lastRow="0" w:firstColumn="0" w:lastColumn="0" w:oddVBand="0" w:evenVBand="0" w:oddHBand="1" w:evenHBand="0" w:firstRowFirstColumn="0" w:firstRowLastColumn="0" w:lastRowFirstColumn="0" w:lastRowLastColumn="0"/>
        </w:trPr>
        <w:tc>
          <w:tcPr>
            <w:tcW w:w="8725" w:type="dxa"/>
          </w:tcPr>
          <w:p w14:paraId="03529FC2" w14:textId="77777777" w:rsidR="008E7595" w:rsidRDefault="008E7595" w:rsidP="008E7595">
            <w:r>
              <w:t>SupportsAsterisk</w:t>
            </w:r>
          </w:p>
        </w:tc>
      </w:tr>
      <w:tr w:rsidR="008E7595" w14:paraId="603D6A2A" w14:textId="77777777" w:rsidTr="008E7595">
        <w:trPr>
          <w:cnfStyle w:val="000000010000" w:firstRow="0" w:lastRow="0" w:firstColumn="0" w:lastColumn="0" w:oddVBand="0" w:evenVBand="0" w:oddHBand="0" w:evenHBand="1" w:firstRowFirstColumn="0" w:firstRowLastColumn="0" w:lastRowFirstColumn="0" w:lastRowLastColumn="0"/>
        </w:trPr>
        <w:tc>
          <w:tcPr>
            <w:tcW w:w="8725" w:type="dxa"/>
          </w:tcPr>
          <w:p w14:paraId="6B420EC4" w14:textId="77777777" w:rsidR="008E7595" w:rsidRDefault="008E7595" w:rsidP="008E7595">
            <w:r>
              <w:t>SupportsBack</w:t>
            </w:r>
          </w:p>
        </w:tc>
      </w:tr>
      <w:tr w:rsidR="008E7595" w14:paraId="491C57CD" w14:textId="77777777" w:rsidTr="008E7595">
        <w:trPr>
          <w:cnfStyle w:val="000000100000" w:firstRow="0" w:lastRow="0" w:firstColumn="0" w:lastColumn="0" w:oddVBand="0" w:evenVBand="0" w:oddHBand="1" w:evenHBand="0" w:firstRowFirstColumn="0" w:firstRowLastColumn="0" w:lastRowFirstColumn="0" w:lastRowLastColumn="0"/>
        </w:trPr>
        <w:tc>
          <w:tcPr>
            <w:tcW w:w="8725" w:type="dxa"/>
          </w:tcPr>
          <w:p w14:paraId="2F1EBBEE" w14:textId="77777777" w:rsidR="008E7595" w:rsidRDefault="008E7595" w:rsidP="008E7595">
            <w:r>
              <w:t>SupportsChangeChannel</w:t>
            </w:r>
          </w:p>
        </w:tc>
      </w:tr>
      <w:tr w:rsidR="008E7595" w14:paraId="2ECC1F75" w14:textId="77777777" w:rsidTr="008E7595">
        <w:trPr>
          <w:cnfStyle w:val="000000010000" w:firstRow="0" w:lastRow="0" w:firstColumn="0" w:lastColumn="0" w:oddVBand="0" w:evenVBand="0" w:oddHBand="0" w:evenHBand="1" w:firstRowFirstColumn="0" w:firstRowLastColumn="0" w:lastRowFirstColumn="0" w:lastRowLastColumn="0"/>
        </w:trPr>
        <w:tc>
          <w:tcPr>
            <w:tcW w:w="8725" w:type="dxa"/>
          </w:tcPr>
          <w:p w14:paraId="5F61321B" w14:textId="77777777" w:rsidR="008E7595" w:rsidRDefault="008E7595" w:rsidP="008E7595">
            <w:r>
              <w:t>SupportsChangeVolume</w:t>
            </w:r>
          </w:p>
        </w:tc>
      </w:tr>
      <w:tr w:rsidR="008E7595" w14:paraId="0A7DAB25" w14:textId="77777777" w:rsidTr="008E7595">
        <w:trPr>
          <w:cnfStyle w:val="000000100000" w:firstRow="0" w:lastRow="0" w:firstColumn="0" w:lastColumn="0" w:oddVBand="0" w:evenVBand="0" w:oddHBand="1" w:evenHBand="0" w:firstRowFirstColumn="0" w:firstRowLastColumn="0" w:lastRowFirstColumn="0" w:lastRowLastColumn="0"/>
        </w:trPr>
        <w:tc>
          <w:tcPr>
            <w:tcW w:w="8725" w:type="dxa"/>
          </w:tcPr>
          <w:p w14:paraId="67DFA9B0" w14:textId="77777777" w:rsidR="008E7595" w:rsidRDefault="008E7595" w:rsidP="008E7595">
            <w:r>
              <w:t>SupportsChannelFeedback</w:t>
            </w:r>
          </w:p>
        </w:tc>
      </w:tr>
      <w:tr w:rsidR="008E7595" w14:paraId="3D8A6214" w14:textId="77777777" w:rsidTr="008E7595">
        <w:trPr>
          <w:cnfStyle w:val="000000010000" w:firstRow="0" w:lastRow="0" w:firstColumn="0" w:lastColumn="0" w:oddVBand="0" w:evenVBand="0" w:oddHBand="0" w:evenHBand="1" w:firstRowFirstColumn="0" w:firstRowLastColumn="0" w:lastRowFirstColumn="0" w:lastRowLastColumn="0"/>
        </w:trPr>
        <w:tc>
          <w:tcPr>
            <w:tcW w:w="8725" w:type="dxa"/>
          </w:tcPr>
          <w:p w14:paraId="121B54A1" w14:textId="77777777" w:rsidR="008E7595" w:rsidRDefault="008E7595" w:rsidP="008E7595">
            <w:r>
              <w:t>SupportsClear</w:t>
            </w:r>
          </w:p>
        </w:tc>
      </w:tr>
      <w:tr w:rsidR="008E7595" w14:paraId="65CFD00C" w14:textId="77777777" w:rsidTr="008E7595">
        <w:trPr>
          <w:cnfStyle w:val="000000100000" w:firstRow="0" w:lastRow="0" w:firstColumn="0" w:lastColumn="0" w:oddVBand="0" w:evenVBand="0" w:oddHBand="1" w:evenHBand="0" w:firstRowFirstColumn="0" w:firstRowLastColumn="0" w:lastRowFirstColumn="0" w:lastRowLastColumn="0"/>
        </w:trPr>
        <w:tc>
          <w:tcPr>
            <w:tcW w:w="8725" w:type="dxa"/>
          </w:tcPr>
          <w:p w14:paraId="00E17EF3" w14:textId="77777777" w:rsidR="008E7595" w:rsidRDefault="008E7595" w:rsidP="008E7595">
            <w:r>
              <w:t>SupportsColorButtons</w:t>
            </w:r>
          </w:p>
        </w:tc>
      </w:tr>
      <w:tr w:rsidR="008E7595" w14:paraId="28DC1EA1" w14:textId="77777777" w:rsidTr="008E7595">
        <w:trPr>
          <w:cnfStyle w:val="000000010000" w:firstRow="0" w:lastRow="0" w:firstColumn="0" w:lastColumn="0" w:oddVBand="0" w:evenVBand="0" w:oddHBand="0" w:evenHBand="1" w:firstRowFirstColumn="0" w:firstRowLastColumn="0" w:lastRowFirstColumn="0" w:lastRowLastColumn="0"/>
        </w:trPr>
        <w:tc>
          <w:tcPr>
            <w:tcW w:w="8725" w:type="dxa"/>
          </w:tcPr>
          <w:p w14:paraId="706D36CC" w14:textId="77777777" w:rsidR="008E7595" w:rsidRDefault="008E7595" w:rsidP="008E7595">
            <w:r>
              <w:t>SupportsCoolDownTime</w:t>
            </w:r>
          </w:p>
        </w:tc>
      </w:tr>
      <w:tr w:rsidR="008E7595" w14:paraId="6D2ACD5C" w14:textId="77777777" w:rsidTr="008E7595">
        <w:trPr>
          <w:cnfStyle w:val="000000100000" w:firstRow="0" w:lastRow="0" w:firstColumn="0" w:lastColumn="0" w:oddVBand="0" w:evenVBand="0" w:oddHBand="1" w:evenHBand="0" w:firstRowFirstColumn="0" w:firstRowLastColumn="0" w:lastRowFirstColumn="0" w:lastRowLastColumn="0"/>
        </w:trPr>
        <w:tc>
          <w:tcPr>
            <w:tcW w:w="8725" w:type="dxa"/>
          </w:tcPr>
          <w:p w14:paraId="1F8FDD55" w14:textId="77777777" w:rsidR="008E7595" w:rsidRDefault="008E7595" w:rsidP="008E7595">
            <w:r>
              <w:t>SupportsDash</w:t>
            </w:r>
          </w:p>
        </w:tc>
      </w:tr>
      <w:tr w:rsidR="008E7595" w14:paraId="2C8DB535" w14:textId="77777777" w:rsidTr="008E7595">
        <w:trPr>
          <w:cnfStyle w:val="000000010000" w:firstRow="0" w:lastRow="0" w:firstColumn="0" w:lastColumn="0" w:oddVBand="0" w:evenVBand="0" w:oddHBand="0" w:evenHBand="1" w:firstRowFirstColumn="0" w:firstRowLastColumn="0" w:lastRowFirstColumn="0" w:lastRowLastColumn="0"/>
        </w:trPr>
        <w:tc>
          <w:tcPr>
            <w:tcW w:w="8725" w:type="dxa"/>
          </w:tcPr>
          <w:p w14:paraId="1E152734" w14:textId="77777777" w:rsidR="008E7595" w:rsidRDefault="008E7595" w:rsidP="008E7595">
            <w:r>
              <w:t>SupportsDisconnect</w:t>
            </w:r>
          </w:p>
        </w:tc>
      </w:tr>
      <w:tr w:rsidR="008E7595" w14:paraId="29B04868" w14:textId="77777777" w:rsidTr="008E7595">
        <w:trPr>
          <w:cnfStyle w:val="000000100000" w:firstRow="0" w:lastRow="0" w:firstColumn="0" w:lastColumn="0" w:oddVBand="0" w:evenVBand="0" w:oddHBand="1" w:evenHBand="0" w:firstRowFirstColumn="0" w:firstRowLastColumn="0" w:lastRowFirstColumn="0" w:lastRowLastColumn="0"/>
        </w:trPr>
        <w:tc>
          <w:tcPr>
            <w:tcW w:w="8725" w:type="dxa"/>
          </w:tcPr>
          <w:p w14:paraId="536D7863" w14:textId="77777777" w:rsidR="008E7595" w:rsidRDefault="008E7595" w:rsidP="008E7595">
            <w:r>
              <w:t>SupportsDiscreteMute</w:t>
            </w:r>
          </w:p>
        </w:tc>
      </w:tr>
      <w:tr w:rsidR="008E7595" w14:paraId="412552BE" w14:textId="77777777" w:rsidTr="008E7595">
        <w:trPr>
          <w:cnfStyle w:val="000000010000" w:firstRow="0" w:lastRow="0" w:firstColumn="0" w:lastColumn="0" w:oddVBand="0" w:evenVBand="0" w:oddHBand="0" w:evenHBand="1" w:firstRowFirstColumn="0" w:firstRowLastColumn="0" w:lastRowFirstColumn="0" w:lastRowLastColumn="0"/>
        </w:trPr>
        <w:tc>
          <w:tcPr>
            <w:tcW w:w="8725" w:type="dxa"/>
          </w:tcPr>
          <w:p w14:paraId="6AD67A79" w14:textId="77777777" w:rsidR="008E7595" w:rsidRDefault="008E7595" w:rsidP="008E7595">
            <w:r>
              <w:t>SupportsDiscretePower</w:t>
            </w:r>
          </w:p>
        </w:tc>
      </w:tr>
      <w:tr w:rsidR="008E7595" w14:paraId="7BEC6AB2" w14:textId="77777777" w:rsidTr="008E7595">
        <w:trPr>
          <w:cnfStyle w:val="000000100000" w:firstRow="0" w:lastRow="0" w:firstColumn="0" w:lastColumn="0" w:oddVBand="0" w:evenVBand="0" w:oddHBand="1" w:evenHBand="0" w:firstRowFirstColumn="0" w:firstRowLastColumn="0" w:lastRowFirstColumn="0" w:lastRowLastColumn="0"/>
        </w:trPr>
        <w:tc>
          <w:tcPr>
            <w:tcW w:w="8725" w:type="dxa"/>
          </w:tcPr>
          <w:p w14:paraId="4FE41452" w14:textId="77777777" w:rsidR="008E7595" w:rsidRDefault="008E7595" w:rsidP="008E7595">
            <w:r>
              <w:t>SupportsDvrCommand</w:t>
            </w:r>
          </w:p>
        </w:tc>
      </w:tr>
      <w:tr w:rsidR="008E7595" w14:paraId="4A59BCE0" w14:textId="77777777" w:rsidTr="008E7595">
        <w:trPr>
          <w:cnfStyle w:val="000000010000" w:firstRow="0" w:lastRow="0" w:firstColumn="0" w:lastColumn="0" w:oddVBand="0" w:evenVBand="0" w:oddHBand="0" w:evenHBand="1" w:firstRowFirstColumn="0" w:firstRowLastColumn="0" w:lastRowFirstColumn="0" w:lastRowLastColumn="0"/>
        </w:trPr>
        <w:tc>
          <w:tcPr>
            <w:tcW w:w="8725" w:type="dxa"/>
          </w:tcPr>
          <w:p w14:paraId="37C637DC" w14:textId="77777777" w:rsidR="008E7595" w:rsidRDefault="008E7595" w:rsidP="008E7595">
            <w:r>
              <w:t>SupportsEnter</w:t>
            </w:r>
          </w:p>
        </w:tc>
      </w:tr>
      <w:tr w:rsidR="008E7595" w14:paraId="44AF9829" w14:textId="77777777" w:rsidTr="008E7595">
        <w:trPr>
          <w:cnfStyle w:val="000000100000" w:firstRow="0" w:lastRow="0" w:firstColumn="0" w:lastColumn="0" w:oddVBand="0" w:evenVBand="0" w:oddHBand="1" w:evenHBand="0" w:firstRowFirstColumn="0" w:firstRowLastColumn="0" w:lastRowFirstColumn="0" w:lastRowLastColumn="0"/>
        </w:trPr>
        <w:tc>
          <w:tcPr>
            <w:tcW w:w="8725" w:type="dxa"/>
          </w:tcPr>
          <w:p w14:paraId="6FAFC1ED" w14:textId="77777777" w:rsidR="008E7595" w:rsidRDefault="008E7595" w:rsidP="008E7595">
            <w:r>
              <w:t>SupportsExit</w:t>
            </w:r>
          </w:p>
        </w:tc>
      </w:tr>
      <w:tr w:rsidR="008E7595" w14:paraId="39B7748B" w14:textId="77777777" w:rsidTr="008E7595">
        <w:trPr>
          <w:cnfStyle w:val="000000010000" w:firstRow="0" w:lastRow="0" w:firstColumn="0" w:lastColumn="0" w:oddVBand="0" w:evenVBand="0" w:oddHBand="0" w:evenHBand="1" w:firstRowFirstColumn="0" w:firstRowLastColumn="0" w:lastRowFirstColumn="0" w:lastRowLastColumn="0"/>
        </w:trPr>
        <w:tc>
          <w:tcPr>
            <w:tcW w:w="8725" w:type="dxa"/>
          </w:tcPr>
          <w:p w14:paraId="1F6D2880" w14:textId="77777777" w:rsidR="008E7595" w:rsidRDefault="008E7595" w:rsidP="008E7595">
            <w:r>
              <w:t>SupportsFavorite</w:t>
            </w:r>
          </w:p>
        </w:tc>
      </w:tr>
      <w:tr w:rsidR="008E7595" w14:paraId="4062A6BF" w14:textId="77777777" w:rsidTr="008E7595">
        <w:trPr>
          <w:cnfStyle w:val="000000100000" w:firstRow="0" w:lastRow="0" w:firstColumn="0" w:lastColumn="0" w:oddVBand="0" w:evenVBand="0" w:oddHBand="1" w:evenHBand="0" w:firstRowFirstColumn="0" w:firstRowLastColumn="0" w:lastRowFirstColumn="0" w:lastRowLastColumn="0"/>
        </w:trPr>
        <w:tc>
          <w:tcPr>
            <w:tcW w:w="8725" w:type="dxa"/>
          </w:tcPr>
          <w:p w14:paraId="4DFEBB42" w14:textId="77777777" w:rsidR="008E7595" w:rsidRDefault="008E7595" w:rsidP="008E7595">
            <w:r>
              <w:t>SupportsForwardScan</w:t>
            </w:r>
          </w:p>
        </w:tc>
      </w:tr>
      <w:tr w:rsidR="008E7595" w14:paraId="5D8C08D4" w14:textId="77777777" w:rsidTr="008E7595">
        <w:trPr>
          <w:cnfStyle w:val="000000010000" w:firstRow="0" w:lastRow="0" w:firstColumn="0" w:lastColumn="0" w:oddVBand="0" w:evenVBand="0" w:oddHBand="0" w:evenHBand="1" w:firstRowFirstColumn="0" w:firstRowLastColumn="0" w:lastRowFirstColumn="0" w:lastRowLastColumn="0"/>
        </w:trPr>
        <w:tc>
          <w:tcPr>
            <w:tcW w:w="8725" w:type="dxa"/>
          </w:tcPr>
          <w:p w14:paraId="23A3CA13" w14:textId="77777777" w:rsidR="008E7595" w:rsidRDefault="008E7595" w:rsidP="008E7595">
            <w:r>
              <w:t>SupportsForwardSkip</w:t>
            </w:r>
          </w:p>
        </w:tc>
      </w:tr>
      <w:tr w:rsidR="008E7595" w14:paraId="66275770" w14:textId="77777777" w:rsidTr="008E7595">
        <w:trPr>
          <w:cnfStyle w:val="000000100000" w:firstRow="0" w:lastRow="0" w:firstColumn="0" w:lastColumn="0" w:oddVBand="0" w:evenVBand="0" w:oddHBand="1" w:evenHBand="0" w:firstRowFirstColumn="0" w:firstRowLastColumn="0" w:lastRowFirstColumn="0" w:lastRowLastColumn="0"/>
        </w:trPr>
        <w:tc>
          <w:tcPr>
            <w:tcW w:w="8725" w:type="dxa"/>
          </w:tcPr>
          <w:p w14:paraId="603B8342" w14:textId="77777777" w:rsidR="008E7595" w:rsidRDefault="008E7595" w:rsidP="008E7595">
            <w:r>
              <w:t>SupportsGuide</w:t>
            </w:r>
          </w:p>
        </w:tc>
      </w:tr>
      <w:tr w:rsidR="008E7595" w14:paraId="04E3EC26" w14:textId="77777777" w:rsidTr="008E7595">
        <w:trPr>
          <w:cnfStyle w:val="000000010000" w:firstRow="0" w:lastRow="0" w:firstColumn="0" w:lastColumn="0" w:oddVBand="0" w:evenVBand="0" w:oddHBand="0" w:evenHBand="1" w:firstRowFirstColumn="0" w:firstRowLastColumn="0" w:lastRowFirstColumn="0" w:lastRowLastColumn="0"/>
        </w:trPr>
        <w:tc>
          <w:tcPr>
            <w:tcW w:w="8725" w:type="dxa"/>
          </w:tcPr>
          <w:p w14:paraId="0E524313" w14:textId="77777777" w:rsidR="008E7595" w:rsidRDefault="008E7595" w:rsidP="008E7595">
            <w:r>
              <w:t>SupportsHome</w:t>
            </w:r>
          </w:p>
        </w:tc>
      </w:tr>
      <w:tr w:rsidR="008E7595" w14:paraId="5C2E163D" w14:textId="77777777" w:rsidTr="008E7595">
        <w:trPr>
          <w:cnfStyle w:val="000000100000" w:firstRow="0" w:lastRow="0" w:firstColumn="0" w:lastColumn="0" w:oddVBand="0" w:evenVBand="0" w:oddHBand="1" w:evenHBand="0" w:firstRowFirstColumn="0" w:firstRowLastColumn="0" w:lastRowFirstColumn="0" w:lastRowLastColumn="0"/>
        </w:trPr>
        <w:tc>
          <w:tcPr>
            <w:tcW w:w="8725" w:type="dxa"/>
          </w:tcPr>
          <w:p w14:paraId="36E722C8" w14:textId="77777777" w:rsidR="008E7595" w:rsidRDefault="008E7595" w:rsidP="008E7595">
            <w:r>
              <w:t>SupportsInfo</w:t>
            </w:r>
          </w:p>
        </w:tc>
      </w:tr>
      <w:tr w:rsidR="008E7595" w14:paraId="0AFF6611" w14:textId="77777777" w:rsidTr="008E7595">
        <w:trPr>
          <w:cnfStyle w:val="000000010000" w:firstRow="0" w:lastRow="0" w:firstColumn="0" w:lastColumn="0" w:oddVBand="0" w:evenVBand="0" w:oddHBand="0" w:evenHBand="1" w:firstRowFirstColumn="0" w:firstRowLastColumn="0" w:lastRowFirstColumn="0" w:lastRowLastColumn="0"/>
        </w:trPr>
        <w:tc>
          <w:tcPr>
            <w:tcW w:w="8725" w:type="dxa"/>
          </w:tcPr>
          <w:p w14:paraId="6F181C37" w14:textId="77777777" w:rsidR="008E7595" w:rsidRDefault="008E7595" w:rsidP="008E7595">
            <w:r>
              <w:t>SupportsKeypadBackSpace</w:t>
            </w:r>
          </w:p>
        </w:tc>
      </w:tr>
      <w:tr w:rsidR="008E7595" w14:paraId="7CB3DEC9" w14:textId="77777777" w:rsidTr="008E7595">
        <w:trPr>
          <w:cnfStyle w:val="000000100000" w:firstRow="0" w:lastRow="0" w:firstColumn="0" w:lastColumn="0" w:oddVBand="0" w:evenVBand="0" w:oddHBand="1" w:evenHBand="0" w:firstRowFirstColumn="0" w:firstRowLastColumn="0" w:lastRowFirstColumn="0" w:lastRowLastColumn="0"/>
        </w:trPr>
        <w:tc>
          <w:tcPr>
            <w:tcW w:w="8725" w:type="dxa"/>
          </w:tcPr>
          <w:p w14:paraId="02FB45DD" w14:textId="77777777" w:rsidR="008E7595" w:rsidRDefault="008E7595" w:rsidP="008E7595">
            <w:r>
              <w:t>SupportsKeypadNumber</w:t>
            </w:r>
          </w:p>
        </w:tc>
      </w:tr>
      <w:tr w:rsidR="008E7595" w14:paraId="3764B9C7" w14:textId="77777777" w:rsidTr="008E7595">
        <w:trPr>
          <w:cnfStyle w:val="000000010000" w:firstRow="0" w:lastRow="0" w:firstColumn="0" w:lastColumn="0" w:oddVBand="0" w:evenVBand="0" w:oddHBand="0" w:evenHBand="1" w:firstRowFirstColumn="0" w:firstRowLastColumn="0" w:lastRowFirstColumn="0" w:lastRowLastColumn="0"/>
        </w:trPr>
        <w:tc>
          <w:tcPr>
            <w:tcW w:w="8725" w:type="dxa"/>
          </w:tcPr>
          <w:p w14:paraId="1B76CB5F" w14:textId="77777777" w:rsidR="008E7595" w:rsidRDefault="008E7595" w:rsidP="008E7595">
            <w:r>
              <w:t>SupportsLast</w:t>
            </w:r>
          </w:p>
        </w:tc>
      </w:tr>
      <w:tr w:rsidR="008E7595" w14:paraId="30714AC6" w14:textId="77777777" w:rsidTr="008E7595">
        <w:trPr>
          <w:cnfStyle w:val="000000100000" w:firstRow="0" w:lastRow="0" w:firstColumn="0" w:lastColumn="0" w:oddVBand="0" w:evenVBand="0" w:oddHBand="1" w:evenHBand="0" w:firstRowFirstColumn="0" w:firstRowLastColumn="0" w:lastRowFirstColumn="0" w:lastRowLastColumn="0"/>
        </w:trPr>
        <w:tc>
          <w:tcPr>
            <w:tcW w:w="8725" w:type="dxa"/>
          </w:tcPr>
          <w:p w14:paraId="2E37DEF6" w14:textId="77777777" w:rsidR="008E7595" w:rsidRDefault="008E7595" w:rsidP="008E7595">
            <w:r>
              <w:t>SupportsLetterKeys</w:t>
            </w:r>
          </w:p>
        </w:tc>
      </w:tr>
      <w:tr w:rsidR="008E7595" w14:paraId="2C881B63" w14:textId="77777777" w:rsidTr="008E7595">
        <w:trPr>
          <w:cnfStyle w:val="000000010000" w:firstRow="0" w:lastRow="0" w:firstColumn="0" w:lastColumn="0" w:oddVBand="0" w:evenVBand="0" w:oddHBand="0" w:evenHBand="1" w:firstRowFirstColumn="0" w:firstRowLastColumn="0" w:lastRowFirstColumn="0" w:lastRowLastColumn="0"/>
        </w:trPr>
        <w:tc>
          <w:tcPr>
            <w:tcW w:w="8725" w:type="dxa"/>
          </w:tcPr>
          <w:p w14:paraId="054E6BBE" w14:textId="77777777" w:rsidR="008E7595" w:rsidRDefault="008E7595" w:rsidP="008E7595">
            <w:r>
              <w:t>SupportsLive</w:t>
            </w:r>
          </w:p>
        </w:tc>
      </w:tr>
      <w:tr w:rsidR="008E7595" w14:paraId="23F2C532" w14:textId="77777777" w:rsidTr="008E7595">
        <w:trPr>
          <w:cnfStyle w:val="000000100000" w:firstRow="0" w:lastRow="0" w:firstColumn="0" w:lastColumn="0" w:oddVBand="0" w:evenVBand="0" w:oddHBand="1" w:evenHBand="0" w:firstRowFirstColumn="0" w:firstRowLastColumn="0" w:lastRowFirstColumn="0" w:lastRowLastColumn="0"/>
        </w:trPr>
        <w:tc>
          <w:tcPr>
            <w:tcW w:w="8725" w:type="dxa"/>
          </w:tcPr>
          <w:p w14:paraId="7C8F63C0" w14:textId="77777777" w:rsidR="008E7595" w:rsidRDefault="008E7595" w:rsidP="008E7595">
            <w:r>
              <w:t>SupportsMenu</w:t>
            </w:r>
          </w:p>
        </w:tc>
      </w:tr>
      <w:tr w:rsidR="008E7595" w14:paraId="653B6C4B" w14:textId="77777777" w:rsidTr="008E7595">
        <w:trPr>
          <w:cnfStyle w:val="000000010000" w:firstRow="0" w:lastRow="0" w:firstColumn="0" w:lastColumn="0" w:oddVBand="0" w:evenVBand="0" w:oddHBand="0" w:evenHBand="1" w:firstRowFirstColumn="0" w:firstRowLastColumn="0" w:lastRowFirstColumn="0" w:lastRowLastColumn="0"/>
        </w:trPr>
        <w:tc>
          <w:tcPr>
            <w:tcW w:w="8725" w:type="dxa"/>
          </w:tcPr>
          <w:p w14:paraId="3383E02A" w14:textId="77777777" w:rsidR="008E7595" w:rsidRDefault="008E7595" w:rsidP="008E7595">
            <w:r>
              <w:t>SupportsMute</w:t>
            </w:r>
          </w:p>
        </w:tc>
      </w:tr>
      <w:tr w:rsidR="008E7595" w14:paraId="786F98B1" w14:textId="77777777" w:rsidTr="008E7595">
        <w:trPr>
          <w:cnfStyle w:val="000000100000" w:firstRow="0" w:lastRow="0" w:firstColumn="0" w:lastColumn="0" w:oddVBand="0" w:evenVBand="0" w:oddHBand="1" w:evenHBand="0" w:firstRowFirstColumn="0" w:firstRowLastColumn="0" w:lastRowFirstColumn="0" w:lastRowLastColumn="0"/>
        </w:trPr>
        <w:tc>
          <w:tcPr>
            <w:tcW w:w="8725" w:type="dxa"/>
          </w:tcPr>
          <w:p w14:paraId="33B66C90" w14:textId="77777777" w:rsidR="008E7595" w:rsidRDefault="008E7595" w:rsidP="008E7595">
            <w:r>
              <w:t>SupportsMuteFeedback</w:t>
            </w:r>
          </w:p>
        </w:tc>
      </w:tr>
      <w:tr w:rsidR="008E7595" w14:paraId="2E22900C" w14:textId="77777777" w:rsidTr="008E7595">
        <w:trPr>
          <w:cnfStyle w:val="000000010000" w:firstRow="0" w:lastRow="0" w:firstColumn="0" w:lastColumn="0" w:oddVBand="0" w:evenVBand="0" w:oddHBand="0" w:evenHBand="1" w:firstRowFirstColumn="0" w:firstRowLastColumn="0" w:lastRowFirstColumn="0" w:lastRowLastColumn="0"/>
        </w:trPr>
        <w:tc>
          <w:tcPr>
            <w:tcW w:w="8725" w:type="dxa"/>
          </w:tcPr>
          <w:p w14:paraId="6C41A9F8" w14:textId="77777777" w:rsidR="008E7595" w:rsidRDefault="008E7595" w:rsidP="008E7595">
            <w:r>
              <w:t>SupportsPageChange</w:t>
            </w:r>
          </w:p>
        </w:tc>
      </w:tr>
      <w:tr w:rsidR="008E7595" w14:paraId="47392E53" w14:textId="77777777" w:rsidTr="008E7595">
        <w:trPr>
          <w:cnfStyle w:val="000000100000" w:firstRow="0" w:lastRow="0" w:firstColumn="0" w:lastColumn="0" w:oddVBand="0" w:evenVBand="0" w:oddHBand="1" w:evenHBand="0" w:firstRowFirstColumn="0" w:firstRowLastColumn="0" w:lastRowFirstColumn="0" w:lastRowLastColumn="0"/>
        </w:trPr>
        <w:tc>
          <w:tcPr>
            <w:tcW w:w="8725" w:type="dxa"/>
          </w:tcPr>
          <w:p w14:paraId="7EFCE70F" w14:textId="77777777" w:rsidR="008E7595" w:rsidRDefault="008E7595" w:rsidP="008E7595">
            <w:r>
              <w:t>SupportsPause</w:t>
            </w:r>
          </w:p>
        </w:tc>
      </w:tr>
      <w:tr w:rsidR="008E7595" w14:paraId="274799A4" w14:textId="77777777" w:rsidTr="008E7595">
        <w:trPr>
          <w:cnfStyle w:val="000000010000" w:firstRow="0" w:lastRow="0" w:firstColumn="0" w:lastColumn="0" w:oddVBand="0" w:evenVBand="0" w:oddHBand="0" w:evenHBand="1" w:firstRowFirstColumn="0" w:firstRowLastColumn="0" w:lastRowFirstColumn="0" w:lastRowLastColumn="0"/>
        </w:trPr>
        <w:tc>
          <w:tcPr>
            <w:tcW w:w="8725" w:type="dxa"/>
          </w:tcPr>
          <w:p w14:paraId="77B2F400" w14:textId="77777777" w:rsidR="008E7595" w:rsidRDefault="008E7595" w:rsidP="008E7595">
            <w:r>
              <w:t>SupportsPeriod</w:t>
            </w:r>
          </w:p>
        </w:tc>
      </w:tr>
      <w:tr w:rsidR="008E7595" w14:paraId="5B584ADC" w14:textId="77777777" w:rsidTr="008E7595">
        <w:trPr>
          <w:cnfStyle w:val="000000100000" w:firstRow="0" w:lastRow="0" w:firstColumn="0" w:lastColumn="0" w:oddVBand="0" w:evenVBand="0" w:oddHBand="1" w:evenHBand="0" w:firstRowFirstColumn="0" w:firstRowLastColumn="0" w:lastRowFirstColumn="0" w:lastRowLastColumn="0"/>
        </w:trPr>
        <w:tc>
          <w:tcPr>
            <w:tcW w:w="8725" w:type="dxa"/>
          </w:tcPr>
          <w:p w14:paraId="00DDE2F4" w14:textId="77777777" w:rsidR="008E7595" w:rsidRDefault="008E7595" w:rsidP="008E7595">
            <w:r>
              <w:t>SupportsPlay</w:t>
            </w:r>
          </w:p>
        </w:tc>
      </w:tr>
      <w:tr w:rsidR="008E7595" w14:paraId="656455FD" w14:textId="77777777" w:rsidTr="008E7595">
        <w:trPr>
          <w:cnfStyle w:val="000000010000" w:firstRow="0" w:lastRow="0" w:firstColumn="0" w:lastColumn="0" w:oddVBand="0" w:evenVBand="0" w:oddHBand="0" w:evenHBand="1" w:firstRowFirstColumn="0" w:firstRowLastColumn="0" w:lastRowFirstColumn="0" w:lastRowLastColumn="0"/>
        </w:trPr>
        <w:tc>
          <w:tcPr>
            <w:tcW w:w="8725" w:type="dxa"/>
          </w:tcPr>
          <w:p w14:paraId="653CB7CE" w14:textId="77777777" w:rsidR="008E7595" w:rsidRDefault="008E7595" w:rsidP="008E7595">
            <w:r>
              <w:t>SupportsPound</w:t>
            </w:r>
          </w:p>
        </w:tc>
      </w:tr>
      <w:tr w:rsidR="008E7595" w14:paraId="24B44AA2" w14:textId="77777777" w:rsidTr="008E7595">
        <w:trPr>
          <w:cnfStyle w:val="000000100000" w:firstRow="0" w:lastRow="0" w:firstColumn="0" w:lastColumn="0" w:oddVBand="0" w:evenVBand="0" w:oddHBand="1" w:evenHBand="0" w:firstRowFirstColumn="0" w:firstRowLastColumn="0" w:lastRowFirstColumn="0" w:lastRowLastColumn="0"/>
        </w:trPr>
        <w:tc>
          <w:tcPr>
            <w:tcW w:w="8725" w:type="dxa"/>
          </w:tcPr>
          <w:p w14:paraId="5543CA4A" w14:textId="77777777" w:rsidR="008E7595" w:rsidRDefault="008E7595" w:rsidP="008E7595">
            <w:r>
              <w:t>SupportsPowerFeedback</w:t>
            </w:r>
          </w:p>
        </w:tc>
      </w:tr>
      <w:tr w:rsidR="008E7595" w14:paraId="17CE68F0" w14:textId="77777777" w:rsidTr="008E7595">
        <w:trPr>
          <w:cnfStyle w:val="000000010000" w:firstRow="0" w:lastRow="0" w:firstColumn="0" w:lastColumn="0" w:oddVBand="0" w:evenVBand="0" w:oddHBand="0" w:evenHBand="1" w:firstRowFirstColumn="0" w:firstRowLastColumn="0" w:lastRowFirstColumn="0" w:lastRowLastColumn="0"/>
        </w:trPr>
        <w:tc>
          <w:tcPr>
            <w:tcW w:w="8725" w:type="dxa"/>
          </w:tcPr>
          <w:p w14:paraId="339FE2D9" w14:textId="77777777" w:rsidR="008E7595" w:rsidRDefault="008E7595" w:rsidP="008E7595">
            <w:r>
              <w:t>SupportsReconnect</w:t>
            </w:r>
          </w:p>
        </w:tc>
      </w:tr>
      <w:tr w:rsidR="008E7595" w14:paraId="64996AE1" w14:textId="77777777" w:rsidTr="008E7595">
        <w:trPr>
          <w:cnfStyle w:val="000000100000" w:firstRow="0" w:lastRow="0" w:firstColumn="0" w:lastColumn="0" w:oddVBand="0" w:evenVBand="0" w:oddHBand="1" w:evenHBand="0" w:firstRowFirstColumn="0" w:firstRowLastColumn="0" w:lastRowFirstColumn="0" w:lastRowLastColumn="0"/>
        </w:trPr>
        <w:tc>
          <w:tcPr>
            <w:tcW w:w="8725" w:type="dxa"/>
          </w:tcPr>
          <w:p w14:paraId="649C8B50" w14:textId="77777777" w:rsidR="008E7595" w:rsidRDefault="008E7595" w:rsidP="008E7595">
            <w:r>
              <w:t>SupportsRecord</w:t>
            </w:r>
          </w:p>
        </w:tc>
      </w:tr>
      <w:tr w:rsidR="008E7595" w14:paraId="3E015BA2" w14:textId="77777777" w:rsidTr="008E7595">
        <w:trPr>
          <w:cnfStyle w:val="000000010000" w:firstRow="0" w:lastRow="0" w:firstColumn="0" w:lastColumn="0" w:oddVBand="0" w:evenVBand="0" w:oddHBand="0" w:evenHBand="1" w:firstRowFirstColumn="0" w:firstRowLastColumn="0" w:lastRowFirstColumn="0" w:lastRowLastColumn="0"/>
        </w:trPr>
        <w:tc>
          <w:tcPr>
            <w:tcW w:w="8725" w:type="dxa"/>
          </w:tcPr>
          <w:p w14:paraId="6CA62C60" w14:textId="77777777" w:rsidR="008E7595" w:rsidRDefault="008E7595" w:rsidP="008E7595">
            <w:r>
              <w:t>SupportsRepeat</w:t>
            </w:r>
          </w:p>
        </w:tc>
      </w:tr>
      <w:tr w:rsidR="008E7595" w14:paraId="0B61D07B" w14:textId="77777777" w:rsidTr="008E7595">
        <w:trPr>
          <w:cnfStyle w:val="000000100000" w:firstRow="0" w:lastRow="0" w:firstColumn="0" w:lastColumn="0" w:oddVBand="0" w:evenVBand="0" w:oddHBand="1" w:evenHBand="0" w:firstRowFirstColumn="0" w:firstRowLastColumn="0" w:lastRowFirstColumn="0" w:lastRowLastColumn="0"/>
        </w:trPr>
        <w:tc>
          <w:tcPr>
            <w:tcW w:w="8725" w:type="dxa"/>
          </w:tcPr>
          <w:p w14:paraId="552519F6" w14:textId="77777777" w:rsidR="008E7595" w:rsidRDefault="008E7595" w:rsidP="008E7595">
            <w:r>
              <w:t>SupportsReplay</w:t>
            </w:r>
          </w:p>
        </w:tc>
      </w:tr>
      <w:tr w:rsidR="008E7595" w14:paraId="6B999741" w14:textId="77777777" w:rsidTr="008E7595">
        <w:trPr>
          <w:cnfStyle w:val="000000010000" w:firstRow="0" w:lastRow="0" w:firstColumn="0" w:lastColumn="0" w:oddVBand="0" w:evenVBand="0" w:oddHBand="0" w:evenHBand="1" w:firstRowFirstColumn="0" w:firstRowLastColumn="0" w:lastRowFirstColumn="0" w:lastRowLastColumn="0"/>
        </w:trPr>
        <w:tc>
          <w:tcPr>
            <w:tcW w:w="8725" w:type="dxa"/>
          </w:tcPr>
          <w:p w14:paraId="4287B78E" w14:textId="77777777" w:rsidR="008E7595" w:rsidRDefault="008E7595" w:rsidP="008E7595">
            <w:r>
              <w:t>SupportsReturn</w:t>
            </w:r>
          </w:p>
        </w:tc>
      </w:tr>
      <w:tr w:rsidR="008E7595" w14:paraId="57454D13" w14:textId="77777777" w:rsidTr="008E7595">
        <w:trPr>
          <w:cnfStyle w:val="000000100000" w:firstRow="0" w:lastRow="0" w:firstColumn="0" w:lastColumn="0" w:oddVBand="0" w:evenVBand="0" w:oddHBand="1" w:evenHBand="0" w:firstRowFirstColumn="0" w:firstRowLastColumn="0" w:lastRowFirstColumn="0" w:lastRowLastColumn="0"/>
        </w:trPr>
        <w:tc>
          <w:tcPr>
            <w:tcW w:w="8725" w:type="dxa"/>
          </w:tcPr>
          <w:p w14:paraId="7E4C7C31" w14:textId="77777777" w:rsidR="008E7595" w:rsidRDefault="008E7595" w:rsidP="008E7595">
            <w:r>
              <w:lastRenderedPageBreak/>
              <w:t>SupportsReverseScan</w:t>
            </w:r>
          </w:p>
        </w:tc>
      </w:tr>
      <w:tr w:rsidR="008E7595" w14:paraId="67BC1BFC" w14:textId="77777777" w:rsidTr="008E7595">
        <w:trPr>
          <w:cnfStyle w:val="000000010000" w:firstRow="0" w:lastRow="0" w:firstColumn="0" w:lastColumn="0" w:oddVBand="0" w:evenVBand="0" w:oddHBand="0" w:evenHBand="1" w:firstRowFirstColumn="0" w:firstRowLastColumn="0" w:lastRowFirstColumn="0" w:lastRowLastColumn="0"/>
        </w:trPr>
        <w:tc>
          <w:tcPr>
            <w:tcW w:w="8725" w:type="dxa"/>
          </w:tcPr>
          <w:p w14:paraId="18AAB3B0" w14:textId="77777777" w:rsidR="008E7595" w:rsidRDefault="008E7595" w:rsidP="008E7595">
            <w:r>
              <w:t>SupportsReverseSkip</w:t>
            </w:r>
          </w:p>
        </w:tc>
      </w:tr>
      <w:tr w:rsidR="008E7595" w14:paraId="7AE23BCD" w14:textId="77777777" w:rsidTr="008E7595">
        <w:trPr>
          <w:cnfStyle w:val="000000100000" w:firstRow="0" w:lastRow="0" w:firstColumn="0" w:lastColumn="0" w:oddVBand="0" w:evenVBand="0" w:oddHBand="1" w:evenHBand="0" w:firstRowFirstColumn="0" w:firstRowLastColumn="0" w:lastRowFirstColumn="0" w:lastRowLastColumn="0"/>
        </w:trPr>
        <w:tc>
          <w:tcPr>
            <w:tcW w:w="8725" w:type="dxa"/>
          </w:tcPr>
          <w:p w14:paraId="368A8377" w14:textId="77777777" w:rsidR="008E7595" w:rsidRDefault="008E7595" w:rsidP="008E7595">
            <w:r>
              <w:t>SupportsSetChannel</w:t>
            </w:r>
          </w:p>
        </w:tc>
      </w:tr>
      <w:tr w:rsidR="008E7595" w14:paraId="7CF8300F" w14:textId="77777777" w:rsidTr="008E7595">
        <w:trPr>
          <w:cnfStyle w:val="000000010000" w:firstRow="0" w:lastRow="0" w:firstColumn="0" w:lastColumn="0" w:oddVBand="0" w:evenVBand="0" w:oddHBand="0" w:evenHBand="1" w:firstRowFirstColumn="0" w:firstRowLastColumn="0" w:lastRowFirstColumn="0" w:lastRowLastColumn="0"/>
        </w:trPr>
        <w:tc>
          <w:tcPr>
            <w:tcW w:w="8725" w:type="dxa"/>
          </w:tcPr>
          <w:p w14:paraId="541D23ED" w14:textId="77777777" w:rsidR="008E7595" w:rsidRPr="008E7595" w:rsidRDefault="008E7595" w:rsidP="008E7595">
            <w:r w:rsidRPr="008E7595">
              <w:t>SupportsSetVolume</w:t>
            </w:r>
          </w:p>
        </w:tc>
      </w:tr>
      <w:tr w:rsidR="008E7595" w14:paraId="5AB3E9BB" w14:textId="77777777" w:rsidTr="008E7595">
        <w:trPr>
          <w:cnfStyle w:val="000000100000" w:firstRow="0" w:lastRow="0" w:firstColumn="0" w:lastColumn="0" w:oddVBand="0" w:evenVBand="0" w:oddHBand="1" w:evenHBand="0" w:firstRowFirstColumn="0" w:firstRowLastColumn="0" w:lastRowFirstColumn="0" w:lastRowLastColumn="0"/>
        </w:trPr>
        <w:tc>
          <w:tcPr>
            <w:tcW w:w="8725" w:type="dxa"/>
          </w:tcPr>
          <w:p w14:paraId="58589E0B" w14:textId="77777777" w:rsidR="008E7595" w:rsidRPr="008E7595" w:rsidRDefault="008E7595" w:rsidP="008E7595">
            <w:r w:rsidRPr="008E7595">
              <w:t>SupportsSpeedSlow</w:t>
            </w:r>
          </w:p>
        </w:tc>
      </w:tr>
      <w:tr w:rsidR="008E7595" w14:paraId="6CBA8236" w14:textId="77777777" w:rsidTr="008E7595">
        <w:trPr>
          <w:cnfStyle w:val="000000010000" w:firstRow="0" w:lastRow="0" w:firstColumn="0" w:lastColumn="0" w:oddVBand="0" w:evenVBand="0" w:oddHBand="0" w:evenHBand="1" w:firstRowFirstColumn="0" w:firstRowLastColumn="0" w:lastRowFirstColumn="0" w:lastRowLastColumn="0"/>
        </w:trPr>
        <w:tc>
          <w:tcPr>
            <w:tcW w:w="8725" w:type="dxa"/>
          </w:tcPr>
          <w:p w14:paraId="431A8DB0" w14:textId="77777777" w:rsidR="008E7595" w:rsidRPr="008E7595" w:rsidRDefault="008E7595" w:rsidP="008E7595">
            <w:r w:rsidRPr="008E7595">
              <w:t>SupportsStop</w:t>
            </w:r>
          </w:p>
        </w:tc>
      </w:tr>
      <w:tr w:rsidR="008E7595" w14:paraId="1D17CB99" w14:textId="77777777" w:rsidTr="008E7595">
        <w:trPr>
          <w:cnfStyle w:val="000000100000" w:firstRow="0" w:lastRow="0" w:firstColumn="0" w:lastColumn="0" w:oddVBand="0" w:evenVBand="0" w:oddHBand="1" w:evenHBand="0" w:firstRowFirstColumn="0" w:firstRowLastColumn="0" w:lastRowFirstColumn="0" w:lastRowLastColumn="0"/>
        </w:trPr>
        <w:tc>
          <w:tcPr>
            <w:tcW w:w="8725" w:type="dxa"/>
          </w:tcPr>
          <w:p w14:paraId="4A223353" w14:textId="77777777" w:rsidR="008E7595" w:rsidRPr="008E7595" w:rsidRDefault="008E7595" w:rsidP="008E7595">
            <w:r w:rsidRPr="008E7595">
              <w:t>SupportsThumbsDown</w:t>
            </w:r>
          </w:p>
        </w:tc>
      </w:tr>
      <w:tr w:rsidR="008E7595" w14:paraId="2287622E" w14:textId="77777777" w:rsidTr="008E7595">
        <w:trPr>
          <w:cnfStyle w:val="000000010000" w:firstRow="0" w:lastRow="0" w:firstColumn="0" w:lastColumn="0" w:oddVBand="0" w:evenVBand="0" w:oddHBand="0" w:evenHBand="1" w:firstRowFirstColumn="0" w:firstRowLastColumn="0" w:lastRowFirstColumn="0" w:lastRowLastColumn="0"/>
        </w:trPr>
        <w:tc>
          <w:tcPr>
            <w:tcW w:w="8725" w:type="dxa"/>
          </w:tcPr>
          <w:p w14:paraId="34EA7B42" w14:textId="77777777" w:rsidR="008E7595" w:rsidRPr="008E7595" w:rsidRDefault="008E7595" w:rsidP="008E7595">
            <w:r w:rsidRPr="008E7595">
              <w:t>SupportsThumbsUp</w:t>
            </w:r>
          </w:p>
        </w:tc>
      </w:tr>
      <w:tr w:rsidR="008E7595" w14:paraId="075F8D80" w14:textId="77777777" w:rsidTr="008E7595">
        <w:trPr>
          <w:cnfStyle w:val="000000100000" w:firstRow="0" w:lastRow="0" w:firstColumn="0" w:lastColumn="0" w:oddVBand="0" w:evenVBand="0" w:oddHBand="1" w:evenHBand="0" w:firstRowFirstColumn="0" w:firstRowLastColumn="0" w:lastRowFirstColumn="0" w:lastRowLastColumn="0"/>
        </w:trPr>
        <w:tc>
          <w:tcPr>
            <w:tcW w:w="8725" w:type="dxa"/>
          </w:tcPr>
          <w:p w14:paraId="3ECE31F6" w14:textId="77777777" w:rsidR="008E7595" w:rsidRPr="008E7595" w:rsidRDefault="008E7595" w:rsidP="008E7595">
            <w:r w:rsidRPr="008E7595">
              <w:t>SupportsTogglePower</w:t>
            </w:r>
          </w:p>
        </w:tc>
      </w:tr>
      <w:tr w:rsidR="008E7595" w14:paraId="3B14C5EE" w14:textId="77777777" w:rsidTr="008E7595">
        <w:trPr>
          <w:cnfStyle w:val="000000010000" w:firstRow="0" w:lastRow="0" w:firstColumn="0" w:lastColumn="0" w:oddVBand="0" w:evenVBand="0" w:oddHBand="0" w:evenHBand="1" w:firstRowFirstColumn="0" w:firstRowLastColumn="0" w:lastRowFirstColumn="0" w:lastRowLastColumn="0"/>
        </w:trPr>
        <w:tc>
          <w:tcPr>
            <w:tcW w:w="8725" w:type="dxa"/>
          </w:tcPr>
          <w:p w14:paraId="77C426E3" w14:textId="77777777" w:rsidR="008E7595" w:rsidRPr="008E7595" w:rsidRDefault="008E7595" w:rsidP="008E7595">
            <w:r w:rsidRPr="008E7595">
              <w:t>SupportsVolumePercentFeedback</w:t>
            </w:r>
          </w:p>
        </w:tc>
      </w:tr>
      <w:tr w:rsidR="008E7595" w14:paraId="628BC297" w14:textId="77777777" w:rsidTr="008E7595">
        <w:trPr>
          <w:cnfStyle w:val="000000100000" w:firstRow="0" w:lastRow="0" w:firstColumn="0" w:lastColumn="0" w:oddVBand="0" w:evenVBand="0" w:oddHBand="1" w:evenHBand="0" w:firstRowFirstColumn="0" w:firstRowLastColumn="0" w:lastRowFirstColumn="0" w:lastRowLastColumn="0"/>
        </w:trPr>
        <w:tc>
          <w:tcPr>
            <w:tcW w:w="8725" w:type="dxa"/>
          </w:tcPr>
          <w:p w14:paraId="26FA11DB" w14:textId="77777777" w:rsidR="008E7595" w:rsidRPr="008E7595" w:rsidRDefault="008E7595" w:rsidP="008E7595">
            <w:r w:rsidRPr="008E7595">
              <w:t>SupportsWarmUpTime</w:t>
            </w:r>
          </w:p>
        </w:tc>
      </w:tr>
      <w:tr w:rsidR="008E7595" w14:paraId="0C7464C8" w14:textId="77777777" w:rsidTr="008E7595">
        <w:trPr>
          <w:cnfStyle w:val="000000010000" w:firstRow="0" w:lastRow="0" w:firstColumn="0" w:lastColumn="0" w:oddVBand="0" w:evenVBand="0" w:oddHBand="0" w:evenHBand="1" w:firstRowFirstColumn="0" w:firstRowLastColumn="0" w:lastRowFirstColumn="0" w:lastRowLastColumn="0"/>
        </w:trPr>
        <w:tc>
          <w:tcPr>
            <w:tcW w:w="8725" w:type="dxa"/>
          </w:tcPr>
          <w:p w14:paraId="26B5185D" w14:textId="77777777" w:rsidR="008E7595" w:rsidRPr="008E7595" w:rsidRDefault="008E7595" w:rsidP="008E7595">
            <w:r w:rsidRPr="008E7595">
              <w:t>SupportsFeedback</w:t>
            </w:r>
          </w:p>
        </w:tc>
      </w:tr>
      <w:tr w:rsidR="008E7595" w14:paraId="1F7C3399" w14:textId="77777777" w:rsidTr="008E7595">
        <w:trPr>
          <w:cnfStyle w:val="000000100000" w:firstRow="0" w:lastRow="0" w:firstColumn="0" w:lastColumn="0" w:oddVBand="0" w:evenVBand="0" w:oddHBand="1" w:evenHBand="0" w:firstRowFirstColumn="0" w:firstRowLastColumn="0" w:lastRowFirstColumn="0" w:lastRowLastColumn="0"/>
        </w:trPr>
        <w:tc>
          <w:tcPr>
            <w:tcW w:w="8725" w:type="dxa"/>
          </w:tcPr>
          <w:p w14:paraId="684AFA96" w14:textId="77777777" w:rsidR="008E7595" w:rsidRPr="008E7595" w:rsidRDefault="008E7595" w:rsidP="008E7595">
            <w:r w:rsidRPr="008E7595">
              <w:t>SupportsToggleEnergyStar</w:t>
            </w:r>
          </w:p>
        </w:tc>
      </w:tr>
      <w:tr w:rsidR="008E7595" w14:paraId="37B59D43" w14:textId="77777777" w:rsidTr="008E7595">
        <w:trPr>
          <w:cnfStyle w:val="000000010000" w:firstRow="0" w:lastRow="0" w:firstColumn="0" w:lastColumn="0" w:oddVBand="0" w:evenVBand="0" w:oddHBand="0" w:evenHBand="1" w:firstRowFirstColumn="0" w:firstRowLastColumn="0" w:lastRowFirstColumn="0" w:lastRowLastColumn="0"/>
        </w:trPr>
        <w:tc>
          <w:tcPr>
            <w:tcW w:w="8725" w:type="dxa"/>
          </w:tcPr>
          <w:p w14:paraId="7AD425A8" w14:textId="77777777" w:rsidR="008E7595" w:rsidRPr="008E7595" w:rsidRDefault="008E7595" w:rsidP="008E7595">
            <w:r w:rsidRPr="008E7595">
              <w:t>SupportsDiscreteEnergyStar</w:t>
            </w:r>
          </w:p>
        </w:tc>
      </w:tr>
      <w:tr w:rsidR="008E7595" w14:paraId="4A767525" w14:textId="77777777" w:rsidTr="008E7595">
        <w:trPr>
          <w:cnfStyle w:val="000000100000" w:firstRow="0" w:lastRow="0" w:firstColumn="0" w:lastColumn="0" w:oddVBand="0" w:evenVBand="0" w:oddHBand="1" w:evenHBand="0" w:firstRowFirstColumn="0" w:firstRowLastColumn="0" w:lastRowFirstColumn="0" w:lastRowLastColumn="0"/>
        </w:trPr>
        <w:tc>
          <w:tcPr>
            <w:tcW w:w="8725" w:type="dxa"/>
          </w:tcPr>
          <w:p w14:paraId="4D5ED74D" w14:textId="77777777" w:rsidR="008E7595" w:rsidRPr="008E7595" w:rsidRDefault="008E7595" w:rsidP="008E7595">
            <w:r w:rsidRPr="008E7595">
              <w:t>SupportsEnergyStarFeedback</w:t>
            </w:r>
          </w:p>
        </w:tc>
      </w:tr>
      <w:tr w:rsidR="008E7595" w14:paraId="6432524A" w14:textId="77777777" w:rsidTr="008E7595">
        <w:trPr>
          <w:cnfStyle w:val="000000010000" w:firstRow="0" w:lastRow="0" w:firstColumn="0" w:lastColumn="0" w:oddVBand="0" w:evenVBand="0" w:oddHBand="0" w:evenHBand="1" w:firstRowFirstColumn="0" w:firstRowLastColumn="0" w:lastRowFirstColumn="0" w:lastRowLastColumn="0"/>
        </w:trPr>
        <w:tc>
          <w:tcPr>
            <w:tcW w:w="8725" w:type="dxa"/>
          </w:tcPr>
          <w:p w14:paraId="3D78F3EB" w14:textId="77777777" w:rsidR="008E7595" w:rsidRPr="008E7595" w:rsidRDefault="008E7595" w:rsidP="008E7595">
            <w:r w:rsidRPr="008E7595">
              <w:t>SupportsSelect</w:t>
            </w:r>
          </w:p>
        </w:tc>
      </w:tr>
    </w:tbl>
    <w:p w14:paraId="798BCB81" w14:textId="77777777" w:rsidR="008E7595" w:rsidRDefault="008E7595" w:rsidP="008E7595"/>
    <w:p w14:paraId="030AFFEA" w14:textId="77777777" w:rsidR="008E7595" w:rsidRDefault="008E7595" w:rsidP="008E7595">
      <w:r>
        <w:br w:type="page"/>
      </w:r>
    </w:p>
    <w:p w14:paraId="580864C9" w14:textId="77777777" w:rsidR="008E7595" w:rsidRPr="008E7595" w:rsidRDefault="00461A89" w:rsidP="008E7595">
      <w:pPr>
        <w:pStyle w:val="Heading5"/>
      </w:pPr>
      <w:r>
        <w:lastRenderedPageBreak/>
        <w:t xml:space="preserve">Allowed </w:t>
      </w:r>
      <w:r w:rsidR="008E7595">
        <w:t xml:space="preserve">Video Server DeviceSupport </w:t>
      </w:r>
      <w:r>
        <w:t>Values</w:t>
      </w:r>
    </w:p>
    <w:tbl>
      <w:tblPr>
        <w:tblStyle w:val="TableGrid"/>
        <w:tblW w:w="0" w:type="auto"/>
        <w:tblInd w:w="625" w:type="dxa"/>
        <w:tblLook w:val="04A0" w:firstRow="1" w:lastRow="0" w:firstColumn="1" w:lastColumn="0" w:noHBand="0" w:noVBand="1"/>
      </w:tblPr>
      <w:tblGrid>
        <w:gridCol w:w="8725"/>
      </w:tblGrid>
      <w:tr w:rsidR="008E7595" w14:paraId="48718C2C" w14:textId="77777777" w:rsidTr="00AC6B50">
        <w:trPr>
          <w:cnfStyle w:val="100000000000" w:firstRow="1" w:lastRow="0" w:firstColumn="0" w:lastColumn="0" w:oddVBand="0" w:evenVBand="0" w:oddHBand="0" w:evenHBand="0" w:firstRowFirstColumn="0" w:firstRowLastColumn="0" w:lastRowFirstColumn="0" w:lastRowLastColumn="0"/>
        </w:trPr>
        <w:tc>
          <w:tcPr>
            <w:tcW w:w="8725" w:type="dxa"/>
          </w:tcPr>
          <w:p w14:paraId="550F5660" w14:textId="77777777" w:rsidR="008E7595" w:rsidRPr="00AC6B50" w:rsidRDefault="008E7595" w:rsidP="00AC6B50">
            <w:pPr>
              <w:rPr>
                <w:b w:val="0"/>
              </w:rPr>
            </w:pPr>
            <w:r w:rsidRPr="00AC6B50">
              <w:rPr>
                <w:b w:val="0"/>
              </w:rPr>
              <w:t>SupportsArrowKeys</w:t>
            </w:r>
          </w:p>
        </w:tc>
      </w:tr>
      <w:tr w:rsidR="008E7595" w14:paraId="7E266214"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471B5205" w14:textId="77777777" w:rsidR="008E7595" w:rsidRPr="00AC6B50" w:rsidRDefault="008E7595" w:rsidP="00AC6B50">
            <w:r w:rsidRPr="00AC6B50">
              <w:t>SupportsAsterisk</w:t>
            </w:r>
          </w:p>
        </w:tc>
      </w:tr>
      <w:tr w:rsidR="008E7595" w14:paraId="501D2427"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218D986C" w14:textId="77777777" w:rsidR="008E7595" w:rsidRPr="00AC6B50" w:rsidRDefault="008E7595" w:rsidP="00AC6B50">
            <w:r w:rsidRPr="00AC6B50">
              <w:t>SupportsBack</w:t>
            </w:r>
          </w:p>
        </w:tc>
      </w:tr>
      <w:tr w:rsidR="008E7595" w14:paraId="7BD901FE"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0900B97F" w14:textId="77777777" w:rsidR="008E7595" w:rsidRPr="00AC6B50" w:rsidRDefault="008E7595" w:rsidP="00AC6B50">
            <w:r w:rsidRPr="00AC6B50">
              <w:t>SupportsClear</w:t>
            </w:r>
          </w:p>
        </w:tc>
      </w:tr>
      <w:tr w:rsidR="008E7595" w14:paraId="42C057ED"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4F2E6AB4" w14:textId="77777777" w:rsidR="008E7595" w:rsidRPr="00AC6B50" w:rsidRDefault="008E7595" w:rsidP="00AC6B50">
            <w:r w:rsidRPr="00AC6B50">
              <w:t>SupportsDash</w:t>
            </w:r>
          </w:p>
        </w:tc>
      </w:tr>
      <w:tr w:rsidR="008E7595" w14:paraId="7DAFEB42"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67FA0573" w14:textId="77777777" w:rsidR="008E7595" w:rsidRPr="00AC6B50" w:rsidRDefault="008E7595" w:rsidP="00AC6B50">
            <w:r w:rsidRPr="00AC6B50">
              <w:t>SupportsDisconnect</w:t>
            </w:r>
          </w:p>
        </w:tc>
      </w:tr>
      <w:tr w:rsidR="008E7595" w14:paraId="3D22EA26"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60E1450D" w14:textId="77777777" w:rsidR="008E7595" w:rsidRPr="00AC6B50" w:rsidRDefault="008E7595" w:rsidP="00AC6B50">
            <w:r w:rsidRPr="00AC6B50">
              <w:t>SupportsEnter</w:t>
            </w:r>
          </w:p>
        </w:tc>
      </w:tr>
      <w:tr w:rsidR="008E7595" w14:paraId="106D5092"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7F7D9941" w14:textId="77777777" w:rsidR="008E7595" w:rsidRPr="00AC6B50" w:rsidRDefault="008E7595" w:rsidP="00AC6B50">
            <w:r w:rsidRPr="00AC6B50">
              <w:t>SupportsExit</w:t>
            </w:r>
          </w:p>
        </w:tc>
      </w:tr>
      <w:tr w:rsidR="008E7595" w14:paraId="6480571F"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4CB8B18D" w14:textId="77777777" w:rsidR="008E7595" w:rsidRPr="00AC6B50" w:rsidRDefault="008E7595" w:rsidP="00AC6B50">
            <w:r w:rsidRPr="00AC6B50">
              <w:t>SupportsForwardScan</w:t>
            </w:r>
          </w:p>
        </w:tc>
      </w:tr>
      <w:tr w:rsidR="008E7595" w14:paraId="1CFA1576"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2A9B257E" w14:textId="77777777" w:rsidR="008E7595" w:rsidRPr="00AC6B50" w:rsidRDefault="008E7595" w:rsidP="00AC6B50">
            <w:r w:rsidRPr="00AC6B50">
              <w:t>SupportsForwardSkip</w:t>
            </w:r>
          </w:p>
        </w:tc>
      </w:tr>
      <w:tr w:rsidR="008E7595" w14:paraId="0856ACEF"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41161CAB" w14:textId="77777777" w:rsidR="008E7595" w:rsidRPr="00AC6B50" w:rsidRDefault="008E7595" w:rsidP="00AC6B50">
            <w:r w:rsidRPr="00AC6B50">
              <w:t>SupportsHome</w:t>
            </w:r>
          </w:p>
        </w:tc>
      </w:tr>
      <w:tr w:rsidR="008E7595" w14:paraId="0A81F0DC"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0034F404" w14:textId="77777777" w:rsidR="008E7595" w:rsidRPr="00AC6B50" w:rsidRDefault="008E7595" w:rsidP="00AC6B50">
            <w:r w:rsidRPr="00AC6B50">
              <w:t>SupportsKeypadBackSpace</w:t>
            </w:r>
          </w:p>
        </w:tc>
      </w:tr>
      <w:tr w:rsidR="008E7595" w14:paraId="7E061239"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3601CC44" w14:textId="77777777" w:rsidR="008E7595" w:rsidRPr="00AC6B50" w:rsidRDefault="008E7595" w:rsidP="00AC6B50">
            <w:r w:rsidRPr="00AC6B50">
              <w:t>SupportsKeypadNumber</w:t>
            </w:r>
          </w:p>
        </w:tc>
      </w:tr>
      <w:tr w:rsidR="008E7595" w14:paraId="017E7588"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49F61B34" w14:textId="77777777" w:rsidR="008E7595" w:rsidRPr="00AC6B50" w:rsidRDefault="008E7595" w:rsidP="00AC6B50">
            <w:r w:rsidRPr="00AC6B50">
              <w:t>SupportsMenu</w:t>
            </w:r>
          </w:p>
        </w:tc>
      </w:tr>
      <w:tr w:rsidR="008E7595" w14:paraId="33AD6714"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6B6F9B80" w14:textId="77777777" w:rsidR="008E7595" w:rsidRPr="00AC6B50" w:rsidRDefault="008E7595" w:rsidP="00AC6B50">
            <w:r w:rsidRPr="00AC6B50">
              <w:t>SupportsPause</w:t>
            </w:r>
          </w:p>
        </w:tc>
      </w:tr>
      <w:tr w:rsidR="008E7595" w14:paraId="36D2C42D"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1E5826BC" w14:textId="77777777" w:rsidR="008E7595" w:rsidRPr="00AC6B50" w:rsidRDefault="008E7595" w:rsidP="00AC6B50">
            <w:r w:rsidRPr="00AC6B50">
              <w:t>SupportsPeriod</w:t>
            </w:r>
          </w:p>
        </w:tc>
      </w:tr>
      <w:tr w:rsidR="008E7595" w14:paraId="3C81D8A5"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4EBCCFEF" w14:textId="77777777" w:rsidR="008E7595" w:rsidRPr="00AC6B50" w:rsidRDefault="008E7595" w:rsidP="00AC6B50">
            <w:r w:rsidRPr="00AC6B50">
              <w:t>SupportsPlay</w:t>
            </w:r>
          </w:p>
        </w:tc>
      </w:tr>
      <w:tr w:rsidR="008E7595" w14:paraId="0FDA62AE"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5C60FD18" w14:textId="77777777" w:rsidR="008E7595" w:rsidRPr="00AC6B50" w:rsidRDefault="008E7595" w:rsidP="00AC6B50">
            <w:r w:rsidRPr="00AC6B50">
              <w:t>SupportsPound</w:t>
            </w:r>
          </w:p>
        </w:tc>
      </w:tr>
      <w:tr w:rsidR="008E7595" w14:paraId="04B14EC5"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48086256" w14:textId="77777777" w:rsidR="008E7595" w:rsidRPr="00AC6B50" w:rsidRDefault="008E7595" w:rsidP="00AC6B50">
            <w:r w:rsidRPr="00AC6B50">
              <w:t>SupportsReconnect</w:t>
            </w:r>
          </w:p>
        </w:tc>
      </w:tr>
      <w:tr w:rsidR="00AC6B50" w14:paraId="037F8381"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212780A8" w14:textId="77777777" w:rsidR="00AC6B50" w:rsidRPr="00AC6B50" w:rsidRDefault="00AC6B50" w:rsidP="00AC6B50">
            <w:r w:rsidRPr="00AC6B50">
              <w:t>SupportsRepeat</w:t>
            </w:r>
          </w:p>
        </w:tc>
      </w:tr>
      <w:tr w:rsidR="00AC6B50" w14:paraId="548877E2"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4DE49081" w14:textId="77777777" w:rsidR="00AC6B50" w:rsidRPr="00AC6B50" w:rsidRDefault="00AC6B50" w:rsidP="00AC6B50">
            <w:r w:rsidRPr="00AC6B50">
              <w:t>SupportsReturn</w:t>
            </w:r>
          </w:p>
        </w:tc>
      </w:tr>
      <w:tr w:rsidR="00AC6B50" w14:paraId="53CF4827"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126BFCD6" w14:textId="77777777" w:rsidR="00AC6B50" w:rsidRPr="00AC6B50" w:rsidRDefault="00AC6B50" w:rsidP="00AC6B50">
            <w:r w:rsidRPr="00AC6B50">
              <w:t>SupportsReverseScan</w:t>
            </w:r>
          </w:p>
        </w:tc>
      </w:tr>
      <w:tr w:rsidR="00AC6B50" w14:paraId="44119D13"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520FD2AA" w14:textId="77777777" w:rsidR="00AC6B50" w:rsidRPr="00AC6B50" w:rsidRDefault="00AC6B50" w:rsidP="00AC6B50">
            <w:r w:rsidRPr="00AC6B50">
              <w:t>SupportsReverseSkip</w:t>
            </w:r>
          </w:p>
        </w:tc>
      </w:tr>
      <w:tr w:rsidR="00AC6B50" w14:paraId="573D59C4"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72C3A928" w14:textId="77777777" w:rsidR="00AC6B50" w:rsidRPr="00AC6B50" w:rsidRDefault="00AC6B50" w:rsidP="00AC6B50">
            <w:r w:rsidRPr="00AC6B50">
              <w:t>SupportsStop</w:t>
            </w:r>
          </w:p>
        </w:tc>
      </w:tr>
      <w:tr w:rsidR="00AC6B50" w14:paraId="725E63C3"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67A9A651" w14:textId="77777777" w:rsidR="00AC6B50" w:rsidRPr="00AC6B50" w:rsidRDefault="00AC6B50" w:rsidP="00AC6B50">
            <w:r w:rsidRPr="00AC6B50">
              <w:t>SupportsSelect</w:t>
            </w:r>
          </w:p>
        </w:tc>
      </w:tr>
    </w:tbl>
    <w:p w14:paraId="2A263716" w14:textId="77777777" w:rsidR="0090516F" w:rsidRPr="0090516F" w:rsidRDefault="0090516F" w:rsidP="0090516F"/>
    <w:p w14:paraId="171C1B97" w14:textId="77777777" w:rsidR="00AC6B50" w:rsidRDefault="00AC6B50">
      <w:r>
        <w:br w:type="page"/>
      </w:r>
    </w:p>
    <w:p w14:paraId="2C5B261B" w14:textId="77777777" w:rsidR="00327CB1" w:rsidRDefault="00461A89" w:rsidP="00AC6B50">
      <w:pPr>
        <w:pStyle w:val="Heading5"/>
      </w:pPr>
      <w:r>
        <w:lastRenderedPageBreak/>
        <w:t xml:space="preserve">Allowed </w:t>
      </w:r>
      <w:r w:rsidR="00AC6B50">
        <w:t xml:space="preserve">AV Receiver DeviceSupport </w:t>
      </w:r>
      <w:r>
        <w:t>Values</w:t>
      </w:r>
    </w:p>
    <w:tbl>
      <w:tblPr>
        <w:tblStyle w:val="TableGrid"/>
        <w:tblW w:w="0" w:type="auto"/>
        <w:tblInd w:w="625" w:type="dxa"/>
        <w:tblLook w:val="04A0" w:firstRow="1" w:lastRow="0" w:firstColumn="1" w:lastColumn="0" w:noHBand="0" w:noVBand="1"/>
      </w:tblPr>
      <w:tblGrid>
        <w:gridCol w:w="8725"/>
      </w:tblGrid>
      <w:tr w:rsidR="00AC6B50" w14:paraId="68115991" w14:textId="77777777" w:rsidTr="00AC6B50">
        <w:trPr>
          <w:cnfStyle w:val="100000000000" w:firstRow="1" w:lastRow="0" w:firstColumn="0" w:lastColumn="0" w:oddVBand="0" w:evenVBand="0" w:oddHBand="0" w:evenHBand="0" w:firstRowFirstColumn="0" w:firstRowLastColumn="0" w:lastRowFirstColumn="0" w:lastRowLastColumn="0"/>
        </w:trPr>
        <w:tc>
          <w:tcPr>
            <w:tcW w:w="8725" w:type="dxa"/>
          </w:tcPr>
          <w:p w14:paraId="3FD1A0C4" w14:textId="77777777" w:rsidR="00AC6B50" w:rsidRPr="00E57185" w:rsidRDefault="005E3974" w:rsidP="00AC6B50">
            <w:pPr>
              <w:rPr>
                <w:b w:val="0"/>
              </w:rPr>
            </w:pPr>
            <w:r w:rsidRPr="00E57185">
              <w:rPr>
                <w:b w:val="0"/>
              </w:rPr>
              <w:t>SupportsArrowKeys</w:t>
            </w:r>
          </w:p>
        </w:tc>
      </w:tr>
      <w:tr w:rsidR="00AC6B50" w14:paraId="04527AC0"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7CA5EBC2" w14:textId="77777777" w:rsidR="00AC6B50" w:rsidRDefault="005E3974" w:rsidP="00AC6B50">
            <w:r w:rsidRPr="005E3974">
              <w:t>SupportsChangeVolume</w:t>
            </w:r>
          </w:p>
        </w:tc>
      </w:tr>
      <w:tr w:rsidR="00AC6B50" w14:paraId="6E975142"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6B3BC23B" w14:textId="77777777" w:rsidR="00AC6B50" w:rsidRDefault="005E3974" w:rsidP="00AC6B50">
            <w:r w:rsidRPr="005E3974">
              <w:t>SupportsClear</w:t>
            </w:r>
          </w:p>
        </w:tc>
      </w:tr>
      <w:tr w:rsidR="00AC6B50" w14:paraId="522BAB37"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3E154CAF" w14:textId="77777777" w:rsidR="00AC6B50" w:rsidRDefault="005E3974" w:rsidP="00AC6B50">
            <w:r w:rsidRPr="005E3974">
              <w:t>SupportsCoolDownTime</w:t>
            </w:r>
          </w:p>
        </w:tc>
      </w:tr>
      <w:tr w:rsidR="00AC6B50" w14:paraId="6D515F39"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70544E6B" w14:textId="77777777" w:rsidR="00AC6B50" w:rsidRDefault="005E3974" w:rsidP="00AC6B50">
            <w:r w:rsidRPr="005E3974">
              <w:t>SupportsDisconnect</w:t>
            </w:r>
          </w:p>
        </w:tc>
      </w:tr>
      <w:tr w:rsidR="00AC6B50" w14:paraId="68A5ED84"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65BEED63" w14:textId="77777777" w:rsidR="00AC6B50" w:rsidRDefault="005E3974" w:rsidP="00AC6B50">
            <w:r w:rsidRPr="005E3974">
              <w:t>SupportsDiscreteMute</w:t>
            </w:r>
          </w:p>
        </w:tc>
      </w:tr>
      <w:tr w:rsidR="00AC6B50" w14:paraId="4FB7FB0A"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4095D923" w14:textId="77777777" w:rsidR="00AC6B50" w:rsidRDefault="005E3974" w:rsidP="00AC6B50">
            <w:r w:rsidRPr="005E3974">
              <w:t>SupportsDiscretePower</w:t>
            </w:r>
          </w:p>
        </w:tc>
      </w:tr>
      <w:tr w:rsidR="005E3974" w14:paraId="44145BAF"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60269AFA" w14:textId="77777777" w:rsidR="005E3974" w:rsidRPr="005E3974" w:rsidRDefault="005E3974" w:rsidP="00AC6B50">
            <w:r w:rsidRPr="005E3974">
              <w:t>SupportsEnter</w:t>
            </w:r>
          </w:p>
        </w:tc>
      </w:tr>
      <w:tr w:rsidR="005E3974" w14:paraId="27E8D00C"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5C0E33DF" w14:textId="77777777" w:rsidR="005E3974" w:rsidRPr="005E3974" w:rsidRDefault="005E3974" w:rsidP="00AC6B50">
            <w:r w:rsidRPr="005E3974">
              <w:t>SupportsExit</w:t>
            </w:r>
          </w:p>
        </w:tc>
      </w:tr>
      <w:tr w:rsidR="005E3974" w14:paraId="0329B6EB"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298234A0" w14:textId="77777777" w:rsidR="005E3974" w:rsidRPr="005E3974" w:rsidRDefault="005E3974" w:rsidP="00AC6B50">
            <w:r w:rsidRPr="005E3974">
              <w:t>SupportsForwardScan</w:t>
            </w:r>
          </w:p>
        </w:tc>
      </w:tr>
      <w:tr w:rsidR="005E3974" w14:paraId="2AD68E58"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725B1236" w14:textId="77777777" w:rsidR="005E3974" w:rsidRPr="005E3974" w:rsidRDefault="005E3974" w:rsidP="00AC6B50">
            <w:r w:rsidRPr="005E3974">
              <w:t>SupportsForwardSkip</w:t>
            </w:r>
          </w:p>
        </w:tc>
      </w:tr>
      <w:tr w:rsidR="005E3974" w14:paraId="476E917B"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041F7F98" w14:textId="77777777" w:rsidR="005E3974" w:rsidRPr="005E3974" w:rsidRDefault="005E3974" w:rsidP="00AC6B50">
            <w:r w:rsidRPr="005E3974">
              <w:t>SupportsHome</w:t>
            </w:r>
          </w:p>
        </w:tc>
      </w:tr>
      <w:tr w:rsidR="005E3974" w14:paraId="01135B75"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77CFFC6A" w14:textId="77777777" w:rsidR="005E3974" w:rsidRPr="005E3974" w:rsidRDefault="005E3974" w:rsidP="00AC6B50">
            <w:r w:rsidRPr="005E3974">
              <w:t>SupportsMenu</w:t>
            </w:r>
          </w:p>
        </w:tc>
      </w:tr>
      <w:tr w:rsidR="005E3974" w14:paraId="79F2499C"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5EA84F2D" w14:textId="77777777" w:rsidR="005E3974" w:rsidRPr="005E3974" w:rsidRDefault="005E3974" w:rsidP="00AC6B50">
            <w:r w:rsidRPr="005E3974">
              <w:t>SupportsMute</w:t>
            </w:r>
          </w:p>
        </w:tc>
      </w:tr>
      <w:tr w:rsidR="005E3974" w14:paraId="75552238"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5EFEF04A" w14:textId="77777777" w:rsidR="005E3974" w:rsidRPr="005E3974" w:rsidRDefault="005E3974" w:rsidP="00AC6B50">
            <w:r w:rsidRPr="005E3974">
              <w:t>SupportsMuteFeedback</w:t>
            </w:r>
          </w:p>
        </w:tc>
      </w:tr>
      <w:tr w:rsidR="005E3974" w14:paraId="735B1917"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5E0EA84A" w14:textId="77777777" w:rsidR="005E3974" w:rsidRPr="005E3974" w:rsidRDefault="005E3974" w:rsidP="00AC6B50">
            <w:r w:rsidRPr="005E3974">
              <w:t>SupportsPause</w:t>
            </w:r>
          </w:p>
        </w:tc>
      </w:tr>
      <w:tr w:rsidR="005E3974" w14:paraId="57BC1C0B"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08DE6B04" w14:textId="77777777" w:rsidR="005E3974" w:rsidRPr="005E3974" w:rsidRDefault="005E3974" w:rsidP="00AC6B50">
            <w:r w:rsidRPr="005E3974">
              <w:t>SupportsPlay</w:t>
            </w:r>
          </w:p>
        </w:tc>
      </w:tr>
      <w:tr w:rsidR="005E3974" w14:paraId="3F440FEC"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668CB68C" w14:textId="77777777" w:rsidR="005E3974" w:rsidRPr="005E3974" w:rsidRDefault="005E3974" w:rsidP="00AC6B50">
            <w:r w:rsidRPr="005E3974">
              <w:t>SupportsPowerFeedback</w:t>
            </w:r>
          </w:p>
        </w:tc>
      </w:tr>
      <w:tr w:rsidR="005E3974" w14:paraId="3E2E93C7"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31239C43" w14:textId="77777777" w:rsidR="005E3974" w:rsidRPr="005E3974" w:rsidRDefault="005E3974" w:rsidP="00AC6B50">
            <w:r w:rsidRPr="005E3974">
              <w:t>SupportsReconnect</w:t>
            </w:r>
          </w:p>
        </w:tc>
      </w:tr>
      <w:tr w:rsidR="005E3974" w14:paraId="2E5B91BF"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1BE8002D" w14:textId="77777777" w:rsidR="005E3974" w:rsidRPr="005E3974" w:rsidRDefault="005E3974" w:rsidP="00AC6B50">
            <w:r w:rsidRPr="005E3974">
              <w:t>SupportsReverseScan</w:t>
            </w:r>
          </w:p>
        </w:tc>
      </w:tr>
      <w:tr w:rsidR="005E3974" w14:paraId="4B42E7F7"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09F3063C" w14:textId="77777777" w:rsidR="005E3974" w:rsidRPr="005E3974" w:rsidRDefault="005E3974" w:rsidP="00AC6B50">
            <w:r w:rsidRPr="005E3974">
              <w:t>SupportsReverseSkip</w:t>
            </w:r>
          </w:p>
        </w:tc>
      </w:tr>
      <w:tr w:rsidR="005E3974" w14:paraId="374E8427"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60C9C319" w14:textId="77777777" w:rsidR="005E3974" w:rsidRPr="005E3974" w:rsidRDefault="005E3974" w:rsidP="00AC6B50">
            <w:r w:rsidRPr="005E3974">
              <w:t>SupportsSetVolume</w:t>
            </w:r>
          </w:p>
        </w:tc>
      </w:tr>
      <w:tr w:rsidR="005E3974" w14:paraId="166357A7"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5A309F7D" w14:textId="77777777" w:rsidR="005E3974" w:rsidRPr="005E3974" w:rsidRDefault="005E3974" w:rsidP="00AC6B50">
            <w:r w:rsidRPr="005E3974">
              <w:t>SupportsStop</w:t>
            </w:r>
          </w:p>
        </w:tc>
      </w:tr>
      <w:tr w:rsidR="005E3974" w14:paraId="6788C7FF"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7C2661F4" w14:textId="77777777" w:rsidR="005E3974" w:rsidRPr="005E3974" w:rsidRDefault="005E3974" w:rsidP="00AC6B50">
            <w:r w:rsidRPr="005E3974">
              <w:t>SupportsThumbsDown</w:t>
            </w:r>
          </w:p>
        </w:tc>
      </w:tr>
      <w:tr w:rsidR="005E3974" w14:paraId="52ED3FDE"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056D734F" w14:textId="77777777" w:rsidR="005E3974" w:rsidRPr="005E3974" w:rsidRDefault="005E3974" w:rsidP="00AC6B50">
            <w:r w:rsidRPr="005E3974">
              <w:t>SupportsThumbsUp</w:t>
            </w:r>
          </w:p>
        </w:tc>
      </w:tr>
      <w:tr w:rsidR="005E3974" w14:paraId="1720F577"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72B7FAE4" w14:textId="77777777" w:rsidR="005E3974" w:rsidRPr="005E3974" w:rsidRDefault="005E3974" w:rsidP="00AC6B50">
            <w:r w:rsidRPr="005E3974">
              <w:t>SupportsTogglePower</w:t>
            </w:r>
          </w:p>
        </w:tc>
      </w:tr>
      <w:tr w:rsidR="005E3974" w14:paraId="48C018F0"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66759ACA" w14:textId="77777777" w:rsidR="005E3974" w:rsidRPr="005E3974" w:rsidRDefault="005E3974" w:rsidP="00AC6B50">
            <w:r w:rsidRPr="005E3974">
              <w:t>SupportsVolumePercentFeedback</w:t>
            </w:r>
          </w:p>
        </w:tc>
      </w:tr>
      <w:tr w:rsidR="005E3974" w14:paraId="1634C25E"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0C899C10" w14:textId="77777777" w:rsidR="005E3974" w:rsidRPr="005E3974" w:rsidRDefault="005E3974" w:rsidP="00AC6B50">
            <w:r w:rsidRPr="005E3974">
              <w:t>SupportsWarmUpTime</w:t>
            </w:r>
          </w:p>
        </w:tc>
      </w:tr>
      <w:tr w:rsidR="005E3974" w14:paraId="1266F43E"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01115E9A" w14:textId="77777777" w:rsidR="005E3974" w:rsidRPr="005E3974" w:rsidRDefault="005E3974" w:rsidP="00AC6B50">
            <w:r w:rsidRPr="005E3974">
              <w:t>SupportsFeedback</w:t>
            </w:r>
          </w:p>
        </w:tc>
      </w:tr>
      <w:tr w:rsidR="005E3974" w14:paraId="38896239"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12B4AE24" w14:textId="77777777" w:rsidR="005E3974" w:rsidRPr="005E3974" w:rsidRDefault="005E3974" w:rsidP="00AC6B50">
            <w:r w:rsidRPr="005E3974">
              <w:t>SupportsAudio</w:t>
            </w:r>
          </w:p>
        </w:tc>
      </w:tr>
      <w:tr w:rsidR="005E3974" w14:paraId="0DC7A4B5"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0989FD50" w14:textId="77777777" w:rsidR="005E3974" w:rsidRPr="005E3974" w:rsidRDefault="005E3974" w:rsidP="00AC6B50">
            <w:r w:rsidRPr="005E3974">
              <w:t>SupportsInputFeedback</w:t>
            </w:r>
          </w:p>
        </w:tc>
      </w:tr>
      <w:tr w:rsidR="005E3974" w14:paraId="72D89DEE"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3F066189" w14:textId="77777777" w:rsidR="005E3974" w:rsidRPr="005E3974" w:rsidRDefault="005E3974" w:rsidP="00AC6B50">
            <w:r w:rsidRPr="005E3974">
              <w:t>SupportsSetInputSource</w:t>
            </w:r>
          </w:p>
        </w:tc>
      </w:tr>
      <w:tr w:rsidR="005E3974" w14:paraId="70EC886A"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7B2FB981" w14:textId="77777777" w:rsidR="005E3974" w:rsidRPr="005E3974" w:rsidRDefault="005E3974" w:rsidP="00AC6B50">
            <w:r w:rsidRPr="005E3974">
              <w:t>SupportsSelect</w:t>
            </w:r>
          </w:p>
        </w:tc>
      </w:tr>
      <w:tr w:rsidR="005E3974" w14:paraId="7F204792"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3D3A42C5" w14:textId="77777777" w:rsidR="005E3974" w:rsidRPr="005E3974" w:rsidRDefault="005E3974" w:rsidP="00AC6B50">
            <w:r w:rsidRPr="005E3974">
              <w:t>SupportsToneControlFeedback</w:t>
            </w:r>
          </w:p>
        </w:tc>
      </w:tr>
      <w:tr w:rsidR="005E3974" w14:paraId="3F5E158D"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14669B3C" w14:textId="77777777" w:rsidR="005E3974" w:rsidRPr="005E3974" w:rsidRDefault="005E3974" w:rsidP="00AC6B50">
            <w:r w:rsidRPr="005E3974">
              <w:t>SupportsDiscreteToneControl</w:t>
            </w:r>
          </w:p>
        </w:tc>
      </w:tr>
      <w:tr w:rsidR="005E3974" w14:paraId="652DEAC8"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176DAA60" w14:textId="77777777" w:rsidR="005E3974" w:rsidRPr="005E3974" w:rsidRDefault="005E3974" w:rsidP="00AC6B50">
            <w:r w:rsidRPr="005E3974">
              <w:t>SupportsToggleToneControl</w:t>
            </w:r>
          </w:p>
        </w:tc>
      </w:tr>
      <w:tr w:rsidR="005E3974" w14:paraId="445D9EA4"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2D94E68E" w14:textId="77777777" w:rsidR="005E3974" w:rsidRPr="005E3974" w:rsidRDefault="005E3974" w:rsidP="00AC6B50">
            <w:r w:rsidRPr="005E3974">
              <w:t>SupportsBassFeedback</w:t>
            </w:r>
          </w:p>
        </w:tc>
      </w:tr>
      <w:tr w:rsidR="005E3974" w14:paraId="339D1AF3"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569BD73D" w14:textId="77777777" w:rsidR="005E3974" w:rsidRPr="005E3974" w:rsidRDefault="005E3974" w:rsidP="00AC6B50">
            <w:r w:rsidRPr="005E3974">
              <w:t>SupportsBassDbFeedback</w:t>
            </w:r>
          </w:p>
        </w:tc>
      </w:tr>
      <w:tr w:rsidR="005E3974" w14:paraId="31C8EF08"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2D1FA350" w14:textId="77777777" w:rsidR="005E3974" w:rsidRPr="005E3974" w:rsidRDefault="005E3974" w:rsidP="00AC6B50">
            <w:r w:rsidRPr="005E3974">
              <w:t>SupportsTrebleFeedback</w:t>
            </w:r>
          </w:p>
        </w:tc>
      </w:tr>
      <w:tr w:rsidR="005E3974" w14:paraId="44FA974B"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0486DDE0" w14:textId="77777777" w:rsidR="005E3974" w:rsidRPr="005E3974" w:rsidRDefault="005E3974" w:rsidP="00AC6B50">
            <w:r w:rsidRPr="005E3974">
              <w:t>SupportsTrebleDbFeedback</w:t>
            </w:r>
          </w:p>
        </w:tc>
      </w:tr>
      <w:tr w:rsidR="005E3974" w14:paraId="5795FD43"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5C8AE592" w14:textId="77777777" w:rsidR="005E3974" w:rsidRPr="005E3974" w:rsidRDefault="005E3974" w:rsidP="00AC6B50">
            <w:r w:rsidRPr="005E3974">
              <w:t>SupportsSetBass</w:t>
            </w:r>
          </w:p>
        </w:tc>
      </w:tr>
      <w:tr w:rsidR="005E3974" w14:paraId="1B5ED42C"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3021CA68" w14:textId="77777777" w:rsidR="005E3974" w:rsidRPr="005E3974" w:rsidRDefault="005E3974" w:rsidP="00AC6B50">
            <w:r w:rsidRPr="005E3974">
              <w:lastRenderedPageBreak/>
              <w:t>SupportsChangeBass</w:t>
            </w:r>
          </w:p>
        </w:tc>
      </w:tr>
      <w:tr w:rsidR="005E3974" w14:paraId="7A0495FE"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1FFE4E0A" w14:textId="77777777" w:rsidR="005E3974" w:rsidRPr="005E3974" w:rsidRDefault="005E3974" w:rsidP="00AC6B50">
            <w:r w:rsidRPr="005E3974">
              <w:t>SupportsSetTreble</w:t>
            </w:r>
          </w:p>
        </w:tc>
      </w:tr>
      <w:tr w:rsidR="005E3974" w14:paraId="6BD10533"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1CFB329A" w14:textId="77777777" w:rsidR="005E3974" w:rsidRPr="005E3974" w:rsidRDefault="005E3974" w:rsidP="00AC6B50">
            <w:r w:rsidRPr="005E3974">
              <w:t>SupportsChangeTreble</w:t>
            </w:r>
          </w:p>
        </w:tc>
      </w:tr>
      <w:tr w:rsidR="005E3974" w14:paraId="335009F5"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4CC16BC4" w14:textId="77777777" w:rsidR="005E3974" w:rsidRPr="005E3974" w:rsidRDefault="005E3974" w:rsidP="00AC6B50">
            <w:r w:rsidRPr="005E3974">
              <w:t>SupportsLoudnessFeedback</w:t>
            </w:r>
          </w:p>
        </w:tc>
      </w:tr>
      <w:tr w:rsidR="005E3974" w14:paraId="6CF6C910"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209AC7FC" w14:textId="77777777" w:rsidR="005E3974" w:rsidRPr="005E3974" w:rsidRDefault="005E3974" w:rsidP="00AC6B50">
            <w:r w:rsidRPr="005E3974">
              <w:t>SupportsDiscreteLoudness</w:t>
            </w:r>
          </w:p>
        </w:tc>
      </w:tr>
      <w:tr w:rsidR="005E3974" w14:paraId="6F26334E"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528C65B2" w14:textId="77777777" w:rsidR="005E3974" w:rsidRPr="005E3974" w:rsidRDefault="005E3974" w:rsidP="00AC6B50">
            <w:r w:rsidRPr="005E3974">
              <w:t>SupportsToggleLoudness</w:t>
            </w:r>
          </w:p>
        </w:tc>
      </w:tr>
      <w:tr w:rsidR="005E3974" w14:paraId="20A8346F"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278B28C7" w14:textId="77777777" w:rsidR="005E3974" w:rsidRPr="005E3974" w:rsidRDefault="005E3974" w:rsidP="00AC6B50">
            <w:r w:rsidRPr="005E3974">
              <w:t>SupportsSurroundModeFeedback</w:t>
            </w:r>
          </w:p>
        </w:tc>
      </w:tr>
      <w:tr w:rsidR="005E3974" w14:paraId="70DA3D21"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6FF04D81" w14:textId="77777777" w:rsidR="005E3974" w:rsidRPr="005E3974" w:rsidRDefault="005E3974" w:rsidP="00AC6B50">
            <w:r w:rsidRPr="005E3974">
              <w:t>SupportsSurroundModeCycle</w:t>
            </w:r>
          </w:p>
        </w:tc>
      </w:tr>
      <w:tr w:rsidR="005E3974" w14:paraId="5666C9E0"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7F681126" w14:textId="77777777" w:rsidR="005E3974" w:rsidRPr="005E3974" w:rsidRDefault="005E3974" w:rsidP="00AC6B50">
            <w:r w:rsidRPr="005E3974">
              <w:t>SupportsTunerFeedback</w:t>
            </w:r>
          </w:p>
        </w:tc>
      </w:tr>
      <w:tr w:rsidR="005E3974" w14:paraId="122E5A27"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405B85F2" w14:textId="77777777" w:rsidR="005E3974" w:rsidRPr="005E3974" w:rsidRDefault="005E3974" w:rsidP="00AC6B50">
            <w:r w:rsidRPr="005E3974">
              <w:t>SupportsChangeFrequency</w:t>
            </w:r>
          </w:p>
        </w:tc>
      </w:tr>
      <w:tr w:rsidR="005E3974" w14:paraId="55693F7A"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1745375A" w14:textId="77777777" w:rsidR="005E3974" w:rsidRPr="005E3974" w:rsidRDefault="005E3974" w:rsidP="00AC6B50">
            <w:r w:rsidRPr="005E3974">
              <w:t>SupportsSetFrequency</w:t>
            </w:r>
          </w:p>
        </w:tc>
      </w:tr>
      <w:tr w:rsidR="005E3974" w14:paraId="58A506CA"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41B5059C" w14:textId="77777777" w:rsidR="005E3974" w:rsidRPr="005E3974" w:rsidRDefault="005E3974" w:rsidP="00AC6B50">
            <w:r w:rsidRPr="005E3974">
              <w:t>SupportsAutoFrequency</w:t>
            </w:r>
          </w:p>
        </w:tc>
      </w:tr>
      <w:tr w:rsidR="005E3974" w14:paraId="4B533E9E"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4E025A69" w14:textId="77777777" w:rsidR="005E3974" w:rsidRPr="005E3974" w:rsidRDefault="005E3974" w:rsidP="00AC6B50">
            <w:r w:rsidRPr="005E3974">
              <w:t>SupportsFrequencyBand</w:t>
            </w:r>
          </w:p>
        </w:tc>
      </w:tr>
      <w:tr w:rsidR="005E3974" w14:paraId="3EFF6967"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53961062" w14:textId="77777777" w:rsidR="005E3974" w:rsidRPr="005E3974" w:rsidRDefault="005E3974" w:rsidP="00AC6B50">
            <w:r w:rsidRPr="005E3974">
              <w:t>SupportsDiscreteFrequencyBand</w:t>
            </w:r>
          </w:p>
        </w:tc>
      </w:tr>
      <w:tr w:rsidR="005E3974" w14:paraId="023F4E50"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677B5A2D" w14:textId="77777777" w:rsidR="005E3974" w:rsidRPr="005E3974" w:rsidRDefault="005E3974" w:rsidP="00AC6B50">
            <w:r w:rsidRPr="005E3974">
              <w:t>SupportsPresetRecall</w:t>
            </w:r>
          </w:p>
        </w:tc>
      </w:tr>
      <w:tr w:rsidR="005E3974" w14:paraId="4E3BFC8D"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51ABFDFF" w14:textId="77777777" w:rsidR="005E3974" w:rsidRPr="005E3974" w:rsidRDefault="005E3974" w:rsidP="00AC6B50">
            <w:r w:rsidRPr="005E3974">
              <w:t>SupportsPresetStore</w:t>
            </w:r>
          </w:p>
        </w:tc>
      </w:tr>
      <w:tr w:rsidR="005E3974" w14:paraId="3AD9ED7A"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6E5480B1" w14:textId="77777777" w:rsidR="005E3974" w:rsidRPr="005E3974" w:rsidRDefault="005E3974" w:rsidP="00AC6B50">
            <w:r w:rsidRPr="005E3974">
              <w:t>SupportsSearch</w:t>
            </w:r>
          </w:p>
        </w:tc>
      </w:tr>
      <w:tr w:rsidR="005E3974" w14:paraId="01349D8D"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55783FCE" w14:textId="77777777" w:rsidR="005E3974" w:rsidRPr="005E3974" w:rsidRDefault="005E3974" w:rsidP="00AC6B50">
            <w:r w:rsidRPr="005E3974">
              <w:t>SupportsSetAudioInputSource</w:t>
            </w:r>
          </w:p>
        </w:tc>
      </w:tr>
      <w:tr w:rsidR="005E3974" w14:paraId="6B04D7F9"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5A8CEA49" w14:textId="77777777" w:rsidR="005E3974" w:rsidRPr="005E3974" w:rsidRDefault="005E3974" w:rsidP="00AC6B50">
            <w:r w:rsidRPr="005E3974">
              <w:t>SupportsSetVideoInputSource</w:t>
            </w:r>
          </w:p>
        </w:tc>
      </w:tr>
      <w:tr w:rsidR="005E3974" w14:paraId="7276D685"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33DE4E83" w14:textId="77777777" w:rsidR="005E3974" w:rsidRPr="005E3974" w:rsidRDefault="005E3974" w:rsidP="00AC6B50">
            <w:r w:rsidRPr="005E3974">
              <w:t>SupportsAudioInputFeedback</w:t>
            </w:r>
          </w:p>
        </w:tc>
      </w:tr>
      <w:tr w:rsidR="005E3974" w14:paraId="1F8352F5"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5410B1D6" w14:textId="77777777" w:rsidR="005E3974" w:rsidRPr="005E3974" w:rsidRDefault="005E3974" w:rsidP="00AC6B50">
            <w:r w:rsidRPr="005E3974">
              <w:t>SupportsVideoInputFeedback</w:t>
            </w:r>
          </w:p>
        </w:tc>
      </w:tr>
      <w:tr w:rsidR="005E3974" w14:paraId="359E9460"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0C125048" w14:textId="77777777" w:rsidR="005E3974" w:rsidRPr="005E3974" w:rsidRDefault="005E3974" w:rsidP="00AC6B50">
            <w:r w:rsidRPr="005E3974">
              <w:t>SupportsSetAudioOutputSource</w:t>
            </w:r>
          </w:p>
        </w:tc>
      </w:tr>
      <w:tr w:rsidR="005E3974" w14:paraId="1881953B"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1FAF05E3" w14:textId="77777777" w:rsidR="005E3974" w:rsidRPr="005E3974" w:rsidRDefault="005E3974" w:rsidP="00AC6B50">
            <w:r w:rsidRPr="005E3974">
              <w:t>SupportsSetVideoOutputSource</w:t>
            </w:r>
          </w:p>
        </w:tc>
      </w:tr>
      <w:tr w:rsidR="005E3974" w14:paraId="3B8DD52A"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3E46C203" w14:textId="77777777" w:rsidR="005E3974" w:rsidRPr="005E3974" w:rsidRDefault="005E3974" w:rsidP="00AC6B50">
            <w:r w:rsidRPr="005E3974">
              <w:t>SupportsAudioOutputFeedback</w:t>
            </w:r>
          </w:p>
        </w:tc>
      </w:tr>
      <w:tr w:rsidR="005E3974" w14:paraId="2DD80AF8"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4B37918F" w14:textId="77777777" w:rsidR="005E3974" w:rsidRPr="005E3974" w:rsidRDefault="005E3974" w:rsidP="00AC6B50">
            <w:r w:rsidRPr="005E3974">
              <w:t>SupportsVideoOutputFeedback</w:t>
            </w:r>
          </w:p>
        </w:tc>
      </w:tr>
      <w:tr w:rsidR="005E3974" w14:paraId="5A3D511C"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542994C6" w14:textId="77777777" w:rsidR="005E3974" w:rsidRPr="005E3974" w:rsidRDefault="005E3974" w:rsidP="00AC6B50">
            <w:r w:rsidRPr="005E3974">
              <w:t>SupportsSirius</w:t>
            </w:r>
          </w:p>
        </w:tc>
      </w:tr>
      <w:tr w:rsidR="005E3974" w14:paraId="095972D7"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7D5D8F90" w14:textId="77777777" w:rsidR="005E3974" w:rsidRPr="005E3974" w:rsidRDefault="005E3974" w:rsidP="00AC6B50">
            <w:r w:rsidRPr="005E3974">
              <w:t>SupportsXm</w:t>
            </w:r>
          </w:p>
        </w:tc>
      </w:tr>
      <w:tr w:rsidR="005E3974" w14:paraId="11C11D91"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47974865" w14:textId="77777777" w:rsidR="005E3974" w:rsidRPr="005E3974" w:rsidRDefault="005E3974" w:rsidP="00AC6B50">
            <w:r w:rsidRPr="005E3974">
              <w:t>SupportsSiriusXm</w:t>
            </w:r>
          </w:p>
        </w:tc>
      </w:tr>
      <w:tr w:rsidR="005E3974" w14:paraId="38562BD3"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3897F31B" w14:textId="77777777" w:rsidR="005E3974" w:rsidRPr="005E3974" w:rsidRDefault="005E3974" w:rsidP="00AC6B50">
            <w:r w:rsidRPr="005E3974">
              <w:t>SupportsHdRadio</w:t>
            </w:r>
          </w:p>
        </w:tc>
      </w:tr>
      <w:tr w:rsidR="005E3974" w14:paraId="01479C6B"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5CDC0F66" w14:textId="77777777" w:rsidR="005E3974" w:rsidRPr="005E3974" w:rsidRDefault="005E3974" w:rsidP="00AC6B50">
            <w:r w:rsidRPr="005E3974">
              <w:t>SupportsInternetRadio</w:t>
            </w:r>
          </w:p>
        </w:tc>
      </w:tr>
      <w:tr w:rsidR="005E3974" w14:paraId="797C4B29"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3348589D" w14:textId="77777777" w:rsidR="005E3974" w:rsidRPr="005E3974" w:rsidRDefault="005E3974" w:rsidP="00AC6B50">
            <w:r w:rsidRPr="005E3974">
              <w:t>SupportsLastFm</w:t>
            </w:r>
          </w:p>
        </w:tc>
      </w:tr>
      <w:tr w:rsidR="005E3974" w14:paraId="62973F04"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305C5E37" w14:textId="77777777" w:rsidR="005E3974" w:rsidRPr="005E3974" w:rsidRDefault="005E3974" w:rsidP="00AC6B50">
            <w:r w:rsidRPr="005E3974">
              <w:t>SupportsPandoraRadio</w:t>
            </w:r>
          </w:p>
        </w:tc>
      </w:tr>
      <w:tr w:rsidR="005E3974" w14:paraId="054CBF03"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5F5970E4" w14:textId="77777777" w:rsidR="005E3974" w:rsidRPr="005E3974" w:rsidRDefault="005E3974" w:rsidP="00AC6B50">
            <w:r w:rsidRPr="005E3974">
              <w:t>SupportsRhapsody</w:t>
            </w:r>
          </w:p>
        </w:tc>
      </w:tr>
      <w:tr w:rsidR="00E57185" w14:paraId="34FABB0C"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6C4883F2" w14:textId="77777777" w:rsidR="00E57185" w:rsidRPr="005E3974" w:rsidRDefault="00E57185" w:rsidP="00AC6B50">
            <w:r w:rsidRPr="005E3974">
              <w:t>SupportsChangePreset</w:t>
            </w:r>
          </w:p>
        </w:tc>
      </w:tr>
      <w:tr w:rsidR="00E57185" w14:paraId="563B9418"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11E69700" w14:textId="77777777" w:rsidR="00E57185" w:rsidRPr="005E3974" w:rsidRDefault="00E57185" w:rsidP="00AC6B50">
            <w:r w:rsidRPr="005E3974">
              <w:t>SupportsSpotify</w:t>
            </w:r>
          </w:p>
        </w:tc>
      </w:tr>
      <w:tr w:rsidR="00E57185" w14:paraId="006E8278"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46AD464B" w14:textId="77777777" w:rsidR="00E57185" w:rsidRPr="005E3974" w:rsidRDefault="00E57185" w:rsidP="00AC6B50">
            <w:r w:rsidRPr="005E3974">
              <w:t>SupportsYouTube</w:t>
            </w:r>
          </w:p>
        </w:tc>
      </w:tr>
      <w:tr w:rsidR="00E57185" w14:paraId="6AA5CEF9"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2A8FD331" w14:textId="77777777" w:rsidR="00E57185" w:rsidRPr="005E3974" w:rsidRDefault="00E57185" w:rsidP="00AC6B50">
            <w:r w:rsidRPr="005E3974">
              <w:t>SupportsYouTubeTv</w:t>
            </w:r>
          </w:p>
        </w:tc>
      </w:tr>
      <w:tr w:rsidR="00E57185" w14:paraId="499699EE"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7602196E" w14:textId="77777777" w:rsidR="00E57185" w:rsidRPr="005E3974" w:rsidRDefault="00E57185" w:rsidP="00AC6B50">
            <w:r w:rsidRPr="005E3974">
              <w:t>SupportsNetflix</w:t>
            </w:r>
          </w:p>
        </w:tc>
      </w:tr>
      <w:tr w:rsidR="00E57185" w14:paraId="4CBCEE0F"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319C1ACD" w14:textId="77777777" w:rsidR="00E57185" w:rsidRPr="005E3974" w:rsidRDefault="00E57185" w:rsidP="00AC6B50">
            <w:r w:rsidRPr="005E3974">
              <w:t>SupportsHulu</w:t>
            </w:r>
          </w:p>
        </w:tc>
      </w:tr>
      <w:tr w:rsidR="00E57185" w14:paraId="7A6B2628"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07058926" w14:textId="77777777" w:rsidR="00E57185" w:rsidRPr="005E3974" w:rsidRDefault="00E57185" w:rsidP="00AC6B50">
            <w:r w:rsidRPr="005E3974">
              <w:t>SupportsDirectvNow</w:t>
            </w:r>
          </w:p>
        </w:tc>
      </w:tr>
      <w:tr w:rsidR="00E57185" w14:paraId="54C7277E"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7BA3C4F0" w14:textId="77777777" w:rsidR="00E57185" w:rsidRPr="005E3974" w:rsidRDefault="00E57185" w:rsidP="00AC6B50">
            <w:r w:rsidRPr="005E3974">
              <w:t>SupportsAmazonVideo</w:t>
            </w:r>
          </w:p>
        </w:tc>
      </w:tr>
      <w:tr w:rsidR="00E57185" w14:paraId="5E8FCFF2" w14:textId="77777777" w:rsidTr="00E57185">
        <w:trPr>
          <w:cnfStyle w:val="000000010000" w:firstRow="0" w:lastRow="0" w:firstColumn="0" w:lastColumn="0" w:oddVBand="0" w:evenVBand="0" w:oddHBand="0" w:evenHBand="1" w:firstRowFirstColumn="0" w:firstRowLastColumn="0" w:lastRowFirstColumn="0" w:lastRowLastColumn="0"/>
        </w:trPr>
        <w:tc>
          <w:tcPr>
            <w:tcW w:w="8725" w:type="dxa"/>
          </w:tcPr>
          <w:p w14:paraId="7742F3CC" w14:textId="77777777" w:rsidR="00E57185" w:rsidRPr="005E3974" w:rsidRDefault="00E57185" w:rsidP="00AC6B50">
            <w:r w:rsidRPr="005E3974">
              <w:t>SupportsPlaystationVue</w:t>
            </w:r>
          </w:p>
        </w:tc>
      </w:tr>
      <w:tr w:rsidR="00E57185" w14:paraId="228A4819"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4E29540D" w14:textId="77777777" w:rsidR="00E57185" w:rsidRPr="005E3974" w:rsidRDefault="00E57185" w:rsidP="00AC6B50">
            <w:r w:rsidRPr="005E3974">
              <w:t>SupportsSlingTv</w:t>
            </w:r>
          </w:p>
        </w:tc>
      </w:tr>
      <w:tr w:rsidR="00E57185" w14:paraId="5043604A"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2DFCA499" w14:textId="77777777" w:rsidR="00E57185" w:rsidRPr="005E3974" w:rsidRDefault="00E57185" w:rsidP="00AC6B50">
            <w:r w:rsidRPr="005E3974">
              <w:lastRenderedPageBreak/>
              <w:t>SupportsAirplay</w:t>
            </w:r>
          </w:p>
        </w:tc>
      </w:tr>
      <w:tr w:rsidR="00E57185" w14:paraId="66AAF390"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43D1E780" w14:textId="77777777" w:rsidR="00E57185" w:rsidRPr="005E3974" w:rsidRDefault="00E57185" w:rsidP="00AC6B50">
            <w:r w:rsidRPr="005E3974">
              <w:t>SupportsGoogleCast</w:t>
            </w:r>
          </w:p>
        </w:tc>
      </w:tr>
      <w:tr w:rsidR="00E57185" w14:paraId="337114DB"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474EC1E4" w14:textId="77777777" w:rsidR="00E57185" w:rsidRPr="005E3974" w:rsidRDefault="00E57185" w:rsidP="00AC6B50">
            <w:r w:rsidRPr="005E3974">
              <w:t>SupportsDlna</w:t>
            </w:r>
          </w:p>
        </w:tc>
      </w:tr>
      <w:tr w:rsidR="00E57185" w14:paraId="0C0F7FD6"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1439E4E9" w14:textId="77777777" w:rsidR="00E57185" w:rsidRPr="005E3974" w:rsidRDefault="00E57185" w:rsidP="00AC6B50">
            <w:r w:rsidRPr="005E3974">
              <w:t>SupportsTidal</w:t>
            </w:r>
          </w:p>
        </w:tc>
      </w:tr>
      <w:tr w:rsidR="00E57185" w14:paraId="49ACBC34"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49A7E944" w14:textId="77777777" w:rsidR="00E57185" w:rsidRPr="005E3974" w:rsidRDefault="00E57185" w:rsidP="00AC6B50">
            <w:r w:rsidRPr="005E3974">
              <w:t>SupportsDeezer</w:t>
            </w:r>
          </w:p>
        </w:tc>
      </w:tr>
      <w:tr w:rsidR="00E57185" w14:paraId="2834E789" w14:textId="77777777" w:rsidTr="00AC6B50">
        <w:trPr>
          <w:cnfStyle w:val="000000100000" w:firstRow="0" w:lastRow="0" w:firstColumn="0" w:lastColumn="0" w:oddVBand="0" w:evenVBand="0" w:oddHBand="1" w:evenHBand="0" w:firstRowFirstColumn="0" w:firstRowLastColumn="0" w:lastRowFirstColumn="0" w:lastRowLastColumn="0"/>
        </w:trPr>
        <w:tc>
          <w:tcPr>
            <w:tcW w:w="8725" w:type="dxa"/>
          </w:tcPr>
          <w:p w14:paraId="02BD0351" w14:textId="77777777" w:rsidR="00E57185" w:rsidRPr="005E3974" w:rsidRDefault="00E57185" w:rsidP="00AC6B50">
            <w:r w:rsidRPr="005E3974">
              <w:t>SupportsCrackle</w:t>
            </w:r>
          </w:p>
        </w:tc>
      </w:tr>
      <w:tr w:rsidR="00E57185" w14:paraId="5FFED08A" w14:textId="77777777" w:rsidTr="00AC6B50">
        <w:trPr>
          <w:cnfStyle w:val="000000010000" w:firstRow="0" w:lastRow="0" w:firstColumn="0" w:lastColumn="0" w:oddVBand="0" w:evenVBand="0" w:oddHBand="0" w:evenHBand="1" w:firstRowFirstColumn="0" w:firstRowLastColumn="0" w:lastRowFirstColumn="0" w:lastRowLastColumn="0"/>
        </w:trPr>
        <w:tc>
          <w:tcPr>
            <w:tcW w:w="8725" w:type="dxa"/>
          </w:tcPr>
          <w:p w14:paraId="10A33397" w14:textId="77777777" w:rsidR="00E57185" w:rsidRPr="005E3974" w:rsidRDefault="00E57185" w:rsidP="00AC6B50">
            <w:r w:rsidRPr="005E3974">
              <w:t>SupportsGooglePlay</w:t>
            </w:r>
          </w:p>
        </w:tc>
      </w:tr>
    </w:tbl>
    <w:p w14:paraId="4D93302C" w14:textId="3E8E86D7" w:rsidR="00AC6B50" w:rsidRPr="00AC6B50" w:rsidRDefault="006117BC" w:rsidP="006117BC">
      <w:pPr>
        <w:pStyle w:val="Heading5"/>
      </w:pPr>
      <w:r>
        <w:t xml:space="preserve">Allowed </w:t>
      </w:r>
      <w:r w:rsidR="00C870BB">
        <w:t>Security System</w:t>
      </w:r>
      <w:r>
        <w:t xml:space="preserve"> DeviceSupport Values</w:t>
      </w:r>
    </w:p>
    <w:tbl>
      <w:tblPr>
        <w:tblStyle w:val="TableGrid"/>
        <w:tblW w:w="0" w:type="auto"/>
        <w:tblInd w:w="625" w:type="dxa"/>
        <w:tblLook w:val="04A0" w:firstRow="1" w:lastRow="0" w:firstColumn="1" w:lastColumn="0" w:noHBand="0" w:noVBand="1"/>
      </w:tblPr>
      <w:tblGrid>
        <w:gridCol w:w="8725"/>
      </w:tblGrid>
      <w:tr w:rsidR="004D3F61" w14:paraId="2004833D" w14:textId="77777777" w:rsidTr="0064385B">
        <w:trPr>
          <w:cnfStyle w:val="100000000000" w:firstRow="1" w:lastRow="0" w:firstColumn="0" w:lastColumn="0" w:oddVBand="0" w:evenVBand="0" w:oddHBand="0" w:evenHBand="0" w:firstRowFirstColumn="0" w:firstRowLastColumn="0" w:lastRowFirstColumn="0" w:lastRowLastColumn="0"/>
        </w:trPr>
        <w:tc>
          <w:tcPr>
            <w:tcW w:w="8725" w:type="dxa"/>
          </w:tcPr>
          <w:p w14:paraId="37284C51" w14:textId="45BA2043" w:rsidR="004D3F61" w:rsidRPr="004D3F61" w:rsidRDefault="004D3F61" w:rsidP="004D3F61">
            <w:pPr>
              <w:rPr>
                <w:b w:val="0"/>
                <w:bCs/>
              </w:rPr>
            </w:pPr>
            <w:r w:rsidRPr="004D3F61">
              <w:rPr>
                <w:b w:val="0"/>
                <w:bCs/>
              </w:rPr>
              <w:t>SupportsKeypadStatusText</w:t>
            </w:r>
          </w:p>
        </w:tc>
      </w:tr>
      <w:tr w:rsidR="004D3F61" w14:paraId="67767B68"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682B7D65" w14:textId="2E1E9977" w:rsidR="004D3F61" w:rsidRDefault="004D3F61" w:rsidP="004D3F61">
            <w:r w:rsidRPr="00A759FF">
              <w:t>SupportsPowerFeedback</w:t>
            </w:r>
          </w:p>
        </w:tc>
      </w:tr>
      <w:tr w:rsidR="004D3F61" w14:paraId="2B8874BB"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47693E51" w14:textId="7794FEE6" w:rsidR="004D3F61" w:rsidRDefault="004D3F61" w:rsidP="004D3F61">
            <w:r w:rsidRPr="00A759FF">
              <w:t>SupportsUsername</w:t>
            </w:r>
          </w:p>
        </w:tc>
      </w:tr>
      <w:tr w:rsidR="004D3F61" w14:paraId="7F4C9279"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2CF2F277" w14:textId="03A7ED68" w:rsidR="004D3F61" w:rsidRDefault="004D3F61" w:rsidP="004D3F61">
            <w:r w:rsidRPr="00A759FF">
              <w:t>SupportsPassword</w:t>
            </w:r>
          </w:p>
        </w:tc>
      </w:tr>
      <w:tr w:rsidR="004D3F61" w14:paraId="7C349FC6"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379C2498" w14:textId="5C4B6195" w:rsidR="004D3F61" w:rsidRDefault="004D3F61" w:rsidP="004D3F61">
            <w:r w:rsidRPr="00A759FF">
              <w:t>SupportsKeypadEmulation</w:t>
            </w:r>
          </w:p>
        </w:tc>
      </w:tr>
      <w:tr w:rsidR="004D3F61" w14:paraId="4FF64FDA"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09E276DA" w14:textId="52EB70D0" w:rsidR="004D3F61" w:rsidRDefault="004D3F61" w:rsidP="004D3F61">
            <w:r w:rsidRPr="00A759FF">
              <w:t>SupportsAsterik</w:t>
            </w:r>
          </w:p>
        </w:tc>
      </w:tr>
      <w:tr w:rsidR="004D3F61" w14:paraId="4FB30FEE"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3762430D" w14:textId="2D53B3AE" w:rsidR="004D3F61" w:rsidRDefault="004D3F61" w:rsidP="004D3F61">
            <w:r w:rsidRPr="00A759FF">
              <w:t>SupportsDash</w:t>
            </w:r>
          </w:p>
        </w:tc>
      </w:tr>
      <w:tr w:rsidR="004D3F61" w14:paraId="271C6996"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2376FEDF" w14:textId="7F20E510" w:rsidR="004D3F61" w:rsidRPr="005E3974" w:rsidRDefault="004D3F61" w:rsidP="004D3F61">
            <w:r w:rsidRPr="00A759FF">
              <w:t>SupportsEnter</w:t>
            </w:r>
          </w:p>
        </w:tc>
      </w:tr>
      <w:tr w:rsidR="004D3F61" w14:paraId="3646DC96"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080B584B" w14:textId="2C008243" w:rsidR="004D3F61" w:rsidRPr="005E3974" w:rsidRDefault="004D3F61" w:rsidP="004D3F61">
            <w:r w:rsidRPr="00A759FF">
              <w:t>SupportsKeypadBackspace</w:t>
            </w:r>
          </w:p>
        </w:tc>
      </w:tr>
      <w:tr w:rsidR="004D3F61" w14:paraId="43C9D8D7"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578927D4" w14:textId="2A920A1A" w:rsidR="004D3F61" w:rsidRPr="005E3974" w:rsidRDefault="004D3F61" w:rsidP="004D3F61">
            <w:r w:rsidRPr="00A759FF">
              <w:t>SupportsKeypadNumber</w:t>
            </w:r>
          </w:p>
        </w:tc>
      </w:tr>
      <w:tr w:rsidR="004D3F61" w14:paraId="11B272F5"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31908E5E" w14:textId="3F9A3F0B" w:rsidR="004D3F61" w:rsidRPr="005E3974" w:rsidRDefault="004D3F61" w:rsidP="004D3F61">
            <w:r w:rsidRPr="00A759FF">
              <w:t>SupportsKeypadPeriod</w:t>
            </w:r>
          </w:p>
        </w:tc>
      </w:tr>
      <w:tr w:rsidR="004D3F61" w14:paraId="06D1794B"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05F0ED6F" w14:textId="1B715A4C" w:rsidR="004D3F61" w:rsidRPr="005E3974" w:rsidRDefault="004D3F61" w:rsidP="004D3F61">
            <w:r w:rsidRPr="00A759FF">
              <w:t>SupportsKeypadPound</w:t>
            </w:r>
          </w:p>
        </w:tc>
      </w:tr>
      <w:tr w:rsidR="004D3F61" w14:paraId="4986CD86"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2D26EE0A" w14:textId="66A1CC28" w:rsidR="004D3F61" w:rsidRPr="005E3974" w:rsidRDefault="004D3F61" w:rsidP="004D3F61">
            <w:r w:rsidRPr="00A759FF">
              <w:t>SupportsArrowKeys</w:t>
            </w:r>
          </w:p>
        </w:tc>
      </w:tr>
      <w:tr w:rsidR="004D3F61" w14:paraId="0CFA06B9"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538769FE" w14:textId="6821FD5C" w:rsidR="004D3F61" w:rsidRPr="005E3974" w:rsidRDefault="004D3F61" w:rsidP="004D3F61">
            <w:r w:rsidRPr="00A759FF">
              <w:t>SupportsClear</w:t>
            </w:r>
          </w:p>
        </w:tc>
      </w:tr>
      <w:tr w:rsidR="004D3F61" w14:paraId="3C277FE4"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6EE0ABB0" w14:textId="7B01A2A9" w:rsidR="004D3F61" w:rsidRPr="005E3974" w:rsidRDefault="004D3F61" w:rsidP="004D3F61">
            <w:r w:rsidRPr="00A759FF">
              <w:t>SupportsExit</w:t>
            </w:r>
          </w:p>
        </w:tc>
      </w:tr>
      <w:tr w:rsidR="004D3F61" w14:paraId="1853F6EB"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52621888" w14:textId="08CA3159" w:rsidR="004D3F61" w:rsidRPr="005E3974" w:rsidRDefault="004D3F61" w:rsidP="004D3F61">
            <w:r w:rsidRPr="00A759FF">
              <w:t>SupportsHome</w:t>
            </w:r>
          </w:p>
        </w:tc>
      </w:tr>
      <w:tr w:rsidR="004D3F61" w14:paraId="3CCF50FB"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68346338" w14:textId="4FD3D1DD" w:rsidR="004D3F61" w:rsidRPr="005E3974" w:rsidRDefault="004D3F61" w:rsidP="004D3F61">
            <w:r w:rsidRPr="00A759FF">
              <w:t>SupportsMenu</w:t>
            </w:r>
          </w:p>
        </w:tc>
      </w:tr>
      <w:tr w:rsidR="004D3F61" w14:paraId="77E57736"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78628DC3" w14:textId="0C26DD69" w:rsidR="004D3F61" w:rsidRPr="005E3974" w:rsidRDefault="004D3F61" w:rsidP="004D3F61">
            <w:r w:rsidRPr="00A759FF">
              <w:t>SupportsSelect</w:t>
            </w:r>
          </w:p>
        </w:tc>
      </w:tr>
      <w:tr w:rsidR="004D3F61" w14:paraId="645CC10A"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391B38BF" w14:textId="4A08BB9E" w:rsidR="004D3F61" w:rsidRPr="005E3974" w:rsidRDefault="004D3F61" w:rsidP="004D3F61">
            <w:r w:rsidRPr="00A759FF">
              <w:t>SupportsInfo</w:t>
            </w:r>
          </w:p>
        </w:tc>
      </w:tr>
      <w:tr w:rsidR="004D3F61" w14:paraId="5A094D07"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55668BAD" w14:textId="4C127843" w:rsidR="004D3F61" w:rsidRPr="005E3974" w:rsidRDefault="004D3F61" w:rsidP="004D3F61">
            <w:r w:rsidRPr="00A759FF">
              <w:t>SupportsLogin</w:t>
            </w:r>
          </w:p>
        </w:tc>
      </w:tr>
      <w:tr w:rsidR="004D3F61" w14:paraId="7482758B"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4A13CBE9" w14:textId="7B9C7056" w:rsidR="004D3F61" w:rsidRPr="005E3974" w:rsidRDefault="004D3F61" w:rsidP="004D3F61">
            <w:r w:rsidRPr="00A759FF">
              <w:t>SupportsRequestLog</w:t>
            </w:r>
          </w:p>
        </w:tc>
      </w:tr>
      <w:tr w:rsidR="004D3F61" w14:paraId="11BB6593"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4BE455C6" w14:textId="3B8E96D1" w:rsidR="004D3F61" w:rsidRPr="005E3974" w:rsidRDefault="004D3F61" w:rsidP="004D3F61">
            <w:r w:rsidRPr="00A759FF">
              <w:t>SupportsRequestLogSetAmount</w:t>
            </w:r>
          </w:p>
        </w:tc>
      </w:tr>
      <w:tr w:rsidR="004D3F61" w14:paraId="3E6C104D"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5D34674E" w14:textId="683CA844" w:rsidR="004D3F61" w:rsidRPr="005E3974" w:rsidRDefault="004D3F61" w:rsidP="004D3F61">
            <w:r w:rsidRPr="00A759FF">
              <w:t>SupportsRequestSoftwareVersion</w:t>
            </w:r>
          </w:p>
        </w:tc>
      </w:tr>
      <w:tr w:rsidR="004D3F61" w14:paraId="49BF02A0"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52BA2234" w14:textId="7A101875" w:rsidR="004D3F61" w:rsidRPr="005E3974" w:rsidRDefault="004D3F61" w:rsidP="004D3F61">
            <w:r w:rsidRPr="00A759FF">
              <w:t>SupportsRequestSoftwareVersionDifferences</w:t>
            </w:r>
          </w:p>
        </w:tc>
      </w:tr>
      <w:tr w:rsidR="004D3F61" w14:paraId="59AD1F03"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3FD496E1" w14:textId="568745F3" w:rsidR="004D3F61" w:rsidRPr="005E3974" w:rsidRDefault="004D3F61" w:rsidP="004D3F61">
            <w:r w:rsidRPr="00A759FF">
              <w:t>SupportsRequestResourceStatus</w:t>
            </w:r>
          </w:p>
        </w:tc>
      </w:tr>
      <w:tr w:rsidR="004D3F61" w14:paraId="434B418E"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618B97CB" w14:textId="1E936873" w:rsidR="004D3F61" w:rsidRPr="005E3974" w:rsidRDefault="004D3F61" w:rsidP="004D3F61">
            <w:r w:rsidRPr="00A759FF">
              <w:t>SupportsRequestAreaResourceStatus</w:t>
            </w:r>
          </w:p>
        </w:tc>
      </w:tr>
      <w:tr w:rsidR="004D3F61" w14:paraId="69CFE089"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391EB343" w14:textId="181AD035" w:rsidR="004D3F61" w:rsidRPr="005E3974" w:rsidRDefault="004D3F61" w:rsidP="004D3F61">
            <w:r w:rsidRPr="00A759FF">
              <w:t>SupportsRequestZoneResourceStatus</w:t>
            </w:r>
          </w:p>
        </w:tc>
      </w:tr>
      <w:tr w:rsidR="004D3F61" w14:paraId="1CF86D85"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66E5E7BF" w14:textId="57B23F38" w:rsidR="004D3F61" w:rsidRPr="005E3974" w:rsidRDefault="004D3F61" w:rsidP="004D3F61">
            <w:r w:rsidRPr="00A759FF">
              <w:t>SupportsRequestOutputResourceStatus</w:t>
            </w:r>
          </w:p>
        </w:tc>
      </w:tr>
      <w:tr w:rsidR="004D3F61" w14:paraId="4A3B5ADB"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018E46B6" w14:textId="6C30297F" w:rsidR="004D3F61" w:rsidRPr="005E3974" w:rsidRDefault="004D3F61" w:rsidP="004D3F61">
            <w:r w:rsidRPr="00A759FF">
              <w:t>SupportsRequestDoorResourceStatus</w:t>
            </w:r>
          </w:p>
        </w:tc>
      </w:tr>
      <w:tr w:rsidR="004D3F61" w14:paraId="0199D546"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621959E0" w14:textId="0EB4EB65" w:rsidR="004D3F61" w:rsidRPr="005E3974" w:rsidRDefault="004D3F61" w:rsidP="004D3F61">
            <w:r w:rsidRPr="00A759FF">
              <w:t>SupportsRequestDeviceResourceStatus</w:t>
            </w:r>
          </w:p>
        </w:tc>
      </w:tr>
      <w:tr w:rsidR="004D3F61" w14:paraId="21C84E56"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05978B51" w14:textId="4DB737B7" w:rsidR="004D3F61" w:rsidRPr="005E3974" w:rsidRDefault="004D3F61" w:rsidP="004D3F61">
            <w:r w:rsidRPr="00A759FF">
              <w:t>SupportsRequestFeatures</w:t>
            </w:r>
          </w:p>
        </w:tc>
      </w:tr>
      <w:tr w:rsidR="004D3F61" w14:paraId="5DD5D16E"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1C720927" w14:textId="08E13FE6" w:rsidR="004D3F61" w:rsidRPr="005E3974" w:rsidRDefault="004D3F61" w:rsidP="004D3F61">
            <w:r w:rsidRPr="00A759FF">
              <w:t>SupportsRequestSystemStatus</w:t>
            </w:r>
          </w:p>
        </w:tc>
      </w:tr>
      <w:tr w:rsidR="004D3F61" w14:paraId="47BD8750"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6ED04A41" w14:textId="445D1AEB" w:rsidR="004D3F61" w:rsidRPr="005E3974" w:rsidRDefault="004D3F61" w:rsidP="004D3F61">
            <w:r w:rsidRPr="00A759FF">
              <w:t xml:space="preserve">SupportsRequestAreaInfo </w:t>
            </w:r>
          </w:p>
        </w:tc>
      </w:tr>
      <w:tr w:rsidR="004D3F61" w14:paraId="1EB212BA"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4CFCF0E3" w14:textId="79E7C517" w:rsidR="004D3F61" w:rsidRPr="005E3974" w:rsidRDefault="004D3F61" w:rsidP="004D3F61">
            <w:r w:rsidRPr="00A759FF">
              <w:lastRenderedPageBreak/>
              <w:t xml:space="preserve">SupportsRequestZoneInfo </w:t>
            </w:r>
          </w:p>
        </w:tc>
      </w:tr>
      <w:tr w:rsidR="004D3F61" w14:paraId="009DC5AB"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30853061" w14:textId="4B80F7A5" w:rsidR="004D3F61" w:rsidRPr="005E3974" w:rsidRDefault="004D3F61" w:rsidP="004D3F61">
            <w:r w:rsidRPr="00A759FF">
              <w:t>SupportsRequestOutputInfo</w:t>
            </w:r>
          </w:p>
        </w:tc>
      </w:tr>
      <w:tr w:rsidR="004D3F61" w14:paraId="1B450127"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3FB4EF16" w14:textId="2DA94B2F" w:rsidR="004D3F61" w:rsidRPr="005E3974" w:rsidRDefault="004D3F61" w:rsidP="004D3F61">
            <w:r w:rsidRPr="00A759FF">
              <w:t>SupportsRequestDoorInfo</w:t>
            </w:r>
          </w:p>
        </w:tc>
      </w:tr>
      <w:tr w:rsidR="004D3F61" w14:paraId="4CDBE330"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4149F229" w14:textId="52B62689" w:rsidR="004D3F61" w:rsidRPr="005E3974" w:rsidRDefault="004D3F61" w:rsidP="004D3F61">
            <w:r w:rsidRPr="00A759FF">
              <w:t>SupportsRequestDeviceInfo</w:t>
            </w:r>
          </w:p>
        </w:tc>
      </w:tr>
      <w:tr w:rsidR="004D3F61" w14:paraId="793A7892"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2AA78F8A" w14:textId="30F13528" w:rsidR="004D3F61" w:rsidRPr="005E3974" w:rsidRDefault="004D3F61" w:rsidP="004D3F61">
            <w:r w:rsidRPr="00A759FF">
              <w:t>SupportsRequestSystemSetup</w:t>
            </w:r>
          </w:p>
        </w:tc>
      </w:tr>
      <w:tr w:rsidR="004D3F61" w14:paraId="0582B308"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53307844" w14:textId="3090FBC6" w:rsidR="004D3F61" w:rsidRPr="005E3974" w:rsidRDefault="004D3F61" w:rsidP="004D3F61">
            <w:r w:rsidRPr="00A759FF">
              <w:t>SupportsRequestResourceName</w:t>
            </w:r>
          </w:p>
        </w:tc>
      </w:tr>
      <w:tr w:rsidR="004D3F61" w14:paraId="5C9ECAF4"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021AE3B8" w14:textId="4517B644" w:rsidR="004D3F61" w:rsidRPr="005E3974" w:rsidRDefault="004D3F61" w:rsidP="004D3F61">
            <w:r w:rsidRPr="00A759FF">
              <w:t>SupportsRequestResourcePermission</w:t>
            </w:r>
          </w:p>
        </w:tc>
      </w:tr>
      <w:tr w:rsidR="004D3F61" w14:paraId="007A1B5D"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52DCECED" w14:textId="39B838A7" w:rsidR="004D3F61" w:rsidRPr="005E3974" w:rsidRDefault="004D3F61" w:rsidP="004D3F61">
            <w:r w:rsidRPr="00A759FF">
              <w:t>SupportsBypassAll</w:t>
            </w:r>
          </w:p>
        </w:tc>
      </w:tr>
      <w:tr w:rsidR="004D3F61" w14:paraId="1422F63D"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67787B66" w14:textId="6B62325C" w:rsidR="004D3F61" w:rsidRPr="005E3974" w:rsidRDefault="004D3F61" w:rsidP="004D3F61">
            <w:r w:rsidRPr="00A759FF">
              <w:t>SupportsBypassResource</w:t>
            </w:r>
          </w:p>
        </w:tc>
      </w:tr>
      <w:tr w:rsidR="004D3F61" w14:paraId="5A1AD3DC"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1C4D3C9B" w14:textId="3132EF81" w:rsidR="004D3F61" w:rsidRPr="005E3974" w:rsidRDefault="004D3F61" w:rsidP="004D3F61">
            <w:r w:rsidRPr="00A759FF">
              <w:t>SupportsUnbypassResource</w:t>
            </w:r>
          </w:p>
        </w:tc>
      </w:tr>
      <w:tr w:rsidR="004D3F61" w14:paraId="41A8C2A4"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523E78AF" w14:textId="0A1AF9EA" w:rsidR="004D3F61" w:rsidRPr="005E3974" w:rsidRDefault="004D3F61" w:rsidP="004D3F61">
            <w:r w:rsidRPr="00A759FF">
              <w:t>SupportsUnbypassAll</w:t>
            </w:r>
          </w:p>
        </w:tc>
      </w:tr>
      <w:tr w:rsidR="004D3F61" w14:paraId="692A9F34"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023FEB18" w14:textId="47F23583" w:rsidR="004D3F61" w:rsidRPr="005E3974" w:rsidRDefault="004D3F61" w:rsidP="004D3F61">
            <w:r w:rsidRPr="00A759FF">
              <w:t>SupportsResourceArmDelayed</w:t>
            </w:r>
          </w:p>
        </w:tc>
      </w:tr>
      <w:tr w:rsidR="004D3F61" w14:paraId="3104C9A1"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232A8388" w14:textId="31FBC293" w:rsidR="004D3F61" w:rsidRPr="005E3974" w:rsidRDefault="004D3F61" w:rsidP="004D3F61">
            <w:r w:rsidRPr="00A759FF">
              <w:t>SupportsResourceArmInstant</w:t>
            </w:r>
          </w:p>
        </w:tc>
      </w:tr>
      <w:tr w:rsidR="004D3F61" w14:paraId="703591E9"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1FB7FB6F" w14:textId="22644F08" w:rsidR="004D3F61" w:rsidRPr="005E3974" w:rsidRDefault="004D3F61" w:rsidP="004D3F61">
            <w:r w:rsidRPr="00A759FF">
              <w:t>SupportsResourceArmAway</w:t>
            </w:r>
          </w:p>
        </w:tc>
      </w:tr>
      <w:tr w:rsidR="004D3F61" w14:paraId="6AFA8DC5"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522B8783" w14:textId="7D38A046" w:rsidR="004D3F61" w:rsidRPr="005E3974" w:rsidRDefault="004D3F61" w:rsidP="004D3F61">
            <w:r w:rsidRPr="00A759FF">
              <w:t>SupportsResourceArmAwayInstant</w:t>
            </w:r>
          </w:p>
        </w:tc>
      </w:tr>
      <w:tr w:rsidR="004D3F61" w14:paraId="72CDD886"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291DAEF6" w14:textId="00698A61" w:rsidR="004D3F61" w:rsidRPr="005E3974" w:rsidRDefault="004D3F61" w:rsidP="004D3F61">
            <w:r w:rsidRPr="00A759FF">
              <w:t>SupportsResourceArmAwayDelayed</w:t>
            </w:r>
          </w:p>
        </w:tc>
      </w:tr>
      <w:tr w:rsidR="004D3F61" w14:paraId="2144C2D1"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5DF87F9E" w14:textId="6BEE62E8" w:rsidR="004D3F61" w:rsidRPr="005E3974" w:rsidRDefault="004D3F61" w:rsidP="004D3F61">
            <w:r w:rsidRPr="00A759FF">
              <w:t>SupportsResourceArmStay</w:t>
            </w:r>
          </w:p>
        </w:tc>
      </w:tr>
      <w:tr w:rsidR="004D3F61" w14:paraId="2527EBE8"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65F28D69" w14:textId="33555CEA" w:rsidR="004D3F61" w:rsidRPr="005E3974" w:rsidRDefault="004D3F61" w:rsidP="004D3F61">
            <w:r w:rsidRPr="00A759FF">
              <w:t>SupportsResourceArmStayInstant</w:t>
            </w:r>
          </w:p>
        </w:tc>
      </w:tr>
      <w:tr w:rsidR="004D3F61" w14:paraId="0615C688"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0791F94D" w14:textId="6CDA3DD2" w:rsidR="004D3F61" w:rsidRPr="005E3974" w:rsidRDefault="004D3F61" w:rsidP="004D3F61">
            <w:r w:rsidRPr="00A759FF">
              <w:t>SupportsResourceArmStayDelayed</w:t>
            </w:r>
          </w:p>
        </w:tc>
      </w:tr>
      <w:tr w:rsidR="004D3F61" w14:paraId="76206ADD"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0C6E14CB" w14:textId="0B827FB4" w:rsidR="004D3F61" w:rsidRPr="005E3974" w:rsidRDefault="004D3F61" w:rsidP="004D3F61">
            <w:r w:rsidRPr="00A759FF">
              <w:t>SupportsArmAll</w:t>
            </w:r>
          </w:p>
        </w:tc>
      </w:tr>
      <w:tr w:rsidR="004D3F61" w14:paraId="1318BA7A"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54B08630" w14:textId="2869CAC6" w:rsidR="004D3F61" w:rsidRPr="005E3974" w:rsidRDefault="004D3F61" w:rsidP="004D3F61">
            <w:r w:rsidRPr="00A759FF">
              <w:t>SupportsDisarmAll</w:t>
            </w:r>
          </w:p>
        </w:tc>
      </w:tr>
      <w:tr w:rsidR="004D3F61" w14:paraId="18670EE0"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36B6A866" w14:textId="7D94D21C" w:rsidR="004D3F61" w:rsidRPr="005E3974" w:rsidRDefault="004D3F61" w:rsidP="004D3F61">
            <w:r w:rsidRPr="00A759FF">
              <w:t>SupportsDisarm</w:t>
            </w:r>
          </w:p>
        </w:tc>
      </w:tr>
      <w:tr w:rsidR="004D3F61" w14:paraId="087C9892"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44B2553B" w14:textId="26E8E78A" w:rsidR="004D3F61" w:rsidRPr="005E3974" w:rsidRDefault="004D3F61" w:rsidP="004D3F61">
            <w:r w:rsidRPr="00A759FF">
              <w:t>SupportsArm</w:t>
            </w:r>
          </w:p>
        </w:tc>
      </w:tr>
      <w:tr w:rsidR="004D3F61" w14:paraId="26F5D2A7"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2EF5CE3D" w14:textId="500757D9" w:rsidR="004D3F61" w:rsidRPr="005E3974" w:rsidRDefault="004D3F61" w:rsidP="004D3F61">
            <w:r w:rsidRPr="00A759FF">
              <w:t>SupportsDisarmResource</w:t>
            </w:r>
          </w:p>
        </w:tc>
      </w:tr>
      <w:tr w:rsidR="004D3F61" w14:paraId="55688ED7"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3F9F1800" w14:textId="44C1FAF2" w:rsidR="004D3F61" w:rsidRPr="005E3974" w:rsidRDefault="004D3F61" w:rsidP="004D3F61">
            <w:r w:rsidRPr="00A759FF">
              <w:t>SupportsRequestAreaCount</w:t>
            </w:r>
          </w:p>
        </w:tc>
      </w:tr>
      <w:tr w:rsidR="004D3F61" w14:paraId="60033E0E"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273CBBF4" w14:textId="60C4EAF5" w:rsidR="004D3F61" w:rsidRPr="005E3974" w:rsidRDefault="004D3F61" w:rsidP="004D3F61">
            <w:r w:rsidRPr="00A759FF">
              <w:t>SupportsRequestZoneCount</w:t>
            </w:r>
          </w:p>
        </w:tc>
      </w:tr>
      <w:tr w:rsidR="004D3F61" w14:paraId="329F3977"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777084B0" w14:textId="7D76990F" w:rsidR="004D3F61" w:rsidRPr="005E3974" w:rsidRDefault="004D3F61" w:rsidP="004D3F61">
            <w:r w:rsidRPr="00A759FF">
              <w:t>SupportsRequestOutputCount</w:t>
            </w:r>
          </w:p>
        </w:tc>
      </w:tr>
      <w:tr w:rsidR="004D3F61" w14:paraId="56FFCFEF"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216C68DE" w14:textId="49DACF68" w:rsidR="004D3F61" w:rsidRPr="005E3974" w:rsidRDefault="004D3F61" w:rsidP="004D3F61">
            <w:r w:rsidRPr="00A759FF">
              <w:t>SupportsRequestDoorCount</w:t>
            </w:r>
          </w:p>
        </w:tc>
      </w:tr>
      <w:tr w:rsidR="004D3F61" w14:paraId="51634CEE"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2ED8E203" w14:textId="6A53A577" w:rsidR="004D3F61" w:rsidRPr="005E3974" w:rsidRDefault="004D3F61" w:rsidP="004D3F61">
            <w:r w:rsidRPr="00A759FF">
              <w:t>SupportsRequestDeviceCount</w:t>
            </w:r>
          </w:p>
        </w:tc>
      </w:tr>
      <w:tr w:rsidR="004D3F61" w14:paraId="17FE8BAF"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698B1702" w14:textId="25FFBA85" w:rsidR="004D3F61" w:rsidRPr="005E3974" w:rsidRDefault="004D3F61" w:rsidP="004D3F61">
            <w:r w:rsidRPr="00A759FF">
              <w:t>SupportsSetResourceState</w:t>
            </w:r>
          </w:p>
        </w:tc>
      </w:tr>
      <w:tr w:rsidR="004D3F61" w14:paraId="39A12BF6"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1B4177E4" w14:textId="5EA3568F" w:rsidR="004D3F61" w:rsidRPr="005E3974" w:rsidRDefault="004D3F61" w:rsidP="004D3F61">
            <w:r w:rsidRPr="00A759FF">
              <w:t>SupportsRequestBypassedResources</w:t>
            </w:r>
          </w:p>
        </w:tc>
      </w:tr>
      <w:tr w:rsidR="004D3F61" w14:paraId="2EAEFFE4"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772056CD" w14:textId="6F3E3E1E" w:rsidR="004D3F61" w:rsidRPr="005E3974" w:rsidRDefault="004D3F61" w:rsidP="004D3F61">
            <w:r w:rsidRPr="00A759FF">
              <w:t>SupportsSilenceBells</w:t>
            </w:r>
          </w:p>
        </w:tc>
      </w:tr>
      <w:tr w:rsidR="004D3F61" w14:paraId="113F9401"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0A9BACC4" w14:textId="148363DF" w:rsidR="004D3F61" w:rsidRPr="005E3974" w:rsidRDefault="004D3F61" w:rsidP="004D3F61">
            <w:r w:rsidRPr="00A759FF">
              <w:t>SupportsResetSensors</w:t>
            </w:r>
          </w:p>
        </w:tc>
      </w:tr>
      <w:tr w:rsidR="004D3F61" w14:paraId="3C6B67BB"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4F1D91B3" w14:textId="6A2AAF77" w:rsidR="004D3F61" w:rsidRPr="005E3974" w:rsidRDefault="004D3F61" w:rsidP="004D3F61">
            <w:r w:rsidRPr="00A759FF">
              <w:t>SupportsSubscribeResourceOnOffState</w:t>
            </w:r>
          </w:p>
        </w:tc>
      </w:tr>
      <w:tr w:rsidR="004D3F61" w14:paraId="1AFB87F4"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7F773364" w14:textId="1863BAF8" w:rsidR="004D3F61" w:rsidRPr="005E3974" w:rsidRDefault="004D3F61" w:rsidP="004D3F61">
            <w:r w:rsidRPr="00A759FF">
              <w:t>SupportsSubscribeResourceReadyState</w:t>
            </w:r>
          </w:p>
        </w:tc>
      </w:tr>
      <w:tr w:rsidR="004D3F61" w14:paraId="6A2261F1"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3E9B6299" w14:textId="450877D0" w:rsidR="004D3F61" w:rsidRPr="005E3974" w:rsidRDefault="004D3F61" w:rsidP="004D3F61">
            <w:r w:rsidRPr="00A759FF">
              <w:t>SupportsSubscribeResourceGeneralState</w:t>
            </w:r>
          </w:p>
        </w:tc>
      </w:tr>
      <w:tr w:rsidR="004D3F61" w14:paraId="5C40ABE7"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44145D00" w14:textId="70E9377B" w:rsidR="004D3F61" w:rsidRPr="005E3974" w:rsidRDefault="004D3F61" w:rsidP="004D3F61">
            <w:r w:rsidRPr="00A759FF">
              <w:t>SupportsSubscribeDeviceLogging</w:t>
            </w:r>
          </w:p>
        </w:tc>
      </w:tr>
      <w:tr w:rsidR="004D3F61" w14:paraId="4D7E2F74"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380FB421" w14:textId="3E02707B" w:rsidR="004D3F61" w:rsidRPr="005E3974" w:rsidRDefault="004D3F61" w:rsidP="004D3F61">
            <w:r w:rsidRPr="00A759FF">
              <w:t>SupportsSubscribeDeviceMessages</w:t>
            </w:r>
          </w:p>
        </w:tc>
      </w:tr>
      <w:tr w:rsidR="004D3F61" w14:paraId="03038CE1"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7CEF4A55" w14:textId="7EA1EFD4" w:rsidR="004D3F61" w:rsidRPr="005E3974" w:rsidRDefault="004D3F61" w:rsidP="004D3F61">
            <w:r w:rsidRPr="00A759FF">
              <w:t>SupportsSubscribeDeviceConfigurationChange</w:t>
            </w:r>
          </w:p>
        </w:tc>
      </w:tr>
      <w:tr w:rsidR="004D3F61" w14:paraId="4CF371EF"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3A4039BA" w14:textId="257A8D5B" w:rsidR="004D3F61" w:rsidRPr="005E3974" w:rsidRDefault="004D3F61" w:rsidP="004D3F61">
            <w:r w:rsidRPr="00A759FF">
              <w:t>SupportsSubscribe</w:t>
            </w:r>
          </w:p>
        </w:tc>
      </w:tr>
      <w:tr w:rsidR="004D3F61" w14:paraId="2930AB7A"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3266B4BE" w14:textId="698DA0EA" w:rsidR="004D3F61" w:rsidRPr="005E3974" w:rsidRDefault="004D3F61" w:rsidP="004D3F61">
            <w:r w:rsidRPr="00A759FF">
              <w:t>SupportsRequestAlarm</w:t>
            </w:r>
          </w:p>
        </w:tc>
      </w:tr>
      <w:tr w:rsidR="004D3F61" w14:paraId="6A296A03"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4B2F219D" w14:textId="79632E6F" w:rsidR="004D3F61" w:rsidRPr="005E3974" w:rsidRDefault="004D3F61" w:rsidP="004D3F61">
            <w:r w:rsidRPr="00A759FF">
              <w:t>SupportsRequestAreasNotReadyToArm</w:t>
            </w:r>
          </w:p>
        </w:tc>
      </w:tr>
      <w:tr w:rsidR="004D3F61" w14:paraId="6D4CA409"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51D4D718" w14:textId="6CF95B12" w:rsidR="004D3F61" w:rsidRPr="005E3974" w:rsidRDefault="004D3F61" w:rsidP="004D3F61">
            <w:r w:rsidRPr="00A759FF">
              <w:t>SupportsRequestUsers</w:t>
            </w:r>
          </w:p>
        </w:tc>
      </w:tr>
      <w:tr w:rsidR="004D3F61" w14:paraId="4EA75C80"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303DD1D3" w14:textId="6F2C45A0" w:rsidR="004D3F61" w:rsidRPr="005E3974" w:rsidRDefault="004D3F61" w:rsidP="004D3F61">
            <w:r w:rsidRPr="00A759FF">
              <w:lastRenderedPageBreak/>
              <w:t>SupportsRequestAreaAlarm</w:t>
            </w:r>
          </w:p>
        </w:tc>
      </w:tr>
      <w:tr w:rsidR="004D3F61" w14:paraId="2B319FED"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059473F8" w14:textId="40373EFD" w:rsidR="004D3F61" w:rsidRPr="005E3974" w:rsidRDefault="004D3F61" w:rsidP="004D3F61">
            <w:r w:rsidRPr="00A759FF">
              <w:t>SupportsRequestZoneAlarm</w:t>
            </w:r>
          </w:p>
        </w:tc>
      </w:tr>
      <w:tr w:rsidR="004D3F61" w14:paraId="542EE849"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29D10EBB" w14:textId="05EF4801" w:rsidR="004D3F61" w:rsidRPr="005E3974" w:rsidRDefault="004D3F61" w:rsidP="004D3F61">
            <w:r w:rsidRPr="00A759FF">
              <w:t>SupportsRequestTamper</w:t>
            </w:r>
          </w:p>
        </w:tc>
      </w:tr>
      <w:tr w:rsidR="004D3F61" w14:paraId="4D5E3F04"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269215E2" w14:textId="53852F11" w:rsidR="004D3F61" w:rsidRPr="005E3974" w:rsidRDefault="004D3F61" w:rsidP="004D3F61">
            <w:r w:rsidRPr="00A759FF">
              <w:t>SupportsRequestAlarmMemory</w:t>
            </w:r>
          </w:p>
        </w:tc>
      </w:tr>
      <w:tr w:rsidR="004D3F61" w14:paraId="423630ED"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33A453F8" w14:textId="7BB98688" w:rsidR="004D3F61" w:rsidRPr="005E3974" w:rsidRDefault="004D3F61" w:rsidP="004D3F61">
            <w:r w:rsidRPr="00A759FF">
              <w:t>SupportsRequestAreaAlarmMemory</w:t>
            </w:r>
          </w:p>
        </w:tc>
      </w:tr>
      <w:tr w:rsidR="004D3F61" w14:paraId="7960CCC7"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33FFDA27" w14:textId="176AF9BB" w:rsidR="004D3F61" w:rsidRPr="005E3974" w:rsidRDefault="004D3F61" w:rsidP="004D3F61">
            <w:r w:rsidRPr="00A759FF">
              <w:t>SupportsRequestZoneAlarmMemory</w:t>
            </w:r>
          </w:p>
        </w:tc>
      </w:tr>
      <w:tr w:rsidR="004D3F61" w14:paraId="4976D257"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119CDA7E" w14:textId="7DFB4B2E" w:rsidR="004D3F61" w:rsidRPr="005E3974" w:rsidRDefault="004D3F61" w:rsidP="004D3F61">
            <w:r w:rsidRPr="00A759FF">
              <w:t>SupportsRequestFireAlarm</w:t>
            </w:r>
          </w:p>
        </w:tc>
      </w:tr>
      <w:tr w:rsidR="004D3F61" w14:paraId="5EA675F1"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6E7020C7" w14:textId="2C801228" w:rsidR="004D3F61" w:rsidRPr="005E3974" w:rsidRDefault="004D3F61" w:rsidP="004D3F61">
            <w:r w:rsidRPr="00A759FF">
              <w:t>SupportsRequestFireAlarmMemory</w:t>
            </w:r>
          </w:p>
        </w:tc>
      </w:tr>
      <w:tr w:rsidR="004D3F61" w14:paraId="41771C6E"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33077DF0" w14:textId="7EDF8E99" w:rsidR="004D3F61" w:rsidRPr="005E3974" w:rsidRDefault="004D3F61" w:rsidP="004D3F61">
            <w:r w:rsidRPr="00A759FF">
              <w:t>SupportsKeypadStatusText</w:t>
            </w:r>
          </w:p>
        </w:tc>
      </w:tr>
      <w:tr w:rsidR="004D3F61" w14:paraId="09DBE490"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118A834D" w14:textId="4845587B" w:rsidR="004D3F61" w:rsidRPr="005E3974" w:rsidRDefault="004D3F61" w:rsidP="004D3F61">
            <w:r w:rsidRPr="00A759FF">
              <w:t>SupportsPowerFeedback</w:t>
            </w:r>
          </w:p>
        </w:tc>
      </w:tr>
      <w:tr w:rsidR="004D3F61" w14:paraId="3D3730A9"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53DC15A5" w14:textId="27603942" w:rsidR="004D3F61" w:rsidRPr="005E3974" w:rsidRDefault="004D3F61" w:rsidP="004D3F61">
            <w:r w:rsidRPr="00A759FF">
              <w:t>SupportsUsername</w:t>
            </w:r>
          </w:p>
        </w:tc>
      </w:tr>
      <w:tr w:rsidR="004D3F61" w14:paraId="403BE5EB"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09529572" w14:textId="318152E6" w:rsidR="004D3F61" w:rsidRPr="005E3974" w:rsidRDefault="004D3F61" w:rsidP="004D3F61">
            <w:r w:rsidRPr="00A759FF">
              <w:t>SupportsPassword</w:t>
            </w:r>
          </w:p>
        </w:tc>
      </w:tr>
      <w:tr w:rsidR="004D3F61" w14:paraId="211498B0" w14:textId="77777777" w:rsidTr="0064385B">
        <w:trPr>
          <w:cnfStyle w:val="000000010000" w:firstRow="0" w:lastRow="0" w:firstColumn="0" w:lastColumn="0" w:oddVBand="0" w:evenVBand="0" w:oddHBand="0" w:evenHBand="1" w:firstRowFirstColumn="0" w:firstRowLastColumn="0" w:lastRowFirstColumn="0" w:lastRowLastColumn="0"/>
        </w:trPr>
        <w:tc>
          <w:tcPr>
            <w:tcW w:w="8725" w:type="dxa"/>
          </w:tcPr>
          <w:p w14:paraId="54F0485A" w14:textId="495604B1" w:rsidR="004D3F61" w:rsidRPr="005E3974" w:rsidRDefault="004D3F61" w:rsidP="004D3F61">
            <w:r w:rsidRPr="00A759FF">
              <w:t>SupportsKeypadEmulation</w:t>
            </w:r>
          </w:p>
        </w:tc>
      </w:tr>
      <w:tr w:rsidR="004D3F61" w14:paraId="5B8C6748" w14:textId="77777777" w:rsidTr="0064385B">
        <w:trPr>
          <w:cnfStyle w:val="000000100000" w:firstRow="0" w:lastRow="0" w:firstColumn="0" w:lastColumn="0" w:oddVBand="0" w:evenVBand="0" w:oddHBand="1" w:evenHBand="0" w:firstRowFirstColumn="0" w:firstRowLastColumn="0" w:lastRowFirstColumn="0" w:lastRowLastColumn="0"/>
        </w:trPr>
        <w:tc>
          <w:tcPr>
            <w:tcW w:w="8725" w:type="dxa"/>
          </w:tcPr>
          <w:p w14:paraId="2E32524F" w14:textId="03FECA8E" w:rsidR="004D3F61" w:rsidRPr="005E3974" w:rsidRDefault="004D3F61" w:rsidP="004D3F61">
            <w:r w:rsidRPr="00A759FF">
              <w:t>SupportsAsterik</w:t>
            </w:r>
          </w:p>
        </w:tc>
      </w:tr>
    </w:tbl>
    <w:p w14:paraId="22ABF35C" w14:textId="77777777" w:rsidR="00DA0C2A" w:rsidRDefault="00DA0C2A">
      <w:r>
        <w:br w:type="page"/>
      </w:r>
    </w:p>
    <w:p w14:paraId="39A3CF10" w14:textId="77777777" w:rsidR="00DA0C2A" w:rsidRDefault="00162494" w:rsidP="00162494">
      <w:pPr>
        <w:pStyle w:val="Heading4"/>
      </w:pPr>
      <w:r>
        <w:lastRenderedPageBreak/>
        <w:t xml:space="preserve"> DeviceSupport2</w:t>
      </w:r>
    </w:p>
    <w:p w14:paraId="5C4B6CF5" w14:textId="77777777" w:rsidR="00162494" w:rsidRDefault="00162494" w:rsidP="00162494">
      <w:pPr>
        <w:ind w:left="720"/>
      </w:pPr>
      <w:r>
        <w:t xml:space="preserve">DeviceSupport2 is of the type List&lt;string&gt;. All features added to this list will be internally copied to DeviceSupport if possible. Unlike DeviceSupport, any values added to this list will cause the driver to support the feature. </w:t>
      </w:r>
    </w:p>
    <w:p w14:paraId="549FCC2B" w14:textId="77777777" w:rsidR="00162494" w:rsidRDefault="00162494" w:rsidP="00E57185">
      <w:pPr>
        <w:ind w:left="720"/>
      </w:pPr>
      <w:r>
        <w:t xml:space="preserve">All features that are not allowed in DeviceSupport must be added here. </w:t>
      </w:r>
      <w:r w:rsidR="00E57185">
        <w:t>Refer to Appendix G all possible values.</w:t>
      </w:r>
    </w:p>
    <w:p w14:paraId="11686D4F" w14:textId="77777777" w:rsidR="00E00A0A" w:rsidRDefault="00E00A0A" w:rsidP="00E051F3">
      <w:r>
        <w:tab/>
        <w:t>An example of this property in JSON:</w:t>
      </w:r>
      <w:r>
        <w:tab/>
      </w:r>
    </w:p>
    <w:tbl>
      <w:tblPr>
        <w:tblStyle w:val="TableGrid"/>
        <w:tblW w:w="0" w:type="auto"/>
        <w:tblInd w:w="715" w:type="dxa"/>
        <w:tblLook w:val="04A0" w:firstRow="1" w:lastRow="0" w:firstColumn="1" w:lastColumn="0" w:noHBand="0" w:noVBand="1"/>
      </w:tblPr>
      <w:tblGrid>
        <w:gridCol w:w="8635"/>
      </w:tblGrid>
      <w:tr w:rsidR="00E00A0A" w14:paraId="7F01DF04" w14:textId="77777777" w:rsidTr="00E00A0A">
        <w:trPr>
          <w:cnfStyle w:val="100000000000" w:firstRow="1" w:lastRow="0" w:firstColumn="0" w:lastColumn="0" w:oddVBand="0" w:evenVBand="0" w:oddHBand="0" w:evenHBand="0" w:firstRowFirstColumn="0" w:firstRowLastColumn="0" w:lastRowFirstColumn="0" w:lastRowLastColumn="0"/>
        </w:trPr>
        <w:tc>
          <w:tcPr>
            <w:tcW w:w="8635" w:type="dxa"/>
          </w:tcPr>
          <w:p w14:paraId="6E362173"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"DeviceSupport2": [</w:t>
            </w:r>
          </w:p>
          <w:p w14:paraId="2DAE29FF"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"SupportsSetVideoInputSource",</w:t>
            </w:r>
          </w:p>
          <w:p w14:paraId="0D8DE0CD"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"SupportsArrowKeys",</w:t>
            </w:r>
          </w:p>
          <w:p w14:paraId="16F5BEB0"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"SupportsSelect"</w:t>
            </w:r>
          </w:p>
          <w:p w14:paraId="6CA131D6" w14:textId="77777777" w:rsidR="00E00A0A" w:rsidRDefault="00E00A0A" w:rsidP="00E00A0A">
            <w:r w:rsidRPr="00E00A0A">
              <w:rPr>
                <w:rFonts w:ascii="Fixedsys" w:hAnsi="Fixedsys" w:cs="Times New Roman"/>
                <w:b w:val="0"/>
                <w:noProof/>
                <w:sz w:val="20"/>
                <w:szCs w:val="20"/>
              </w:rPr>
              <w:t xml:space="preserve">    ],</w:t>
            </w:r>
          </w:p>
        </w:tc>
      </w:tr>
    </w:tbl>
    <w:p w14:paraId="05D59B76" w14:textId="77777777" w:rsidR="00E00A0A" w:rsidRDefault="00E00A0A" w:rsidP="00E051F3"/>
    <w:p w14:paraId="6EB9ACD8" w14:textId="77777777" w:rsidR="00162494" w:rsidRDefault="00162494" w:rsidP="00162494">
      <w:pPr>
        <w:pStyle w:val="Heading4"/>
      </w:pPr>
      <w:r>
        <w:t xml:space="preserve"> General Information</w:t>
      </w:r>
    </w:p>
    <w:p w14:paraId="6428D666" w14:textId="77777777" w:rsidR="00162494" w:rsidRDefault="00162494" w:rsidP="00162494">
      <w:pPr>
        <w:ind w:left="720"/>
      </w:pPr>
      <w:r>
        <w:t>This part of the JSON will define some meta-data about the device being controlled. The following properties are available and must all be set correctly:</w:t>
      </w:r>
    </w:p>
    <w:tbl>
      <w:tblPr>
        <w:tblStyle w:val="TableGrid"/>
        <w:tblW w:w="0" w:type="auto"/>
        <w:tblInd w:w="720" w:type="dxa"/>
        <w:tblLook w:val="04A0" w:firstRow="1" w:lastRow="0" w:firstColumn="1" w:lastColumn="0" w:noHBand="0" w:noVBand="1"/>
      </w:tblPr>
      <w:tblGrid>
        <w:gridCol w:w="1795"/>
        <w:gridCol w:w="1394"/>
        <w:gridCol w:w="5441"/>
      </w:tblGrid>
      <w:tr w:rsidR="00162494" w14:paraId="2DF2B57E" w14:textId="77777777" w:rsidTr="00162494">
        <w:trPr>
          <w:cnfStyle w:val="100000000000" w:firstRow="1" w:lastRow="0" w:firstColumn="0" w:lastColumn="0" w:oddVBand="0" w:evenVBand="0" w:oddHBand="0" w:evenHBand="0" w:firstRowFirstColumn="0" w:firstRowLastColumn="0" w:lastRowFirstColumn="0" w:lastRowLastColumn="0"/>
        </w:trPr>
        <w:tc>
          <w:tcPr>
            <w:tcW w:w="1795" w:type="dxa"/>
          </w:tcPr>
          <w:p w14:paraId="0DB5F1AE" w14:textId="77777777" w:rsidR="00162494" w:rsidRDefault="00162494" w:rsidP="00162494">
            <w:pPr>
              <w:jc w:val="center"/>
            </w:pPr>
            <w:r>
              <w:t>Property</w:t>
            </w:r>
          </w:p>
        </w:tc>
        <w:tc>
          <w:tcPr>
            <w:tcW w:w="1260" w:type="dxa"/>
          </w:tcPr>
          <w:p w14:paraId="180565E6" w14:textId="77777777" w:rsidR="00162494" w:rsidRDefault="00162494" w:rsidP="00162494">
            <w:pPr>
              <w:jc w:val="center"/>
            </w:pPr>
            <w:r>
              <w:t>Type</w:t>
            </w:r>
          </w:p>
        </w:tc>
        <w:tc>
          <w:tcPr>
            <w:tcW w:w="5575" w:type="dxa"/>
          </w:tcPr>
          <w:p w14:paraId="2222D92F" w14:textId="77777777" w:rsidR="00162494" w:rsidRDefault="00162494" w:rsidP="00162494">
            <w:pPr>
              <w:jc w:val="center"/>
            </w:pPr>
            <w:r>
              <w:t>Use</w:t>
            </w:r>
          </w:p>
        </w:tc>
      </w:tr>
      <w:tr w:rsidR="00162494" w14:paraId="670956C8" w14:textId="77777777" w:rsidTr="00162494">
        <w:trPr>
          <w:cnfStyle w:val="000000100000" w:firstRow="0" w:lastRow="0" w:firstColumn="0" w:lastColumn="0" w:oddVBand="0" w:evenVBand="0" w:oddHBand="1" w:evenHBand="0" w:firstRowFirstColumn="0" w:firstRowLastColumn="0" w:lastRowFirstColumn="0" w:lastRowLastColumn="0"/>
        </w:trPr>
        <w:tc>
          <w:tcPr>
            <w:tcW w:w="1795" w:type="dxa"/>
          </w:tcPr>
          <w:p w14:paraId="53297F4F" w14:textId="77777777" w:rsidR="00162494" w:rsidRDefault="00162494" w:rsidP="0017087E">
            <w:r w:rsidRPr="00162494">
              <w:rPr>
                <w:lang w:bidi="en-US"/>
              </w:rPr>
              <w:t>DeviceType</w:t>
            </w:r>
          </w:p>
        </w:tc>
        <w:tc>
          <w:tcPr>
            <w:tcW w:w="1260" w:type="dxa"/>
          </w:tcPr>
          <w:p w14:paraId="7A05E00C" w14:textId="77777777" w:rsidR="00162494" w:rsidRDefault="00162494" w:rsidP="0017087E">
            <w:r>
              <w:t>String</w:t>
            </w:r>
          </w:p>
        </w:tc>
        <w:tc>
          <w:tcPr>
            <w:tcW w:w="5575" w:type="dxa"/>
          </w:tcPr>
          <w:p w14:paraId="4E713135" w14:textId="77777777" w:rsidR="00162494" w:rsidRDefault="0017087E" w:rsidP="0017087E">
            <w:r>
              <w:t xml:space="preserve">The device type of the device. </w:t>
            </w:r>
            <w:r>
              <w:br/>
            </w:r>
          </w:p>
          <w:p w14:paraId="67799A0A" w14:textId="77777777" w:rsidR="0017087E" w:rsidRDefault="0017087E" w:rsidP="0017087E">
            <w:r>
              <w:t>The following values are accepted:</w:t>
            </w:r>
          </w:p>
          <w:p w14:paraId="3F175F07" w14:textId="77777777" w:rsidR="0017087E" w:rsidRDefault="0017087E" w:rsidP="0017087E">
            <w:r>
              <w:t>-</w:t>
            </w:r>
            <w:r>
              <w:rPr>
                <w:rFonts w:ascii="Fixedsys" w:hAnsi="Fixedsys" w:cs="Times New Roman"/>
                <w:noProof/>
                <w:sz w:val="20"/>
                <w:szCs w:val="20"/>
              </w:rPr>
              <w:t xml:space="preserve"> Flat Panel Display</w:t>
            </w:r>
          </w:p>
          <w:p w14:paraId="7EA570DF" w14:textId="77777777" w:rsidR="0017087E" w:rsidRDefault="0017087E" w:rsidP="0017087E">
            <w:r>
              <w:t>-</w:t>
            </w:r>
            <w:r>
              <w:rPr>
                <w:rFonts w:ascii="Fixedsys" w:hAnsi="Fixedsys" w:cs="Times New Roman"/>
                <w:noProof/>
                <w:sz w:val="20"/>
                <w:szCs w:val="20"/>
              </w:rPr>
              <w:t xml:space="preserve"> Projector</w:t>
            </w:r>
          </w:p>
          <w:p w14:paraId="2BE81958" w14:textId="77777777" w:rsidR="0017087E" w:rsidRDefault="0017087E" w:rsidP="0017087E">
            <w:r>
              <w:t>-</w:t>
            </w:r>
            <w:r>
              <w:rPr>
                <w:rFonts w:ascii="Fixedsys" w:hAnsi="Fixedsys" w:cs="Times New Roman"/>
                <w:noProof/>
                <w:sz w:val="20"/>
                <w:szCs w:val="20"/>
              </w:rPr>
              <w:t xml:space="preserve"> Video Server</w:t>
            </w:r>
          </w:p>
          <w:p w14:paraId="0221020A" w14:textId="77777777" w:rsidR="0017087E" w:rsidRDefault="0017087E" w:rsidP="0017087E">
            <w:r>
              <w:t>-</w:t>
            </w:r>
            <w:r>
              <w:rPr>
                <w:rFonts w:ascii="Fixedsys" w:hAnsi="Fixedsys" w:cs="Times New Roman"/>
                <w:noProof/>
                <w:sz w:val="20"/>
                <w:szCs w:val="20"/>
              </w:rPr>
              <w:t xml:space="preserve"> AV Receiver</w:t>
            </w:r>
          </w:p>
          <w:p w14:paraId="4757EE88" w14:textId="77777777" w:rsidR="0017087E" w:rsidRDefault="0017087E" w:rsidP="0017087E">
            <w:pPr>
              <w:rPr>
                <w:rFonts w:ascii="Fixedsys" w:hAnsi="Fixedsys" w:cs="Times New Roman"/>
                <w:noProof/>
                <w:sz w:val="20"/>
                <w:szCs w:val="20"/>
              </w:rPr>
            </w:pPr>
            <w:r>
              <w:t>-</w:t>
            </w:r>
            <w:r>
              <w:rPr>
                <w:rFonts w:ascii="Fixedsys" w:hAnsi="Fixedsys" w:cs="Times New Roman"/>
                <w:noProof/>
                <w:sz w:val="20"/>
                <w:szCs w:val="20"/>
              </w:rPr>
              <w:t xml:space="preserve"> Bluray Player</w:t>
            </w:r>
          </w:p>
          <w:p w14:paraId="1366BA64" w14:textId="77777777" w:rsidR="0017087E" w:rsidRDefault="0017087E" w:rsidP="0017087E">
            <w:r>
              <w:rPr>
                <w:rFonts w:ascii="Fixedsys" w:hAnsi="Fixedsys" w:cs="Times New Roman"/>
                <w:noProof/>
                <w:sz w:val="20"/>
                <w:szCs w:val="20"/>
              </w:rPr>
              <w:t>- Cable Box</w:t>
            </w:r>
          </w:p>
        </w:tc>
      </w:tr>
      <w:tr w:rsidR="00162494" w14:paraId="290B5912" w14:textId="77777777" w:rsidTr="00162494">
        <w:trPr>
          <w:cnfStyle w:val="000000010000" w:firstRow="0" w:lastRow="0" w:firstColumn="0" w:lastColumn="0" w:oddVBand="0" w:evenVBand="0" w:oddHBand="0" w:evenHBand="1" w:firstRowFirstColumn="0" w:firstRowLastColumn="0" w:lastRowFirstColumn="0" w:lastRowLastColumn="0"/>
        </w:trPr>
        <w:tc>
          <w:tcPr>
            <w:tcW w:w="1795" w:type="dxa"/>
          </w:tcPr>
          <w:p w14:paraId="6C53294B" w14:textId="77777777" w:rsidR="00162494" w:rsidRDefault="00162494" w:rsidP="0017087E">
            <w:r>
              <w:rPr>
                <w:rFonts w:ascii="Fixedsys" w:hAnsi="Fixedsys" w:cs="Times New Roman"/>
                <w:noProof/>
                <w:sz w:val="20"/>
                <w:szCs w:val="20"/>
              </w:rPr>
              <w:t>Manufacturer</w:t>
            </w:r>
          </w:p>
        </w:tc>
        <w:tc>
          <w:tcPr>
            <w:tcW w:w="1260" w:type="dxa"/>
          </w:tcPr>
          <w:p w14:paraId="4D641F00" w14:textId="77777777" w:rsidR="00162494" w:rsidRDefault="00162494" w:rsidP="0017087E">
            <w:r>
              <w:t>String</w:t>
            </w:r>
          </w:p>
        </w:tc>
        <w:tc>
          <w:tcPr>
            <w:tcW w:w="5575" w:type="dxa"/>
          </w:tcPr>
          <w:p w14:paraId="15062D7A" w14:textId="77777777" w:rsidR="00162494" w:rsidRDefault="0017087E" w:rsidP="0017087E">
            <w:r>
              <w:t>Manufacturer of the device.</w:t>
            </w:r>
          </w:p>
        </w:tc>
      </w:tr>
      <w:tr w:rsidR="00162494" w14:paraId="4B029147" w14:textId="77777777" w:rsidTr="00162494">
        <w:trPr>
          <w:cnfStyle w:val="000000100000" w:firstRow="0" w:lastRow="0" w:firstColumn="0" w:lastColumn="0" w:oddVBand="0" w:evenVBand="0" w:oddHBand="1" w:evenHBand="0" w:firstRowFirstColumn="0" w:firstRowLastColumn="0" w:lastRowFirstColumn="0" w:lastRowLastColumn="0"/>
        </w:trPr>
        <w:tc>
          <w:tcPr>
            <w:tcW w:w="1795" w:type="dxa"/>
          </w:tcPr>
          <w:p w14:paraId="3364C069" w14:textId="77777777" w:rsidR="00162494" w:rsidRDefault="00162494" w:rsidP="0017087E">
            <w:r>
              <w:rPr>
                <w:rFonts w:ascii="Fixedsys" w:hAnsi="Fixedsys" w:cs="Times New Roman"/>
                <w:noProof/>
                <w:sz w:val="20"/>
                <w:szCs w:val="20"/>
              </w:rPr>
              <w:t>BaseModel</w:t>
            </w:r>
          </w:p>
        </w:tc>
        <w:tc>
          <w:tcPr>
            <w:tcW w:w="1260" w:type="dxa"/>
          </w:tcPr>
          <w:p w14:paraId="3B3650D0" w14:textId="77777777" w:rsidR="00162494" w:rsidRDefault="00162494" w:rsidP="0017087E">
            <w:r>
              <w:t>String</w:t>
            </w:r>
          </w:p>
        </w:tc>
        <w:tc>
          <w:tcPr>
            <w:tcW w:w="5575" w:type="dxa"/>
          </w:tcPr>
          <w:p w14:paraId="2DC71F25" w14:textId="77777777" w:rsidR="00162494" w:rsidRDefault="0017087E" w:rsidP="0017087E">
            <w:r>
              <w:t>The model the driver was written for.</w:t>
            </w:r>
          </w:p>
        </w:tc>
      </w:tr>
      <w:tr w:rsidR="00162494" w14:paraId="69526332" w14:textId="77777777" w:rsidTr="00162494">
        <w:trPr>
          <w:cnfStyle w:val="000000010000" w:firstRow="0" w:lastRow="0" w:firstColumn="0" w:lastColumn="0" w:oddVBand="0" w:evenVBand="0" w:oddHBand="0" w:evenHBand="1" w:firstRowFirstColumn="0" w:firstRowLastColumn="0" w:lastRowFirstColumn="0" w:lastRowLastColumn="0"/>
        </w:trPr>
        <w:tc>
          <w:tcPr>
            <w:tcW w:w="1795" w:type="dxa"/>
          </w:tcPr>
          <w:p w14:paraId="3C8C2B88" w14:textId="77777777" w:rsidR="00162494" w:rsidRDefault="00162494" w:rsidP="0017087E">
            <w:r>
              <w:rPr>
                <w:rFonts w:ascii="Fixedsys" w:hAnsi="Fixedsys" w:cs="Times New Roman"/>
                <w:noProof/>
                <w:sz w:val="20"/>
                <w:szCs w:val="20"/>
              </w:rPr>
              <w:t>VersionDate</w:t>
            </w:r>
          </w:p>
        </w:tc>
        <w:tc>
          <w:tcPr>
            <w:tcW w:w="1260" w:type="dxa"/>
          </w:tcPr>
          <w:p w14:paraId="686ED8F8" w14:textId="77777777" w:rsidR="00162494" w:rsidRDefault="00162494" w:rsidP="0017087E">
            <w:r>
              <w:t>DateTime</w:t>
            </w:r>
          </w:p>
        </w:tc>
        <w:tc>
          <w:tcPr>
            <w:tcW w:w="5575" w:type="dxa"/>
          </w:tcPr>
          <w:p w14:paraId="7F8696C1" w14:textId="77777777" w:rsidR="00162494" w:rsidRDefault="0017087E" w:rsidP="0017087E">
            <w:r>
              <w:t>The DateTime of when the driver was last changed.</w:t>
            </w:r>
          </w:p>
        </w:tc>
      </w:tr>
      <w:tr w:rsidR="00162494" w14:paraId="5A53C5C5" w14:textId="77777777" w:rsidTr="00162494">
        <w:trPr>
          <w:cnfStyle w:val="000000100000" w:firstRow="0" w:lastRow="0" w:firstColumn="0" w:lastColumn="0" w:oddVBand="0" w:evenVBand="0" w:oddHBand="1" w:evenHBand="0" w:firstRowFirstColumn="0" w:firstRowLastColumn="0" w:lastRowFirstColumn="0" w:lastRowLastColumn="0"/>
        </w:trPr>
        <w:tc>
          <w:tcPr>
            <w:tcW w:w="1795" w:type="dxa"/>
          </w:tcPr>
          <w:p w14:paraId="18B46363" w14:textId="77777777" w:rsidR="00162494" w:rsidRDefault="00162494" w:rsidP="0017087E">
            <w:r>
              <w:rPr>
                <w:rFonts w:ascii="Fixedsys" w:hAnsi="Fixedsys" w:cs="Times New Roman"/>
                <w:noProof/>
                <w:sz w:val="20"/>
                <w:szCs w:val="20"/>
              </w:rPr>
              <w:t>DriverVersion</w:t>
            </w:r>
          </w:p>
        </w:tc>
        <w:tc>
          <w:tcPr>
            <w:tcW w:w="1260" w:type="dxa"/>
          </w:tcPr>
          <w:p w14:paraId="5B5587DB" w14:textId="77777777" w:rsidR="00162494" w:rsidRDefault="00162494" w:rsidP="0017087E">
            <w:r>
              <w:t>String</w:t>
            </w:r>
          </w:p>
        </w:tc>
        <w:tc>
          <w:tcPr>
            <w:tcW w:w="5575" w:type="dxa"/>
          </w:tcPr>
          <w:p w14:paraId="7B49D3EB" w14:textId="77777777" w:rsidR="0017087E" w:rsidRDefault="0017087E" w:rsidP="0017087E">
            <w:r>
              <w:t>The version of the driver. This must be four octets and the first three octets must match the first three of the device type library used. The last octet may be any value. Drivers released by Crestron set this octet base on the build number on the build server.</w:t>
            </w:r>
          </w:p>
        </w:tc>
      </w:tr>
      <w:tr w:rsidR="00162494" w14:paraId="6F43B292" w14:textId="77777777" w:rsidTr="00162494">
        <w:trPr>
          <w:cnfStyle w:val="000000010000" w:firstRow="0" w:lastRow="0" w:firstColumn="0" w:lastColumn="0" w:oddVBand="0" w:evenVBand="0" w:oddHBand="0" w:evenHBand="1" w:firstRowFirstColumn="0" w:firstRowLastColumn="0" w:lastRowFirstColumn="0" w:lastRowLastColumn="0"/>
        </w:trPr>
        <w:tc>
          <w:tcPr>
            <w:tcW w:w="1795" w:type="dxa"/>
          </w:tcPr>
          <w:p w14:paraId="5AD709E1" w14:textId="77777777" w:rsidR="00162494" w:rsidRDefault="00162494" w:rsidP="0017087E">
            <w:r>
              <w:rPr>
                <w:rFonts w:ascii="Fixedsys" w:hAnsi="Fixedsys" w:cs="Times New Roman"/>
                <w:noProof/>
                <w:sz w:val="20"/>
                <w:szCs w:val="20"/>
              </w:rPr>
              <w:t>SdkVersion</w:t>
            </w:r>
          </w:p>
        </w:tc>
        <w:tc>
          <w:tcPr>
            <w:tcW w:w="1260" w:type="dxa"/>
          </w:tcPr>
          <w:p w14:paraId="06A2EB7C" w14:textId="77777777" w:rsidR="00162494" w:rsidRDefault="00162494" w:rsidP="0017087E">
            <w:r>
              <w:t>String</w:t>
            </w:r>
          </w:p>
        </w:tc>
        <w:tc>
          <w:tcPr>
            <w:tcW w:w="5575" w:type="dxa"/>
          </w:tcPr>
          <w:p w14:paraId="3330B95B" w14:textId="77777777" w:rsidR="00162494" w:rsidRDefault="0017087E" w:rsidP="0017087E">
            <w:r>
              <w:t>The version of the device type library used. This must be the first three octets of that library’s version.</w:t>
            </w:r>
          </w:p>
        </w:tc>
      </w:tr>
      <w:tr w:rsidR="00162494" w14:paraId="1CDA11AF" w14:textId="77777777" w:rsidTr="00162494">
        <w:trPr>
          <w:cnfStyle w:val="000000100000" w:firstRow="0" w:lastRow="0" w:firstColumn="0" w:lastColumn="0" w:oddVBand="0" w:evenVBand="0" w:oddHBand="1" w:evenHBand="0" w:firstRowFirstColumn="0" w:firstRowLastColumn="0" w:lastRowFirstColumn="0" w:lastRowLastColumn="0"/>
        </w:trPr>
        <w:tc>
          <w:tcPr>
            <w:tcW w:w="1795" w:type="dxa"/>
          </w:tcPr>
          <w:p w14:paraId="13267511" w14:textId="77777777" w:rsidR="00162494" w:rsidRDefault="00162494" w:rsidP="0017087E">
            <w:r>
              <w:rPr>
                <w:rFonts w:ascii="Fixedsys" w:hAnsi="Fixedsys" w:cs="Times New Roman"/>
                <w:noProof/>
                <w:sz w:val="20"/>
                <w:szCs w:val="20"/>
              </w:rPr>
              <w:t>Description</w:t>
            </w:r>
          </w:p>
        </w:tc>
        <w:tc>
          <w:tcPr>
            <w:tcW w:w="1260" w:type="dxa"/>
          </w:tcPr>
          <w:p w14:paraId="4565C18D" w14:textId="77777777" w:rsidR="00162494" w:rsidRDefault="00162494" w:rsidP="0017087E">
            <w:r>
              <w:t>String</w:t>
            </w:r>
          </w:p>
        </w:tc>
        <w:tc>
          <w:tcPr>
            <w:tcW w:w="5575" w:type="dxa"/>
          </w:tcPr>
          <w:p w14:paraId="6BBF16C9" w14:textId="77777777" w:rsidR="00162494" w:rsidRDefault="0017087E" w:rsidP="0017087E">
            <w:r>
              <w:t>A description of the device.</w:t>
            </w:r>
          </w:p>
        </w:tc>
      </w:tr>
      <w:tr w:rsidR="00162494" w14:paraId="1252DA9D" w14:textId="77777777" w:rsidTr="00162494">
        <w:trPr>
          <w:cnfStyle w:val="000000010000" w:firstRow="0" w:lastRow="0" w:firstColumn="0" w:lastColumn="0" w:oddVBand="0" w:evenVBand="0" w:oddHBand="0" w:evenHBand="1" w:firstRowFirstColumn="0" w:firstRowLastColumn="0" w:lastRowFirstColumn="0" w:lastRowLastColumn="0"/>
        </w:trPr>
        <w:tc>
          <w:tcPr>
            <w:tcW w:w="1795" w:type="dxa"/>
          </w:tcPr>
          <w:p w14:paraId="74E5395E" w14:textId="77777777" w:rsidR="00162494" w:rsidRDefault="00162494" w:rsidP="0017087E">
            <w:pPr>
              <w:rPr>
                <w:rFonts w:ascii="Fixedsys" w:hAnsi="Fixedsys" w:cs="Times New Roman"/>
                <w:noProof/>
                <w:sz w:val="20"/>
                <w:szCs w:val="20"/>
              </w:rPr>
            </w:pPr>
            <w:r>
              <w:rPr>
                <w:rFonts w:ascii="Fixedsys" w:hAnsi="Fixedsys" w:cs="Times New Roman"/>
                <w:noProof/>
                <w:sz w:val="20"/>
                <w:szCs w:val="20"/>
              </w:rPr>
              <w:t>Guid</w:t>
            </w:r>
          </w:p>
        </w:tc>
        <w:tc>
          <w:tcPr>
            <w:tcW w:w="1260" w:type="dxa"/>
          </w:tcPr>
          <w:p w14:paraId="18D6C057" w14:textId="77777777" w:rsidR="00162494" w:rsidRDefault="00162494" w:rsidP="0017087E">
            <w:r>
              <w:t>GUID</w:t>
            </w:r>
          </w:p>
        </w:tc>
        <w:tc>
          <w:tcPr>
            <w:tcW w:w="5575" w:type="dxa"/>
          </w:tcPr>
          <w:p w14:paraId="019D8062" w14:textId="77777777" w:rsidR="00162494" w:rsidRDefault="00162494" w:rsidP="0017087E">
            <w:r>
              <w:t>No longer used. Use an empty GUID.</w:t>
            </w:r>
          </w:p>
        </w:tc>
      </w:tr>
      <w:tr w:rsidR="00162494" w14:paraId="6E162B8B" w14:textId="77777777" w:rsidTr="00162494">
        <w:trPr>
          <w:cnfStyle w:val="000000100000" w:firstRow="0" w:lastRow="0" w:firstColumn="0" w:lastColumn="0" w:oddVBand="0" w:evenVBand="0" w:oddHBand="1" w:evenHBand="0" w:firstRowFirstColumn="0" w:firstRowLastColumn="0" w:lastRowFirstColumn="0" w:lastRowLastColumn="0"/>
        </w:trPr>
        <w:tc>
          <w:tcPr>
            <w:tcW w:w="1795" w:type="dxa"/>
          </w:tcPr>
          <w:p w14:paraId="0F99768E" w14:textId="77777777" w:rsidR="00162494" w:rsidRDefault="00162494" w:rsidP="0017087E">
            <w:pPr>
              <w:rPr>
                <w:rFonts w:ascii="Fixedsys" w:hAnsi="Fixedsys" w:cs="Times New Roman"/>
                <w:noProof/>
                <w:sz w:val="20"/>
                <w:szCs w:val="20"/>
              </w:rPr>
            </w:pPr>
            <w:r>
              <w:rPr>
                <w:rFonts w:ascii="Fixedsys" w:hAnsi="Fixedsys" w:cs="Times New Roman"/>
                <w:noProof/>
                <w:sz w:val="20"/>
                <w:szCs w:val="20"/>
              </w:rPr>
              <w:t>SupportedSeries</w:t>
            </w:r>
          </w:p>
        </w:tc>
        <w:tc>
          <w:tcPr>
            <w:tcW w:w="1260" w:type="dxa"/>
          </w:tcPr>
          <w:p w14:paraId="0D65E970" w14:textId="77777777" w:rsidR="00162494" w:rsidRDefault="00162494" w:rsidP="0017087E">
            <w:r>
              <w:t>List&lt;string&gt;</w:t>
            </w:r>
          </w:p>
        </w:tc>
        <w:tc>
          <w:tcPr>
            <w:tcW w:w="5575" w:type="dxa"/>
          </w:tcPr>
          <w:p w14:paraId="19B9203B" w14:textId="77777777" w:rsidR="00162494" w:rsidRDefault="0017087E" w:rsidP="0017087E">
            <w:r>
              <w:t>List of series supported by this driver.</w:t>
            </w:r>
          </w:p>
        </w:tc>
      </w:tr>
      <w:tr w:rsidR="00162494" w14:paraId="7311DB64" w14:textId="77777777" w:rsidTr="00162494">
        <w:trPr>
          <w:cnfStyle w:val="000000010000" w:firstRow="0" w:lastRow="0" w:firstColumn="0" w:lastColumn="0" w:oddVBand="0" w:evenVBand="0" w:oddHBand="0" w:evenHBand="1" w:firstRowFirstColumn="0" w:firstRowLastColumn="0" w:lastRowFirstColumn="0" w:lastRowLastColumn="0"/>
        </w:trPr>
        <w:tc>
          <w:tcPr>
            <w:tcW w:w="1795" w:type="dxa"/>
          </w:tcPr>
          <w:p w14:paraId="63916D37" w14:textId="77777777" w:rsidR="00162494" w:rsidRDefault="00162494" w:rsidP="0017087E">
            <w:pPr>
              <w:rPr>
                <w:rFonts w:ascii="Fixedsys" w:hAnsi="Fixedsys" w:cs="Times New Roman"/>
                <w:noProof/>
                <w:sz w:val="20"/>
                <w:szCs w:val="20"/>
              </w:rPr>
            </w:pPr>
            <w:r>
              <w:rPr>
                <w:rFonts w:ascii="Fixedsys" w:hAnsi="Fixedsys" w:cs="Times New Roman"/>
                <w:noProof/>
                <w:sz w:val="20"/>
                <w:szCs w:val="20"/>
              </w:rPr>
              <w:t>SupportedModels</w:t>
            </w:r>
          </w:p>
        </w:tc>
        <w:tc>
          <w:tcPr>
            <w:tcW w:w="1260" w:type="dxa"/>
          </w:tcPr>
          <w:p w14:paraId="5D17C6FF" w14:textId="77777777" w:rsidR="00162494" w:rsidRDefault="00162494" w:rsidP="0017087E">
            <w:r>
              <w:t>List&lt;string&gt;</w:t>
            </w:r>
          </w:p>
        </w:tc>
        <w:tc>
          <w:tcPr>
            <w:tcW w:w="5575" w:type="dxa"/>
          </w:tcPr>
          <w:p w14:paraId="743A13AD" w14:textId="77777777" w:rsidR="0017087E" w:rsidRDefault="0017087E" w:rsidP="0017087E">
            <w:r>
              <w:t>List of models supported by this driver.</w:t>
            </w:r>
          </w:p>
        </w:tc>
      </w:tr>
    </w:tbl>
    <w:p w14:paraId="0F1A7BCC" w14:textId="77777777" w:rsidR="0017087E" w:rsidRDefault="0017087E" w:rsidP="00E00A0A">
      <w:pPr>
        <w:pStyle w:val="Heading5"/>
      </w:pPr>
      <w:r>
        <w:br w:type="page"/>
      </w:r>
      <w:r>
        <w:lastRenderedPageBreak/>
        <w:t xml:space="preserve"> API</w:t>
      </w:r>
    </w:p>
    <w:p w14:paraId="060C0D51" w14:textId="77777777" w:rsidR="0017087E" w:rsidRDefault="00A9541F" w:rsidP="00A9541F">
      <w:pPr>
        <w:ind w:left="720"/>
      </w:pPr>
      <w:r>
        <w:t>The API property in the JSON is used for the following (where applicable):</w:t>
      </w:r>
    </w:p>
    <w:p w14:paraId="1767857D" w14:textId="77777777" w:rsidR="00A9541F" w:rsidRDefault="00A9541F" w:rsidP="00A9541F">
      <w:pPr>
        <w:pStyle w:val="ListParagraph"/>
        <w:numPr>
          <w:ilvl w:val="0"/>
          <w:numId w:val="11"/>
        </w:numPr>
      </w:pPr>
      <w:r>
        <w:t>Communication</w:t>
      </w:r>
    </w:p>
    <w:p w14:paraId="7978D490" w14:textId="77777777" w:rsidR="00A9541F" w:rsidRDefault="00A9541F" w:rsidP="00A9541F">
      <w:pPr>
        <w:pStyle w:val="ListParagraph"/>
        <w:numPr>
          <w:ilvl w:val="0"/>
          <w:numId w:val="11"/>
        </w:numPr>
      </w:pPr>
      <w:r>
        <w:t>PowerWaitPeriod</w:t>
      </w:r>
    </w:p>
    <w:p w14:paraId="2B7F9572" w14:textId="77777777" w:rsidR="00A9541F" w:rsidRDefault="00A9541F" w:rsidP="00A9541F">
      <w:pPr>
        <w:pStyle w:val="ListParagraph"/>
        <w:numPr>
          <w:ilvl w:val="0"/>
          <w:numId w:val="11"/>
        </w:numPr>
      </w:pPr>
      <w:r>
        <w:t>StandardCommands</w:t>
      </w:r>
    </w:p>
    <w:p w14:paraId="5894F713" w14:textId="77777777" w:rsidR="00A9541F" w:rsidRDefault="00A9541F" w:rsidP="00A9541F">
      <w:pPr>
        <w:pStyle w:val="ListParagraph"/>
        <w:numPr>
          <w:ilvl w:val="0"/>
          <w:numId w:val="11"/>
        </w:numPr>
      </w:pPr>
      <w:r>
        <w:t>CustomCommands</w:t>
      </w:r>
    </w:p>
    <w:p w14:paraId="65D78ABD" w14:textId="77777777" w:rsidR="00A9541F" w:rsidRDefault="00A9541F" w:rsidP="00A9541F">
      <w:pPr>
        <w:pStyle w:val="ListParagraph"/>
        <w:numPr>
          <w:ilvl w:val="0"/>
          <w:numId w:val="11"/>
        </w:numPr>
      </w:pPr>
      <w:r>
        <w:t>ArrowKeys</w:t>
      </w:r>
    </w:p>
    <w:p w14:paraId="18F251A6" w14:textId="77777777" w:rsidR="00A9541F" w:rsidRDefault="00A9541F" w:rsidP="00A9541F">
      <w:pPr>
        <w:pStyle w:val="ListParagraph"/>
        <w:numPr>
          <w:ilvl w:val="0"/>
          <w:numId w:val="11"/>
        </w:numPr>
      </w:pPr>
      <w:r>
        <w:t>LetterButtons</w:t>
      </w:r>
    </w:p>
    <w:p w14:paraId="233310BE" w14:textId="77777777" w:rsidR="00A9541F" w:rsidRDefault="00A9541F" w:rsidP="00A9541F">
      <w:pPr>
        <w:pStyle w:val="ListParagraph"/>
        <w:numPr>
          <w:ilvl w:val="0"/>
          <w:numId w:val="11"/>
        </w:numPr>
      </w:pPr>
      <w:r>
        <w:t>ColorButtons</w:t>
      </w:r>
    </w:p>
    <w:p w14:paraId="79160EC7" w14:textId="77777777" w:rsidR="009A2F4B" w:rsidRDefault="009A2F4B" w:rsidP="009A2F4B">
      <w:pPr>
        <w:pStyle w:val="ListParagraph"/>
        <w:numPr>
          <w:ilvl w:val="0"/>
          <w:numId w:val="11"/>
        </w:numPr>
      </w:pPr>
      <w:r>
        <w:t>InputConnections</w:t>
      </w:r>
    </w:p>
    <w:p w14:paraId="5E41EC9D" w14:textId="77777777" w:rsidR="009A2F4B" w:rsidRDefault="009A2F4B" w:rsidP="009A2F4B">
      <w:pPr>
        <w:pStyle w:val="ListParagraph"/>
        <w:numPr>
          <w:ilvl w:val="0"/>
          <w:numId w:val="11"/>
        </w:numPr>
      </w:pPr>
      <w:r>
        <w:t>AudioInOut</w:t>
      </w:r>
    </w:p>
    <w:p w14:paraId="221F3AD9" w14:textId="77777777" w:rsidR="009A2F4B" w:rsidRPr="0017087E" w:rsidRDefault="009A2F4B" w:rsidP="009A2F4B">
      <w:pPr>
        <w:pStyle w:val="ListParagraph"/>
        <w:numPr>
          <w:ilvl w:val="0"/>
          <w:numId w:val="11"/>
        </w:numPr>
      </w:pPr>
      <w:r>
        <w:t>VideoInOut</w:t>
      </w:r>
    </w:p>
    <w:p w14:paraId="23215B52" w14:textId="77777777" w:rsidR="00A9541F" w:rsidRDefault="00A9541F" w:rsidP="00A9541F">
      <w:pPr>
        <w:pStyle w:val="ListParagraph"/>
        <w:numPr>
          <w:ilvl w:val="0"/>
          <w:numId w:val="11"/>
        </w:numPr>
      </w:pPr>
      <w:r>
        <w:t>Feedback</w:t>
      </w:r>
    </w:p>
    <w:p w14:paraId="51B90D03" w14:textId="77777777" w:rsidR="008E34D2" w:rsidRDefault="008E34D2">
      <w:pPr>
        <w:rPr>
          <w:caps/>
          <w:spacing w:val="10"/>
        </w:rPr>
      </w:pPr>
      <w:r>
        <w:br w:type="page"/>
      </w:r>
    </w:p>
    <w:p w14:paraId="43351D15" w14:textId="77777777" w:rsidR="000332CE" w:rsidRDefault="000332CE" w:rsidP="00023C25">
      <w:pPr>
        <w:pStyle w:val="Heading5"/>
      </w:pPr>
      <w:r>
        <w:lastRenderedPageBreak/>
        <w:t>API.Communication</w:t>
      </w:r>
    </w:p>
    <w:p w14:paraId="67A9852B" w14:textId="77777777" w:rsidR="000332CE" w:rsidRDefault="000332CE" w:rsidP="000332CE">
      <w:pPr>
        <w:ind w:left="720"/>
      </w:pPr>
      <w:r w:rsidRPr="00E57185">
        <w:rPr>
          <w:b/>
        </w:rPr>
        <w:t>Authentication</w:t>
      </w:r>
      <w:r w:rsidR="00E57185">
        <w:rPr>
          <w:b/>
        </w:rPr>
        <w:t xml:space="preserve"> </w:t>
      </w:r>
      <w:r w:rsidR="00E57185">
        <w:t>(AuthenticationNode)</w:t>
      </w:r>
    </w:p>
    <w:p w14:paraId="6D66BAF4" w14:textId="77777777" w:rsidR="00E57185" w:rsidRDefault="00E57185" w:rsidP="000332CE">
      <w:pPr>
        <w:ind w:left="720"/>
      </w:pPr>
      <w:r>
        <w:tab/>
        <w:t>Specifies all authentication settings for the driver:</w:t>
      </w:r>
    </w:p>
    <w:tbl>
      <w:tblPr>
        <w:tblStyle w:val="TableGrid"/>
        <w:tblW w:w="0" w:type="auto"/>
        <w:tblInd w:w="720" w:type="dxa"/>
        <w:tblLook w:val="04A0" w:firstRow="1" w:lastRow="0" w:firstColumn="1" w:lastColumn="0" w:noHBand="0" w:noVBand="1"/>
      </w:tblPr>
      <w:tblGrid>
        <w:gridCol w:w="4312"/>
        <w:gridCol w:w="4318"/>
      </w:tblGrid>
      <w:tr w:rsidR="008E34D2" w14:paraId="5F02DC4D" w14:textId="77777777" w:rsidTr="00E57185">
        <w:trPr>
          <w:cnfStyle w:val="100000000000" w:firstRow="1" w:lastRow="0" w:firstColumn="0" w:lastColumn="0" w:oddVBand="0" w:evenVBand="0" w:oddHBand="0" w:evenHBand="0" w:firstRowFirstColumn="0" w:firstRowLastColumn="0" w:lastRowFirstColumn="0" w:lastRowLastColumn="0"/>
        </w:trPr>
        <w:tc>
          <w:tcPr>
            <w:tcW w:w="4675" w:type="dxa"/>
          </w:tcPr>
          <w:p w14:paraId="191F17E8" w14:textId="77777777" w:rsidR="00E57185" w:rsidRDefault="00E57185" w:rsidP="00E57185">
            <w:pPr>
              <w:jc w:val="center"/>
            </w:pPr>
            <w:r>
              <w:t>Property</w:t>
            </w:r>
          </w:p>
        </w:tc>
        <w:tc>
          <w:tcPr>
            <w:tcW w:w="4675" w:type="dxa"/>
          </w:tcPr>
          <w:p w14:paraId="58E4DD19" w14:textId="77777777" w:rsidR="00E57185" w:rsidRDefault="00E57185" w:rsidP="00E57185">
            <w:pPr>
              <w:jc w:val="center"/>
            </w:pPr>
            <w:r>
              <w:t>Use</w:t>
            </w:r>
          </w:p>
        </w:tc>
      </w:tr>
      <w:tr w:rsidR="008E34D2" w14:paraId="3FE48601" w14:textId="77777777" w:rsidTr="00E57185">
        <w:trPr>
          <w:cnfStyle w:val="000000100000" w:firstRow="0" w:lastRow="0" w:firstColumn="0" w:lastColumn="0" w:oddVBand="0" w:evenVBand="0" w:oddHBand="1" w:evenHBand="0" w:firstRowFirstColumn="0" w:firstRowLastColumn="0" w:lastRowFirstColumn="0" w:lastRowLastColumn="0"/>
        </w:trPr>
        <w:tc>
          <w:tcPr>
            <w:tcW w:w="4675" w:type="dxa"/>
          </w:tcPr>
          <w:p w14:paraId="0BCA561C" w14:textId="77777777" w:rsidR="00E57185" w:rsidRDefault="00E57185" w:rsidP="000332CE">
            <w:r>
              <w:t>UsernameRequired (bool)</w:t>
            </w:r>
          </w:p>
        </w:tc>
        <w:tc>
          <w:tcPr>
            <w:tcW w:w="4675" w:type="dxa"/>
          </w:tcPr>
          <w:p w14:paraId="6C56255E" w14:textId="77777777" w:rsidR="00E57185" w:rsidRDefault="00E57185" w:rsidP="000332CE">
            <w:r>
              <w:t>Specifies if a username is required if authentication is possible.</w:t>
            </w:r>
          </w:p>
        </w:tc>
      </w:tr>
      <w:tr w:rsidR="008E34D2" w14:paraId="1978F69A" w14:textId="77777777" w:rsidTr="00E57185">
        <w:trPr>
          <w:cnfStyle w:val="000000010000" w:firstRow="0" w:lastRow="0" w:firstColumn="0" w:lastColumn="0" w:oddVBand="0" w:evenVBand="0" w:oddHBand="0" w:evenHBand="1" w:firstRowFirstColumn="0" w:firstRowLastColumn="0" w:lastRowFirstColumn="0" w:lastRowLastColumn="0"/>
        </w:trPr>
        <w:tc>
          <w:tcPr>
            <w:tcW w:w="4675" w:type="dxa"/>
          </w:tcPr>
          <w:p w14:paraId="3CF59BC5" w14:textId="77777777" w:rsidR="00E57185" w:rsidRDefault="00E57185" w:rsidP="00E57185">
            <w:r>
              <w:t>PasswordRequired (bool)</w:t>
            </w:r>
          </w:p>
        </w:tc>
        <w:tc>
          <w:tcPr>
            <w:tcW w:w="4675" w:type="dxa"/>
          </w:tcPr>
          <w:p w14:paraId="3565B261" w14:textId="77777777" w:rsidR="00E57185" w:rsidRDefault="00E57185" w:rsidP="00E57185">
            <w:r>
              <w:t>Specifies if a password is required if authentication is possible.</w:t>
            </w:r>
          </w:p>
        </w:tc>
      </w:tr>
      <w:tr w:rsidR="008E34D2" w14:paraId="1388C732" w14:textId="77777777" w:rsidTr="00E57185">
        <w:trPr>
          <w:cnfStyle w:val="000000100000" w:firstRow="0" w:lastRow="0" w:firstColumn="0" w:lastColumn="0" w:oddVBand="0" w:evenVBand="0" w:oddHBand="1" w:evenHBand="0" w:firstRowFirstColumn="0" w:firstRowLastColumn="0" w:lastRowFirstColumn="0" w:lastRowLastColumn="0"/>
        </w:trPr>
        <w:tc>
          <w:tcPr>
            <w:tcW w:w="4675" w:type="dxa"/>
          </w:tcPr>
          <w:p w14:paraId="509930BC" w14:textId="77777777" w:rsidR="00E57185" w:rsidRDefault="00E57185" w:rsidP="000332CE">
            <w:r>
              <w:t>Type (string)</w:t>
            </w:r>
          </w:p>
        </w:tc>
        <w:tc>
          <w:tcPr>
            <w:tcW w:w="4675" w:type="dxa"/>
          </w:tcPr>
          <w:p w14:paraId="1FEF7E61" w14:textId="77777777" w:rsidR="00E57185" w:rsidRDefault="00E57185" w:rsidP="000332CE">
            <w:r>
              <w:t>Specifies the type of authentication required.</w:t>
            </w:r>
          </w:p>
          <w:p w14:paraId="41D02029" w14:textId="77777777" w:rsidR="00E57185" w:rsidRDefault="00E57185" w:rsidP="000332CE"/>
          <w:p w14:paraId="686EA553" w14:textId="77777777" w:rsidR="00E57185" w:rsidRDefault="00E57185" w:rsidP="000332CE">
            <w:r>
              <w:t>Values:</w:t>
            </w:r>
          </w:p>
          <w:p w14:paraId="77C95896" w14:textId="77777777" w:rsidR="00E57185" w:rsidRDefault="008E34D2" w:rsidP="000332CE">
            <w:r>
              <w:t>-None</w:t>
            </w:r>
          </w:p>
          <w:p w14:paraId="025860DE" w14:textId="77777777" w:rsidR="008E34D2" w:rsidRDefault="008E34D2" w:rsidP="000332CE">
            <w:r>
              <w:t>-UsernamePassword</w:t>
            </w:r>
          </w:p>
        </w:tc>
      </w:tr>
      <w:tr w:rsidR="008E34D2" w14:paraId="5D261EB2" w14:textId="77777777" w:rsidTr="00E57185">
        <w:trPr>
          <w:cnfStyle w:val="000000010000" w:firstRow="0" w:lastRow="0" w:firstColumn="0" w:lastColumn="0" w:oddVBand="0" w:evenVBand="0" w:oddHBand="0" w:evenHBand="1" w:firstRowFirstColumn="0" w:firstRowLastColumn="0" w:lastRowFirstColumn="0" w:lastRowLastColumn="0"/>
        </w:trPr>
        <w:tc>
          <w:tcPr>
            <w:tcW w:w="4675" w:type="dxa"/>
          </w:tcPr>
          <w:p w14:paraId="014E7288" w14:textId="77777777" w:rsidR="00E57185" w:rsidRDefault="00E57185" w:rsidP="000332CE">
            <w:r>
              <w:t>Required (bool)</w:t>
            </w:r>
          </w:p>
        </w:tc>
        <w:tc>
          <w:tcPr>
            <w:tcW w:w="4675" w:type="dxa"/>
          </w:tcPr>
          <w:p w14:paraId="398C79B6" w14:textId="77777777" w:rsidR="00E57185" w:rsidRDefault="008E34D2" w:rsidP="008E34D2">
            <w:r>
              <w:t xml:space="preserve">Specifies if authentication is required to control the device. Only set to true if it’s not possible to control the device without authenticating. </w:t>
            </w:r>
          </w:p>
        </w:tc>
      </w:tr>
      <w:tr w:rsidR="008E34D2" w14:paraId="3F101004" w14:textId="77777777" w:rsidTr="00E57185">
        <w:trPr>
          <w:cnfStyle w:val="000000100000" w:firstRow="0" w:lastRow="0" w:firstColumn="0" w:lastColumn="0" w:oddVBand="0" w:evenVBand="0" w:oddHBand="1" w:evenHBand="0" w:firstRowFirstColumn="0" w:firstRowLastColumn="0" w:lastRowFirstColumn="0" w:lastRowLastColumn="0"/>
        </w:trPr>
        <w:tc>
          <w:tcPr>
            <w:tcW w:w="4675" w:type="dxa"/>
          </w:tcPr>
          <w:p w14:paraId="1A748754" w14:textId="77777777" w:rsidR="00E57185" w:rsidRDefault="00E57185" w:rsidP="000332CE">
            <w:r>
              <w:t>UsernameMask (string)</w:t>
            </w:r>
          </w:p>
        </w:tc>
        <w:tc>
          <w:tcPr>
            <w:tcW w:w="4675" w:type="dxa"/>
          </w:tcPr>
          <w:p w14:paraId="0378743E" w14:textId="77777777" w:rsidR="00E57185" w:rsidRDefault="00E57185" w:rsidP="000332CE">
            <w:r>
              <w:t>No longer used.</w:t>
            </w:r>
          </w:p>
        </w:tc>
      </w:tr>
      <w:tr w:rsidR="008E34D2" w14:paraId="1A82B4F0" w14:textId="77777777" w:rsidTr="00E57185">
        <w:trPr>
          <w:cnfStyle w:val="000000010000" w:firstRow="0" w:lastRow="0" w:firstColumn="0" w:lastColumn="0" w:oddVBand="0" w:evenVBand="0" w:oddHBand="0" w:evenHBand="1" w:firstRowFirstColumn="0" w:firstRowLastColumn="0" w:lastRowFirstColumn="0" w:lastRowLastColumn="0"/>
        </w:trPr>
        <w:tc>
          <w:tcPr>
            <w:tcW w:w="4675" w:type="dxa"/>
          </w:tcPr>
          <w:p w14:paraId="66434AB5" w14:textId="77777777" w:rsidR="00E57185" w:rsidRDefault="00E57185" w:rsidP="000332CE">
            <w:r>
              <w:t>PasswordMask (string)</w:t>
            </w:r>
          </w:p>
        </w:tc>
        <w:tc>
          <w:tcPr>
            <w:tcW w:w="4675" w:type="dxa"/>
          </w:tcPr>
          <w:p w14:paraId="3E95F91D" w14:textId="77777777" w:rsidR="00E57185" w:rsidRDefault="00E57185" w:rsidP="000332CE">
            <w:r>
              <w:t>No longer used.</w:t>
            </w:r>
          </w:p>
        </w:tc>
      </w:tr>
      <w:tr w:rsidR="00E57185" w14:paraId="3692352D" w14:textId="77777777" w:rsidTr="00E57185">
        <w:trPr>
          <w:cnfStyle w:val="000000100000" w:firstRow="0" w:lastRow="0" w:firstColumn="0" w:lastColumn="0" w:oddVBand="0" w:evenVBand="0" w:oddHBand="1" w:evenHBand="0" w:firstRowFirstColumn="0" w:firstRowLastColumn="0" w:lastRowFirstColumn="0" w:lastRowLastColumn="0"/>
        </w:trPr>
        <w:tc>
          <w:tcPr>
            <w:tcW w:w="4675" w:type="dxa"/>
          </w:tcPr>
          <w:p w14:paraId="23642824" w14:textId="77777777" w:rsidR="00E57185" w:rsidRDefault="00E57185" w:rsidP="000332CE">
            <w:r>
              <w:t>DefaultUsername (string)</w:t>
            </w:r>
          </w:p>
        </w:tc>
        <w:tc>
          <w:tcPr>
            <w:tcW w:w="4675" w:type="dxa"/>
          </w:tcPr>
          <w:p w14:paraId="5464B575" w14:textId="77777777" w:rsidR="00E57185" w:rsidRDefault="008E34D2" w:rsidP="000332CE">
            <w:r>
              <w:t>The default username the driver will use.</w:t>
            </w:r>
          </w:p>
        </w:tc>
      </w:tr>
      <w:tr w:rsidR="00E57185" w14:paraId="651F3C93" w14:textId="77777777" w:rsidTr="00E57185">
        <w:trPr>
          <w:cnfStyle w:val="000000010000" w:firstRow="0" w:lastRow="0" w:firstColumn="0" w:lastColumn="0" w:oddVBand="0" w:evenVBand="0" w:oddHBand="0" w:evenHBand="1" w:firstRowFirstColumn="0" w:firstRowLastColumn="0" w:lastRowFirstColumn="0" w:lastRowLastColumn="0"/>
        </w:trPr>
        <w:tc>
          <w:tcPr>
            <w:tcW w:w="4675" w:type="dxa"/>
          </w:tcPr>
          <w:p w14:paraId="220ED9DD" w14:textId="77777777" w:rsidR="00E57185" w:rsidRDefault="00E57185" w:rsidP="000332CE">
            <w:r>
              <w:t>DefaultPassword (string)</w:t>
            </w:r>
          </w:p>
        </w:tc>
        <w:tc>
          <w:tcPr>
            <w:tcW w:w="4675" w:type="dxa"/>
          </w:tcPr>
          <w:p w14:paraId="2EC8B6F2" w14:textId="77777777" w:rsidR="00E57185" w:rsidRDefault="008E34D2" w:rsidP="000332CE">
            <w:r>
              <w:t>The default password the driver will use.</w:t>
            </w:r>
          </w:p>
        </w:tc>
      </w:tr>
    </w:tbl>
    <w:p w14:paraId="7A63CB5C" w14:textId="77777777" w:rsidR="008E34D2" w:rsidRDefault="008E34D2"/>
    <w:p w14:paraId="617D8134" w14:textId="77777777" w:rsidR="000332CE" w:rsidRDefault="00E57185" w:rsidP="000332CE">
      <w:pPr>
        <w:ind w:left="720"/>
      </w:pPr>
      <w:r>
        <w:t>An example of this property in JSON:</w:t>
      </w:r>
    </w:p>
    <w:tbl>
      <w:tblPr>
        <w:tblStyle w:val="TableGrid"/>
        <w:tblW w:w="0" w:type="auto"/>
        <w:tblInd w:w="720" w:type="dxa"/>
        <w:tblLook w:val="04A0" w:firstRow="1" w:lastRow="0" w:firstColumn="1" w:lastColumn="0" w:noHBand="0" w:noVBand="1"/>
      </w:tblPr>
      <w:tblGrid>
        <w:gridCol w:w="8630"/>
      </w:tblGrid>
      <w:tr w:rsidR="00E57185" w14:paraId="4B9FF2E9" w14:textId="77777777" w:rsidTr="00E57185">
        <w:trPr>
          <w:cnfStyle w:val="100000000000" w:firstRow="1" w:lastRow="0" w:firstColumn="0" w:lastColumn="0" w:oddVBand="0" w:evenVBand="0" w:oddHBand="0" w:evenHBand="0" w:firstRowFirstColumn="0" w:firstRowLastColumn="0" w:lastRowFirstColumn="0" w:lastRowLastColumn="0"/>
        </w:trPr>
        <w:tc>
          <w:tcPr>
            <w:tcW w:w="9350" w:type="dxa"/>
          </w:tcPr>
          <w:p w14:paraId="26D2A09A" w14:textId="77777777" w:rsidR="00E57185" w:rsidRPr="00E57185" w:rsidRDefault="00E57185" w:rsidP="00E57185">
            <w:pPr>
              <w:autoSpaceDE w:val="0"/>
              <w:autoSpaceDN w:val="0"/>
              <w:adjustRightInd w:val="0"/>
              <w:rPr>
                <w:rFonts w:ascii="Fixedsys" w:hAnsi="Fixedsys" w:cs="Times New Roman"/>
                <w:b w:val="0"/>
                <w:noProof/>
                <w:sz w:val="20"/>
                <w:szCs w:val="20"/>
              </w:rPr>
            </w:pPr>
            <w:r w:rsidRPr="00E57185">
              <w:rPr>
                <w:rFonts w:ascii="Fixedsys" w:hAnsi="Fixedsys" w:cs="Times New Roman"/>
                <w:b w:val="0"/>
                <w:noProof/>
                <w:sz w:val="20"/>
                <w:szCs w:val="20"/>
              </w:rPr>
              <w:t xml:space="preserve">        "Authentication": {</w:t>
            </w:r>
          </w:p>
          <w:p w14:paraId="7967FF52" w14:textId="77777777" w:rsidR="00E57185" w:rsidRPr="00E57185" w:rsidRDefault="00E57185" w:rsidP="00E57185">
            <w:pPr>
              <w:autoSpaceDE w:val="0"/>
              <w:autoSpaceDN w:val="0"/>
              <w:adjustRightInd w:val="0"/>
              <w:rPr>
                <w:rFonts w:ascii="Fixedsys" w:hAnsi="Fixedsys" w:cs="Times New Roman"/>
                <w:b w:val="0"/>
                <w:noProof/>
                <w:sz w:val="20"/>
                <w:szCs w:val="20"/>
              </w:rPr>
            </w:pPr>
            <w:r w:rsidRPr="00E57185">
              <w:rPr>
                <w:rFonts w:ascii="Fixedsys" w:hAnsi="Fixedsys" w:cs="Times New Roman"/>
                <w:b w:val="0"/>
                <w:noProof/>
                <w:sz w:val="20"/>
                <w:szCs w:val="20"/>
              </w:rPr>
              <w:t xml:space="preserve">          "UsernameRequired": true,</w:t>
            </w:r>
          </w:p>
          <w:p w14:paraId="25BAE2A7" w14:textId="77777777" w:rsidR="00E57185" w:rsidRPr="00E57185" w:rsidRDefault="00E57185" w:rsidP="00E57185">
            <w:pPr>
              <w:autoSpaceDE w:val="0"/>
              <w:autoSpaceDN w:val="0"/>
              <w:adjustRightInd w:val="0"/>
              <w:rPr>
                <w:rFonts w:ascii="Fixedsys" w:hAnsi="Fixedsys" w:cs="Times New Roman"/>
                <w:b w:val="0"/>
                <w:noProof/>
                <w:sz w:val="20"/>
                <w:szCs w:val="20"/>
              </w:rPr>
            </w:pPr>
            <w:r w:rsidRPr="00E57185">
              <w:rPr>
                <w:rFonts w:ascii="Fixedsys" w:hAnsi="Fixedsys" w:cs="Times New Roman"/>
                <w:b w:val="0"/>
                <w:noProof/>
                <w:sz w:val="20"/>
                <w:szCs w:val="20"/>
              </w:rPr>
              <w:t xml:space="preserve">          "PasswordRequired": true,</w:t>
            </w:r>
          </w:p>
          <w:p w14:paraId="0D95EFDF" w14:textId="77777777" w:rsidR="00E57185" w:rsidRPr="00E57185" w:rsidRDefault="00E57185" w:rsidP="00E57185">
            <w:pPr>
              <w:autoSpaceDE w:val="0"/>
              <w:autoSpaceDN w:val="0"/>
              <w:adjustRightInd w:val="0"/>
              <w:rPr>
                <w:rFonts w:ascii="Fixedsys" w:hAnsi="Fixedsys" w:cs="Times New Roman"/>
                <w:b w:val="0"/>
                <w:noProof/>
                <w:sz w:val="20"/>
                <w:szCs w:val="20"/>
              </w:rPr>
            </w:pPr>
            <w:r w:rsidRPr="00E57185">
              <w:rPr>
                <w:rFonts w:ascii="Fixedsys" w:hAnsi="Fixedsys" w:cs="Times New Roman"/>
                <w:b w:val="0"/>
                <w:noProof/>
                <w:sz w:val="20"/>
                <w:szCs w:val="20"/>
              </w:rPr>
              <w:t xml:space="preserve">          "Type": "UsernamePassword",</w:t>
            </w:r>
          </w:p>
          <w:p w14:paraId="4C1FF143" w14:textId="77777777" w:rsidR="00E57185" w:rsidRPr="00E57185" w:rsidRDefault="00E57185" w:rsidP="00E57185">
            <w:pPr>
              <w:autoSpaceDE w:val="0"/>
              <w:autoSpaceDN w:val="0"/>
              <w:adjustRightInd w:val="0"/>
              <w:rPr>
                <w:rFonts w:ascii="Fixedsys" w:hAnsi="Fixedsys" w:cs="Times New Roman"/>
                <w:b w:val="0"/>
                <w:noProof/>
                <w:sz w:val="20"/>
                <w:szCs w:val="20"/>
              </w:rPr>
            </w:pPr>
            <w:r w:rsidRPr="00E57185">
              <w:rPr>
                <w:rFonts w:ascii="Fixedsys" w:hAnsi="Fixedsys" w:cs="Times New Roman"/>
                <w:b w:val="0"/>
                <w:noProof/>
                <w:sz w:val="20"/>
                <w:szCs w:val="20"/>
              </w:rPr>
              <w:t xml:space="preserve">          "Required": false,</w:t>
            </w:r>
          </w:p>
          <w:p w14:paraId="00777A79" w14:textId="77777777" w:rsidR="00E57185" w:rsidRPr="00E57185" w:rsidRDefault="00E57185" w:rsidP="00E57185">
            <w:pPr>
              <w:autoSpaceDE w:val="0"/>
              <w:autoSpaceDN w:val="0"/>
              <w:adjustRightInd w:val="0"/>
              <w:rPr>
                <w:rFonts w:ascii="Fixedsys" w:hAnsi="Fixedsys" w:cs="Times New Roman"/>
                <w:b w:val="0"/>
                <w:noProof/>
                <w:sz w:val="20"/>
                <w:szCs w:val="20"/>
              </w:rPr>
            </w:pPr>
            <w:r w:rsidRPr="00E57185">
              <w:rPr>
                <w:rFonts w:ascii="Fixedsys" w:hAnsi="Fixedsys" w:cs="Times New Roman"/>
                <w:b w:val="0"/>
                <w:noProof/>
                <w:sz w:val="20"/>
                <w:szCs w:val="20"/>
              </w:rPr>
              <w:t xml:space="preserve">          "UsernameMask": "",</w:t>
            </w:r>
          </w:p>
          <w:p w14:paraId="02A2335A" w14:textId="77777777" w:rsidR="00E57185" w:rsidRPr="00E57185" w:rsidRDefault="00E57185" w:rsidP="00E57185">
            <w:pPr>
              <w:autoSpaceDE w:val="0"/>
              <w:autoSpaceDN w:val="0"/>
              <w:adjustRightInd w:val="0"/>
              <w:rPr>
                <w:rFonts w:ascii="Fixedsys" w:hAnsi="Fixedsys" w:cs="Times New Roman"/>
                <w:b w:val="0"/>
                <w:noProof/>
                <w:sz w:val="20"/>
                <w:szCs w:val="20"/>
              </w:rPr>
            </w:pPr>
            <w:r w:rsidRPr="00E57185">
              <w:rPr>
                <w:rFonts w:ascii="Fixedsys" w:hAnsi="Fixedsys" w:cs="Times New Roman"/>
                <w:b w:val="0"/>
                <w:noProof/>
                <w:sz w:val="20"/>
                <w:szCs w:val="20"/>
              </w:rPr>
              <w:t xml:space="preserve">          "PasswordMask": "",</w:t>
            </w:r>
          </w:p>
          <w:p w14:paraId="2398AA70" w14:textId="77777777" w:rsidR="00E57185" w:rsidRPr="00E57185" w:rsidRDefault="00E57185" w:rsidP="00E57185">
            <w:pPr>
              <w:autoSpaceDE w:val="0"/>
              <w:autoSpaceDN w:val="0"/>
              <w:adjustRightInd w:val="0"/>
              <w:rPr>
                <w:rFonts w:ascii="Fixedsys" w:hAnsi="Fixedsys" w:cs="Times New Roman"/>
                <w:b w:val="0"/>
                <w:noProof/>
                <w:sz w:val="20"/>
                <w:szCs w:val="20"/>
              </w:rPr>
            </w:pPr>
            <w:r w:rsidRPr="00E57185">
              <w:rPr>
                <w:rFonts w:ascii="Fixedsys" w:hAnsi="Fixedsys" w:cs="Times New Roman"/>
                <w:b w:val="0"/>
                <w:noProof/>
                <w:sz w:val="20"/>
                <w:szCs w:val="20"/>
              </w:rPr>
              <w:t xml:space="preserve">          "DefaultUsername": "EPSONWEB",</w:t>
            </w:r>
          </w:p>
          <w:p w14:paraId="32CF4624" w14:textId="77777777" w:rsidR="00E57185" w:rsidRPr="00E57185" w:rsidRDefault="00E57185" w:rsidP="00E57185">
            <w:pPr>
              <w:autoSpaceDE w:val="0"/>
              <w:autoSpaceDN w:val="0"/>
              <w:adjustRightInd w:val="0"/>
              <w:rPr>
                <w:rFonts w:ascii="Fixedsys" w:hAnsi="Fixedsys" w:cs="Times New Roman"/>
                <w:b w:val="0"/>
                <w:noProof/>
                <w:sz w:val="20"/>
                <w:szCs w:val="20"/>
              </w:rPr>
            </w:pPr>
            <w:r w:rsidRPr="00E57185">
              <w:rPr>
                <w:rFonts w:ascii="Fixedsys" w:hAnsi="Fixedsys" w:cs="Times New Roman"/>
                <w:b w:val="0"/>
                <w:noProof/>
                <w:sz w:val="20"/>
                <w:szCs w:val="20"/>
              </w:rPr>
              <w:t xml:space="preserve">          "DefaultPassword": "admin"</w:t>
            </w:r>
          </w:p>
          <w:p w14:paraId="54C2AE27" w14:textId="77777777" w:rsidR="00E57185" w:rsidRDefault="00E57185" w:rsidP="00E57185">
            <w:r w:rsidRPr="00E57185">
              <w:rPr>
                <w:rFonts w:ascii="Fixedsys" w:hAnsi="Fixedsys" w:cs="Times New Roman"/>
                <w:b w:val="0"/>
                <w:noProof/>
                <w:sz w:val="20"/>
                <w:szCs w:val="20"/>
              </w:rPr>
              <w:t xml:space="preserve">        },</w:t>
            </w:r>
          </w:p>
        </w:tc>
      </w:tr>
    </w:tbl>
    <w:p w14:paraId="5236A39E" w14:textId="77777777" w:rsidR="00E57185" w:rsidRDefault="00E57185" w:rsidP="000332CE">
      <w:pPr>
        <w:ind w:left="720"/>
      </w:pPr>
    </w:p>
    <w:p w14:paraId="152FCF79" w14:textId="77777777" w:rsidR="00E57185" w:rsidRDefault="00E57185">
      <w:pPr>
        <w:rPr>
          <w:b/>
        </w:rPr>
      </w:pPr>
      <w:r>
        <w:rPr>
          <w:b/>
        </w:rPr>
        <w:br w:type="page"/>
      </w:r>
    </w:p>
    <w:p w14:paraId="66371E16" w14:textId="77777777" w:rsidR="000332CE" w:rsidRDefault="000332CE" w:rsidP="000332CE">
      <w:pPr>
        <w:ind w:left="720"/>
        <w:rPr>
          <w:noProof/>
        </w:rPr>
      </w:pPr>
      <w:r w:rsidRPr="000A15BB">
        <w:rPr>
          <w:b/>
        </w:rPr>
        <w:lastRenderedPageBreak/>
        <w:t>Baud</w:t>
      </w:r>
      <w:r>
        <w:t xml:space="preserve"> (</w:t>
      </w:r>
      <w:r w:rsidRPr="000332CE">
        <w:rPr>
          <w:noProof/>
        </w:rPr>
        <w:t>eComBaudRates</w:t>
      </w:r>
      <w:r>
        <w:rPr>
          <w:noProof/>
        </w:rPr>
        <w:t xml:space="preserve">) </w:t>
      </w:r>
    </w:p>
    <w:p w14:paraId="6B8A169E" w14:textId="77777777" w:rsidR="000332CE" w:rsidRDefault="000332CE" w:rsidP="000332CE">
      <w:pPr>
        <w:ind w:left="720"/>
      </w:pPr>
      <w:r>
        <w:rPr>
          <w:noProof/>
        </w:rPr>
        <w:tab/>
        <w:t>Specifies the default baud rate of the driver.</w:t>
      </w:r>
      <w:r>
        <w:tab/>
      </w:r>
      <w:r>
        <w:tab/>
      </w:r>
    </w:p>
    <w:tbl>
      <w:tblPr>
        <w:tblStyle w:val="TableGrid"/>
        <w:tblW w:w="0" w:type="auto"/>
        <w:tblInd w:w="625" w:type="dxa"/>
        <w:tblLook w:val="04A0" w:firstRow="1" w:lastRow="0" w:firstColumn="1" w:lastColumn="0" w:noHBand="0" w:noVBand="1"/>
      </w:tblPr>
      <w:tblGrid>
        <w:gridCol w:w="4050"/>
        <w:gridCol w:w="4675"/>
      </w:tblGrid>
      <w:tr w:rsidR="000332CE" w14:paraId="609FBBB3" w14:textId="77777777" w:rsidTr="000A15BB">
        <w:trPr>
          <w:cnfStyle w:val="100000000000" w:firstRow="1" w:lastRow="0" w:firstColumn="0" w:lastColumn="0" w:oddVBand="0" w:evenVBand="0" w:oddHBand="0" w:evenHBand="0" w:firstRowFirstColumn="0" w:firstRowLastColumn="0" w:lastRowFirstColumn="0" w:lastRowLastColumn="0"/>
        </w:trPr>
        <w:tc>
          <w:tcPr>
            <w:tcW w:w="4050" w:type="dxa"/>
          </w:tcPr>
          <w:p w14:paraId="2B92A96E" w14:textId="77777777" w:rsidR="000332CE" w:rsidRDefault="000332CE" w:rsidP="000332CE">
            <w:pPr>
              <w:jc w:val="center"/>
            </w:pPr>
            <w:r>
              <w:t>JSON value</w:t>
            </w:r>
          </w:p>
        </w:tc>
        <w:tc>
          <w:tcPr>
            <w:tcW w:w="4675" w:type="dxa"/>
          </w:tcPr>
          <w:p w14:paraId="347AA885" w14:textId="77777777" w:rsidR="000332CE" w:rsidRDefault="000332CE" w:rsidP="000332CE">
            <w:pPr>
              <w:jc w:val="center"/>
            </w:pPr>
            <w:r>
              <w:t>Actual value</w:t>
            </w:r>
          </w:p>
        </w:tc>
      </w:tr>
      <w:tr w:rsidR="000332CE" w14:paraId="00820508" w14:textId="77777777" w:rsidTr="000A15BB">
        <w:trPr>
          <w:cnfStyle w:val="000000100000" w:firstRow="0" w:lastRow="0" w:firstColumn="0" w:lastColumn="0" w:oddVBand="0" w:evenVBand="0" w:oddHBand="1" w:evenHBand="0" w:firstRowFirstColumn="0" w:firstRowLastColumn="0" w:lastRowFirstColumn="0" w:lastRowLastColumn="0"/>
        </w:trPr>
        <w:tc>
          <w:tcPr>
            <w:tcW w:w="4050" w:type="dxa"/>
          </w:tcPr>
          <w:p w14:paraId="6AF0A382" w14:textId="77777777" w:rsidR="000332CE" w:rsidRDefault="000332CE" w:rsidP="000332CE">
            <w:r>
              <w:t>-1</w:t>
            </w:r>
          </w:p>
        </w:tc>
        <w:tc>
          <w:tcPr>
            <w:tcW w:w="4675" w:type="dxa"/>
          </w:tcPr>
          <w:p w14:paraId="2CBD9821" w14:textId="77777777" w:rsidR="000332CE" w:rsidRDefault="000332CE" w:rsidP="000332CE">
            <w:r>
              <w:t>Not specified (used by all non-COM drivers)</w:t>
            </w:r>
          </w:p>
        </w:tc>
      </w:tr>
      <w:tr w:rsidR="000332CE" w14:paraId="3835FD7D" w14:textId="77777777" w:rsidTr="000A15BB">
        <w:trPr>
          <w:cnfStyle w:val="000000010000" w:firstRow="0" w:lastRow="0" w:firstColumn="0" w:lastColumn="0" w:oddVBand="0" w:evenVBand="0" w:oddHBand="0" w:evenHBand="1" w:firstRowFirstColumn="0" w:firstRowLastColumn="0" w:lastRowFirstColumn="0" w:lastRowLastColumn="0"/>
        </w:trPr>
        <w:tc>
          <w:tcPr>
            <w:tcW w:w="4050" w:type="dxa"/>
          </w:tcPr>
          <w:p w14:paraId="1707AB9F" w14:textId="77777777" w:rsidR="000332CE" w:rsidRDefault="000332CE" w:rsidP="000332CE">
            <w:r>
              <w:t>1</w:t>
            </w:r>
          </w:p>
        </w:tc>
        <w:tc>
          <w:tcPr>
            <w:tcW w:w="4675" w:type="dxa"/>
          </w:tcPr>
          <w:p w14:paraId="1C4FB095" w14:textId="77777777" w:rsidR="000332CE" w:rsidRDefault="000332CE" w:rsidP="000332CE">
            <w:r>
              <w:t>300</w:t>
            </w:r>
          </w:p>
        </w:tc>
      </w:tr>
      <w:tr w:rsidR="000332CE" w14:paraId="3455317B" w14:textId="77777777" w:rsidTr="000A15BB">
        <w:trPr>
          <w:cnfStyle w:val="000000100000" w:firstRow="0" w:lastRow="0" w:firstColumn="0" w:lastColumn="0" w:oddVBand="0" w:evenVBand="0" w:oddHBand="1" w:evenHBand="0" w:firstRowFirstColumn="0" w:firstRowLastColumn="0" w:lastRowFirstColumn="0" w:lastRowLastColumn="0"/>
        </w:trPr>
        <w:tc>
          <w:tcPr>
            <w:tcW w:w="4050" w:type="dxa"/>
          </w:tcPr>
          <w:p w14:paraId="0A4A6CD5" w14:textId="77777777" w:rsidR="000332CE" w:rsidRDefault="000332CE" w:rsidP="000332CE">
            <w:r>
              <w:t>2</w:t>
            </w:r>
          </w:p>
        </w:tc>
        <w:tc>
          <w:tcPr>
            <w:tcW w:w="4675" w:type="dxa"/>
          </w:tcPr>
          <w:p w14:paraId="643DDD07" w14:textId="77777777" w:rsidR="000332CE" w:rsidRDefault="000332CE" w:rsidP="000332CE">
            <w:r>
              <w:t>600</w:t>
            </w:r>
          </w:p>
        </w:tc>
      </w:tr>
      <w:tr w:rsidR="000332CE" w14:paraId="6AFA7E30" w14:textId="77777777" w:rsidTr="000A15BB">
        <w:trPr>
          <w:cnfStyle w:val="000000010000" w:firstRow="0" w:lastRow="0" w:firstColumn="0" w:lastColumn="0" w:oddVBand="0" w:evenVBand="0" w:oddHBand="0" w:evenHBand="1" w:firstRowFirstColumn="0" w:firstRowLastColumn="0" w:lastRowFirstColumn="0" w:lastRowLastColumn="0"/>
        </w:trPr>
        <w:tc>
          <w:tcPr>
            <w:tcW w:w="4050" w:type="dxa"/>
          </w:tcPr>
          <w:p w14:paraId="435810A7" w14:textId="77777777" w:rsidR="000332CE" w:rsidRDefault="000332CE" w:rsidP="000332CE">
            <w:r>
              <w:t>4</w:t>
            </w:r>
          </w:p>
        </w:tc>
        <w:tc>
          <w:tcPr>
            <w:tcW w:w="4675" w:type="dxa"/>
          </w:tcPr>
          <w:p w14:paraId="2483AFC2" w14:textId="77777777" w:rsidR="000332CE" w:rsidRDefault="000332CE" w:rsidP="000332CE">
            <w:r>
              <w:t>1200</w:t>
            </w:r>
          </w:p>
        </w:tc>
      </w:tr>
      <w:tr w:rsidR="000332CE" w14:paraId="2AD62D03" w14:textId="77777777" w:rsidTr="000A15BB">
        <w:trPr>
          <w:cnfStyle w:val="000000100000" w:firstRow="0" w:lastRow="0" w:firstColumn="0" w:lastColumn="0" w:oddVBand="0" w:evenVBand="0" w:oddHBand="1" w:evenHBand="0" w:firstRowFirstColumn="0" w:firstRowLastColumn="0" w:lastRowFirstColumn="0" w:lastRowLastColumn="0"/>
        </w:trPr>
        <w:tc>
          <w:tcPr>
            <w:tcW w:w="4050" w:type="dxa"/>
          </w:tcPr>
          <w:p w14:paraId="26C7FA0A" w14:textId="77777777" w:rsidR="000332CE" w:rsidRDefault="000332CE" w:rsidP="000332CE">
            <w:r>
              <w:t>8</w:t>
            </w:r>
          </w:p>
        </w:tc>
        <w:tc>
          <w:tcPr>
            <w:tcW w:w="4675" w:type="dxa"/>
          </w:tcPr>
          <w:p w14:paraId="60D01C2F" w14:textId="77777777" w:rsidR="000332CE" w:rsidRDefault="000332CE" w:rsidP="000332CE">
            <w:r>
              <w:t>1800</w:t>
            </w:r>
          </w:p>
        </w:tc>
      </w:tr>
      <w:tr w:rsidR="000332CE" w14:paraId="2739DC36" w14:textId="77777777" w:rsidTr="000A15BB">
        <w:trPr>
          <w:cnfStyle w:val="000000010000" w:firstRow="0" w:lastRow="0" w:firstColumn="0" w:lastColumn="0" w:oddVBand="0" w:evenVBand="0" w:oddHBand="0" w:evenHBand="1" w:firstRowFirstColumn="0" w:firstRowLastColumn="0" w:lastRowFirstColumn="0" w:lastRowLastColumn="0"/>
        </w:trPr>
        <w:tc>
          <w:tcPr>
            <w:tcW w:w="4050" w:type="dxa"/>
          </w:tcPr>
          <w:p w14:paraId="7589A22E" w14:textId="77777777" w:rsidR="000332CE" w:rsidRDefault="000332CE" w:rsidP="000332CE">
            <w:r>
              <w:t>16</w:t>
            </w:r>
          </w:p>
        </w:tc>
        <w:tc>
          <w:tcPr>
            <w:tcW w:w="4675" w:type="dxa"/>
          </w:tcPr>
          <w:p w14:paraId="3C1FB39A" w14:textId="77777777" w:rsidR="000332CE" w:rsidRDefault="000332CE" w:rsidP="000332CE">
            <w:r>
              <w:t>2400</w:t>
            </w:r>
          </w:p>
        </w:tc>
      </w:tr>
      <w:tr w:rsidR="000332CE" w14:paraId="55704918" w14:textId="77777777" w:rsidTr="000A15BB">
        <w:trPr>
          <w:cnfStyle w:val="000000100000" w:firstRow="0" w:lastRow="0" w:firstColumn="0" w:lastColumn="0" w:oddVBand="0" w:evenVBand="0" w:oddHBand="1" w:evenHBand="0" w:firstRowFirstColumn="0" w:firstRowLastColumn="0" w:lastRowFirstColumn="0" w:lastRowLastColumn="0"/>
        </w:trPr>
        <w:tc>
          <w:tcPr>
            <w:tcW w:w="4050" w:type="dxa"/>
          </w:tcPr>
          <w:p w14:paraId="71C1BF1C" w14:textId="77777777" w:rsidR="000332CE" w:rsidRDefault="000332CE" w:rsidP="000332CE">
            <w:r>
              <w:t>32</w:t>
            </w:r>
          </w:p>
        </w:tc>
        <w:tc>
          <w:tcPr>
            <w:tcW w:w="4675" w:type="dxa"/>
          </w:tcPr>
          <w:p w14:paraId="30CD778E" w14:textId="77777777" w:rsidR="000332CE" w:rsidRDefault="000332CE" w:rsidP="000332CE">
            <w:r>
              <w:t>3600</w:t>
            </w:r>
          </w:p>
        </w:tc>
      </w:tr>
      <w:tr w:rsidR="000332CE" w14:paraId="40825D6A" w14:textId="77777777" w:rsidTr="000A15BB">
        <w:trPr>
          <w:cnfStyle w:val="000000010000" w:firstRow="0" w:lastRow="0" w:firstColumn="0" w:lastColumn="0" w:oddVBand="0" w:evenVBand="0" w:oddHBand="0" w:evenHBand="1" w:firstRowFirstColumn="0" w:firstRowLastColumn="0" w:lastRowFirstColumn="0" w:lastRowLastColumn="0"/>
        </w:trPr>
        <w:tc>
          <w:tcPr>
            <w:tcW w:w="4050" w:type="dxa"/>
          </w:tcPr>
          <w:p w14:paraId="4FB0F4A3" w14:textId="77777777" w:rsidR="000332CE" w:rsidRDefault="000332CE" w:rsidP="000332CE">
            <w:r>
              <w:t>64</w:t>
            </w:r>
          </w:p>
        </w:tc>
        <w:tc>
          <w:tcPr>
            <w:tcW w:w="4675" w:type="dxa"/>
          </w:tcPr>
          <w:p w14:paraId="52A5DFAA" w14:textId="77777777" w:rsidR="000332CE" w:rsidRDefault="000332CE" w:rsidP="000332CE">
            <w:r>
              <w:t>4800</w:t>
            </w:r>
          </w:p>
        </w:tc>
      </w:tr>
      <w:tr w:rsidR="000332CE" w14:paraId="249BF70B" w14:textId="77777777" w:rsidTr="000A15BB">
        <w:trPr>
          <w:cnfStyle w:val="000000100000" w:firstRow="0" w:lastRow="0" w:firstColumn="0" w:lastColumn="0" w:oddVBand="0" w:evenVBand="0" w:oddHBand="1" w:evenHBand="0" w:firstRowFirstColumn="0" w:firstRowLastColumn="0" w:lastRowFirstColumn="0" w:lastRowLastColumn="0"/>
        </w:trPr>
        <w:tc>
          <w:tcPr>
            <w:tcW w:w="4050" w:type="dxa"/>
          </w:tcPr>
          <w:p w14:paraId="6446917C" w14:textId="77777777" w:rsidR="000332CE" w:rsidRDefault="000332CE" w:rsidP="000332CE">
            <w:r>
              <w:t>128</w:t>
            </w:r>
          </w:p>
        </w:tc>
        <w:tc>
          <w:tcPr>
            <w:tcW w:w="4675" w:type="dxa"/>
          </w:tcPr>
          <w:p w14:paraId="0248240F" w14:textId="77777777" w:rsidR="000332CE" w:rsidRDefault="000332CE" w:rsidP="000332CE">
            <w:r>
              <w:t>7200</w:t>
            </w:r>
          </w:p>
        </w:tc>
      </w:tr>
      <w:tr w:rsidR="000332CE" w14:paraId="0C39938B" w14:textId="77777777" w:rsidTr="000A15BB">
        <w:trPr>
          <w:cnfStyle w:val="000000010000" w:firstRow="0" w:lastRow="0" w:firstColumn="0" w:lastColumn="0" w:oddVBand="0" w:evenVBand="0" w:oddHBand="0" w:evenHBand="1" w:firstRowFirstColumn="0" w:firstRowLastColumn="0" w:lastRowFirstColumn="0" w:lastRowLastColumn="0"/>
        </w:trPr>
        <w:tc>
          <w:tcPr>
            <w:tcW w:w="4050" w:type="dxa"/>
          </w:tcPr>
          <w:p w14:paraId="0E611F31" w14:textId="77777777" w:rsidR="000332CE" w:rsidRDefault="000332CE" w:rsidP="000332CE">
            <w:r>
              <w:t>256</w:t>
            </w:r>
          </w:p>
        </w:tc>
        <w:tc>
          <w:tcPr>
            <w:tcW w:w="4675" w:type="dxa"/>
          </w:tcPr>
          <w:p w14:paraId="3EF65C23" w14:textId="77777777" w:rsidR="000332CE" w:rsidRDefault="000332CE" w:rsidP="000332CE">
            <w:r>
              <w:t>9600</w:t>
            </w:r>
          </w:p>
        </w:tc>
      </w:tr>
      <w:tr w:rsidR="000332CE" w14:paraId="7F846AEC" w14:textId="77777777" w:rsidTr="000A15BB">
        <w:trPr>
          <w:cnfStyle w:val="000000100000" w:firstRow="0" w:lastRow="0" w:firstColumn="0" w:lastColumn="0" w:oddVBand="0" w:evenVBand="0" w:oddHBand="1" w:evenHBand="0" w:firstRowFirstColumn="0" w:firstRowLastColumn="0" w:lastRowFirstColumn="0" w:lastRowLastColumn="0"/>
        </w:trPr>
        <w:tc>
          <w:tcPr>
            <w:tcW w:w="4050" w:type="dxa"/>
          </w:tcPr>
          <w:p w14:paraId="17DDF365" w14:textId="77777777" w:rsidR="000332CE" w:rsidRDefault="000332CE" w:rsidP="000332CE">
            <w:r>
              <w:t>512</w:t>
            </w:r>
          </w:p>
        </w:tc>
        <w:tc>
          <w:tcPr>
            <w:tcW w:w="4675" w:type="dxa"/>
          </w:tcPr>
          <w:p w14:paraId="38CF3080" w14:textId="77777777" w:rsidR="000332CE" w:rsidRDefault="000332CE" w:rsidP="000332CE">
            <w:r>
              <w:t>14400</w:t>
            </w:r>
          </w:p>
        </w:tc>
      </w:tr>
      <w:tr w:rsidR="000332CE" w14:paraId="472358E0" w14:textId="77777777" w:rsidTr="000A15BB">
        <w:trPr>
          <w:cnfStyle w:val="000000010000" w:firstRow="0" w:lastRow="0" w:firstColumn="0" w:lastColumn="0" w:oddVBand="0" w:evenVBand="0" w:oddHBand="0" w:evenHBand="1" w:firstRowFirstColumn="0" w:firstRowLastColumn="0" w:lastRowFirstColumn="0" w:lastRowLastColumn="0"/>
        </w:trPr>
        <w:tc>
          <w:tcPr>
            <w:tcW w:w="4050" w:type="dxa"/>
          </w:tcPr>
          <w:p w14:paraId="1606EA6E" w14:textId="77777777" w:rsidR="000332CE" w:rsidRDefault="000332CE" w:rsidP="000332CE">
            <w:r>
              <w:t>1024</w:t>
            </w:r>
          </w:p>
        </w:tc>
        <w:tc>
          <w:tcPr>
            <w:tcW w:w="4675" w:type="dxa"/>
          </w:tcPr>
          <w:p w14:paraId="225C39D5" w14:textId="77777777" w:rsidR="000332CE" w:rsidRDefault="000332CE" w:rsidP="000332CE">
            <w:r>
              <w:t>19200</w:t>
            </w:r>
          </w:p>
        </w:tc>
      </w:tr>
      <w:tr w:rsidR="000332CE" w14:paraId="11DAF477" w14:textId="77777777" w:rsidTr="000A15BB">
        <w:trPr>
          <w:cnfStyle w:val="000000100000" w:firstRow="0" w:lastRow="0" w:firstColumn="0" w:lastColumn="0" w:oddVBand="0" w:evenVBand="0" w:oddHBand="1" w:evenHBand="0" w:firstRowFirstColumn="0" w:firstRowLastColumn="0" w:lastRowFirstColumn="0" w:lastRowLastColumn="0"/>
        </w:trPr>
        <w:tc>
          <w:tcPr>
            <w:tcW w:w="4050" w:type="dxa"/>
          </w:tcPr>
          <w:p w14:paraId="32156191" w14:textId="77777777" w:rsidR="000332CE" w:rsidRDefault="000332CE" w:rsidP="000332CE">
            <w:r>
              <w:t>2048</w:t>
            </w:r>
          </w:p>
        </w:tc>
        <w:tc>
          <w:tcPr>
            <w:tcW w:w="4675" w:type="dxa"/>
          </w:tcPr>
          <w:p w14:paraId="794CC97F" w14:textId="77777777" w:rsidR="000332CE" w:rsidRDefault="000A15BB" w:rsidP="000332CE">
            <w:r>
              <w:t>28800</w:t>
            </w:r>
          </w:p>
        </w:tc>
      </w:tr>
      <w:tr w:rsidR="000A15BB" w14:paraId="0BE3DCE0" w14:textId="77777777" w:rsidTr="000A15BB">
        <w:trPr>
          <w:cnfStyle w:val="000000010000" w:firstRow="0" w:lastRow="0" w:firstColumn="0" w:lastColumn="0" w:oddVBand="0" w:evenVBand="0" w:oddHBand="0" w:evenHBand="1" w:firstRowFirstColumn="0" w:firstRowLastColumn="0" w:lastRowFirstColumn="0" w:lastRowLastColumn="0"/>
        </w:trPr>
        <w:tc>
          <w:tcPr>
            <w:tcW w:w="4050" w:type="dxa"/>
          </w:tcPr>
          <w:p w14:paraId="17E13F4B" w14:textId="77777777" w:rsidR="000A15BB" w:rsidRDefault="000A15BB" w:rsidP="000332CE">
            <w:r>
              <w:t>4096</w:t>
            </w:r>
          </w:p>
        </w:tc>
        <w:tc>
          <w:tcPr>
            <w:tcW w:w="4675" w:type="dxa"/>
          </w:tcPr>
          <w:p w14:paraId="3745CD5B" w14:textId="77777777" w:rsidR="000A15BB" w:rsidRDefault="000A15BB" w:rsidP="000332CE">
            <w:r>
              <w:t>38400</w:t>
            </w:r>
          </w:p>
        </w:tc>
      </w:tr>
      <w:tr w:rsidR="000332CE" w14:paraId="50BE155E" w14:textId="77777777" w:rsidTr="000A15BB">
        <w:trPr>
          <w:cnfStyle w:val="000000100000" w:firstRow="0" w:lastRow="0" w:firstColumn="0" w:lastColumn="0" w:oddVBand="0" w:evenVBand="0" w:oddHBand="1" w:evenHBand="0" w:firstRowFirstColumn="0" w:firstRowLastColumn="0" w:lastRowFirstColumn="0" w:lastRowLastColumn="0"/>
        </w:trPr>
        <w:tc>
          <w:tcPr>
            <w:tcW w:w="4050" w:type="dxa"/>
          </w:tcPr>
          <w:p w14:paraId="3F9D356C" w14:textId="77777777" w:rsidR="000332CE" w:rsidRDefault="000332CE" w:rsidP="000332CE">
            <w:r>
              <w:t>8192</w:t>
            </w:r>
          </w:p>
        </w:tc>
        <w:tc>
          <w:tcPr>
            <w:tcW w:w="4675" w:type="dxa"/>
          </w:tcPr>
          <w:p w14:paraId="0D1744FB" w14:textId="77777777" w:rsidR="000332CE" w:rsidRDefault="000A15BB" w:rsidP="000332CE">
            <w:r>
              <w:t>57600</w:t>
            </w:r>
          </w:p>
        </w:tc>
      </w:tr>
      <w:tr w:rsidR="000332CE" w14:paraId="004C381F" w14:textId="77777777" w:rsidTr="000A15BB">
        <w:trPr>
          <w:cnfStyle w:val="000000010000" w:firstRow="0" w:lastRow="0" w:firstColumn="0" w:lastColumn="0" w:oddVBand="0" w:evenVBand="0" w:oddHBand="0" w:evenHBand="1" w:firstRowFirstColumn="0" w:firstRowLastColumn="0" w:lastRowFirstColumn="0" w:lastRowLastColumn="0"/>
        </w:trPr>
        <w:tc>
          <w:tcPr>
            <w:tcW w:w="4050" w:type="dxa"/>
          </w:tcPr>
          <w:p w14:paraId="27469C3B" w14:textId="77777777" w:rsidR="000332CE" w:rsidRDefault="000332CE" w:rsidP="000332CE">
            <w:r>
              <w:t>65536</w:t>
            </w:r>
          </w:p>
        </w:tc>
        <w:tc>
          <w:tcPr>
            <w:tcW w:w="4675" w:type="dxa"/>
          </w:tcPr>
          <w:p w14:paraId="5AE4382F" w14:textId="77777777" w:rsidR="000332CE" w:rsidRDefault="000A15BB" w:rsidP="000332CE">
            <w:r>
              <w:t>115200</w:t>
            </w:r>
          </w:p>
        </w:tc>
      </w:tr>
    </w:tbl>
    <w:p w14:paraId="0711B6F6" w14:textId="77777777" w:rsidR="000332CE" w:rsidRDefault="000332CE" w:rsidP="000332CE"/>
    <w:p w14:paraId="4DA4A999" w14:textId="77777777" w:rsidR="000332CE" w:rsidRDefault="000332CE" w:rsidP="000332CE">
      <w:pPr>
        <w:ind w:left="720"/>
        <w:rPr>
          <w:b/>
        </w:rPr>
      </w:pPr>
      <w:r w:rsidRPr="000A15BB">
        <w:rPr>
          <w:b/>
        </w:rPr>
        <w:t>CommunicationType</w:t>
      </w:r>
      <w:r w:rsidR="000A15BB">
        <w:rPr>
          <w:b/>
        </w:rPr>
        <w:t xml:space="preserve"> </w:t>
      </w:r>
      <w:r w:rsidR="000A15BB" w:rsidRPr="000A15BB">
        <w:t>(CommunicationType)</w:t>
      </w:r>
    </w:p>
    <w:p w14:paraId="410B3D92" w14:textId="77777777" w:rsidR="000A15BB" w:rsidRPr="000A15BB" w:rsidRDefault="000A15BB" w:rsidP="000332CE">
      <w:pPr>
        <w:ind w:left="720"/>
      </w:pPr>
      <w:r>
        <w:rPr>
          <w:b/>
        </w:rPr>
        <w:tab/>
      </w:r>
      <w:r w:rsidRPr="000A15BB">
        <w:t>Specifies the type of communication used by the device.</w:t>
      </w:r>
    </w:p>
    <w:tbl>
      <w:tblPr>
        <w:tblStyle w:val="TableGrid"/>
        <w:tblW w:w="0" w:type="auto"/>
        <w:tblInd w:w="720" w:type="dxa"/>
        <w:tblLook w:val="04A0" w:firstRow="1" w:lastRow="0" w:firstColumn="1" w:lastColumn="0" w:noHBand="0" w:noVBand="1"/>
      </w:tblPr>
      <w:tblGrid>
        <w:gridCol w:w="4315"/>
        <w:gridCol w:w="4315"/>
      </w:tblGrid>
      <w:tr w:rsidR="000A15BB" w14:paraId="7C9D4668" w14:textId="77777777" w:rsidTr="000A15BB">
        <w:trPr>
          <w:cnfStyle w:val="100000000000" w:firstRow="1" w:lastRow="0" w:firstColumn="0" w:lastColumn="0" w:oddVBand="0" w:evenVBand="0" w:oddHBand="0" w:evenHBand="0" w:firstRowFirstColumn="0" w:firstRowLastColumn="0" w:lastRowFirstColumn="0" w:lastRowLastColumn="0"/>
        </w:trPr>
        <w:tc>
          <w:tcPr>
            <w:tcW w:w="4315" w:type="dxa"/>
          </w:tcPr>
          <w:p w14:paraId="6745E347" w14:textId="77777777" w:rsidR="000A15BB" w:rsidRDefault="000A15BB" w:rsidP="000A15BB">
            <w:pPr>
              <w:jc w:val="center"/>
            </w:pPr>
            <w:r>
              <w:t>JSON value</w:t>
            </w:r>
          </w:p>
        </w:tc>
        <w:tc>
          <w:tcPr>
            <w:tcW w:w="4315" w:type="dxa"/>
          </w:tcPr>
          <w:p w14:paraId="7F2D0171" w14:textId="77777777" w:rsidR="000A15BB" w:rsidRDefault="000A15BB" w:rsidP="000A15BB">
            <w:pPr>
              <w:jc w:val="center"/>
            </w:pPr>
            <w:r>
              <w:t>Actual value</w:t>
            </w:r>
          </w:p>
        </w:tc>
      </w:tr>
      <w:tr w:rsidR="000A15BB" w14:paraId="7B6E5AD0" w14:textId="77777777" w:rsidTr="000A15BB">
        <w:trPr>
          <w:cnfStyle w:val="000000100000" w:firstRow="0" w:lastRow="0" w:firstColumn="0" w:lastColumn="0" w:oddVBand="0" w:evenVBand="0" w:oddHBand="1" w:evenHBand="0" w:firstRowFirstColumn="0" w:firstRowLastColumn="0" w:lastRowFirstColumn="0" w:lastRowLastColumn="0"/>
        </w:trPr>
        <w:tc>
          <w:tcPr>
            <w:tcW w:w="4315" w:type="dxa"/>
          </w:tcPr>
          <w:p w14:paraId="38A2F573" w14:textId="77777777" w:rsidR="000A15BB" w:rsidRDefault="000A15BB" w:rsidP="000A15BB">
            <w:r>
              <w:t>-1</w:t>
            </w:r>
          </w:p>
        </w:tc>
        <w:tc>
          <w:tcPr>
            <w:tcW w:w="4315" w:type="dxa"/>
          </w:tcPr>
          <w:p w14:paraId="5EAF0562" w14:textId="77777777" w:rsidR="000A15BB" w:rsidRDefault="000A15BB" w:rsidP="000A15BB">
            <w:r>
              <w:t>Not specified</w:t>
            </w:r>
          </w:p>
        </w:tc>
      </w:tr>
      <w:tr w:rsidR="000A15BB" w14:paraId="5DA0B8B1" w14:textId="77777777" w:rsidTr="000A15BB">
        <w:trPr>
          <w:cnfStyle w:val="000000010000" w:firstRow="0" w:lastRow="0" w:firstColumn="0" w:lastColumn="0" w:oddVBand="0" w:evenVBand="0" w:oddHBand="0" w:evenHBand="1" w:firstRowFirstColumn="0" w:firstRowLastColumn="0" w:lastRowFirstColumn="0" w:lastRowLastColumn="0"/>
        </w:trPr>
        <w:tc>
          <w:tcPr>
            <w:tcW w:w="4315" w:type="dxa"/>
          </w:tcPr>
          <w:p w14:paraId="539ED213" w14:textId="77777777" w:rsidR="000A15BB" w:rsidRDefault="000A15BB" w:rsidP="000A15BB">
            <w:r>
              <w:t>0</w:t>
            </w:r>
          </w:p>
        </w:tc>
        <w:tc>
          <w:tcPr>
            <w:tcW w:w="4315" w:type="dxa"/>
          </w:tcPr>
          <w:p w14:paraId="0EEE0E21" w14:textId="77777777" w:rsidR="000A15BB" w:rsidRDefault="000A15BB" w:rsidP="000A15BB">
            <w:r>
              <w:t>Serial (COM)</w:t>
            </w:r>
          </w:p>
        </w:tc>
      </w:tr>
      <w:tr w:rsidR="000A15BB" w14:paraId="59D3456C" w14:textId="77777777" w:rsidTr="000A15BB">
        <w:trPr>
          <w:cnfStyle w:val="000000100000" w:firstRow="0" w:lastRow="0" w:firstColumn="0" w:lastColumn="0" w:oddVBand="0" w:evenVBand="0" w:oddHBand="1" w:evenHBand="0" w:firstRowFirstColumn="0" w:firstRowLastColumn="0" w:lastRowFirstColumn="0" w:lastRowLastColumn="0"/>
        </w:trPr>
        <w:tc>
          <w:tcPr>
            <w:tcW w:w="4315" w:type="dxa"/>
          </w:tcPr>
          <w:p w14:paraId="79DA3AAF" w14:textId="77777777" w:rsidR="000A15BB" w:rsidRDefault="000A15BB" w:rsidP="000A15BB">
            <w:r>
              <w:t>1</w:t>
            </w:r>
          </w:p>
        </w:tc>
        <w:tc>
          <w:tcPr>
            <w:tcW w:w="4315" w:type="dxa"/>
          </w:tcPr>
          <w:p w14:paraId="440A4A5A" w14:textId="77777777" w:rsidR="000A15BB" w:rsidRDefault="000A15BB" w:rsidP="000A15BB">
            <w:r>
              <w:t>IP</w:t>
            </w:r>
          </w:p>
        </w:tc>
      </w:tr>
      <w:tr w:rsidR="000A15BB" w14:paraId="57A94127" w14:textId="77777777" w:rsidTr="000A15BB">
        <w:trPr>
          <w:cnfStyle w:val="000000010000" w:firstRow="0" w:lastRow="0" w:firstColumn="0" w:lastColumn="0" w:oddVBand="0" w:evenVBand="0" w:oddHBand="0" w:evenHBand="1" w:firstRowFirstColumn="0" w:firstRowLastColumn="0" w:lastRowFirstColumn="0" w:lastRowLastColumn="0"/>
        </w:trPr>
        <w:tc>
          <w:tcPr>
            <w:tcW w:w="4315" w:type="dxa"/>
          </w:tcPr>
          <w:p w14:paraId="191B1B33" w14:textId="77777777" w:rsidR="000A15BB" w:rsidRDefault="000A15BB" w:rsidP="000A15BB">
            <w:r>
              <w:t>2</w:t>
            </w:r>
          </w:p>
        </w:tc>
        <w:tc>
          <w:tcPr>
            <w:tcW w:w="4315" w:type="dxa"/>
          </w:tcPr>
          <w:p w14:paraId="3FEF3AA2" w14:textId="77777777" w:rsidR="000A15BB" w:rsidRDefault="000A15BB" w:rsidP="000A15BB">
            <w:r>
              <w:t>IR</w:t>
            </w:r>
          </w:p>
        </w:tc>
      </w:tr>
      <w:tr w:rsidR="000A15BB" w14:paraId="4C80F831" w14:textId="77777777" w:rsidTr="000A15BB">
        <w:trPr>
          <w:cnfStyle w:val="000000100000" w:firstRow="0" w:lastRow="0" w:firstColumn="0" w:lastColumn="0" w:oddVBand="0" w:evenVBand="0" w:oddHBand="1" w:evenHBand="0" w:firstRowFirstColumn="0" w:firstRowLastColumn="0" w:lastRowFirstColumn="0" w:lastRowLastColumn="0"/>
        </w:trPr>
        <w:tc>
          <w:tcPr>
            <w:tcW w:w="4315" w:type="dxa"/>
          </w:tcPr>
          <w:p w14:paraId="13354904" w14:textId="77777777" w:rsidR="000A15BB" w:rsidRDefault="000A15BB" w:rsidP="000A15BB">
            <w:r>
              <w:t>3</w:t>
            </w:r>
          </w:p>
        </w:tc>
        <w:tc>
          <w:tcPr>
            <w:tcW w:w="4315" w:type="dxa"/>
          </w:tcPr>
          <w:p w14:paraId="7E3EDBBE" w14:textId="77777777" w:rsidR="000A15BB" w:rsidRDefault="000A15BB" w:rsidP="000A15BB">
            <w:r>
              <w:t>CEC</w:t>
            </w:r>
          </w:p>
        </w:tc>
      </w:tr>
      <w:tr w:rsidR="000A15BB" w14:paraId="4F69133B" w14:textId="77777777" w:rsidTr="000A15BB">
        <w:trPr>
          <w:cnfStyle w:val="000000010000" w:firstRow="0" w:lastRow="0" w:firstColumn="0" w:lastColumn="0" w:oddVBand="0" w:evenVBand="0" w:oddHBand="0" w:evenHBand="1" w:firstRowFirstColumn="0" w:firstRowLastColumn="0" w:lastRowFirstColumn="0" w:lastRowLastColumn="0"/>
        </w:trPr>
        <w:tc>
          <w:tcPr>
            <w:tcW w:w="4315" w:type="dxa"/>
          </w:tcPr>
          <w:p w14:paraId="0ABE467F" w14:textId="77777777" w:rsidR="000A15BB" w:rsidRDefault="000A15BB" w:rsidP="000A15BB">
            <w:r>
              <w:t>4</w:t>
            </w:r>
          </w:p>
        </w:tc>
        <w:tc>
          <w:tcPr>
            <w:tcW w:w="4315" w:type="dxa"/>
          </w:tcPr>
          <w:p w14:paraId="40A32FAF" w14:textId="77777777" w:rsidR="000A15BB" w:rsidRDefault="000A15BB" w:rsidP="000A15BB">
            <w:r>
              <w:t>Crestron Connected</w:t>
            </w:r>
          </w:p>
        </w:tc>
      </w:tr>
      <w:tr w:rsidR="000A15BB" w14:paraId="5E4B97C3" w14:textId="77777777" w:rsidTr="000A15BB">
        <w:trPr>
          <w:cnfStyle w:val="000000100000" w:firstRow="0" w:lastRow="0" w:firstColumn="0" w:lastColumn="0" w:oddVBand="0" w:evenVBand="0" w:oddHBand="1" w:evenHBand="0" w:firstRowFirstColumn="0" w:firstRowLastColumn="0" w:lastRowFirstColumn="0" w:lastRowLastColumn="0"/>
        </w:trPr>
        <w:tc>
          <w:tcPr>
            <w:tcW w:w="4315" w:type="dxa"/>
          </w:tcPr>
          <w:p w14:paraId="0D13A34A" w14:textId="77777777" w:rsidR="000A15BB" w:rsidRDefault="000A15BB" w:rsidP="000A15BB">
            <w:r>
              <w:t>99</w:t>
            </w:r>
          </w:p>
        </w:tc>
        <w:tc>
          <w:tcPr>
            <w:tcW w:w="4315" w:type="dxa"/>
          </w:tcPr>
          <w:p w14:paraId="456C1417" w14:textId="77777777" w:rsidR="000A15BB" w:rsidRDefault="000A15BB" w:rsidP="000A15BB">
            <w:r>
              <w:t>None</w:t>
            </w:r>
          </w:p>
        </w:tc>
      </w:tr>
    </w:tbl>
    <w:p w14:paraId="1509F2C7" w14:textId="77777777" w:rsidR="000A15BB" w:rsidRPr="000A15BB" w:rsidRDefault="000A15BB" w:rsidP="000332CE">
      <w:pPr>
        <w:ind w:left="720"/>
      </w:pPr>
    </w:p>
    <w:p w14:paraId="39B37517" w14:textId="77777777" w:rsidR="000A15BB" w:rsidRDefault="000A15BB" w:rsidP="000A15BB">
      <w:pPr>
        <w:ind w:firstLine="720"/>
        <w:rPr>
          <w:noProof/>
          <w:lang w:bidi="ar-SA"/>
        </w:rPr>
      </w:pPr>
      <w:r w:rsidRPr="000A15BB">
        <w:rPr>
          <w:b/>
        </w:rPr>
        <w:t>DataBits</w:t>
      </w:r>
      <w:r>
        <w:rPr>
          <w:b/>
        </w:rPr>
        <w:t xml:space="preserve"> </w:t>
      </w:r>
      <w:r w:rsidRPr="000A15BB">
        <w:t>(</w:t>
      </w:r>
      <w:r>
        <w:rPr>
          <w:noProof/>
          <w:lang w:bidi="ar-SA"/>
        </w:rPr>
        <w:t>eComDataBits)</w:t>
      </w:r>
    </w:p>
    <w:p w14:paraId="349FC10F" w14:textId="77777777" w:rsidR="000A15BB" w:rsidRDefault="000A15BB" w:rsidP="000A15BB">
      <w:pPr>
        <w:ind w:firstLine="720"/>
        <w:rPr>
          <w:noProof/>
          <w:lang w:bidi="ar-SA"/>
        </w:rPr>
      </w:pPr>
      <w:r>
        <w:rPr>
          <w:noProof/>
          <w:lang w:bidi="ar-SA"/>
        </w:rPr>
        <w:tab/>
        <w:t>Specifies the data bits confirguarion on COM drivers.</w:t>
      </w:r>
    </w:p>
    <w:tbl>
      <w:tblPr>
        <w:tblStyle w:val="TableGrid"/>
        <w:tblW w:w="0" w:type="auto"/>
        <w:tblInd w:w="715" w:type="dxa"/>
        <w:tblLook w:val="04A0" w:firstRow="1" w:lastRow="0" w:firstColumn="1" w:lastColumn="0" w:noHBand="0" w:noVBand="1"/>
      </w:tblPr>
      <w:tblGrid>
        <w:gridCol w:w="3960"/>
        <w:gridCol w:w="4675"/>
      </w:tblGrid>
      <w:tr w:rsidR="000A15BB" w14:paraId="17868CCE" w14:textId="77777777" w:rsidTr="000A15BB">
        <w:trPr>
          <w:cnfStyle w:val="100000000000" w:firstRow="1" w:lastRow="0" w:firstColumn="0" w:lastColumn="0" w:oddVBand="0" w:evenVBand="0" w:oddHBand="0" w:evenHBand="0" w:firstRowFirstColumn="0" w:firstRowLastColumn="0" w:lastRowFirstColumn="0" w:lastRowLastColumn="0"/>
        </w:trPr>
        <w:tc>
          <w:tcPr>
            <w:tcW w:w="3960" w:type="dxa"/>
          </w:tcPr>
          <w:p w14:paraId="6FBE1DC9" w14:textId="77777777" w:rsidR="000A15BB" w:rsidRDefault="000A15BB" w:rsidP="000A15BB">
            <w:pPr>
              <w:jc w:val="center"/>
            </w:pPr>
            <w:r>
              <w:t>JSON value</w:t>
            </w:r>
          </w:p>
        </w:tc>
        <w:tc>
          <w:tcPr>
            <w:tcW w:w="4675" w:type="dxa"/>
          </w:tcPr>
          <w:p w14:paraId="6B8990D8" w14:textId="77777777" w:rsidR="000A15BB" w:rsidRDefault="000A15BB" w:rsidP="000A15BB">
            <w:pPr>
              <w:jc w:val="center"/>
            </w:pPr>
            <w:r>
              <w:t>Actual value</w:t>
            </w:r>
          </w:p>
        </w:tc>
      </w:tr>
      <w:tr w:rsidR="000A15BB" w14:paraId="2791D334" w14:textId="77777777" w:rsidTr="000A15BB">
        <w:trPr>
          <w:cnfStyle w:val="000000100000" w:firstRow="0" w:lastRow="0" w:firstColumn="0" w:lastColumn="0" w:oddVBand="0" w:evenVBand="0" w:oddHBand="1" w:evenHBand="0" w:firstRowFirstColumn="0" w:firstRowLastColumn="0" w:lastRowFirstColumn="0" w:lastRowLastColumn="0"/>
        </w:trPr>
        <w:tc>
          <w:tcPr>
            <w:tcW w:w="3960" w:type="dxa"/>
          </w:tcPr>
          <w:p w14:paraId="1FD488B0" w14:textId="77777777" w:rsidR="000A15BB" w:rsidRDefault="000A15BB" w:rsidP="000A15BB">
            <w:pPr>
              <w:rPr>
                <w:noProof/>
              </w:rPr>
            </w:pPr>
            <w:r>
              <w:rPr>
                <w:noProof/>
              </w:rPr>
              <w:t>0</w:t>
            </w:r>
          </w:p>
        </w:tc>
        <w:tc>
          <w:tcPr>
            <w:tcW w:w="4675" w:type="dxa"/>
          </w:tcPr>
          <w:p w14:paraId="378C9736" w14:textId="77777777" w:rsidR="000A15BB" w:rsidRDefault="000A15BB" w:rsidP="000A15BB">
            <w:pPr>
              <w:rPr>
                <w:noProof/>
              </w:rPr>
            </w:pPr>
            <w:r>
              <w:rPr>
                <w:noProof/>
              </w:rPr>
              <w:t>Not specified</w:t>
            </w:r>
          </w:p>
        </w:tc>
      </w:tr>
      <w:tr w:rsidR="000A15BB" w14:paraId="2D04D423" w14:textId="77777777" w:rsidTr="000A15BB">
        <w:trPr>
          <w:cnfStyle w:val="000000010000" w:firstRow="0" w:lastRow="0" w:firstColumn="0" w:lastColumn="0" w:oddVBand="0" w:evenVBand="0" w:oddHBand="0" w:evenHBand="1" w:firstRowFirstColumn="0" w:firstRowLastColumn="0" w:lastRowFirstColumn="0" w:lastRowLastColumn="0"/>
        </w:trPr>
        <w:tc>
          <w:tcPr>
            <w:tcW w:w="3960" w:type="dxa"/>
          </w:tcPr>
          <w:p w14:paraId="20602A8A" w14:textId="77777777" w:rsidR="000A15BB" w:rsidRDefault="000A15BB" w:rsidP="000A15BB">
            <w:pPr>
              <w:rPr>
                <w:noProof/>
              </w:rPr>
            </w:pPr>
            <w:r>
              <w:rPr>
                <w:noProof/>
              </w:rPr>
              <w:t>7</w:t>
            </w:r>
          </w:p>
        </w:tc>
        <w:tc>
          <w:tcPr>
            <w:tcW w:w="4675" w:type="dxa"/>
          </w:tcPr>
          <w:p w14:paraId="244CAFE6" w14:textId="77777777" w:rsidR="000A15BB" w:rsidRDefault="000A15BB" w:rsidP="000A15BB">
            <w:pPr>
              <w:rPr>
                <w:noProof/>
              </w:rPr>
            </w:pPr>
            <w:r>
              <w:rPr>
                <w:noProof/>
              </w:rPr>
              <w:t>7 data bits</w:t>
            </w:r>
          </w:p>
        </w:tc>
      </w:tr>
      <w:tr w:rsidR="000A15BB" w14:paraId="39439D93" w14:textId="77777777" w:rsidTr="000A15BB">
        <w:trPr>
          <w:cnfStyle w:val="000000100000" w:firstRow="0" w:lastRow="0" w:firstColumn="0" w:lastColumn="0" w:oddVBand="0" w:evenVBand="0" w:oddHBand="1" w:evenHBand="0" w:firstRowFirstColumn="0" w:firstRowLastColumn="0" w:lastRowFirstColumn="0" w:lastRowLastColumn="0"/>
        </w:trPr>
        <w:tc>
          <w:tcPr>
            <w:tcW w:w="3960" w:type="dxa"/>
          </w:tcPr>
          <w:p w14:paraId="2D4B046E" w14:textId="77777777" w:rsidR="000A15BB" w:rsidRDefault="000A15BB" w:rsidP="000A15BB">
            <w:pPr>
              <w:rPr>
                <w:noProof/>
              </w:rPr>
            </w:pPr>
            <w:r>
              <w:rPr>
                <w:noProof/>
              </w:rPr>
              <w:t>8</w:t>
            </w:r>
          </w:p>
        </w:tc>
        <w:tc>
          <w:tcPr>
            <w:tcW w:w="4675" w:type="dxa"/>
          </w:tcPr>
          <w:p w14:paraId="31F5AEE7" w14:textId="77777777" w:rsidR="000A15BB" w:rsidRDefault="000A15BB" w:rsidP="000A15BB">
            <w:pPr>
              <w:rPr>
                <w:noProof/>
              </w:rPr>
            </w:pPr>
            <w:r>
              <w:rPr>
                <w:noProof/>
              </w:rPr>
              <w:t>8 data bits</w:t>
            </w:r>
          </w:p>
        </w:tc>
      </w:tr>
    </w:tbl>
    <w:p w14:paraId="7200D914" w14:textId="77777777" w:rsidR="000332CE" w:rsidRDefault="000A15BB" w:rsidP="000A15BB">
      <w:pPr>
        <w:ind w:firstLine="720"/>
        <w:rPr>
          <w:noProof/>
          <w:lang w:bidi="ar-SA"/>
        </w:rPr>
      </w:pPr>
      <w:r w:rsidRPr="000A15BB">
        <w:rPr>
          <w:b/>
          <w:noProof/>
          <w:lang w:bidi="ar-SA"/>
        </w:rPr>
        <w:lastRenderedPageBreak/>
        <w:t>DeviceId</w:t>
      </w:r>
      <w:r>
        <w:rPr>
          <w:noProof/>
          <w:lang w:bidi="ar-SA"/>
        </w:rPr>
        <w:t xml:space="preserve"> (int)</w:t>
      </w:r>
    </w:p>
    <w:p w14:paraId="2594DBD0" w14:textId="77777777" w:rsidR="000A15BB" w:rsidRDefault="000A15BB" w:rsidP="000A15BB">
      <w:pPr>
        <w:ind w:firstLine="720"/>
        <w:rPr>
          <w:noProof/>
          <w:lang w:bidi="ar-SA"/>
        </w:rPr>
      </w:pPr>
      <w:r>
        <w:rPr>
          <w:noProof/>
          <w:lang w:bidi="ar-SA"/>
        </w:rPr>
        <w:tab/>
        <w:t>The default device ID used by the driver. This must be 0 if a device ID is not used.</w:t>
      </w:r>
    </w:p>
    <w:p w14:paraId="5AC184AA" w14:textId="77777777" w:rsidR="000A15BB" w:rsidRDefault="000A15BB" w:rsidP="000A15BB">
      <w:pPr>
        <w:ind w:firstLine="720"/>
        <w:rPr>
          <w:noProof/>
          <w:lang w:bidi="ar-SA"/>
        </w:rPr>
      </w:pPr>
      <w:r w:rsidRPr="000A15BB">
        <w:rPr>
          <w:b/>
          <w:noProof/>
          <w:lang w:bidi="ar-SA"/>
        </w:rPr>
        <w:t>EnableAutoPolling</w:t>
      </w:r>
      <w:r>
        <w:rPr>
          <w:noProof/>
          <w:lang w:bidi="ar-SA"/>
        </w:rPr>
        <w:t xml:space="preserve"> (bool)</w:t>
      </w:r>
    </w:p>
    <w:p w14:paraId="4D0B603F" w14:textId="77777777" w:rsidR="00FB1CE2" w:rsidRDefault="000A15BB" w:rsidP="00FB1CE2">
      <w:pPr>
        <w:ind w:left="1440"/>
        <w:rPr>
          <w:noProof/>
          <w:lang w:bidi="ar-SA"/>
        </w:rPr>
      </w:pPr>
      <w:r>
        <w:rPr>
          <w:noProof/>
          <w:lang w:bidi="ar-SA"/>
        </w:rPr>
        <w:t>Specifies if the driver will start polling when it is i</w:t>
      </w:r>
      <w:r w:rsidR="00FB1CE2">
        <w:rPr>
          <w:noProof/>
          <w:lang w:bidi="ar-SA"/>
        </w:rPr>
        <w:t>nstantiated. This should be set to false if the driver doesn’t have a polling sequence or if polling should be disabled until a certain condition is met. For example, devices that require authentication need to disable polling so that they can send the username/password otherwise a polling command could be treated as the username/password by the device.</w:t>
      </w:r>
    </w:p>
    <w:p w14:paraId="48783FB5" w14:textId="77777777" w:rsidR="000A15BB" w:rsidRDefault="00FB1CE2" w:rsidP="000A15BB">
      <w:pPr>
        <w:ind w:firstLine="720"/>
        <w:rPr>
          <w:rFonts w:ascii="Fixedsys" w:hAnsi="Fixedsys" w:cs="Times New Roman"/>
          <w:noProof/>
          <w:sz w:val="20"/>
          <w:szCs w:val="20"/>
          <w:lang w:bidi="ar-SA"/>
        </w:rPr>
      </w:pPr>
      <w:r w:rsidRPr="00FB1CE2">
        <w:rPr>
          <w:rFonts w:ascii="Fixedsys" w:hAnsi="Fixedsys" w:cs="Times New Roman"/>
          <w:b/>
          <w:noProof/>
          <w:sz w:val="20"/>
          <w:szCs w:val="20"/>
          <w:lang w:bidi="ar-SA"/>
        </w:rPr>
        <w:t>EnableAutoReconnect</w:t>
      </w:r>
      <w:r>
        <w:rPr>
          <w:rFonts w:ascii="Fixedsys" w:hAnsi="Fixedsys" w:cs="Times New Roman"/>
          <w:b/>
          <w:noProof/>
          <w:sz w:val="20"/>
          <w:szCs w:val="20"/>
          <w:lang w:bidi="ar-SA"/>
        </w:rPr>
        <w:t xml:space="preserve"> </w:t>
      </w:r>
      <w:r>
        <w:rPr>
          <w:rFonts w:ascii="Fixedsys" w:hAnsi="Fixedsys" w:cs="Times New Roman"/>
          <w:noProof/>
          <w:sz w:val="20"/>
          <w:szCs w:val="20"/>
          <w:lang w:bidi="ar-SA"/>
        </w:rPr>
        <w:t>(bool)</w:t>
      </w:r>
    </w:p>
    <w:p w14:paraId="4830CF08" w14:textId="77777777" w:rsidR="00FB1CE2" w:rsidRDefault="00FB1CE2" w:rsidP="00FB1CE2">
      <w:pPr>
        <w:ind w:left="1440"/>
        <w:rPr>
          <w:rFonts w:ascii="Fixedsys" w:hAnsi="Fixedsys" w:cs="Times New Roman"/>
          <w:noProof/>
          <w:sz w:val="20"/>
          <w:szCs w:val="20"/>
          <w:lang w:bidi="ar-SA"/>
        </w:rPr>
      </w:pPr>
      <w:r>
        <w:rPr>
          <w:rFonts w:ascii="Fixedsys" w:hAnsi="Fixedsys" w:cs="Times New Roman"/>
          <w:noProof/>
          <w:sz w:val="20"/>
          <w:szCs w:val="20"/>
          <w:lang w:bidi="ar-SA"/>
        </w:rPr>
        <w:t xml:space="preserve">Specifies if the driver will attempt to reconnect to a device if the connection is lost. This may only be set to true </w:t>
      </w:r>
      <w:r w:rsidR="000424AD">
        <w:rPr>
          <w:rFonts w:ascii="Fixedsys" w:hAnsi="Fixedsys" w:cs="Times New Roman"/>
          <w:noProof/>
          <w:sz w:val="20"/>
          <w:szCs w:val="20"/>
          <w:lang w:bidi="ar-SA"/>
        </w:rPr>
        <w:t>for IP transports and the best practice is to have this set to true.</w:t>
      </w:r>
    </w:p>
    <w:p w14:paraId="13833C4D" w14:textId="77777777" w:rsidR="000424AD" w:rsidRDefault="000424AD">
      <w:r>
        <w:br w:type="page"/>
      </w:r>
    </w:p>
    <w:p w14:paraId="2CAD1A02" w14:textId="77777777" w:rsidR="000424AD" w:rsidRDefault="000424AD" w:rsidP="000424AD">
      <w:r>
        <w:lastRenderedPageBreak/>
        <w:tab/>
      </w:r>
      <w:r w:rsidRPr="000424AD">
        <w:rPr>
          <w:b/>
        </w:rPr>
        <w:t>HwHandshake</w:t>
      </w:r>
      <w:r>
        <w:t xml:space="preserve"> (</w:t>
      </w:r>
      <w:r w:rsidRPr="000424AD">
        <w:t>eComHardwareHandshakeType</w:t>
      </w:r>
      <w:r>
        <w:rPr>
          <w:rFonts w:ascii="Fixedsys" w:hAnsi="Fixedsys" w:cs="Times New Roman"/>
          <w:noProof/>
          <w:color w:val="2B91AF"/>
          <w:sz w:val="20"/>
          <w:szCs w:val="20"/>
          <w:lang w:bidi="ar-SA"/>
        </w:rPr>
        <w:t>)</w:t>
      </w:r>
    </w:p>
    <w:p w14:paraId="07CB95DF" w14:textId="77777777" w:rsidR="000424AD" w:rsidRDefault="000424AD" w:rsidP="000424AD">
      <w:r>
        <w:tab/>
      </w:r>
      <w:r>
        <w:tab/>
        <w:t>Specifies the hardware handshake configuration on a COM driver.</w:t>
      </w:r>
      <w:r>
        <w:tab/>
      </w:r>
      <w:r>
        <w:tab/>
      </w:r>
    </w:p>
    <w:tbl>
      <w:tblPr>
        <w:tblStyle w:val="TableGrid"/>
        <w:tblW w:w="0" w:type="auto"/>
        <w:tblInd w:w="715" w:type="dxa"/>
        <w:tblLook w:val="04A0" w:firstRow="1" w:lastRow="0" w:firstColumn="1" w:lastColumn="0" w:noHBand="0" w:noVBand="1"/>
      </w:tblPr>
      <w:tblGrid>
        <w:gridCol w:w="3960"/>
        <w:gridCol w:w="4675"/>
      </w:tblGrid>
      <w:tr w:rsidR="000424AD" w14:paraId="21203723" w14:textId="77777777" w:rsidTr="000424AD">
        <w:trPr>
          <w:cnfStyle w:val="100000000000" w:firstRow="1" w:lastRow="0" w:firstColumn="0" w:lastColumn="0" w:oddVBand="0" w:evenVBand="0" w:oddHBand="0" w:evenHBand="0" w:firstRowFirstColumn="0" w:firstRowLastColumn="0" w:lastRowFirstColumn="0" w:lastRowLastColumn="0"/>
        </w:trPr>
        <w:tc>
          <w:tcPr>
            <w:tcW w:w="3960" w:type="dxa"/>
          </w:tcPr>
          <w:p w14:paraId="28414901" w14:textId="77777777" w:rsidR="000424AD" w:rsidRDefault="000424AD" w:rsidP="000424AD">
            <w:pPr>
              <w:jc w:val="center"/>
            </w:pPr>
            <w:r>
              <w:t>JSON value</w:t>
            </w:r>
          </w:p>
        </w:tc>
        <w:tc>
          <w:tcPr>
            <w:tcW w:w="4675" w:type="dxa"/>
          </w:tcPr>
          <w:p w14:paraId="6B9A7FA8" w14:textId="77777777" w:rsidR="000424AD" w:rsidRDefault="000424AD" w:rsidP="000424AD">
            <w:pPr>
              <w:jc w:val="center"/>
            </w:pPr>
            <w:r>
              <w:t>Actual value</w:t>
            </w:r>
          </w:p>
        </w:tc>
      </w:tr>
      <w:tr w:rsidR="000424AD" w14:paraId="5B14B8FE" w14:textId="77777777" w:rsidTr="000424AD">
        <w:trPr>
          <w:cnfStyle w:val="000000100000" w:firstRow="0" w:lastRow="0" w:firstColumn="0" w:lastColumn="0" w:oddVBand="0" w:evenVBand="0" w:oddHBand="1" w:evenHBand="0" w:firstRowFirstColumn="0" w:firstRowLastColumn="0" w:lastRowFirstColumn="0" w:lastRowLastColumn="0"/>
        </w:trPr>
        <w:tc>
          <w:tcPr>
            <w:tcW w:w="3960" w:type="dxa"/>
          </w:tcPr>
          <w:p w14:paraId="6BEFEACA" w14:textId="77777777" w:rsidR="000424AD" w:rsidRDefault="000424AD" w:rsidP="000424AD">
            <w:pPr>
              <w:rPr>
                <w:noProof/>
              </w:rPr>
            </w:pPr>
            <w:r>
              <w:rPr>
                <w:noProof/>
              </w:rPr>
              <w:t>-1</w:t>
            </w:r>
          </w:p>
        </w:tc>
        <w:tc>
          <w:tcPr>
            <w:tcW w:w="4675" w:type="dxa"/>
          </w:tcPr>
          <w:p w14:paraId="6E0F469C" w14:textId="77777777" w:rsidR="000424AD" w:rsidRDefault="000424AD" w:rsidP="000424AD">
            <w:pPr>
              <w:rPr>
                <w:noProof/>
              </w:rPr>
            </w:pPr>
            <w:r>
              <w:rPr>
                <w:noProof/>
              </w:rPr>
              <w:t>Not Specified</w:t>
            </w:r>
          </w:p>
        </w:tc>
      </w:tr>
      <w:tr w:rsidR="000424AD" w14:paraId="0D0F34A9" w14:textId="77777777" w:rsidTr="000424AD">
        <w:trPr>
          <w:cnfStyle w:val="000000010000" w:firstRow="0" w:lastRow="0" w:firstColumn="0" w:lastColumn="0" w:oddVBand="0" w:evenVBand="0" w:oddHBand="0" w:evenHBand="1" w:firstRowFirstColumn="0" w:firstRowLastColumn="0" w:lastRowFirstColumn="0" w:lastRowLastColumn="0"/>
        </w:trPr>
        <w:tc>
          <w:tcPr>
            <w:tcW w:w="3960" w:type="dxa"/>
          </w:tcPr>
          <w:p w14:paraId="4509DEE3" w14:textId="77777777" w:rsidR="000424AD" w:rsidRDefault="000424AD" w:rsidP="000424AD">
            <w:pPr>
              <w:rPr>
                <w:noProof/>
              </w:rPr>
            </w:pPr>
            <w:r>
              <w:rPr>
                <w:noProof/>
              </w:rPr>
              <w:t>0</w:t>
            </w:r>
          </w:p>
        </w:tc>
        <w:tc>
          <w:tcPr>
            <w:tcW w:w="4675" w:type="dxa"/>
          </w:tcPr>
          <w:p w14:paraId="26B8728C" w14:textId="77777777" w:rsidR="000424AD" w:rsidRDefault="000424AD" w:rsidP="000424AD">
            <w:pPr>
              <w:rPr>
                <w:noProof/>
              </w:rPr>
            </w:pPr>
            <w:r>
              <w:rPr>
                <w:noProof/>
              </w:rPr>
              <w:t>None</w:t>
            </w:r>
          </w:p>
        </w:tc>
      </w:tr>
      <w:tr w:rsidR="000424AD" w14:paraId="580C51ED" w14:textId="77777777" w:rsidTr="000424AD">
        <w:trPr>
          <w:cnfStyle w:val="000000100000" w:firstRow="0" w:lastRow="0" w:firstColumn="0" w:lastColumn="0" w:oddVBand="0" w:evenVBand="0" w:oddHBand="1" w:evenHBand="0" w:firstRowFirstColumn="0" w:firstRowLastColumn="0" w:lastRowFirstColumn="0" w:lastRowLastColumn="0"/>
        </w:trPr>
        <w:tc>
          <w:tcPr>
            <w:tcW w:w="3960" w:type="dxa"/>
          </w:tcPr>
          <w:p w14:paraId="1B63FC08" w14:textId="77777777" w:rsidR="000424AD" w:rsidRDefault="000424AD" w:rsidP="000424AD">
            <w:pPr>
              <w:rPr>
                <w:noProof/>
              </w:rPr>
            </w:pPr>
            <w:r>
              <w:rPr>
                <w:noProof/>
              </w:rPr>
              <w:t>1</w:t>
            </w:r>
          </w:p>
        </w:tc>
        <w:tc>
          <w:tcPr>
            <w:tcW w:w="4675" w:type="dxa"/>
          </w:tcPr>
          <w:p w14:paraId="65C88111" w14:textId="77777777" w:rsidR="000424AD" w:rsidRDefault="000424AD" w:rsidP="000424AD">
            <w:pPr>
              <w:rPr>
                <w:noProof/>
              </w:rPr>
            </w:pPr>
            <w:r>
              <w:rPr>
                <w:noProof/>
              </w:rPr>
              <w:t>RTS</w:t>
            </w:r>
          </w:p>
        </w:tc>
      </w:tr>
      <w:tr w:rsidR="000424AD" w14:paraId="1F640308" w14:textId="77777777" w:rsidTr="000424AD">
        <w:trPr>
          <w:cnfStyle w:val="000000010000" w:firstRow="0" w:lastRow="0" w:firstColumn="0" w:lastColumn="0" w:oddVBand="0" w:evenVBand="0" w:oddHBand="0" w:evenHBand="1" w:firstRowFirstColumn="0" w:firstRowLastColumn="0" w:lastRowFirstColumn="0" w:lastRowLastColumn="0"/>
        </w:trPr>
        <w:tc>
          <w:tcPr>
            <w:tcW w:w="3960" w:type="dxa"/>
          </w:tcPr>
          <w:p w14:paraId="6BAFC863" w14:textId="77777777" w:rsidR="000424AD" w:rsidRDefault="000424AD" w:rsidP="000424AD">
            <w:pPr>
              <w:rPr>
                <w:noProof/>
              </w:rPr>
            </w:pPr>
            <w:r>
              <w:rPr>
                <w:noProof/>
              </w:rPr>
              <w:t>2</w:t>
            </w:r>
          </w:p>
        </w:tc>
        <w:tc>
          <w:tcPr>
            <w:tcW w:w="4675" w:type="dxa"/>
          </w:tcPr>
          <w:p w14:paraId="51A76F41" w14:textId="77777777" w:rsidR="000424AD" w:rsidRDefault="000424AD" w:rsidP="000424AD">
            <w:pPr>
              <w:rPr>
                <w:noProof/>
              </w:rPr>
            </w:pPr>
            <w:r>
              <w:rPr>
                <w:noProof/>
              </w:rPr>
              <w:t>CTS</w:t>
            </w:r>
          </w:p>
        </w:tc>
      </w:tr>
      <w:tr w:rsidR="000424AD" w14:paraId="69AE325F" w14:textId="77777777" w:rsidTr="000424AD">
        <w:trPr>
          <w:cnfStyle w:val="000000100000" w:firstRow="0" w:lastRow="0" w:firstColumn="0" w:lastColumn="0" w:oddVBand="0" w:evenVBand="0" w:oddHBand="1" w:evenHBand="0" w:firstRowFirstColumn="0" w:firstRowLastColumn="0" w:lastRowFirstColumn="0" w:lastRowLastColumn="0"/>
        </w:trPr>
        <w:tc>
          <w:tcPr>
            <w:tcW w:w="3960" w:type="dxa"/>
          </w:tcPr>
          <w:p w14:paraId="5AD50B64" w14:textId="77777777" w:rsidR="000424AD" w:rsidRDefault="000424AD" w:rsidP="000424AD">
            <w:pPr>
              <w:rPr>
                <w:noProof/>
              </w:rPr>
            </w:pPr>
            <w:r>
              <w:rPr>
                <w:noProof/>
              </w:rPr>
              <w:t>3</w:t>
            </w:r>
          </w:p>
        </w:tc>
        <w:tc>
          <w:tcPr>
            <w:tcW w:w="4675" w:type="dxa"/>
          </w:tcPr>
          <w:p w14:paraId="3A22F217" w14:textId="77777777" w:rsidR="000424AD" w:rsidRDefault="000424AD" w:rsidP="000424AD">
            <w:pPr>
              <w:rPr>
                <w:noProof/>
              </w:rPr>
            </w:pPr>
            <w:r>
              <w:rPr>
                <w:noProof/>
              </w:rPr>
              <w:t>RTS/CTS</w:t>
            </w:r>
          </w:p>
        </w:tc>
      </w:tr>
    </w:tbl>
    <w:p w14:paraId="5ACF546E" w14:textId="77777777" w:rsidR="000424AD" w:rsidRDefault="000424AD" w:rsidP="000424AD"/>
    <w:p w14:paraId="5EE6EBB5" w14:textId="77777777" w:rsidR="000424AD" w:rsidRDefault="000424AD" w:rsidP="000424AD">
      <w:r w:rsidRPr="000424AD">
        <w:tab/>
      </w:r>
      <w:r w:rsidRPr="000424AD">
        <w:rPr>
          <w:b/>
        </w:rPr>
        <w:t>IpProtocol</w:t>
      </w:r>
      <w:r w:rsidRPr="000424AD">
        <w:t xml:space="preserve"> (</w:t>
      </w:r>
      <w:r w:rsidRPr="000424AD">
        <w:rPr>
          <w:noProof/>
          <w:lang w:bidi="ar-SA"/>
        </w:rPr>
        <w:t>ethernetProtocol</w:t>
      </w:r>
      <w:r w:rsidRPr="000424AD">
        <w:t>)</w:t>
      </w:r>
    </w:p>
    <w:p w14:paraId="5BED603C" w14:textId="77777777" w:rsidR="000424AD" w:rsidRPr="000424AD" w:rsidRDefault="000424AD" w:rsidP="000424AD">
      <w:r>
        <w:tab/>
      </w:r>
      <w:r>
        <w:tab/>
        <w:t>Specifies the type of IP protocol used by the driver.</w:t>
      </w:r>
      <w:r>
        <w:tab/>
      </w:r>
    </w:p>
    <w:tbl>
      <w:tblPr>
        <w:tblStyle w:val="TableGrid"/>
        <w:tblW w:w="0" w:type="auto"/>
        <w:tblInd w:w="715" w:type="dxa"/>
        <w:tblLook w:val="04A0" w:firstRow="1" w:lastRow="0" w:firstColumn="1" w:lastColumn="0" w:noHBand="0" w:noVBand="1"/>
      </w:tblPr>
      <w:tblGrid>
        <w:gridCol w:w="3960"/>
        <w:gridCol w:w="4675"/>
      </w:tblGrid>
      <w:tr w:rsidR="000424AD" w14:paraId="04B6AB41" w14:textId="77777777" w:rsidTr="000424AD">
        <w:trPr>
          <w:cnfStyle w:val="100000000000" w:firstRow="1" w:lastRow="0" w:firstColumn="0" w:lastColumn="0" w:oddVBand="0" w:evenVBand="0" w:oddHBand="0" w:evenHBand="0" w:firstRowFirstColumn="0" w:firstRowLastColumn="0" w:lastRowFirstColumn="0" w:lastRowLastColumn="0"/>
        </w:trPr>
        <w:tc>
          <w:tcPr>
            <w:tcW w:w="3960" w:type="dxa"/>
          </w:tcPr>
          <w:p w14:paraId="3C91C3B3" w14:textId="77777777" w:rsidR="000424AD" w:rsidRDefault="000424AD" w:rsidP="000424AD">
            <w:pPr>
              <w:jc w:val="center"/>
            </w:pPr>
            <w:r>
              <w:t>JSON value</w:t>
            </w:r>
          </w:p>
        </w:tc>
        <w:tc>
          <w:tcPr>
            <w:tcW w:w="4675" w:type="dxa"/>
          </w:tcPr>
          <w:p w14:paraId="3F0D8511" w14:textId="77777777" w:rsidR="000424AD" w:rsidRDefault="000424AD" w:rsidP="000424AD">
            <w:pPr>
              <w:jc w:val="center"/>
            </w:pPr>
            <w:r>
              <w:t>Actual value</w:t>
            </w:r>
          </w:p>
        </w:tc>
      </w:tr>
      <w:tr w:rsidR="000424AD" w14:paraId="2F38BED8" w14:textId="77777777" w:rsidTr="000424AD">
        <w:trPr>
          <w:cnfStyle w:val="000000100000" w:firstRow="0" w:lastRow="0" w:firstColumn="0" w:lastColumn="0" w:oddVBand="0" w:evenVBand="0" w:oddHBand="1" w:evenHBand="0" w:firstRowFirstColumn="0" w:firstRowLastColumn="0" w:lastRowFirstColumn="0" w:lastRowLastColumn="0"/>
        </w:trPr>
        <w:tc>
          <w:tcPr>
            <w:tcW w:w="3960" w:type="dxa"/>
          </w:tcPr>
          <w:p w14:paraId="6ED49A6D" w14:textId="77777777" w:rsidR="000424AD" w:rsidRDefault="000424AD" w:rsidP="000424AD">
            <w:pPr>
              <w:rPr>
                <w:noProof/>
              </w:rPr>
            </w:pPr>
            <w:r>
              <w:rPr>
                <w:noProof/>
              </w:rPr>
              <w:t>-1</w:t>
            </w:r>
          </w:p>
        </w:tc>
        <w:tc>
          <w:tcPr>
            <w:tcW w:w="4675" w:type="dxa"/>
          </w:tcPr>
          <w:p w14:paraId="6D35422E" w14:textId="77777777" w:rsidR="000424AD" w:rsidRDefault="000424AD" w:rsidP="000424AD">
            <w:pPr>
              <w:rPr>
                <w:noProof/>
              </w:rPr>
            </w:pPr>
            <w:r>
              <w:rPr>
                <w:noProof/>
              </w:rPr>
              <w:t>Not Specified</w:t>
            </w:r>
          </w:p>
        </w:tc>
      </w:tr>
      <w:tr w:rsidR="000424AD" w14:paraId="4DFEB947" w14:textId="77777777" w:rsidTr="000424AD">
        <w:trPr>
          <w:cnfStyle w:val="000000010000" w:firstRow="0" w:lastRow="0" w:firstColumn="0" w:lastColumn="0" w:oddVBand="0" w:evenVBand="0" w:oddHBand="0" w:evenHBand="1" w:firstRowFirstColumn="0" w:firstRowLastColumn="0" w:lastRowFirstColumn="0" w:lastRowLastColumn="0"/>
        </w:trPr>
        <w:tc>
          <w:tcPr>
            <w:tcW w:w="3960" w:type="dxa"/>
          </w:tcPr>
          <w:p w14:paraId="2EFE401B" w14:textId="77777777" w:rsidR="000424AD" w:rsidRDefault="000424AD" w:rsidP="000424AD">
            <w:pPr>
              <w:rPr>
                <w:noProof/>
              </w:rPr>
            </w:pPr>
            <w:r>
              <w:rPr>
                <w:noProof/>
              </w:rPr>
              <w:t>0</w:t>
            </w:r>
          </w:p>
        </w:tc>
        <w:tc>
          <w:tcPr>
            <w:tcW w:w="4675" w:type="dxa"/>
          </w:tcPr>
          <w:p w14:paraId="6AEE2B44" w14:textId="77777777" w:rsidR="000424AD" w:rsidRDefault="000424AD" w:rsidP="000424AD">
            <w:pPr>
              <w:rPr>
                <w:noProof/>
              </w:rPr>
            </w:pPr>
            <w:r>
              <w:rPr>
                <w:noProof/>
              </w:rPr>
              <w:t>TCP</w:t>
            </w:r>
          </w:p>
        </w:tc>
      </w:tr>
    </w:tbl>
    <w:p w14:paraId="4016B016" w14:textId="77777777" w:rsidR="000424AD" w:rsidRPr="000424AD" w:rsidRDefault="000424AD" w:rsidP="000424AD"/>
    <w:p w14:paraId="416E06EC" w14:textId="77777777" w:rsidR="000424AD" w:rsidRDefault="000424AD" w:rsidP="000424AD">
      <w:r w:rsidRPr="000424AD">
        <w:tab/>
      </w:r>
      <w:r w:rsidRPr="000424AD">
        <w:rPr>
          <w:b/>
        </w:rPr>
        <w:t>IsSecure</w:t>
      </w:r>
      <w:r w:rsidRPr="000424AD">
        <w:t xml:space="preserve"> (</w:t>
      </w:r>
      <w:r w:rsidRPr="000424AD">
        <w:rPr>
          <w:noProof/>
          <w:lang w:bidi="ar-SA"/>
        </w:rPr>
        <w:t>bool</w:t>
      </w:r>
      <w:r w:rsidRPr="000424AD">
        <w:t>)</w:t>
      </w:r>
    </w:p>
    <w:p w14:paraId="350C57CA" w14:textId="77777777" w:rsidR="000424AD" w:rsidRPr="000424AD" w:rsidRDefault="00556E37" w:rsidP="000424AD">
      <w:r>
        <w:tab/>
      </w:r>
      <w:r>
        <w:tab/>
        <w:t>Specifies if the device supports authentication.</w:t>
      </w:r>
    </w:p>
    <w:p w14:paraId="3590A1DF" w14:textId="77777777" w:rsidR="000424AD" w:rsidRDefault="000424AD" w:rsidP="000424AD">
      <w:r w:rsidRPr="000424AD">
        <w:tab/>
      </w:r>
      <w:r w:rsidRPr="000424AD">
        <w:rPr>
          <w:b/>
        </w:rPr>
        <w:t>IsUserAdjustable</w:t>
      </w:r>
      <w:r w:rsidRPr="000424AD">
        <w:t xml:space="preserve"> (</w:t>
      </w:r>
      <w:r w:rsidRPr="000424AD">
        <w:rPr>
          <w:noProof/>
          <w:lang w:bidi="ar-SA"/>
        </w:rPr>
        <w:t>bool</w:t>
      </w:r>
      <w:r w:rsidRPr="000424AD">
        <w:t>)</w:t>
      </w:r>
    </w:p>
    <w:p w14:paraId="089EB86A" w14:textId="77777777" w:rsidR="00556E37" w:rsidRPr="000424AD" w:rsidRDefault="00556E37" w:rsidP="00556E37">
      <w:pPr>
        <w:ind w:left="1440"/>
      </w:pPr>
      <w:r>
        <w:t>Specifies if any of the COM port configuration settings are adjustable by the user.</w:t>
      </w:r>
      <w:r>
        <w:br/>
        <w:t>The property UserAdjustableProperties will specify which specific settings are adjustable.</w:t>
      </w:r>
    </w:p>
    <w:p w14:paraId="4C156A29" w14:textId="77777777" w:rsidR="000424AD" w:rsidRDefault="000424AD" w:rsidP="000424AD">
      <w:r w:rsidRPr="000424AD">
        <w:tab/>
      </w:r>
      <w:r w:rsidRPr="000424AD">
        <w:rPr>
          <w:b/>
        </w:rPr>
        <w:t>Parity</w:t>
      </w:r>
      <w:r w:rsidRPr="000424AD">
        <w:t xml:space="preserve"> (</w:t>
      </w:r>
      <w:r w:rsidRPr="000424AD">
        <w:rPr>
          <w:noProof/>
          <w:lang w:bidi="ar-SA"/>
        </w:rPr>
        <w:t>eComParityType</w:t>
      </w:r>
      <w:r w:rsidRPr="000424AD">
        <w:t>)</w:t>
      </w:r>
    </w:p>
    <w:p w14:paraId="6C9694D0" w14:textId="77777777" w:rsidR="00DC773E" w:rsidRDefault="00DC773E" w:rsidP="000424AD">
      <w:r>
        <w:tab/>
      </w:r>
      <w:r>
        <w:tab/>
        <w:t>Specifies the parity configuration on a COM driver.</w:t>
      </w:r>
    </w:p>
    <w:tbl>
      <w:tblPr>
        <w:tblStyle w:val="TableGrid"/>
        <w:tblW w:w="0" w:type="auto"/>
        <w:tblInd w:w="715" w:type="dxa"/>
        <w:tblLook w:val="04A0" w:firstRow="1" w:lastRow="0" w:firstColumn="1" w:lastColumn="0" w:noHBand="0" w:noVBand="1"/>
      </w:tblPr>
      <w:tblGrid>
        <w:gridCol w:w="3960"/>
        <w:gridCol w:w="4675"/>
      </w:tblGrid>
      <w:tr w:rsidR="00DC773E" w14:paraId="688E555A" w14:textId="77777777" w:rsidTr="009A2F4B">
        <w:trPr>
          <w:cnfStyle w:val="100000000000" w:firstRow="1" w:lastRow="0" w:firstColumn="0" w:lastColumn="0" w:oddVBand="0" w:evenVBand="0" w:oddHBand="0" w:evenHBand="0" w:firstRowFirstColumn="0" w:firstRowLastColumn="0" w:lastRowFirstColumn="0" w:lastRowLastColumn="0"/>
        </w:trPr>
        <w:tc>
          <w:tcPr>
            <w:tcW w:w="3960" w:type="dxa"/>
          </w:tcPr>
          <w:p w14:paraId="67D7DB4F" w14:textId="77777777" w:rsidR="00DC773E" w:rsidRDefault="00DC773E" w:rsidP="009A2F4B">
            <w:pPr>
              <w:jc w:val="center"/>
            </w:pPr>
            <w:r>
              <w:t>JSON value</w:t>
            </w:r>
          </w:p>
        </w:tc>
        <w:tc>
          <w:tcPr>
            <w:tcW w:w="4675" w:type="dxa"/>
          </w:tcPr>
          <w:p w14:paraId="5F054754" w14:textId="77777777" w:rsidR="00DC773E" w:rsidRDefault="00DC773E" w:rsidP="009A2F4B">
            <w:pPr>
              <w:jc w:val="center"/>
            </w:pPr>
            <w:r>
              <w:t>Actual value</w:t>
            </w:r>
          </w:p>
        </w:tc>
      </w:tr>
      <w:tr w:rsidR="00DC773E" w14:paraId="27C532BD" w14:textId="77777777" w:rsidTr="009A2F4B">
        <w:trPr>
          <w:cnfStyle w:val="000000100000" w:firstRow="0" w:lastRow="0" w:firstColumn="0" w:lastColumn="0" w:oddVBand="0" w:evenVBand="0" w:oddHBand="1" w:evenHBand="0" w:firstRowFirstColumn="0" w:firstRowLastColumn="0" w:lastRowFirstColumn="0" w:lastRowLastColumn="0"/>
        </w:trPr>
        <w:tc>
          <w:tcPr>
            <w:tcW w:w="3960" w:type="dxa"/>
          </w:tcPr>
          <w:p w14:paraId="376D56DB" w14:textId="77777777" w:rsidR="00DC773E" w:rsidRDefault="00DC773E" w:rsidP="009A2F4B">
            <w:pPr>
              <w:rPr>
                <w:noProof/>
              </w:rPr>
            </w:pPr>
            <w:r>
              <w:rPr>
                <w:noProof/>
              </w:rPr>
              <w:t>-1</w:t>
            </w:r>
          </w:p>
        </w:tc>
        <w:tc>
          <w:tcPr>
            <w:tcW w:w="4675" w:type="dxa"/>
          </w:tcPr>
          <w:p w14:paraId="78A9DE61" w14:textId="77777777" w:rsidR="00DC773E" w:rsidRDefault="00DC773E" w:rsidP="009A2F4B">
            <w:pPr>
              <w:rPr>
                <w:noProof/>
              </w:rPr>
            </w:pPr>
            <w:r>
              <w:rPr>
                <w:noProof/>
              </w:rPr>
              <w:t>Not Specified</w:t>
            </w:r>
          </w:p>
        </w:tc>
      </w:tr>
      <w:tr w:rsidR="00DC773E" w14:paraId="0F9EA39F" w14:textId="77777777" w:rsidTr="009A2F4B">
        <w:trPr>
          <w:cnfStyle w:val="000000010000" w:firstRow="0" w:lastRow="0" w:firstColumn="0" w:lastColumn="0" w:oddVBand="0" w:evenVBand="0" w:oddHBand="0" w:evenHBand="1" w:firstRowFirstColumn="0" w:firstRowLastColumn="0" w:lastRowFirstColumn="0" w:lastRowLastColumn="0"/>
        </w:trPr>
        <w:tc>
          <w:tcPr>
            <w:tcW w:w="3960" w:type="dxa"/>
          </w:tcPr>
          <w:p w14:paraId="53384E1B" w14:textId="77777777" w:rsidR="00DC773E" w:rsidRDefault="00DC773E" w:rsidP="009A2F4B">
            <w:pPr>
              <w:rPr>
                <w:noProof/>
              </w:rPr>
            </w:pPr>
            <w:r>
              <w:rPr>
                <w:noProof/>
              </w:rPr>
              <w:t>0</w:t>
            </w:r>
          </w:p>
        </w:tc>
        <w:tc>
          <w:tcPr>
            <w:tcW w:w="4675" w:type="dxa"/>
          </w:tcPr>
          <w:p w14:paraId="32194CA8" w14:textId="77777777" w:rsidR="00DC773E" w:rsidRDefault="00DC773E" w:rsidP="009A2F4B">
            <w:pPr>
              <w:rPr>
                <w:noProof/>
              </w:rPr>
            </w:pPr>
            <w:r>
              <w:rPr>
                <w:noProof/>
              </w:rPr>
              <w:t>None</w:t>
            </w:r>
          </w:p>
        </w:tc>
      </w:tr>
      <w:tr w:rsidR="00DC773E" w14:paraId="664CC3FB" w14:textId="77777777" w:rsidTr="009A2F4B">
        <w:trPr>
          <w:cnfStyle w:val="000000100000" w:firstRow="0" w:lastRow="0" w:firstColumn="0" w:lastColumn="0" w:oddVBand="0" w:evenVBand="0" w:oddHBand="1" w:evenHBand="0" w:firstRowFirstColumn="0" w:firstRowLastColumn="0" w:lastRowFirstColumn="0" w:lastRowLastColumn="0"/>
        </w:trPr>
        <w:tc>
          <w:tcPr>
            <w:tcW w:w="3960" w:type="dxa"/>
          </w:tcPr>
          <w:p w14:paraId="53F7D564" w14:textId="77777777" w:rsidR="00DC773E" w:rsidRDefault="00DC773E" w:rsidP="009A2F4B">
            <w:pPr>
              <w:rPr>
                <w:noProof/>
              </w:rPr>
            </w:pPr>
            <w:r>
              <w:rPr>
                <w:noProof/>
              </w:rPr>
              <w:t>1</w:t>
            </w:r>
          </w:p>
        </w:tc>
        <w:tc>
          <w:tcPr>
            <w:tcW w:w="4675" w:type="dxa"/>
          </w:tcPr>
          <w:p w14:paraId="65C233DE" w14:textId="77777777" w:rsidR="00DC773E" w:rsidRDefault="00DC773E" w:rsidP="009A2F4B">
            <w:pPr>
              <w:rPr>
                <w:noProof/>
              </w:rPr>
            </w:pPr>
            <w:r>
              <w:rPr>
                <w:noProof/>
              </w:rPr>
              <w:t>Even</w:t>
            </w:r>
          </w:p>
        </w:tc>
      </w:tr>
      <w:tr w:rsidR="00DC773E" w14:paraId="3750A191" w14:textId="77777777" w:rsidTr="009A2F4B">
        <w:trPr>
          <w:cnfStyle w:val="000000010000" w:firstRow="0" w:lastRow="0" w:firstColumn="0" w:lastColumn="0" w:oddVBand="0" w:evenVBand="0" w:oddHBand="0" w:evenHBand="1" w:firstRowFirstColumn="0" w:firstRowLastColumn="0" w:lastRowFirstColumn="0" w:lastRowLastColumn="0"/>
        </w:trPr>
        <w:tc>
          <w:tcPr>
            <w:tcW w:w="3960" w:type="dxa"/>
          </w:tcPr>
          <w:p w14:paraId="2A076973" w14:textId="77777777" w:rsidR="00DC773E" w:rsidRDefault="00DC773E" w:rsidP="009A2F4B">
            <w:pPr>
              <w:rPr>
                <w:noProof/>
              </w:rPr>
            </w:pPr>
            <w:r>
              <w:rPr>
                <w:noProof/>
              </w:rPr>
              <w:t>2</w:t>
            </w:r>
          </w:p>
        </w:tc>
        <w:tc>
          <w:tcPr>
            <w:tcW w:w="4675" w:type="dxa"/>
          </w:tcPr>
          <w:p w14:paraId="79651E84" w14:textId="77777777" w:rsidR="00DC773E" w:rsidRDefault="00DC773E" w:rsidP="009A2F4B">
            <w:pPr>
              <w:rPr>
                <w:noProof/>
              </w:rPr>
            </w:pPr>
            <w:r>
              <w:rPr>
                <w:noProof/>
              </w:rPr>
              <w:t>Odd</w:t>
            </w:r>
          </w:p>
        </w:tc>
      </w:tr>
    </w:tbl>
    <w:p w14:paraId="2B531C02" w14:textId="77777777" w:rsidR="00DC773E" w:rsidRPr="000424AD" w:rsidRDefault="00DC773E" w:rsidP="000424AD"/>
    <w:p w14:paraId="2E663485" w14:textId="77777777" w:rsidR="000424AD" w:rsidRDefault="000424AD" w:rsidP="000424AD">
      <w:r w:rsidRPr="000424AD">
        <w:tab/>
      </w:r>
      <w:r w:rsidRPr="000424AD">
        <w:rPr>
          <w:b/>
        </w:rPr>
        <w:t>Port</w:t>
      </w:r>
      <w:r w:rsidRPr="000424AD">
        <w:t xml:space="preserve"> (</w:t>
      </w:r>
      <w:r w:rsidRPr="000424AD">
        <w:rPr>
          <w:noProof/>
          <w:lang w:bidi="ar-SA"/>
        </w:rPr>
        <w:t>int</w:t>
      </w:r>
      <w:r w:rsidRPr="000424AD">
        <w:t>)</w:t>
      </w:r>
    </w:p>
    <w:p w14:paraId="21F9AA36" w14:textId="77777777" w:rsidR="00DC773E" w:rsidRDefault="00DC773E" w:rsidP="00DC773E">
      <w:pPr>
        <w:ind w:left="1440"/>
      </w:pPr>
      <w:r>
        <w:t>Specifies the default port an IP driver should use. The driver will not automatically use this value but applications will be able to see it.</w:t>
      </w:r>
    </w:p>
    <w:p w14:paraId="02038F92" w14:textId="77777777" w:rsidR="00DC773E" w:rsidRDefault="00DC773E" w:rsidP="00DC773E">
      <w:r>
        <w:br w:type="page"/>
      </w:r>
    </w:p>
    <w:p w14:paraId="5DA77F1F" w14:textId="77777777" w:rsidR="000424AD" w:rsidRDefault="000424AD" w:rsidP="000424AD">
      <w:r w:rsidRPr="000424AD">
        <w:lastRenderedPageBreak/>
        <w:tab/>
      </w:r>
      <w:r w:rsidRPr="000424AD">
        <w:rPr>
          <w:b/>
        </w:rPr>
        <w:t>Protocol</w:t>
      </w:r>
      <w:r w:rsidRPr="000424AD">
        <w:t xml:space="preserve"> (</w:t>
      </w:r>
      <w:r w:rsidRPr="000424AD">
        <w:rPr>
          <w:noProof/>
          <w:lang w:bidi="ar-SA"/>
        </w:rPr>
        <w:t>eComProtocolType</w:t>
      </w:r>
      <w:r w:rsidRPr="000424AD">
        <w:t>)</w:t>
      </w:r>
    </w:p>
    <w:p w14:paraId="7DC4B31C" w14:textId="77777777" w:rsidR="00DC773E" w:rsidRDefault="00DC773E" w:rsidP="000424AD">
      <w:r>
        <w:tab/>
      </w:r>
      <w:r>
        <w:tab/>
        <w:t>The protocol configuration on a COM driver.</w:t>
      </w:r>
      <w:r>
        <w:tab/>
      </w:r>
    </w:p>
    <w:tbl>
      <w:tblPr>
        <w:tblStyle w:val="TableGrid"/>
        <w:tblW w:w="0" w:type="auto"/>
        <w:tblInd w:w="715" w:type="dxa"/>
        <w:tblLook w:val="04A0" w:firstRow="1" w:lastRow="0" w:firstColumn="1" w:lastColumn="0" w:noHBand="0" w:noVBand="1"/>
      </w:tblPr>
      <w:tblGrid>
        <w:gridCol w:w="3960"/>
        <w:gridCol w:w="4675"/>
      </w:tblGrid>
      <w:tr w:rsidR="00DC773E" w14:paraId="6832D0A4" w14:textId="77777777" w:rsidTr="009A2F4B">
        <w:trPr>
          <w:cnfStyle w:val="100000000000" w:firstRow="1" w:lastRow="0" w:firstColumn="0" w:lastColumn="0" w:oddVBand="0" w:evenVBand="0" w:oddHBand="0" w:evenHBand="0" w:firstRowFirstColumn="0" w:firstRowLastColumn="0" w:lastRowFirstColumn="0" w:lastRowLastColumn="0"/>
        </w:trPr>
        <w:tc>
          <w:tcPr>
            <w:tcW w:w="3960" w:type="dxa"/>
          </w:tcPr>
          <w:p w14:paraId="7E182AC2" w14:textId="77777777" w:rsidR="00DC773E" w:rsidRDefault="00DC773E" w:rsidP="009A2F4B">
            <w:pPr>
              <w:jc w:val="center"/>
            </w:pPr>
            <w:r>
              <w:t>JSON value</w:t>
            </w:r>
          </w:p>
        </w:tc>
        <w:tc>
          <w:tcPr>
            <w:tcW w:w="4675" w:type="dxa"/>
          </w:tcPr>
          <w:p w14:paraId="002D62C5" w14:textId="77777777" w:rsidR="00DC773E" w:rsidRDefault="00DC773E" w:rsidP="009A2F4B">
            <w:pPr>
              <w:jc w:val="center"/>
            </w:pPr>
            <w:r>
              <w:t>Actual value</w:t>
            </w:r>
          </w:p>
        </w:tc>
      </w:tr>
      <w:tr w:rsidR="00DC773E" w14:paraId="22BAD380" w14:textId="77777777" w:rsidTr="009A2F4B">
        <w:trPr>
          <w:cnfStyle w:val="000000100000" w:firstRow="0" w:lastRow="0" w:firstColumn="0" w:lastColumn="0" w:oddVBand="0" w:evenVBand="0" w:oddHBand="1" w:evenHBand="0" w:firstRowFirstColumn="0" w:firstRowLastColumn="0" w:lastRowFirstColumn="0" w:lastRowLastColumn="0"/>
        </w:trPr>
        <w:tc>
          <w:tcPr>
            <w:tcW w:w="3960" w:type="dxa"/>
          </w:tcPr>
          <w:p w14:paraId="007B22D0" w14:textId="77777777" w:rsidR="00DC773E" w:rsidRDefault="00DC773E" w:rsidP="009A2F4B">
            <w:pPr>
              <w:rPr>
                <w:noProof/>
              </w:rPr>
            </w:pPr>
            <w:r>
              <w:rPr>
                <w:noProof/>
              </w:rPr>
              <w:t>-1</w:t>
            </w:r>
          </w:p>
        </w:tc>
        <w:tc>
          <w:tcPr>
            <w:tcW w:w="4675" w:type="dxa"/>
          </w:tcPr>
          <w:p w14:paraId="0EF33166" w14:textId="77777777" w:rsidR="00DC773E" w:rsidRDefault="00DC773E" w:rsidP="009A2F4B">
            <w:pPr>
              <w:rPr>
                <w:noProof/>
              </w:rPr>
            </w:pPr>
            <w:r>
              <w:rPr>
                <w:noProof/>
              </w:rPr>
              <w:t>Not Specified</w:t>
            </w:r>
          </w:p>
        </w:tc>
      </w:tr>
      <w:tr w:rsidR="00DC773E" w14:paraId="423B947B" w14:textId="77777777" w:rsidTr="009A2F4B">
        <w:trPr>
          <w:cnfStyle w:val="000000010000" w:firstRow="0" w:lastRow="0" w:firstColumn="0" w:lastColumn="0" w:oddVBand="0" w:evenVBand="0" w:oddHBand="0" w:evenHBand="1" w:firstRowFirstColumn="0" w:firstRowLastColumn="0" w:lastRowFirstColumn="0" w:lastRowLastColumn="0"/>
        </w:trPr>
        <w:tc>
          <w:tcPr>
            <w:tcW w:w="3960" w:type="dxa"/>
          </w:tcPr>
          <w:p w14:paraId="74509260" w14:textId="77777777" w:rsidR="00DC773E" w:rsidRDefault="00DC773E" w:rsidP="009A2F4B">
            <w:pPr>
              <w:rPr>
                <w:noProof/>
              </w:rPr>
            </w:pPr>
            <w:r>
              <w:rPr>
                <w:noProof/>
              </w:rPr>
              <w:t>0</w:t>
            </w:r>
          </w:p>
        </w:tc>
        <w:tc>
          <w:tcPr>
            <w:tcW w:w="4675" w:type="dxa"/>
          </w:tcPr>
          <w:p w14:paraId="520C7043" w14:textId="77777777" w:rsidR="00DC773E" w:rsidRDefault="00DC773E" w:rsidP="009A2F4B">
            <w:pPr>
              <w:rPr>
                <w:noProof/>
              </w:rPr>
            </w:pPr>
            <w:r>
              <w:rPr>
                <w:noProof/>
              </w:rPr>
              <w:t>RS-232</w:t>
            </w:r>
          </w:p>
        </w:tc>
      </w:tr>
      <w:tr w:rsidR="00DC773E" w14:paraId="04365151" w14:textId="77777777" w:rsidTr="009A2F4B">
        <w:trPr>
          <w:cnfStyle w:val="000000100000" w:firstRow="0" w:lastRow="0" w:firstColumn="0" w:lastColumn="0" w:oddVBand="0" w:evenVBand="0" w:oddHBand="1" w:evenHBand="0" w:firstRowFirstColumn="0" w:firstRowLastColumn="0" w:lastRowFirstColumn="0" w:lastRowLastColumn="0"/>
        </w:trPr>
        <w:tc>
          <w:tcPr>
            <w:tcW w:w="3960" w:type="dxa"/>
          </w:tcPr>
          <w:p w14:paraId="02BBF9DF" w14:textId="77777777" w:rsidR="00DC773E" w:rsidRDefault="00DC773E" w:rsidP="009A2F4B">
            <w:pPr>
              <w:rPr>
                <w:noProof/>
              </w:rPr>
            </w:pPr>
            <w:r>
              <w:rPr>
                <w:noProof/>
              </w:rPr>
              <w:t>1</w:t>
            </w:r>
          </w:p>
        </w:tc>
        <w:tc>
          <w:tcPr>
            <w:tcW w:w="4675" w:type="dxa"/>
          </w:tcPr>
          <w:p w14:paraId="006D828F" w14:textId="77777777" w:rsidR="00DC773E" w:rsidRDefault="00DC773E" w:rsidP="009A2F4B">
            <w:pPr>
              <w:rPr>
                <w:noProof/>
              </w:rPr>
            </w:pPr>
            <w:r>
              <w:rPr>
                <w:noProof/>
              </w:rPr>
              <w:t>RS-422</w:t>
            </w:r>
          </w:p>
        </w:tc>
      </w:tr>
      <w:tr w:rsidR="00DC773E" w14:paraId="52166908" w14:textId="77777777" w:rsidTr="009A2F4B">
        <w:trPr>
          <w:cnfStyle w:val="000000010000" w:firstRow="0" w:lastRow="0" w:firstColumn="0" w:lastColumn="0" w:oddVBand="0" w:evenVBand="0" w:oddHBand="0" w:evenHBand="1" w:firstRowFirstColumn="0" w:firstRowLastColumn="0" w:lastRowFirstColumn="0" w:lastRowLastColumn="0"/>
        </w:trPr>
        <w:tc>
          <w:tcPr>
            <w:tcW w:w="3960" w:type="dxa"/>
          </w:tcPr>
          <w:p w14:paraId="32DA3EBA" w14:textId="77777777" w:rsidR="00DC773E" w:rsidRDefault="00DC773E" w:rsidP="009A2F4B">
            <w:pPr>
              <w:rPr>
                <w:noProof/>
              </w:rPr>
            </w:pPr>
            <w:r>
              <w:rPr>
                <w:noProof/>
              </w:rPr>
              <w:t>2</w:t>
            </w:r>
          </w:p>
        </w:tc>
        <w:tc>
          <w:tcPr>
            <w:tcW w:w="4675" w:type="dxa"/>
          </w:tcPr>
          <w:p w14:paraId="79A53605" w14:textId="77777777" w:rsidR="00DC773E" w:rsidRDefault="00DC773E" w:rsidP="009A2F4B">
            <w:pPr>
              <w:rPr>
                <w:noProof/>
              </w:rPr>
            </w:pPr>
            <w:r>
              <w:rPr>
                <w:noProof/>
              </w:rPr>
              <w:t>RS-485</w:t>
            </w:r>
          </w:p>
        </w:tc>
      </w:tr>
    </w:tbl>
    <w:p w14:paraId="40C844A1" w14:textId="77777777" w:rsidR="00DC773E" w:rsidRPr="000424AD" w:rsidRDefault="00DC773E" w:rsidP="000424AD"/>
    <w:p w14:paraId="5DFD9D78" w14:textId="77777777" w:rsidR="000424AD" w:rsidRDefault="000424AD" w:rsidP="000424AD">
      <w:r w:rsidRPr="000424AD">
        <w:tab/>
      </w:r>
      <w:r w:rsidRPr="000424AD">
        <w:rPr>
          <w:b/>
        </w:rPr>
        <w:t>ResponseTimeout</w:t>
      </w:r>
      <w:r w:rsidRPr="000424AD">
        <w:t xml:space="preserve"> (</w:t>
      </w:r>
      <w:r w:rsidRPr="000424AD">
        <w:rPr>
          <w:noProof/>
          <w:lang w:bidi="ar-SA"/>
        </w:rPr>
        <w:t>uint</w:t>
      </w:r>
      <w:r w:rsidRPr="000424AD">
        <w:t>)</w:t>
      </w:r>
    </w:p>
    <w:p w14:paraId="658EDB49" w14:textId="77777777" w:rsidR="00DC773E" w:rsidRPr="000424AD" w:rsidRDefault="00DC773E" w:rsidP="00DC773E">
      <w:pPr>
        <w:ind w:left="1440"/>
      </w:pPr>
      <w:r>
        <w:t>The amount of time in milliseconds until a polling command is considered to time out. Once a command times out it will be resent when the polling cycle resets.</w:t>
      </w:r>
    </w:p>
    <w:p w14:paraId="347F5F6E" w14:textId="77777777" w:rsidR="000424AD" w:rsidRDefault="000424AD" w:rsidP="000424AD">
      <w:r w:rsidRPr="000424AD">
        <w:tab/>
      </w:r>
      <w:r w:rsidRPr="000424AD">
        <w:rPr>
          <w:b/>
        </w:rPr>
        <w:t>StopBits</w:t>
      </w:r>
      <w:r w:rsidRPr="000424AD">
        <w:t xml:space="preserve"> (</w:t>
      </w:r>
      <w:r w:rsidRPr="000424AD">
        <w:rPr>
          <w:noProof/>
          <w:lang w:bidi="ar-SA"/>
        </w:rPr>
        <w:t>eComStopBits</w:t>
      </w:r>
      <w:r w:rsidRPr="000424AD">
        <w:t>)</w:t>
      </w:r>
    </w:p>
    <w:p w14:paraId="157CC59F" w14:textId="77777777" w:rsidR="000D7C32" w:rsidRDefault="000D7C32" w:rsidP="000424AD">
      <w:r>
        <w:tab/>
      </w:r>
      <w:r>
        <w:tab/>
        <w:t>The stop bits configuration on a COM driver.</w:t>
      </w:r>
    </w:p>
    <w:tbl>
      <w:tblPr>
        <w:tblStyle w:val="TableGrid"/>
        <w:tblW w:w="0" w:type="auto"/>
        <w:tblInd w:w="715" w:type="dxa"/>
        <w:tblLook w:val="04A0" w:firstRow="1" w:lastRow="0" w:firstColumn="1" w:lastColumn="0" w:noHBand="0" w:noVBand="1"/>
      </w:tblPr>
      <w:tblGrid>
        <w:gridCol w:w="3960"/>
        <w:gridCol w:w="4675"/>
      </w:tblGrid>
      <w:tr w:rsidR="000D7C32" w14:paraId="4BA46BC5" w14:textId="77777777" w:rsidTr="009A2F4B">
        <w:trPr>
          <w:cnfStyle w:val="100000000000" w:firstRow="1" w:lastRow="0" w:firstColumn="0" w:lastColumn="0" w:oddVBand="0" w:evenVBand="0" w:oddHBand="0" w:evenHBand="0" w:firstRowFirstColumn="0" w:firstRowLastColumn="0" w:lastRowFirstColumn="0" w:lastRowLastColumn="0"/>
        </w:trPr>
        <w:tc>
          <w:tcPr>
            <w:tcW w:w="3960" w:type="dxa"/>
          </w:tcPr>
          <w:p w14:paraId="6EB62340" w14:textId="77777777" w:rsidR="000D7C32" w:rsidRDefault="000D7C32" w:rsidP="009A2F4B">
            <w:pPr>
              <w:jc w:val="center"/>
            </w:pPr>
            <w:r>
              <w:t>JSON value</w:t>
            </w:r>
          </w:p>
        </w:tc>
        <w:tc>
          <w:tcPr>
            <w:tcW w:w="4675" w:type="dxa"/>
          </w:tcPr>
          <w:p w14:paraId="5C733AD2" w14:textId="77777777" w:rsidR="000D7C32" w:rsidRDefault="000D7C32" w:rsidP="009A2F4B">
            <w:pPr>
              <w:jc w:val="center"/>
            </w:pPr>
            <w:r>
              <w:t>Actual value</w:t>
            </w:r>
          </w:p>
        </w:tc>
      </w:tr>
      <w:tr w:rsidR="000D7C32" w14:paraId="2237ED01" w14:textId="77777777" w:rsidTr="009A2F4B">
        <w:trPr>
          <w:cnfStyle w:val="000000100000" w:firstRow="0" w:lastRow="0" w:firstColumn="0" w:lastColumn="0" w:oddVBand="0" w:evenVBand="0" w:oddHBand="1" w:evenHBand="0" w:firstRowFirstColumn="0" w:firstRowLastColumn="0" w:lastRowFirstColumn="0" w:lastRowLastColumn="0"/>
        </w:trPr>
        <w:tc>
          <w:tcPr>
            <w:tcW w:w="3960" w:type="dxa"/>
          </w:tcPr>
          <w:p w14:paraId="7DC74A77" w14:textId="77777777" w:rsidR="000D7C32" w:rsidRDefault="000D7C32" w:rsidP="009A2F4B">
            <w:pPr>
              <w:rPr>
                <w:noProof/>
              </w:rPr>
            </w:pPr>
            <w:r>
              <w:rPr>
                <w:noProof/>
              </w:rPr>
              <w:t>-1</w:t>
            </w:r>
          </w:p>
        </w:tc>
        <w:tc>
          <w:tcPr>
            <w:tcW w:w="4675" w:type="dxa"/>
          </w:tcPr>
          <w:p w14:paraId="6180B8A1" w14:textId="77777777" w:rsidR="000D7C32" w:rsidRDefault="000D7C32" w:rsidP="009A2F4B">
            <w:pPr>
              <w:rPr>
                <w:noProof/>
              </w:rPr>
            </w:pPr>
            <w:r>
              <w:rPr>
                <w:noProof/>
              </w:rPr>
              <w:t>Not Specified</w:t>
            </w:r>
          </w:p>
        </w:tc>
      </w:tr>
      <w:tr w:rsidR="000D7C32" w14:paraId="7EF17F6C" w14:textId="77777777" w:rsidTr="009A2F4B">
        <w:trPr>
          <w:cnfStyle w:val="000000010000" w:firstRow="0" w:lastRow="0" w:firstColumn="0" w:lastColumn="0" w:oddVBand="0" w:evenVBand="0" w:oddHBand="0" w:evenHBand="1" w:firstRowFirstColumn="0" w:firstRowLastColumn="0" w:lastRowFirstColumn="0" w:lastRowLastColumn="0"/>
        </w:trPr>
        <w:tc>
          <w:tcPr>
            <w:tcW w:w="3960" w:type="dxa"/>
          </w:tcPr>
          <w:p w14:paraId="568C0425" w14:textId="77777777" w:rsidR="000D7C32" w:rsidRDefault="000D7C32" w:rsidP="009A2F4B">
            <w:pPr>
              <w:rPr>
                <w:noProof/>
              </w:rPr>
            </w:pPr>
            <w:r>
              <w:rPr>
                <w:noProof/>
              </w:rPr>
              <w:t>1</w:t>
            </w:r>
          </w:p>
        </w:tc>
        <w:tc>
          <w:tcPr>
            <w:tcW w:w="4675" w:type="dxa"/>
          </w:tcPr>
          <w:p w14:paraId="5487F5E7" w14:textId="77777777" w:rsidR="000D7C32" w:rsidRDefault="000D7C32" w:rsidP="009A2F4B">
            <w:pPr>
              <w:rPr>
                <w:noProof/>
              </w:rPr>
            </w:pPr>
            <w:r>
              <w:rPr>
                <w:noProof/>
              </w:rPr>
              <w:t>1 stop bit</w:t>
            </w:r>
          </w:p>
        </w:tc>
      </w:tr>
      <w:tr w:rsidR="000D7C32" w14:paraId="3CACE94E" w14:textId="77777777" w:rsidTr="009A2F4B">
        <w:trPr>
          <w:cnfStyle w:val="000000100000" w:firstRow="0" w:lastRow="0" w:firstColumn="0" w:lastColumn="0" w:oddVBand="0" w:evenVBand="0" w:oddHBand="1" w:evenHBand="0" w:firstRowFirstColumn="0" w:firstRowLastColumn="0" w:lastRowFirstColumn="0" w:lastRowLastColumn="0"/>
        </w:trPr>
        <w:tc>
          <w:tcPr>
            <w:tcW w:w="3960" w:type="dxa"/>
          </w:tcPr>
          <w:p w14:paraId="11B250A4" w14:textId="77777777" w:rsidR="000D7C32" w:rsidRDefault="000D7C32" w:rsidP="009A2F4B">
            <w:pPr>
              <w:rPr>
                <w:noProof/>
              </w:rPr>
            </w:pPr>
            <w:r>
              <w:rPr>
                <w:noProof/>
              </w:rPr>
              <w:t>2</w:t>
            </w:r>
          </w:p>
        </w:tc>
        <w:tc>
          <w:tcPr>
            <w:tcW w:w="4675" w:type="dxa"/>
          </w:tcPr>
          <w:p w14:paraId="00CC678B" w14:textId="77777777" w:rsidR="000D7C32" w:rsidRDefault="000D7C32" w:rsidP="009A2F4B">
            <w:pPr>
              <w:rPr>
                <w:noProof/>
              </w:rPr>
            </w:pPr>
            <w:r>
              <w:rPr>
                <w:noProof/>
              </w:rPr>
              <w:t>2 stop bits</w:t>
            </w:r>
          </w:p>
        </w:tc>
      </w:tr>
    </w:tbl>
    <w:p w14:paraId="507F3CD0" w14:textId="77777777" w:rsidR="000D7C32" w:rsidRPr="000424AD" w:rsidRDefault="000D7C32" w:rsidP="000424AD">
      <w:r>
        <w:tab/>
      </w:r>
    </w:p>
    <w:p w14:paraId="3C4CD6F2" w14:textId="77777777" w:rsidR="000424AD" w:rsidRDefault="000424AD" w:rsidP="000424AD">
      <w:r w:rsidRPr="000424AD">
        <w:tab/>
      </w:r>
      <w:r w:rsidRPr="000424AD">
        <w:rPr>
          <w:b/>
        </w:rPr>
        <w:t>SwHandshake</w:t>
      </w:r>
      <w:r w:rsidRPr="000424AD">
        <w:t xml:space="preserve"> (</w:t>
      </w:r>
      <w:r w:rsidRPr="000424AD">
        <w:rPr>
          <w:noProof/>
          <w:lang w:bidi="ar-SA"/>
        </w:rPr>
        <w:t>eComSoftwareHandshakeType</w:t>
      </w:r>
      <w:r w:rsidRPr="000424AD">
        <w:t>)</w:t>
      </w:r>
    </w:p>
    <w:p w14:paraId="6ADEE484" w14:textId="77777777" w:rsidR="000D7C32" w:rsidRDefault="000D7C32" w:rsidP="000424AD">
      <w:r>
        <w:tab/>
      </w:r>
      <w:r>
        <w:tab/>
        <w:t>The software handshake configuration on a COM driver.</w:t>
      </w:r>
    </w:p>
    <w:tbl>
      <w:tblPr>
        <w:tblStyle w:val="TableGrid"/>
        <w:tblW w:w="0" w:type="auto"/>
        <w:tblInd w:w="715" w:type="dxa"/>
        <w:tblLook w:val="04A0" w:firstRow="1" w:lastRow="0" w:firstColumn="1" w:lastColumn="0" w:noHBand="0" w:noVBand="1"/>
      </w:tblPr>
      <w:tblGrid>
        <w:gridCol w:w="3960"/>
        <w:gridCol w:w="4675"/>
      </w:tblGrid>
      <w:tr w:rsidR="000D7C32" w14:paraId="362CD5F7" w14:textId="77777777" w:rsidTr="009A2F4B">
        <w:trPr>
          <w:cnfStyle w:val="100000000000" w:firstRow="1" w:lastRow="0" w:firstColumn="0" w:lastColumn="0" w:oddVBand="0" w:evenVBand="0" w:oddHBand="0" w:evenHBand="0" w:firstRowFirstColumn="0" w:firstRowLastColumn="0" w:lastRowFirstColumn="0" w:lastRowLastColumn="0"/>
        </w:trPr>
        <w:tc>
          <w:tcPr>
            <w:tcW w:w="3960" w:type="dxa"/>
          </w:tcPr>
          <w:p w14:paraId="03F19DA8" w14:textId="77777777" w:rsidR="000D7C32" w:rsidRDefault="000D7C32" w:rsidP="009A2F4B">
            <w:pPr>
              <w:jc w:val="center"/>
            </w:pPr>
            <w:r>
              <w:t>JSON value</w:t>
            </w:r>
          </w:p>
        </w:tc>
        <w:tc>
          <w:tcPr>
            <w:tcW w:w="4675" w:type="dxa"/>
          </w:tcPr>
          <w:p w14:paraId="6739F9B0" w14:textId="77777777" w:rsidR="000D7C32" w:rsidRDefault="000D7C32" w:rsidP="009A2F4B">
            <w:pPr>
              <w:jc w:val="center"/>
            </w:pPr>
            <w:r>
              <w:t>Actual value</w:t>
            </w:r>
          </w:p>
        </w:tc>
      </w:tr>
      <w:tr w:rsidR="000D7C32" w14:paraId="6C84F788" w14:textId="77777777" w:rsidTr="009A2F4B">
        <w:trPr>
          <w:cnfStyle w:val="000000100000" w:firstRow="0" w:lastRow="0" w:firstColumn="0" w:lastColumn="0" w:oddVBand="0" w:evenVBand="0" w:oddHBand="1" w:evenHBand="0" w:firstRowFirstColumn="0" w:firstRowLastColumn="0" w:lastRowFirstColumn="0" w:lastRowLastColumn="0"/>
        </w:trPr>
        <w:tc>
          <w:tcPr>
            <w:tcW w:w="3960" w:type="dxa"/>
          </w:tcPr>
          <w:p w14:paraId="71193653" w14:textId="77777777" w:rsidR="000D7C32" w:rsidRDefault="000D7C32" w:rsidP="009A2F4B">
            <w:pPr>
              <w:rPr>
                <w:noProof/>
              </w:rPr>
            </w:pPr>
            <w:r>
              <w:rPr>
                <w:noProof/>
              </w:rPr>
              <w:t>-1</w:t>
            </w:r>
          </w:p>
        </w:tc>
        <w:tc>
          <w:tcPr>
            <w:tcW w:w="4675" w:type="dxa"/>
          </w:tcPr>
          <w:p w14:paraId="6F4606EF" w14:textId="77777777" w:rsidR="000D7C32" w:rsidRDefault="000D7C32" w:rsidP="009A2F4B">
            <w:pPr>
              <w:rPr>
                <w:noProof/>
              </w:rPr>
            </w:pPr>
            <w:r>
              <w:rPr>
                <w:noProof/>
              </w:rPr>
              <w:t>Not Specified</w:t>
            </w:r>
          </w:p>
        </w:tc>
      </w:tr>
      <w:tr w:rsidR="000D7C32" w14:paraId="0742A43A" w14:textId="77777777" w:rsidTr="009A2F4B">
        <w:trPr>
          <w:cnfStyle w:val="000000010000" w:firstRow="0" w:lastRow="0" w:firstColumn="0" w:lastColumn="0" w:oddVBand="0" w:evenVBand="0" w:oddHBand="0" w:evenHBand="1" w:firstRowFirstColumn="0" w:firstRowLastColumn="0" w:lastRowFirstColumn="0" w:lastRowLastColumn="0"/>
        </w:trPr>
        <w:tc>
          <w:tcPr>
            <w:tcW w:w="3960" w:type="dxa"/>
          </w:tcPr>
          <w:p w14:paraId="44190E39" w14:textId="77777777" w:rsidR="000D7C32" w:rsidRDefault="000D7C32" w:rsidP="009A2F4B">
            <w:pPr>
              <w:rPr>
                <w:noProof/>
              </w:rPr>
            </w:pPr>
            <w:r>
              <w:rPr>
                <w:noProof/>
              </w:rPr>
              <w:t>0</w:t>
            </w:r>
          </w:p>
        </w:tc>
        <w:tc>
          <w:tcPr>
            <w:tcW w:w="4675" w:type="dxa"/>
          </w:tcPr>
          <w:p w14:paraId="10437741" w14:textId="77777777" w:rsidR="000D7C32" w:rsidRDefault="000D7C32" w:rsidP="009A2F4B">
            <w:pPr>
              <w:rPr>
                <w:noProof/>
              </w:rPr>
            </w:pPr>
            <w:r>
              <w:rPr>
                <w:noProof/>
              </w:rPr>
              <w:t>None</w:t>
            </w:r>
          </w:p>
        </w:tc>
      </w:tr>
      <w:tr w:rsidR="000D7C32" w14:paraId="2194AAC3" w14:textId="77777777" w:rsidTr="009A2F4B">
        <w:trPr>
          <w:cnfStyle w:val="000000100000" w:firstRow="0" w:lastRow="0" w:firstColumn="0" w:lastColumn="0" w:oddVBand="0" w:evenVBand="0" w:oddHBand="1" w:evenHBand="0" w:firstRowFirstColumn="0" w:firstRowLastColumn="0" w:lastRowFirstColumn="0" w:lastRowLastColumn="0"/>
        </w:trPr>
        <w:tc>
          <w:tcPr>
            <w:tcW w:w="3960" w:type="dxa"/>
          </w:tcPr>
          <w:p w14:paraId="22A2ED9C" w14:textId="77777777" w:rsidR="000D7C32" w:rsidRDefault="000D7C32" w:rsidP="009A2F4B">
            <w:pPr>
              <w:rPr>
                <w:noProof/>
              </w:rPr>
            </w:pPr>
            <w:r>
              <w:rPr>
                <w:noProof/>
              </w:rPr>
              <w:t>1</w:t>
            </w:r>
          </w:p>
        </w:tc>
        <w:tc>
          <w:tcPr>
            <w:tcW w:w="4675" w:type="dxa"/>
          </w:tcPr>
          <w:p w14:paraId="5F823769" w14:textId="77777777" w:rsidR="000D7C32" w:rsidRDefault="000D7C32" w:rsidP="009A2F4B">
            <w:pPr>
              <w:rPr>
                <w:noProof/>
              </w:rPr>
            </w:pPr>
            <w:r>
              <w:rPr>
                <w:noProof/>
              </w:rPr>
              <w:t>XON</w:t>
            </w:r>
          </w:p>
        </w:tc>
      </w:tr>
      <w:tr w:rsidR="000D7C32" w14:paraId="4D98B646" w14:textId="77777777" w:rsidTr="009A2F4B">
        <w:trPr>
          <w:cnfStyle w:val="000000010000" w:firstRow="0" w:lastRow="0" w:firstColumn="0" w:lastColumn="0" w:oddVBand="0" w:evenVBand="0" w:oddHBand="0" w:evenHBand="1" w:firstRowFirstColumn="0" w:firstRowLastColumn="0" w:lastRowFirstColumn="0" w:lastRowLastColumn="0"/>
        </w:trPr>
        <w:tc>
          <w:tcPr>
            <w:tcW w:w="3960" w:type="dxa"/>
          </w:tcPr>
          <w:p w14:paraId="5F67B8BB" w14:textId="77777777" w:rsidR="000D7C32" w:rsidRDefault="000D7C32" w:rsidP="009A2F4B">
            <w:pPr>
              <w:rPr>
                <w:noProof/>
              </w:rPr>
            </w:pPr>
            <w:r>
              <w:rPr>
                <w:noProof/>
              </w:rPr>
              <w:t>2</w:t>
            </w:r>
          </w:p>
        </w:tc>
        <w:tc>
          <w:tcPr>
            <w:tcW w:w="4675" w:type="dxa"/>
          </w:tcPr>
          <w:p w14:paraId="2926B91F" w14:textId="77777777" w:rsidR="000D7C32" w:rsidRDefault="000D7C32" w:rsidP="009A2F4B">
            <w:pPr>
              <w:rPr>
                <w:noProof/>
              </w:rPr>
            </w:pPr>
            <w:r>
              <w:rPr>
                <w:noProof/>
              </w:rPr>
              <w:t>XONT</w:t>
            </w:r>
          </w:p>
        </w:tc>
      </w:tr>
      <w:tr w:rsidR="000D7C32" w14:paraId="2FF02624" w14:textId="77777777" w:rsidTr="009A2F4B">
        <w:trPr>
          <w:cnfStyle w:val="000000100000" w:firstRow="0" w:lastRow="0" w:firstColumn="0" w:lastColumn="0" w:oddVBand="0" w:evenVBand="0" w:oddHBand="1" w:evenHBand="0" w:firstRowFirstColumn="0" w:firstRowLastColumn="0" w:lastRowFirstColumn="0" w:lastRowLastColumn="0"/>
        </w:trPr>
        <w:tc>
          <w:tcPr>
            <w:tcW w:w="3960" w:type="dxa"/>
          </w:tcPr>
          <w:p w14:paraId="7695775D" w14:textId="77777777" w:rsidR="000D7C32" w:rsidRDefault="000D7C32" w:rsidP="009A2F4B">
            <w:pPr>
              <w:rPr>
                <w:noProof/>
              </w:rPr>
            </w:pPr>
            <w:r>
              <w:rPr>
                <w:noProof/>
              </w:rPr>
              <w:t>3</w:t>
            </w:r>
          </w:p>
        </w:tc>
        <w:tc>
          <w:tcPr>
            <w:tcW w:w="4675" w:type="dxa"/>
          </w:tcPr>
          <w:p w14:paraId="5F11261E" w14:textId="77777777" w:rsidR="000D7C32" w:rsidRDefault="000D7C32" w:rsidP="009A2F4B">
            <w:pPr>
              <w:rPr>
                <w:noProof/>
              </w:rPr>
            </w:pPr>
            <w:r>
              <w:rPr>
                <w:noProof/>
              </w:rPr>
              <w:t>XONR</w:t>
            </w:r>
          </w:p>
        </w:tc>
      </w:tr>
    </w:tbl>
    <w:p w14:paraId="2AF3F35E" w14:textId="77777777" w:rsidR="000D7C32" w:rsidRPr="000424AD" w:rsidRDefault="000D7C32" w:rsidP="000424AD"/>
    <w:p w14:paraId="6BCC3124" w14:textId="77777777" w:rsidR="000424AD" w:rsidRDefault="000424AD" w:rsidP="000424AD">
      <w:r w:rsidRPr="000424AD">
        <w:tab/>
      </w:r>
      <w:r w:rsidRPr="000424AD">
        <w:rPr>
          <w:b/>
        </w:rPr>
        <w:t>TimeBetweenCommands</w:t>
      </w:r>
      <w:r w:rsidRPr="000424AD">
        <w:t xml:space="preserve"> (</w:t>
      </w:r>
      <w:r w:rsidRPr="000424AD">
        <w:rPr>
          <w:noProof/>
          <w:lang w:bidi="ar-SA"/>
        </w:rPr>
        <w:t>uint</w:t>
      </w:r>
      <w:r w:rsidRPr="000424AD">
        <w:t>)</w:t>
      </w:r>
    </w:p>
    <w:p w14:paraId="138623AC" w14:textId="77777777" w:rsidR="000D7C32" w:rsidRDefault="00DC773E" w:rsidP="00DC773E">
      <w:pPr>
        <w:ind w:left="1440"/>
      </w:pPr>
      <w:r>
        <w:t>The amount of time in milliseconds the driver must wait in between sending commands to the device. The minimum value is 250ms. The minimum value is used if a value is specified that is lower than the minimum value.</w:t>
      </w:r>
    </w:p>
    <w:p w14:paraId="1C133F0D" w14:textId="77777777" w:rsidR="000D7C32" w:rsidRDefault="000D7C32" w:rsidP="000D7C32">
      <w:r>
        <w:br w:type="page"/>
      </w:r>
    </w:p>
    <w:p w14:paraId="296686BA" w14:textId="77777777" w:rsidR="000424AD" w:rsidRDefault="000424AD" w:rsidP="000424AD">
      <w:r w:rsidRPr="000424AD">
        <w:lastRenderedPageBreak/>
        <w:tab/>
      </w:r>
      <w:r w:rsidRPr="000424AD">
        <w:rPr>
          <w:b/>
        </w:rPr>
        <w:t>UserAdjustableProperties</w:t>
      </w:r>
      <w:r w:rsidRPr="000424AD">
        <w:t xml:space="preserve"> (</w:t>
      </w:r>
      <w:r w:rsidRPr="000424AD">
        <w:rPr>
          <w:noProof/>
          <w:lang w:bidi="ar-SA"/>
        </w:rPr>
        <w:t>List&lt;string&gt;</w:t>
      </w:r>
      <w:r w:rsidRPr="000424AD">
        <w:t>)</w:t>
      </w:r>
    </w:p>
    <w:p w14:paraId="5D4B5F77" w14:textId="77777777" w:rsidR="00DC773E" w:rsidRPr="000424AD" w:rsidRDefault="00DC773E" w:rsidP="00DC773E">
      <w:pPr>
        <w:ind w:left="1440"/>
      </w:pPr>
      <w:r>
        <w:t>Specifies the settings that may be adjusted by the application. This includes all COM configuration and IP configuration settings. The values must match the associated property’s name.</w:t>
      </w:r>
    </w:p>
    <w:p w14:paraId="2F9A4687" w14:textId="77777777" w:rsidR="000424AD" w:rsidRDefault="000424AD" w:rsidP="000424AD">
      <w:r w:rsidRPr="000424AD">
        <w:tab/>
      </w:r>
      <w:r w:rsidRPr="000424AD">
        <w:rPr>
          <w:b/>
        </w:rPr>
        <w:t>WaitForResponse</w:t>
      </w:r>
      <w:r w:rsidRPr="000424AD">
        <w:t xml:space="preserve"> (</w:t>
      </w:r>
      <w:r w:rsidRPr="000424AD">
        <w:rPr>
          <w:noProof/>
          <w:lang w:bidi="ar-SA"/>
        </w:rPr>
        <w:t>bool</w:t>
      </w:r>
      <w:r w:rsidRPr="000424AD">
        <w:t>)</w:t>
      </w:r>
    </w:p>
    <w:p w14:paraId="4C906AE8" w14:textId="77777777" w:rsidR="00DC773E" w:rsidRDefault="00DC773E" w:rsidP="00DC773E">
      <w:pPr>
        <w:ind w:left="1440"/>
      </w:pPr>
      <w:r>
        <w:t>Specifies if the driver needs to wait until a valid response is received before sending the next command. This should only be set to true if responses are ambiguous and the driver cannot figure out the context of the response.</w:t>
      </w:r>
    </w:p>
    <w:p w14:paraId="5B621328" w14:textId="77777777" w:rsidR="00727CF2" w:rsidRDefault="00727CF2" w:rsidP="00727CF2"/>
    <w:p w14:paraId="5C85CD4E" w14:textId="77777777" w:rsidR="00727CF2" w:rsidRDefault="00727CF2" w:rsidP="00727CF2">
      <w:r>
        <w:tab/>
        <w:t>An example of this property (IP driver) in JSON:</w:t>
      </w:r>
    </w:p>
    <w:tbl>
      <w:tblPr>
        <w:tblStyle w:val="TableGrid"/>
        <w:tblW w:w="0" w:type="auto"/>
        <w:tblInd w:w="805" w:type="dxa"/>
        <w:tblLook w:val="04A0" w:firstRow="1" w:lastRow="0" w:firstColumn="1" w:lastColumn="0" w:noHBand="0" w:noVBand="1"/>
      </w:tblPr>
      <w:tblGrid>
        <w:gridCol w:w="8545"/>
      </w:tblGrid>
      <w:tr w:rsidR="00727CF2" w14:paraId="6B31B8F4" w14:textId="77777777" w:rsidTr="00727CF2">
        <w:trPr>
          <w:cnfStyle w:val="100000000000" w:firstRow="1" w:lastRow="0" w:firstColumn="0" w:lastColumn="0" w:oddVBand="0" w:evenVBand="0" w:oddHBand="0" w:evenHBand="0" w:firstRowFirstColumn="0" w:firstRowLastColumn="0" w:lastRowFirstColumn="0" w:lastRowLastColumn="0"/>
        </w:trPr>
        <w:tc>
          <w:tcPr>
            <w:tcW w:w="8545" w:type="dxa"/>
          </w:tcPr>
          <w:p w14:paraId="14221922" w14:textId="77777777" w:rsidR="00727CF2" w:rsidRPr="00727CF2" w:rsidRDefault="00727CF2" w:rsidP="00727CF2">
            <w:pPr>
              <w:autoSpaceDE w:val="0"/>
              <w:autoSpaceDN w:val="0"/>
              <w:adjustRightInd w:val="0"/>
              <w:rPr>
                <w:rFonts w:ascii="Fixedsys" w:hAnsi="Fixedsys" w:cs="Times New Roman"/>
                <w:b w:val="0"/>
                <w:noProof/>
                <w:sz w:val="20"/>
                <w:szCs w:val="20"/>
              </w:rPr>
            </w:pPr>
            <w:r w:rsidRPr="00727CF2">
              <w:rPr>
                <w:rFonts w:ascii="Fixedsys" w:hAnsi="Fixedsys" w:cs="Times New Roman"/>
                <w:b w:val="0"/>
                <w:noProof/>
                <w:sz w:val="20"/>
                <w:szCs w:val="20"/>
              </w:rPr>
              <w:t xml:space="preserve">      "Communication": {</w:t>
            </w:r>
          </w:p>
          <w:p w14:paraId="7B2AE120" w14:textId="77777777" w:rsidR="00727CF2" w:rsidRPr="00727CF2" w:rsidRDefault="00727CF2" w:rsidP="00727CF2">
            <w:pPr>
              <w:autoSpaceDE w:val="0"/>
              <w:autoSpaceDN w:val="0"/>
              <w:adjustRightInd w:val="0"/>
              <w:rPr>
                <w:rFonts w:ascii="Fixedsys" w:hAnsi="Fixedsys" w:cs="Times New Roman"/>
                <w:b w:val="0"/>
                <w:noProof/>
                <w:sz w:val="20"/>
                <w:szCs w:val="20"/>
              </w:rPr>
            </w:pPr>
            <w:r w:rsidRPr="00727CF2">
              <w:rPr>
                <w:rFonts w:ascii="Fixedsys" w:hAnsi="Fixedsys" w:cs="Times New Roman"/>
                <w:b w:val="0"/>
                <w:noProof/>
                <w:sz w:val="20"/>
                <w:szCs w:val="20"/>
              </w:rPr>
              <w:t xml:space="preserve">        "CommunicationType": 1,</w:t>
            </w:r>
          </w:p>
          <w:p w14:paraId="370B762C" w14:textId="77777777" w:rsidR="00727CF2" w:rsidRPr="00727CF2" w:rsidRDefault="00727CF2" w:rsidP="00727CF2">
            <w:pPr>
              <w:autoSpaceDE w:val="0"/>
              <w:autoSpaceDN w:val="0"/>
              <w:adjustRightInd w:val="0"/>
              <w:rPr>
                <w:rFonts w:ascii="Fixedsys" w:hAnsi="Fixedsys" w:cs="Times New Roman"/>
                <w:b w:val="0"/>
                <w:noProof/>
                <w:sz w:val="20"/>
                <w:szCs w:val="20"/>
              </w:rPr>
            </w:pPr>
            <w:r w:rsidRPr="00727CF2">
              <w:rPr>
                <w:rFonts w:ascii="Fixedsys" w:hAnsi="Fixedsys" w:cs="Times New Roman"/>
                <w:b w:val="0"/>
                <w:noProof/>
                <w:sz w:val="20"/>
                <w:szCs w:val="20"/>
              </w:rPr>
              <w:t xml:space="preserve">        "Protocol": -1,</w:t>
            </w:r>
          </w:p>
          <w:p w14:paraId="4DC13F0A" w14:textId="77777777" w:rsidR="00727CF2" w:rsidRPr="00727CF2" w:rsidRDefault="00727CF2" w:rsidP="00727CF2">
            <w:pPr>
              <w:autoSpaceDE w:val="0"/>
              <w:autoSpaceDN w:val="0"/>
              <w:adjustRightInd w:val="0"/>
              <w:rPr>
                <w:rFonts w:ascii="Fixedsys" w:hAnsi="Fixedsys" w:cs="Times New Roman"/>
                <w:b w:val="0"/>
                <w:noProof/>
                <w:sz w:val="20"/>
                <w:szCs w:val="20"/>
              </w:rPr>
            </w:pPr>
            <w:r w:rsidRPr="00727CF2">
              <w:rPr>
                <w:rFonts w:ascii="Fixedsys" w:hAnsi="Fixedsys" w:cs="Times New Roman"/>
                <w:b w:val="0"/>
                <w:noProof/>
                <w:sz w:val="20"/>
                <w:szCs w:val="20"/>
              </w:rPr>
              <w:t xml:space="preserve">        "Baud": -1,</w:t>
            </w:r>
          </w:p>
          <w:p w14:paraId="099C404C" w14:textId="77777777" w:rsidR="00727CF2" w:rsidRPr="00727CF2" w:rsidRDefault="00727CF2" w:rsidP="00727CF2">
            <w:pPr>
              <w:autoSpaceDE w:val="0"/>
              <w:autoSpaceDN w:val="0"/>
              <w:adjustRightInd w:val="0"/>
              <w:rPr>
                <w:rFonts w:ascii="Fixedsys" w:hAnsi="Fixedsys" w:cs="Times New Roman"/>
                <w:b w:val="0"/>
                <w:noProof/>
                <w:sz w:val="20"/>
                <w:szCs w:val="20"/>
              </w:rPr>
            </w:pPr>
            <w:r w:rsidRPr="00727CF2">
              <w:rPr>
                <w:rFonts w:ascii="Fixedsys" w:hAnsi="Fixedsys" w:cs="Times New Roman"/>
                <w:b w:val="0"/>
                <w:noProof/>
                <w:sz w:val="20"/>
                <w:szCs w:val="20"/>
              </w:rPr>
              <w:t xml:space="preserve">        "Parity": -1,</w:t>
            </w:r>
          </w:p>
          <w:p w14:paraId="4A5B5908" w14:textId="77777777" w:rsidR="00727CF2" w:rsidRPr="00727CF2" w:rsidRDefault="00727CF2" w:rsidP="00727CF2">
            <w:pPr>
              <w:autoSpaceDE w:val="0"/>
              <w:autoSpaceDN w:val="0"/>
              <w:adjustRightInd w:val="0"/>
              <w:rPr>
                <w:rFonts w:ascii="Fixedsys" w:hAnsi="Fixedsys" w:cs="Times New Roman"/>
                <w:b w:val="0"/>
                <w:noProof/>
                <w:sz w:val="20"/>
                <w:szCs w:val="20"/>
              </w:rPr>
            </w:pPr>
            <w:r w:rsidRPr="00727CF2">
              <w:rPr>
                <w:rFonts w:ascii="Fixedsys" w:hAnsi="Fixedsys" w:cs="Times New Roman"/>
                <w:b w:val="0"/>
                <w:noProof/>
                <w:sz w:val="20"/>
                <w:szCs w:val="20"/>
              </w:rPr>
              <w:t xml:space="preserve">        "HwHandshake": -1,</w:t>
            </w:r>
          </w:p>
          <w:p w14:paraId="2D73754E" w14:textId="77777777" w:rsidR="00727CF2" w:rsidRPr="00727CF2" w:rsidRDefault="00727CF2" w:rsidP="00727CF2">
            <w:pPr>
              <w:autoSpaceDE w:val="0"/>
              <w:autoSpaceDN w:val="0"/>
              <w:adjustRightInd w:val="0"/>
              <w:rPr>
                <w:rFonts w:ascii="Fixedsys" w:hAnsi="Fixedsys" w:cs="Times New Roman"/>
                <w:b w:val="0"/>
                <w:noProof/>
                <w:sz w:val="20"/>
                <w:szCs w:val="20"/>
              </w:rPr>
            </w:pPr>
            <w:r w:rsidRPr="00727CF2">
              <w:rPr>
                <w:rFonts w:ascii="Fixedsys" w:hAnsi="Fixedsys" w:cs="Times New Roman"/>
                <w:b w:val="0"/>
                <w:noProof/>
                <w:sz w:val="20"/>
                <w:szCs w:val="20"/>
              </w:rPr>
              <w:t xml:space="preserve">        "SwHandshake": -1,</w:t>
            </w:r>
          </w:p>
          <w:p w14:paraId="4167EC4E" w14:textId="77777777" w:rsidR="00727CF2" w:rsidRPr="00727CF2" w:rsidRDefault="00727CF2" w:rsidP="00727CF2">
            <w:pPr>
              <w:autoSpaceDE w:val="0"/>
              <w:autoSpaceDN w:val="0"/>
              <w:adjustRightInd w:val="0"/>
              <w:rPr>
                <w:rFonts w:ascii="Fixedsys" w:hAnsi="Fixedsys" w:cs="Times New Roman"/>
                <w:b w:val="0"/>
                <w:noProof/>
                <w:sz w:val="20"/>
                <w:szCs w:val="20"/>
              </w:rPr>
            </w:pPr>
            <w:r w:rsidRPr="00727CF2">
              <w:rPr>
                <w:rFonts w:ascii="Fixedsys" w:hAnsi="Fixedsys" w:cs="Times New Roman"/>
                <w:b w:val="0"/>
                <w:noProof/>
                <w:sz w:val="20"/>
                <w:szCs w:val="20"/>
              </w:rPr>
              <w:t xml:space="preserve">        "DataBits": 0,</w:t>
            </w:r>
          </w:p>
          <w:p w14:paraId="4AE1444D" w14:textId="77777777" w:rsidR="00727CF2" w:rsidRPr="00727CF2" w:rsidRDefault="00727CF2" w:rsidP="00727CF2">
            <w:pPr>
              <w:autoSpaceDE w:val="0"/>
              <w:autoSpaceDN w:val="0"/>
              <w:adjustRightInd w:val="0"/>
              <w:rPr>
                <w:rFonts w:ascii="Fixedsys" w:hAnsi="Fixedsys" w:cs="Times New Roman"/>
                <w:b w:val="0"/>
                <w:noProof/>
                <w:sz w:val="20"/>
                <w:szCs w:val="20"/>
              </w:rPr>
            </w:pPr>
            <w:r w:rsidRPr="00727CF2">
              <w:rPr>
                <w:rFonts w:ascii="Fixedsys" w:hAnsi="Fixedsys" w:cs="Times New Roman"/>
                <w:b w:val="0"/>
                <w:noProof/>
                <w:sz w:val="20"/>
                <w:szCs w:val="20"/>
              </w:rPr>
              <w:t xml:space="preserve">        "StopBits": -1,</w:t>
            </w:r>
          </w:p>
          <w:p w14:paraId="3F062141" w14:textId="77777777" w:rsidR="00727CF2" w:rsidRPr="00727CF2" w:rsidRDefault="00727CF2" w:rsidP="00727CF2">
            <w:pPr>
              <w:autoSpaceDE w:val="0"/>
              <w:autoSpaceDN w:val="0"/>
              <w:adjustRightInd w:val="0"/>
              <w:rPr>
                <w:rFonts w:ascii="Fixedsys" w:hAnsi="Fixedsys" w:cs="Times New Roman"/>
                <w:b w:val="0"/>
                <w:noProof/>
                <w:sz w:val="20"/>
                <w:szCs w:val="20"/>
              </w:rPr>
            </w:pPr>
            <w:r w:rsidRPr="00727CF2">
              <w:rPr>
                <w:rFonts w:ascii="Fixedsys" w:hAnsi="Fixedsys" w:cs="Times New Roman"/>
                <w:b w:val="0"/>
                <w:noProof/>
                <w:sz w:val="20"/>
                <w:szCs w:val="20"/>
              </w:rPr>
              <w:t xml:space="preserve">        "Port": 9761,</w:t>
            </w:r>
          </w:p>
          <w:p w14:paraId="693687F0" w14:textId="77777777" w:rsidR="00727CF2" w:rsidRPr="00727CF2" w:rsidRDefault="00727CF2" w:rsidP="00727CF2">
            <w:pPr>
              <w:autoSpaceDE w:val="0"/>
              <w:autoSpaceDN w:val="0"/>
              <w:adjustRightInd w:val="0"/>
              <w:rPr>
                <w:rFonts w:ascii="Fixedsys" w:hAnsi="Fixedsys" w:cs="Times New Roman"/>
                <w:b w:val="0"/>
                <w:noProof/>
                <w:sz w:val="20"/>
                <w:szCs w:val="20"/>
              </w:rPr>
            </w:pPr>
            <w:r w:rsidRPr="00727CF2">
              <w:rPr>
                <w:rFonts w:ascii="Fixedsys" w:hAnsi="Fixedsys" w:cs="Times New Roman"/>
                <w:b w:val="0"/>
                <w:noProof/>
                <w:sz w:val="20"/>
                <w:szCs w:val="20"/>
              </w:rPr>
              <w:t xml:space="preserve">        "EnableAutoPolling": false,</w:t>
            </w:r>
          </w:p>
          <w:p w14:paraId="6C09ED68" w14:textId="77777777" w:rsidR="00727CF2" w:rsidRPr="00727CF2" w:rsidRDefault="00727CF2" w:rsidP="00727CF2">
            <w:pPr>
              <w:autoSpaceDE w:val="0"/>
              <w:autoSpaceDN w:val="0"/>
              <w:adjustRightInd w:val="0"/>
              <w:rPr>
                <w:rFonts w:ascii="Fixedsys" w:hAnsi="Fixedsys" w:cs="Times New Roman"/>
                <w:b w:val="0"/>
                <w:noProof/>
                <w:sz w:val="20"/>
                <w:szCs w:val="20"/>
              </w:rPr>
            </w:pPr>
            <w:r w:rsidRPr="00727CF2">
              <w:rPr>
                <w:rFonts w:ascii="Fixedsys" w:hAnsi="Fixedsys" w:cs="Times New Roman"/>
                <w:b w:val="0"/>
                <w:noProof/>
                <w:sz w:val="20"/>
                <w:szCs w:val="20"/>
              </w:rPr>
              <w:t xml:space="preserve">        "EnableAutoReconnect": true,</w:t>
            </w:r>
          </w:p>
          <w:p w14:paraId="53E5AC36" w14:textId="77777777" w:rsidR="00727CF2" w:rsidRPr="00727CF2" w:rsidRDefault="00727CF2" w:rsidP="00727CF2">
            <w:pPr>
              <w:autoSpaceDE w:val="0"/>
              <w:autoSpaceDN w:val="0"/>
              <w:adjustRightInd w:val="0"/>
              <w:rPr>
                <w:rFonts w:ascii="Fixedsys" w:hAnsi="Fixedsys" w:cs="Times New Roman"/>
                <w:b w:val="0"/>
                <w:noProof/>
                <w:sz w:val="20"/>
                <w:szCs w:val="20"/>
              </w:rPr>
            </w:pPr>
            <w:r w:rsidRPr="00727CF2">
              <w:rPr>
                <w:rFonts w:ascii="Fixedsys" w:hAnsi="Fixedsys" w:cs="Times New Roman"/>
                <w:b w:val="0"/>
                <w:noProof/>
                <w:sz w:val="20"/>
                <w:szCs w:val="20"/>
              </w:rPr>
              <w:t xml:space="preserve">        "TimeBetweenCommands": 200,</w:t>
            </w:r>
          </w:p>
          <w:p w14:paraId="2D0C7028" w14:textId="77777777" w:rsidR="00727CF2" w:rsidRPr="00727CF2" w:rsidRDefault="00727CF2" w:rsidP="00727CF2">
            <w:pPr>
              <w:autoSpaceDE w:val="0"/>
              <w:autoSpaceDN w:val="0"/>
              <w:adjustRightInd w:val="0"/>
              <w:rPr>
                <w:rFonts w:ascii="Fixedsys" w:hAnsi="Fixedsys" w:cs="Times New Roman"/>
                <w:b w:val="0"/>
                <w:noProof/>
                <w:sz w:val="20"/>
                <w:szCs w:val="20"/>
              </w:rPr>
            </w:pPr>
            <w:r w:rsidRPr="00727CF2">
              <w:rPr>
                <w:rFonts w:ascii="Fixedsys" w:hAnsi="Fixedsys" w:cs="Times New Roman"/>
                <w:b w:val="0"/>
                <w:noProof/>
                <w:sz w:val="20"/>
                <w:szCs w:val="20"/>
              </w:rPr>
              <w:t xml:space="preserve">        "ResponseTimeout": 4000,</w:t>
            </w:r>
          </w:p>
          <w:p w14:paraId="51376E85" w14:textId="77777777" w:rsidR="00727CF2" w:rsidRPr="00727CF2" w:rsidRDefault="00727CF2" w:rsidP="00727CF2">
            <w:pPr>
              <w:autoSpaceDE w:val="0"/>
              <w:autoSpaceDN w:val="0"/>
              <w:adjustRightInd w:val="0"/>
              <w:rPr>
                <w:rFonts w:ascii="Fixedsys" w:hAnsi="Fixedsys" w:cs="Times New Roman"/>
                <w:b w:val="0"/>
                <w:noProof/>
                <w:sz w:val="20"/>
                <w:szCs w:val="20"/>
              </w:rPr>
            </w:pPr>
            <w:r w:rsidRPr="00727CF2">
              <w:rPr>
                <w:rFonts w:ascii="Fixedsys" w:hAnsi="Fixedsys" w:cs="Times New Roman"/>
                <w:b w:val="0"/>
                <w:noProof/>
                <w:sz w:val="20"/>
                <w:szCs w:val="20"/>
              </w:rPr>
              <w:t xml:space="preserve">        "WaitForResponse": false,</w:t>
            </w:r>
          </w:p>
          <w:p w14:paraId="5697C2CD" w14:textId="77777777" w:rsidR="00727CF2" w:rsidRPr="00727CF2" w:rsidRDefault="00727CF2" w:rsidP="00727CF2">
            <w:pPr>
              <w:autoSpaceDE w:val="0"/>
              <w:autoSpaceDN w:val="0"/>
              <w:adjustRightInd w:val="0"/>
              <w:rPr>
                <w:rFonts w:ascii="Fixedsys" w:hAnsi="Fixedsys" w:cs="Times New Roman"/>
                <w:b w:val="0"/>
                <w:noProof/>
                <w:sz w:val="20"/>
                <w:szCs w:val="20"/>
              </w:rPr>
            </w:pPr>
            <w:r w:rsidRPr="00727CF2">
              <w:rPr>
                <w:rFonts w:ascii="Fixedsys" w:hAnsi="Fixedsys" w:cs="Times New Roman"/>
                <w:b w:val="0"/>
                <w:noProof/>
                <w:sz w:val="20"/>
                <w:szCs w:val="20"/>
              </w:rPr>
              <w:t xml:space="preserve">        "IpProtocol": 0,</w:t>
            </w:r>
          </w:p>
          <w:p w14:paraId="17190E30" w14:textId="77777777" w:rsidR="00727CF2" w:rsidRPr="00727CF2" w:rsidRDefault="00727CF2" w:rsidP="00727CF2">
            <w:pPr>
              <w:autoSpaceDE w:val="0"/>
              <w:autoSpaceDN w:val="0"/>
              <w:adjustRightInd w:val="0"/>
              <w:rPr>
                <w:rFonts w:ascii="Fixedsys" w:hAnsi="Fixedsys" w:cs="Times New Roman"/>
                <w:b w:val="0"/>
                <w:noProof/>
                <w:sz w:val="20"/>
                <w:szCs w:val="20"/>
              </w:rPr>
            </w:pPr>
            <w:r w:rsidRPr="00727CF2">
              <w:rPr>
                <w:rFonts w:ascii="Fixedsys" w:hAnsi="Fixedsys" w:cs="Times New Roman"/>
                <w:b w:val="0"/>
                <w:noProof/>
                <w:sz w:val="20"/>
                <w:szCs w:val="20"/>
              </w:rPr>
              <w:t xml:space="preserve">        "IsUserAdjustable": false,</w:t>
            </w:r>
          </w:p>
          <w:p w14:paraId="37420781" w14:textId="77777777" w:rsidR="00727CF2" w:rsidRPr="00727CF2" w:rsidRDefault="00727CF2" w:rsidP="00727CF2">
            <w:pPr>
              <w:autoSpaceDE w:val="0"/>
              <w:autoSpaceDN w:val="0"/>
              <w:adjustRightInd w:val="0"/>
              <w:rPr>
                <w:rFonts w:ascii="Fixedsys" w:hAnsi="Fixedsys" w:cs="Times New Roman"/>
                <w:b w:val="0"/>
                <w:noProof/>
                <w:sz w:val="20"/>
                <w:szCs w:val="20"/>
              </w:rPr>
            </w:pPr>
            <w:r w:rsidRPr="00727CF2">
              <w:rPr>
                <w:rFonts w:ascii="Fixedsys" w:hAnsi="Fixedsys" w:cs="Times New Roman"/>
                <w:b w:val="0"/>
                <w:noProof/>
                <w:sz w:val="20"/>
                <w:szCs w:val="20"/>
              </w:rPr>
              <w:t xml:space="preserve">        "Authentication": {</w:t>
            </w:r>
          </w:p>
          <w:p w14:paraId="7B269EF3" w14:textId="77777777" w:rsidR="00727CF2" w:rsidRPr="00727CF2" w:rsidRDefault="00727CF2" w:rsidP="00727CF2">
            <w:pPr>
              <w:autoSpaceDE w:val="0"/>
              <w:autoSpaceDN w:val="0"/>
              <w:adjustRightInd w:val="0"/>
              <w:rPr>
                <w:rFonts w:ascii="Fixedsys" w:hAnsi="Fixedsys" w:cs="Times New Roman"/>
                <w:b w:val="0"/>
                <w:noProof/>
                <w:sz w:val="20"/>
                <w:szCs w:val="20"/>
              </w:rPr>
            </w:pPr>
            <w:r w:rsidRPr="00727CF2">
              <w:rPr>
                <w:rFonts w:ascii="Fixedsys" w:hAnsi="Fixedsys" w:cs="Times New Roman"/>
                <w:b w:val="0"/>
                <w:noProof/>
                <w:sz w:val="20"/>
                <w:szCs w:val="20"/>
              </w:rPr>
              <w:t xml:space="preserve">          "Type": "None",</w:t>
            </w:r>
          </w:p>
          <w:p w14:paraId="13ACCE3C" w14:textId="77777777" w:rsidR="00727CF2" w:rsidRPr="00727CF2" w:rsidRDefault="00727CF2" w:rsidP="00727CF2">
            <w:pPr>
              <w:autoSpaceDE w:val="0"/>
              <w:autoSpaceDN w:val="0"/>
              <w:adjustRightInd w:val="0"/>
              <w:rPr>
                <w:rFonts w:ascii="Fixedsys" w:hAnsi="Fixedsys" w:cs="Times New Roman"/>
                <w:b w:val="0"/>
                <w:noProof/>
                <w:sz w:val="20"/>
                <w:szCs w:val="20"/>
              </w:rPr>
            </w:pPr>
            <w:r w:rsidRPr="00727CF2">
              <w:rPr>
                <w:rFonts w:ascii="Fixedsys" w:hAnsi="Fixedsys" w:cs="Times New Roman"/>
                <w:b w:val="0"/>
                <w:noProof/>
                <w:sz w:val="20"/>
                <w:szCs w:val="20"/>
              </w:rPr>
              <w:t xml:space="preserve">          "Required": false</w:t>
            </w:r>
          </w:p>
          <w:p w14:paraId="6770944F" w14:textId="77777777" w:rsidR="00727CF2" w:rsidRPr="00727CF2" w:rsidRDefault="00727CF2" w:rsidP="00727CF2">
            <w:pPr>
              <w:autoSpaceDE w:val="0"/>
              <w:autoSpaceDN w:val="0"/>
              <w:adjustRightInd w:val="0"/>
              <w:rPr>
                <w:rFonts w:ascii="Fixedsys" w:hAnsi="Fixedsys" w:cs="Times New Roman"/>
                <w:b w:val="0"/>
                <w:noProof/>
                <w:sz w:val="20"/>
                <w:szCs w:val="20"/>
              </w:rPr>
            </w:pPr>
            <w:r w:rsidRPr="00727CF2">
              <w:rPr>
                <w:rFonts w:ascii="Fixedsys" w:hAnsi="Fixedsys" w:cs="Times New Roman"/>
                <w:b w:val="0"/>
                <w:noProof/>
                <w:sz w:val="20"/>
                <w:szCs w:val="20"/>
              </w:rPr>
              <w:t xml:space="preserve">        },</w:t>
            </w:r>
          </w:p>
          <w:p w14:paraId="64F68399" w14:textId="77777777" w:rsidR="00727CF2" w:rsidRPr="00727CF2" w:rsidRDefault="00727CF2" w:rsidP="00727CF2">
            <w:pPr>
              <w:autoSpaceDE w:val="0"/>
              <w:autoSpaceDN w:val="0"/>
              <w:adjustRightInd w:val="0"/>
              <w:rPr>
                <w:rFonts w:ascii="Fixedsys" w:hAnsi="Fixedsys" w:cs="Times New Roman"/>
                <w:b w:val="0"/>
                <w:noProof/>
                <w:sz w:val="20"/>
                <w:szCs w:val="20"/>
              </w:rPr>
            </w:pPr>
            <w:r w:rsidRPr="00727CF2">
              <w:rPr>
                <w:rFonts w:ascii="Fixedsys" w:hAnsi="Fixedsys" w:cs="Times New Roman"/>
                <w:b w:val="0"/>
                <w:noProof/>
                <w:sz w:val="20"/>
                <w:szCs w:val="20"/>
              </w:rPr>
              <w:t xml:space="preserve">        "IsSecure": false,</w:t>
            </w:r>
          </w:p>
          <w:p w14:paraId="602369CF" w14:textId="77777777" w:rsidR="00727CF2" w:rsidRPr="00727CF2" w:rsidRDefault="00727CF2" w:rsidP="00727CF2">
            <w:pPr>
              <w:autoSpaceDE w:val="0"/>
              <w:autoSpaceDN w:val="0"/>
              <w:adjustRightInd w:val="0"/>
              <w:rPr>
                <w:rFonts w:ascii="Fixedsys" w:hAnsi="Fixedsys" w:cs="Times New Roman"/>
                <w:b w:val="0"/>
                <w:noProof/>
                <w:sz w:val="20"/>
                <w:szCs w:val="20"/>
              </w:rPr>
            </w:pPr>
            <w:r w:rsidRPr="00727CF2">
              <w:rPr>
                <w:rFonts w:ascii="Fixedsys" w:hAnsi="Fixedsys" w:cs="Times New Roman"/>
                <w:b w:val="0"/>
                <w:noProof/>
                <w:sz w:val="20"/>
                <w:szCs w:val="20"/>
              </w:rPr>
              <w:t xml:space="preserve">        "UserAdjustableProperties": [        </w:t>
            </w:r>
          </w:p>
          <w:p w14:paraId="499F1340" w14:textId="77777777" w:rsidR="00727CF2" w:rsidRPr="00727CF2" w:rsidRDefault="00727CF2" w:rsidP="00727CF2">
            <w:pPr>
              <w:autoSpaceDE w:val="0"/>
              <w:autoSpaceDN w:val="0"/>
              <w:adjustRightInd w:val="0"/>
              <w:rPr>
                <w:rFonts w:ascii="Fixedsys" w:hAnsi="Fixedsys" w:cs="Times New Roman"/>
                <w:b w:val="0"/>
                <w:noProof/>
                <w:sz w:val="20"/>
                <w:szCs w:val="20"/>
              </w:rPr>
            </w:pPr>
            <w:r w:rsidRPr="00727CF2">
              <w:rPr>
                <w:rFonts w:ascii="Fixedsys" w:hAnsi="Fixedsys" w:cs="Times New Roman"/>
                <w:b w:val="0"/>
                <w:noProof/>
                <w:sz w:val="20"/>
                <w:szCs w:val="20"/>
              </w:rPr>
              <w:t xml:space="preserve">        ],</w:t>
            </w:r>
          </w:p>
          <w:p w14:paraId="76B24B0C" w14:textId="77777777" w:rsidR="00727CF2" w:rsidRPr="00727CF2" w:rsidRDefault="00727CF2" w:rsidP="00727CF2">
            <w:pPr>
              <w:autoSpaceDE w:val="0"/>
              <w:autoSpaceDN w:val="0"/>
              <w:adjustRightInd w:val="0"/>
              <w:rPr>
                <w:rFonts w:ascii="Fixedsys" w:hAnsi="Fixedsys" w:cs="Times New Roman"/>
                <w:b w:val="0"/>
                <w:noProof/>
                <w:sz w:val="20"/>
                <w:szCs w:val="20"/>
              </w:rPr>
            </w:pPr>
            <w:r w:rsidRPr="00727CF2">
              <w:rPr>
                <w:rFonts w:ascii="Fixedsys" w:hAnsi="Fixedsys" w:cs="Times New Roman"/>
                <w:b w:val="0"/>
                <w:noProof/>
                <w:sz w:val="20"/>
                <w:szCs w:val="20"/>
              </w:rPr>
              <w:t xml:space="preserve">        "DeviceId": 0</w:t>
            </w:r>
          </w:p>
          <w:p w14:paraId="30F61288" w14:textId="77777777" w:rsidR="00727CF2" w:rsidRDefault="00727CF2" w:rsidP="00727CF2">
            <w:r w:rsidRPr="00727CF2">
              <w:rPr>
                <w:rFonts w:ascii="Fixedsys" w:hAnsi="Fixedsys" w:cs="Times New Roman"/>
                <w:b w:val="0"/>
                <w:noProof/>
                <w:sz w:val="20"/>
                <w:szCs w:val="20"/>
              </w:rPr>
              <w:t xml:space="preserve">      },</w:t>
            </w:r>
          </w:p>
        </w:tc>
      </w:tr>
    </w:tbl>
    <w:p w14:paraId="6D9168C4" w14:textId="77777777" w:rsidR="00727CF2" w:rsidRDefault="00727CF2" w:rsidP="00727CF2"/>
    <w:p w14:paraId="7E6D186B" w14:textId="77777777" w:rsidR="00727CF2" w:rsidRDefault="00727CF2" w:rsidP="00727CF2">
      <w:r>
        <w:br w:type="page"/>
      </w:r>
    </w:p>
    <w:p w14:paraId="3A4EAC65" w14:textId="77777777" w:rsidR="000424AD" w:rsidRDefault="000424AD" w:rsidP="000D7C32">
      <w:pPr>
        <w:pStyle w:val="Heading5"/>
      </w:pPr>
      <w:r>
        <w:lastRenderedPageBreak/>
        <w:tab/>
      </w:r>
      <w:r w:rsidR="000D7C32">
        <w:t>PowerWaitPeriod</w:t>
      </w:r>
    </w:p>
    <w:p w14:paraId="77386B57" w14:textId="77777777" w:rsidR="000D7C32" w:rsidRDefault="000D7C32" w:rsidP="000D7C32">
      <w:pPr>
        <w:ind w:left="720"/>
      </w:pPr>
      <w:r>
        <w:t>Specifies the warm up and cool down settings on a driver.</w:t>
      </w:r>
    </w:p>
    <w:p w14:paraId="4A7AE1D7" w14:textId="77777777" w:rsidR="00F217D4" w:rsidRDefault="00F217D4" w:rsidP="000D7C32">
      <w:pPr>
        <w:ind w:left="720"/>
      </w:pPr>
      <w:r w:rsidRPr="00F217D4">
        <w:rPr>
          <w:b/>
        </w:rPr>
        <w:t>UserLocalWarmupTimer</w:t>
      </w:r>
      <w:r>
        <w:t xml:space="preserve"> (bool)</w:t>
      </w:r>
    </w:p>
    <w:p w14:paraId="6736CB0C" w14:textId="77777777" w:rsidR="00F217D4" w:rsidRDefault="00F217D4" w:rsidP="00F217D4">
      <w:pPr>
        <w:ind w:left="1440"/>
      </w:pPr>
      <w:r>
        <w:t>Set to true if the framework should handle the warm up sequence using a timer. Set to false if the device provides accurate warm up feedback and handle the feedback within the driver.</w:t>
      </w:r>
    </w:p>
    <w:p w14:paraId="3C187250" w14:textId="77777777" w:rsidR="00F217D4" w:rsidRDefault="00F217D4" w:rsidP="000D7C32">
      <w:pPr>
        <w:ind w:left="720"/>
      </w:pPr>
      <w:r w:rsidRPr="00F217D4">
        <w:rPr>
          <w:b/>
        </w:rPr>
        <w:t>WarmUpTime</w:t>
      </w:r>
      <w:r>
        <w:t xml:space="preserve"> (uint)</w:t>
      </w:r>
    </w:p>
    <w:p w14:paraId="10E63092" w14:textId="77777777" w:rsidR="00F217D4" w:rsidRDefault="00F217D4" w:rsidP="000D7C32">
      <w:pPr>
        <w:ind w:left="720"/>
      </w:pPr>
      <w:r>
        <w:tab/>
        <w:t>The amount of time the framework should use for its warm up timer.</w:t>
      </w:r>
    </w:p>
    <w:p w14:paraId="69E20BC8" w14:textId="77777777" w:rsidR="00F217D4" w:rsidRDefault="00F217D4" w:rsidP="000D7C32">
      <w:pPr>
        <w:ind w:left="720"/>
      </w:pPr>
      <w:r w:rsidRPr="00F217D4">
        <w:rPr>
          <w:b/>
        </w:rPr>
        <w:t>UseLocalCooldownTimer</w:t>
      </w:r>
      <w:r>
        <w:t xml:space="preserve"> (bool)</w:t>
      </w:r>
    </w:p>
    <w:p w14:paraId="1FEAE115" w14:textId="77777777" w:rsidR="00F217D4" w:rsidRDefault="00F217D4" w:rsidP="00F217D4">
      <w:pPr>
        <w:ind w:left="1440"/>
      </w:pPr>
      <w:r>
        <w:t>Set to true if the framework should handle the cool down sequence using a timer. Set to false if the device provides accurate cool down feedback and handle the feedback within the driver.</w:t>
      </w:r>
    </w:p>
    <w:p w14:paraId="10C9ABE9" w14:textId="77777777" w:rsidR="00F217D4" w:rsidRDefault="00F217D4" w:rsidP="000D7C32">
      <w:pPr>
        <w:ind w:left="720"/>
      </w:pPr>
      <w:r w:rsidRPr="00F217D4">
        <w:rPr>
          <w:b/>
        </w:rPr>
        <w:t>CoolDownTime</w:t>
      </w:r>
      <w:r>
        <w:t xml:space="preserve"> (uint)</w:t>
      </w:r>
    </w:p>
    <w:p w14:paraId="23D4D5D9" w14:textId="77777777" w:rsidR="006260B1" w:rsidRDefault="00F217D4" w:rsidP="00727CF2">
      <w:pPr>
        <w:ind w:left="720"/>
      </w:pPr>
      <w:r>
        <w:tab/>
        <w:t>The amount of time the framework should use for its cool down timer.</w:t>
      </w:r>
    </w:p>
    <w:p w14:paraId="371CB542" w14:textId="77777777" w:rsidR="00727CF2" w:rsidRDefault="00727CF2" w:rsidP="00727CF2">
      <w:pPr>
        <w:ind w:left="720"/>
      </w:pPr>
    </w:p>
    <w:p w14:paraId="63626D21" w14:textId="77777777" w:rsidR="00727CF2" w:rsidRDefault="00727CF2" w:rsidP="00727CF2">
      <w:pPr>
        <w:ind w:left="720"/>
      </w:pPr>
      <w:r>
        <w:t>Example of this property in JSON:</w:t>
      </w:r>
    </w:p>
    <w:tbl>
      <w:tblPr>
        <w:tblStyle w:val="TableGrid"/>
        <w:tblW w:w="0" w:type="auto"/>
        <w:tblInd w:w="720" w:type="dxa"/>
        <w:tblLook w:val="04A0" w:firstRow="1" w:lastRow="0" w:firstColumn="1" w:lastColumn="0" w:noHBand="0" w:noVBand="1"/>
      </w:tblPr>
      <w:tblGrid>
        <w:gridCol w:w="8630"/>
      </w:tblGrid>
      <w:tr w:rsidR="00727CF2" w14:paraId="18A621FF" w14:textId="77777777" w:rsidTr="00727CF2">
        <w:trPr>
          <w:cnfStyle w:val="100000000000" w:firstRow="1" w:lastRow="0" w:firstColumn="0" w:lastColumn="0" w:oddVBand="0" w:evenVBand="0" w:oddHBand="0" w:evenHBand="0" w:firstRowFirstColumn="0" w:firstRowLastColumn="0" w:lastRowFirstColumn="0" w:lastRowLastColumn="0"/>
        </w:trPr>
        <w:tc>
          <w:tcPr>
            <w:tcW w:w="9350" w:type="dxa"/>
          </w:tcPr>
          <w:p w14:paraId="5201881E" w14:textId="77777777" w:rsidR="00727CF2" w:rsidRPr="00727CF2" w:rsidRDefault="00727CF2" w:rsidP="00727CF2">
            <w:pPr>
              <w:autoSpaceDE w:val="0"/>
              <w:autoSpaceDN w:val="0"/>
              <w:adjustRightInd w:val="0"/>
              <w:rPr>
                <w:rFonts w:ascii="Fixedsys" w:hAnsi="Fixedsys" w:cs="Times New Roman"/>
                <w:b w:val="0"/>
                <w:noProof/>
                <w:sz w:val="20"/>
                <w:szCs w:val="20"/>
              </w:rPr>
            </w:pPr>
            <w:r w:rsidRPr="00727CF2">
              <w:rPr>
                <w:rFonts w:ascii="Fixedsys" w:hAnsi="Fixedsys" w:cs="Times New Roman"/>
                <w:b w:val="0"/>
                <w:noProof/>
                <w:sz w:val="20"/>
                <w:szCs w:val="20"/>
              </w:rPr>
              <w:t xml:space="preserve">     "PowerWaitPeriod": {</w:t>
            </w:r>
          </w:p>
          <w:p w14:paraId="1FCFCDC7" w14:textId="77777777" w:rsidR="00727CF2" w:rsidRPr="00727CF2" w:rsidRDefault="00727CF2" w:rsidP="00727CF2">
            <w:pPr>
              <w:autoSpaceDE w:val="0"/>
              <w:autoSpaceDN w:val="0"/>
              <w:adjustRightInd w:val="0"/>
              <w:rPr>
                <w:rFonts w:ascii="Fixedsys" w:hAnsi="Fixedsys" w:cs="Times New Roman"/>
                <w:b w:val="0"/>
                <w:noProof/>
                <w:sz w:val="20"/>
                <w:szCs w:val="20"/>
              </w:rPr>
            </w:pPr>
            <w:r w:rsidRPr="00727CF2">
              <w:rPr>
                <w:rFonts w:ascii="Fixedsys" w:hAnsi="Fixedsys" w:cs="Times New Roman"/>
                <w:b w:val="0"/>
                <w:noProof/>
                <w:sz w:val="20"/>
                <w:szCs w:val="20"/>
              </w:rPr>
              <w:t xml:space="preserve">        "UseLocalWarmupTimer": true,</w:t>
            </w:r>
          </w:p>
          <w:p w14:paraId="02160DD5" w14:textId="77777777" w:rsidR="00727CF2" w:rsidRPr="00727CF2" w:rsidRDefault="00727CF2" w:rsidP="00727CF2">
            <w:pPr>
              <w:autoSpaceDE w:val="0"/>
              <w:autoSpaceDN w:val="0"/>
              <w:adjustRightInd w:val="0"/>
              <w:rPr>
                <w:rFonts w:ascii="Fixedsys" w:hAnsi="Fixedsys" w:cs="Times New Roman"/>
                <w:b w:val="0"/>
                <w:noProof/>
                <w:sz w:val="20"/>
                <w:szCs w:val="20"/>
              </w:rPr>
            </w:pPr>
            <w:r w:rsidRPr="00727CF2">
              <w:rPr>
                <w:rFonts w:ascii="Fixedsys" w:hAnsi="Fixedsys" w:cs="Times New Roman"/>
                <w:b w:val="0"/>
                <w:noProof/>
                <w:sz w:val="20"/>
                <w:szCs w:val="20"/>
              </w:rPr>
              <w:t xml:space="preserve">        "WarmUpTime": 4,</w:t>
            </w:r>
          </w:p>
          <w:p w14:paraId="231D633F" w14:textId="77777777" w:rsidR="00727CF2" w:rsidRPr="00727CF2" w:rsidRDefault="00727CF2" w:rsidP="00727CF2">
            <w:pPr>
              <w:autoSpaceDE w:val="0"/>
              <w:autoSpaceDN w:val="0"/>
              <w:adjustRightInd w:val="0"/>
              <w:rPr>
                <w:rFonts w:ascii="Fixedsys" w:hAnsi="Fixedsys" w:cs="Times New Roman"/>
                <w:b w:val="0"/>
                <w:noProof/>
                <w:sz w:val="20"/>
                <w:szCs w:val="20"/>
              </w:rPr>
            </w:pPr>
            <w:r w:rsidRPr="00727CF2">
              <w:rPr>
                <w:rFonts w:ascii="Fixedsys" w:hAnsi="Fixedsys" w:cs="Times New Roman"/>
                <w:b w:val="0"/>
                <w:noProof/>
                <w:sz w:val="20"/>
                <w:szCs w:val="20"/>
              </w:rPr>
              <w:t xml:space="preserve">        "UseLocalCooldownTimer": true,</w:t>
            </w:r>
          </w:p>
          <w:p w14:paraId="39752A93" w14:textId="77777777" w:rsidR="00727CF2" w:rsidRPr="00727CF2" w:rsidRDefault="00727CF2" w:rsidP="00727CF2">
            <w:pPr>
              <w:autoSpaceDE w:val="0"/>
              <w:autoSpaceDN w:val="0"/>
              <w:adjustRightInd w:val="0"/>
              <w:rPr>
                <w:rFonts w:ascii="Fixedsys" w:hAnsi="Fixedsys" w:cs="Times New Roman"/>
                <w:b w:val="0"/>
                <w:noProof/>
                <w:sz w:val="20"/>
                <w:szCs w:val="20"/>
              </w:rPr>
            </w:pPr>
            <w:r w:rsidRPr="00727CF2">
              <w:rPr>
                <w:rFonts w:ascii="Fixedsys" w:hAnsi="Fixedsys" w:cs="Times New Roman"/>
                <w:b w:val="0"/>
                <w:noProof/>
                <w:sz w:val="20"/>
                <w:szCs w:val="20"/>
              </w:rPr>
              <w:t xml:space="preserve">        "CoolDownTime": 4</w:t>
            </w:r>
          </w:p>
          <w:p w14:paraId="5EEF2D35" w14:textId="77777777" w:rsidR="00727CF2" w:rsidRDefault="00727CF2" w:rsidP="00727CF2">
            <w:r w:rsidRPr="00727CF2">
              <w:rPr>
                <w:rFonts w:ascii="Fixedsys" w:hAnsi="Fixedsys" w:cs="Times New Roman"/>
                <w:b w:val="0"/>
                <w:noProof/>
                <w:sz w:val="20"/>
                <w:szCs w:val="20"/>
              </w:rPr>
              <w:t xml:space="preserve">      },</w:t>
            </w:r>
          </w:p>
        </w:tc>
      </w:tr>
    </w:tbl>
    <w:p w14:paraId="38730203" w14:textId="77777777" w:rsidR="00727CF2" w:rsidRDefault="00727CF2" w:rsidP="00727CF2">
      <w:pPr>
        <w:ind w:left="720"/>
      </w:pPr>
    </w:p>
    <w:p w14:paraId="2F2106C8" w14:textId="77777777" w:rsidR="00727CF2" w:rsidRDefault="00727CF2" w:rsidP="00727CF2">
      <w:r>
        <w:br w:type="page"/>
      </w:r>
    </w:p>
    <w:p w14:paraId="210DEA65" w14:textId="77777777" w:rsidR="00162494" w:rsidRDefault="00F217D4" w:rsidP="00F217D4">
      <w:pPr>
        <w:pStyle w:val="Heading5"/>
      </w:pPr>
      <w:r>
        <w:lastRenderedPageBreak/>
        <w:t>StandardCommands</w:t>
      </w:r>
    </w:p>
    <w:p w14:paraId="2DE5DFF6" w14:textId="77777777" w:rsidR="00F217D4" w:rsidRDefault="00F217D4" w:rsidP="00F217D4">
      <w:pPr>
        <w:ind w:left="720"/>
      </w:pPr>
      <w:r>
        <w:t>This is where the majority of standard commands will be defined used by the framework.</w:t>
      </w:r>
    </w:p>
    <w:p w14:paraId="66CDADD7" w14:textId="77777777" w:rsidR="00F217D4" w:rsidRDefault="006260B1" w:rsidP="00F217D4">
      <w:pPr>
        <w:ind w:left="720"/>
      </w:pPr>
      <w:r>
        <w:t>This property is of type Dictionary&lt;StandardCommandsEnum, Commands&gt; where the key is the standard command and the value is the information about the standard command.</w:t>
      </w:r>
    </w:p>
    <w:p w14:paraId="7B930A43" w14:textId="77777777" w:rsidR="00CD19E7" w:rsidRDefault="00CD19E7" w:rsidP="00F217D4">
      <w:pPr>
        <w:ind w:left="720"/>
      </w:pPr>
      <w:r>
        <w:t>Only standard commands found in Appendix A may be used in JSON. All other standard commands (Appendix B) must be</w:t>
      </w:r>
      <w:r w:rsidR="006260B1">
        <w:t xml:space="preserve"> supported in the protocol class instead by overriding the appropriate method and building the command within the protocol. </w:t>
      </w:r>
      <w:r>
        <w:t>An example of this would be (this is explained in earlier sections):</w:t>
      </w:r>
      <w:r>
        <w:tab/>
      </w:r>
    </w:p>
    <w:tbl>
      <w:tblPr>
        <w:tblStyle w:val="TableGrid"/>
        <w:tblW w:w="0" w:type="auto"/>
        <w:tblInd w:w="720" w:type="dxa"/>
        <w:tblLook w:val="04A0" w:firstRow="1" w:lastRow="0" w:firstColumn="1" w:lastColumn="0" w:noHBand="0" w:noVBand="1"/>
      </w:tblPr>
      <w:tblGrid>
        <w:gridCol w:w="8630"/>
      </w:tblGrid>
      <w:tr w:rsidR="00CD19E7" w14:paraId="7BAC5A70" w14:textId="77777777" w:rsidTr="00CD19E7">
        <w:trPr>
          <w:cnfStyle w:val="100000000000" w:firstRow="1" w:lastRow="0" w:firstColumn="0" w:lastColumn="0" w:oddVBand="0" w:evenVBand="0" w:oddHBand="0" w:evenHBand="0" w:firstRowFirstColumn="0" w:firstRowLastColumn="0" w:lastRowFirstColumn="0" w:lastRowLastColumn="0"/>
        </w:trPr>
        <w:tc>
          <w:tcPr>
            <w:tcW w:w="9350" w:type="dxa"/>
          </w:tcPr>
          <w:p w14:paraId="52FDA187" w14:textId="77777777" w:rsidR="00CD19E7" w:rsidRPr="00CD19E7" w:rsidRDefault="00CD19E7" w:rsidP="00CD19E7">
            <w:pPr>
              <w:autoSpaceDE w:val="0"/>
              <w:autoSpaceDN w:val="0"/>
              <w:adjustRightInd w:val="0"/>
              <w:rPr>
                <w:rFonts w:ascii="Fixedsys" w:hAnsi="Fixedsys" w:cs="Times New Roman"/>
                <w:b w:val="0"/>
                <w:noProof/>
                <w:sz w:val="20"/>
                <w:szCs w:val="20"/>
              </w:rPr>
            </w:pPr>
            <w:r w:rsidRPr="00CD19E7">
              <w:rPr>
                <w:rFonts w:ascii="Fixedsys" w:hAnsi="Fixedsys" w:cs="Times New Roman"/>
                <w:b w:val="0"/>
                <w:noProof/>
                <w:sz w:val="20"/>
                <w:szCs w:val="20"/>
              </w:rPr>
              <w:t xml:space="preserve">        </w:t>
            </w:r>
            <w:r w:rsidRPr="00CD19E7">
              <w:rPr>
                <w:rFonts w:ascii="Fixedsys" w:hAnsi="Fixedsys" w:cs="Times New Roman"/>
                <w:b w:val="0"/>
                <w:noProof/>
                <w:color w:val="0000FF"/>
                <w:sz w:val="20"/>
                <w:szCs w:val="20"/>
              </w:rPr>
              <w:t>public</w:t>
            </w:r>
            <w:r w:rsidRPr="00CD19E7">
              <w:rPr>
                <w:rFonts w:ascii="Fixedsys" w:hAnsi="Fixedsys" w:cs="Times New Roman"/>
                <w:b w:val="0"/>
                <w:noProof/>
                <w:sz w:val="20"/>
                <w:szCs w:val="20"/>
              </w:rPr>
              <w:t xml:space="preserve"> </w:t>
            </w:r>
            <w:r w:rsidRPr="00CD19E7">
              <w:rPr>
                <w:rFonts w:ascii="Fixedsys" w:hAnsi="Fixedsys" w:cs="Times New Roman"/>
                <w:b w:val="0"/>
                <w:noProof/>
                <w:color w:val="0000FF"/>
                <w:sz w:val="20"/>
                <w:szCs w:val="20"/>
              </w:rPr>
              <w:t>override</w:t>
            </w:r>
            <w:r w:rsidRPr="00CD19E7">
              <w:rPr>
                <w:rFonts w:ascii="Fixedsys" w:hAnsi="Fixedsys" w:cs="Times New Roman"/>
                <w:b w:val="0"/>
                <w:noProof/>
                <w:sz w:val="20"/>
                <w:szCs w:val="20"/>
              </w:rPr>
              <w:t xml:space="preserve"> </w:t>
            </w:r>
            <w:r w:rsidRPr="00CD19E7">
              <w:rPr>
                <w:rFonts w:ascii="Fixedsys" w:hAnsi="Fixedsys" w:cs="Times New Roman"/>
                <w:b w:val="0"/>
                <w:noProof/>
                <w:color w:val="0000FF"/>
                <w:sz w:val="20"/>
                <w:szCs w:val="20"/>
              </w:rPr>
              <w:t>void</w:t>
            </w:r>
            <w:r w:rsidRPr="00CD19E7">
              <w:rPr>
                <w:rFonts w:ascii="Fixedsys" w:hAnsi="Fixedsys" w:cs="Times New Roman"/>
                <w:b w:val="0"/>
                <w:noProof/>
                <w:sz w:val="20"/>
                <w:szCs w:val="20"/>
              </w:rPr>
              <w:t xml:space="preserve"> PlayPause()</w:t>
            </w:r>
          </w:p>
          <w:p w14:paraId="672A952D" w14:textId="77777777" w:rsidR="00CD19E7" w:rsidRPr="00CD19E7" w:rsidRDefault="00CD19E7" w:rsidP="00CD19E7">
            <w:pPr>
              <w:autoSpaceDE w:val="0"/>
              <w:autoSpaceDN w:val="0"/>
              <w:adjustRightInd w:val="0"/>
              <w:rPr>
                <w:rFonts w:ascii="Fixedsys" w:hAnsi="Fixedsys" w:cs="Times New Roman"/>
                <w:b w:val="0"/>
                <w:noProof/>
                <w:sz w:val="20"/>
                <w:szCs w:val="20"/>
              </w:rPr>
            </w:pPr>
            <w:r w:rsidRPr="00CD19E7">
              <w:rPr>
                <w:rFonts w:ascii="Fixedsys" w:hAnsi="Fixedsys" w:cs="Times New Roman"/>
                <w:b w:val="0"/>
                <w:noProof/>
                <w:sz w:val="20"/>
                <w:szCs w:val="20"/>
              </w:rPr>
              <w:t xml:space="preserve">        {</w:t>
            </w:r>
          </w:p>
          <w:p w14:paraId="67A9D715" w14:textId="77777777" w:rsidR="00CD19E7" w:rsidRPr="00CD19E7" w:rsidRDefault="00CD19E7" w:rsidP="00CD19E7">
            <w:pPr>
              <w:autoSpaceDE w:val="0"/>
              <w:autoSpaceDN w:val="0"/>
              <w:adjustRightInd w:val="0"/>
              <w:rPr>
                <w:rFonts w:ascii="Fixedsys" w:hAnsi="Fixedsys" w:cs="Times New Roman"/>
                <w:b w:val="0"/>
                <w:noProof/>
                <w:sz w:val="20"/>
                <w:szCs w:val="20"/>
              </w:rPr>
            </w:pPr>
            <w:r w:rsidRPr="00CD19E7">
              <w:rPr>
                <w:rFonts w:ascii="Fixedsys" w:hAnsi="Fixedsys" w:cs="Times New Roman"/>
                <w:b w:val="0"/>
                <w:noProof/>
                <w:sz w:val="20"/>
                <w:szCs w:val="20"/>
              </w:rPr>
              <w:t xml:space="preserve">            </w:t>
            </w:r>
            <w:r w:rsidRPr="00CD19E7">
              <w:rPr>
                <w:rFonts w:ascii="Fixedsys" w:hAnsi="Fixedsys" w:cs="Times New Roman"/>
                <w:b w:val="0"/>
                <w:noProof/>
                <w:color w:val="2B91AF"/>
                <w:sz w:val="20"/>
                <w:szCs w:val="20"/>
              </w:rPr>
              <w:t>CommandSet</w:t>
            </w:r>
            <w:r w:rsidRPr="00CD19E7">
              <w:rPr>
                <w:rFonts w:ascii="Fixedsys" w:hAnsi="Fixedsys" w:cs="Times New Roman"/>
                <w:b w:val="0"/>
                <w:noProof/>
                <w:sz w:val="20"/>
                <w:szCs w:val="20"/>
              </w:rPr>
              <w:t xml:space="preserve"> command = </w:t>
            </w:r>
            <w:r w:rsidRPr="00CD19E7">
              <w:rPr>
                <w:rFonts w:ascii="Fixedsys" w:hAnsi="Fixedsys" w:cs="Times New Roman"/>
                <w:b w:val="0"/>
                <w:noProof/>
                <w:color w:val="0000FF"/>
                <w:sz w:val="20"/>
                <w:szCs w:val="20"/>
              </w:rPr>
              <w:t>new</w:t>
            </w:r>
            <w:r w:rsidRPr="00CD19E7">
              <w:rPr>
                <w:rFonts w:ascii="Fixedsys" w:hAnsi="Fixedsys" w:cs="Times New Roman"/>
                <w:b w:val="0"/>
                <w:noProof/>
                <w:sz w:val="20"/>
                <w:szCs w:val="20"/>
              </w:rPr>
              <w:t xml:space="preserve"> </w:t>
            </w:r>
            <w:r w:rsidRPr="00CD19E7">
              <w:rPr>
                <w:rFonts w:ascii="Fixedsys" w:hAnsi="Fixedsys" w:cs="Times New Roman"/>
                <w:b w:val="0"/>
                <w:noProof/>
                <w:color w:val="2B91AF"/>
                <w:sz w:val="20"/>
                <w:szCs w:val="20"/>
              </w:rPr>
              <w:t>CommandSet</w:t>
            </w:r>
            <w:r w:rsidRPr="00CD19E7">
              <w:rPr>
                <w:rFonts w:ascii="Fixedsys" w:hAnsi="Fixedsys" w:cs="Times New Roman"/>
                <w:b w:val="0"/>
                <w:noProof/>
                <w:sz w:val="20"/>
                <w:szCs w:val="20"/>
              </w:rPr>
              <w:t>(</w:t>
            </w:r>
            <w:r w:rsidRPr="00CD19E7">
              <w:rPr>
                <w:rFonts w:ascii="Fixedsys" w:hAnsi="Fixedsys" w:cs="Times New Roman"/>
                <w:b w:val="0"/>
                <w:noProof/>
                <w:color w:val="A31515"/>
                <w:sz w:val="20"/>
                <w:szCs w:val="20"/>
              </w:rPr>
              <w:t>"PlayPause"</w:t>
            </w:r>
            <w:r w:rsidRPr="00CD19E7">
              <w:rPr>
                <w:rFonts w:ascii="Fixedsys" w:hAnsi="Fixedsys" w:cs="Times New Roman"/>
                <w:b w:val="0"/>
                <w:noProof/>
                <w:sz w:val="20"/>
                <w:szCs w:val="20"/>
              </w:rPr>
              <w:t xml:space="preserve">, </w:t>
            </w:r>
            <w:r w:rsidRPr="00CD19E7">
              <w:rPr>
                <w:rFonts w:ascii="Fixedsys" w:hAnsi="Fixedsys" w:cs="Times New Roman"/>
                <w:b w:val="0"/>
                <w:noProof/>
                <w:color w:val="A31515"/>
                <w:sz w:val="20"/>
                <w:szCs w:val="20"/>
              </w:rPr>
              <w:t>"keypress/play"</w:t>
            </w:r>
            <w:r w:rsidRPr="00CD19E7">
              <w:rPr>
                <w:rFonts w:ascii="Fixedsys" w:hAnsi="Fixedsys" w:cs="Times New Roman"/>
                <w:b w:val="0"/>
                <w:noProof/>
                <w:sz w:val="20"/>
                <w:szCs w:val="20"/>
              </w:rPr>
              <w:t xml:space="preserve">, </w:t>
            </w:r>
            <w:r w:rsidRPr="00CD19E7">
              <w:rPr>
                <w:rFonts w:ascii="Fixedsys" w:hAnsi="Fixedsys" w:cs="Times New Roman"/>
                <w:b w:val="0"/>
                <w:noProof/>
                <w:color w:val="2B91AF"/>
                <w:sz w:val="20"/>
                <w:szCs w:val="20"/>
              </w:rPr>
              <w:t>CommonCommandGroupType</w:t>
            </w:r>
            <w:r w:rsidRPr="00CD19E7">
              <w:rPr>
                <w:rFonts w:ascii="Fixedsys" w:hAnsi="Fixedsys" w:cs="Times New Roman"/>
                <w:b w:val="0"/>
                <w:noProof/>
                <w:sz w:val="20"/>
                <w:szCs w:val="20"/>
              </w:rPr>
              <w:t xml:space="preserve">.Other, </w:t>
            </w:r>
            <w:r w:rsidRPr="00CD19E7">
              <w:rPr>
                <w:rFonts w:ascii="Fixedsys" w:hAnsi="Fixedsys" w:cs="Times New Roman"/>
                <w:b w:val="0"/>
                <w:noProof/>
                <w:color w:val="0000FF"/>
                <w:sz w:val="20"/>
                <w:szCs w:val="20"/>
              </w:rPr>
              <w:t>null</w:t>
            </w:r>
            <w:r w:rsidRPr="00CD19E7">
              <w:rPr>
                <w:rFonts w:ascii="Fixedsys" w:hAnsi="Fixedsys" w:cs="Times New Roman"/>
                <w:b w:val="0"/>
                <w:noProof/>
                <w:sz w:val="20"/>
                <w:szCs w:val="20"/>
              </w:rPr>
              <w:t xml:space="preserve">, </w:t>
            </w:r>
            <w:r w:rsidRPr="00CD19E7">
              <w:rPr>
                <w:rFonts w:ascii="Fixedsys" w:hAnsi="Fixedsys" w:cs="Times New Roman"/>
                <w:b w:val="0"/>
                <w:noProof/>
                <w:color w:val="0000FF"/>
                <w:sz w:val="20"/>
                <w:szCs w:val="20"/>
              </w:rPr>
              <w:t>false</w:t>
            </w:r>
            <w:r w:rsidRPr="00CD19E7">
              <w:rPr>
                <w:rFonts w:ascii="Fixedsys" w:hAnsi="Fixedsys" w:cs="Times New Roman"/>
                <w:b w:val="0"/>
                <w:noProof/>
                <w:sz w:val="20"/>
                <w:szCs w:val="20"/>
              </w:rPr>
              <w:t xml:space="preserve">, </w:t>
            </w:r>
            <w:r w:rsidRPr="00CD19E7">
              <w:rPr>
                <w:rFonts w:ascii="Fixedsys" w:hAnsi="Fixedsys" w:cs="Times New Roman"/>
                <w:b w:val="0"/>
                <w:noProof/>
                <w:color w:val="2B91AF"/>
                <w:sz w:val="20"/>
                <w:szCs w:val="20"/>
              </w:rPr>
              <w:t>CommandPriority</w:t>
            </w:r>
            <w:r w:rsidRPr="00CD19E7">
              <w:rPr>
                <w:rFonts w:ascii="Fixedsys" w:hAnsi="Fixedsys" w:cs="Times New Roman"/>
                <w:b w:val="0"/>
                <w:noProof/>
                <w:sz w:val="20"/>
                <w:szCs w:val="20"/>
              </w:rPr>
              <w:t xml:space="preserve">.Normal, </w:t>
            </w:r>
            <w:r w:rsidRPr="00CD19E7">
              <w:rPr>
                <w:rFonts w:ascii="Fixedsys" w:hAnsi="Fixedsys" w:cs="Times New Roman"/>
                <w:b w:val="0"/>
                <w:noProof/>
                <w:color w:val="2B91AF"/>
                <w:sz w:val="20"/>
                <w:szCs w:val="20"/>
              </w:rPr>
              <w:t>StandardCommandsEnum</w:t>
            </w:r>
            <w:r w:rsidRPr="00CD19E7">
              <w:rPr>
                <w:rFonts w:ascii="Fixedsys" w:hAnsi="Fixedsys" w:cs="Times New Roman"/>
                <w:b w:val="0"/>
                <w:noProof/>
                <w:sz w:val="20"/>
                <w:szCs w:val="20"/>
              </w:rPr>
              <w:t>.PlayPause);</w:t>
            </w:r>
            <w:r>
              <w:rPr>
                <w:rFonts w:ascii="Fixedsys" w:hAnsi="Fixedsys" w:cs="Times New Roman"/>
                <w:b w:val="0"/>
                <w:noProof/>
                <w:sz w:val="20"/>
                <w:szCs w:val="20"/>
              </w:rPr>
              <w:br/>
            </w:r>
          </w:p>
          <w:p w14:paraId="79AD2481" w14:textId="77777777" w:rsidR="00CD19E7" w:rsidRPr="00CD19E7" w:rsidRDefault="00CD19E7" w:rsidP="00CD19E7">
            <w:pPr>
              <w:autoSpaceDE w:val="0"/>
              <w:autoSpaceDN w:val="0"/>
              <w:adjustRightInd w:val="0"/>
              <w:rPr>
                <w:rFonts w:ascii="Fixedsys" w:hAnsi="Fixedsys" w:cs="Times New Roman"/>
                <w:b w:val="0"/>
                <w:noProof/>
                <w:sz w:val="20"/>
                <w:szCs w:val="20"/>
              </w:rPr>
            </w:pPr>
            <w:r w:rsidRPr="00CD19E7">
              <w:rPr>
                <w:rFonts w:ascii="Fixedsys" w:hAnsi="Fixedsys" w:cs="Times New Roman"/>
                <w:b w:val="0"/>
                <w:noProof/>
                <w:sz w:val="20"/>
                <w:szCs w:val="20"/>
              </w:rPr>
              <w:t xml:space="preserve">            SendCommand(command);</w:t>
            </w:r>
          </w:p>
          <w:p w14:paraId="025E6DF1" w14:textId="77777777" w:rsidR="00CD19E7" w:rsidRDefault="00CD19E7" w:rsidP="00CD19E7">
            <w:r w:rsidRPr="00CD19E7">
              <w:rPr>
                <w:rFonts w:ascii="Fixedsys" w:hAnsi="Fixedsys" w:cs="Times New Roman"/>
                <w:b w:val="0"/>
                <w:noProof/>
                <w:sz w:val="20"/>
                <w:szCs w:val="20"/>
              </w:rPr>
              <w:t xml:space="preserve">        }</w:t>
            </w:r>
          </w:p>
        </w:tc>
      </w:tr>
    </w:tbl>
    <w:p w14:paraId="1E167B1F" w14:textId="77777777" w:rsidR="00CD19E7" w:rsidRDefault="00CD19E7" w:rsidP="00F217D4">
      <w:pPr>
        <w:ind w:left="720"/>
      </w:pPr>
    </w:p>
    <w:p w14:paraId="5F7E0530" w14:textId="77777777" w:rsidR="00CD19E7" w:rsidRDefault="00727CF2" w:rsidP="00F217D4">
      <w:pPr>
        <w:ind w:left="720"/>
      </w:pPr>
      <w:r>
        <w:t>The value of type Commands is defined as:</w:t>
      </w:r>
    </w:p>
    <w:tbl>
      <w:tblPr>
        <w:tblStyle w:val="TableGrid"/>
        <w:tblW w:w="0" w:type="auto"/>
        <w:tblInd w:w="720" w:type="dxa"/>
        <w:tblLook w:val="04A0" w:firstRow="1" w:lastRow="0" w:firstColumn="1" w:lastColumn="0" w:noHBand="0" w:noVBand="1"/>
      </w:tblPr>
      <w:tblGrid>
        <w:gridCol w:w="4264"/>
        <w:gridCol w:w="4366"/>
      </w:tblGrid>
      <w:tr w:rsidR="00727CF2" w14:paraId="76536365" w14:textId="77777777" w:rsidTr="00727CF2">
        <w:trPr>
          <w:cnfStyle w:val="100000000000" w:firstRow="1" w:lastRow="0" w:firstColumn="0" w:lastColumn="0" w:oddVBand="0" w:evenVBand="0" w:oddHBand="0" w:evenHBand="0" w:firstRowFirstColumn="0" w:firstRowLastColumn="0" w:lastRowFirstColumn="0" w:lastRowLastColumn="0"/>
        </w:trPr>
        <w:tc>
          <w:tcPr>
            <w:tcW w:w="4675" w:type="dxa"/>
          </w:tcPr>
          <w:p w14:paraId="0099F3BC" w14:textId="77777777" w:rsidR="00727CF2" w:rsidRDefault="00727CF2" w:rsidP="00727CF2">
            <w:pPr>
              <w:jc w:val="center"/>
            </w:pPr>
            <w:r>
              <w:t>Property</w:t>
            </w:r>
          </w:p>
        </w:tc>
        <w:tc>
          <w:tcPr>
            <w:tcW w:w="4675" w:type="dxa"/>
          </w:tcPr>
          <w:p w14:paraId="2D2818FD" w14:textId="77777777" w:rsidR="00727CF2" w:rsidRDefault="00727CF2" w:rsidP="00727CF2">
            <w:pPr>
              <w:jc w:val="center"/>
            </w:pPr>
            <w:r>
              <w:t>Use</w:t>
            </w:r>
          </w:p>
        </w:tc>
      </w:tr>
      <w:tr w:rsidR="00727CF2" w14:paraId="4D17A28C" w14:textId="77777777" w:rsidTr="00727CF2">
        <w:trPr>
          <w:cnfStyle w:val="000000100000" w:firstRow="0" w:lastRow="0" w:firstColumn="0" w:lastColumn="0" w:oddVBand="0" w:evenVBand="0" w:oddHBand="1" w:evenHBand="0" w:firstRowFirstColumn="0" w:firstRowLastColumn="0" w:lastRowFirstColumn="0" w:lastRowLastColumn="0"/>
        </w:trPr>
        <w:tc>
          <w:tcPr>
            <w:tcW w:w="4675" w:type="dxa"/>
          </w:tcPr>
          <w:p w14:paraId="78191BF3" w14:textId="77777777" w:rsidR="00727CF2" w:rsidRDefault="00727CF2" w:rsidP="00F217D4">
            <w:r>
              <w:t>StandardCommand</w:t>
            </w:r>
          </w:p>
        </w:tc>
        <w:tc>
          <w:tcPr>
            <w:tcW w:w="4675" w:type="dxa"/>
          </w:tcPr>
          <w:p w14:paraId="7652446B" w14:textId="77777777" w:rsidR="00727CF2" w:rsidRDefault="00727CF2" w:rsidP="00F217D4">
            <w:r>
              <w:t>The value of the StandardCommandsEnum used as the key. Appendix A contains these values.</w:t>
            </w:r>
          </w:p>
        </w:tc>
      </w:tr>
      <w:tr w:rsidR="00727CF2" w14:paraId="6A52463B" w14:textId="77777777" w:rsidTr="00727CF2">
        <w:trPr>
          <w:cnfStyle w:val="000000010000" w:firstRow="0" w:lastRow="0" w:firstColumn="0" w:lastColumn="0" w:oddVBand="0" w:evenVBand="0" w:oddHBand="0" w:evenHBand="1" w:firstRowFirstColumn="0" w:firstRowLastColumn="0" w:lastRowFirstColumn="0" w:lastRowLastColumn="0"/>
        </w:trPr>
        <w:tc>
          <w:tcPr>
            <w:tcW w:w="4675" w:type="dxa"/>
          </w:tcPr>
          <w:p w14:paraId="1EC3C16F" w14:textId="77777777" w:rsidR="00727CF2" w:rsidRDefault="00727CF2" w:rsidP="00F217D4">
            <w:r>
              <w:t>Command</w:t>
            </w:r>
          </w:p>
        </w:tc>
        <w:tc>
          <w:tcPr>
            <w:tcW w:w="4675" w:type="dxa"/>
          </w:tcPr>
          <w:p w14:paraId="56E07A5E" w14:textId="77777777" w:rsidR="00727CF2" w:rsidRDefault="00727CF2" w:rsidP="00F217D4">
            <w:r>
              <w:t xml:space="preserve">The command string that will be sent to the device. </w:t>
            </w:r>
          </w:p>
          <w:p w14:paraId="7CC34714" w14:textId="77777777" w:rsidR="00727CF2" w:rsidRDefault="00727CF2" w:rsidP="00F217D4"/>
          <w:p w14:paraId="6A8ACFC9" w14:textId="77777777" w:rsidR="00727CF2" w:rsidRDefault="00727CF2" w:rsidP="00F217D4">
            <w:r>
              <w:t>Developers can insert extra characters/strings here that can be replaced in PrepareStringThenSend, which is useful for volume commands.</w:t>
            </w:r>
          </w:p>
        </w:tc>
      </w:tr>
      <w:tr w:rsidR="00727CF2" w14:paraId="1B4E3E59" w14:textId="77777777" w:rsidTr="00727CF2">
        <w:trPr>
          <w:cnfStyle w:val="000000100000" w:firstRow="0" w:lastRow="0" w:firstColumn="0" w:lastColumn="0" w:oddVBand="0" w:evenVBand="0" w:oddHBand="1" w:evenHBand="0" w:firstRowFirstColumn="0" w:firstRowLastColumn="0" w:lastRowFirstColumn="0" w:lastRowLastColumn="0"/>
        </w:trPr>
        <w:tc>
          <w:tcPr>
            <w:tcW w:w="4675" w:type="dxa"/>
          </w:tcPr>
          <w:p w14:paraId="715D3B11" w14:textId="77777777" w:rsidR="00727CF2" w:rsidRDefault="00727CF2" w:rsidP="00F217D4">
            <w:r>
              <w:t>Parameters</w:t>
            </w:r>
          </w:p>
        </w:tc>
        <w:tc>
          <w:tcPr>
            <w:tcW w:w="4675" w:type="dxa"/>
          </w:tcPr>
          <w:p w14:paraId="20B00220" w14:textId="77777777" w:rsidR="00727CF2" w:rsidRDefault="00727CF2" w:rsidP="00F217D4">
            <w:r>
              <w:t>No longer used</w:t>
            </w:r>
          </w:p>
        </w:tc>
      </w:tr>
    </w:tbl>
    <w:p w14:paraId="23BAA311" w14:textId="77777777" w:rsidR="00E00A0A" w:rsidRDefault="00E00A0A" w:rsidP="00F217D4">
      <w:pPr>
        <w:ind w:left="720"/>
      </w:pPr>
    </w:p>
    <w:p w14:paraId="4A0E88A2" w14:textId="77777777" w:rsidR="00E00A0A" w:rsidRDefault="00E00A0A" w:rsidP="00E00A0A">
      <w:r>
        <w:br w:type="page"/>
      </w:r>
    </w:p>
    <w:p w14:paraId="2A9C974E" w14:textId="77777777" w:rsidR="00E00A0A" w:rsidRDefault="00E00A0A" w:rsidP="00E00A0A">
      <w:pPr>
        <w:ind w:left="720"/>
      </w:pPr>
      <w:r>
        <w:lastRenderedPageBreak/>
        <w:t>An example of this property in JSON is on the next page:</w:t>
      </w:r>
    </w:p>
    <w:tbl>
      <w:tblPr>
        <w:tblStyle w:val="TableGrid"/>
        <w:tblW w:w="0" w:type="auto"/>
        <w:tblInd w:w="720" w:type="dxa"/>
        <w:tblLook w:val="04A0" w:firstRow="1" w:lastRow="0" w:firstColumn="1" w:lastColumn="0" w:noHBand="0" w:noVBand="1"/>
      </w:tblPr>
      <w:tblGrid>
        <w:gridCol w:w="8630"/>
      </w:tblGrid>
      <w:tr w:rsidR="00E00A0A" w14:paraId="591D2DFC" w14:textId="77777777" w:rsidTr="00E00A0A">
        <w:trPr>
          <w:cnfStyle w:val="100000000000" w:firstRow="1" w:lastRow="0" w:firstColumn="0" w:lastColumn="0" w:oddVBand="0" w:evenVBand="0" w:oddHBand="0" w:evenHBand="0" w:firstRowFirstColumn="0" w:firstRowLastColumn="0" w:lastRowFirstColumn="0" w:lastRowLastColumn="0"/>
        </w:trPr>
        <w:tc>
          <w:tcPr>
            <w:tcW w:w="8630" w:type="dxa"/>
          </w:tcPr>
          <w:p w14:paraId="546546C1"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"StandardCommands": {</w:t>
            </w:r>
          </w:p>
          <w:p w14:paraId="4C583586"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"Hdmi1": {</w:t>
            </w:r>
          </w:p>
          <w:p w14:paraId="6F0A4698"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"StandardCommand": 400,</w:t>
            </w:r>
          </w:p>
          <w:p w14:paraId="78432B27"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"Command": "INPUT_SELECT hdmi1",</w:t>
            </w:r>
          </w:p>
          <w:p w14:paraId="43DB73C6"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w:t>
            </w:r>
          </w:p>
          <w:p w14:paraId="54F54F77"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"Hdmi2": {</w:t>
            </w:r>
          </w:p>
          <w:p w14:paraId="61F66E95"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"StandardCommand": 401,</w:t>
            </w:r>
          </w:p>
          <w:p w14:paraId="45FD289D"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"Command": "INPUT_SELECT hdmi2",</w:t>
            </w:r>
          </w:p>
          <w:p w14:paraId="1C0BEAC0"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w:t>
            </w:r>
          </w:p>
          <w:p w14:paraId="103987D1"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"Hdmi3": {</w:t>
            </w:r>
          </w:p>
          <w:p w14:paraId="0A1C1C05"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"StandardCommand": 402,</w:t>
            </w:r>
          </w:p>
          <w:p w14:paraId="736B9D0B"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"Command": "INPUT_SELECT hdmi3",</w:t>
            </w:r>
          </w:p>
          <w:p w14:paraId="027495CD"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w:t>
            </w:r>
          </w:p>
          <w:p w14:paraId="4DA3950A"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"Hdmi4": {</w:t>
            </w:r>
          </w:p>
          <w:p w14:paraId="179989FD"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"StandardCommand": 403,</w:t>
            </w:r>
          </w:p>
          <w:p w14:paraId="784F61DC"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"Command": "INPUT_SELECT hdmi4",</w:t>
            </w:r>
          </w:p>
          <w:p w14:paraId="186A228B"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w:t>
            </w:r>
          </w:p>
          <w:p w14:paraId="3ABBFE72" w14:textId="77777777" w:rsidR="00E00A0A" w:rsidRDefault="00E00A0A" w:rsidP="00E00A0A">
            <w:r w:rsidRPr="00E00A0A">
              <w:rPr>
                <w:rFonts w:ascii="Fixedsys" w:hAnsi="Fixedsys" w:cs="Times New Roman"/>
                <w:b w:val="0"/>
                <w:noProof/>
                <w:sz w:val="20"/>
                <w:szCs w:val="20"/>
              </w:rPr>
              <w:t xml:space="preserve">      },</w:t>
            </w:r>
          </w:p>
        </w:tc>
      </w:tr>
    </w:tbl>
    <w:p w14:paraId="4F79FCD4" w14:textId="77777777" w:rsidR="00E00A0A" w:rsidRDefault="00E00A0A" w:rsidP="00F217D4">
      <w:pPr>
        <w:ind w:left="720"/>
      </w:pPr>
    </w:p>
    <w:p w14:paraId="15E53A84" w14:textId="77777777" w:rsidR="00E00A0A" w:rsidRDefault="00E00A0A">
      <w:r>
        <w:br w:type="page"/>
      </w:r>
    </w:p>
    <w:p w14:paraId="1602AA34" w14:textId="77777777" w:rsidR="00E00A0A" w:rsidRDefault="00E00A0A" w:rsidP="00E00A0A">
      <w:pPr>
        <w:pStyle w:val="Heading5"/>
      </w:pPr>
      <w:r>
        <w:lastRenderedPageBreak/>
        <w:t>CustomCommands</w:t>
      </w:r>
    </w:p>
    <w:p w14:paraId="7F4854F8" w14:textId="77777777" w:rsidR="00E00A0A" w:rsidRDefault="00E00A0A" w:rsidP="00E00A0A">
      <w:pPr>
        <w:ind w:left="720"/>
      </w:pPr>
      <w:r>
        <w:t>Custom commands defined by the driver will be in this property. It is of type List&lt;CustomCommand&gt; where CustomCommand is defined as:</w:t>
      </w:r>
    </w:p>
    <w:tbl>
      <w:tblPr>
        <w:tblStyle w:val="TableGrid"/>
        <w:tblW w:w="0" w:type="auto"/>
        <w:tblInd w:w="720" w:type="dxa"/>
        <w:tblLook w:val="04A0" w:firstRow="1" w:lastRow="0" w:firstColumn="1" w:lastColumn="0" w:noHBand="0" w:noVBand="1"/>
      </w:tblPr>
      <w:tblGrid>
        <w:gridCol w:w="4307"/>
        <w:gridCol w:w="4323"/>
      </w:tblGrid>
      <w:tr w:rsidR="00E00A0A" w14:paraId="4556F511" w14:textId="77777777" w:rsidTr="00E00A0A">
        <w:trPr>
          <w:cnfStyle w:val="100000000000" w:firstRow="1" w:lastRow="0" w:firstColumn="0" w:lastColumn="0" w:oddVBand="0" w:evenVBand="0" w:oddHBand="0" w:evenHBand="0" w:firstRowFirstColumn="0" w:firstRowLastColumn="0" w:lastRowFirstColumn="0" w:lastRowLastColumn="0"/>
        </w:trPr>
        <w:tc>
          <w:tcPr>
            <w:tcW w:w="4675" w:type="dxa"/>
          </w:tcPr>
          <w:p w14:paraId="14F0A442" w14:textId="77777777" w:rsidR="00E00A0A" w:rsidRDefault="00E00A0A" w:rsidP="00E00A0A">
            <w:pPr>
              <w:jc w:val="center"/>
            </w:pPr>
            <w:r>
              <w:t>Property</w:t>
            </w:r>
          </w:p>
        </w:tc>
        <w:tc>
          <w:tcPr>
            <w:tcW w:w="4675" w:type="dxa"/>
          </w:tcPr>
          <w:p w14:paraId="6EDA3CAF" w14:textId="77777777" w:rsidR="00E00A0A" w:rsidRDefault="00E00A0A" w:rsidP="00E00A0A">
            <w:pPr>
              <w:jc w:val="center"/>
            </w:pPr>
            <w:r>
              <w:t>Use</w:t>
            </w:r>
          </w:p>
        </w:tc>
      </w:tr>
      <w:tr w:rsidR="00E00A0A" w14:paraId="64EEF345" w14:textId="77777777" w:rsidTr="00E00A0A">
        <w:trPr>
          <w:cnfStyle w:val="000000100000" w:firstRow="0" w:lastRow="0" w:firstColumn="0" w:lastColumn="0" w:oddVBand="0" w:evenVBand="0" w:oddHBand="1" w:evenHBand="0" w:firstRowFirstColumn="0" w:firstRowLastColumn="0" w:lastRowFirstColumn="0" w:lastRowLastColumn="0"/>
        </w:trPr>
        <w:tc>
          <w:tcPr>
            <w:tcW w:w="4675" w:type="dxa"/>
          </w:tcPr>
          <w:p w14:paraId="340471CE" w14:textId="77777777" w:rsidR="00E00A0A" w:rsidRDefault="00E00A0A" w:rsidP="00E00A0A">
            <w:r>
              <w:t>Command</w:t>
            </w:r>
          </w:p>
        </w:tc>
        <w:tc>
          <w:tcPr>
            <w:tcW w:w="4675" w:type="dxa"/>
          </w:tcPr>
          <w:p w14:paraId="298EC381" w14:textId="77777777" w:rsidR="00E00A0A" w:rsidRDefault="00E00A0A" w:rsidP="00E00A0A">
            <w:r>
              <w:t xml:space="preserve">The command string that should be sent to the device. </w:t>
            </w:r>
          </w:p>
        </w:tc>
      </w:tr>
      <w:tr w:rsidR="00E00A0A" w14:paraId="0353E63D" w14:textId="77777777" w:rsidTr="00E00A0A">
        <w:trPr>
          <w:cnfStyle w:val="000000010000" w:firstRow="0" w:lastRow="0" w:firstColumn="0" w:lastColumn="0" w:oddVBand="0" w:evenVBand="0" w:oddHBand="0" w:evenHBand="1" w:firstRowFirstColumn="0" w:firstRowLastColumn="0" w:lastRowFirstColumn="0" w:lastRowLastColumn="0"/>
        </w:trPr>
        <w:tc>
          <w:tcPr>
            <w:tcW w:w="4675" w:type="dxa"/>
          </w:tcPr>
          <w:p w14:paraId="3DF77BE1" w14:textId="77777777" w:rsidR="00E00A0A" w:rsidRDefault="00E00A0A" w:rsidP="00E00A0A">
            <w:r>
              <w:t>Name</w:t>
            </w:r>
          </w:p>
        </w:tc>
        <w:tc>
          <w:tcPr>
            <w:tcW w:w="4675" w:type="dxa"/>
          </w:tcPr>
          <w:p w14:paraId="5A582A19" w14:textId="77777777" w:rsidR="00E00A0A" w:rsidRDefault="00E00A0A" w:rsidP="00E00A0A">
            <w:r>
              <w:t>The friendly name of the command that applications will be able to see.</w:t>
            </w:r>
          </w:p>
        </w:tc>
      </w:tr>
    </w:tbl>
    <w:p w14:paraId="44B46DE1" w14:textId="77777777" w:rsidR="00E00A0A" w:rsidRDefault="00E00A0A" w:rsidP="00E00A0A">
      <w:pPr>
        <w:ind w:left="720"/>
      </w:pPr>
    </w:p>
    <w:p w14:paraId="58E821A9" w14:textId="77777777" w:rsidR="00E00A0A" w:rsidRPr="00E00A0A" w:rsidRDefault="00E00A0A" w:rsidP="00E00A0A">
      <w:pPr>
        <w:ind w:left="720"/>
      </w:pPr>
      <w:r>
        <w:t>An example of a custom command in JSON:</w:t>
      </w:r>
    </w:p>
    <w:tbl>
      <w:tblPr>
        <w:tblStyle w:val="TableGrid"/>
        <w:tblW w:w="0" w:type="auto"/>
        <w:tblInd w:w="720" w:type="dxa"/>
        <w:tblLook w:val="04A0" w:firstRow="1" w:lastRow="0" w:firstColumn="1" w:lastColumn="0" w:noHBand="0" w:noVBand="1"/>
      </w:tblPr>
      <w:tblGrid>
        <w:gridCol w:w="8630"/>
      </w:tblGrid>
      <w:tr w:rsidR="00E00A0A" w14:paraId="70002ED6" w14:textId="77777777" w:rsidTr="00E00A0A">
        <w:trPr>
          <w:cnfStyle w:val="100000000000" w:firstRow="1" w:lastRow="0" w:firstColumn="0" w:lastColumn="0" w:oddVBand="0" w:evenVBand="0" w:oddHBand="0" w:evenHBand="0" w:firstRowFirstColumn="0" w:firstRowLastColumn="0" w:lastRowFirstColumn="0" w:lastRowLastColumn="0"/>
        </w:trPr>
        <w:tc>
          <w:tcPr>
            <w:tcW w:w="9350" w:type="dxa"/>
          </w:tcPr>
          <w:p w14:paraId="5C6047D4"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"CustomCommands": [</w:t>
            </w:r>
          </w:p>
          <w:p w14:paraId="74B07E62"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w:t>
            </w:r>
          </w:p>
          <w:p w14:paraId="31ED64CC"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"Name": "Photo </w:t>
            </w:r>
            <w:r w:rsidR="009A2F4B">
              <w:rPr>
                <w:rFonts w:ascii="Fixedsys" w:hAnsi="Fixedsys" w:cs="Times New Roman"/>
                <w:b w:val="0"/>
                <w:noProof/>
                <w:sz w:val="20"/>
                <w:szCs w:val="20"/>
              </w:rPr>
              <w:t xml:space="preserve">&amp; </w:t>
            </w:r>
            <w:r w:rsidRPr="00E00A0A">
              <w:rPr>
                <w:rFonts w:ascii="Fixedsys" w:hAnsi="Fixedsys" w:cs="Times New Roman"/>
                <w:b w:val="0"/>
                <w:noProof/>
                <w:sz w:val="20"/>
                <w:szCs w:val="20"/>
              </w:rPr>
              <w:t>Video",</w:t>
            </w:r>
          </w:p>
          <w:p w14:paraId="7B40AEDD"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"Command": "APP_LAUNCH com.webos.app.photovideo",</w:t>
            </w:r>
          </w:p>
          <w:p w14:paraId="7B813C6F"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w:t>
            </w:r>
          </w:p>
          <w:p w14:paraId="27F85ABF"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w:t>
            </w:r>
          </w:p>
          <w:p w14:paraId="7DBE24EE"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"Name": "Music",</w:t>
            </w:r>
          </w:p>
          <w:p w14:paraId="029BAC9C"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"Command": "APP_LAUNCH com.webos.app.music",</w:t>
            </w:r>
          </w:p>
          <w:p w14:paraId="293990C0" w14:textId="77777777" w:rsidR="00E00A0A" w:rsidRPr="00E00A0A" w:rsidRDefault="00E00A0A" w:rsidP="00E00A0A">
            <w:pPr>
              <w:autoSpaceDE w:val="0"/>
              <w:autoSpaceDN w:val="0"/>
              <w:adjustRightInd w:val="0"/>
              <w:rPr>
                <w:rFonts w:ascii="Fixedsys" w:hAnsi="Fixedsys" w:cs="Times New Roman"/>
                <w:b w:val="0"/>
                <w:noProof/>
                <w:sz w:val="20"/>
                <w:szCs w:val="20"/>
              </w:rPr>
            </w:pPr>
            <w:r w:rsidRPr="00E00A0A">
              <w:rPr>
                <w:rFonts w:ascii="Fixedsys" w:hAnsi="Fixedsys" w:cs="Times New Roman"/>
                <w:b w:val="0"/>
                <w:noProof/>
                <w:sz w:val="20"/>
                <w:szCs w:val="20"/>
              </w:rPr>
              <w:t xml:space="preserve">        }</w:t>
            </w:r>
          </w:p>
          <w:p w14:paraId="2072D272" w14:textId="77777777" w:rsidR="00E00A0A" w:rsidRDefault="00E00A0A" w:rsidP="00E00A0A">
            <w:r w:rsidRPr="00E00A0A">
              <w:rPr>
                <w:rFonts w:ascii="Fixedsys" w:hAnsi="Fixedsys" w:cs="Times New Roman"/>
                <w:b w:val="0"/>
                <w:noProof/>
                <w:sz w:val="20"/>
                <w:szCs w:val="20"/>
              </w:rPr>
              <w:t xml:space="preserve">      ],</w:t>
            </w:r>
          </w:p>
        </w:tc>
      </w:tr>
    </w:tbl>
    <w:p w14:paraId="5211B643" w14:textId="77777777" w:rsidR="009A2F4B" w:rsidRDefault="009A2F4B" w:rsidP="00E00A0A">
      <w:pPr>
        <w:ind w:left="720"/>
      </w:pPr>
    </w:p>
    <w:p w14:paraId="0C89FF2F" w14:textId="77777777" w:rsidR="009A2F4B" w:rsidRDefault="009A2F4B" w:rsidP="009A2F4B">
      <w:r>
        <w:br w:type="page"/>
      </w:r>
    </w:p>
    <w:p w14:paraId="250F758F" w14:textId="77777777" w:rsidR="009A2F4B" w:rsidRDefault="009A2F4B" w:rsidP="009A2F4B">
      <w:pPr>
        <w:pStyle w:val="Heading5"/>
      </w:pPr>
      <w:r>
        <w:lastRenderedPageBreak/>
        <w:t>ArrowKeys</w:t>
      </w:r>
    </w:p>
    <w:p w14:paraId="5D1DAD5D" w14:textId="77777777" w:rsidR="009A2F4B" w:rsidRDefault="009A2F4B" w:rsidP="009A2F4B">
      <w:pPr>
        <w:ind w:left="720"/>
      </w:pPr>
      <w:r>
        <w:t xml:space="preserve">Individual arrow keys supported by the driver must be specified here. This property is of type List&lt;ArrowDirections&gt;. </w:t>
      </w:r>
    </w:p>
    <w:p w14:paraId="5690AE63" w14:textId="77777777" w:rsidR="009A2F4B" w:rsidRDefault="009A2F4B" w:rsidP="009A2F4B">
      <w:pPr>
        <w:ind w:left="720"/>
      </w:pPr>
      <w:r>
        <w:t>The following device types support this feature:</w:t>
      </w:r>
    </w:p>
    <w:p w14:paraId="077EF17F" w14:textId="77777777" w:rsidR="009A2F4B" w:rsidRDefault="009A2F4B" w:rsidP="009A2F4B">
      <w:pPr>
        <w:pStyle w:val="ListParagraph"/>
        <w:numPr>
          <w:ilvl w:val="0"/>
          <w:numId w:val="13"/>
        </w:numPr>
      </w:pPr>
      <w:r>
        <w:t>Cable Box</w:t>
      </w:r>
    </w:p>
    <w:p w14:paraId="2C034D56" w14:textId="77777777" w:rsidR="009A2F4B" w:rsidRDefault="009A2F4B" w:rsidP="009A2F4B">
      <w:pPr>
        <w:pStyle w:val="ListParagraph"/>
        <w:numPr>
          <w:ilvl w:val="0"/>
          <w:numId w:val="13"/>
        </w:numPr>
      </w:pPr>
      <w:r>
        <w:t>Displays and Projectors</w:t>
      </w:r>
    </w:p>
    <w:p w14:paraId="15BA9890" w14:textId="77777777" w:rsidR="009A2F4B" w:rsidRDefault="009A2F4B" w:rsidP="009A2F4B">
      <w:pPr>
        <w:pStyle w:val="ListParagraph"/>
        <w:numPr>
          <w:ilvl w:val="0"/>
          <w:numId w:val="13"/>
        </w:numPr>
      </w:pPr>
      <w:r>
        <w:t>Blu-ray players</w:t>
      </w:r>
    </w:p>
    <w:p w14:paraId="327B8842" w14:textId="77777777" w:rsidR="009A2F4B" w:rsidRDefault="009A2F4B" w:rsidP="009A2F4B">
      <w:pPr>
        <w:pStyle w:val="ListParagraph"/>
        <w:numPr>
          <w:ilvl w:val="0"/>
          <w:numId w:val="13"/>
        </w:numPr>
      </w:pPr>
      <w:r>
        <w:t>AV receivers</w:t>
      </w:r>
    </w:p>
    <w:p w14:paraId="48270B71" w14:textId="77777777" w:rsidR="009A2F4B" w:rsidRDefault="009A2F4B" w:rsidP="009A2F4B">
      <w:pPr>
        <w:pStyle w:val="ListParagraph"/>
        <w:numPr>
          <w:ilvl w:val="0"/>
          <w:numId w:val="13"/>
        </w:numPr>
      </w:pPr>
      <w:r>
        <w:t>Video servers</w:t>
      </w:r>
    </w:p>
    <w:p w14:paraId="1CEEC21F" w14:textId="77777777" w:rsidR="009A2F4B" w:rsidRDefault="009A2F4B" w:rsidP="009A2F4B">
      <w:pPr>
        <w:ind w:left="720"/>
      </w:pPr>
      <w:r>
        <w:t>Valid values are:</w:t>
      </w:r>
    </w:p>
    <w:tbl>
      <w:tblPr>
        <w:tblStyle w:val="TableGrid"/>
        <w:tblW w:w="0" w:type="auto"/>
        <w:tblInd w:w="720" w:type="dxa"/>
        <w:tblLook w:val="04A0" w:firstRow="1" w:lastRow="0" w:firstColumn="1" w:lastColumn="0" w:noHBand="0" w:noVBand="1"/>
      </w:tblPr>
      <w:tblGrid>
        <w:gridCol w:w="4312"/>
        <w:gridCol w:w="4318"/>
      </w:tblGrid>
      <w:tr w:rsidR="009A2F4B" w14:paraId="65F92370" w14:textId="77777777" w:rsidTr="009A2F4B">
        <w:trPr>
          <w:cnfStyle w:val="100000000000" w:firstRow="1" w:lastRow="0" w:firstColumn="0" w:lastColumn="0" w:oddVBand="0" w:evenVBand="0" w:oddHBand="0" w:evenHBand="0" w:firstRowFirstColumn="0" w:firstRowLastColumn="0" w:lastRowFirstColumn="0" w:lastRowLastColumn="0"/>
        </w:trPr>
        <w:tc>
          <w:tcPr>
            <w:tcW w:w="4675" w:type="dxa"/>
          </w:tcPr>
          <w:p w14:paraId="0E99F176" w14:textId="77777777" w:rsidR="009A2F4B" w:rsidRDefault="009A2F4B" w:rsidP="009A2F4B">
            <w:pPr>
              <w:jc w:val="center"/>
            </w:pPr>
            <w:r>
              <w:t>JSON Value</w:t>
            </w:r>
          </w:p>
        </w:tc>
        <w:tc>
          <w:tcPr>
            <w:tcW w:w="4675" w:type="dxa"/>
          </w:tcPr>
          <w:p w14:paraId="42D0F94F" w14:textId="77777777" w:rsidR="009A2F4B" w:rsidRDefault="009A2F4B" w:rsidP="009A2F4B">
            <w:pPr>
              <w:jc w:val="center"/>
            </w:pPr>
            <w:r>
              <w:t>Actual Value</w:t>
            </w:r>
          </w:p>
        </w:tc>
      </w:tr>
      <w:tr w:rsidR="009A2F4B" w14:paraId="05C4019F" w14:textId="77777777" w:rsidTr="009A2F4B">
        <w:trPr>
          <w:cnfStyle w:val="000000100000" w:firstRow="0" w:lastRow="0" w:firstColumn="0" w:lastColumn="0" w:oddVBand="0" w:evenVBand="0" w:oddHBand="1" w:evenHBand="0" w:firstRowFirstColumn="0" w:firstRowLastColumn="0" w:lastRowFirstColumn="0" w:lastRowLastColumn="0"/>
        </w:trPr>
        <w:tc>
          <w:tcPr>
            <w:tcW w:w="4675" w:type="dxa"/>
          </w:tcPr>
          <w:p w14:paraId="21D1746E" w14:textId="77777777" w:rsidR="009A2F4B" w:rsidRDefault="009A2F4B" w:rsidP="009A2F4B">
            <w:r>
              <w:t>0</w:t>
            </w:r>
          </w:p>
        </w:tc>
        <w:tc>
          <w:tcPr>
            <w:tcW w:w="4675" w:type="dxa"/>
          </w:tcPr>
          <w:p w14:paraId="7B6C5349" w14:textId="77777777" w:rsidR="009A2F4B" w:rsidRDefault="009A2F4B" w:rsidP="009A2F4B">
            <w:r>
              <w:t>Up</w:t>
            </w:r>
          </w:p>
        </w:tc>
      </w:tr>
      <w:tr w:rsidR="009A2F4B" w14:paraId="1214CE67" w14:textId="77777777" w:rsidTr="009A2F4B">
        <w:trPr>
          <w:cnfStyle w:val="000000010000" w:firstRow="0" w:lastRow="0" w:firstColumn="0" w:lastColumn="0" w:oddVBand="0" w:evenVBand="0" w:oddHBand="0" w:evenHBand="1" w:firstRowFirstColumn="0" w:firstRowLastColumn="0" w:lastRowFirstColumn="0" w:lastRowLastColumn="0"/>
        </w:trPr>
        <w:tc>
          <w:tcPr>
            <w:tcW w:w="4675" w:type="dxa"/>
          </w:tcPr>
          <w:p w14:paraId="4B7EEC08" w14:textId="77777777" w:rsidR="009A2F4B" w:rsidRDefault="009A2F4B" w:rsidP="009A2F4B">
            <w:r>
              <w:t>1</w:t>
            </w:r>
          </w:p>
        </w:tc>
        <w:tc>
          <w:tcPr>
            <w:tcW w:w="4675" w:type="dxa"/>
          </w:tcPr>
          <w:p w14:paraId="5F31BC61" w14:textId="77777777" w:rsidR="009A2F4B" w:rsidRDefault="009A2F4B" w:rsidP="009A2F4B">
            <w:r>
              <w:t>Down</w:t>
            </w:r>
          </w:p>
        </w:tc>
      </w:tr>
      <w:tr w:rsidR="009A2F4B" w14:paraId="79733BBE" w14:textId="77777777" w:rsidTr="009A2F4B">
        <w:trPr>
          <w:cnfStyle w:val="000000100000" w:firstRow="0" w:lastRow="0" w:firstColumn="0" w:lastColumn="0" w:oddVBand="0" w:evenVBand="0" w:oddHBand="1" w:evenHBand="0" w:firstRowFirstColumn="0" w:firstRowLastColumn="0" w:lastRowFirstColumn="0" w:lastRowLastColumn="0"/>
        </w:trPr>
        <w:tc>
          <w:tcPr>
            <w:tcW w:w="4675" w:type="dxa"/>
          </w:tcPr>
          <w:p w14:paraId="433EEDE1" w14:textId="77777777" w:rsidR="009A2F4B" w:rsidRDefault="009A2F4B" w:rsidP="009A2F4B">
            <w:r>
              <w:t>2</w:t>
            </w:r>
          </w:p>
        </w:tc>
        <w:tc>
          <w:tcPr>
            <w:tcW w:w="4675" w:type="dxa"/>
          </w:tcPr>
          <w:p w14:paraId="6038ADDF" w14:textId="77777777" w:rsidR="009A2F4B" w:rsidRDefault="009A2F4B" w:rsidP="009A2F4B">
            <w:r>
              <w:t>Left</w:t>
            </w:r>
          </w:p>
        </w:tc>
      </w:tr>
      <w:tr w:rsidR="009A2F4B" w14:paraId="1B6101A3" w14:textId="77777777" w:rsidTr="009A2F4B">
        <w:trPr>
          <w:cnfStyle w:val="000000010000" w:firstRow="0" w:lastRow="0" w:firstColumn="0" w:lastColumn="0" w:oddVBand="0" w:evenVBand="0" w:oddHBand="0" w:evenHBand="1" w:firstRowFirstColumn="0" w:firstRowLastColumn="0" w:lastRowFirstColumn="0" w:lastRowLastColumn="0"/>
        </w:trPr>
        <w:tc>
          <w:tcPr>
            <w:tcW w:w="4675" w:type="dxa"/>
          </w:tcPr>
          <w:p w14:paraId="54C7F244" w14:textId="77777777" w:rsidR="009A2F4B" w:rsidRDefault="009A2F4B" w:rsidP="009A2F4B">
            <w:r>
              <w:t>3</w:t>
            </w:r>
          </w:p>
        </w:tc>
        <w:tc>
          <w:tcPr>
            <w:tcW w:w="4675" w:type="dxa"/>
          </w:tcPr>
          <w:p w14:paraId="15A5F97E" w14:textId="77777777" w:rsidR="009A2F4B" w:rsidRDefault="009A2F4B" w:rsidP="009A2F4B">
            <w:r>
              <w:t>Right</w:t>
            </w:r>
          </w:p>
        </w:tc>
      </w:tr>
    </w:tbl>
    <w:p w14:paraId="738879CB" w14:textId="77777777" w:rsidR="009A2F4B" w:rsidRDefault="009A2F4B" w:rsidP="009A2F4B">
      <w:pPr>
        <w:ind w:left="720"/>
      </w:pPr>
    </w:p>
    <w:p w14:paraId="55B547B2" w14:textId="77777777" w:rsidR="009A2F4B" w:rsidRDefault="009A2F4B" w:rsidP="009A2F4B">
      <w:pPr>
        <w:ind w:left="720"/>
      </w:pPr>
      <w:r>
        <w:t>An example of this property in JSON:</w:t>
      </w:r>
    </w:p>
    <w:tbl>
      <w:tblPr>
        <w:tblStyle w:val="TableGrid"/>
        <w:tblW w:w="0" w:type="auto"/>
        <w:tblInd w:w="720" w:type="dxa"/>
        <w:tblLook w:val="04A0" w:firstRow="1" w:lastRow="0" w:firstColumn="1" w:lastColumn="0" w:noHBand="0" w:noVBand="1"/>
      </w:tblPr>
      <w:tblGrid>
        <w:gridCol w:w="8630"/>
      </w:tblGrid>
      <w:tr w:rsidR="009A2F4B" w14:paraId="690F4BC3" w14:textId="77777777" w:rsidTr="009A2F4B">
        <w:trPr>
          <w:cnfStyle w:val="100000000000" w:firstRow="1" w:lastRow="0" w:firstColumn="0" w:lastColumn="0" w:oddVBand="0" w:evenVBand="0" w:oddHBand="0" w:evenHBand="0" w:firstRowFirstColumn="0" w:firstRowLastColumn="0" w:lastRowFirstColumn="0" w:lastRowLastColumn="0"/>
        </w:trPr>
        <w:tc>
          <w:tcPr>
            <w:tcW w:w="9350" w:type="dxa"/>
          </w:tcPr>
          <w:p w14:paraId="268C67AF" w14:textId="77777777" w:rsidR="009A2F4B" w:rsidRPr="009A2F4B" w:rsidRDefault="009A2F4B" w:rsidP="009A2F4B">
            <w:pPr>
              <w:autoSpaceDE w:val="0"/>
              <w:autoSpaceDN w:val="0"/>
              <w:adjustRightInd w:val="0"/>
              <w:rPr>
                <w:rFonts w:ascii="Fixedsys" w:hAnsi="Fixedsys" w:cs="Times New Roman"/>
                <w:b w:val="0"/>
                <w:noProof/>
                <w:sz w:val="20"/>
                <w:szCs w:val="20"/>
              </w:rPr>
            </w:pPr>
            <w:r w:rsidRPr="009A2F4B">
              <w:rPr>
                <w:rFonts w:ascii="Fixedsys" w:hAnsi="Fixedsys" w:cs="Times New Roman"/>
                <w:b w:val="0"/>
                <w:noProof/>
                <w:sz w:val="20"/>
                <w:szCs w:val="20"/>
              </w:rPr>
              <w:t xml:space="preserve">      "ArrowKeys": [</w:t>
            </w:r>
          </w:p>
          <w:p w14:paraId="73726D40" w14:textId="77777777" w:rsidR="009A2F4B" w:rsidRPr="009A2F4B" w:rsidRDefault="009A2F4B" w:rsidP="009A2F4B">
            <w:pPr>
              <w:autoSpaceDE w:val="0"/>
              <w:autoSpaceDN w:val="0"/>
              <w:adjustRightInd w:val="0"/>
              <w:rPr>
                <w:rFonts w:ascii="Fixedsys" w:hAnsi="Fixedsys" w:cs="Times New Roman"/>
                <w:b w:val="0"/>
                <w:noProof/>
                <w:sz w:val="20"/>
                <w:szCs w:val="20"/>
              </w:rPr>
            </w:pPr>
            <w:r w:rsidRPr="009A2F4B">
              <w:rPr>
                <w:rFonts w:ascii="Fixedsys" w:hAnsi="Fixedsys" w:cs="Times New Roman"/>
                <w:b w:val="0"/>
                <w:noProof/>
                <w:sz w:val="20"/>
                <w:szCs w:val="20"/>
              </w:rPr>
              <w:t xml:space="preserve">        0,</w:t>
            </w:r>
          </w:p>
          <w:p w14:paraId="07D637CD" w14:textId="77777777" w:rsidR="009A2F4B" w:rsidRPr="009A2F4B" w:rsidRDefault="009A2F4B" w:rsidP="009A2F4B">
            <w:pPr>
              <w:autoSpaceDE w:val="0"/>
              <w:autoSpaceDN w:val="0"/>
              <w:adjustRightInd w:val="0"/>
              <w:rPr>
                <w:rFonts w:ascii="Fixedsys" w:hAnsi="Fixedsys" w:cs="Times New Roman"/>
                <w:b w:val="0"/>
                <w:noProof/>
                <w:sz w:val="20"/>
                <w:szCs w:val="20"/>
              </w:rPr>
            </w:pPr>
            <w:r w:rsidRPr="009A2F4B">
              <w:rPr>
                <w:rFonts w:ascii="Fixedsys" w:hAnsi="Fixedsys" w:cs="Times New Roman"/>
                <w:b w:val="0"/>
                <w:noProof/>
                <w:sz w:val="20"/>
                <w:szCs w:val="20"/>
              </w:rPr>
              <w:t xml:space="preserve">        1,</w:t>
            </w:r>
          </w:p>
          <w:p w14:paraId="40275737" w14:textId="77777777" w:rsidR="009A2F4B" w:rsidRPr="009A2F4B" w:rsidRDefault="009A2F4B" w:rsidP="009A2F4B">
            <w:pPr>
              <w:autoSpaceDE w:val="0"/>
              <w:autoSpaceDN w:val="0"/>
              <w:adjustRightInd w:val="0"/>
              <w:rPr>
                <w:rFonts w:ascii="Fixedsys" w:hAnsi="Fixedsys" w:cs="Times New Roman"/>
                <w:b w:val="0"/>
                <w:noProof/>
                <w:sz w:val="20"/>
                <w:szCs w:val="20"/>
              </w:rPr>
            </w:pPr>
            <w:r w:rsidRPr="009A2F4B">
              <w:rPr>
                <w:rFonts w:ascii="Fixedsys" w:hAnsi="Fixedsys" w:cs="Times New Roman"/>
                <w:b w:val="0"/>
                <w:noProof/>
                <w:sz w:val="20"/>
                <w:szCs w:val="20"/>
              </w:rPr>
              <w:t xml:space="preserve">        2,</w:t>
            </w:r>
          </w:p>
          <w:p w14:paraId="4049A51C" w14:textId="77777777" w:rsidR="009A2F4B" w:rsidRPr="009A2F4B" w:rsidRDefault="009A2F4B" w:rsidP="009A2F4B">
            <w:pPr>
              <w:autoSpaceDE w:val="0"/>
              <w:autoSpaceDN w:val="0"/>
              <w:adjustRightInd w:val="0"/>
              <w:rPr>
                <w:rFonts w:ascii="Fixedsys" w:hAnsi="Fixedsys" w:cs="Times New Roman"/>
                <w:b w:val="0"/>
                <w:noProof/>
                <w:sz w:val="20"/>
                <w:szCs w:val="20"/>
              </w:rPr>
            </w:pPr>
            <w:r w:rsidRPr="009A2F4B">
              <w:rPr>
                <w:rFonts w:ascii="Fixedsys" w:hAnsi="Fixedsys" w:cs="Times New Roman"/>
                <w:b w:val="0"/>
                <w:noProof/>
                <w:sz w:val="20"/>
                <w:szCs w:val="20"/>
              </w:rPr>
              <w:t xml:space="preserve">        3</w:t>
            </w:r>
          </w:p>
          <w:p w14:paraId="644FEBA0" w14:textId="77777777" w:rsidR="009A2F4B" w:rsidRDefault="009A2F4B" w:rsidP="009A2F4B">
            <w:r w:rsidRPr="009A2F4B">
              <w:rPr>
                <w:rFonts w:ascii="Fixedsys" w:hAnsi="Fixedsys" w:cs="Times New Roman"/>
                <w:b w:val="0"/>
                <w:noProof/>
                <w:sz w:val="20"/>
                <w:szCs w:val="20"/>
              </w:rPr>
              <w:t xml:space="preserve">      ],</w:t>
            </w:r>
          </w:p>
        </w:tc>
      </w:tr>
    </w:tbl>
    <w:p w14:paraId="0ADA7499" w14:textId="77777777" w:rsidR="009A2F4B" w:rsidRPr="009A2F4B" w:rsidRDefault="009A2F4B" w:rsidP="009A2F4B">
      <w:pPr>
        <w:ind w:left="720"/>
      </w:pPr>
    </w:p>
    <w:p w14:paraId="79B7D59D" w14:textId="77777777" w:rsidR="009A2F4B" w:rsidRDefault="009A2F4B">
      <w:r>
        <w:br w:type="page"/>
      </w:r>
    </w:p>
    <w:p w14:paraId="1C8AE58B" w14:textId="77777777" w:rsidR="009A2F4B" w:rsidRDefault="009A2F4B" w:rsidP="009A2F4B">
      <w:pPr>
        <w:pStyle w:val="Heading5"/>
      </w:pPr>
      <w:r>
        <w:lastRenderedPageBreak/>
        <w:t>LetterButtons</w:t>
      </w:r>
    </w:p>
    <w:p w14:paraId="1794C291" w14:textId="77777777" w:rsidR="009A2F4B" w:rsidRDefault="009A2F4B" w:rsidP="009A2F4B">
      <w:pPr>
        <w:ind w:left="720"/>
      </w:pPr>
      <w:r>
        <w:t xml:space="preserve">Individual letter buttons supported by the driver must be specified here. This property is of type List&lt;LetterButtons&gt;. </w:t>
      </w:r>
    </w:p>
    <w:p w14:paraId="40F8E993" w14:textId="77777777" w:rsidR="009A2F4B" w:rsidRDefault="009A2F4B" w:rsidP="009A2F4B">
      <w:pPr>
        <w:ind w:left="720"/>
      </w:pPr>
      <w:r>
        <w:t>The following device types support this feature:</w:t>
      </w:r>
    </w:p>
    <w:p w14:paraId="28258F62" w14:textId="77777777" w:rsidR="009A2F4B" w:rsidRDefault="009A2F4B" w:rsidP="009A2F4B">
      <w:pPr>
        <w:pStyle w:val="ListParagraph"/>
        <w:numPr>
          <w:ilvl w:val="0"/>
          <w:numId w:val="13"/>
        </w:numPr>
      </w:pPr>
      <w:r>
        <w:t>Cable Box</w:t>
      </w:r>
    </w:p>
    <w:p w14:paraId="43FA7A6B" w14:textId="77777777" w:rsidR="009A2F4B" w:rsidRDefault="009A2F4B" w:rsidP="009A2F4B">
      <w:pPr>
        <w:ind w:left="720"/>
      </w:pPr>
      <w:r>
        <w:t>Valid values are:</w:t>
      </w:r>
    </w:p>
    <w:tbl>
      <w:tblPr>
        <w:tblStyle w:val="TableGrid"/>
        <w:tblW w:w="0" w:type="auto"/>
        <w:tblInd w:w="720" w:type="dxa"/>
        <w:tblLook w:val="04A0" w:firstRow="1" w:lastRow="0" w:firstColumn="1" w:lastColumn="0" w:noHBand="0" w:noVBand="1"/>
      </w:tblPr>
      <w:tblGrid>
        <w:gridCol w:w="4312"/>
        <w:gridCol w:w="4318"/>
      </w:tblGrid>
      <w:tr w:rsidR="009A2F4B" w14:paraId="5F607C7B" w14:textId="77777777" w:rsidTr="009A2F4B">
        <w:trPr>
          <w:cnfStyle w:val="100000000000" w:firstRow="1" w:lastRow="0" w:firstColumn="0" w:lastColumn="0" w:oddVBand="0" w:evenVBand="0" w:oddHBand="0" w:evenHBand="0" w:firstRowFirstColumn="0" w:firstRowLastColumn="0" w:lastRowFirstColumn="0" w:lastRowLastColumn="0"/>
        </w:trPr>
        <w:tc>
          <w:tcPr>
            <w:tcW w:w="4675" w:type="dxa"/>
          </w:tcPr>
          <w:p w14:paraId="7B373036" w14:textId="77777777" w:rsidR="009A2F4B" w:rsidRDefault="009A2F4B" w:rsidP="009A2F4B">
            <w:pPr>
              <w:jc w:val="center"/>
            </w:pPr>
            <w:r>
              <w:t>JSON Value</w:t>
            </w:r>
          </w:p>
        </w:tc>
        <w:tc>
          <w:tcPr>
            <w:tcW w:w="4675" w:type="dxa"/>
          </w:tcPr>
          <w:p w14:paraId="0F41838D" w14:textId="77777777" w:rsidR="009A2F4B" w:rsidRDefault="009A2F4B" w:rsidP="009A2F4B">
            <w:pPr>
              <w:jc w:val="center"/>
            </w:pPr>
            <w:r>
              <w:t>Actual Value</w:t>
            </w:r>
          </w:p>
        </w:tc>
      </w:tr>
      <w:tr w:rsidR="009A2F4B" w14:paraId="12825B85" w14:textId="77777777" w:rsidTr="009A2F4B">
        <w:trPr>
          <w:cnfStyle w:val="000000100000" w:firstRow="0" w:lastRow="0" w:firstColumn="0" w:lastColumn="0" w:oddVBand="0" w:evenVBand="0" w:oddHBand="1" w:evenHBand="0" w:firstRowFirstColumn="0" w:firstRowLastColumn="0" w:lastRowFirstColumn="0" w:lastRowLastColumn="0"/>
        </w:trPr>
        <w:tc>
          <w:tcPr>
            <w:tcW w:w="4675" w:type="dxa"/>
          </w:tcPr>
          <w:p w14:paraId="139466BC" w14:textId="77777777" w:rsidR="009A2F4B" w:rsidRDefault="009A2F4B" w:rsidP="009A2F4B">
            <w:r>
              <w:t>0</w:t>
            </w:r>
          </w:p>
        </w:tc>
        <w:tc>
          <w:tcPr>
            <w:tcW w:w="4675" w:type="dxa"/>
          </w:tcPr>
          <w:p w14:paraId="3F35EAED" w14:textId="77777777" w:rsidR="009A2F4B" w:rsidRDefault="009A2F4B" w:rsidP="009A2F4B">
            <w:r>
              <w:t>A</w:t>
            </w:r>
          </w:p>
        </w:tc>
      </w:tr>
      <w:tr w:rsidR="009A2F4B" w14:paraId="1DE61F54" w14:textId="77777777" w:rsidTr="009A2F4B">
        <w:trPr>
          <w:cnfStyle w:val="000000010000" w:firstRow="0" w:lastRow="0" w:firstColumn="0" w:lastColumn="0" w:oddVBand="0" w:evenVBand="0" w:oddHBand="0" w:evenHBand="1" w:firstRowFirstColumn="0" w:firstRowLastColumn="0" w:lastRowFirstColumn="0" w:lastRowLastColumn="0"/>
        </w:trPr>
        <w:tc>
          <w:tcPr>
            <w:tcW w:w="4675" w:type="dxa"/>
          </w:tcPr>
          <w:p w14:paraId="2DFDB37E" w14:textId="77777777" w:rsidR="009A2F4B" w:rsidRDefault="009A2F4B" w:rsidP="009A2F4B">
            <w:r>
              <w:t>1</w:t>
            </w:r>
          </w:p>
        </w:tc>
        <w:tc>
          <w:tcPr>
            <w:tcW w:w="4675" w:type="dxa"/>
          </w:tcPr>
          <w:p w14:paraId="78DBA8C2" w14:textId="77777777" w:rsidR="009A2F4B" w:rsidRDefault="009A2F4B" w:rsidP="009A2F4B">
            <w:r>
              <w:t>B</w:t>
            </w:r>
          </w:p>
        </w:tc>
      </w:tr>
      <w:tr w:rsidR="009A2F4B" w14:paraId="10AF8777" w14:textId="77777777" w:rsidTr="009A2F4B">
        <w:trPr>
          <w:cnfStyle w:val="000000100000" w:firstRow="0" w:lastRow="0" w:firstColumn="0" w:lastColumn="0" w:oddVBand="0" w:evenVBand="0" w:oddHBand="1" w:evenHBand="0" w:firstRowFirstColumn="0" w:firstRowLastColumn="0" w:lastRowFirstColumn="0" w:lastRowLastColumn="0"/>
        </w:trPr>
        <w:tc>
          <w:tcPr>
            <w:tcW w:w="4675" w:type="dxa"/>
          </w:tcPr>
          <w:p w14:paraId="204C8EF1" w14:textId="77777777" w:rsidR="009A2F4B" w:rsidRDefault="009A2F4B" w:rsidP="009A2F4B">
            <w:r>
              <w:t>2</w:t>
            </w:r>
          </w:p>
        </w:tc>
        <w:tc>
          <w:tcPr>
            <w:tcW w:w="4675" w:type="dxa"/>
          </w:tcPr>
          <w:p w14:paraId="34147A95" w14:textId="77777777" w:rsidR="009A2F4B" w:rsidRDefault="009A2F4B" w:rsidP="009A2F4B">
            <w:r>
              <w:t>C</w:t>
            </w:r>
          </w:p>
        </w:tc>
      </w:tr>
      <w:tr w:rsidR="009A2F4B" w14:paraId="28CBCFB9" w14:textId="77777777" w:rsidTr="009A2F4B">
        <w:trPr>
          <w:cnfStyle w:val="000000010000" w:firstRow="0" w:lastRow="0" w:firstColumn="0" w:lastColumn="0" w:oddVBand="0" w:evenVBand="0" w:oddHBand="0" w:evenHBand="1" w:firstRowFirstColumn="0" w:firstRowLastColumn="0" w:lastRowFirstColumn="0" w:lastRowLastColumn="0"/>
        </w:trPr>
        <w:tc>
          <w:tcPr>
            <w:tcW w:w="4675" w:type="dxa"/>
          </w:tcPr>
          <w:p w14:paraId="38EC91D5" w14:textId="77777777" w:rsidR="009A2F4B" w:rsidRDefault="009A2F4B" w:rsidP="009A2F4B">
            <w:r>
              <w:t>3</w:t>
            </w:r>
          </w:p>
        </w:tc>
        <w:tc>
          <w:tcPr>
            <w:tcW w:w="4675" w:type="dxa"/>
          </w:tcPr>
          <w:p w14:paraId="66A37BA8" w14:textId="77777777" w:rsidR="009A2F4B" w:rsidRDefault="009A2F4B" w:rsidP="009A2F4B">
            <w:r>
              <w:t>D</w:t>
            </w:r>
          </w:p>
        </w:tc>
      </w:tr>
    </w:tbl>
    <w:p w14:paraId="2DECB111" w14:textId="77777777" w:rsidR="009A2F4B" w:rsidRDefault="009A2F4B" w:rsidP="009A2F4B">
      <w:pPr>
        <w:ind w:left="720"/>
      </w:pPr>
    </w:p>
    <w:p w14:paraId="6C51B03D" w14:textId="77777777" w:rsidR="009A2F4B" w:rsidRDefault="009A2F4B" w:rsidP="009A2F4B">
      <w:pPr>
        <w:ind w:left="720"/>
      </w:pPr>
      <w:r>
        <w:t>An example of this property in JSON:</w:t>
      </w:r>
    </w:p>
    <w:tbl>
      <w:tblPr>
        <w:tblStyle w:val="TableGrid"/>
        <w:tblW w:w="0" w:type="auto"/>
        <w:tblInd w:w="720" w:type="dxa"/>
        <w:tblLook w:val="04A0" w:firstRow="1" w:lastRow="0" w:firstColumn="1" w:lastColumn="0" w:noHBand="0" w:noVBand="1"/>
      </w:tblPr>
      <w:tblGrid>
        <w:gridCol w:w="8630"/>
      </w:tblGrid>
      <w:tr w:rsidR="009A2F4B" w14:paraId="08045D7D" w14:textId="77777777" w:rsidTr="009A2F4B">
        <w:trPr>
          <w:cnfStyle w:val="100000000000" w:firstRow="1" w:lastRow="0" w:firstColumn="0" w:lastColumn="0" w:oddVBand="0" w:evenVBand="0" w:oddHBand="0" w:evenHBand="0" w:firstRowFirstColumn="0" w:firstRowLastColumn="0" w:lastRowFirstColumn="0" w:lastRowLastColumn="0"/>
        </w:trPr>
        <w:tc>
          <w:tcPr>
            <w:tcW w:w="9350" w:type="dxa"/>
          </w:tcPr>
          <w:p w14:paraId="14E316EA" w14:textId="77777777" w:rsidR="009A2F4B" w:rsidRPr="009A2F4B" w:rsidRDefault="009A2F4B" w:rsidP="009A2F4B">
            <w:pPr>
              <w:autoSpaceDE w:val="0"/>
              <w:autoSpaceDN w:val="0"/>
              <w:adjustRightInd w:val="0"/>
              <w:rPr>
                <w:rFonts w:ascii="Fixedsys" w:hAnsi="Fixedsys" w:cs="Times New Roman"/>
                <w:b w:val="0"/>
                <w:noProof/>
                <w:sz w:val="20"/>
                <w:szCs w:val="20"/>
              </w:rPr>
            </w:pPr>
            <w:r w:rsidRPr="009A2F4B">
              <w:rPr>
                <w:rFonts w:ascii="Fixedsys" w:hAnsi="Fixedsys" w:cs="Times New Roman"/>
                <w:b w:val="0"/>
                <w:noProof/>
                <w:sz w:val="20"/>
                <w:szCs w:val="20"/>
              </w:rPr>
              <w:t xml:space="preserve">      "</w:t>
            </w:r>
            <w:r>
              <w:rPr>
                <w:rFonts w:ascii="Fixedsys" w:hAnsi="Fixedsys" w:cs="Times New Roman"/>
                <w:b w:val="0"/>
                <w:noProof/>
                <w:sz w:val="20"/>
                <w:szCs w:val="20"/>
              </w:rPr>
              <w:t>LetterButtons</w:t>
            </w:r>
            <w:r w:rsidRPr="009A2F4B">
              <w:rPr>
                <w:rFonts w:ascii="Fixedsys" w:hAnsi="Fixedsys" w:cs="Times New Roman"/>
                <w:b w:val="0"/>
                <w:noProof/>
                <w:sz w:val="20"/>
                <w:szCs w:val="20"/>
              </w:rPr>
              <w:t>": [</w:t>
            </w:r>
          </w:p>
          <w:p w14:paraId="66F2C122" w14:textId="77777777" w:rsidR="009A2F4B" w:rsidRPr="009A2F4B" w:rsidRDefault="009A2F4B" w:rsidP="009A2F4B">
            <w:pPr>
              <w:autoSpaceDE w:val="0"/>
              <w:autoSpaceDN w:val="0"/>
              <w:adjustRightInd w:val="0"/>
              <w:rPr>
                <w:rFonts w:ascii="Fixedsys" w:hAnsi="Fixedsys" w:cs="Times New Roman"/>
                <w:b w:val="0"/>
                <w:noProof/>
                <w:sz w:val="20"/>
                <w:szCs w:val="20"/>
              </w:rPr>
            </w:pPr>
            <w:r w:rsidRPr="009A2F4B">
              <w:rPr>
                <w:rFonts w:ascii="Fixedsys" w:hAnsi="Fixedsys" w:cs="Times New Roman"/>
                <w:b w:val="0"/>
                <w:noProof/>
                <w:sz w:val="20"/>
                <w:szCs w:val="20"/>
              </w:rPr>
              <w:t xml:space="preserve">        0,</w:t>
            </w:r>
          </w:p>
          <w:p w14:paraId="09E8230D" w14:textId="77777777" w:rsidR="009A2F4B" w:rsidRPr="009A2F4B" w:rsidRDefault="009A2F4B" w:rsidP="009A2F4B">
            <w:pPr>
              <w:autoSpaceDE w:val="0"/>
              <w:autoSpaceDN w:val="0"/>
              <w:adjustRightInd w:val="0"/>
              <w:rPr>
                <w:rFonts w:ascii="Fixedsys" w:hAnsi="Fixedsys" w:cs="Times New Roman"/>
                <w:b w:val="0"/>
                <w:noProof/>
                <w:sz w:val="20"/>
                <w:szCs w:val="20"/>
              </w:rPr>
            </w:pPr>
            <w:r w:rsidRPr="009A2F4B">
              <w:rPr>
                <w:rFonts w:ascii="Fixedsys" w:hAnsi="Fixedsys" w:cs="Times New Roman"/>
                <w:b w:val="0"/>
                <w:noProof/>
                <w:sz w:val="20"/>
                <w:szCs w:val="20"/>
              </w:rPr>
              <w:t xml:space="preserve">        1,</w:t>
            </w:r>
          </w:p>
          <w:p w14:paraId="29955A34" w14:textId="77777777" w:rsidR="009A2F4B" w:rsidRPr="009A2F4B" w:rsidRDefault="009A2F4B" w:rsidP="009A2F4B">
            <w:pPr>
              <w:autoSpaceDE w:val="0"/>
              <w:autoSpaceDN w:val="0"/>
              <w:adjustRightInd w:val="0"/>
              <w:rPr>
                <w:rFonts w:ascii="Fixedsys" w:hAnsi="Fixedsys" w:cs="Times New Roman"/>
                <w:b w:val="0"/>
                <w:noProof/>
                <w:sz w:val="20"/>
                <w:szCs w:val="20"/>
              </w:rPr>
            </w:pPr>
            <w:r w:rsidRPr="009A2F4B">
              <w:rPr>
                <w:rFonts w:ascii="Fixedsys" w:hAnsi="Fixedsys" w:cs="Times New Roman"/>
                <w:b w:val="0"/>
                <w:noProof/>
                <w:sz w:val="20"/>
                <w:szCs w:val="20"/>
              </w:rPr>
              <w:t xml:space="preserve">        2,</w:t>
            </w:r>
          </w:p>
          <w:p w14:paraId="61B2445F" w14:textId="77777777" w:rsidR="009A2F4B" w:rsidRPr="009A2F4B" w:rsidRDefault="009A2F4B" w:rsidP="009A2F4B">
            <w:pPr>
              <w:autoSpaceDE w:val="0"/>
              <w:autoSpaceDN w:val="0"/>
              <w:adjustRightInd w:val="0"/>
              <w:rPr>
                <w:rFonts w:ascii="Fixedsys" w:hAnsi="Fixedsys" w:cs="Times New Roman"/>
                <w:b w:val="0"/>
                <w:noProof/>
                <w:sz w:val="20"/>
                <w:szCs w:val="20"/>
              </w:rPr>
            </w:pPr>
            <w:r w:rsidRPr="009A2F4B">
              <w:rPr>
                <w:rFonts w:ascii="Fixedsys" w:hAnsi="Fixedsys" w:cs="Times New Roman"/>
                <w:b w:val="0"/>
                <w:noProof/>
                <w:sz w:val="20"/>
                <w:szCs w:val="20"/>
              </w:rPr>
              <w:t xml:space="preserve">        3</w:t>
            </w:r>
          </w:p>
          <w:p w14:paraId="0EF5D54B" w14:textId="77777777" w:rsidR="009A2F4B" w:rsidRDefault="009A2F4B" w:rsidP="009A2F4B">
            <w:r w:rsidRPr="009A2F4B">
              <w:rPr>
                <w:rFonts w:ascii="Fixedsys" w:hAnsi="Fixedsys" w:cs="Times New Roman"/>
                <w:b w:val="0"/>
                <w:noProof/>
                <w:sz w:val="20"/>
                <w:szCs w:val="20"/>
              </w:rPr>
              <w:t xml:space="preserve">      ],</w:t>
            </w:r>
          </w:p>
        </w:tc>
      </w:tr>
    </w:tbl>
    <w:p w14:paraId="2A834394" w14:textId="77777777" w:rsidR="009A2F4B" w:rsidRPr="009A2F4B" w:rsidRDefault="009A2F4B" w:rsidP="009A2F4B">
      <w:pPr>
        <w:ind w:left="720"/>
      </w:pPr>
    </w:p>
    <w:p w14:paraId="08C43CF7" w14:textId="77777777" w:rsidR="009A2F4B" w:rsidRDefault="009A2F4B" w:rsidP="009A2F4B">
      <w:r>
        <w:br w:type="page"/>
      </w:r>
    </w:p>
    <w:p w14:paraId="6B638C0C" w14:textId="77777777" w:rsidR="009A2F4B" w:rsidRDefault="009A2F4B" w:rsidP="009A2F4B">
      <w:pPr>
        <w:pStyle w:val="Heading5"/>
      </w:pPr>
      <w:r>
        <w:lastRenderedPageBreak/>
        <w:t>ColorButtons</w:t>
      </w:r>
    </w:p>
    <w:p w14:paraId="65008AAA" w14:textId="77777777" w:rsidR="009A2F4B" w:rsidRDefault="009A2F4B" w:rsidP="009A2F4B">
      <w:pPr>
        <w:ind w:left="720"/>
      </w:pPr>
      <w:r>
        <w:t xml:space="preserve">Individual letter buttons supported by the driver must be specified here. This property is of type List&lt;LetterButtons&gt;. </w:t>
      </w:r>
    </w:p>
    <w:p w14:paraId="60D48195" w14:textId="77777777" w:rsidR="009A2F4B" w:rsidRDefault="009A2F4B" w:rsidP="009A2F4B">
      <w:pPr>
        <w:ind w:left="720"/>
      </w:pPr>
      <w:r>
        <w:t>The following device types support this feature:</w:t>
      </w:r>
    </w:p>
    <w:p w14:paraId="537C2B90" w14:textId="77777777" w:rsidR="009A2F4B" w:rsidRDefault="009A2F4B" w:rsidP="009A2F4B">
      <w:pPr>
        <w:pStyle w:val="ListParagraph"/>
        <w:numPr>
          <w:ilvl w:val="0"/>
          <w:numId w:val="13"/>
        </w:numPr>
      </w:pPr>
      <w:r>
        <w:t>Cable Box</w:t>
      </w:r>
    </w:p>
    <w:p w14:paraId="5DA00582" w14:textId="77777777" w:rsidR="009A2F4B" w:rsidRDefault="009A2F4B" w:rsidP="009A2F4B">
      <w:pPr>
        <w:pStyle w:val="ListParagraph"/>
        <w:numPr>
          <w:ilvl w:val="0"/>
          <w:numId w:val="13"/>
        </w:numPr>
      </w:pPr>
      <w:r>
        <w:t>Blu-ray Player</w:t>
      </w:r>
    </w:p>
    <w:p w14:paraId="5F003008" w14:textId="77777777" w:rsidR="009A2F4B" w:rsidRDefault="009A2F4B" w:rsidP="009A2F4B">
      <w:pPr>
        <w:ind w:left="720"/>
      </w:pPr>
      <w:r>
        <w:t>Valid values are:</w:t>
      </w:r>
    </w:p>
    <w:tbl>
      <w:tblPr>
        <w:tblStyle w:val="TableGrid"/>
        <w:tblW w:w="0" w:type="auto"/>
        <w:tblInd w:w="720" w:type="dxa"/>
        <w:tblLook w:val="04A0" w:firstRow="1" w:lastRow="0" w:firstColumn="1" w:lastColumn="0" w:noHBand="0" w:noVBand="1"/>
      </w:tblPr>
      <w:tblGrid>
        <w:gridCol w:w="4311"/>
        <w:gridCol w:w="4319"/>
      </w:tblGrid>
      <w:tr w:rsidR="009A2F4B" w14:paraId="3193ECE7" w14:textId="77777777" w:rsidTr="009A2F4B">
        <w:trPr>
          <w:cnfStyle w:val="100000000000" w:firstRow="1" w:lastRow="0" w:firstColumn="0" w:lastColumn="0" w:oddVBand="0" w:evenVBand="0" w:oddHBand="0" w:evenHBand="0" w:firstRowFirstColumn="0" w:firstRowLastColumn="0" w:lastRowFirstColumn="0" w:lastRowLastColumn="0"/>
        </w:trPr>
        <w:tc>
          <w:tcPr>
            <w:tcW w:w="4675" w:type="dxa"/>
          </w:tcPr>
          <w:p w14:paraId="253F7AA6" w14:textId="77777777" w:rsidR="009A2F4B" w:rsidRDefault="009A2F4B" w:rsidP="009A2F4B">
            <w:pPr>
              <w:jc w:val="center"/>
            </w:pPr>
            <w:r>
              <w:t>JSON Value</w:t>
            </w:r>
          </w:p>
        </w:tc>
        <w:tc>
          <w:tcPr>
            <w:tcW w:w="4675" w:type="dxa"/>
          </w:tcPr>
          <w:p w14:paraId="0F5100AF" w14:textId="77777777" w:rsidR="009A2F4B" w:rsidRDefault="009A2F4B" w:rsidP="009A2F4B">
            <w:pPr>
              <w:jc w:val="center"/>
            </w:pPr>
            <w:r>
              <w:t>Actual Value</w:t>
            </w:r>
          </w:p>
        </w:tc>
      </w:tr>
      <w:tr w:rsidR="009A2F4B" w14:paraId="56616473" w14:textId="77777777" w:rsidTr="009A2F4B">
        <w:trPr>
          <w:cnfStyle w:val="000000100000" w:firstRow="0" w:lastRow="0" w:firstColumn="0" w:lastColumn="0" w:oddVBand="0" w:evenVBand="0" w:oddHBand="1" w:evenHBand="0" w:firstRowFirstColumn="0" w:firstRowLastColumn="0" w:lastRowFirstColumn="0" w:lastRowLastColumn="0"/>
        </w:trPr>
        <w:tc>
          <w:tcPr>
            <w:tcW w:w="4675" w:type="dxa"/>
          </w:tcPr>
          <w:p w14:paraId="12F41DA8" w14:textId="77777777" w:rsidR="009A2F4B" w:rsidRDefault="009A2F4B" w:rsidP="009A2F4B">
            <w:r>
              <w:t>0</w:t>
            </w:r>
          </w:p>
        </w:tc>
        <w:tc>
          <w:tcPr>
            <w:tcW w:w="4675" w:type="dxa"/>
          </w:tcPr>
          <w:p w14:paraId="3A22714D" w14:textId="77777777" w:rsidR="009A2F4B" w:rsidRDefault="009A2F4B" w:rsidP="009A2F4B">
            <w:r>
              <w:t>Blue</w:t>
            </w:r>
          </w:p>
        </w:tc>
      </w:tr>
      <w:tr w:rsidR="009A2F4B" w14:paraId="41773E35" w14:textId="77777777" w:rsidTr="009A2F4B">
        <w:trPr>
          <w:cnfStyle w:val="000000010000" w:firstRow="0" w:lastRow="0" w:firstColumn="0" w:lastColumn="0" w:oddVBand="0" w:evenVBand="0" w:oddHBand="0" w:evenHBand="1" w:firstRowFirstColumn="0" w:firstRowLastColumn="0" w:lastRowFirstColumn="0" w:lastRowLastColumn="0"/>
        </w:trPr>
        <w:tc>
          <w:tcPr>
            <w:tcW w:w="4675" w:type="dxa"/>
          </w:tcPr>
          <w:p w14:paraId="71576292" w14:textId="77777777" w:rsidR="009A2F4B" w:rsidRDefault="009A2F4B" w:rsidP="009A2F4B">
            <w:r>
              <w:t>1</w:t>
            </w:r>
          </w:p>
        </w:tc>
        <w:tc>
          <w:tcPr>
            <w:tcW w:w="4675" w:type="dxa"/>
          </w:tcPr>
          <w:p w14:paraId="406D703A" w14:textId="77777777" w:rsidR="009A2F4B" w:rsidRDefault="009A2F4B" w:rsidP="009A2F4B">
            <w:r>
              <w:t>Green</w:t>
            </w:r>
          </w:p>
        </w:tc>
      </w:tr>
      <w:tr w:rsidR="009A2F4B" w14:paraId="4EB03312" w14:textId="77777777" w:rsidTr="009A2F4B">
        <w:trPr>
          <w:cnfStyle w:val="000000100000" w:firstRow="0" w:lastRow="0" w:firstColumn="0" w:lastColumn="0" w:oddVBand="0" w:evenVBand="0" w:oddHBand="1" w:evenHBand="0" w:firstRowFirstColumn="0" w:firstRowLastColumn="0" w:lastRowFirstColumn="0" w:lastRowLastColumn="0"/>
        </w:trPr>
        <w:tc>
          <w:tcPr>
            <w:tcW w:w="4675" w:type="dxa"/>
          </w:tcPr>
          <w:p w14:paraId="169A48A1" w14:textId="77777777" w:rsidR="009A2F4B" w:rsidRDefault="009A2F4B" w:rsidP="009A2F4B">
            <w:r>
              <w:t>2</w:t>
            </w:r>
          </w:p>
        </w:tc>
        <w:tc>
          <w:tcPr>
            <w:tcW w:w="4675" w:type="dxa"/>
          </w:tcPr>
          <w:p w14:paraId="37E10601" w14:textId="77777777" w:rsidR="009A2F4B" w:rsidRDefault="009A2F4B" w:rsidP="009A2F4B">
            <w:r>
              <w:t>Red</w:t>
            </w:r>
          </w:p>
        </w:tc>
      </w:tr>
      <w:tr w:rsidR="009A2F4B" w14:paraId="5EF31FCB" w14:textId="77777777" w:rsidTr="009A2F4B">
        <w:trPr>
          <w:cnfStyle w:val="000000010000" w:firstRow="0" w:lastRow="0" w:firstColumn="0" w:lastColumn="0" w:oddVBand="0" w:evenVBand="0" w:oddHBand="0" w:evenHBand="1" w:firstRowFirstColumn="0" w:firstRowLastColumn="0" w:lastRowFirstColumn="0" w:lastRowLastColumn="0"/>
        </w:trPr>
        <w:tc>
          <w:tcPr>
            <w:tcW w:w="4675" w:type="dxa"/>
          </w:tcPr>
          <w:p w14:paraId="58A42A28" w14:textId="77777777" w:rsidR="009A2F4B" w:rsidRDefault="009A2F4B" w:rsidP="009A2F4B">
            <w:r>
              <w:t>3</w:t>
            </w:r>
          </w:p>
        </w:tc>
        <w:tc>
          <w:tcPr>
            <w:tcW w:w="4675" w:type="dxa"/>
          </w:tcPr>
          <w:p w14:paraId="2CF21A99" w14:textId="77777777" w:rsidR="009A2F4B" w:rsidRDefault="009A2F4B" w:rsidP="009A2F4B">
            <w:r>
              <w:t>Yellow</w:t>
            </w:r>
          </w:p>
        </w:tc>
      </w:tr>
    </w:tbl>
    <w:p w14:paraId="3017A223" w14:textId="77777777" w:rsidR="009A2F4B" w:rsidRDefault="009A2F4B" w:rsidP="009A2F4B">
      <w:pPr>
        <w:ind w:left="720"/>
      </w:pPr>
    </w:p>
    <w:p w14:paraId="15B3E811" w14:textId="77777777" w:rsidR="009A2F4B" w:rsidRDefault="009A2F4B" w:rsidP="009A2F4B">
      <w:pPr>
        <w:ind w:left="720"/>
      </w:pPr>
      <w:r>
        <w:t>An example of this property in JSON:</w:t>
      </w:r>
    </w:p>
    <w:tbl>
      <w:tblPr>
        <w:tblStyle w:val="TableGrid"/>
        <w:tblW w:w="0" w:type="auto"/>
        <w:tblInd w:w="720" w:type="dxa"/>
        <w:tblLook w:val="04A0" w:firstRow="1" w:lastRow="0" w:firstColumn="1" w:lastColumn="0" w:noHBand="0" w:noVBand="1"/>
      </w:tblPr>
      <w:tblGrid>
        <w:gridCol w:w="8630"/>
      </w:tblGrid>
      <w:tr w:rsidR="009A2F4B" w14:paraId="21FA53E6" w14:textId="77777777" w:rsidTr="009A2F4B">
        <w:trPr>
          <w:cnfStyle w:val="100000000000" w:firstRow="1" w:lastRow="0" w:firstColumn="0" w:lastColumn="0" w:oddVBand="0" w:evenVBand="0" w:oddHBand="0" w:evenHBand="0" w:firstRowFirstColumn="0" w:firstRowLastColumn="0" w:lastRowFirstColumn="0" w:lastRowLastColumn="0"/>
        </w:trPr>
        <w:tc>
          <w:tcPr>
            <w:tcW w:w="9350" w:type="dxa"/>
          </w:tcPr>
          <w:p w14:paraId="31DA955D" w14:textId="77777777" w:rsidR="009A2F4B" w:rsidRPr="009A2F4B" w:rsidRDefault="009A2F4B" w:rsidP="009A2F4B">
            <w:pPr>
              <w:autoSpaceDE w:val="0"/>
              <w:autoSpaceDN w:val="0"/>
              <w:adjustRightInd w:val="0"/>
              <w:rPr>
                <w:rFonts w:ascii="Fixedsys" w:hAnsi="Fixedsys" w:cs="Times New Roman"/>
                <w:b w:val="0"/>
                <w:noProof/>
                <w:sz w:val="20"/>
                <w:szCs w:val="20"/>
              </w:rPr>
            </w:pPr>
            <w:r w:rsidRPr="009A2F4B">
              <w:rPr>
                <w:rFonts w:ascii="Fixedsys" w:hAnsi="Fixedsys" w:cs="Times New Roman"/>
                <w:b w:val="0"/>
                <w:noProof/>
                <w:sz w:val="20"/>
                <w:szCs w:val="20"/>
              </w:rPr>
              <w:t xml:space="preserve">      "</w:t>
            </w:r>
            <w:r>
              <w:rPr>
                <w:rFonts w:ascii="Fixedsys" w:hAnsi="Fixedsys" w:cs="Times New Roman"/>
                <w:b w:val="0"/>
                <w:noProof/>
                <w:sz w:val="20"/>
                <w:szCs w:val="20"/>
              </w:rPr>
              <w:t>ColorButtons</w:t>
            </w:r>
            <w:r w:rsidRPr="009A2F4B">
              <w:rPr>
                <w:rFonts w:ascii="Fixedsys" w:hAnsi="Fixedsys" w:cs="Times New Roman"/>
                <w:b w:val="0"/>
                <w:noProof/>
                <w:sz w:val="20"/>
                <w:szCs w:val="20"/>
              </w:rPr>
              <w:t>": [</w:t>
            </w:r>
          </w:p>
          <w:p w14:paraId="29A0EBAD" w14:textId="77777777" w:rsidR="009A2F4B" w:rsidRPr="009A2F4B" w:rsidRDefault="009A2F4B" w:rsidP="009A2F4B">
            <w:pPr>
              <w:autoSpaceDE w:val="0"/>
              <w:autoSpaceDN w:val="0"/>
              <w:adjustRightInd w:val="0"/>
              <w:rPr>
                <w:rFonts w:ascii="Fixedsys" w:hAnsi="Fixedsys" w:cs="Times New Roman"/>
                <w:b w:val="0"/>
                <w:noProof/>
                <w:sz w:val="20"/>
                <w:szCs w:val="20"/>
              </w:rPr>
            </w:pPr>
            <w:r w:rsidRPr="009A2F4B">
              <w:rPr>
                <w:rFonts w:ascii="Fixedsys" w:hAnsi="Fixedsys" w:cs="Times New Roman"/>
                <w:b w:val="0"/>
                <w:noProof/>
                <w:sz w:val="20"/>
                <w:szCs w:val="20"/>
              </w:rPr>
              <w:t xml:space="preserve">        0,</w:t>
            </w:r>
          </w:p>
          <w:p w14:paraId="1D7E0BFD" w14:textId="77777777" w:rsidR="009A2F4B" w:rsidRPr="009A2F4B" w:rsidRDefault="009A2F4B" w:rsidP="009A2F4B">
            <w:pPr>
              <w:autoSpaceDE w:val="0"/>
              <w:autoSpaceDN w:val="0"/>
              <w:adjustRightInd w:val="0"/>
              <w:rPr>
                <w:rFonts w:ascii="Fixedsys" w:hAnsi="Fixedsys" w:cs="Times New Roman"/>
                <w:b w:val="0"/>
                <w:noProof/>
                <w:sz w:val="20"/>
                <w:szCs w:val="20"/>
              </w:rPr>
            </w:pPr>
            <w:r w:rsidRPr="009A2F4B">
              <w:rPr>
                <w:rFonts w:ascii="Fixedsys" w:hAnsi="Fixedsys" w:cs="Times New Roman"/>
                <w:b w:val="0"/>
                <w:noProof/>
                <w:sz w:val="20"/>
                <w:szCs w:val="20"/>
              </w:rPr>
              <w:t xml:space="preserve">        1,</w:t>
            </w:r>
          </w:p>
          <w:p w14:paraId="079EAEF9" w14:textId="77777777" w:rsidR="009A2F4B" w:rsidRPr="009A2F4B" w:rsidRDefault="009A2F4B" w:rsidP="009A2F4B">
            <w:pPr>
              <w:autoSpaceDE w:val="0"/>
              <w:autoSpaceDN w:val="0"/>
              <w:adjustRightInd w:val="0"/>
              <w:rPr>
                <w:rFonts w:ascii="Fixedsys" w:hAnsi="Fixedsys" w:cs="Times New Roman"/>
                <w:b w:val="0"/>
                <w:noProof/>
                <w:sz w:val="20"/>
                <w:szCs w:val="20"/>
              </w:rPr>
            </w:pPr>
            <w:r w:rsidRPr="009A2F4B">
              <w:rPr>
                <w:rFonts w:ascii="Fixedsys" w:hAnsi="Fixedsys" w:cs="Times New Roman"/>
                <w:b w:val="0"/>
                <w:noProof/>
                <w:sz w:val="20"/>
                <w:szCs w:val="20"/>
              </w:rPr>
              <w:t xml:space="preserve">        2,</w:t>
            </w:r>
          </w:p>
          <w:p w14:paraId="6DAB3390" w14:textId="77777777" w:rsidR="009A2F4B" w:rsidRPr="009A2F4B" w:rsidRDefault="009A2F4B" w:rsidP="009A2F4B">
            <w:pPr>
              <w:autoSpaceDE w:val="0"/>
              <w:autoSpaceDN w:val="0"/>
              <w:adjustRightInd w:val="0"/>
              <w:rPr>
                <w:rFonts w:ascii="Fixedsys" w:hAnsi="Fixedsys" w:cs="Times New Roman"/>
                <w:b w:val="0"/>
                <w:noProof/>
                <w:sz w:val="20"/>
                <w:szCs w:val="20"/>
              </w:rPr>
            </w:pPr>
            <w:r w:rsidRPr="009A2F4B">
              <w:rPr>
                <w:rFonts w:ascii="Fixedsys" w:hAnsi="Fixedsys" w:cs="Times New Roman"/>
                <w:b w:val="0"/>
                <w:noProof/>
                <w:sz w:val="20"/>
                <w:szCs w:val="20"/>
              </w:rPr>
              <w:t xml:space="preserve">        3</w:t>
            </w:r>
          </w:p>
          <w:p w14:paraId="5BE6027D" w14:textId="77777777" w:rsidR="009A2F4B" w:rsidRDefault="009A2F4B" w:rsidP="009A2F4B">
            <w:r w:rsidRPr="009A2F4B">
              <w:rPr>
                <w:rFonts w:ascii="Fixedsys" w:hAnsi="Fixedsys" w:cs="Times New Roman"/>
                <w:b w:val="0"/>
                <w:noProof/>
                <w:sz w:val="20"/>
                <w:szCs w:val="20"/>
              </w:rPr>
              <w:t xml:space="preserve">      ],</w:t>
            </w:r>
          </w:p>
        </w:tc>
      </w:tr>
    </w:tbl>
    <w:p w14:paraId="1B7153E8" w14:textId="77777777" w:rsidR="009A2F4B" w:rsidRPr="009A2F4B" w:rsidRDefault="009A2F4B" w:rsidP="009A2F4B">
      <w:pPr>
        <w:ind w:left="720"/>
      </w:pPr>
    </w:p>
    <w:p w14:paraId="65ACAB58" w14:textId="77777777" w:rsidR="009A2F4B" w:rsidRDefault="009A2F4B" w:rsidP="009A2F4B">
      <w:r>
        <w:br w:type="page"/>
      </w:r>
    </w:p>
    <w:p w14:paraId="2C36346C" w14:textId="77777777" w:rsidR="009A2F4B" w:rsidRDefault="00127A56" w:rsidP="00127A56">
      <w:pPr>
        <w:pStyle w:val="Heading5"/>
      </w:pPr>
      <w:r>
        <w:lastRenderedPageBreak/>
        <w:t>InputConnections</w:t>
      </w:r>
    </w:p>
    <w:p w14:paraId="3685EAD4" w14:textId="77777777" w:rsidR="00127A56" w:rsidRDefault="00127A56" w:rsidP="00127A56">
      <w:pPr>
        <w:ind w:left="720"/>
      </w:pPr>
      <w:r>
        <w:t>This property will specify what inputs the device supports. While VideoInOut and AudioInOut have superseded this, it is still required to fill this property out. Only displays and projectors support this property. This property is of type List&lt;InputDetail&gt; where InputDetail is defined as:</w:t>
      </w:r>
    </w:p>
    <w:tbl>
      <w:tblPr>
        <w:tblStyle w:val="TableGrid"/>
        <w:tblW w:w="0" w:type="auto"/>
        <w:tblInd w:w="720" w:type="dxa"/>
        <w:tblLook w:val="04A0" w:firstRow="1" w:lastRow="0" w:firstColumn="1" w:lastColumn="0" w:noHBand="0" w:noVBand="1"/>
      </w:tblPr>
      <w:tblGrid>
        <w:gridCol w:w="4375"/>
        <w:gridCol w:w="4255"/>
      </w:tblGrid>
      <w:tr w:rsidR="00127A56" w14:paraId="6FB94EE3" w14:textId="77777777" w:rsidTr="00127A56">
        <w:trPr>
          <w:cnfStyle w:val="100000000000" w:firstRow="1" w:lastRow="0" w:firstColumn="0" w:lastColumn="0" w:oddVBand="0" w:evenVBand="0" w:oddHBand="0" w:evenHBand="0" w:firstRowFirstColumn="0" w:firstRowLastColumn="0" w:lastRowFirstColumn="0" w:lastRowLastColumn="0"/>
        </w:trPr>
        <w:tc>
          <w:tcPr>
            <w:tcW w:w="4375" w:type="dxa"/>
          </w:tcPr>
          <w:p w14:paraId="4A8E8774" w14:textId="77777777" w:rsidR="00127A56" w:rsidRDefault="00127A56" w:rsidP="00127A56">
            <w:pPr>
              <w:jc w:val="center"/>
            </w:pPr>
            <w:r>
              <w:t>Property</w:t>
            </w:r>
          </w:p>
        </w:tc>
        <w:tc>
          <w:tcPr>
            <w:tcW w:w="4255" w:type="dxa"/>
          </w:tcPr>
          <w:p w14:paraId="58EF4F12" w14:textId="77777777" w:rsidR="00127A56" w:rsidRDefault="00127A56" w:rsidP="00127A56">
            <w:pPr>
              <w:jc w:val="center"/>
            </w:pPr>
            <w:r>
              <w:t>Use</w:t>
            </w:r>
          </w:p>
        </w:tc>
      </w:tr>
      <w:tr w:rsidR="00127A56" w14:paraId="31F9FA57" w14:textId="77777777" w:rsidTr="00127A56">
        <w:trPr>
          <w:cnfStyle w:val="000000100000" w:firstRow="0" w:lastRow="0" w:firstColumn="0" w:lastColumn="0" w:oddVBand="0" w:evenVBand="0" w:oddHBand="1" w:evenHBand="0" w:firstRowFirstColumn="0" w:firstRowLastColumn="0" w:lastRowFirstColumn="0" w:lastRowLastColumn="0"/>
        </w:trPr>
        <w:tc>
          <w:tcPr>
            <w:tcW w:w="4375" w:type="dxa"/>
          </w:tcPr>
          <w:p w14:paraId="33144324" w14:textId="77777777" w:rsidR="00127A56" w:rsidRDefault="00127A56" w:rsidP="00127A56">
            <w:r>
              <w:t>InputType</w:t>
            </w:r>
          </w:p>
        </w:tc>
        <w:tc>
          <w:tcPr>
            <w:tcW w:w="4255" w:type="dxa"/>
          </w:tcPr>
          <w:p w14:paraId="2B608C7A" w14:textId="77777777" w:rsidR="00127A56" w:rsidRDefault="00AD5BD7" w:rsidP="00127A56">
            <w:r>
              <w:t>The input type like HDMI1 or VGA3</w:t>
            </w:r>
          </w:p>
        </w:tc>
      </w:tr>
      <w:tr w:rsidR="00127A56" w14:paraId="5E36400F" w14:textId="77777777" w:rsidTr="00127A56">
        <w:trPr>
          <w:cnfStyle w:val="000000010000" w:firstRow="0" w:lastRow="0" w:firstColumn="0" w:lastColumn="0" w:oddVBand="0" w:evenVBand="0" w:oddHBand="0" w:evenHBand="1" w:firstRowFirstColumn="0" w:firstRowLastColumn="0" w:lastRowFirstColumn="0" w:lastRowLastColumn="0"/>
        </w:trPr>
        <w:tc>
          <w:tcPr>
            <w:tcW w:w="4375" w:type="dxa"/>
          </w:tcPr>
          <w:p w14:paraId="5E05A329" w14:textId="77777777" w:rsidR="00127A56" w:rsidRDefault="00127A56" w:rsidP="00127A56">
            <w:r>
              <w:t>InputConnector</w:t>
            </w:r>
          </w:p>
        </w:tc>
        <w:tc>
          <w:tcPr>
            <w:tcW w:w="4255" w:type="dxa"/>
          </w:tcPr>
          <w:p w14:paraId="195147A5" w14:textId="77777777" w:rsidR="00127A56" w:rsidRDefault="00AD5BD7" w:rsidP="00AD5BD7">
            <w:r>
              <w:t>The input connector like HDMI or VGA</w:t>
            </w:r>
          </w:p>
        </w:tc>
      </w:tr>
      <w:tr w:rsidR="00127A56" w14:paraId="5DE8E25F" w14:textId="77777777" w:rsidTr="00127A56">
        <w:trPr>
          <w:cnfStyle w:val="000000100000" w:firstRow="0" w:lastRow="0" w:firstColumn="0" w:lastColumn="0" w:oddVBand="0" w:evenVBand="0" w:oddHBand="1" w:evenHBand="0" w:firstRowFirstColumn="0" w:firstRowLastColumn="0" w:lastRowFirstColumn="0" w:lastRowLastColumn="0"/>
        </w:trPr>
        <w:tc>
          <w:tcPr>
            <w:tcW w:w="4375" w:type="dxa"/>
          </w:tcPr>
          <w:p w14:paraId="6244655A" w14:textId="77777777" w:rsidR="00127A56" w:rsidRDefault="00127A56" w:rsidP="00127A56">
            <w:r>
              <w:t>Description</w:t>
            </w:r>
          </w:p>
        </w:tc>
        <w:tc>
          <w:tcPr>
            <w:tcW w:w="4255" w:type="dxa"/>
          </w:tcPr>
          <w:p w14:paraId="74F108BB" w14:textId="77777777" w:rsidR="00127A56" w:rsidRDefault="00F45360" w:rsidP="00127A56">
            <w:r>
              <w:t>A description of the input</w:t>
            </w:r>
          </w:p>
        </w:tc>
      </w:tr>
    </w:tbl>
    <w:p w14:paraId="4A413AD7" w14:textId="77777777" w:rsidR="00AD5BD7" w:rsidRDefault="00AD5BD7" w:rsidP="00127A56">
      <w:pPr>
        <w:ind w:left="720"/>
      </w:pPr>
      <w:r>
        <w:br/>
      </w:r>
      <w:r w:rsidR="005A621D">
        <w:t>Valid</w:t>
      </w:r>
      <w:r>
        <w:t xml:space="preserve"> InputType values:</w:t>
      </w:r>
    </w:p>
    <w:tbl>
      <w:tblPr>
        <w:tblStyle w:val="TableGrid"/>
        <w:tblW w:w="0" w:type="auto"/>
        <w:tblInd w:w="720" w:type="dxa"/>
        <w:tblLook w:val="04A0" w:firstRow="1" w:lastRow="0" w:firstColumn="1" w:lastColumn="0" w:noHBand="0" w:noVBand="1"/>
      </w:tblPr>
      <w:tblGrid>
        <w:gridCol w:w="4312"/>
        <w:gridCol w:w="4318"/>
      </w:tblGrid>
      <w:tr w:rsidR="00AD5BD7" w14:paraId="172359C0" w14:textId="77777777" w:rsidTr="00AD5BD7">
        <w:trPr>
          <w:cnfStyle w:val="100000000000" w:firstRow="1" w:lastRow="0" w:firstColumn="0" w:lastColumn="0" w:oddVBand="0" w:evenVBand="0" w:oddHBand="0" w:evenHBand="0" w:firstRowFirstColumn="0" w:firstRowLastColumn="0" w:lastRowFirstColumn="0" w:lastRowLastColumn="0"/>
        </w:trPr>
        <w:tc>
          <w:tcPr>
            <w:tcW w:w="4312" w:type="dxa"/>
          </w:tcPr>
          <w:p w14:paraId="437B2C43" w14:textId="77777777" w:rsidR="00AD5BD7" w:rsidRPr="00AD5BD7" w:rsidRDefault="00AD5BD7" w:rsidP="00AD5BD7">
            <w:pPr>
              <w:jc w:val="center"/>
            </w:pPr>
            <w:r w:rsidRPr="00AD5BD7">
              <w:t>JSON Value</w:t>
            </w:r>
          </w:p>
        </w:tc>
        <w:tc>
          <w:tcPr>
            <w:tcW w:w="4318" w:type="dxa"/>
          </w:tcPr>
          <w:p w14:paraId="675DDE3B" w14:textId="77777777" w:rsidR="00AD5BD7" w:rsidRPr="00AD5BD7" w:rsidRDefault="00AD5BD7" w:rsidP="00AD5BD7">
            <w:pPr>
              <w:jc w:val="center"/>
            </w:pPr>
            <w:r w:rsidRPr="00AD5BD7">
              <w:t>Actual Value</w:t>
            </w:r>
          </w:p>
        </w:tc>
      </w:tr>
      <w:tr w:rsidR="00AD5BD7" w14:paraId="0994F6AA"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4236C5D5" w14:textId="77777777" w:rsidR="00AD5BD7" w:rsidRPr="00AD5BD7" w:rsidRDefault="00AD5BD7" w:rsidP="005A621D">
            <w:r w:rsidRPr="00AD5BD7">
              <w:t>200</w:t>
            </w:r>
          </w:p>
        </w:tc>
        <w:tc>
          <w:tcPr>
            <w:tcW w:w="4318" w:type="dxa"/>
          </w:tcPr>
          <w:p w14:paraId="4A50673A" w14:textId="77777777" w:rsidR="00AD5BD7" w:rsidRPr="00AD5BD7" w:rsidRDefault="00AD5BD7" w:rsidP="005A621D">
            <w:r w:rsidRPr="00AD5BD7">
              <w:t>Vga1</w:t>
            </w:r>
          </w:p>
        </w:tc>
      </w:tr>
      <w:tr w:rsidR="00AD5BD7" w14:paraId="223A332E"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32C77C06" w14:textId="77777777" w:rsidR="00AD5BD7" w:rsidRDefault="00AD5BD7" w:rsidP="005A621D">
            <w:r>
              <w:t>201</w:t>
            </w:r>
          </w:p>
        </w:tc>
        <w:tc>
          <w:tcPr>
            <w:tcW w:w="4318" w:type="dxa"/>
          </w:tcPr>
          <w:p w14:paraId="29EDC8B9" w14:textId="77777777" w:rsidR="00AD5BD7" w:rsidRPr="00AD5BD7" w:rsidRDefault="00AD5BD7" w:rsidP="005A621D">
            <w:r w:rsidRPr="00AD5BD7">
              <w:t>Vga2</w:t>
            </w:r>
          </w:p>
        </w:tc>
      </w:tr>
      <w:tr w:rsidR="00AD5BD7" w14:paraId="6008DD8B"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2DCA3A9D" w14:textId="77777777" w:rsidR="00AD5BD7" w:rsidRDefault="00AD5BD7" w:rsidP="005A621D">
            <w:r>
              <w:t>202</w:t>
            </w:r>
          </w:p>
        </w:tc>
        <w:tc>
          <w:tcPr>
            <w:tcW w:w="4318" w:type="dxa"/>
          </w:tcPr>
          <w:p w14:paraId="423756C7" w14:textId="77777777" w:rsidR="00AD5BD7" w:rsidRPr="00AD5BD7" w:rsidRDefault="00AD5BD7" w:rsidP="005A621D">
            <w:r w:rsidRPr="00AD5BD7">
              <w:t>Vga3</w:t>
            </w:r>
          </w:p>
        </w:tc>
      </w:tr>
      <w:tr w:rsidR="00AD5BD7" w14:paraId="1535BC34"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4F2801C0" w14:textId="77777777" w:rsidR="00AD5BD7" w:rsidRDefault="00AD5BD7" w:rsidP="005A621D">
            <w:r>
              <w:t>203</w:t>
            </w:r>
          </w:p>
        </w:tc>
        <w:tc>
          <w:tcPr>
            <w:tcW w:w="4318" w:type="dxa"/>
          </w:tcPr>
          <w:p w14:paraId="4CD7FDF0" w14:textId="77777777" w:rsidR="00AD5BD7" w:rsidRPr="00AD5BD7" w:rsidRDefault="00AD5BD7" w:rsidP="005A621D">
            <w:r w:rsidRPr="00AD5BD7">
              <w:t>Vga4</w:t>
            </w:r>
          </w:p>
        </w:tc>
      </w:tr>
      <w:tr w:rsidR="00AD5BD7" w14:paraId="40F96B9E"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4981CC77" w14:textId="77777777" w:rsidR="00AD5BD7" w:rsidRDefault="00AD5BD7" w:rsidP="005A621D">
            <w:r>
              <w:t>204</w:t>
            </w:r>
          </w:p>
        </w:tc>
        <w:tc>
          <w:tcPr>
            <w:tcW w:w="4318" w:type="dxa"/>
          </w:tcPr>
          <w:p w14:paraId="138DC634" w14:textId="77777777" w:rsidR="00AD5BD7" w:rsidRPr="00AD5BD7" w:rsidRDefault="00AD5BD7" w:rsidP="005A621D">
            <w:r w:rsidRPr="00AD5BD7">
              <w:t>Vga5</w:t>
            </w:r>
          </w:p>
        </w:tc>
      </w:tr>
      <w:tr w:rsidR="00AD5BD7" w14:paraId="1034A769"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3BA2651D" w14:textId="77777777" w:rsidR="00AD5BD7" w:rsidRDefault="00AD5BD7" w:rsidP="005A621D">
            <w:r>
              <w:t>205</w:t>
            </w:r>
          </w:p>
        </w:tc>
        <w:tc>
          <w:tcPr>
            <w:tcW w:w="4318" w:type="dxa"/>
          </w:tcPr>
          <w:p w14:paraId="600DE5C5" w14:textId="77777777" w:rsidR="00AD5BD7" w:rsidRPr="00AD5BD7" w:rsidRDefault="00AD5BD7" w:rsidP="005A621D">
            <w:r w:rsidRPr="00AD5BD7">
              <w:t>Vga6</w:t>
            </w:r>
          </w:p>
        </w:tc>
      </w:tr>
      <w:tr w:rsidR="00AD5BD7" w14:paraId="12417BE2"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4F072FC0" w14:textId="77777777" w:rsidR="00AD5BD7" w:rsidRDefault="00AD5BD7" w:rsidP="005A621D">
            <w:r>
              <w:t>206</w:t>
            </w:r>
          </w:p>
        </w:tc>
        <w:tc>
          <w:tcPr>
            <w:tcW w:w="4318" w:type="dxa"/>
          </w:tcPr>
          <w:p w14:paraId="61BFB2F6" w14:textId="77777777" w:rsidR="00AD5BD7" w:rsidRPr="00AD5BD7" w:rsidRDefault="00AD5BD7" w:rsidP="005A621D">
            <w:r w:rsidRPr="00AD5BD7">
              <w:t>Vga7</w:t>
            </w:r>
          </w:p>
        </w:tc>
      </w:tr>
      <w:tr w:rsidR="00AD5BD7" w14:paraId="763411E4"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753A51E2" w14:textId="77777777" w:rsidR="00AD5BD7" w:rsidRDefault="00AD5BD7" w:rsidP="005A621D">
            <w:r>
              <w:t>207</w:t>
            </w:r>
          </w:p>
        </w:tc>
        <w:tc>
          <w:tcPr>
            <w:tcW w:w="4318" w:type="dxa"/>
          </w:tcPr>
          <w:p w14:paraId="59644190" w14:textId="77777777" w:rsidR="00AD5BD7" w:rsidRPr="00AD5BD7" w:rsidRDefault="00AD5BD7" w:rsidP="005A621D">
            <w:r w:rsidRPr="00AD5BD7">
              <w:t>Vga8</w:t>
            </w:r>
          </w:p>
        </w:tc>
      </w:tr>
      <w:tr w:rsidR="00AD5BD7" w14:paraId="7BE11D9C"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469F5D33" w14:textId="77777777" w:rsidR="00AD5BD7" w:rsidRDefault="00AD5BD7" w:rsidP="005A621D">
            <w:r>
              <w:t>208</w:t>
            </w:r>
          </w:p>
        </w:tc>
        <w:tc>
          <w:tcPr>
            <w:tcW w:w="4318" w:type="dxa"/>
          </w:tcPr>
          <w:p w14:paraId="6AC753A7" w14:textId="77777777" w:rsidR="00AD5BD7" w:rsidRPr="00AD5BD7" w:rsidRDefault="00AD5BD7" w:rsidP="005A621D">
            <w:r w:rsidRPr="00AD5BD7">
              <w:t>Vga9</w:t>
            </w:r>
          </w:p>
        </w:tc>
      </w:tr>
      <w:tr w:rsidR="00AD5BD7" w14:paraId="0116109D"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0639D1E7" w14:textId="77777777" w:rsidR="00AD5BD7" w:rsidRDefault="00AD5BD7" w:rsidP="005A621D">
            <w:r>
              <w:t>209</w:t>
            </w:r>
          </w:p>
        </w:tc>
        <w:tc>
          <w:tcPr>
            <w:tcW w:w="4318" w:type="dxa"/>
          </w:tcPr>
          <w:p w14:paraId="73363181" w14:textId="77777777" w:rsidR="00AD5BD7" w:rsidRPr="00AD5BD7" w:rsidRDefault="00AD5BD7" w:rsidP="005A621D">
            <w:r w:rsidRPr="00AD5BD7">
              <w:t>Vga10</w:t>
            </w:r>
          </w:p>
        </w:tc>
      </w:tr>
      <w:tr w:rsidR="00AD5BD7" w14:paraId="62540DEE"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4687F621" w14:textId="77777777" w:rsidR="00AD5BD7" w:rsidRDefault="00AD5BD7" w:rsidP="005A621D">
            <w:r>
              <w:t>400</w:t>
            </w:r>
          </w:p>
        </w:tc>
        <w:tc>
          <w:tcPr>
            <w:tcW w:w="4318" w:type="dxa"/>
          </w:tcPr>
          <w:p w14:paraId="68FA3870" w14:textId="77777777" w:rsidR="00AD5BD7" w:rsidRPr="00AD5BD7" w:rsidRDefault="00AD5BD7" w:rsidP="005A621D">
            <w:r w:rsidRPr="00AD5BD7">
              <w:t>Hdmi1</w:t>
            </w:r>
          </w:p>
        </w:tc>
      </w:tr>
      <w:tr w:rsidR="00AD5BD7" w14:paraId="0504BCC2"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4DA75D38" w14:textId="77777777" w:rsidR="00AD5BD7" w:rsidRDefault="00AD5BD7" w:rsidP="005A621D">
            <w:r>
              <w:t>401</w:t>
            </w:r>
          </w:p>
        </w:tc>
        <w:tc>
          <w:tcPr>
            <w:tcW w:w="4318" w:type="dxa"/>
          </w:tcPr>
          <w:p w14:paraId="28B00D8E" w14:textId="77777777" w:rsidR="00AD5BD7" w:rsidRPr="00AD5BD7" w:rsidRDefault="00AD5BD7" w:rsidP="005A621D">
            <w:r w:rsidRPr="00AD5BD7">
              <w:t>Hdmi2</w:t>
            </w:r>
          </w:p>
        </w:tc>
      </w:tr>
      <w:tr w:rsidR="00AD5BD7" w14:paraId="43B5976F"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21CA0C7C" w14:textId="77777777" w:rsidR="00AD5BD7" w:rsidRDefault="00AD5BD7" w:rsidP="005A621D">
            <w:r>
              <w:t>402</w:t>
            </w:r>
          </w:p>
        </w:tc>
        <w:tc>
          <w:tcPr>
            <w:tcW w:w="4318" w:type="dxa"/>
          </w:tcPr>
          <w:p w14:paraId="5F4DB8C0" w14:textId="77777777" w:rsidR="00AD5BD7" w:rsidRPr="00AD5BD7" w:rsidRDefault="00AD5BD7" w:rsidP="005A621D">
            <w:r w:rsidRPr="00AD5BD7">
              <w:t>Hdmi3</w:t>
            </w:r>
          </w:p>
        </w:tc>
      </w:tr>
      <w:tr w:rsidR="00AD5BD7" w14:paraId="0D4CAFBA"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287F5691" w14:textId="77777777" w:rsidR="00AD5BD7" w:rsidRDefault="00AD5BD7" w:rsidP="005A621D">
            <w:r>
              <w:t>403</w:t>
            </w:r>
          </w:p>
        </w:tc>
        <w:tc>
          <w:tcPr>
            <w:tcW w:w="4318" w:type="dxa"/>
          </w:tcPr>
          <w:p w14:paraId="3828B8F7" w14:textId="77777777" w:rsidR="00AD5BD7" w:rsidRPr="00AD5BD7" w:rsidRDefault="00AD5BD7" w:rsidP="005A621D">
            <w:r w:rsidRPr="00AD5BD7">
              <w:t>Hdmi4</w:t>
            </w:r>
          </w:p>
        </w:tc>
      </w:tr>
      <w:tr w:rsidR="00AD5BD7" w14:paraId="049C67A4"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51FE3DCC" w14:textId="77777777" w:rsidR="00AD5BD7" w:rsidRDefault="00AD5BD7" w:rsidP="005A621D">
            <w:r>
              <w:t>404</w:t>
            </w:r>
          </w:p>
        </w:tc>
        <w:tc>
          <w:tcPr>
            <w:tcW w:w="4318" w:type="dxa"/>
          </w:tcPr>
          <w:p w14:paraId="2195A309" w14:textId="77777777" w:rsidR="00AD5BD7" w:rsidRPr="00AD5BD7" w:rsidRDefault="00AD5BD7" w:rsidP="005A621D">
            <w:r w:rsidRPr="00AD5BD7">
              <w:t>Hdmi5</w:t>
            </w:r>
          </w:p>
        </w:tc>
      </w:tr>
      <w:tr w:rsidR="00AD5BD7" w14:paraId="785ED774"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7F40AA1C" w14:textId="77777777" w:rsidR="00AD5BD7" w:rsidRDefault="00AD5BD7" w:rsidP="005A621D">
            <w:r>
              <w:t>405</w:t>
            </w:r>
          </w:p>
        </w:tc>
        <w:tc>
          <w:tcPr>
            <w:tcW w:w="4318" w:type="dxa"/>
          </w:tcPr>
          <w:p w14:paraId="6ECAE277" w14:textId="77777777" w:rsidR="00AD5BD7" w:rsidRPr="00AD5BD7" w:rsidRDefault="00AD5BD7" w:rsidP="005A621D">
            <w:r w:rsidRPr="00AD5BD7">
              <w:t>Hdmi6</w:t>
            </w:r>
          </w:p>
        </w:tc>
      </w:tr>
      <w:tr w:rsidR="00AD5BD7" w14:paraId="3678A9A5"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697C7074" w14:textId="77777777" w:rsidR="00AD5BD7" w:rsidRDefault="00AD5BD7" w:rsidP="005A621D">
            <w:r>
              <w:t>406</w:t>
            </w:r>
          </w:p>
        </w:tc>
        <w:tc>
          <w:tcPr>
            <w:tcW w:w="4318" w:type="dxa"/>
          </w:tcPr>
          <w:p w14:paraId="65F300F5" w14:textId="77777777" w:rsidR="00AD5BD7" w:rsidRPr="00AD5BD7" w:rsidRDefault="00AD5BD7" w:rsidP="005A621D">
            <w:r w:rsidRPr="00AD5BD7">
              <w:t>Hdmi7</w:t>
            </w:r>
          </w:p>
        </w:tc>
      </w:tr>
      <w:tr w:rsidR="00AD5BD7" w14:paraId="5D6482EF"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4E10F555" w14:textId="77777777" w:rsidR="00AD5BD7" w:rsidRDefault="00AD5BD7" w:rsidP="005A621D">
            <w:r>
              <w:t>407</w:t>
            </w:r>
          </w:p>
        </w:tc>
        <w:tc>
          <w:tcPr>
            <w:tcW w:w="4318" w:type="dxa"/>
          </w:tcPr>
          <w:p w14:paraId="7BA0A846" w14:textId="77777777" w:rsidR="00AD5BD7" w:rsidRPr="00AD5BD7" w:rsidRDefault="00AD5BD7" w:rsidP="005A621D">
            <w:r w:rsidRPr="00AD5BD7">
              <w:t>Hdmi8</w:t>
            </w:r>
          </w:p>
        </w:tc>
      </w:tr>
      <w:tr w:rsidR="00AD5BD7" w14:paraId="659B8A81"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73FFEE40" w14:textId="77777777" w:rsidR="00AD5BD7" w:rsidRDefault="00AD5BD7" w:rsidP="005A621D">
            <w:r>
              <w:t>408</w:t>
            </w:r>
          </w:p>
        </w:tc>
        <w:tc>
          <w:tcPr>
            <w:tcW w:w="4318" w:type="dxa"/>
          </w:tcPr>
          <w:p w14:paraId="3C640EE0" w14:textId="77777777" w:rsidR="00AD5BD7" w:rsidRPr="00AD5BD7" w:rsidRDefault="00AD5BD7" w:rsidP="005A621D">
            <w:r w:rsidRPr="00AD5BD7">
              <w:t>Hdmi9</w:t>
            </w:r>
          </w:p>
        </w:tc>
      </w:tr>
      <w:tr w:rsidR="00AD5BD7" w14:paraId="7C7592D0"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1B1D5C9E" w14:textId="77777777" w:rsidR="00AD5BD7" w:rsidRDefault="00AD5BD7" w:rsidP="005A621D">
            <w:r>
              <w:t>409</w:t>
            </w:r>
          </w:p>
        </w:tc>
        <w:tc>
          <w:tcPr>
            <w:tcW w:w="4318" w:type="dxa"/>
          </w:tcPr>
          <w:p w14:paraId="5076E680" w14:textId="77777777" w:rsidR="00AD5BD7" w:rsidRPr="00AD5BD7" w:rsidRDefault="00AD5BD7" w:rsidP="005A621D">
            <w:r w:rsidRPr="00AD5BD7">
              <w:t>Hdmi10</w:t>
            </w:r>
          </w:p>
        </w:tc>
      </w:tr>
      <w:tr w:rsidR="00AD5BD7" w14:paraId="04A249A5"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458E3F5B" w14:textId="77777777" w:rsidR="00AD5BD7" w:rsidRDefault="00AD5BD7" w:rsidP="005A621D">
            <w:r>
              <w:t>600</w:t>
            </w:r>
          </w:p>
        </w:tc>
        <w:tc>
          <w:tcPr>
            <w:tcW w:w="4318" w:type="dxa"/>
          </w:tcPr>
          <w:p w14:paraId="7D216165" w14:textId="77777777" w:rsidR="00AD5BD7" w:rsidRPr="00AD5BD7" w:rsidRDefault="00AD5BD7" w:rsidP="005A621D">
            <w:r w:rsidRPr="00AD5BD7">
              <w:t>Dvi1</w:t>
            </w:r>
          </w:p>
        </w:tc>
      </w:tr>
      <w:tr w:rsidR="00AD5BD7" w14:paraId="1706CAA3"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60EFEC6C" w14:textId="77777777" w:rsidR="00AD5BD7" w:rsidRDefault="00AD5BD7" w:rsidP="005A621D">
            <w:r>
              <w:t>601</w:t>
            </w:r>
          </w:p>
        </w:tc>
        <w:tc>
          <w:tcPr>
            <w:tcW w:w="4318" w:type="dxa"/>
          </w:tcPr>
          <w:p w14:paraId="6F4DCEE3" w14:textId="77777777" w:rsidR="00AD5BD7" w:rsidRPr="00AD5BD7" w:rsidRDefault="00AD5BD7" w:rsidP="005A621D">
            <w:r w:rsidRPr="00AD5BD7">
              <w:t>Dvi2</w:t>
            </w:r>
          </w:p>
        </w:tc>
      </w:tr>
      <w:tr w:rsidR="00AD5BD7" w14:paraId="0F917771"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7A987F8A" w14:textId="77777777" w:rsidR="00AD5BD7" w:rsidRDefault="00AD5BD7" w:rsidP="005A621D">
            <w:r>
              <w:t>602</w:t>
            </w:r>
          </w:p>
        </w:tc>
        <w:tc>
          <w:tcPr>
            <w:tcW w:w="4318" w:type="dxa"/>
          </w:tcPr>
          <w:p w14:paraId="4761D767" w14:textId="77777777" w:rsidR="00AD5BD7" w:rsidRPr="00AD5BD7" w:rsidRDefault="00AD5BD7" w:rsidP="005A621D">
            <w:r w:rsidRPr="00AD5BD7">
              <w:t>Dvi3</w:t>
            </w:r>
          </w:p>
        </w:tc>
      </w:tr>
      <w:tr w:rsidR="00AD5BD7" w14:paraId="410DF4CC"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5A9FE88A" w14:textId="77777777" w:rsidR="00AD5BD7" w:rsidRDefault="00AD5BD7" w:rsidP="005A621D">
            <w:r>
              <w:t>603</w:t>
            </w:r>
          </w:p>
        </w:tc>
        <w:tc>
          <w:tcPr>
            <w:tcW w:w="4318" w:type="dxa"/>
          </w:tcPr>
          <w:p w14:paraId="43A8E2B4" w14:textId="77777777" w:rsidR="00AD5BD7" w:rsidRPr="00AD5BD7" w:rsidRDefault="00AD5BD7" w:rsidP="005A621D">
            <w:r w:rsidRPr="00AD5BD7">
              <w:t>Dvi4</w:t>
            </w:r>
          </w:p>
        </w:tc>
      </w:tr>
      <w:tr w:rsidR="00AD5BD7" w14:paraId="15859A3C"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4F75150B" w14:textId="77777777" w:rsidR="00AD5BD7" w:rsidRDefault="00AD5BD7" w:rsidP="005A621D">
            <w:r>
              <w:t>604</w:t>
            </w:r>
          </w:p>
        </w:tc>
        <w:tc>
          <w:tcPr>
            <w:tcW w:w="4318" w:type="dxa"/>
          </w:tcPr>
          <w:p w14:paraId="59B52627" w14:textId="77777777" w:rsidR="00AD5BD7" w:rsidRPr="00AD5BD7" w:rsidRDefault="00AD5BD7" w:rsidP="005A621D">
            <w:r w:rsidRPr="00AD5BD7">
              <w:t>Dvi5</w:t>
            </w:r>
          </w:p>
        </w:tc>
      </w:tr>
      <w:tr w:rsidR="00AD5BD7" w14:paraId="29C5F29C"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417AB122" w14:textId="77777777" w:rsidR="00AD5BD7" w:rsidRDefault="00AD5BD7" w:rsidP="005A621D">
            <w:r>
              <w:t>605</w:t>
            </w:r>
          </w:p>
        </w:tc>
        <w:tc>
          <w:tcPr>
            <w:tcW w:w="4318" w:type="dxa"/>
          </w:tcPr>
          <w:p w14:paraId="1AEA4E2E" w14:textId="77777777" w:rsidR="00AD5BD7" w:rsidRPr="00AD5BD7" w:rsidRDefault="00AD5BD7" w:rsidP="005A621D">
            <w:r w:rsidRPr="00AD5BD7">
              <w:t>Dvi6</w:t>
            </w:r>
          </w:p>
        </w:tc>
      </w:tr>
      <w:tr w:rsidR="00AD5BD7" w14:paraId="1D46DE81"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29F9117B" w14:textId="77777777" w:rsidR="00AD5BD7" w:rsidRDefault="00AD5BD7" w:rsidP="005A621D">
            <w:r>
              <w:t>606</w:t>
            </w:r>
          </w:p>
        </w:tc>
        <w:tc>
          <w:tcPr>
            <w:tcW w:w="4318" w:type="dxa"/>
          </w:tcPr>
          <w:p w14:paraId="5320681C" w14:textId="77777777" w:rsidR="00AD5BD7" w:rsidRPr="00AD5BD7" w:rsidRDefault="00AD5BD7" w:rsidP="005A621D">
            <w:r w:rsidRPr="00AD5BD7">
              <w:t>Dvi7</w:t>
            </w:r>
          </w:p>
        </w:tc>
      </w:tr>
      <w:tr w:rsidR="00AD5BD7" w14:paraId="6E66940B"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42D2B6A8" w14:textId="77777777" w:rsidR="00AD5BD7" w:rsidRDefault="00AD5BD7" w:rsidP="005A621D">
            <w:r>
              <w:t>607</w:t>
            </w:r>
          </w:p>
        </w:tc>
        <w:tc>
          <w:tcPr>
            <w:tcW w:w="4318" w:type="dxa"/>
          </w:tcPr>
          <w:p w14:paraId="28B622ED" w14:textId="77777777" w:rsidR="00AD5BD7" w:rsidRPr="00AD5BD7" w:rsidRDefault="00AD5BD7" w:rsidP="005A621D">
            <w:r w:rsidRPr="00AD5BD7">
              <w:t>Dvi8</w:t>
            </w:r>
          </w:p>
        </w:tc>
      </w:tr>
      <w:tr w:rsidR="00AD5BD7" w14:paraId="6CEB221B"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704A61CE" w14:textId="77777777" w:rsidR="00AD5BD7" w:rsidRDefault="00AD5BD7" w:rsidP="005A621D">
            <w:r>
              <w:t>608</w:t>
            </w:r>
          </w:p>
        </w:tc>
        <w:tc>
          <w:tcPr>
            <w:tcW w:w="4318" w:type="dxa"/>
          </w:tcPr>
          <w:p w14:paraId="709706C2" w14:textId="77777777" w:rsidR="00AD5BD7" w:rsidRPr="00AD5BD7" w:rsidRDefault="00AD5BD7" w:rsidP="005A621D">
            <w:r w:rsidRPr="00AD5BD7">
              <w:t>Dvi9</w:t>
            </w:r>
          </w:p>
        </w:tc>
      </w:tr>
      <w:tr w:rsidR="00AD5BD7" w14:paraId="6560E607"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138859BA" w14:textId="77777777" w:rsidR="00AD5BD7" w:rsidRDefault="00AD5BD7" w:rsidP="005A621D">
            <w:r>
              <w:lastRenderedPageBreak/>
              <w:t>609</w:t>
            </w:r>
          </w:p>
        </w:tc>
        <w:tc>
          <w:tcPr>
            <w:tcW w:w="4318" w:type="dxa"/>
          </w:tcPr>
          <w:p w14:paraId="70E6E80B" w14:textId="77777777" w:rsidR="00AD5BD7" w:rsidRDefault="00AD5BD7" w:rsidP="005A621D">
            <w:r>
              <w:t>Dvi10</w:t>
            </w:r>
          </w:p>
        </w:tc>
      </w:tr>
      <w:tr w:rsidR="00AD5BD7" w14:paraId="38416847"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51659A72" w14:textId="77777777" w:rsidR="00AD5BD7" w:rsidRDefault="00AD5BD7" w:rsidP="005A621D">
            <w:r>
              <w:t>800</w:t>
            </w:r>
          </w:p>
        </w:tc>
        <w:tc>
          <w:tcPr>
            <w:tcW w:w="4318" w:type="dxa"/>
          </w:tcPr>
          <w:p w14:paraId="41E2E393" w14:textId="77777777" w:rsidR="00AD5BD7" w:rsidRDefault="00AD5BD7" w:rsidP="005A621D">
            <w:r w:rsidRPr="00AD5BD7">
              <w:t>Component1</w:t>
            </w:r>
          </w:p>
        </w:tc>
      </w:tr>
      <w:tr w:rsidR="00AD5BD7" w14:paraId="61497034"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404A3885" w14:textId="77777777" w:rsidR="00AD5BD7" w:rsidRDefault="00AD5BD7" w:rsidP="005A621D">
            <w:r>
              <w:t>801</w:t>
            </w:r>
          </w:p>
        </w:tc>
        <w:tc>
          <w:tcPr>
            <w:tcW w:w="4318" w:type="dxa"/>
          </w:tcPr>
          <w:p w14:paraId="7A672027" w14:textId="77777777" w:rsidR="00AD5BD7" w:rsidRDefault="00AD5BD7" w:rsidP="005A621D">
            <w:r w:rsidRPr="00AD5BD7">
              <w:t>Component2</w:t>
            </w:r>
          </w:p>
        </w:tc>
      </w:tr>
      <w:tr w:rsidR="00AD5BD7" w14:paraId="42027B23"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5962546E" w14:textId="77777777" w:rsidR="00AD5BD7" w:rsidRDefault="00AD5BD7" w:rsidP="005A621D">
            <w:r>
              <w:t>802</w:t>
            </w:r>
          </w:p>
        </w:tc>
        <w:tc>
          <w:tcPr>
            <w:tcW w:w="4318" w:type="dxa"/>
          </w:tcPr>
          <w:p w14:paraId="2C4DDC20" w14:textId="77777777" w:rsidR="00AD5BD7" w:rsidRDefault="00AD5BD7" w:rsidP="005A621D">
            <w:r w:rsidRPr="00AD5BD7">
              <w:t>Component3</w:t>
            </w:r>
          </w:p>
        </w:tc>
      </w:tr>
      <w:tr w:rsidR="00AD5BD7" w14:paraId="441EAE93"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743ABA70" w14:textId="77777777" w:rsidR="00AD5BD7" w:rsidRDefault="00AD5BD7" w:rsidP="005A621D">
            <w:r>
              <w:t>803</w:t>
            </w:r>
          </w:p>
        </w:tc>
        <w:tc>
          <w:tcPr>
            <w:tcW w:w="4318" w:type="dxa"/>
          </w:tcPr>
          <w:p w14:paraId="0C0F5AE5" w14:textId="77777777" w:rsidR="00AD5BD7" w:rsidRDefault="00AD5BD7" w:rsidP="005A621D">
            <w:r w:rsidRPr="00AD5BD7">
              <w:t>Component4</w:t>
            </w:r>
          </w:p>
        </w:tc>
      </w:tr>
      <w:tr w:rsidR="00AD5BD7" w14:paraId="583B8F0A"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681C1DC2" w14:textId="77777777" w:rsidR="00AD5BD7" w:rsidRDefault="00AD5BD7" w:rsidP="005A621D">
            <w:r>
              <w:t>804</w:t>
            </w:r>
          </w:p>
        </w:tc>
        <w:tc>
          <w:tcPr>
            <w:tcW w:w="4318" w:type="dxa"/>
          </w:tcPr>
          <w:p w14:paraId="19AE8BF2" w14:textId="77777777" w:rsidR="00AD5BD7" w:rsidRDefault="00AD5BD7" w:rsidP="005A621D">
            <w:r w:rsidRPr="00AD5BD7">
              <w:t>Component5</w:t>
            </w:r>
          </w:p>
        </w:tc>
      </w:tr>
      <w:tr w:rsidR="00AD5BD7" w14:paraId="0553BE6B"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7FEB6173" w14:textId="77777777" w:rsidR="00AD5BD7" w:rsidRDefault="00AD5BD7" w:rsidP="005A621D">
            <w:r>
              <w:t>805</w:t>
            </w:r>
          </w:p>
        </w:tc>
        <w:tc>
          <w:tcPr>
            <w:tcW w:w="4318" w:type="dxa"/>
          </w:tcPr>
          <w:p w14:paraId="04066B6C" w14:textId="77777777" w:rsidR="00AD5BD7" w:rsidRDefault="00AD5BD7" w:rsidP="005A621D">
            <w:r w:rsidRPr="00AD5BD7">
              <w:t>Component6</w:t>
            </w:r>
          </w:p>
        </w:tc>
      </w:tr>
      <w:tr w:rsidR="00AD5BD7" w14:paraId="000A6B50"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78BCBA7A" w14:textId="77777777" w:rsidR="00AD5BD7" w:rsidRDefault="00AD5BD7" w:rsidP="005A621D">
            <w:r>
              <w:t>806</w:t>
            </w:r>
          </w:p>
        </w:tc>
        <w:tc>
          <w:tcPr>
            <w:tcW w:w="4318" w:type="dxa"/>
          </w:tcPr>
          <w:p w14:paraId="7B4ACF94" w14:textId="77777777" w:rsidR="00AD5BD7" w:rsidRDefault="00AD5BD7" w:rsidP="005A621D">
            <w:r w:rsidRPr="00AD5BD7">
              <w:t>Component7</w:t>
            </w:r>
          </w:p>
        </w:tc>
      </w:tr>
      <w:tr w:rsidR="00AD5BD7" w14:paraId="33F493F4"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2AC389FF" w14:textId="77777777" w:rsidR="00AD5BD7" w:rsidRDefault="00AD5BD7" w:rsidP="005A621D">
            <w:r>
              <w:t>807</w:t>
            </w:r>
          </w:p>
        </w:tc>
        <w:tc>
          <w:tcPr>
            <w:tcW w:w="4318" w:type="dxa"/>
          </w:tcPr>
          <w:p w14:paraId="2A91BC61" w14:textId="77777777" w:rsidR="00AD5BD7" w:rsidRDefault="00AD5BD7" w:rsidP="005A621D">
            <w:r w:rsidRPr="00AD5BD7">
              <w:t>Component8</w:t>
            </w:r>
          </w:p>
        </w:tc>
      </w:tr>
      <w:tr w:rsidR="00AD5BD7" w14:paraId="164EDD98"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48DCD2C1" w14:textId="77777777" w:rsidR="00AD5BD7" w:rsidRDefault="00AD5BD7" w:rsidP="005A621D">
            <w:r>
              <w:t>808</w:t>
            </w:r>
          </w:p>
        </w:tc>
        <w:tc>
          <w:tcPr>
            <w:tcW w:w="4318" w:type="dxa"/>
          </w:tcPr>
          <w:p w14:paraId="5A8E0B28" w14:textId="77777777" w:rsidR="00AD5BD7" w:rsidRDefault="00AD5BD7" w:rsidP="005A621D">
            <w:r w:rsidRPr="00AD5BD7">
              <w:t>Component9</w:t>
            </w:r>
          </w:p>
        </w:tc>
      </w:tr>
      <w:tr w:rsidR="00AD5BD7" w14:paraId="6704A948"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6A97BE72" w14:textId="77777777" w:rsidR="00AD5BD7" w:rsidRDefault="00AD5BD7" w:rsidP="005A621D">
            <w:r>
              <w:t>809</w:t>
            </w:r>
          </w:p>
        </w:tc>
        <w:tc>
          <w:tcPr>
            <w:tcW w:w="4318" w:type="dxa"/>
          </w:tcPr>
          <w:p w14:paraId="5A721E63" w14:textId="77777777" w:rsidR="00AD5BD7" w:rsidRDefault="00AD5BD7" w:rsidP="005A621D">
            <w:r w:rsidRPr="00AD5BD7">
              <w:t>Component10</w:t>
            </w:r>
          </w:p>
        </w:tc>
      </w:tr>
      <w:tr w:rsidR="00AD5BD7" w14:paraId="68988D57"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38DF2FE2" w14:textId="77777777" w:rsidR="00AD5BD7" w:rsidRDefault="00AD5BD7" w:rsidP="005A621D">
            <w:r>
              <w:t>900</w:t>
            </w:r>
          </w:p>
        </w:tc>
        <w:tc>
          <w:tcPr>
            <w:tcW w:w="4318" w:type="dxa"/>
          </w:tcPr>
          <w:p w14:paraId="653CCD30" w14:textId="77777777" w:rsidR="00AD5BD7" w:rsidRDefault="00AD5BD7" w:rsidP="005A621D">
            <w:r w:rsidRPr="00AD5BD7">
              <w:t>Composite1</w:t>
            </w:r>
          </w:p>
        </w:tc>
      </w:tr>
      <w:tr w:rsidR="00AD5BD7" w14:paraId="72163185"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3F7339D1" w14:textId="77777777" w:rsidR="00AD5BD7" w:rsidRDefault="00AD5BD7" w:rsidP="005A621D">
            <w:r>
              <w:t>901</w:t>
            </w:r>
          </w:p>
        </w:tc>
        <w:tc>
          <w:tcPr>
            <w:tcW w:w="4318" w:type="dxa"/>
          </w:tcPr>
          <w:p w14:paraId="427DE064" w14:textId="77777777" w:rsidR="00AD5BD7" w:rsidRDefault="00AD5BD7" w:rsidP="005A621D">
            <w:r w:rsidRPr="00AD5BD7">
              <w:t>Composite2</w:t>
            </w:r>
          </w:p>
        </w:tc>
      </w:tr>
      <w:tr w:rsidR="00AD5BD7" w14:paraId="47E375DE"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5876A94F" w14:textId="77777777" w:rsidR="00AD5BD7" w:rsidRDefault="00AD5BD7" w:rsidP="005A621D">
            <w:r>
              <w:t>902</w:t>
            </w:r>
          </w:p>
        </w:tc>
        <w:tc>
          <w:tcPr>
            <w:tcW w:w="4318" w:type="dxa"/>
          </w:tcPr>
          <w:p w14:paraId="5B4A2E6A" w14:textId="77777777" w:rsidR="00AD5BD7" w:rsidRDefault="00AD5BD7" w:rsidP="005A621D">
            <w:r w:rsidRPr="00AD5BD7">
              <w:t>Composite3</w:t>
            </w:r>
          </w:p>
        </w:tc>
      </w:tr>
      <w:tr w:rsidR="00AD5BD7" w14:paraId="7551B8DE"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7C2DABEC" w14:textId="77777777" w:rsidR="00AD5BD7" w:rsidRDefault="00AD5BD7" w:rsidP="005A621D">
            <w:r>
              <w:t>903</w:t>
            </w:r>
          </w:p>
        </w:tc>
        <w:tc>
          <w:tcPr>
            <w:tcW w:w="4318" w:type="dxa"/>
          </w:tcPr>
          <w:p w14:paraId="7F297A9C" w14:textId="77777777" w:rsidR="00AD5BD7" w:rsidRDefault="00AD5BD7" w:rsidP="005A621D">
            <w:r w:rsidRPr="00AD5BD7">
              <w:t>Composite4</w:t>
            </w:r>
          </w:p>
        </w:tc>
      </w:tr>
      <w:tr w:rsidR="00AD5BD7" w14:paraId="594713F5"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5B2E02C6" w14:textId="77777777" w:rsidR="00AD5BD7" w:rsidRDefault="00AD5BD7" w:rsidP="005A621D">
            <w:r>
              <w:t>904</w:t>
            </w:r>
          </w:p>
        </w:tc>
        <w:tc>
          <w:tcPr>
            <w:tcW w:w="4318" w:type="dxa"/>
          </w:tcPr>
          <w:p w14:paraId="0F2D55F3" w14:textId="77777777" w:rsidR="00AD5BD7" w:rsidRDefault="00AD5BD7" w:rsidP="005A621D">
            <w:r w:rsidRPr="00AD5BD7">
              <w:t>Composite5</w:t>
            </w:r>
          </w:p>
        </w:tc>
      </w:tr>
      <w:tr w:rsidR="00AD5BD7" w14:paraId="3606A6C1"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16D57F30" w14:textId="77777777" w:rsidR="00AD5BD7" w:rsidRDefault="00AD5BD7" w:rsidP="005A621D">
            <w:r>
              <w:t>905</w:t>
            </w:r>
          </w:p>
        </w:tc>
        <w:tc>
          <w:tcPr>
            <w:tcW w:w="4318" w:type="dxa"/>
          </w:tcPr>
          <w:p w14:paraId="177D1E78" w14:textId="77777777" w:rsidR="00AD5BD7" w:rsidRDefault="00AD5BD7" w:rsidP="005A621D">
            <w:r w:rsidRPr="00AD5BD7">
              <w:t>Composite6</w:t>
            </w:r>
          </w:p>
        </w:tc>
      </w:tr>
      <w:tr w:rsidR="00AD5BD7" w14:paraId="48F424CE"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383806B1" w14:textId="77777777" w:rsidR="00AD5BD7" w:rsidRDefault="00AD5BD7" w:rsidP="005A621D">
            <w:r>
              <w:t>906</w:t>
            </w:r>
          </w:p>
        </w:tc>
        <w:tc>
          <w:tcPr>
            <w:tcW w:w="4318" w:type="dxa"/>
          </w:tcPr>
          <w:p w14:paraId="58658034" w14:textId="77777777" w:rsidR="00AD5BD7" w:rsidRDefault="00AD5BD7" w:rsidP="005A621D">
            <w:r w:rsidRPr="00AD5BD7">
              <w:t>Composite7</w:t>
            </w:r>
          </w:p>
        </w:tc>
      </w:tr>
      <w:tr w:rsidR="005A621D" w14:paraId="0D115B75"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5934CB7A" w14:textId="77777777" w:rsidR="00AD5BD7" w:rsidRDefault="00AD5BD7" w:rsidP="005A621D">
            <w:r>
              <w:t>907</w:t>
            </w:r>
          </w:p>
        </w:tc>
        <w:tc>
          <w:tcPr>
            <w:tcW w:w="4318" w:type="dxa"/>
          </w:tcPr>
          <w:p w14:paraId="596EDC96" w14:textId="77777777" w:rsidR="00AD5BD7" w:rsidRDefault="00AD5BD7" w:rsidP="005A621D">
            <w:r w:rsidRPr="00AD5BD7">
              <w:t>Composite8</w:t>
            </w:r>
          </w:p>
        </w:tc>
      </w:tr>
      <w:tr w:rsidR="00AD5BD7" w14:paraId="3DBE4EBD"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6DEE5FBB" w14:textId="77777777" w:rsidR="00AD5BD7" w:rsidRDefault="00AD5BD7" w:rsidP="005A621D">
            <w:r>
              <w:t>908</w:t>
            </w:r>
          </w:p>
        </w:tc>
        <w:tc>
          <w:tcPr>
            <w:tcW w:w="4318" w:type="dxa"/>
          </w:tcPr>
          <w:p w14:paraId="6CDB8D08" w14:textId="77777777" w:rsidR="00AD5BD7" w:rsidRDefault="00AD5BD7" w:rsidP="005A621D">
            <w:r w:rsidRPr="00AD5BD7">
              <w:t>Composite9</w:t>
            </w:r>
          </w:p>
        </w:tc>
      </w:tr>
      <w:tr w:rsidR="00AD5BD7" w14:paraId="1BDAD28E"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48DF729D" w14:textId="77777777" w:rsidR="00AD5BD7" w:rsidRDefault="00AD5BD7" w:rsidP="005A621D">
            <w:r>
              <w:t>909</w:t>
            </w:r>
          </w:p>
        </w:tc>
        <w:tc>
          <w:tcPr>
            <w:tcW w:w="4318" w:type="dxa"/>
          </w:tcPr>
          <w:p w14:paraId="3F3CD597" w14:textId="77777777" w:rsidR="00AD5BD7" w:rsidRDefault="00AD5BD7" w:rsidP="005A621D">
            <w:r w:rsidRPr="00AD5BD7">
              <w:t>Composite10</w:t>
            </w:r>
          </w:p>
        </w:tc>
      </w:tr>
      <w:tr w:rsidR="00AD5BD7" w14:paraId="366E5D57"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34CC5D1D" w14:textId="77777777" w:rsidR="00AD5BD7" w:rsidRDefault="00AD5BD7" w:rsidP="005A621D">
            <w:r>
              <w:t>1000</w:t>
            </w:r>
          </w:p>
        </w:tc>
        <w:tc>
          <w:tcPr>
            <w:tcW w:w="4318" w:type="dxa"/>
          </w:tcPr>
          <w:p w14:paraId="1F1CFEF9" w14:textId="77777777" w:rsidR="00AD5BD7" w:rsidRDefault="00AD5BD7" w:rsidP="005A621D">
            <w:r w:rsidRPr="00AD5BD7">
              <w:t>DisplayPort1</w:t>
            </w:r>
          </w:p>
        </w:tc>
      </w:tr>
      <w:tr w:rsidR="00AD5BD7" w14:paraId="0A4989CA"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42FFA600" w14:textId="77777777" w:rsidR="00AD5BD7" w:rsidRDefault="00AD5BD7" w:rsidP="005A621D">
            <w:r>
              <w:t>1001</w:t>
            </w:r>
          </w:p>
        </w:tc>
        <w:tc>
          <w:tcPr>
            <w:tcW w:w="4318" w:type="dxa"/>
          </w:tcPr>
          <w:p w14:paraId="64902E35" w14:textId="77777777" w:rsidR="00AD5BD7" w:rsidRDefault="00AD5BD7" w:rsidP="005A621D">
            <w:r w:rsidRPr="00AD5BD7">
              <w:t>DisplayPort2</w:t>
            </w:r>
          </w:p>
        </w:tc>
      </w:tr>
      <w:tr w:rsidR="00AD5BD7" w14:paraId="7BD3D896"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4237B864" w14:textId="77777777" w:rsidR="00AD5BD7" w:rsidRDefault="00AD5BD7" w:rsidP="005A621D">
            <w:r>
              <w:t>1002</w:t>
            </w:r>
          </w:p>
        </w:tc>
        <w:tc>
          <w:tcPr>
            <w:tcW w:w="4318" w:type="dxa"/>
          </w:tcPr>
          <w:p w14:paraId="6EA99C08" w14:textId="77777777" w:rsidR="00AD5BD7" w:rsidRPr="00AD5BD7" w:rsidRDefault="00AD5BD7" w:rsidP="005A621D">
            <w:r w:rsidRPr="00AD5BD7">
              <w:t>DisplayPort3</w:t>
            </w:r>
          </w:p>
        </w:tc>
      </w:tr>
      <w:tr w:rsidR="00AD5BD7" w14:paraId="5CC61560"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0928F219" w14:textId="77777777" w:rsidR="00AD5BD7" w:rsidRDefault="00AD5BD7" w:rsidP="005A621D">
            <w:r>
              <w:t>1003</w:t>
            </w:r>
          </w:p>
        </w:tc>
        <w:tc>
          <w:tcPr>
            <w:tcW w:w="4318" w:type="dxa"/>
          </w:tcPr>
          <w:p w14:paraId="02DC6973" w14:textId="77777777" w:rsidR="00AD5BD7" w:rsidRPr="00AD5BD7" w:rsidRDefault="00AD5BD7" w:rsidP="005A621D">
            <w:r w:rsidRPr="00AD5BD7">
              <w:t>DisplayPort4</w:t>
            </w:r>
          </w:p>
        </w:tc>
      </w:tr>
      <w:tr w:rsidR="00AD5BD7" w14:paraId="585C9435"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362EF159" w14:textId="77777777" w:rsidR="00AD5BD7" w:rsidRDefault="00AD5BD7" w:rsidP="005A621D">
            <w:r>
              <w:t>1004</w:t>
            </w:r>
          </w:p>
        </w:tc>
        <w:tc>
          <w:tcPr>
            <w:tcW w:w="4318" w:type="dxa"/>
          </w:tcPr>
          <w:p w14:paraId="41EDBC46" w14:textId="77777777" w:rsidR="00AD5BD7" w:rsidRPr="00AD5BD7" w:rsidRDefault="00AD5BD7" w:rsidP="005A621D">
            <w:r w:rsidRPr="00AD5BD7">
              <w:t>DisplayPort5</w:t>
            </w:r>
          </w:p>
        </w:tc>
      </w:tr>
      <w:tr w:rsidR="00AD5BD7" w14:paraId="267E5B32"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72AE99BB" w14:textId="77777777" w:rsidR="00AD5BD7" w:rsidRDefault="00AD5BD7" w:rsidP="005A621D">
            <w:r>
              <w:t>1005</w:t>
            </w:r>
          </w:p>
        </w:tc>
        <w:tc>
          <w:tcPr>
            <w:tcW w:w="4318" w:type="dxa"/>
          </w:tcPr>
          <w:p w14:paraId="2F4C8B07" w14:textId="77777777" w:rsidR="00AD5BD7" w:rsidRPr="00AD5BD7" w:rsidRDefault="00AD5BD7" w:rsidP="005A621D">
            <w:r w:rsidRPr="00AD5BD7">
              <w:t>DisplayPort6</w:t>
            </w:r>
          </w:p>
        </w:tc>
      </w:tr>
      <w:tr w:rsidR="00AD5BD7" w14:paraId="3D152AF0"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587D43DC" w14:textId="77777777" w:rsidR="00AD5BD7" w:rsidRDefault="00AD5BD7" w:rsidP="005A621D">
            <w:r>
              <w:t>1006</w:t>
            </w:r>
          </w:p>
        </w:tc>
        <w:tc>
          <w:tcPr>
            <w:tcW w:w="4318" w:type="dxa"/>
          </w:tcPr>
          <w:p w14:paraId="58A13FB0" w14:textId="77777777" w:rsidR="00AD5BD7" w:rsidRPr="00AD5BD7" w:rsidRDefault="00AD5BD7" w:rsidP="005A621D">
            <w:r w:rsidRPr="00AD5BD7">
              <w:t>DisplayPort7</w:t>
            </w:r>
          </w:p>
        </w:tc>
      </w:tr>
      <w:tr w:rsidR="00AD5BD7" w14:paraId="016E79F7"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701D1785" w14:textId="77777777" w:rsidR="00AD5BD7" w:rsidRDefault="00AD5BD7" w:rsidP="005A621D">
            <w:r>
              <w:t>1007</w:t>
            </w:r>
          </w:p>
        </w:tc>
        <w:tc>
          <w:tcPr>
            <w:tcW w:w="4318" w:type="dxa"/>
          </w:tcPr>
          <w:p w14:paraId="271C3D75" w14:textId="77777777" w:rsidR="00AD5BD7" w:rsidRPr="00AD5BD7" w:rsidRDefault="00AD5BD7" w:rsidP="005A621D">
            <w:r w:rsidRPr="00AD5BD7">
              <w:t>DisplayPort8</w:t>
            </w:r>
          </w:p>
        </w:tc>
      </w:tr>
      <w:tr w:rsidR="00AD5BD7" w14:paraId="369210C6"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06499EA6" w14:textId="77777777" w:rsidR="00AD5BD7" w:rsidRDefault="00AD5BD7" w:rsidP="005A621D">
            <w:r>
              <w:t>1008</w:t>
            </w:r>
          </w:p>
        </w:tc>
        <w:tc>
          <w:tcPr>
            <w:tcW w:w="4318" w:type="dxa"/>
          </w:tcPr>
          <w:p w14:paraId="5157F656" w14:textId="77777777" w:rsidR="00AD5BD7" w:rsidRPr="00AD5BD7" w:rsidRDefault="00AD5BD7" w:rsidP="005A621D">
            <w:r w:rsidRPr="00AD5BD7">
              <w:t>DisplayPort9</w:t>
            </w:r>
          </w:p>
        </w:tc>
      </w:tr>
      <w:tr w:rsidR="00AD5BD7" w14:paraId="0F435336"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1C9A5A1E" w14:textId="77777777" w:rsidR="00AD5BD7" w:rsidRDefault="00AD5BD7" w:rsidP="005A621D">
            <w:r>
              <w:t>1009</w:t>
            </w:r>
          </w:p>
        </w:tc>
        <w:tc>
          <w:tcPr>
            <w:tcW w:w="4318" w:type="dxa"/>
          </w:tcPr>
          <w:p w14:paraId="687FF0BC" w14:textId="77777777" w:rsidR="00AD5BD7" w:rsidRPr="00AD5BD7" w:rsidRDefault="00AD5BD7" w:rsidP="005A621D">
            <w:r w:rsidRPr="00AD5BD7">
              <w:t>DisplayPort10</w:t>
            </w:r>
          </w:p>
        </w:tc>
      </w:tr>
      <w:tr w:rsidR="00AD5BD7" w14:paraId="674B30F4"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24DBFC36" w14:textId="77777777" w:rsidR="00AD5BD7" w:rsidRDefault="005A621D" w:rsidP="005A621D">
            <w:r>
              <w:t>1200</w:t>
            </w:r>
          </w:p>
        </w:tc>
        <w:tc>
          <w:tcPr>
            <w:tcW w:w="4318" w:type="dxa"/>
          </w:tcPr>
          <w:p w14:paraId="266762EF" w14:textId="77777777" w:rsidR="00AD5BD7" w:rsidRPr="00AD5BD7" w:rsidRDefault="005A621D" w:rsidP="005A621D">
            <w:r w:rsidRPr="00AD5BD7">
              <w:t>Usb1</w:t>
            </w:r>
          </w:p>
        </w:tc>
      </w:tr>
      <w:tr w:rsidR="005A621D" w14:paraId="5501FD98"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4AA20171" w14:textId="77777777" w:rsidR="005A621D" w:rsidRDefault="005A621D" w:rsidP="005A621D">
            <w:r>
              <w:t>1201</w:t>
            </w:r>
          </w:p>
        </w:tc>
        <w:tc>
          <w:tcPr>
            <w:tcW w:w="4318" w:type="dxa"/>
          </w:tcPr>
          <w:p w14:paraId="441E2F1B" w14:textId="77777777" w:rsidR="005A621D" w:rsidRPr="00AD5BD7" w:rsidRDefault="005A621D" w:rsidP="005A621D">
            <w:r w:rsidRPr="00AD5BD7">
              <w:t>Usb2</w:t>
            </w:r>
          </w:p>
        </w:tc>
      </w:tr>
      <w:tr w:rsidR="005A621D" w14:paraId="1BF7743A"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486A8171" w14:textId="77777777" w:rsidR="005A621D" w:rsidRDefault="005A621D" w:rsidP="005A621D">
            <w:r>
              <w:t>1202</w:t>
            </w:r>
          </w:p>
        </w:tc>
        <w:tc>
          <w:tcPr>
            <w:tcW w:w="4318" w:type="dxa"/>
          </w:tcPr>
          <w:p w14:paraId="38F4A1FF" w14:textId="77777777" w:rsidR="005A621D" w:rsidRPr="00AD5BD7" w:rsidRDefault="005A621D" w:rsidP="005A621D">
            <w:r w:rsidRPr="00AD5BD7">
              <w:t>Usb3</w:t>
            </w:r>
          </w:p>
        </w:tc>
      </w:tr>
      <w:tr w:rsidR="005A621D" w14:paraId="44A2BAA7"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7F329E92" w14:textId="77777777" w:rsidR="005A621D" w:rsidRDefault="005A621D" w:rsidP="005A621D">
            <w:r>
              <w:t>1203</w:t>
            </w:r>
          </w:p>
        </w:tc>
        <w:tc>
          <w:tcPr>
            <w:tcW w:w="4318" w:type="dxa"/>
          </w:tcPr>
          <w:p w14:paraId="53FA4E82" w14:textId="77777777" w:rsidR="005A621D" w:rsidRPr="00AD5BD7" w:rsidRDefault="005A621D" w:rsidP="005A621D">
            <w:r w:rsidRPr="00AD5BD7">
              <w:t>Usb4</w:t>
            </w:r>
          </w:p>
        </w:tc>
      </w:tr>
      <w:tr w:rsidR="005A621D" w14:paraId="3C04051C"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31DF61F3" w14:textId="77777777" w:rsidR="005A621D" w:rsidRDefault="005A621D" w:rsidP="005A621D">
            <w:r>
              <w:t>1204</w:t>
            </w:r>
          </w:p>
        </w:tc>
        <w:tc>
          <w:tcPr>
            <w:tcW w:w="4318" w:type="dxa"/>
          </w:tcPr>
          <w:p w14:paraId="61BD737A" w14:textId="77777777" w:rsidR="005A621D" w:rsidRPr="00AD5BD7" w:rsidRDefault="005A621D" w:rsidP="005A621D">
            <w:r w:rsidRPr="00AD5BD7">
              <w:t>Usb5</w:t>
            </w:r>
          </w:p>
        </w:tc>
      </w:tr>
      <w:tr w:rsidR="005A621D" w14:paraId="7764AD08"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0144CB55" w14:textId="77777777" w:rsidR="005A621D" w:rsidRDefault="005A621D" w:rsidP="005A621D">
            <w:r>
              <w:t>1400</w:t>
            </w:r>
          </w:p>
        </w:tc>
        <w:tc>
          <w:tcPr>
            <w:tcW w:w="4318" w:type="dxa"/>
          </w:tcPr>
          <w:p w14:paraId="47392C48" w14:textId="77777777" w:rsidR="005A621D" w:rsidRPr="00AD5BD7" w:rsidRDefault="005A621D" w:rsidP="005A621D">
            <w:r w:rsidRPr="00AD5BD7">
              <w:t>Antenna1</w:t>
            </w:r>
          </w:p>
        </w:tc>
      </w:tr>
      <w:tr w:rsidR="005A621D" w14:paraId="41474014"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6C4F0044" w14:textId="77777777" w:rsidR="005A621D" w:rsidRDefault="005A621D" w:rsidP="005A621D">
            <w:r>
              <w:t>1401</w:t>
            </w:r>
          </w:p>
        </w:tc>
        <w:tc>
          <w:tcPr>
            <w:tcW w:w="4318" w:type="dxa"/>
          </w:tcPr>
          <w:p w14:paraId="2DCA345B" w14:textId="77777777" w:rsidR="005A621D" w:rsidRPr="00AD5BD7" w:rsidRDefault="005A621D" w:rsidP="005A621D">
            <w:r w:rsidRPr="00AD5BD7">
              <w:t>Antenna2</w:t>
            </w:r>
          </w:p>
        </w:tc>
      </w:tr>
      <w:tr w:rsidR="005A621D" w14:paraId="61469747"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657221DF" w14:textId="77777777" w:rsidR="005A621D" w:rsidRDefault="005A621D" w:rsidP="005A621D">
            <w:r>
              <w:t>1600</w:t>
            </w:r>
          </w:p>
        </w:tc>
        <w:tc>
          <w:tcPr>
            <w:tcW w:w="4318" w:type="dxa"/>
          </w:tcPr>
          <w:p w14:paraId="668A4359" w14:textId="77777777" w:rsidR="005A621D" w:rsidRPr="00AD5BD7" w:rsidRDefault="005A621D" w:rsidP="005A621D">
            <w:r w:rsidRPr="00AD5BD7">
              <w:t>Network1</w:t>
            </w:r>
          </w:p>
        </w:tc>
      </w:tr>
      <w:tr w:rsidR="005A621D" w14:paraId="14839B0F"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6C2678D9" w14:textId="77777777" w:rsidR="005A621D" w:rsidRDefault="005A621D" w:rsidP="005A621D">
            <w:r>
              <w:t>1601</w:t>
            </w:r>
          </w:p>
        </w:tc>
        <w:tc>
          <w:tcPr>
            <w:tcW w:w="4318" w:type="dxa"/>
          </w:tcPr>
          <w:p w14:paraId="1AF718EA" w14:textId="77777777" w:rsidR="005A621D" w:rsidRPr="00AD5BD7" w:rsidRDefault="005A621D" w:rsidP="005A621D">
            <w:r w:rsidRPr="00AD5BD7">
              <w:t>Network2</w:t>
            </w:r>
          </w:p>
        </w:tc>
      </w:tr>
      <w:tr w:rsidR="005A621D" w14:paraId="21D35CC1"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17E03DF5" w14:textId="77777777" w:rsidR="005A621D" w:rsidRDefault="005A621D" w:rsidP="005A621D">
            <w:r>
              <w:t>1602</w:t>
            </w:r>
          </w:p>
        </w:tc>
        <w:tc>
          <w:tcPr>
            <w:tcW w:w="4318" w:type="dxa"/>
          </w:tcPr>
          <w:p w14:paraId="10B599A1" w14:textId="77777777" w:rsidR="005A621D" w:rsidRPr="00AD5BD7" w:rsidRDefault="005A621D" w:rsidP="005A621D">
            <w:r w:rsidRPr="00AD5BD7">
              <w:t>Network3</w:t>
            </w:r>
          </w:p>
        </w:tc>
      </w:tr>
      <w:tr w:rsidR="005A621D" w14:paraId="274D2F60"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449A127C" w14:textId="77777777" w:rsidR="005A621D" w:rsidRDefault="005A621D" w:rsidP="005A621D">
            <w:r>
              <w:t>1603</w:t>
            </w:r>
          </w:p>
        </w:tc>
        <w:tc>
          <w:tcPr>
            <w:tcW w:w="4318" w:type="dxa"/>
          </w:tcPr>
          <w:p w14:paraId="65C3E5A1" w14:textId="77777777" w:rsidR="005A621D" w:rsidRPr="00AD5BD7" w:rsidRDefault="005A621D" w:rsidP="005A621D">
            <w:r w:rsidRPr="00AD5BD7">
              <w:t>Network4</w:t>
            </w:r>
          </w:p>
        </w:tc>
      </w:tr>
      <w:tr w:rsidR="005A621D" w14:paraId="3CDD9F31"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571F4034" w14:textId="77777777" w:rsidR="005A621D" w:rsidRDefault="005A621D" w:rsidP="005A621D">
            <w:r>
              <w:t>1604</w:t>
            </w:r>
          </w:p>
        </w:tc>
        <w:tc>
          <w:tcPr>
            <w:tcW w:w="4318" w:type="dxa"/>
          </w:tcPr>
          <w:p w14:paraId="64EEEBEC" w14:textId="77777777" w:rsidR="005A621D" w:rsidRPr="00AD5BD7" w:rsidRDefault="005A621D" w:rsidP="005A621D">
            <w:r w:rsidRPr="00AD5BD7">
              <w:t>Network5</w:t>
            </w:r>
          </w:p>
        </w:tc>
      </w:tr>
      <w:tr w:rsidR="005A621D" w14:paraId="1E950BCB"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1D30E834" w14:textId="77777777" w:rsidR="005A621D" w:rsidRDefault="005A621D" w:rsidP="005A621D">
            <w:r>
              <w:lastRenderedPageBreak/>
              <w:t>1605</w:t>
            </w:r>
          </w:p>
        </w:tc>
        <w:tc>
          <w:tcPr>
            <w:tcW w:w="4318" w:type="dxa"/>
          </w:tcPr>
          <w:p w14:paraId="7848DEB7" w14:textId="77777777" w:rsidR="005A621D" w:rsidRPr="00AD5BD7" w:rsidRDefault="005A621D" w:rsidP="005A621D">
            <w:r w:rsidRPr="00AD5BD7">
              <w:t>Network6</w:t>
            </w:r>
          </w:p>
        </w:tc>
      </w:tr>
      <w:tr w:rsidR="005A621D" w14:paraId="3EC5E841"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56F22138" w14:textId="77777777" w:rsidR="005A621D" w:rsidRDefault="005A621D" w:rsidP="005A621D">
            <w:r>
              <w:t>1606</w:t>
            </w:r>
          </w:p>
        </w:tc>
        <w:tc>
          <w:tcPr>
            <w:tcW w:w="4318" w:type="dxa"/>
          </w:tcPr>
          <w:p w14:paraId="21F13D35" w14:textId="77777777" w:rsidR="005A621D" w:rsidRPr="00AD5BD7" w:rsidRDefault="005A621D" w:rsidP="005A621D">
            <w:r w:rsidRPr="00AD5BD7">
              <w:t>Network7</w:t>
            </w:r>
          </w:p>
        </w:tc>
      </w:tr>
      <w:tr w:rsidR="005A621D" w14:paraId="7D6C4007"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496BE2D3" w14:textId="77777777" w:rsidR="005A621D" w:rsidRDefault="005A621D" w:rsidP="005A621D">
            <w:r>
              <w:t>1607</w:t>
            </w:r>
          </w:p>
        </w:tc>
        <w:tc>
          <w:tcPr>
            <w:tcW w:w="4318" w:type="dxa"/>
          </w:tcPr>
          <w:p w14:paraId="4AE990FE" w14:textId="77777777" w:rsidR="005A621D" w:rsidRPr="00AD5BD7" w:rsidRDefault="005A621D" w:rsidP="005A621D">
            <w:r w:rsidRPr="00AD5BD7">
              <w:t>Network8</w:t>
            </w:r>
          </w:p>
        </w:tc>
      </w:tr>
      <w:tr w:rsidR="005A621D" w14:paraId="1D27A60F"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3CE151FE" w14:textId="77777777" w:rsidR="005A621D" w:rsidRDefault="005A621D" w:rsidP="005A621D">
            <w:r>
              <w:t>1608</w:t>
            </w:r>
          </w:p>
        </w:tc>
        <w:tc>
          <w:tcPr>
            <w:tcW w:w="4318" w:type="dxa"/>
          </w:tcPr>
          <w:p w14:paraId="2B134415" w14:textId="77777777" w:rsidR="005A621D" w:rsidRPr="00AD5BD7" w:rsidRDefault="005A621D" w:rsidP="005A621D">
            <w:r w:rsidRPr="00AD5BD7">
              <w:t>Network9</w:t>
            </w:r>
          </w:p>
        </w:tc>
      </w:tr>
      <w:tr w:rsidR="005A621D" w14:paraId="29B568A6"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151A4B6B" w14:textId="77777777" w:rsidR="005A621D" w:rsidRDefault="005A621D" w:rsidP="005A621D">
            <w:r>
              <w:t>1609</w:t>
            </w:r>
          </w:p>
        </w:tc>
        <w:tc>
          <w:tcPr>
            <w:tcW w:w="4318" w:type="dxa"/>
          </w:tcPr>
          <w:p w14:paraId="2CCC03AA" w14:textId="77777777" w:rsidR="005A621D" w:rsidRPr="00AD5BD7" w:rsidRDefault="005A621D" w:rsidP="005A621D">
            <w:r w:rsidRPr="00AD5BD7">
              <w:t>Network10</w:t>
            </w:r>
          </w:p>
        </w:tc>
      </w:tr>
      <w:tr w:rsidR="005A621D" w14:paraId="145AB352"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2F7C849E" w14:textId="77777777" w:rsidR="005A621D" w:rsidRDefault="005A621D" w:rsidP="005A621D">
            <w:r>
              <w:t>1800</w:t>
            </w:r>
          </w:p>
        </w:tc>
        <w:tc>
          <w:tcPr>
            <w:tcW w:w="4318" w:type="dxa"/>
          </w:tcPr>
          <w:p w14:paraId="56F872D8" w14:textId="77777777" w:rsidR="005A621D" w:rsidRPr="00AD5BD7" w:rsidRDefault="005A621D" w:rsidP="005A621D">
            <w:r w:rsidRPr="00AD5BD7">
              <w:t>Input1</w:t>
            </w:r>
          </w:p>
        </w:tc>
      </w:tr>
      <w:tr w:rsidR="005A621D" w14:paraId="72883D2B"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769E0503" w14:textId="77777777" w:rsidR="005A621D" w:rsidRDefault="005A621D" w:rsidP="005A621D">
            <w:r>
              <w:t>1801</w:t>
            </w:r>
          </w:p>
        </w:tc>
        <w:tc>
          <w:tcPr>
            <w:tcW w:w="4318" w:type="dxa"/>
          </w:tcPr>
          <w:p w14:paraId="27333515" w14:textId="77777777" w:rsidR="005A621D" w:rsidRPr="00AD5BD7" w:rsidRDefault="005A621D" w:rsidP="005A621D">
            <w:r w:rsidRPr="00AD5BD7">
              <w:t>Input2</w:t>
            </w:r>
          </w:p>
        </w:tc>
      </w:tr>
      <w:tr w:rsidR="005A621D" w14:paraId="370434D7"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6F9F92F4" w14:textId="77777777" w:rsidR="005A621D" w:rsidRDefault="005A621D" w:rsidP="005A621D">
            <w:r>
              <w:t>1802</w:t>
            </w:r>
          </w:p>
        </w:tc>
        <w:tc>
          <w:tcPr>
            <w:tcW w:w="4318" w:type="dxa"/>
          </w:tcPr>
          <w:p w14:paraId="57D5900D" w14:textId="77777777" w:rsidR="005A621D" w:rsidRPr="00AD5BD7" w:rsidRDefault="005A621D" w:rsidP="005A621D">
            <w:r w:rsidRPr="00AD5BD7">
              <w:t>Input3</w:t>
            </w:r>
          </w:p>
        </w:tc>
      </w:tr>
      <w:tr w:rsidR="005A621D" w14:paraId="16D7CC1D"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376BE815" w14:textId="77777777" w:rsidR="005A621D" w:rsidRDefault="005A621D" w:rsidP="005A621D">
            <w:r>
              <w:t>1803</w:t>
            </w:r>
          </w:p>
        </w:tc>
        <w:tc>
          <w:tcPr>
            <w:tcW w:w="4318" w:type="dxa"/>
          </w:tcPr>
          <w:p w14:paraId="41B34E83" w14:textId="77777777" w:rsidR="005A621D" w:rsidRPr="00AD5BD7" w:rsidRDefault="005A621D" w:rsidP="005A621D">
            <w:r w:rsidRPr="00AD5BD7">
              <w:t>Input4</w:t>
            </w:r>
          </w:p>
        </w:tc>
      </w:tr>
      <w:tr w:rsidR="005A621D" w14:paraId="3F820481"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6FBE23D0" w14:textId="77777777" w:rsidR="005A621D" w:rsidRDefault="005A621D" w:rsidP="005A621D">
            <w:r>
              <w:t>1804</w:t>
            </w:r>
          </w:p>
        </w:tc>
        <w:tc>
          <w:tcPr>
            <w:tcW w:w="4318" w:type="dxa"/>
          </w:tcPr>
          <w:p w14:paraId="6C70D400" w14:textId="77777777" w:rsidR="005A621D" w:rsidRPr="00AD5BD7" w:rsidRDefault="005A621D" w:rsidP="005A621D">
            <w:r w:rsidRPr="00AD5BD7">
              <w:t>Input5</w:t>
            </w:r>
          </w:p>
        </w:tc>
      </w:tr>
      <w:tr w:rsidR="005A621D" w14:paraId="09539B79"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79F3901E" w14:textId="77777777" w:rsidR="005A621D" w:rsidRDefault="005A621D" w:rsidP="005A621D">
            <w:r>
              <w:t>1805</w:t>
            </w:r>
          </w:p>
        </w:tc>
        <w:tc>
          <w:tcPr>
            <w:tcW w:w="4318" w:type="dxa"/>
          </w:tcPr>
          <w:p w14:paraId="0FECC523" w14:textId="77777777" w:rsidR="005A621D" w:rsidRPr="00AD5BD7" w:rsidRDefault="005A621D" w:rsidP="005A621D">
            <w:r w:rsidRPr="00AD5BD7">
              <w:t>Input6</w:t>
            </w:r>
          </w:p>
        </w:tc>
      </w:tr>
      <w:tr w:rsidR="005A621D" w14:paraId="5D459541"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67801692" w14:textId="77777777" w:rsidR="005A621D" w:rsidRDefault="005A621D" w:rsidP="005A621D">
            <w:r>
              <w:t>1806</w:t>
            </w:r>
          </w:p>
        </w:tc>
        <w:tc>
          <w:tcPr>
            <w:tcW w:w="4318" w:type="dxa"/>
          </w:tcPr>
          <w:p w14:paraId="37EEBFEC" w14:textId="77777777" w:rsidR="005A621D" w:rsidRPr="00AD5BD7" w:rsidRDefault="005A621D" w:rsidP="005A621D">
            <w:r w:rsidRPr="00AD5BD7">
              <w:t>Input7</w:t>
            </w:r>
          </w:p>
        </w:tc>
      </w:tr>
      <w:tr w:rsidR="005A621D" w14:paraId="6A4ADA13"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517BB441" w14:textId="77777777" w:rsidR="005A621D" w:rsidRDefault="005A621D" w:rsidP="005A621D">
            <w:r>
              <w:t>1807</w:t>
            </w:r>
          </w:p>
        </w:tc>
        <w:tc>
          <w:tcPr>
            <w:tcW w:w="4318" w:type="dxa"/>
          </w:tcPr>
          <w:p w14:paraId="11BF130F" w14:textId="77777777" w:rsidR="005A621D" w:rsidRPr="00AD5BD7" w:rsidRDefault="005A621D" w:rsidP="005A621D">
            <w:r w:rsidRPr="00AD5BD7">
              <w:t>Input8</w:t>
            </w:r>
          </w:p>
        </w:tc>
      </w:tr>
      <w:tr w:rsidR="005A621D" w14:paraId="24D445A3"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549CEA83" w14:textId="77777777" w:rsidR="005A621D" w:rsidRDefault="005A621D" w:rsidP="005A621D">
            <w:r>
              <w:t>1808</w:t>
            </w:r>
          </w:p>
        </w:tc>
        <w:tc>
          <w:tcPr>
            <w:tcW w:w="4318" w:type="dxa"/>
          </w:tcPr>
          <w:p w14:paraId="22DD74BD" w14:textId="77777777" w:rsidR="005A621D" w:rsidRPr="00AD5BD7" w:rsidRDefault="005A621D" w:rsidP="005A621D">
            <w:r w:rsidRPr="00AD5BD7">
              <w:t>Input9</w:t>
            </w:r>
          </w:p>
        </w:tc>
      </w:tr>
      <w:tr w:rsidR="005A621D" w14:paraId="687D60B2"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7E8042EC" w14:textId="77777777" w:rsidR="005A621D" w:rsidRDefault="005A621D" w:rsidP="005A621D">
            <w:r>
              <w:t>1809</w:t>
            </w:r>
          </w:p>
        </w:tc>
        <w:tc>
          <w:tcPr>
            <w:tcW w:w="4318" w:type="dxa"/>
          </w:tcPr>
          <w:p w14:paraId="1994473B" w14:textId="77777777" w:rsidR="005A621D" w:rsidRPr="00AD5BD7" w:rsidRDefault="005A621D" w:rsidP="005A621D">
            <w:r w:rsidRPr="00AD5BD7">
              <w:t>Input10</w:t>
            </w:r>
          </w:p>
        </w:tc>
      </w:tr>
      <w:tr w:rsidR="005A621D" w14:paraId="61B60E59"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2CF38AB2" w14:textId="77777777" w:rsidR="005A621D" w:rsidRDefault="005A621D" w:rsidP="005A621D">
            <w:r>
              <w:t>1810</w:t>
            </w:r>
          </w:p>
        </w:tc>
        <w:tc>
          <w:tcPr>
            <w:tcW w:w="4318" w:type="dxa"/>
          </w:tcPr>
          <w:p w14:paraId="161C9613" w14:textId="77777777" w:rsidR="005A621D" w:rsidRPr="00AD5BD7" w:rsidRDefault="005A621D" w:rsidP="005A621D">
            <w:r w:rsidRPr="00AD5BD7">
              <w:t>Input11</w:t>
            </w:r>
          </w:p>
        </w:tc>
      </w:tr>
      <w:tr w:rsidR="005A621D" w14:paraId="3F96D23E"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2051560F" w14:textId="77777777" w:rsidR="005A621D" w:rsidRDefault="005A621D" w:rsidP="005A621D">
            <w:r>
              <w:t>1811</w:t>
            </w:r>
          </w:p>
        </w:tc>
        <w:tc>
          <w:tcPr>
            <w:tcW w:w="4318" w:type="dxa"/>
          </w:tcPr>
          <w:p w14:paraId="6B5F3C3D" w14:textId="77777777" w:rsidR="005A621D" w:rsidRPr="00AD5BD7" w:rsidRDefault="005A621D" w:rsidP="005A621D">
            <w:r w:rsidRPr="00AD5BD7">
              <w:t>Input12</w:t>
            </w:r>
          </w:p>
        </w:tc>
      </w:tr>
      <w:tr w:rsidR="005A621D" w14:paraId="39000DCC"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180C6586" w14:textId="77777777" w:rsidR="005A621D" w:rsidRDefault="005A621D" w:rsidP="005A621D">
            <w:r>
              <w:t>1812</w:t>
            </w:r>
          </w:p>
        </w:tc>
        <w:tc>
          <w:tcPr>
            <w:tcW w:w="4318" w:type="dxa"/>
          </w:tcPr>
          <w:p w14:paraId="2E9F86B8" w14:textId="77777777" w:rsidR="005A621D" w:rsidRPr="00AD5BD7" w:rsidRDefault="005A621D" w:rsidP="005A621D">
            <w:r w:rsidRPr="00AD5BD7">
              <w:t>Input13</w:t>
            </w:r>
          </w:p>
        </w:tc>
      </w:tr>
      <w:tr w:rsidR="005A621D" w14:paraId="02FD9625"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521E137D" w14:textId="77777777" w:rsidR="005A621D" w:rsidRDefault="005A621D" w:rsidP="005A621D">
            <w:r>
              <w:t>1813</w:t>
            </w:r>
          </w:p>
        </w:tc>
        <w:tc>
          <w:tcPr>
            <w:tcW w:w="4318" w:type="dxa"/>
          </w:tcPr>
          <w:p w14:paraId="66DE8E14" w14:textId="77777777" w:rsidR="005A621D" w:rsidRPr="00AD5BD7" w:rsidRDefault="005A621D" w:rsidP="005A621D">
            <w:r w:rsidRPr="00AD5BD7">
              <w:t>Input14</w:t>
            </w:r>
          </w:p>
        </w:tc>
      </w:tr>
      <w:tr w:rsidR="005A621D" w14:paraId="717DCFC5" w14:textId="77777777" w:rsidTr="00AD5BD7">
        <w:trPr>
          <w:cnfStyle w:val="000000010000" w:firstRow="0" w:lastRow="0" w:firstColumn="0" w:lastColumn="0" w:oddVBand="0" w:evenVBand="0" w:oddHBand="0" w:evenHBand="1" w:firstRowFirstColumn="0" w:firstRowLastColumn="0" w:lastRowFirstColumn="0" w:lastRowLastColumn="0"/>
        </w:trPr>
        <w:tc>
          <w:tcPr>
            <w:tcW w:w="4312" w:type="dxa"/>
          </w:tcPr>
          <w:p w14:paraId="5575CD1A" w14:textId="77777777" w:rsidR="005A621D" w:rsidRDefault="005A621D" w:rsidP="005A621D">
            <w:r>
              <w:t>1815</w:t>
            </w:r>
          </w:p>
        </w:tc>
        <w:tc>
          <w:tcPr>
            <w:tcW w:w="4318" w:type="dxa"/>
          </w:tcPr>
          <w:p w14:paraId="234A391D" w14:textId="77777777" w:rsidR="005A621D" w:rsidRPr="00AD5BD7" w:rsidRDefault="005A621D" w:rsidP="005A621D">
            <w:r w:rsidRPr="00AD5BD7">
              <w:t>Input15</w:t>
            </w:r>
          </w:p>
        </w:tc>
      </w:tr>
      <w:tr w:rsidR="005A621D" w14:paraId="0FA1F07B" w14:textId="77777777" w:rsidTr="00AD5BD7">
        <w:trPr>
          <w:cnfStyle w:val="000000100000" w:firstRow="0" w:lastRow="0" w:firstColumn="0" w:lastColumn="0" w:oddVBand="0" w:evenVBand="0" w:oddHBand="1" w:evenHBand="0" w:firstRowFirstColumn="0" w:firstRowLastColumn="0" w:lastRowFirstColumn="0" w:lastRowLastColumn="0"/>
        </w:trPr>
        <w:tc>
          <w:tcPr>
            <w:tcW w:w="4312" w:type="dxa"/>
          </w:tcPr>
          <w:p w14:paraId="0298A84A" w14:textId="77777777" w:rsidR="005A621D" w:rsidRDefault="005A621D" w:rsidP="005A621D">
            <w:r w:rsidRPr="00AD5BD7">
              <w:t>32767</w:t>
            </w:r>
          </w:p>
        </w:tc>
        <w:tc>
          <w:tcPr>
            <w:tcW w:w="4318" w:type="dxa"/>
          </w:tcPr>
          <w:p w14:paraId="357CCBC4" w14:textId="77777777" w:rsidR="005A621D" w:rsidRPr="00AD5BD7" w:rsidRDefault="005A621D" w:rsidP="005A621D">
            <w:r w:rsidRPr="00AD5BD7">
              <w:t>Unknown</w:t>
            </w:r>
          </w:p>
        </w:tc>
      </w:tr>
    </w:tbl>
    <w:p w14:paraId="529353BB" w14:textId="77777777" w:rsidR="00AD5BD7" w:rsidRDefault="00AD5BD7" w:rsidP="00127A56">
      <w:pPr>
        <w:ind w:left="720"/>
      </w:pPr>
    </w:p>
    <w:p w14:paraId="79001DD9" w14:textId="77777777" w:rsidR="00AD5BD7" w:rsidRDefault="005A621D" w:rsidP="00127A56">
      <w:pPr>
        <w:ind w:left="720"/>
      </w:pPr>
      <w:r>
        <w:t>Valid InputConnector values:</w:t>
      </w:r>
    </w:p>
    <w:tbl>
      <w:tblPr>
        <w:tblStyle w:val="TableGrid"/>
        <w:tblW w:w="0" w:type="auto"/>
        <w:tblInd w:w="720" w:type="dxa"/>
        <w:tblLook w:val="04A0" w:firstRow="1" w:lastRow="0" w:firstColumn="1" w:lastColumn="0" w:noHBand="0" w:noVBand="1"/>
      </w:tblPr>
      <w:tblGrid>
        <w:gridCol w:w="4277"/>
        <w:gridCol w:w="4353"/>
      </w:tblGrid>
      <w:tr w:rsidR="005A621D" w14:paraId="0D804BAA" w14:textId="77777777" w:rsidTr="005A621D">
        <w:trPr>
          <w:cnfStyle w:val="100000000000" w:firstRow="1" w:lastRow="0" w:firstColumn="0" w:lastColumn="0" w:oddVBand="0" w:evenVBand="0" w:oddHBand="0" w:evenHBand="0" w:firstRowFirstColumn="0" w:firstRowLastColumn="0" w:lastRowFirstColumn="0" w:lastRowLastColumn="0"/>
        </w:trPr>
        <w:tc>
          <w:tcPr>
            <w:tcW w:w="4277" w:type="dxa"/>
          </w:tcPr>
          <w:p w14:paraId="148603C6" w14:textId="77777777" w:rsidR="005A621D" w:rsidRPr="00AD5BD7" w:rsidRDefault="005A621D" w:rsidP="005A621D">
            <w:pPr>
              <w:jc w:val="center"/>
            </w:pPr>
            <w:r w:rsidRPr="00AD5BD7">
              <w:t>JSON Value</w:t>
            </w:r>
          </w:p>
        </w:tc>
        <w:tc>
          <w:tcPr>
            <w:tcW w:w="4353" w:type="dxa"/>
          </w:tcPr>
          <w:p w14:paraId="744B72CE" w14:textId="77777777" w:rsidR="005A621D" w:rsidRPr="00AD5BD7" w:rsidRDefault="005A621D" w:rsidP="005A621D">
            <w:pPr>
              <w:jc w:val="center"/>
            </w:pPr>
            <w:r w:rsidRPr="00AD5BD7">
              <w:t>Actual Value</w:t>
            </w:r>
          </w:p>
        </w:tc>
      </w:tr>
      <w:tr w:rsidR="005A621D" w14:paraId="4DF843AC" w14:textId="77777777" w:rsidTr="005A621D">
        <w:trPr>
          <w:cnfStyle w:val="000000100000" w:firstRow="0" w:lastRow="0" w:firstColumn="0" w:lastColumn="0" w:oddVBand="0" w:evenVBand="0" w:oddHBand="1" w:evenHBand="0" w:firstRowFirstColumn="0" w:firstRowLastColumn="0" w:lastRowFirstColumn="0" w:lastRowLastColumn="0"/>
        </w:trPr>
        <w:tc>
          <w:tcPr>
            <w:tcW w:w="4277" w:type="dxa"/>
          </w:tcPr>
          <w:p w14:paraId="0DE371EE" w14:textId="77777777" w:rsidR="005A621D" w:rsidRPr="005A621D" w:rsidRDefault="005A621D" w:rsidP="005A621D">
            <w:r w:rsidRPr="005A621D">
              <w:t>10</w:t>
            </w:r>
          </w:p>
        </w:tc>
        <w:tc>
          <w:tcPr>
            <w:tcW w:w="4353" w:type="dxa"/>
          </w:tcPr>
          <w:p w14:paraId="699681A3" w14:textId="77777777" w:rsidR="005A621D" w:rsidRPr="005A621D" w:rsidRDefault="005A621D" w:rsidP="005A621D">
            <w:r w:rsidRPr="005A621D">
              <w:t>Vga</w:t>
            </w:r>
          </w:p>
        </w:tc>
      </w:tr>
      <w:tr w:rsidR="005A621D" w14:paraId="07871572" w14:textId="77777777" w:rsidTr="005A621D">
        <w:trPr>
          <w:cnfStyle w:val="000000010000" w:firstRow="0" w:lastRow="0" w:firstColumn="0" w:lastColumn="0" w:oddVBand="0" w:evenVBand="0" w:oddHBand="0" w:evenHBand="1" w:firstRowFirstColumn="0" w:firstRowLastColumn="0" w:lastRowFirstColumn="0" w:lastRowLastColumn="0"/>
        </w:trPr>
        <w:tc>
          <w:tcPr>
            <w:tcW w:w="4277" w:type="dxa"/>
          </w:tcPr>
          <w:p w14:paraId="4849082F" w14:textId="77777777" w:rsidR="005A621D" w:rsidRPr="005A621D" w:rsidRDefault="005A621D" w:rsidP="005A621D">
            <w:r w:rsidRPr="005A621D">
              <w:t>20</w:t>
            </w:r>
          </w:p>
        </w:tc>
        <w:tc>
          <w:tcPr>
            <w:tcW w:w="4353" w:type="dxa"/>
          </w:tcPr>
          <w:p w14:paraId="34CBBFBA" w14:textId="77777777" w:rsidR="005A621D" w:rsidRPr="005A621D" w:rsidRDefault="005A621D" w:rsidP="005A621D">
            <w:r w:rsidRPr="005A621D">
              <w:t>Hdmi</w:t>
            </w:r>
          </w:p>
        </w:tc>
      </w:tr>
      <w:tr w:rsidR="005A621D" w14:paraId="2DD4AECC" w14:textId="77777777" w:rsidTr="005A621D">
        <w:trPr>
          <w:cnfStyle w:val="000000100000" w:firstRow="0" w:lastRow="0" w:firstColumn="0" w:lastColumn="0" w:oddVBand="0" w:evenVBand="0" w:oddHBand="1" w:evenHBand="0" w:firstRowFirstColumn="0" w:firstRowLastColumn="0" w:lastRowFirstColumn="0" w:lastRowLastColumn="0"/>
        </w:trPr>
        <w:tc>
          <w:tcPr>
            <w:tcW w:w="4277" w:type="dxa"/>
          </w:tcPr>
          <w:p w14:paraId="644E65D7" w14:textId="77777777" w:rsidR="005A621D" w:rsidRPr="005A621D" w:rsidRDefault="005A621D" w:rsidP="005A621D">
            <w:r w:rsidRPr="005A621D">
              <w:t>30</w:t>
            </w:r>
          </w:p>
        </w:tc>
        <w:tc>
          <w:tcPr>
            <w:tcW w:w="4353" w:type="dxa"/>
          </w:tcPr>
          <w:p w14:paraId="2EA5E87C" w14:textId="77777777" w:rsidR="005A621D" w:rsidRPr="005A621D" w:rsidRDefault="005A621D" w:rsidP="005A621D">
            <w:r w:rsidRPr="005A621D">
              <w:t>Component</w:t>
            </w:r>
          </w:p>
        </w:tc>
      </w:tr>
      <w:tr w:rsidR="005A621D" w14:paraId="671D5022" w14:textId="77777777" w:rsidTr="005A621D">
        <w:trPr>
          <w:cnfStyle w:val="000000010000" w:firstRow="0" w:lastRow="0" w:firstColumn="0" w:lastColumn="0" w:oddVBand="0" w:evenVBand="0" w:oddHBand="0" w:evenHBand="1" w:firstRowFirstColumn="0" w:firstRowLastColumn="0" w:lastRowFirstColumn="0" w:lastRowLastColumn="0"/>
        </w:trPr>
        <w:tc>
          <w:tcPr>
            <w:tcW w:w="4277" w:type="dxa"/>
          </w:tcPr>
          <w:p w14:paraId="5342821A" w14:textId="77777777" w:rsidR="005A621D" w:rsidRPr="005A621D" w:rsidRDefault="005A621D" w:rsidP="005A621D">
            <w:r w:rsidRPr="005A621D">
              <w:t>40</w:t>
            </w:r>
          </w:p>
        </w:tc>
        <w:tc>
          <w:tcPr>
            <w:tcW w:w="4353" w:type="dxa"/>
          </w:tcPr>
          <w:p w14:paraId="39860FEA" w14:textId="77777777" w:rsidR="005A621D" w:rsidRPr="005A621D" w:rsidRDefault="005A621D" w:rsidP="005A621D">
            <w:r w:rsidRPr="005A621D">
              <w:t>Composite</w:t>
            </w:r>
          </w:p>
        </w:tc>
      </w:tr>
      <w:tr w:rsidR="005A621D" w14:paraId="755F43BB" w14:textId="77777777" w:rsidTr="005A621D">
        <w:trPr>
          <w:cnfStyle w:val="000000100000" w:firstRow="0" w:lastRow="0" w:firstColumn="0" w:lastColumn="0" w:oddVBand="0" w:evenVBand="0" w:oddHBand="1" w:evenHBand="0" w:firstRowFirstColumn="0" w:firstRowLastColumn="0" w:lastRowFirstColumn="0" w:lastRowLastColumn="0"/>
        </w:trPr>
        <w:tc>
          <w:tcPr>
            <w:tcW w:w="4277" w:type="dxa"/>
          </w:tcPr>
          <w:p w14:paraId="6A98172B" w14:textId="77777777" w:rsidR="005A621D" w:rsidRPr="005A621D" w:rsidRDefault="005A621D" w:rsidP="005A621D">
            <w:r w:rsidRPr="005A621D">
              <w:t>50</w:t>
            </w:r>
          </w:p>
        </w:tc>
        <w:tc>
          <w:tcPr>
            <w:tcW w:w="4353" w:type="dxa"/>
          </w:tcPr>
          <w:p w14:paraId="67BDBF42" w14:textId="77777777" w:rsidR="005A621D" w:rsidRPr="005A621D" w:rsidRDefault="005A621D" w:rsidP="005A621D">
            <w:r w:rsidRPr="005A621D">
              <w:t>DisplayPort</w:t>
            </w:r>
          </w:p>
        </w:tc>
      </w:tr>
      <w:tr w:rsidR="005A621D" w14:paraId="4BD9262C" w14:textId="77777777" w:rsidTr="005A621D">
        <w:trPr>
          <w:cnfStyle w:val="000000010000" w:firstRow="0" w:lastRow="0" w:firstColumn="0" w:lastColumn="0" w:oddVBand="0" w:evenVBand="0" w:oddHBand="0" w:evenHBand="1" w:firstRowFirstColumn="0" w:firstRowLastColumn="0" w:lastRowFirstColumn="0" w:lastRowLastColumn="0"/>
        </w:trPr>
        <w:tc>
          <w:tcPr>
            <w:tcW w:w="4277" w:type="dxa"/>
          </w:tcPr>
          <w:p w14:paraId="62B64754" w14:textId="77777777" w:rsidR="005A621D" w:rsidRPr="005A621D" w:rsidRDefault="005A621D" w:rsidP="005A621D">
            <w:r w:rsidRPr="005A621D">
              <w:t>60</w:t>
            </w:r>
          </w:p>
        </w:tc>
        <w:tc>
          <w:tcPr>
            <w:tcW w:w="4353" w:type="dxa"/>
          </w:tcPr>
          <w:p w14:paraId="05DB5F06" w14:textId="77777777" w:rsidR="005A621D" w:rsidRPr="005A621D" w:rsidRDefault="005A621D" w:rsidP="005A621D">
            <w:r w:rsidRPr="005A621D">
              <w:t>Network</w:t>
            </w:r>
          </w:p>
        </w:tc>
      </w:tr>
      <w:tr w:rsidR="005A621D" w14:paraId="1121D4A3" w14:textId="77777777" w:rsidTr="005A621D">
        <w:trPr>
          <w:cnfStyle w:val="000000100000" w:firstRow="0" w:lastRow="0" w:firstColumn="0" w:lastColumn="0" w:oddVBand="0" w:evenVBand="0" w:oddHBand="1" w:evenHBand="0" w:firstRowFirstColumn="0" w:firstRowLastColumn="0" w:lastRowFirstColumn="0" w:lastRowLastColumn="0"/>
        </w:trPr>
        <w:tc>
          <w:tcPr>
            <w:tcW w:w="4277" w:type="dxa"/>
          </w:tcPr>
          <w:p w14:paraId="649A3A47" w14:textId="77777777" w:rsidR="005A621D" w:rsidRPr="005A621D" w:rsidRDefault="005A621D" w:rsidP="005A621D">
            <w:r w:rsidRPr="005A621D">
              <w:t>70</w:t>
            </w:r>
          </w:p>
        </w:tc>
        <w:tc>
          <w:tcPr>
            <w:tcW w:w="4353" w:type="dxa"/>
          </w:tcPr>
          <w:p w14:paraId="0BBA9CE6" w14:textId="77777777" w:rsidR="005A621D" w:rsidRPr="005A621D" w:rsidRDefault="005A621D" w:rsidP="005A621D">
            <w:r w:rsidRPr="005A621D">
              <w:t>Antenna</w:t>
            </w:r>
          </w:p>
        </w:tc>
      </w:tr>
      <w:tr w:rsidR="005A621D" w14:paraId="4DE2A844" w14:textId="77777777" w:rsidTr="005A621D">
        <w:trPr>
          <w:cnfStyle w:val="000000010000" w:firstRow="0" w:lastRow="0" w:firstColumn="0" w:lastColumn="0" w:oddVBand="0" w:evenVBand="0" w:oddHBand="0" w:evenHBand="1" w:firstRowFirstColumn="0" w:firstRowLastColumn="0" w:lastRowFirstColumn="0" w:lastRowLastColumn="0"/>
        </w:trPr>
        <w:tc>
          <w:tcPr>
            <w:tcW w:w="4277" w:type="dxa"/>
          </w:tcPr>
          <w:p w14:paraId="59E723B7" w14:textId="77777777" w:rsidR="005A621D" w:rsidRPr="005A621D" w:rsidRDefault="005A621D" w:rsidP="005A621D">
            <w:r w:rsidRPr="005A621D">
              <w:t>80</w:t>
            </w:r>
          </w:p>
        </w:tc>
        <w:tc>
          <w:tcPr>
            <w:tcW w:w="4353" w:type="dxa"/>
          </w:tcPr>
          <w:p w14:paraId="13520DA8" w14:textId="77777777" w:rsidR="005A621D" w:rsidRPr="005A621D" w:rsidRDefault="005A621D" w:rsidP="005A621D">
            <w:r w:rsidRPr="005A621D">
              <w:t>Usb</w:t>
            </w:r>
          </w:p>
        </w:tc>
      </w:tr>
      <w:tr w:rsidR="005A621D" w14:paraId="0B678316" w14:textId="77777777" w:rsidTr="005A621D">
        <w:trPr>
          <w:cnfStyle w:val="000000100000" w:firstRow="0" w:lastRow="0" w:firstColumn="0" w:lastColumn="0" w:oddVBand="0" w:evenVBand="0" w:oddHBand="1" w:evenHBand="0" w:firstRowFirstColumn="0" w:firstRowLastColumn="0" w:lastRowFirstColumn="0" w:lastRowLastColumn="0"/>
        </w:trPr>
        <w:tc>
          <w:tcPr>
            <w:tcW w:w="4277" w:type="dxa"/>
          </w:tcPr>
          <w:p w14:paraId="0B5E286D" w14:textId="77777777" w:rsidR="005A621D" w:rsidRPr="005A621D" w:rsidRDefault="005A621D" w:rsidP="005A621D">
            <w:r w:rsidRPr="005A621D">
              <w:t>90</w:t>
            </w:r>
          </w:p>
        </w:tc>
        <w:tc>
          <w:tcPr>
            <w:tcW w:w="4353" w:type="dxa"/>
          </w:tcPr>
          <w:p w14:paraId="36418A68" w14:textId="77777777" w:rsidR="005A621D" w:rsidRPr="005A621D" w:rsidRDefault="005A621D" w:rsidP="005A621D">
            <w:r w:rsidRPr="005A621D">
              <w:t>Dvi</w:t>
            </w:r>
          </w:p>
        </w:tc>
      </w:tr>
      <w:tr w:rsidR="005A621D" w14:paraId="732F845E" w14:textId="77777777" w:rsidTr="005A621D">
        <w:trPr>
          <w:cnfStyle w:val="000000010000" w:firstRow="0" w:lastRow="0" w:firstColumn="0" w:lastColumn="0" w:oddVBand="0" w:evenVBand="0" w:oddHBand="0" w:evenHBand="1" w:firstRowFirstColumn="0" w:firstRowLastColumn="0" w:lastRowFirstColumn="0" w:lastRowLastColumn="0"/>
        </w:trPr>
        <w:tc>
          <w:tcPr>
            <w:tcW w:w="4277" w:type="dxa"/>
          </w:tcPr>
          <w:p w14:paraId="1D1CAB86" w14:textId="77777777" w:rsidR="005A621D" w:rsidRPr="005A621D" w:rsidRDefault="005A621D" w:rsidP="005A621D">
            <w:r w:rsidRPr="005A621D">
              <w:t>100</w:t>
            </w:r>
          </w:p>
        </w:tc>
        <w:tc>
          <w:tcPr>
            <w:tcW w:w="4353" w:type="dxa"/>
          </w:tcPr>
          <w:p w14:paraId="6FED06EC" w14:textId="77777777" w:rsidR="005A621D" w:rsidRPr="005A621D" w:rsidRDefault="005A621D" w:rsidP="005A621D">
            <w:r w:rsidRPr="005A621D">
              <w:t>SVideo</w:t>
            </w:r>
          </w:p>
        </w:tc>
      </w:tr>
      <w:tr w:rsidR="005A621D" w14:paraId="61B28676" w14:textId="77777777" w:rsidTr="005A621D">
        <w:trPr>
          <w:cnfStyle w:val="000000100000" w:firstRow="0" w:lastRow="0" w:firstColumn="0" w:lastColumn="0" w:oddVBand="0" w:evenVBand="0" w:oddHBand="1" w:evenHBand="0" w:firstRowFirstColumn="0" w:firstRowLastColumn="0" w:lastRowFirstColumn="0" w:lastRowLastColumn="0"/>
        </w:trPr>
        <w:tc>
          <w:tcPr>
            <w:tcW w:w="4277" w:type="dxa"/>
          </w:tcPr>
          <w:p w14:paraId="00F5F513" w14:textId="77777777" w:rsidR="005A621D" w:rsidRPr="005A621D" w:rsidRDefault="005A621D" w:rsidP="005A621D">
            <w:r w:rsidRPr="005A621D">
              <w:t>110</w:t>
            </w:r>
          </w:p>
        </w:tc>
        <w:tc>
          <w:tcPr>
            <w:tcW w:w="4353" w:type="dxa"/>
          </w:tcPr>
          <w:p w14:paraId="76C7952B" w14:textId="77777777" w:rsidR="005A621D" w:rsidRPr="005A621D" w:rsidRDefault="005A621D" w:rsidP="005A621D">
            <w:r w:rsidRPr="005A621D">
              <w:t>Other</w:t>
            </w:r>
          </w:p>
        </w:tc>
      </w:tr>
      <w:tr w:rsidR="005A621D" w14:paraId="5F73F36D" w14:textId="77777777" w:rsidTr="005A621D">
        <w:trPr>
          <w:cnfStyle w:val="000000010000" w:firstRow="0" w:lastRow="0" w:firstColumn="0" w:lastColumn="0" w:oddVBand="0" w:evenVBand="0" w:oddHBand="0" w:evenHBand="1" w:firstRowFirstColumn="0" w:firstRowLastColumn="0" w:lastRowFirstColumn="0" w:lastRowLastColumn="0"/>
        </w:trPr>
        <w:tc>
          <w:tcPr>
            <w:tcW w:w="4277" w:type="dxa"/>
          </w:tcPr>
          <w:p w14:paraId="18DD3B34" w14:textId="77777777" w:rsidR="005A621D" w:rsidRPr="005A621D" w:rsidRDefault="005A621D" w:rsidP="005A621D">
            <w:r w:rsidRPr="005A621D">
              <w:t>120</w:t>
            </w:r>
          </w:p>
        </w:tc>
        <w:tc>
          <w:tcPr>
            <w:tcW w:w="4353" w:type="dxa"/>
          </w:tcPr>
          <w:p w14:paraId="7A3507AA" w14:textId="77777777" w:rsidR="005A621D" w:rsidRPr="005A621D" w:rsidRDefault="005A621D" w:rsidP="005A621D">
            <w:r w:rsidRPr="005A621D">
              <w:t>Unknown</w:t>
            </w:r>
          </w:p>
        </w:tc>
      </w:tr>
    </w:tbl>
    <w:p w14:paraId="7E4E815F" w14:textId="77777777" w:rsidR="005A621D" w:rsidRDefault="005A621D" w:rsidP="00127A56">
      <w:pPr>
        <w:ind w:left="720"/>
      </w:pPr>
    </w:p>
    <w:p w14:paraId="24C6257B" w14:textId="77777777" w:rsidR="00AD5BD7" w:rsidRDefault="00AD5BD7" w:rsidP="00127A56">
      <w:pPr>
        <w:ind w:left="720"/>
      </w:pPr>
    </w:p>
    <w:p w14:paraId="60989ED9" w14:textId="77777777" w:rsidR="00AD5BD7" w:rsidRDefault="00AD5BD7" w:rsidP="00127A56">
      <w:pPr>
        <w:ind w:left="720"/>
      </w:pPr>
    </w:p>
    <w:p w14:paraId="5A12C964" w14:textId="77777777" w:rsidR="00127A56" w:rsidRDefault="00127A56" w:rsidP="00127A56">
      <w:pPr>
        <w:ind w:left="720"/>
      </w:pPr>
      <w:r>
        <w:lastRenderedPageBreak/>
        <w:t>An example of this property in JSON:</w:t>
      </w:r>
    </w:p>
    <w:tbl>
      <w:tblPr>
        <w:tblStyle w:val="TableGrid"/>
        <w:tblW w:w="0" w:type="auto"/>
        <w:tblInd w:w="720" w:type="dxa"/>
        <w:tblLook w:val="04A0" w:firstRow="1" w:lastRow="0" w:firstColumn="1" w:lastColumn="0" w:noHBand="0" w:noVBand="1"/>
      </w:tblPr>
      <w:tblGrid>
        <w:gridCol w:w="8630"/>
      </w:tblGrid>
      <w:tr w:rsidR="00127A56" w14:paraId="6E45C9E1" w14:textId="77777777" w:rsidTr="00127A56">
        <w:trPr>
          <w:cnfStyle w:val="100000000000" w:firstRow="1" w:lastRow="0" w:firstColumn="0" w:lastColumn="0" w:oddVBand="0" w:evenVBand="0" w:oddHBand="0" w:evenHBand="0" w:firstRowFirstColumn="0" w:firstRowLastColumn="0" w:lastRowFirstColumn="0" w:lastRowLastColumn="0"/>
        </w:trPr>
        <w:tc>
          <w:tcPr>
            <w:tcW w:w="9350" w:type="dxa"/>
          </w:tcPr>
          <w:p w14:paraId="1DC4E403" w14:textId="77777777" w:rsidR="00127A56" w:rsidRPr="00127A56" w:rsidRDefault="00127A56" w:rsidP="00127A56">
            <w:pPr>
              <w:autoSpaceDE w:val="0"/>
              <w:autoSpaceDN w:val="0"/>
              <w:adjustRightInd w:val="0"/>
              <w:rPr>
                <w:rFonts w:ascii="Fixedsys" w:hAnsi="Fixedsys" w:cs="Times New Roman"/>
                <w:b w:val="0"/>
                <w:noProof/>
                <w:sz w:val="20"/>
                <w:szCs w:val="20"/>
              </w:rPr>
            </w:pPr>
            <w:r w:rsidRPr="00127A56">
              <w:rPr>
                <w:rFonts w:ascii="Fixedsys" w:hAnsi="Fixedsys" w:cs="Times New Roman"/>
                <w:b w:val="0"/>
                <w:noProof/>
                <w:sz w:val="20"/>
                <w:szCs w:val="20"/>
              </w:rPr>
              <w:t xml:space="preserve">      "InputConnections": [</w:t>
            </w:r>
          </w:p>
          <w:p w14:paraId="256C0309" w14:textId="77777777" w:rsidR="00127A56" w:rsidRPr="00127A56" w:rsidRDefault="00127A56" w:rsidP="00127A56">
            <w:pPr>
              <w:autoSpaceDE w:val="0"/>
              <w:autoSpaceDN w:val="0"/>
              <w:adjustRightInd w:val="0"/>
              <w:rPr>
                <w:rFonts w:ascii="Fixedsys" w:hAnsi="Fixedsys" w:cs="Times New Roman"/>
                <w:b w:val="0"/>
                <w:noProof/>
                <w:sz w:val="20"/>
                <w:szCs w:val="20"/>
              </w:rPr>
            </w:pPr>
            <w:r w:rsidRPr="00127A56">
              <w:rPr>
                <w:rFonts w:ascii="Fixedsys" w:hAnsi="Fixedsys" w:cs="Times New Roman"/>
                <w:b w:val="0"/>
                <w:noProof/>
                <w:sz w:val="20"/>
                <w:szCs w:val="20"/>
              </w:rPr>
              <w:t xml:space="preserve">        {</w:t>
            </w:r>
          </w:p>
          <w:p w14:paraId="3BBD2FBC" w14:textId="77777777" w:rsidR="00127A56" w:rsidRPr="00127A56" w:rsidRDefault="00127A56" w:rsidP="00127A56">
            <w:pPr>
              <w:autoSpaceDE w:val="0"/>
              <w:autoSpaceDN w:val="0"/>
              <w:adjustRightInd w:val="0"/>
              <w:rPr>
                <w:rFonts w:ascii="Fixedsys" w:hAnsi="Fixedsys" w:cs="Times New Roman"/>
                <w:b w:val="0"/>
                <w:noProof/>
                <w:sz w:val="20"/>
                <w:szCs w:val="20"/>
              </w:rPr>
            </w:pPr>
            <w:r w:rsidRPr="00127A56">
              <w:rPr>
                <w:rFonts w:ascii="Fixedsys" w:hAnsi="Fixedsys" w:cs="Times New Roman"/>
                <w:b w:val="0"/>
                <w:noProof/>
                <w:sz w:val="20"/>
                <w:szCs w:val="20"/>
              </w:rPr>
              <w:t xml:space="preserve">          "InputType": 400,</w:t>
            </w:r>
          </w:p>
          <w:p w14:paraId="63DD135D" w14:textId="77777777" w:rsidR="00127A56" w:rsidRPr="00127A56" w:rsidRDefault="00127A56" w:rsidP="00127A56">
            <w:pPr>
              <w:autoSpaceDE w:val="0"/>
              <w:autoSpaceDN w:val="0"/>
              <w:adjustRightInd w:val="0"/>
              <w:rPr>
                <w:rFonts w:ascii="Fixedsys" w:hAnsi="Fixedsys" w:cs="Times New Roman"/>
                <w:b w:val="0"/>
                <w:noProof/>
                <w:sz w:val="20"/>
                <w:szCs w:val="20"/>
              </w:rPr>
            </w:pPr>
            <w:r w:rsidRPr="00127A56">
              <w:rPr>
                <w:rFonts w:ascii="Fixedsys" w:hAnsi="Fixedsys" w:cs="Times New Roman"/>
                <w:b w:val="0"/>
                <w:noProof/>
                <w:sz w:val="20"/>
                <w:szCs w:val="20"/>
              </w:rPr>
              <w:t xml:space="preserve">          "InputConnector": 20,</w:t>
            </w:r>
          </w:p>
          <w:p w14:paraId="333CCF59" w14:textId="77777777" w:rsidR="00127A56" w:rsidRPr="00127A56" w:rsidRDefault="00127A56" w:rsidP="00127A56">
            <w:pPr>
              <w:autoSpaceDE w:val="0"/>
              <w:autoSpaceDN w:val="0"/>
              <w:adjustRightInd w:val="0"/>
              <w:rPr>
                <w:rFonts w:ascii="Fixedsys" w:hAnsi="Fixedsys" w:cs="Times New Roman"/>
                <w:b w:val="0"/>
                <w:noProof/>
                <w:sz w:val="20"/>
                <w:szCs w:val="20"/>
              </w:rPr>
            </w:pPr>
            <w:r w:rsidRPr="00127A56">
              <w:rPr>
                <w:rFonts w:ascii="Fixedsys" w:hAnsi="Fixedsys" w:cs="Times New Roman"/>
                <w:b w:val="0"/>
                <w:noProof/>
                <w:sz w:val="20"/>
                <w:szCs w:val="20"/>
              </w:rPr>
              <w:t xml:space="preserve">          "Description": "HDMI1"</w:t>
            </w:r>
          </w:p>
          <w:p w14:paraId="3EEB46C6" w14:textId="77777777" w:rsidR="00127A56" w:rsidRPr="00127A56" w:rsidRDefault="00127A56" w:rsidP="00127A56">
            <w:pPr>
              <w:autoSpaceDE w:val="0"/>
              <w:autoSpaceDN w:val="0"/>
              <w:adjustRightInd w:val="0"/>
              <w:rPr>
                <w:rFonts w:ascii="Fixedsys" w:hAnsi="Fixedsys" w:cs="Times New Roman"/>
                <w:b w:val="0"/>
                <w:noProof/>
                <w:sz w:val="20"/>
                <w:szCs w:val="20"/>
              </w:rPr>
            </w:pPr>
            <w:r w:rsidRPr="00127A56">
              <w:rPr>
                <w:rFonts w:ascii="Fixedsys" w:hAnsi="Fixedsys" w:cs="Times New Roman"/>
                <w:b w:val="0"/>
                <w:noProof/>
                <w:sz w:val="20"/>
                <w:szCs w:val="20"/>
              </w:rPr>
              <w:t xml:space="preserve">        },</w:t>
            </w:r>
          </w:p>
          <w:p w14:paraId="6306F1AB" w14:textId="77777777" w:rsidR="00127A56" w:rsidRPr="00127A56" w:rsidRDefault="00127A56" w:rsidP="00127A56">
            <w:pPr>
              <w:autoSpaceDE w:val="0"/>
              <w:autoSpaceDN w:val="0"/>
              <w:adjustRightInd w:val="0"/>
              <w:rPr>
                <w:rFonts w:ascii="Fixedsys" w:hAnsi="Fixedsys" w:cs="Times New Roman"/>
                <w:b w:val="0"/>
                <w:noProof/>
                <w:sz w:val="20"/>
                <w:szCs w:val="20"/>
              </w:rPr>
            </w:pPr>
            <w:r w:rsidRPr="00127A56">
              <w:rPr>
                <w:rFonts w:ascii="Fixedsys" w:hAnsi="Fixedsys" w:cs="Times New Roman"/>
                <w:b w:val="0"/>
                <w:noProof/>
                <w:sz w:val="20"/>
                <w:szCs w:val="20"/>
              </w:rPr>
              <w:t xml:space="preserve">        {</w:t>
            </w:r>
          </w:p>
          <w:p w14:paraId="1C7221DD" w14:textId="77777777" w:rsidR="00127A56" w:rsidRPr="00127A56" w:rsidRDefault="00127A56" w:rsidP="00127A56">
            <w:pPr>
              <w:autoSpaceDE w:val="0"/>
              <w:autoSpaceDN w:val="0"/>
              <w:adjustRightInd w:val="0"/>
              <w:rPr>
                <w:rFonts w:ascii="Fixedsys" w:hAnsi="Fixedsys" w:cs="Times New Roman"/>
                <w:b w:val="0"/>
                <w:noProof/>
                <w:sz w:val="20"/>
                <w:szCs w:val="20"/>
              </w:rPr>
            </w:pPr>
            <w:r w:rsidRPr="00127A56">
              <w:rPr>
                <w:rFonts w:ascii="Fixedsys" w:hAnsi="Fixedsys" w:cs="Times New Roman"/>
                <w:b w:val="0"/>
                <w:noProof/>
                <w:sz w:val="20"/>
                <w:szCs w:val="20"/>
              </w:rPr>
              <w:t xml:space="preserve">          "InputType": 401,</w:t>
            </w:r>
          </w:p>
          <w:p w14:paraId="6189CE9C" w14:textId="77777777" w:rsidR="00127A56" w:rsidRPr="00127A56" w:rsidRDefault="00127A56" w:rsidP="00127A56">
            <w:pPr>
              <w:autoSpaceDE w:val="0"/>
              <w:autoSpaceDN w:val="0"/>
              <w:adjustRightInd w:val="0"/>
              <w:rPr>
                <w:rFonts w:ascii="Fixedsys" w:hAnsi="Fixedsys" w:cs="Times New Roman"/>
                <w:b w:val="0"/>
                <w:noProof/>
                <w:sz w:val="20"/>
                <w:szCs w:val="20"/>
              </w:rPr>
            </w:pPr>
            <w:r w:rsidRPr="00127A56">
              <w:rPr>
                <w:rFonts w:ascii="Fixedsys" w:hAnsi="Fixedsys" w:cs="Times New Roman"/>
                <w:b w:val="0"/>
                <w:noProof/>
                <w:sz w:val="20"/>
                <w:szCs w:val="20"/>
              </w:rPr>
              <w:t xml:space="preserve">          "InputConnector": 20,</w:t>
            </w:r>
          </w:p>
          <w:p w14:paraId="7EC820C4" w14:textId="77777777" w:rsidR="00127A56" w:rsidRPr="00127A56" w:rsidRDefault="00127A56" w:rsidP="00127A56">
            <w:pPr>
              <w:autoSpaceDE w:val="0"/>
              <w:autoSpaceDN w:val="0"/>
              <w:adjustRightInd w:val="0"/>
              <w:rPr>
                <w:rFonts w:ascii="Fixedsys" w:hAnsi="Fixedsys" w:cs="Times New Roman"/>
                <w:b w:val="0"/>
                <w:noProof/>
                <w:sz w:val="20"/>
                <w:szCs w:val="20"/>
              </w:rPr>
            </w:pPr>
            <w:r w:rsidRPr="00127A56">
              <w:rPr>
                <w:rFonts w:ascii="Fixedsys" w:hAnsi="Fixedsys" w:cs="Times New Roman"/>
                <w:b w:val="0"/>
                <w:noProof/>
                <w:sz w:val="20"/>
                <w:szCs w:val="20"/>
              </w:rPr>
              <w:t xml:space="preserve">          "Description": "HDMI2"</w:t>
            </w:r>
          </w:p>
          <w:p w14:paraId="5E9E0732" w14:textId="77777777" w:rsidR="00127A56" w:rsidRPr="00127A56" w:rsidRDefault="00127A56" w:rsidP="00127A56">
            <w:pPr>
              <w:autoSpaceDE w:val="0"/>
              <w:autoSpaceDN w:val="0"/>
              <w:adjustRightInd w:val="0"/>
              <w:rPr>
                <w:rFonts w:ascii="Fixedsys" w:hAnsi="Fixedsys" w:cs="Times New Roman"/>
                <w:b w:val="0"/>
                <w:noProof/>
                <w:sz w:val="20"/>
                <w:szCs w:val="20"/>
              </w:rPr>
            </w:pPr>
            <w:r w:rsidRPr="00127A56">
              <w:rPr>
                <w:rFonts w:ascii="Fixedsys" w:hAnsi="Fixedsys" w:cs="Times New Roman"/>
                <w:b w:val="0"/>
                <w:noProof/>
                <w:sz w:val="20"/>
                <w:szCs w:val="20"/>
              </w:rPr>
              <w:t xml:space="preserve">        },</w:t>
            </w:r>
          </w:p>
          <w:p w14:paraId="6F86FD13" w14:textId="77777777" w:rsidR="00127A56" w:rsidRPr="00127A56" w:rsidRDefault="00127A56" w:rsidP="00127A56">
            <w:pPr>
              <w:autoSpaceDE w:val="0"/>
              <w:autoSpaceDN w:val="0"/>
              <w:adjustRightInd w:val="0"/>
              <w:rPr>
                <w:rFonts w:ascii="Fixedsys" w:hAnsi="Fixedsys" w:cs="Times New Roman"/>
                <w:b w:val="0"/>
                <w:noProof/>
                <w:sz w:val="20"/>
                <w:szCs w:val="20"/>
              </w:rPr>
            </w:pPr>
            <w:r w:rsidRPr="00127A56">
              <w:rPr>
                <w:rFonts w:ascii="Fixedsys" w:hAnsi="Fixedsys" w:cs="Times New Roman"/>
                <w:b w:val="0"/>
                <w:noProof/>
                <w:sz w:val="20"/>
                <w:szCs w:val="20"/>
              </w:rPr>
              <w:t xml:space="preserve">        {</w:t>
            </w:r>
          </w:p>
          <w:p w14:paraId="28A7C208" w14:textId="77777777" w:rsidR="00127A56" w:rsidRPr="00127A56" w:rsidRDefault="00127A56" w:rsidP="00127A56">
            <w:pPr>
              <w:autoSpaceDE w:val="0"/>
              <w:autoSpaceDN w:val="0"/>
              <w:adjustRightInd w:val="0"/>
              <w:rPr>
                <w:rFonts w:ascii="Fixedsys" w:hAnsi="Fixedsys" w:cs="Times New Roman"/>
                <w:b w:val="0"/>
                <w:noProof/>
                <w:sz w:val="20"/>
                <w:szCs w:val="20"/>
              </w:rPr>
            </w:pPr>
            <w:r w:rsidRPr="00127A56">
              <w:rPr>
                <w:rFonts w:ascii="Fixedsys" w:hAnsi="Fixedsys" w:cs="Times New Roman"/>
                <w:b w:val="0"/>
                <w:noProof/>
                <w:sz w:val="20"/>
                <w:szCs w:val="20"/>
              </w:rPr>
              <w:t xml:space="preserve">          "InputType": 402,</w:t>
            </w:r>
          </w:p>
          <w:p w14:paraId="46CB77C2" w14:textId="77777777" w:rsidR="00127A56" w:rsidRPr="00127A56" w:rsidRDefault="00127A56" w:rsidP="00127A56">
            <w:pPr>
              <w:autoSpaceDE w:val="0"/>
              <w:autoSpaceDN w:val="0"/>
              <w:adjustRightInd w:val="0"/>
              <w:rPr>
                <w:rFonts w:ascii="Fixedsys" w:hAnsi="Fixedsys" w:cs="Times New Roman"/>
                <w:b w:val="0"/>
                <w:noProof/>
                <w:sz w:val="20"/>
                <w:szCs w:val="20"/>
              </w:rPr>
            </w:pPr>
            <w:r w:rsidRPr="00127A56">
              <w:rPr>
                <w:rFonts w:ascii="Fixedsys" w:hAnsi="Fixedsys" w:cs="Times New Roman"/>
                <w:b w:val="0"/>
                <w:noProof/>
                <w:sz w:val="20"/>
                <w:szCs w:val="20"/>
              </w:rPr>
              <w:t xml:space="preserve">          "InputConnector": 20,</w:t>
            </w:r>
          </w:p>
          <w:p w14:paraId="06BE38ED" w14:textId="77777777" w:rsidR="00127A56" w:rsidRPr="00127A56" w:rsidRDefault="00127A56" w:rsidP="00127A56">
            <w:pPr>
              <w:autoSpaceDE w:val="0"/>
              <w:autoSpaceDN w:val="0"/>
              <w:adjustRightInd w:val="0"/>
              <w:rPr>
                <w:rFonts w:ascii="Fixedsys" w:hAnsi="Fixedsys" w:cs="Times New Roman"/>
                <w:b w:val="0"/>
                <w:noProof/>
                <w:sz w:val="20"/>
                <w:szCs w:val="20"/>
              </w:rPr>
            </w:pPr>
            <w:r w:rsidRPr="00127A56">
              <w:rPr>
                <w:rFonts w:ascii="Fixedsys" w:hAnsi="Fixedsys" w:cs="Times New Roman"/>
                <w:b w:val="0"/>
                <w:noProof/>
                <w:sz w:val="20"/>
                <w:szCs w:val="20"/>
              </w:rPr>
              <w:t xml:space="preserve">          "Description": "HDMI3"</w:t>
            </w:r>
          </w:p>
          <w:p w14:paraId="4A9AA1B5" w14:textId="77777777" w:rsidR="00127A56" w:rsidRPr="00127A56" w:rsidRDefault="00127A56" w:rsidP="00127A56">
            <w:pPr>
              <w:autoSpaceDE w:val="0"/>
              <w:autoSpaceDN w:val="0"/>
              <w:adjustRightInd w:val="0"/>
              <w:rPr>
                <w:rFonts w:ascii="Fixedsys" w:hAnsi="Fixedsys" w:cs="Times New Roman"/>
                <w:b w:val="0"/>
                <w:noProof/>
                <w:sz w:val="20"/>
                <w:szCs w:val="20"/>
              </w:rPr>
            </w:pPr>
            <w:r w:rsidRPr="00127A56">
              <w:rPr>
                <w:rFonts w:ascii="Fixedsys" w:hAnsi="Fixedsys" w:cs="Times New Roman"/>
                <w:b w:val="0"/>
                <w:noProof/>
                <w:sz w:val="20"/>
                <w:szCs w:val="20"/>
              </w:rPr>
              <w:t xml:space="preserve">        },</w:t>
            </w:r>
          </w:p>
          <w:p w14:paraId="293A6CC7" w14:textId="77777777" w:rsidR="00127A56" w:rsidRPr="00127A56" w:rsidRDefault="00127A56" w:rsidP="00127A56">
            <w:pPr>
              <w:autoSpaceDE w:val="0"/>
              <w:autoSpaceDN w:val="0"/>
              <w:adjustRightInd w:val="0"/>
              <w:rPr>
                <w:rFonts w:ascii="Fixedsys" w:hAnsi="Fixedsys" w:cs="Times New Roman"/>
                <w:b w:val="0"/>
                <w:noProof/>
                <w:sz w:val="20"/>
                <w:szCs w:val="20"/>
              </w:rPr>
            </w:pPr>
            <w:r w:rsidRPr="00127A56">
              <w:rPr>
                <w:rFonts w:ascii="Fixedsys" w:hAnsi="Fixedsys" w:cs="Times New Roman"/>
                <w:b w:val="0"/>
                <w:noProof/>
                <w:sz w:val="20"/>
                <w:szCs w:val="20"/>
              </w:rPr>
              <w:t xml:space="preserve">        {</w:t>
            </w:r>
          </w:p>
          <w:p w14:paraId="416BE7D5" w14:textId="77777777" w:rsidR="00127A56" w:rsidRPr="00127A56" w:rsidRDefault="00127A56" w:rsidP="00127A56">
            <w:pPr>
              <w:autoSpaceDE w:val="0"/>
              <w:autoSpaceDN w:val="0"/>
              <w:adjustRightInd w:val="0"/>
              <w:rPr>
                <w:rFonts w:ascii="Fixedsys" w:hAnsi="Fixedsys" w:cs="Times New Roman"/>
                <w:b w:val="0"/>
                <w:noProof/>
                <w:sz w:val="20"/>
                <w:szCs w:val="20"/>
              </w:rPr>
            </w:pPr>
            <w:r w:rsidRPr="00127A56">
              <w:rPr>
                <w:rFonts w:ascii="Fixedsys" w:hAnsi="Fixedsys" w:cs="Times New Roman"/>
                <w:b w:val="0"/>
                <w:noProof/>
                <w:sz w:val="20"/>
                <w:szCs w:val="20"/>
              </w:rPr>
              <w:t xml:space="preserve">          "InputType": 403,</w:t>
            </w:r>
          </w:p>
          <w:p w14:paraId="63A9B28A" w14:textId="77777777" w:rsidR="00127A56" w:rsidRPr="00127A56" w:rsidRDefault="00127A56" w:rsidP="00127A56">
            <w:pPr>
              <w:autoSpaceDE w:val="0"/>
              <w:autoSpaceDN w:val="0"/>
              <w:adjustRightInd w:val="0"/>
              <w:rPr>
                <w:rFonts w:ascii="Fixedsys" w:hAnsi="Fixedsys" w:cs="Times New Roman"/>
                <w:b w:val="0"/>
                <w:noProof/>
                <w:sz w:val="20"/>
                <w:szCs w:val="20"/>
              </w:rPr>
            </w:pPr>
            <w:r w:rsidRPr="00127A56">
              <w:rPr>
                <w:rFonts w:ascii="Fixedsys" w:hAnsi="Fixedsys" w:cs="Times New Roman"/>
                <w:b w:val="0"/>
                <w:noProof/>
                <w:sz w:val="20"/>
                <w:szCs w:val="20"/>
              </w:rPr>
              <w:t xml:space="preserve">          "InputConnector": 20,</w:t>
            </w:r>
          </w:p>
          <w:p w14:paraId="00334203" w14:textId="77777777" w:rsidR="00127A56" w:rsidRPr="00127A56" w:rsidRDefault="00127A56" w:rsidP="00127A56">
            <w:pPr>
              <w:autoSpaceDE w:val="0"/>
              <w:autoSpaceDN w:val="0"/>
              <w:adjustRightInd w:val="0"/>
              <w:rPr>
                <w:rFonts w:ascii="Fixedsys" w:hAnsi="Fixedsys" w:cs="Times New Roman"/>
                <w:b w:val="0"/>
                <w:noProof/>
                <w:sz w:val="20"/>
                <w:szCs w:val="20"/>
              </w:rPr>
            </w:pPr>
            <w:r w:rsidRPr="00127A56">
              <w:rPr>
                <w:rFonts w:ascii="Fixedsys" w:hAnsi="Fixedsys" w:cs="Times New Roman"/>
                <w:b w:val="0"/>
                <w:noProof/>
                <w:sz w:val="20"/>
                <w:szCs w:val="20"/>
              </w:rPr>
              <w:t xml:space="preserve">          "Description": "HDMI4"</w:t>
            </w:r>
          </w:p>
          <w:p w14:paraId="49781374" w14:textId="77777777" w:rsidR="00127A56" w:rsidRPr="00127A56" w:rsidRDefault="00127A56" w:rsidP="00127A56">
            <w:pPr>
              <w:autoSpaceDE w:val="0"/>
              <w:autoSpaceDN w:val="0"/>
              <w:adjustRightInd w:val="0"/>
              <w:rPr>
                <w:rFonts w:ascii="Fixedsys" w:hAnsi="Fixedsys" w:cs="Times New Roman"/>
                <w:b w:val="0"/>
                <w:noProof/>
                <w:sz w:val="20"/>
                <w:szCs w:val="20"/>
              </w:rPr>
            </w:pPr>
            <w:r w:rsidRPr="00127A56">
              <w:rPr>
                <w:rFonts w:ascii="Fixedsys" w:hAnsi="Fixedsys" w:cs="Times New Roman"/>
                <w:b w:val="0"/>
                <w:noProof/>
                <w:sz w:val="20"/>
                <w:szCs w:val="20"/>
              </w:rPr>
              <w:t xml:space="preserve">        },</w:t>
            </w:r>
          </w:p>
          <w:p w14:paraId="1E8F22FC" w14:textId="77777777" w:rsidR="00127A56" w:rsidRPr="00127A56" w:rsidRDefault="00127A56" w:rsidP="00127A56">
            <w:pPr>
              <w:autoSpaceDE w:val="0"/>
              <w:autoSpaceDN w:val="0"/>
              <w:adjustRightInd w:val="0"/>
              <w:rPr>
                <w:rFonts w:ascii="Fixedsys" w:hAnsi="Fixedsys" w:cs="Times New Roman"/>
                <w:b w:val="0"/>
                <w:noProof/>
                <w:sz w:val="20"/>
                <w:szCs w:val="20"/>
              </w:rPr>
            </w:pPr>
            <w:r w:rsidRPr="00127A56">
              <w:rPr>
                <w:rFonts w:ascii="Fixedsys" w:hAnsi="Fixedsys" w:cs="Times New Roman"/>
                <w:b w:val="0"/>
                <w:noProof/>
                <w:sz w:val="20"/>
                <w:szCs w:val="20"/>
              </w:rPr>
              <w:t xml:space="preserve">        {</w:t>
            </w:r>
          </w:p>
          <w:p w14:paraId="743DD73D" w14:textId="77777777" w:rsidR="00127A56" w:rsidRPr="00127A56" w:rsidRDefault="00127A56" w:rsidP="00127A56">
            <w:pPr>
              <w:autoSpaceDE w:val="0"/>
              <w:autoSpaceDN w:val="0"/>
              <w:adjustRightInd w:val="0"/>
              <w:rPr>
                <w:rFonts w:ascii="Fixedsys" w:hAnsi="Fixedsys" w:cs="Times New Roman"/>
                <w:b w:val="0"/>
                <w:noProof/>
                <w:sz w:val="20"/>
                <w:szCs w:val="20"/>
              </w:rPr>
            </w:pPr>
            <w:r w:rsidRPr="00127A56">
              <w:rPr>
                <w:rFonts w:ascii="Fixedsys" w:hAnsi="Fixedsys" w:cs="Times New Roman"/>
                <w:b w:val="0"/>
                <w:noProof/>
                <w:sz w:val="20"/>
                <w:szCs w:val="20"/>
              </w:rPr>
              <w:t xml:space="preserve">          "InputType": 800,</w:t>
            </w:r>
          </w:p>
          <w:p w14:paraId="03773A1F" w14:textId="77777777" w:rsidR="00127A56" w:rsidRPr="00127A56" w:rsidRDefault="00127A56" w:rsidP="00127A56">
            <w:pPr>
              <w:autoSpaceDE w:val="0"/>
              <w:autoSpaceDN w:val="0"/>
              <w:adjustRightInd w:val="0"/>
              <w:rPr>
                <w:rFonts w:ascii="Fixedsys" w:hAnsi="Fixedsys" w:cs="Times New Roman"/>
                <w:b w:val="0"/>
                <w:noProof/>
                <w:sz w:val="20"/>
                <w:szCs w:val="20"/>
              </w:rPr>
            </w:pPr>
            <w:r w:rsidRPr="00127A56">
              <w:rPr>
                <w:rFonts w:ascii="Fixedsys" w:hAnsi="Fixedsys" w:cs="Times New Roman"/>
                <w:b w:val="0"/>
                <w:noProof/>
                <w:sz w:val="20"/>
                <w:szCs w:val="20"/>
              </w:rPr>
              <w:t xml:space="preserve">          "InputConnector": 30,</w:t>
            </w:r>
          </w:p>
          <w:p w14:paraId="0FFD6D97" w14:textId="77777777" w:rsidR="00127A56" w:rsidRPr="00127A56" w:rsidRDefault="00127A56" w:rsidP="00127A56">
            <w:pPr>
              <w:autoSpaceDE w:val="0"/>
              <w:autoSpaceDN w:val="0"/>
              <w:adjustRightInd w:val="0"/>
              <w:rPr>
                <w:rFonts w:ascii="Fixedsys" w:hAnsi="Fixedsys" w:cs="Times New Roman"/>
                <w:b w:val="0"/>
                <w:noProof/>
                <w:sz w:val="20"/>
                <w:szCs w:val="20"/>
              </w:rPr>
            </w:pPr>
            <w:r w:rsidRPr="00127A56">
              <w:rPr>
                <w:rFonts w:ascii="Fixedsys" w:hAnsi="Fixedsys" w:cs="Times New Roman"/>
                <w:b w:val="0"/>
                <w:noProof/>
                <w:sz w:val="20"/>
                <w:szCs w:val="20"/>
              </w:rPr>
              <w:t xml:space="preserve">          "Description": "Component1"</w:t>
            </w:r>
          </w:p>
          <w:p w14:paraId="0861E16C" w14:textId="77777777" w:rsidR="00127A56" w:rsidRPr="00127A56" w:rsidRDefault="00127A56" w:rsidP="00127A56">
            <w:pPr>
              <w:autoSpaceDE w:val="0"/>
              <w:autoSpaceDN w:val="0"/>
              <w:adjustRightInd w:val="0"/>
              <w:rPr>
                <w:rFonts w:ascii="Fixedsys" w:hAnsi="Fixedsys" w:cs="Times New Roman"/>
                <w:b w:val="0"/>
                <w:noProof/>
                <w:sz w:val="20"/>
                <w:szCs w:val="20"/>
              </w:rPr>
            </w:pPr>
            <w:r w:rsidRPr="00127A56">
              <w:rPr>
                <w:rFonts w:ascii="Fixedsys" w:hAnsi="Fixedsys" w:cs="Times New Roman"/>
                <w:b w:val="0"/>
                <w:noProof/>
                <w:sz w:val="20"/>
                <w:szCs w:val="20"/>
              </w:rPr>
              <w:t xml:space="preserve">        },</w:t>
            </w:r>
          </w:p>
          <w:p w14:paraId="2E119C1D" w14:textId="77777777" w:rsidR="00127A56" w:rsidRPr="00127A56" w:rsidRDefault="00127A56" w:rsidP="00127A56">
            <w:pPr>
              <w:autoSpaceDE w:val="0"/>
              <w:autoSpaceDN w:val="0"/>
              <w:adjustRightInd w:val="0"/>
              <w:rPr>
                <w:rFonts w:ascii="Fixedsys" w:hAnsi="Fixedsys" w:cs="Times New Roman"/>
                <w:b w:val="0"/>
                <w:noProof/>
                <w:sz w:val="20"/>
                <w:szCs w:val="20"/>
              </w:rPr>
            </w:pPr>
            <w:r w:rsidRPr="00127A56">
              <w:rPr>
                <w:rFonts w:ascii="Fixedsys" w:hAnsi="Fixedsys" w:cs="Times New Roman"/>
                <w:b w:val="0"/>
                <w:noProof/>
                <w:sz w:val="20"/>
                <w:szCs w:val="20"/>
              </w:rPr>
              <w:t xml:space="preserve">        {</w:t>
            </w:r>
          </w:p>
          <w:p w14:paraId="749EE0FE" w14:textId="77777777" w:rsidR="00127A56" w:rsidRPr="00127A56" w:rsidRDefault="00127A56" w:rsidP="00127A56">
            <w:pPr>
              <w:autoSpaceDE w:val="0"/>
              <w:autoSpaceDN w:val="0"/>
              <w:adjustRightInd w:val="0"/>
              <w:rPr>
                <w:rFonts w:ascii="Fixedsys" w:hAnsi="Fixedsys" w:cs="Times New Roman"/>
                <w:b w:val="0"/>
                <w:noProof/>
                <w:sz w:val="20"/>
                <w:szCs w:val="20"/>
              </w:rPr>
            </w:pPr>
            <w:r w:rsidRPr="00127A56">
              <w:rPr>
                <w:rFonts w:ascii="Fixedsys" w:hAnsi="Fixedsys" w:cs="Times New Roman"/>
                <w:b w:val="0"/>
                <w:noProof/>
                <w:sz w:val="20"/>
                <w:szCs w:val="20"/>
              </w:rPr>
              <w:t xml:space="preserve">          "InputType": 900,</w:t>
            </w:r>
          </w:p>
          <w:p w14:paraId="0E2A7606" w14:textId="77777777" w:rsidR="00127A56" w:rsidRPr="00127A56" w:rsidRDefault="00127A56" w:rsidP="00127A56">
            <w:pPr>
              <w:autoSpaceDE w:val="0"/>
              <w:autoSpaceDN w:val="0"/>
              <w:adjustRightInd w:val="0"/>
              <w:rPr>
                <w:rFonts w:ascii="Fixedsys" w:hAnsi="Fixedsys" w:cs="Times New Roman"/>
                <w:b w:val="0"/>
                <w:noProof/>
                <w:sz w:val="20"/>
                <w:szCs w:val="20"/>
              </w:rPr>
            </w:pPr>
            <w:r w:rsidRPr="00127A56">
              <w:rPr>
                <w:rFonts w:ascii="Fixedsys" w:hAnsi="Fixedsys" w:cs="Times New Roman"/>
                <w:b w:val="0"/>
                <w:noProof/>
                <w:sz w:val="20"/>
                <w:szCs w:val="20"/>
              </w:rPr>
              <w:t xml:space="preserve">          "InputConnector": 40,</w:t>
            </w:r>
          </w:p>
          <w:p w14:paraId="0DFE8080" w14:textId="77777777" w:rsidR="00127A56" w:rsidRPr="00127A56" w:rsidRDefault="00127A56" w:rsidP="00127A56">
            <w:pPr>
              <w:autoSpaceDE w:val="0"/>
              <w:autoSpaceDN w:val="0"/>
              <w:adjustRightInd w:val="0"/>
              <w:rPr>
                <w:rFonts w:ascii="Fixedsys" w:hAnsi="Fixedsys" w:cs="Times New Roman"/>
                <w:b w:val="0"/>
                <w:noProof/>
                <w:sz w:val="20"/>
                <w:szCs w:val="20"/>
              </w:rPr>
            </w:pPr>
            <w:r w:rsidRPr="00127A56">
              <w:rPr>
                <w:rFonts w:ascii="Fixedsys" w:hAnsi="Fixedsys" w:cs="Times New Roman"/>
                <w:b w:val="0"/>
                <w:noProof/>
                <w:sz w:val="20"/>
                <w:szCs w:val="20"/>
              </w:rPr>
              <w:t xml:space="preserve">          "Description": "Composite1"</w:t>
            </w:r>
          </w:p>
          <w:p w14:paraId="77946A71" w14:textId="77777777" w:rsidR="00127A56" w:rsidRDefault="00127A56" w:rsidP="00127A56">
            <w:pPr>
              <w:autoSpaceDE w:val="0"/>
              <w:autoSpaceDN w:val="0"/>
              <w:adjustRightInd w:val="0"/>
              <w:rPr>
                <w:rFonts w:ascii="Fixedsys" w:hAnsi="Fixedsys" w:cs="Times New Roman"/>
                <w:b w:val="0"/>
                <w:noProof/>
                <w:sz w:val="20"/>
                <w:szCs w:val="20"/>
              </w:rPr>
            </w:pPr>
            <w:r>
              <w:rPr>
                <w:rFonts w:ascii="Fixedsys" w:hAnsi="Fixedsys" w:cs="Times New Roman"/>
                <w:b w:val="0"/>
                <w:noProof/>
                <w:sz w:val="20"/>
                <w:szCs w:val="20"/>
              </w:rPr>
              <w:t xml:space="preserve">        }</w:t>
            </w:r>
          </w:p>
          <w:p w14:paraId="13C456E2" w14:textId="77777777" w:rsidR="00127A56" w:rsidRDefault="00127A56" w:rsidP="00127A56">
            <w:pPr>
              <w:autoSpaceDE w:val="0"/>
              <w:autoSpaceDN w:val="0"/>
              <w:adjustRightInd w:val="0"/>
            </w:pPr>
            <w:r w:rsidRPr="00127A56">
              <w:rPr>
                <w:rFonts w:ascii="Fixedsys" w:hAnsi="Fixedsys" w:cs="Times New Roman"/>
                <w:b w:val="0"/>
                <w:noProof/>
                <w:sz w:val="20"/>
                <w:szCs w:val="20"/>
              </w:rPr>
              <w:t xml:space="preserve">      ],</w:t>
            </w:r>
          </w:p>
        </w:tc>
      </w:tr>
    </w:tbl>
    <w:p w14:paraId="065EBC45" w14:textId="77777777" w:rsidR="00127A56" w:rsidRPr="00127A56" w:rsidRDefault="00127A56" w:rsidP="00127A56">
      <w:pPr>
        <w:ind w:left="720"/>
      </w:pPr>
    </w:p>
    <w:p w14:paraId="7B695C88" w14:textId="77777777" w:rsidR="009A2F4B" w:rsidRDefault="009A2F4B">
      <w:r>
        <w:br w:type="page"/>
      </w:r>
    </w:p>
    <w:p w14:paraId="140FD9D3" w14:textId="77777777" w:rsidR="006260B1" w:rsidRDefault="005A621D" w:rsidP="005A621D">
      <w:pPr>
        <w:pStyle w:val="Heading5"/>
      </w:pPr>
      <w:r>
        <w:lastRenderedPageBreak/>
        <w:t>AudioInOut</w:t>
      </w:r>
    </w:p>
    <w:p w14:paraId="3F24366A" w14:textId="77777777" w:rsidR="002A60C3" w:rsidRDefault="002A60C3" w:rsidP="002A60C3">
      <w:pPr>
        <w:ind w:left="720"/>
      </w:pPr>
      <w:r>
        <w:t xml:space="preserve">Specifies all controllable and uncontrollable audio inputs and outputs on the device. Pyng primarily uses this for AV routing. This property is of type AudioInOut. </w:t>
      </w:r>
    </w:p>
    <w:p w14:paraId="6B485446" w14:textId="77777777" w:rsidR="002A60C3" w:rsidRDefault="002A60C3" w:rsidP="002A60C3">
      <w:pPr>
        <w:ind w:left="720"/>
      </w:pPr>
      <w:r>
        <w:t>AudioInOut contains two properties: Inputs and Outputs.</w:t>
      </w:r>
    </w:p>
    <w:p w14:paraId="50D6047B" w14:textId="77777777" w:rsidR="002A60C3" w:rsidRDefault="002A60C3" w:rsidP="002A60C3">
      <w:pPr>
        <w:ind w:left="720"/>
      </w:pPr>
    </w:p>
    <w:p w14:paraId="3D76B0AF" w14:textId="77777777" w:rsidR="002A60C3" w:rsidRDefault="002A60C3" w:rsidP="002A60C3">
      <w:pPr>
        <w:ind w:left="720"/>
      </w:pPr>
      <w:r>
        <w:t>Inputs are of type List&lt;AudioInputDetail&gt; where AudioInputDetail is defined as:</w:t>
      </w:r>
    </w:p>
    <w:tbl>
      <w:tblPr>
        <w:tblStyle w:val="TableGrid"/>
        <w:tblW w:w="0" w:type="auto"/>
        <w:tblInd w:w="720" w:type="dxa"/>
        <w:tblLook w:val="04A0" w:firstRow="1" w:lastRow="0" w:firstColumn="1" w:lastColumn="0" w:noHBand="0" w:noVBand="1"/>
      </w:tblPr>
      <w:tblGrid>
        <w:gridCol w:w="4254"/>
        <w:gridCol w:w="4376"/>
      </w:tblGrid>
      <w:tr w:rsidR="002A60C3" w14:paraId="6E201A2E" w14:textId="77777777" w:rsidTr="002A60C3">
        <w:trPr>
          <w:cnfStyle w:val="100000000000" w:firstRow="1" w:lastRow="0" w:firstColumn="0" w:lastColumn="0" w:oddVBand="0" w:evenVBand="0" w:oddHBand="0" w:evenHBand="0" w:firstRowFirstColumn="0" w:firstRowLastColumn="0" w:lastRowFirstColumn="0" w:lastRowLastColumn="0"/>
        </w:trPr>
        <w:tc>
          <w:tcPr>
            <w:tcW w:w="4675" w:type="dxa"/>
          </w:tcPr>
          <w:p w14:paraId="0D6506CA" w14:textId="77777777" w:rsidR="002A60C3" w:rsidRDefault="002A60C3" w:rsidP="002A60C3">
            <w:pPr>
              <w:jc w:val="center"/>
            </w:pPr>
            <w:r>
              <w:t>Property</w:t>
            </w:r>
          </w:p>
        </w:tc>
        <w:tc>
          <w:tcPr>
            <w:tcW w:w="4675" w:type="dxa"/>
          </w:tcPr>
          <w:p w14:paraId="77C2255B" w14:textId="77777777" w:rsidR="002A60C3" w:rsidRDefault="002A60C3" w:rsidP="002A60C3">
            <w:pPr>
              <w:jc w:val="center"/>
            </w:pPr>
            <w:r>
              <w:t>Use</w:t>
            </w:r>
          </w:p>
        </w:tc>
      </w:tr>
      <w:tr w:rsidR="002A60C3" w14:paraId="44F76C94" w14:textId="77777777" w:rsidTr="002A60C3">
        <w:trPr>
          <w:cnfStyle w:val="000000100000" w:firstRow="0" w:lastRow="0" w:firstColumn="0" w:lastColumn="0" w:oddVBand="0" w:evenVBand="0" w:oddHBand="1" w:evenHBand="0" w:firstRowFirstColumn="0" w:firstRowLastColumn="0" w:lastRowFirstColumn="0" w:lastRowLastColumn="0"/>
        </w:trPr>
        <w:tc>
          <w:tcPr>
            <w:tcW w:w="4675" w:type="dxa"/>
          </w:tcPr>
          <w:p w14:paraId="609935F1" w14:textId="77777777" w:rsidR="002A60C3" w:rsidRDefault="002A60C3" w:rsidP="002A60C3">
            <w:r>
              <w:t>Connector</w:t>
            </w:r>
          </w:p>
        </w:tc>
        <w:tc>
          <w:tcPr>
            <w:tcW w:w="4675" w:type="dxa"/>
          </w:tcPr>
          <w:p w14:paraId="70B759A8" w14:textId="77777777" w:rsidR="002A60C3" w:rsidRDefault="002A60C3" w:rsidP="002A60C3">
            <w:r>
              <w:t>Connector defined by AudioConnections (Appendix C)</w:t>
            </w:r>
          </w:p>
        </w:tc>
      </w:tr>
      <w:tr w:rsidR="002A60C3" w14:paraId="579BEFF4" w14:textId="77777777" w:rsidTr="002A60C3">
        <w:trPr>
          <w:cnfStyle w:val="000000010000" w:firstRow="0" w:lastRow="0" w:firstColumn="0" w:lastColumn="0" w:oddVBand="0" w:evenVBand="0" w:oddHBand="0" w:evenHBand="1" w:firstRowFirstColumn="0" w:firstRowLastColumn="0" w:lastRowFirstColumn="0" w:lastRowLastColumn="0"/>
        </w:trPr>
        <w:tc>
          <w:tcPr>
            <w:tcW w:w="4675" w:type="dxa"/>
          </w:tcPr>
          <w:p w14:paraId="630D4EFE" w14:textId="77777777" w:rsidR="002A60C3" w:rsidRDefault="002A60C3" w:rsidP="002A60C3">
            <w:r>
              <w:t>Description</w:t>
            </w:r>
          </w:p>
        </w:tc>
        <w:tc>
          <w:tcPr>
            <w:tcW w:w="4675" w:type="dxa"/>
          </w:tcPr>
          <w:p w14:paraId="109C4F53" w14:textId="77777777" w:rsidR="002A60C3" w:rsidRDefault="002A60C3" w:rsidP="002A60C3">
            <w:r>
              <w:t>A description of the input</w:t>
            </w:r>
          </w:p>
        </w:tc>
      </w:tr>
      <w:tr w:rsidR="002A60C3" w14:paraId="195B1948" w14:textId="77777777" w:rsidTr="002A60C3">
        <w:trPr>
          <w:cnfStyle w:val="000000100000" w:firstRow="0" w:lastRow="0" w:firstColumn="0" w:lastColumn="0" w:oddVBand="0" w:evenVBand="0" w:oddHBand="1" w:evenHBand="0" w:firstRowFirstColumn="0" w:firstRowLastColumn="0" w:lastRowFirstColumn="0" w:lastRowLastColumn="0"/>
        </w:trPr>
        <w:tc>
          <w:tcPr>
            <w:tcW w:w="4675" w:type="dxa"/>
          </w:tcPr>
          <w:p w14:paraId="14514473" w14:textId="77777777" w:rsidR="002A60C3" w:rsidRDefault="002A60C3" w:rsidP="002A60C3">
            <w:r>
              <w:t>FriendlyName</w:t>
            </w:r>
          </w:p>
        </w:tc>
        <w:tc>
          <w:tcPr>
            <w:tcW w:w="4675" w:type="dxa"/>
          </w:tcPr>
          <w:p w14:paraId="0CBBBD55" w14:textId="77777777" w:rsidR="002A60C3" w:rsidRDefault="002A60C3" w:rsidP="002A60C3">
            <w:r>
              <w:t>A friendly name applications can use.</w:t>
            </w:r>
          </w:p>
        </w:tc>
      </w:tr>
      <w:tr w:rsidR="002A60C3" w14:paraId="2778822D" w14:textId="77777777" w:rsidTr="002A60C3">
        <w:trPr>
          <w:cnfStyle w:val="000000010000" w:firstRow="0" w:lastRow="0" w:firstColumn="0" w:lastColumn="0" w:oddVBand="0" w:evenVBand="0" w:oddHBand="0" w:evenHBand="1" w:firstRowFirstColumn="0" w:firstRowLastColumn="0" w:lastRowFirstColumn="0" w:lastRowLastColumn="0"/>
        </w:trPr>
        <w:tc>
          <w:tcPr>
            <w:tcW w:w="4675" w:type="dxa"/>
          </w:tcPr>
          <w:p w14:paraId="56E5A9DC" w14:textId="77777777" w:rsidR="002A60C3" w:rsidRDefault="002A60C3" w:rsidP="002A60C3">
            <w:r>
              <w:t>Type</w:t>
            </w:r>
          </w:p>
        </w:tc>
        <w:tc>
          <w:tcPr>
            <w:tcW w:w="4675" w:type="dxa"/>
          </w:tcPr>
          <w:p w14:paraId="43B23A6F" w14:textId="77777777" w:rsidR="002A60C3" w:rsidRDefault="002A60C3" w:rsidP="002A60C3">
            <w:r>
              <w:t>Connector type defined by AudioConnectionTypes (Appendix D)</w:t>
            </w:r>
          </w:p>
        </w:tc>
      </w:tr>
    </w:tbl>
    <w:p w14:paraId="5526C79F" w14:textId="77777777" w:rsidR="002A60C3" w:rsidRDefault="002A60C3" w:rsidP="002A60C3">
      <w:pPr>
        <w:ind w:left="720"/>
      </w:pPr>
    </w:p>
    <w:p w14:paraId="4BC4FF58" w14:textId="77777777" w:rsidR="002A60C3" w:rsidRDefault="002A60C3" w:rsidP="002A60C3">
      <w:pPr>
        <w:ind w:left="720"/>
      </w:pPr>
      <w:r>
        <w:t>Outputs are of type List&lt;AudioOutputDetail&gt; where AudioOutputDetail is defined as:</w:t>
      </w:r>
    </w:p>
    <w:tbl>
      <w:tblPr>
        <w:tblStyle w:val="TableGrid"/>
        <w:tblW w:w="0" w:type="auto"/>
        <w:tblInd w:w="720" w:type="dxa"/>
        <w:tblLook w:val="04A0" w:firstRow="1" w:lastRow="0" w:firstColumn="1" w:lastColumn="0" w:noHBand="0" w:noVBand="1"/>
      </w:tblPr>
      <w:tblGrid>
        <w:gridCol w:w="4254"/>
        <w:gridCol w:w="4376"/>
      </w:tblGrid>
      <w:tr w:rsidR="002A60C3" w14:paraId="7B0098DB" w14:textId="77777777" w:rsidTr="00305BEB">
        <w:trPr>
          <w:cnfStyle w:val="100000000000" w:firstRow="1" w:lastRow="0" w:firstColumn="0" w:lastColumn="0" w:oddVBand="0" w:evenVBand="0" w:oddHBand="0" w:evenHBand="0" w:firstRowFirstColumn="0" w:firstRowLastColumn="0" w:lastRowFirstColumn="0" w:lastRowLastColumn="0"/>
        </w:trPr>
        <w:tc>
          <w:tcPr>
            <w:tcW w:w="4675" w:type="dxa"/>
          </w:tcPr>
          <w:p w14:paraId="5F84B1FA" w14:textId="77777777" w:rsidR="002A60C3" w:rsidRDefault="002A60C3" w:rsidP="00305BEB">
            <w:pPr>
              <w:jc w:val="center"/>
            </w:pPr>
            <w:r>
              <w:t>Property</w:t>
            </w:r>
          </w:p>
        </w:tc>
        <w:tc>
          <w:tcPr>
            <w:tcW w:w="4675" w:type="dxa"/>
          </w:tcPr>
          <w:p w14:paraId="00ACA9F4" w14:textId="77777777" w:rsidR="002A60C3" w:rsidRDefault="002A60C3" w:rsidP="00305BEB">
            <w:pPr>
              <w:jc w:val="center"/>
            </w:pPr>
            <w:r>
              <w:t>Use</w:t>
            </w:r>
          </w:p>
        </w:tc>
      </w:tr>
      <w:tr w:rsidR="002A60C3" w14:paraId="43178924" w14:textId="77777777" w:rsidTr="00305BEB">
        <w:trPr>
          <w:cnfStyle w:val="000000100000" w:firstRow="0" w:lastRow="0" w:firstColumn="0" w:lastColumn="0" w:oddVBand="0" w:evenVBand="0" w:oddHBand="1" w:evenHBand="0" w:firstRowFirstColumn="0" w:firstRowLastColumn="0" w:lastRowFirstColumn="0" w:lastRowLastColumn="0"/>
        </w:trPr>
        <w:tc>
          <w:tcPr>
            <w:tcW w:w="4675" w:type="dxa"/>
          </w:tcPr>
          <w:p w14:paraId="60F4F1A2" w14:textId="77777777" w:rsidR="002A60C3" w:rsidRDefault="002A60C3" w:rsidP="00305BEB">
            <w:r>
              <w:t>Connector</w:t>
            </w:r>
          </w:p>
        </w:tc>
        <w:tc>
          <w:tcPr>
            <w:tcW w:w="4675" w:type="dxa"/>
          </w:tcPr>
          <w:p w14:paraId="2FE6C4C5" w14:textId="77777777" w:rsidR="002A60C3" w:rsidRDefault="002A60C3" w:rsidP="001A7459">
            <w:r>
              <w:t xml:space="preserve">Connector defined by AudioConnections (Appendix </w:t>
            </w:r>
            <w:r w:rsidR="001A7459">
              <w:t>C</w:t>
            </w:r>
            <w:r>
              <w:t>)</w:t>
            </w:r>
          </w:p>
        </w:tc>
      </w:tr>
      <w:tr w:rsidR="002A60C3" w14:paraId="2BAD70DB" w14:textId="77777777" w:rsidTr="00305BEB">
        <w:trPr>
          <w:cnfStyle w:val="000000010000" w:firstRow="0" w:lastRow="0" w:firstColumn="0" w:lastColumn="0" w:oddVBand="0" w:evenVBand="0" w:oddHBand="0" w:evenHBand="1" w:firstRowFirstColumn="0" w:firstRowLastColumn="0" w:lastRowFirstColumn="0" w:lastRowLastColumn="0"/>
        </w:trPr>
        <w:tc>
          <w:tcPr>
            <w:tcW w:w="4675" w:type="dxa"/>
          </w:tcPr>
          <w:p w14:paraId="78F5002B" w14:textId="77777777" w:rsidR="002A60C3" w:rsidRDefault="002A60C3" w:rsidP="00305BEB">
            <w:r>
              <w:t>Description</w:t>
            </w:r>
          </w:p>
        </w:tc>
        <w:tc>
          <w:tcPr>
            <w:tcW w:w="4675" w:type="dxa"/>
          </w:tcPr>
          <w:p w14:paraId="6A146682" w14:textId="77777777" w:rsidR="002A60C3" w:rsidRDefault="002A60C3" w:rsidP="00305BEB">
            <w:r>
              <w:t>A description of the input</w:t>
            </w:r>
          </w:p>
        </w:tc>
      </w:tr>
      <w:tr w:rsidR="002A60C3" w14:paraId="77D2183D" w14:textId="77777777" w:rsidTr="00305BEB">
        <w:trPr>
          <w:cnfStyle w:val="000000100000" w:firstRow="0" w:lastRow="0" w:firstColumn="0" w:lastColumn="0" w:oddVBand="0" w:evenVBand="0" w:oddHBand="1" w:evenHBand="0" w:firstRowFirstColumn="0" w:firstRowLastColumn="0" w:lastRowFirstColumn="0" w:lastRowLastColumn="0"/>
        </w:trPr>
        <w:tc>
          <w:tcPr>
            <w:tcW w:w="4675" w:type="dxa"/>
          </w:tcPr>
          <w:p w14:paraId="37CF3D0D" w14:textId="77777777" w:rsidR="002A60C3" w:rsidRDefault="002A60C3" w:rsidP="00305BEB">
            <w:r>
              <w:t>FriendlyName</w:t>
            </w:r>
          </w:p>
        </w:tc>
        <w:tc>
          <w:tcPr>
            <w:tcW w:w="4675" w:type="dxa"/>
          </w:tcPr>
          <w:p w14:paraId="2465FE1B" w14:textId="77777777" w:rsidR="002A60C3" w:rsidRDefault="002A60C3" w:rsidP="00305BEB">
            <w:r>
              <w:t>A friendly name applications can use.</w:t>
            </w:r>
          </w:p>
        </w:tc>
      </w:tr>
      <w:tr w:rsidR="002A60C3" w14:paraId="4B018132" w14:textId="77777777" w:rsidTr="00305BEB">
        <w:trPr>
          <w:cnfStyle w:val="000000010000" w:firstRow="0" w:lastRow="0" w:firstColumn="0" w:lastColumn="0" w:oddVBand="0" w:evenVBand="0" w:oddHBand="0" w:evenHBand="1" w:firstRowFirstColumn="0" w:firstRowLastColumn="0" w:lastRowFirstColumn="0" w:lastRowLastColumn="0"/>
        </w:trPr>
        <w:tc>
          <w:tcPr>
            <w:tcW w:w="4675" w:type="dxa"/>
          </w:tcPr>
          <w:p w14:paraId="51F8D279" w14:textId="77777777" w:rsidR="002A60C3" w:rsidRDefault="002A60C3" w:rsidP="00305BEB">
            <w:r>
              <w:t>Type</w:t>
            </w:r>
          </w:p>
        </w:tc>
        <w:tc>
          <w:tcPr>
            <w:tcW w:w="4675" w:type="dxa"/>
          </w:tcPr>
          <w:p w14:paraId="51AF3E9A" w14:textId="77777777" w:rsidR="002A60C3" w:rsidRDefault="002A60C3" w:rsidP="001A7459">
            <w:r>
              <w:t xml:space="preserve">Connector type defined by AudioConnectionTypes (Appendix </w:t>
            </w:r>
            <w:r w:rsidR="001A7459">
              <w:t>D</w:t>
            </w:r>
            <w:r>
              <w:t>)</w:t>
            </w:r>
          </w:p>
        </w:tc>
      </w:tr>
    </w:tbl>
    <w:p w14:paraId="13C6408C" w14:textId="77777777" w:rsidR="002A60C3" w:rsidRDefault="002A60C3" w:rsidP="002A60C3">
      <w:pPr>
        <w:ind w:left="720"/>
      </w:pPr>
    </w:p>
    <w:p w14:paraId="37A6E51F" w14:textId="77777777" w:rsidR="002A60C3" w:rsidRDefault="002A60C3" w:rsidP="002A60C3">
      <w:r>
        <w:br w:type="page"/>
      </w:r>
    </w:p>
    <w:p w14:paraId="18B09AD3" w14:textId="77777777" w:rsidR="002A60C3" w:rsidRDefault="002A60C3" w:rsidP="002A60C3">
      <w:pPr>
        <w:ind w:left="720"/>
      </w:pPr>
      <w:r>
        <w:lastRenderedPageBreak/>
        <w:t>An example of this in JSON:</w:t>
      </w:r>
    </w:p>
    <w:tbl>
      <w:tblPr>
        <w:tblStyle w:val="TableGrid"/>
        <w:tblW w:w="0" w:type="auto"/>
        <w:tblInd w:w="720" w:type="dxa"/>
        <w:tblLook w:val="04A0" w:firstRow="1" w:lastRow="0" w:firstColumn="1" w:lastColumn="0" w:noHBand="0" w:noVBand="1"/>
      </w:tblPr>
      <w:tblGrid>
        <w:gridCol w:w="8630"/>
      </w:tblGrid>
      <w:tr w:rsidR="002A60C3" w14:paraId="5D7D2155" w14:textId="77777777" w:rsidTr="002A60C3">
        <w:trPr>
          <w:cnfStyle w:val="100000000000" w:firstRow="1" w:lastRow="0" w:firstColumn="0" w:lastColumn="0" w:oddVBand="0" w:evenVBand="0" w:oddHBand="0" w:evenHBand="0" w:firstRowFirstColumn="0" w:firstRowLastColumn="0" w:lastRowFirstColumn="0" w:lastRowLastColumn="0"/>
        </w:trPr>
        <w:tc>
          <w:tcPr>
            <w:tcW w:w="9350" w:type="dxa"/>
          </w:tcPr>
          <w:p w14:paraId="4A304BD8"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"AudioInOut": {</w:t>
            </w:r>
          </w:p>
          <w:p w14:paraId="39DA8A57"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"Inputs": [</w:t>
            </w:r>
          </w:p>
          <w:p w14:paraId="0FFA0287"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w:t>
            </w:r>
          </w:p>
          <w:p w14:paraId="053F9D22"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"type": 400,</w:t>
            </w:r>
          </w:p>
          <w:p w14:paraId="747BDBA5"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"description": "HDMI1",</w:t>
            </w:r>
          </w:p>
          <w:p w14:paraId="4EA62EEB"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"connector": 10,</w:t>
            </w:r>
          </w:p>
          <w:p w14:paraId="5862CF73"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"friendlyName": "HDMI1"</w:t>
            </w:r>
          </w:p>
          <w:p w14:paraId="61BD6610"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w:t>
            </w:r>
          </w:p>
          <w:p w14:paraId="3A01543F"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w:t>
            </w:r>
          </w:p>
          <w:p w14:paraId="6009C5F5"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"type": 401,</w:t>
            </w:r>
          </w:p>
          <w:p w14:paraId="71FC365F"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"description": "HDMI2",</w:t>
            </w:r>
          </w:p>
          <w:p w14:paraId="73BEC9B4"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"connector": 10,</w:t>
            </w:r>
          </w:p>
          <w:p w14:paraId="794CED82"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"friendlyName": "HDMI2"</w:t>
            </w:r>
          </w:p>
          <w:p w14:paraId="17407C74"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w:t>
            </w:r>
          </w:p>
          <w:p w14:paraId="1FF33B18"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w:t>
            </w:r>
          </w:p>
          <w:p w14:paraId="512ED019"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"type": 402,</w:t>
            </w:r>
          </w:p>
          <w:p w14:paraId="0BF23AC2"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"description": "HDMI3",</w:t>
            </w:r>
          </w:p>
          <w:p w14:paraId="66C4D8A0"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"connector": 10,</w:t>
            </w:r>
          </w:p>
          <w:p w14:paraId="28B75C26"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"friendlyName": "HDMI3"</w:t>
            </w:r>
          </w:p>
          <w:p w14:paraId="1D56F878"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w:t>
            </w:r>
          </w:p>
          <w:p w14:paraId="2C86E531"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w:t>
            </w:r>
          </w:p>
          <w:p w14:paraId="4E135B39"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"type": 403,</w:t>
            </w:r>
          </w:p>
          <w:p w14:paraId="579F6C0D"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"description": "HDMI4",</w:t>
            </w:r>
          </w:p>
          <w:p w14:paraId="1A012077"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"connector": 10,</w:t>
            </w:r>
          </w:p>
          <w:p w14:paraId="384744BB"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"friendlyName": "HDMI4"</w:t>
            </w:r>
          </w:p>
          <w:p w14:paraId="2124890F"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w:t>
            </w:r>
          </w:p>
          <w:p w14:paraId="11AAD719"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w:t>
            </w:r>
          </w:p>
          <w:p w14:paraId="620A9AF8"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"type": 29901,</w:t>
            </w:r>
          </w:p>
          <w:p w14:paraId="4BE80179"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"description": "AnalogAudio1",</w:t>
            </w:r>
          </w:p>
          <w:p w14:paraId="1E8D4F95"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"connector": 40,</w:t>
            </w:r>
          </w:p>
          <w:p w14:paraId="2E32CBB1"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"friendlyName": "AnalogAudio1"</w:t>
            </w:r>
          </w:p>
          <w:p w14:paraId="6DBD007E"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w:t>
            </w:r>
          </w:p>
          <w:p w14:paraId="06C8CEA6"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w:t>
            </w:r>
          </w:p>
          <w:p w14:paraId="60AC66EE"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"type": 29902,</w:t>
            </w:r>
          </w:p>
          <w:p w14:paraId="50F5B43E"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"description": "AnalogAudio2",</w:t>
            </w:r>
          </w:p>
          <w:p w14:paraId="7D108B0E"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"connector": 40,</w:t>
            </w:r>
          </w:p>
          <w:p w14:paraId="7EB3A4CC"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"friendlyName": "AnalogAudio2"</w:t>
            </w:r>
          </w:p>
          <w:p w14:paraId="4CC62B1B"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w:t>
            </w:r>
          </w:p>
          <w:p w14:paraId="69709488"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w:t>
            </w:r>
          </w:p>
          <w:p w14:paraId="1EFF0A90"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"Outputs": [</w:t>
            </w:r>
          </w:p>
          <w:p w14:paraId="3944F208"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w:t>
            </w:r>
          </w:p>
          <w:p w14:paraId="2505EDD5"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"type": 29701,</w:t>
            </w:r>
          </w:p>
          <w:p w14:paraId="6F81BE72"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"description": "OpticalAudio Out",</w:t>
            </w:r>
          </w:p>
          <w:p w14:paraId="5F7412D9"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"connector": 20,</w:t>
            </w:r>
          </w:p>
          <w:p w14:paraId="0303FD5B"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"friendlyName": "OpticalAudio Out"</w:t>
            </w:r>
          </w:p>
          <w:p w14:paraId="4B1B3C76"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w:t>
            </w:r>
          </w:p>
          <w:p w14:paraId="6EEB61BE" w14:textId="77777777" w:rsidR="002A60C3" w:rsidRPr="002A60C3" w:rsidRDefault="002A60C3" w:rsidP="002A60C3">
            <w:pPr>
              <w:autoSpaceDE w:val="0"/>
              <w:autoSpaceDN w:val="0"/>
              <w:adjustRightInd w:val="0"/>
              <w:rPr>
                <w:rFonts w:ascii="Fixedsys" w:hAnsi="Fixedsys" w:cs="Times New Roman"/>
                <w:b w:val="0"/>
                <w:noProof/>
                <w:sz w:val="20"/>
                <w:szCs w:val="20"/>
              </w:rPr>
            </w:pPr>
            <w:r w:rsidRPr="002A60C3">
              <w:rPr>
                <w:rFonts w:ascii="Fixedsys" w:hAnsi="Fixedsys" w:cs="Times New Roman"/>
                <w:b w:val="0"/>
                <w:noProof/>
                <w:sz w:val="20"/>
                <w:szCs w:val="20"/>
              </w:rPr>
              <w:t xml:space="preserve">        ]</w:t>
            </w:r>
          </w:p>
          <w:p w14:paraId="5711B5ED" w14:textId="77777777" w:rsidR="002A60C3" w:rsidRDefault="002A60C3" w:rsidP="002A60C3">
            <w:r w:rsidRPr="002A60C3">
              <w:rPr>
                <w:rFonts w:ascii="Fixedsys" w:hAnsi="Fixedsys" w:cs="Times New Roman"/>
                <w:b w:val="0"/>
                <w:noProof/>
                <w:sz w:val="20"/>
                <w:szCs w:val="20"/>
              </w:rPr>
              <w:t xml:space="preserve">      },</w:t>
            </w:r>
          </w:p>
        </w:tc>
      </w:tr>
    </w:tbl>
    <w:p w14:paraId="2474AAB9" w14:textId="77777777" w:rsidR="002A60C3" w:rsidRDefault="002A60C3" w:rsidP="002A60C3">
      <w:pPr>
        <w:ind w:left="720"/>
      </w:pPr>
    </w:p>
    <w:p w14:paraId="2AC643D0" w14:textId="77777777" w:rsidR="002A60C3" w:rsidRDefault="002A60C3" w:rsidP="002A60C3">
      <w:pPr>
        <w:ind w:left="720"/>
      </w:pPr>
    </w:p>
    <w:p w14:paraId="13245CC7" w14:textId="77777777" w:rsidR="002A60C3" w:rsidRDefault="002A60C3" w:rsidP="002A60C3">
      <w:pPr>
        <w:ind w:left="720"/>
      </w:pPr>
    </w:p>
    <w:p w14:paraId="75080C71" w14:textId="77777777" w:rsidR="005A621D" w:rsidRDefault="005A621D" w:rsidP="005A621D">
      <w:pPr>
        <w:pStyle w:val="Heading5"/>
      </w:pPr>
      <w:r>
        <w:lastRenderedPageBreak/>
        <w:t>VideoInOut</w:t>
      </w:r>
    </w:p>
    <w:p w14:paraId="50D23633" w14:textId="77777777" w:rsidR="001A7459" w:rsidRDefault="001A7459" w:rsidP="001A7459">
      <w:pPr>
        <w:ind w:left="720"/>
      </w:pPr>
      <w:r>
        <w:t xml:space="preserve">Specifies all controllable and uncontrollable video inputs and outputs on the device. Pyng primarily uses this for AV routing. This property is of type VideoInOut. </w:t>
      </w:r>
    </w:p>
    <w:p w14:paraId="2B7612C7" w14:textId="77777777" w:rsidR="001A7459" w:rsidRDefault="001A7459" w:rsidP="001A7459">
      <w:pPr>
        <w:ind w:left="720"/>
      </w:pPr>
      <w:r>
        <w:t>VideoInOut contains two properties: Inputs and Outputs.</w:t>
      </w:r>
    </w:p>
    <w:p w14:paraId="6BBB245F" w14:textId="77777777" w:rsidR="001A7459" w:rsidRDefault="001A7459" w:rsidP="001A7459">
      <w:pPr>
        <w:ind w:left="720"/>
      </w:pPr>
    </w:p>
    <w:p w14:paraId="056F46AD" w14:textId="77777777" w:rsidR="001A7459" w:rsidRDefault="001A7459" w:rsidP="001A7459">
      <w:pPr>
        <w:ind w:left="720"/>
      </w:pPr>
      <w:r>
        <w:t>Inputs are of type List&lt;VideoInputDetail&gt; where VideoInputDetail is defined as:</w:t>
      </w:r>
    </w:p>
    <w:tbl>
      <w:tblPr>
        <w:tblStyle w:val="TableGrid"/>
        <w:tblW w:w="0" w:type="auto"/>
        <w:tblInd w:w="720" w:type="dxa"/>
        <w:tblLook w:val="04A0" w:firstRow="1" w:lastRow="0" w:firstColumn="1" w:lastColumn="0" w:noHBand="0" w:noVBand="1"/>
      </w:tblPr>
      <w:tblGrid>
        <w:gridCol w:w="4255"/>
        <w:gridCol w:w="4375"/>
      </w:tblGrid>
      <w:tr w:rsidR="001A7459" w14:paraId="379235E5" w14:textId="77777777" w:rsidTr="00305BEB">
        <w:trPr>
          <w:cnfStyle w:val="100000000000" w:firstRow="1" w:lastRow="0" w:firstColumn="0" w:lastColumn="0" w:oddVBand="0" w:evenVBand="0" w:oddHBand="0" w:evenHBand="0" w:firstRowFirstColumn="0" w:firstRowLastColumn="0" w:lastRowFirstColumn="0" w:lastRowLastColumn="0"/>
        </w:trPr>
        <w:tc>
          <w:tcPr>
            <w:tcW w:w="4675" w:type="dxa"/>
          </w:tcPr>
          <w:p w14:paraId="18F71F8F" w14:textId="77777777" w:rsidR="001A7459" w:rsidRDefault="001A7459" w:rsidP="00305BEB">
            <w:pPr>
              <w:jc w:val="center"/>
            </w:pPr>
            <w:r>
              <w:t>Property</w:t>
            </w:r>
          </w:p>
        </w:tc>
        <w:tc>
          <w:tcPr>
            <w:tcW w:w="4675" w:type="dxa"/>
          </w:tcPr>
          <w:p w14:paraId="5B827A14" w14:textId="77777777" w:rsidR="001A7459" w:rsidRDefault="001A7459" w:rsidP="00305BEB">
            <w:pPr>
              <w:jc w:val="center"/>
            </w:pPr>
            <w:r>
              <w:t>Use</w:t>
            </w:r>
          </w:p>
        </w:tc>
      </w:tr>
      <w:tr w:rsidR="001A7459" w14:paraId="43E34867" w14:textId="77777777" w:rsidTr="00305BEB">
        <w:trPr>
          <w:cnfStyle w:val="000000100000" w:firstRow="0" w:lastRow="0" w:firstColumn="0" w:lastColumn="0" w:oddVBand="0" w:evenVBand="0" w:oddHBand="1" w:evenHBand="0" w:firstRowFirstColumn="0" w:firstRowLastColumn="0" w:lastRowFirstColumn="0" w:lastRowLastColumn="0"/>
        </w:trPr>
        <w:tc>
          <w:tcPr>
            <w:tcW w:w="4675" w:type="dxa"/>
          </w:tcPr>
          <w:p w14:paraId="7F2A69DB" w14:textId="77777777" w:rsidR="001A7459" w:rsidRDefault="001A7459" w:rsidP="00305BEB">
            <w:r>
              <w:t>Connector</w:t>
            </w:r>
          </w:p>
        </w:tc>
        <w:tc>
          <w:tcPr>
            <w:tcW w:w="4675" w:type="dxa"/>
          </w:tcPr>
          <w:p w14:paraId="192BE455" w14:textId="77777777" w:rsidR="001A7459" w:rsidRDefault="001A7459" w:rsidP="001A7459">
            <w:r>
              <w:t>Connector defined by VideoConnections (Appendix E)</w:t>
            </w:r>
          </w:p>
        </w:tc>
      </w:tr>
      <w:tr w:rsidR="001A7459" w14:paraId="041E9455" w14:textId="77777777" w:rsidTr="00305BEB">
        <w:trPr>
          <w:cnfStyle w:val="000000010000" w:firstRow="0" w:lastRow="0" w:firstColumn="0" w:lastColumn="0" w:oddVBand="0" w:evenVBand="0" w:oddHBand="0" w:evenHBand="1" w:firstRowFirstColumn="0" w:firstRowLastColumn="0" w:lastRowFirstColumn="0" w:lastRowLastColumn="0"/>
        </w:trPr>
        <w:tc>
          <w:tcPr>
            <w:tcW w:w="4675" w:type="dxa"/>
          </w:tcPr>
          <w:p w14:paraId="015D61C0" w14:textId="77777777" w:rsidR="001A7459" w:rsidRDefault="001A7459" w:rsidP="00305BEB">
            <w:r>
              <w:t>Description</w:t>
            </w:r>
          </w:p>
        </w:tc>
        <w:tc>
          <w:tcPr>
            <w:tcW w:w="4675" w:type="dxa"/>
          </w:tcPr>
          <w:p w14:paraId="767BBD6A" w14:textId="77777777" w:rsidR="001A7459" w:rsidRDefault="001A7459" w:rsidP="00305BEB">
            <w:r>
              <w:t>A description of the input</w:t>
            </w:r>
          </w:p>
        </w:tc>
      </w:tr>
      <w:tr w:rsidR="001A7459" w14:paraId="4891E0A3" w14:textId="77777777" w:rsidTr="00305BEB">
        <w:trPr>
          <w:cnfStyle w:val="000000100000" w:firstRow="0" w:lastRow="0" w:firstColumn="0" w:lastColumn="0" w:oddVBand="0" w:evenVBand="0" w:oddHBand="1" w:evenHBand="0" w:firstRowFirstColumn="0" w:firstRowLastColumn="0" w:lastRowFirstColumn="0" w:lastRowLastColumn="0"/>
        </w:trPr>
        <w:tc>
          <w:tcPr>
            <w:tcW w:w="4675" w:type="dxa"/>
          </w:tcPr>
          <w:p w14:paraId="242D3375" w14:textId="77777777" w:rsidR="001A7459" w:rsidRDefault="001A7459" w:rsidP="00305BEB">
            <w:r>
              <w:t>FriendlyName</w:t>
            </w:r>
          </w:p>
        </w:tc>
        <w:tc>
          <w:tcPr>
            <w:tcW w:w="4675" w:type="dxa"/>
          </w:tcPr>
          <w:p w14:paraId="751BDA48" w14:textId="77777777" w:rsidR="001A7459" w:rsidRDefault="001A7459" w:rsidP="00305BEB">
            <w:r>
              <w:t>A friendly name applications can use.</w:t>
            </w:r>
          </w:p>
        </w:tc>
      </w:tr>
      <w:tr w:rsidR="001A7459" w14:paraId="47FD8844" w14:textId="77777777" w:rsidTr="00305BEB">
        <w:trPr>
          <w:cnfStyle w:val="000000010000" w:firstRow="0" w:lastRow="0" w:firstColumn="0" w:lastColumn="0" w:oddVBand="0" w:evenVBand="0" w:oddHBand="0" w:evenHBand="1" w:firstRowFirstColumn="0" w:firstRowLastColumn="0" w:lastRowFirstColumn="0" w:lastRowLastColumn="0"/>
        </w:trPr>
        <w:tc>
          <w:tcPr>
            <w:tcW w:w="4675" w:type="dxa"/>
          </w:tcPr>
          <w:p w14:paraId="1F639706" w14:textId="77777777" w:rsidR="001A7459" w:rsidRDefault="001A7459" w:rsidP="00305BEB">
            <w:r>
              <w:t>Type</w:t>
            </w:r>
          </w:p>
        </w:tc>
        <w:tc>
          <w:tcPr>
            <w:tcW w:w="4675" w:type="dxa"/>
          </w:tcPr>
          <w:p w14:paraId="4AA5716F" w14:textId="77777777" w:rsidR="001A7459" w:rsidRDefault="001A7459" w:rsidP="001A7459">
            <w:r>
              <w:t>Connector type defined by VideoConnectionTypes (Appendix F)</w:t>
            </w:r>
          </w:p>
        </w:tc>
      </w:tr>
    </w:tbl>
    <w:p w14:paraId="6461637B" w14:textId="77777777" w:rsidR="001A7459" w:rsidRDefault="001A7459" w:rsidP="001A7459">
      <w:pPr>
        <w:ind w:left="720"/>
      </w:pPr>
    </w:p>
    <w:p w14:paraId="07324A2B" w14:textId="77777777" w:rsidR="001A7459" w:rsidRDefault="001A7459" w:rsidP="001A7459">
      <w:pPr>
        <w:ind w:left="720"/>
      </w:pPr>
      <w:r>
        <w:t>Outputs are of type List&lt;VideoOutputDetail&gt; where VideoOutputDetail is defined as:</w:t>
      </w:r>
    </w:p>
    <w:tbl>
      <w:tblPr>
        <w:tblStyle w:val="TableGrid"/>
        <w:tblW w:w="0" w:type="auto"/>
        <w:tblInd w:w="720" w:type="dxa"/>
        <w:tblLook w:val="04A0" w:firstRow="1" w:lastRow="0" w:firstColumn="1" w:lastColumn="0" w:noHBand="0" w:noVBand="1"/>
      </w:tblPr>
      <w:tblGrid>
        <w:gridCol w:w="4255"/>
        <w:gridCol w:w="4375"/>
      </w:tblGrid>
      <w:tr w:rsidR="001A7459" w14:paraId="338FA603" w14:textId="77777777" w:rsidTr="00305BEB">
        <w:trPr>
          <w:cnfStyle w:val="100000000000" w:firstRow="1" w:lastRow="0" w:firstColumn="0" w:lastColumn="0" w:oddVBand="0" w:evenVBand="0" w:oddHBand="0" w:evenHBand="0" w:firstRowFirstColumn="0" w:firstRowLastColumn="0" w:lastRowFirstColumn="0" w:lastRowLastColumn="0"/>
        </w:trPr>
        <w:tc>
          <w:tcPr>
            <w:tcW w:w="4675" w:type="dxa"/>
          </w:tcPr>
          <w:p w14:paraId="2F53F6FD" w14:textId="77777777" w:rsidR="001A7459" w:rsidRDefault="001A7459" w:rsidP="00305BEB">
            <w:pPr>
              <w:jc w:val="center"/>
            </w:pPr>
            <w:r>
              <w:t>Property</w:t>
            </w:r>
          </w:p>
        </w:tc>
        <w:tc>
          <w:tcPr>
            <w:tcW w:w="4675" w:type="dxa"/>
          </w:tcPr>
          <w:p w14:paraId="4337178F" w14:textId="77777777" w:rsidR="001A7459" w:rsidRDefault="001A7459" w:rsidP="00305BEB">
            <w:pPr>
              <w:jc w:val="center"/>
            </w:pPr>
            <w:r>
              <w:t>Use</w:t>
            </w:r>
          </w:p>
        </w:tc>
      </w:tr>
      <w:tr w:rsidR="001A7459" w14:paraId="4178B244" w14:textId="77777777" w:rsidTr="00305BEB">
        <w:trPr>
          <w:cnfStyle w:val="000000100000" w:firstRow="0" w:lastRow="0" w:firstColumn="0" w:lastColumn="0" w:oddVBand="0" w:evenVBand="0" w:oddHBand="1" w:evenHBand="0" w:firstRowFirstColumn="0" w:firstRowLastColumn="0" w:lastRowFirstColumn="0" w:lastRowLastColumn="0"/>
        </w:trPr>
        <w:tc>
          <w:tcPr>
            <w:tcW w:w="4675" w:type="dxa"/>
          </w:tcPr>
          <w:p w14:paraId="28E08B7F" w14:textId="77777777" w:rsidR="001A7459" w:rsidRDefault="001A7459" w:rsidP="00305BEB">
            <w:r>
              <w:t>Connector</w:t>
            </w:r>
          </w:p>
        </w:tc>
        <w:tc>
          <w:tcPr>
            <w:tcW w:w="4675" w:type="dxa"/>
          </w:tcPr>
          <w:p w14:paraId="495448C6" w14:textId="77777777" w:rsidR="001A7459" w:rsidRDefault="001A7459" w:rsidP="001A7459">
            <w:r>
              <w:t>Connector defined by VideoConnections (Appendix E)</w:t>
            </w:r>
          </w:p>
        </w:tc>
      </w:tr>
      <w:tr w:rsidR="001A7459" w14:paraId="208C549E" w14:textId="77777777" w:rsidTr="00305BEB">
        <w:trPr>
          <w:cnfStyle w:val="000000010000" w:firstRow="0" w:lastRow="0" w:firstColumn="0" w:lastColumn="0" w:oddVBand="0" w:evenVBand="0" w:oddHBand="0" w:evenHBand="1" w:firstRowFirstColumn="0" w:firstRowLastColumn="0" w:lastRowFirstColumn="0" w:lastRowLastColumn="0"/>
        </w:trPr>
        <w:tc>
          <w:tcPr>
            <w:tcW w:w="4675" w:type="dxa"/>
          </w:tcPr>
          <w:p w14:paraId="4E5BA87A" w14:textId="77777777" w:rsidR="001A7459" w:rsidRDefault="001A7459" w:rsidP="00305BEB">
            <w:r>
              <w:t>Description</w:t>
            </w:r>
          </w:p>
        </w:tc>
        <w:tc>
          <w:tcPr>
            <w:tcW w:w="4675" w:type="dxa"/>
          </w:tcPr>
          <w:p w14:paraId="2D5B3EFE" w14:textId="77777777" w:rsidR="001A7459" w:rsidRDefault="001A7459" w:rsidP="00305BEB">
            <w:r>
              <w:t>A description of the input</w:t>
            </w:r>
          </w:p>
        </w:tc>
      </w:tr>
      <w:tr w:rsidR="001A7459" w14:paraId="3A0219C1" w14:textId="77777777" w:rsidTr="00305BEB">
        <w:trPr>
          <w:cnfStyle w:val="000000100000" w:firstRow="0" w:lastRow="0" w:firstColumn="0" w:lastColumn="0" w:oddVBand="0" w:evenVBand="0" w:oddHBand="1" w:evenHBand="0" w:firstRowFirstColumn="0" w:firstRowLastColumn="0" w:lastRowFirstColumn="0" w:lastRowLastColumn="0"/>
        </w:trPr>
        <w:tc>
          <w:tcPr>
            <w:tcW w:w="4675" w:type="dxa"/>
          </w:tcPr>
          <w:p w14:paraId="4296E9AB" w14:textId="77777777" w:rsidR="001A7459" w:rsidRDefault="001A7459" w:rsidP="00305BEB">
            <w:r>
              <w:t>FriendlyName</w:t>
            </w:r>
          </w:p>
        </w:tc>
        <w:tc>
          <w:tcPr>
            <w:tcW w:w="4675" w:type="dxa"/>
          </w:tcPr>
          <w:p w14:paraId="328F2EC5" w14:textId="77777777" w:rsidR="001A7459" w:rsidRDefault="001A7459" w:rsidP="00305BEB">
            <w:r>
              <w:t>A friendly name applications can use.</w:t>
            </w:r>
          </w:p>
        </w:tc>
      </w:tr>
      <w:tr w:rsidR="001A7459" w14:paraId="5CF31277" w14:textId="77777777" w:rsidTr="00305BEB">
        <w:trPr>
          <w:cnfStyle w:val="000000010000" w:firstRow="0" w:lastRow="0" w:firstColumn="0" w:lastColumn="0" w:oddVBand="0" w:evenVBand="0" w:oddHBand="0" w:evenHBand="1" w:firstRowFirstColumn="0" w:firstRowLastColumn="0" w:lastRowFirstColumn="0" w:lastRowLastColumn="0"/>
        </w:trPr>
        <w:tc>
          <w:tcPr>
            <w:tcW w:w="4675" w:type="dxa"/>
          </w:tcPr>
          <w:p w14:paraId="7DA2C0F3" w14:textId="77777777" w:rsidR="001A7459" w:rsidRDefault="001A7459" w:rsidP="00305BEB">
            <w:r>
              <w:t>Type</w:t>
            </w:r>
          </w:p>
        </w:tc>
        <w:tc>
          <w:tcPr>
            <w:tcW w:w="4675" w:type="dxa"/>
          </w:tcPr>
          <w:p w14:paraId="67D12130" w14:textId="77777777" w:rsidR="001A7459" w:rsidRDefault="001A7459" w:rsidP="00305BEB">
            <w:r>
              <w:t>Connector type defined by VideoConnectionTypes (Appendix F)</w:t>
            </w:r>
          </w:p>
        </w:tc>
      </w:tr>
    </w:tbl>
    <w:p w14:paraId="74184BE0" w14:textId="77777777" w:rsidR="001A7459" w:rsidRDefault="001A7459" w:rsidP="001A7459">
      <w:pPr>
        <w:ind w:left="720"/>
      </w:pPr>
    </w:p>
    <w:p w14:paraId="6323B8C0" w14:textId="77777777" w:rsidR="001A7459" w:rsidRDefault="001A7459" w:rsidP="001A7459">
      <w:r>
        <w:br w:type="page"/>
      </w:r>
    </w:p>
    <w:p w14:paraId="6C7378A3" w14:textId="77777777" w:rsidR="001A7459" w:rsidRDefault="001A7459" w:rsidP="001A7459">
      <w:pPr>
        <w:ind w:left="720"/>
      </w:pPr>
      <w:r>
        <w:lastRenderedPageBreak/>
        <w:t>An example of this in JSON:</w:t>
      </w:r>
    </w:p>
    <w:tbl>
      <w:tblPr>
        <w:tblStyle w:val="TableGrid"/>
        <w:tblW w:w="0" w:type="auto"/>
        <w:tblInd w:w="720" w:type="dxa"/>
        <w:tblLook w:val="04A0" w:firstRow="1" w:lastRow="0" w:firstColumn="1" w:lastColumn="0" w:noHBand="0" w:noVBand="1"/>
      </w:tblPr>
      <w:tblGrid>
        <w:gridCol w:w="8630"/>
      </w:tblGrid>
      <w:tr w:rsidR="001A7459" w14:paraId="21F3AE90" w14:textId="77777777" w:rsidTr="00305BEB">
        <w:trPr>
          <w:cnfStyle w:val="100000000000" w:firstRow="1" w:lastRow="0" w:firstColumn="0" w:lastColumn="0" w:oddVBand="0" w:evenVBand="0" w:oddHBand="0" w:evenHBand="0" w:firstRowFirstColumn="0" w:firstRowLastColumn="0" w:lastRowFirstColumn="0" w:lastRowLastColumn="0"/>
        </w:trPr>
        <w:tc>
          <w:tcPr>
            <w:tcW w:w="9350" w:type="dxa"/>
          </w:tcPr>
          <w:p w14:paraId="24E7EBB8"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"VideoInOut": {</w:t>
            </w:r>
          </w:p>
          <w:p w14:paraId="704AB7E6"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"Inputs": [</w:t>
            </w:r>
          </w:p>
          <w:p w14:paraId="7D7DEC62"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w:t>
            </w:r>
          </w:p>
          <w:p w14:paraId="62E2794A"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"type": 400,</w:t>
            </w:r>
          </w:p>
          <w:p w14:paraId="2553F84E"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"description": "HDMI1",</w:t>
            </w:r>
          </w:p>
          <w:p w14:paraId="21699BCF"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"connector": 20,</w:t>
            </w:r>
          </w:p>
          <w:p w14:paraId="6B8B1503"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"friendlyName": "HDMI1"</w:t>
            </w:r>
          </w:p>
          <w:p w14:paraId="51B1F280"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w:t>
            </w:r>
          </w:p>
          <w:p w14:paraId="32B0ED3F"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w:t>
            </w:r>
          </w:p>
          <w:p w14:paraId="488A4E12"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"type": 401,</w:t>
            </w:r>
          </w:p>
          <w:p w14:paraId="7CE1ED9D"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"description": "HDMI2",</w:t>
            </w:r>
          </w:p>
          <w:p w14:paraId="0265A184"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"connector": 20,</w:t>
            </w:r>
          </w:p>
          <w:p w14:paraId="0FF1F3A3"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"friendlyName": "HDMI2"</w:t>
            </w:r>
          </w:p>
          <w:p w14:paraId="501C6DE9"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w:t>
            </w:r>
          </w:p>
          <w:p w14:paraId="6DB16F3D"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w:t>
            </w:r>
          </w:p>
          <w:p w14:paraId="4B057111"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"type": 402,</w:t>
            </w:r>
          </w:p>
          <w:p w14:paraId="2ACF8766"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"description": "HDMI3",</w:t>
            </w:r>
          </w:p>
          <w:p w14:paraId="768A0EF2"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"connector": 20,</w:t>
            </w:r>
          </w:p>
          <w:p w14:paraId="296C5147"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"friendlyName": "HDMI3"</w:t>
            </w:r>
          </w:p>
          <w:p w14:paraId="3B76D1E8"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w:t>
            </w:r>
          </w:p>
          <w:p w14:paraId="585F8533"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w:t>
            </w:r>
          </w:p>
          <w:p w14:paraId="6385E026"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"type": 403,</w:t>
            </w:r>
          </w:p>
          <w:p w14:paraId="21F4FDDA"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"description": "HDMI4",</w:t>
            </w:r>
          </w:p>
          <w:p w14:paraId="4EBB6B30"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"connector": 20,</w:t>
            </w:r>
          </w:p>
          <w:p w14:paraId="070BE5DC"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"friendlyName": "HDMI4"</w:t>
            </w:r>
          </w:p>
          <w:p w14:paraId="6E7DDF18"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w:t>
            </w:r>
          </w:p>
          <w:p w14:paraId="6DE48211"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w:t>
            </w:r>
          </w:p>
          <w:p w14:paraId="725ECB2C"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"type": 800,</w:t>
            </w:r>
          </w:p>
          <w:p w14:paraId="39A540B5"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"description": "Component",</w:t>
            </w:r>
          </w:p>
          <w:p w14:paraId="13B044FC"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"connector": 30,</w:t>
            </w:r>
          </w:p>
          <w:p w14:paraId="6C533A3B"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"friendlyName": "Component"</w:t>
            </w:r>
          </w:p>
          <w:p w14:paraId="4FEDDC99"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w:t>
            </w:r>
          </w:p>
          <w:p w14:paraId="7334BA76"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w:t>
            </w:r>
          </w:p>
          <w:p w14:paraId="48E23BC0"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"type": 900,</w:t>
            </w:r>
          </w:p>
          <w:p w14:paraId="2A1B0A65"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"description": "Composite",</w:t>
            </w:r>
          </w:p>
          <w:p w14:paraId="6A6A8FC4"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"connector": 40,</w:t>
            </w:r>
          </w:p>
          <w:p w14:paraId="151A528F"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"friendlyName": "Composite"</w:t>
            </w:r>
          </w:p>
          <w:p w14:paraId="2DDDF132"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w:t>
            </w:r>
          </w:p>
          <w:p w14:paraId="367ADC50"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w:t>
            </w:r>
          </w:p>
          <w:p w14:paraId="2262B80A"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"type": 1200,</w:t>
            </w:r>
          </w:p>
          <w:p w14:paraId="403B1C58"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"description": "USB Photo \u0026 Video",</w:t>
            </w:r>
          </w:p>
          <w:p w14:paraId="36BB251A"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"connector": 80,</w:t>
            </w:r>
          </w:p>
          <w:p w14:paraId="448B14B6"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"friendlyName": "USB Photo \u0026 Video"</w:t>
            </w:r>
          </w:p>
          <w:p w14:paraId="26A661C9"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w:t>
            </w:r>
          </w:p>
          <w:p w14:paraId="5802236D"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w:t>
            </w:r>
          </w:p>
          <w:p w14:paraId="6515EA68"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"type": 1201,</w:t>
            </w:r>
          </w:p>
          <w:p w14:paraId="14CE8182"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"description": "USB Music",</w:t>
            </w:r>
          </w:p>
          <w:p w14:paraId="514B1704"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"connector": 80,</w:t>
            </w:r>
          </w:p>
          <w:p w14:paraId="48BED689"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"friendlyName": "USB Music"</w:t>
            </w:r>
          </w:p>
          <w:p w14:paraId="5C3916B1"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w:t>
            </w:r>
          </w:p>
          <w:p w14:paraId="152864BD"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w:t>
            </w:r>
          </w:p>
          <w:p w14:paraId="49AD515E"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"Outputs": [          </w:t>
            </w:r>
          </w:p>
          <w:p w14:paraId="19177185" w14:textId="77777777" w:rsidR="001A7459" w:rsidRPr="001A7459" w:rsidRDefault="001A7459" w:rsidP="001A7459">
            <w:pPr>
              <w:autoSpaceDE w:val="0"/>
              <w:autoSpaceDN w:val="0"/>
              <w:adjustRightInd w:val="0"/>
              <w:rPr>
                <w:rFonts w:ascii="Fixedsys" w:hAnsi="Fixedsys" w:cs="Times New Roman"/>
                <w:b w:val="0"/>
                <w:noProof/>
                <w:sz w:val="20"/>
                <w:szCs w:val="20"/>
              </w:rPr>
            </w:pPr>
            <w:r w:rsidRPr="001A7459">
              <w:rPr>
                <w:rFonts w:ascii="Fixedsys" w:hAnsi="Fixedsys" w:cs="Times New Roman"/>
                <w:b w:val="0"/>
                <w:noProof/>
                <w:sz w:val="20"/>
                <w:szCs w:val="20"/>
              </w:rPr>
              <w:t xml:space="preserve">        ]</w:t>
            </w:r>
          </w:p>
          <w:p w14:paraId="336AC426" w14:textId="77777777" w:rsidR="001A7459" w:rsidRDefault="001A7459" w:rsidP="001A7459">
            <w:r w:rsidRPr="001A7459">
              <w:rPr>
                <w:rFonts w:ascii="Fixedsys" w:hAnsi="Fixedsys" w:cs="Times New Roman"/>
                <w:b w:val="0"/>
                <w:noProof/>
                <w:sz w:val="20"/>
                <w:szCs w:val="20"/>
              </w:rPr>
              <w:t xml:space="preserve">      },</w:t>
            </w:r>
          </w:p>
        </w:tc>
      </w:tr>
    </w:tbl>
    <w:p w14:paraId="1C7C8C1A" w14:textId="77777777" w:rsidR="00E57185" w:rsidRDefault="00E57185" w:rsidP="005A621D">
      <w:pPr>
        <w:pStyle w:val="Heading5"/>
      </w:pPr>
      <w:r>
        <w:lastRenderedPageBreak/>
        <w:t>UserAttributes</w:t>
      </w:r>
    </w:p>
    <w:p w14:paraId="7117875A" w14:textId="77777777" w:rsidR="00E57185" w:rsidRDefault="00023C25" w:rsidP="00023C25">
      <w:pPr>
        <w:ind w:left="720"/>
      </w:pPr>
      <w:r>
        <w:t>Refer to section 1.4.3.7</w:t>
      </w:r>
    </w:p>
    <w:p w14:paraId="2EB07398" w14:textId="77777777" w:rsidR="00023C25" w:rsidRDefault="00023C25" w:rsidP="00023C25">
      <w:pPr>
        <w:ind w:left="720"/>
        <w:rPr>
          <w:spacing w:val="10"/>
        </w:rPr>
      </w:pPr>
      <w:r>
        <w:t>An example of user attributes in JSON:</w:t>
      </w:r>
    </w:p>
    <w:tbl>
      <w:tblPr>
        <w:tblStyle w:val="TableGrid"/>
        <w:tblW w:w="0" w:type="auto"/>
        <w:tblInd w:w="720" w:type="dxa"/>
        <w:tblLook w:val="04A0" w:firstRow="1" w:lastRow="0" w:firstColumn="1" w:lastColumn="0" w:noHBand="0" w:noVBand="1"/>
      </w:tblPr>
      <w:tblGrid>
        <w:gridCol w:w="8630"/>
      </w:tblGrid>
      <w:tr w:rsidR="00023C25" w14:paraId="15884362" w14:textId="77777777" w:rsidTr="00023C25">
        <w:trPr>
          <w:cnfStyle w:val="100000000000" w:firstRow="1" w:lastRow="0" w:firstColumn="0" w:lastColumn="0" w:oddVBand="0" w:evenVBand="0" w:oddHBand="0" w:evenHBand="0" w:firstRowFirstColumn="0" w:firstRowLastColumn="0" w:lastRowFirstColumn="0" w:lastRowLastColumn="0"/>
        </w:trPr>
        <w:tc>
          <w:tcPr>
            <w:tcW w:w="9350" w:type="dxa"/>
          </w:tcPr>
          <w:p w14:paraId="424F5746"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"UserAttributes": [</w:t>
            </w:r>
          </w:p>
          <w:p w14:paraId="78D3F616"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w:t>
            </w:r>
          </w:p>
          <w:p w14:paraId="7694AC24"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"TypeName": "OnScreenId",</w:t>
            </w:r>
          </w:p>
          <w:p w14:paraId="409CCE8C"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"ParameterId": "OnScreenID",</w:t>
            </w:r>
          </w:p>
          <w:p w14:paraId="5AACB93C"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"Label": "Passcode needed for communication",</w:t>
            </w:r>
          </w:p>
          <w:p w14:paraId="2F4B0D9C"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"Description": "This is required to control the display. All Settings \u003e Network - While Network is highlighted press 828888 on the remote and generate a key code.",</w:t>
            </w:r>
          </w:p>
          <w:p w14:paraId="6D55F934"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"Persistent": true,</w:t>
            </w:r>
          </w:p>
          <w:p w14:paraId="16463070"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"RequiredForConnection": "Before",</w:t>
            </w:r>
          </w:p>
          <w:p w14:paraId="1DBCE592"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"Data": {</w:t>
            </w:r>
          </w:p>
          <w:p w14:paraId="72BFE44F"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"DataType": "String",</w:t>
            </w:r>
          </w:p>
          <w:p w14:paraId="46A69579"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"Mask": "",</w:t>
            </w:r>
          </w:p>
          <w:p w14:paraId="7FC116A6"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"DefaultValue": ""</w:t>
            </w:r>
          </w:p>
          <w:p w14:paraId="2D8EDA63"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w:t>
            </w:r>
          </w:p>
          <w:p w14:paraId="5C5CDA03"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w:t>
            </w:r>
          </w:p>
          <w:p w14:paraId="71247AF4"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w:t>
            </w:r>
          </w:p>
          <w:p w14:paraId="1F8DE8FD"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"TypeName": "Custom",</w:t>
            </w:r>
          </w:p>
          <w:p w14:paraId="222FFF9D"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"ParameterId": "MACAddress",</w:t>
            </w:r>
          </w:p>
          <w:p w14:paraId="266DEB60"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"Label": "MAC Address of LG 2018 Display",</w:t>
            </w:r>
          </w:p>
          <w:p w14:paraId="61EB8456"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"Description": "This is required to turn the display on. All Settings \u003e Network \u003e Wired/Wifi Connection \u003e MAC Address. Please provide in the format of AA:BB:CC:DD:EE:FF",</w:t>
            </w:r>
          </w:p>
          <w:p w14:paraId="2340B581"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"Persistent": true,</w:t>
            </w:r>
          </w:p>
          <w:p w14:paraId="047FDCAD"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"RequiredForConnection": "Before",</w:t>
            </w:r>
          </w:p>
          <w:p w14:paraId="38417EE9"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"Data": {</w:t>
            </w:r>
          </w:p>
          <w:p w14:paraId="43AE94F9"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"DataType": "String",</w:t>
            </w:r>
          </w:p>
          <w:p w14:paraId="1B95F69E"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"Mask": "",</w:t>
            </w:r>
          </w:p>
          <w:p w14:paraId="6322BCED"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"DefaultValue": ""</w:t>
            </w:r>
          </w:p>
          <w:p w14:paraId="46B6AC69"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w:t>
            </w:r>
          </w:p>
          <w:p w14:paraId="69010997"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w:t>
            </w:r>
          </w:p>
          <w:p w14:paraId="67D9D0B3"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w:t>
            </w:r>
          </w:p>
          <w:p w14:paraId="2A2863FB"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"TypeName": "MessageBox",</w:t>
            </w:r>
          </w:p>
          <w:p w14:paraId="6A905ECF"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"ParameterId": "Configuration Notice 1",</w:t>
            </w:r>
          </w:p>
          <w:p w14:paraId="3F92281B"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"Label": "Setup Instructions",</w:t>
            </w:r>
          </w:p>
          <w:p w14:paraId="651965C7"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"Description": "To enable IP control, Navigate to All Settings \u003e Put focus on Network icon \u003e On IR Remote enter the following sequence: 828888 \u003e Enable IP Control",</w:t>
            </w:r>
          </w:p>
          <w:p w14:paraId="1A62788F"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"Persistent": false,</w:t>
            </w:r>
          </w:p>
          <w:p w14:paraId="4EB7C3B1"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"RequiredForConnection": "None",</w:t>
            </w:r>
          </w:p>
          <w:p w14:paraId="7ADB2A8C"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"Data": {</w:t>
            </w:r>
          </w:p>
          <w:p w14:paraId="44FC477A"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"DataType": "",</w:t>
            </w:r>
          </w:p>
          <w:p w14:paraId="1D4EEEA9"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"Mask": "",</w:t>
            </w:r>
          </w:p>
          <w:p w14:paraId="78268CFA"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"DefaultValue": ""</w:t>
            </w:r>
          </w:p>
          <w:p w14:paraId="79FB4CE0"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w:t>
            </w:r>
          </w:p>
          <w:p w14:paraId="38C12988"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w:t>
            </w:r>
          </w:p>
          <w:p w14:paraId="65631F7E"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w:t>
            </w:r>
          </w:p>
          <w:p w14:paraId="26BC23DB"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"TypeName": "MessageBox",</w:t>
            </w:r>
          </w:p>
          <w:p w14:paraId="1AB83E6F"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"ParameterId": "Configuration Notice 2",</w:t>
            </w:r>
          </w:p>
          <w:p w14:paraId="293FF2CE"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"Label": "Setup Instructions",</w:t>
            </w:r>
          </w:p>
          <w:p w14:paraId="15529172"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"Description": "To enable powering on the device, Wake On LAN must be enabled on the display. Settings \u003e General \u003e Mobile TV On and set Turn on via Wi-Fi to on",</w:t>
            </w:r>
          </w:p>
          <w:p w14:paraId="1BA27644"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lastRenderedPageBreak/>
              <w:t xml:space="preserve">        "Persistent": false,</w:t>
            </w:r>
          </w:p>
          <w:p w14:paraId="429FDCDA"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"RequiredForConnection": "None",</w:t>
            </w:r>
          </w:p>
          <w:p w14:paraId="09E88259"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"Data": {</w:t>
            </w:r>
          </w:p>
          <w:p w14:paraId="37DD3A11"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"DataType": "",</w:t>
            </w:r>
          </w:p>
          <w:p w14:paraId="3D097EAF"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"Mask": "",</w:t>
            </w:r>
          </w:p>
          <w:p w14:paraId="304DD79E"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"DefaultValue": ""</w:t>
            </w:r>
          </w:p>
          <w:p w14:paraId="35558C49"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w:t>
            </w:r>
          </w:p>
          <w:p w14:paraId="2DF395BA" w14:textId="77777777" w:rsidR="00023C25" w:rsidRPr="00023C25" w:rsidRDefault="00023C25" w:rsidP="00023C25">
            <w:pPr>
              <w:autoSpaceDE w:val="0"/>
              <w:autoSpaceDN w:val="0"/>
              <w:adjustRightInd w:val="0"/>
              <w:rPr>
                <w:rFonts w:ascii="Fixedsys" w:hAnsi="Fixedsys" w:cs="Times New Roman"/>
                <w:b w:val="0"/>
                <w:noProof/>
                <w:sz w:val="20"/>
                <w:szCs w:val="20"/>
              </w:rPr>
            </w:pPr>
            <w:r w:rsidRPr="00023C25">
              <w:rPr>
                <w:rFonts w:ascii="Fixedsys" w:hAnsi="Fixedsys" w:cs="Times New Roman"/>
                <w:b w:val="0"/>
                <w:noProof/>
                <w:sz w:val="20"/>
                <w:szCs w:val="20"/>
              </w:rPr>
              <w:t xml:space="preserve">      }</w:t>
            </w:r>
          </w:p>
          <w:p w14:paraId="74C3C5CD" w14:textId="77777777" w:rsidR="00023C25" w:rsidRDefault="00023C25" w:rsidP="00023C25">
            <w:pPr>
              <w:rPr>
                <w:spacing w:val="10"/>
              </w:rPr>
            </w:pPr>
            <w:r w:rsidRPr="00023C25">
              <w:rPr>
                <w:rFonts w:ascii="Fixedsys" w:hAnsi="Fixedsys" w:cs="Times New Roman"/>
                <w:b w:val="0"/>
                <w:noProof/>
                <w:sz w:val="20"/>
                <w:szCs w:val="20"/>
              </w:rPr>
              <w:t xml:space="preserve">    ]</w:t>
            </w:r>
          </w:p>
        </w:tc>
      </w:tr>
    </w:tbl>
    <w:p w14:paraId="278DCE76" w14:textId="1B3E8BA2" w:rsidR="00F82F49" w:rsidRDefault="00F82F49" w:rsidP="00023C25">
      <w:pPr>
        <w:ind w:left="720"/>
        <w:rPr>
          <w:spacing w:val="10"/>
        </w:rPr>
      </w:pPr>
    </w:p>
    <w:p w14:paraId="497F86D5" w14:textId="77777777" w:rsidR="00F82F49" w:rsidRDefault="00F82F49">
      <w:pPr>
        <w:rPr>
          <w:spacing w:val="10"/>
        </w:rPr>
      </w:pPr>
      <w:r>
        <w:rPr>
          <w:spacing w:val="10"/>
        </w:rPr>
        <w:br w:type="page"/>
      </w:r>
    </w:p>
    <w:p w14:paraId="3FF3F234" w14:textId="7624B28B" w:rsidR="00EF7473" w:rsidRDefault="00EF7473" w:rsidP="00EF7473">
      <w:pPr>
        <w:pStyle w:val="Heading5"/>
      </w:pPr>
      <w:r>
        <w:lastRenderedPageBreak/>
        <w:t>Media Service Providers</w:t>
      </w:r>
    </w:p>
    <w:p w14:paraId="2FF9B923" w14:textId="4BBECD3B" w:rsidR="0064385B" w:rsidRDefault="0064385B" w:rsidP="0064385B">
      <w:pPr>
        <w:ind w:left="720"/>
      </w:pPr>
      <w:r>
        <w:t>Specifies all controllable and uncontrollable media service applications, such as Netflix, Hulu, TV Tuner, and Spotify</w:t>
      </w:r>
      <w:r w:rsidR="00F82F49">
        <w:t>. Also specifies which component interfaces and their associated Support&lt;feature&gt; properties are supported on each media service.</w:t>
      </w:r>
    </w:p>
    <w:tbl>
      <w:tblPr>
        <w:tblStyle w:val="TableGrid"/>
        <w:tblW w:w="0" w:type="auto"/>
        <w:tblInd w:w="720" w:type="dxa"/>
        <w:tblLook w:val="04A0" w:firstRow="1" w:lastRow="0" w:firstColumn="1" w:lastColumn="0" w:noHBand="0" w:noVBand="1"/>
      </w:tblPr>
      <w:tblGrid>
        <w:gridCol w:w="4469"/>
        <w:gridCol w:w="4161"/>
      </w:tblGrid>
      <w:tr w:rsidR="0064385B" w14:paraId="1E6AB24B" w14:textId="77777777" w:rsidTr="009574A5">
        <w:trPr>
          <w:cnfStyle w:val="100000000000" w:firstRow="1" w:lastRow="0" w:firstColumn="0" w:lastColumn="0" w:oddVBand="0" w:evenVBand="0" w:oddHBand="0" w:evenHBand="0" w:firstRowFirstColumn="0" w:firstRowLastColumn="0" w:lastRowFirstColumn="0" w:lastRowLastColumn="0"/>
        </w:trPr>
        <w:tc>
          <w:tcPr>
            <w:tcW w:w="4999" w:type="dxa"/>
          </w:tcPr>
          <w:p w14:paraId="11B90E24" w14:textId="77777777" w:rsidR="0064385B" w:rsidRDefault="0064385B" w:rsidP="0064385B">
            <w:pPr>
              <w:jc w:val="center"/>
            </w:pPr>
            <w:r>
              <w:t>Property</w:t>
            </w:r>
          </w:p>
        </w:tc>
        <w:tc>
          <w:tcPr>
            <w:tcW w:w="3631" w:type="dxa"/>
          </w:tcPr>
          <w:p w14:paraId="03603F58" w14:textId="77777777" w:rsidR="0064385B" w:rsidRDefault="0064385B" w:rsidP="0064385B">
            <w:pPr>
              <w:jc w:val="center"/>
            </w:pPr>
            <w:r>
              <w:t>Use</w:t>
            </w:r>
          </w:p>
        </w:tc>
      </w:tr>
      <w:tr w:rsidR="0064385B" w14:paraId="4A11E548" w14:textId="77777777" w:rsidTr="009574A5">
        <w:trPr>
          <w:cnfStyle w:val="000000100000" w:firstRow="0" w:lastRow="0" w:firstColumn="0" w:lastColumn="0" w:oddVBand="0" w:evenVBand="0" w:oddHBand="1" w:evenHBand="0" w:firstRowFirstColumn="0" w:firstRowLastColumn="0" w:lastRowFirstColumn="0" w:lastRowLastColumn="0"/>
        </w:trPr>
        <w:tc>
          <w:tcPr>
            <w:tcW w:w="4999" w:type="dxa"/>
          </w:tcPr>
          <w:p w14:paraId="7E4697DF" w14:textId="58477B31" w:rsidR="0064385B" w:rsidRDefault="00A302AD" w:rsidP="0064385B">
            <w:r>
              <w:t>SupportsMediaServices</w:t>
            </w:r>
          </w:p>
        </w:tc>
        <w:tc>
          <w:tcPr>
            <w:tcW w:w="3631" w:type="dxa"/>
          </w:tcPr>
          <w:p w14:paraId="753D41CA" w14:textId="318C85F1" w:rsidR="0064385B" w:rsidRDefault="009574A5" w:rsidP="0064385B">
            <w:r>
              <w:t>Specifies if media services are supported</w:t>
            </w:r>
          </w:p>
        </w:tc>
      </w:tr>
      <w:tr w:rsidR="0064385B" w14:paraId="702F89B8" w14:textId="77777777" w:rsidTr="009574A5">
        <w:trPr>
          <w:cnfStyle w:val="000000010000" w:firstRow="0" w:lastRow="0" w:firstColumn="0" w:lastColumn="0" w:oddVBand="0" w:evenVBand="0" w:oddHBand="0" w:evenHBand="1" w:firstRowFirstColumn="0" w:firstRowLastColumn="0" w:lastRowFirstColumn="0" w:lastRowLastColumn="0"/>
        </w:trPr>
        <w:tc>
          <w:tcPr>
            <w:tcW w:w="4999" w:type="dxa"/>
          </w:tcPr>
          <w:p w14:paraId="2B95E196" w14:textId="79F3DB15" w:rsidR="0064385B" w:rsidRDefault="00A302AD" w:rsidP="0064385B">
            <w:r>
              <w:t>HasDirectAccessToApps</w:t>
            </w:r>
          </w:p>
        </w:tc>
        <w:tc>
          <w:tcPr>
            <w:tcW w:w="3631" w:type="dxa"/>
          </w:tcPr>
          <w:p w14:paraId="2FFBF695" w14:textId="3E8A3F9E" w:rsidR="0064385B" w:rsidRDefault="009574A5" w:rsidP="009574A5">
            <w:r>
              <w:t>Specifies if this driver is able to issue commands to select certain media services</w:t>
            </w:r>
          </w:p>
        </w:tc>
      </w:tr>
      <w:tr w:rsidR="0064385B" w14:paraId="46EB515C" w14:textId="77777777" w:rsidTr="009574A5">
        <w:trPr>
          <w:cnfStyle w:val="000000100000" w:firstRow="0" w:lastRow="0" w:firstColumn="0" w:lastColumn="0" w:oddVBand="0" w:evenVBand="0" w:oddHBand="1" w:evenHBand="0" w:firstRowFirstColumn="0" w:firstRowLastColumn="0" w:lastRowFirstColumn="0" w:lastRowLastColumn="0"/>
        </w:trPr>
        <w:tc>
          <w:tcPr>
            <w:tcW w:w="4999" w:type="dxa"/>
          </w:tcPr>
          <w:p w14:paraId="6AC33EA5" w14:textId="59D433BD" w:rsidR="0064385B" w:rsidRDefault="00A302AD" w:rsidP="0064385B">
            <w:r>
              <w:t>SupportsActiveMediaServiceFeedback</w:t>
            </w:r>
          </w:p>
        </w:tc>
        <w:tc>
          <w:tcPr>
            <w:tcW w:w="3631" w:type="dxa"/>
          </w:tcPr>
          <w:p w14:paraId="5F4721DF" w14:textId="6787D3B4" w:rsidR="0064385B" w:rsidRDefault="009574A5" w:rsidP="0064385B">
            <w:r>
              <w:t>Specifies if the driver supports reporting the current active media service</w:t>
            </w:r>
          </w:p>
        </w:tc>
      </w:tr>
      <w:tr w:rsidR="0064385B" w14:paraId="2D9AAED5" w14:textId="77777777" w:rsidTr="009574A5">
        <w:trPr>
          <w:cnfStyle w:val="000000010000" w:firstRow="0" w:lastRow="0" w:firstColumn="0" w:lastColumn="0" w:oddVBand="0" w:evenVBand="0" w:oddHBand="0" w:evenHBand="1" w:firstRowFirstColumn="0" w:firstRowLastColumn="0" w:lastRowFirstColumn="0" w:lastRowLastColumn="0"/>
        </w:trPr>
        <w:tc>
          <w:tcPr>
            <w:tcW w:w="4999" w:type="dxa"/>
          </w:tcPr>
          <w:p w14:paraId="4C9D1F19" w14:textId="0E4E6E89" w:rsidR="0064385B" w:rsidRDefault="009574A5" w:rsidP="0064385B">
            <w:r>
              <w:t>SupportsActiveMediaServiceStateFeedback</w:t>
            </w:r>
          </w:p>
        </w:tc>
        <w:tc>
          <w:tcPr>
            <w:tcW w:w="3631" w:type="dxa"/>
          </w:tcPr>
          <w:p w14:paraId="42BED268" w14:textId="441D2216" w:rsidR="0064385B" w:rsidRDefault="009574A5" w:rsidP="0064385B">
            <w:r>
              <w:t>Specifies if the driver supports reporting the current active media service’ service state</w:t>
            </w:r>
          </w:p>
        </w:tc>
      </w:tr>
      <w:tr w:rsidR="009574A5" w14:paraId="7349C121" w14:textId="77777777" w:rsidTr="009574A5">
        <w:trPr>
          <w:cnfStyle w:val="000000100000" w:firstRow="0" w:lastRow="0" w:firstColumn="0" w:lastColumn="0" w:oddVBand="0" w:evenVBand="0" w:oddHBand="1" w:evenHBand="0" w:firstRowFirstColumn="0" w:firstRowLastColumn="0" w:lastRowFirstColumn="0" w:lastRowLastColumn="0"/>
        </w:trPr>
        <w:tc>
          <w:tcPr>
            <w:tcW w:w="4999" w:type="dxa"/>
          </w:tcPr>
          <w:p w14:paraId="6B395813" w14:textId="38AD8256" w:rsidR="009574A5" w:rsidRDefault="009574A5" w:rsidP="0064385B">
            <w:r>
              <w:t>SupportsMediaServiceSubscriptionStateFeedback</w:t>
            </w:r>
          </w:p>
        </w:tc>
        <w:tc>
          <w:tcPr>
            <w:tcW w:w="3631" w:type="dxa"/>
          </w:tcPr>
          <w:p w14:paraId="11F4B17D" w14:textId="5053BD53" w:rsidR="009574A5" w:rsidRDefault="009574A5" w:rsidP="0064385B">
            <w:r>
              <w:t>Specifies if the driver supports reporting the current active media service’s subscription state</w:t>
            </w:r>
          </w:p>
        </w:tc>
      </w:tr>
      <w:tr w:rsidR="009574A5" w14:paraId="2F54CD95" w14:textId="77777777" w:rsidTr="009574A5">
        <w:trPr>
          <w:cnfStyle w:val="000000010000" w:firstRow="0" w:lastRow="0" w:firstColumn="0" w:lastColumn="0" w:oddVBand="0" w:evenVBand="0" w:oddHBand="0" w:evenHBand="1" w:firstRowFirstColumn="0" w:firstRowLastColumn="0" w:lastRowFirstColumn="0" w:lastRowLastColumn="0"/>
        </w:trPr>
        <w:tc>
          <w:tcPr>
            <w:tcW w:w="4999" w:type="dxa"/>
          </w:tcPr>
          <w:p w14:paraId="627C329C" w14:textId="7B4B2379" w:rsidR="009574A5" w:rsidRDefault="009574A5" w:rsidP="0064385B">
            <w:r>
              <w:t>Available Services</w:t>
            </w:r>
          </w:p>
        </w:tc>
        <w:tc>
          <w:tcPr>
            <w:tcW w:w="3631" w:type="dxa"/>
          </w:tcPr>
          <w:p w14:paraId="51AE85EE" w14:textId="0E1B6A64" w:rsidR="009574A5" w:rsidRDefault="009574A5" w:rsidP="0064385B">
            <w:r>
              <w:t>List of available media services (defined later)</w:t>
            </w:r>
          </w:p>
        </w:tc>
      </w:tr>
      <w:tr w:rsidR="009574A5" w14:paraId="40995A6A" w14:textId="77777777" w:rsidTr="009574A5">
        <w:trPr>
          <w:cnfStyle w:val="000000100000" w:firstRow="0" w:lastRow="0" w:firstColumn="0" w:lastColumn="0" w:oddVBand="0" w:evenVBand="0" w:oddHBand="1" w:evenHBand="0" w:firstRowFirstColumn="0" w:firstRowLastColumn="0" w:lastRowFirstColumn="0" w:lastRowLastColumn="0"/>
        </w:trPr>
        <w:tc>
          <w:tcPr>
            <w:tcW w:w="4999" w:type="dxa"/>
          </w:tcPr>
          <w:p w14:paraId="06CA9753" w14:textId="296FAF3E" w:rsidR="009574A5" w:rsidRDefault="009574A5" w:rsidP="0064385B">
            <w:r w:rsidRPr="008B7BD1">
              <w:rPr>
                <w:rFonts w:ascii="Fixedsys" w:hAnsi="Fixedsys"/>
                <w:spacing w:val="10"/>
                <w:sz w:val="20"/>
                <w:szCs w:val="20"/>
              </w:rPr>
              <w:t>MediaServicePollCommand</w:t>
            </w:r>
          </w:p>
        </w:tc>
        <w:tc>
          <w:tcPr>
            <w:tcW w:w="3631" w:type="dxa"/>
          </w:tcPr>
          <w:p w14:paraId="251C0FDD" w14:textId="0080A745" w:rsidR="009574A5" w:rsidRDefault="009574A5" w:rsidP="0064385B">
            <w:r>
              <w:t>The command to send to the device that will poll it for the active media service. This does not have to be set if the InputPoll command retrieves this information</w:t>
            </w:r>
          </w:p>
        </w:tc>
      </w:tr>
      <w:tr w:rsidR="009574A5" w14:paraId="53DCED2B" w14:textId="77777777" w:rsidTr="009574A5">
        <w:trPr>
          <w:cnfStyle w:val="000000010000" w:firstRow="0" w:lastRow="0" w:firstColumn="0" w:lastColumn="0" w:oddVBand="0" w:evenVBand="0" w:oddHBand="0" w:evenHBand="1" w:firstRowFirstColumn="0" w:firstRowLastColumn="0" w:lastRowFirstColumn="0" w:lastRowLastColumn="0"/>
        </w:trPr>
        <w:tc>
          <w:tcPr>
            <w:tcW w:w="4999" w:type="dxa"/>
          </w:tcPr>
          <w:p w14:paraId="6DA03C3C" w14:textId="38F9B5E2" w:rsidR="009574A5" w:rsidRPr="008B7BD1" w:rsidRDefault="009574A5" w:rsidP="0064385B">
            <w:pPr>
              <w:rPr>
                <w:rFonts w:ascii="Fixedsys" w:hAnsi="Fixedsys"/>
                <w:spacing w:val="10"/>
                <w:sz w:val="20"/>
                <w:szCs w:val="20"/>
              </w:rPr>
            </w:pPr>
            <w:r w:rsidRPr="008B7BD1">
              <w:rPr>
                <w:rFonts w:ascii="Fixedsys" w:hAnsi="Fixedsys"/>
                <w:spacing w:val="10"/>
                <w:sz w:val="20"/>
                <w:szCs w:val="20"/>
              </w:rPr>
              <w:t>MediaServicePollingEnabled</w:t>
            </w:r>
          </w:p>
        </w:tc>
        <w:tc>
          <w:tcPr>
            <w:tcW w:w="3631" w:type="dxa"/>
          </w:tcPr>
          <w:p w14:paraId="3733A8BB" w14:textId="2C10FFA5" w:rsidR="009574A5" w:rsidRDefault="00114BE0" w:rsidP="0064385B">
            <w:r>
              <w:t>Specifies if this driver should send the MediaServicePollCommand. Set this to false if InputPoll is retrieving the media service feedback</w:t>
            </w:r>
          </w:p>
        </w:tc>
      </w:tr>
      <w:tr w:rsidR="009574A5" w14:paraId="7EFC5493" w14:textId="77777777" w:rsidTr="009574A5">
        <w:trPr>
          <w:cnfStyle w:val="000000100000" w:firstRow="0" w:lastRow="0" w:firstColumn="0" w:lastColumn="0" w:oddVBand="0" w:evenVBand="0" w:oddHBand="1" w:evenHBand="0" w:firstRowFirstColumn="0" w:firstRowLastColumn="0" w:lastRowFirstColumn="0" w:lastRowLastColumn="0"/>
        </w:trPr>
        <w:tc>
          <w:tcPr>
            <w:tcW w:w="4999" w:type="dxa"/>
          </w:tcPr>
          <w:p w14:paraId="79B03B6E" w14:textId="5FA5D767" w:rsidR="009574A5" w:rsidRPr="008B7BD1" w:rsidRDefault="009574A5" w:rsidP="0064385B">
            <w:pPr>
              <w:rPr>
                <w:rFonts w:ascii="Fixedsys" w:hAnsi="Fixedsys"/>
                <w:spacing w:val="10"/>
                <w:sz w:val="20"/>
                <w:szCs w:val="20"/>
              </w:rPr>
            </w:pPr>
            <w:r w:rsidRPr="008B7BD1">
              <w:rPr>
                <w:rFonts w:ascii="Fixedsys" w:hAnsi="Fixedsys"/>
                <w:spacing w:val="10"/>
                <w:sz w:val="20"/>
                <w:szCs w:val="20"/>
              </w:rPr>
              <w:t>MediaServiceSubscriptionStatePollCommand</w:t>
            </w:r>
          </w:p>
        </w:tc>
        <w:tc>
          <w:tcPr>
            <w:tcW w:w="3631" w:type="dxa"/>
          </w:tcPr>
          <w:p w14:paraId="78E4DCEC" w14:textId="4E1248D7" w:rsidR="009574A5" w:rsidRDefault="00953A07" w:rsidP="0064385B">
            <w:r>
              <w:t>The command to send to the device to get the current subscription state of a media service</w:t>
            </w:r>
          </w:p>
        </w:tc>
      </w:tr>
      <w:tr w:rsidR="009574A5" w14:paraId="70D9C0D8" w14:textId="77777777" w:rsidTr="009574A5">
        <w:trPr>
          <w:cnfStyle w:val="000000010000" w:firstRow="0" w:lastRow="0" w:firstColumn="0" w:lastColumn="0" w:oddVBand="0" w:evenVBand="0" w:oddHBand="0" w:evenHBand="1" w:firstRowFirstColumn="0" w:firstRowLastColumn="0" w:lastRowFirstColumn="0" w:lastRowLastColumn="0"/>
        </w:trPr>
        <w:tc>
          <w:tcPr>
            <w:tcW w:w="4999" w:type="dxa"/>
          </w:tcPr>
          <w:p w14:paraId="3EEF7ED9" w14:textId="1459DBE4" w:rsidR="009574A5" w:rsidRPr="008B7BD1" w:rsidRDefault="009574A5" w:rsidP="0064385B">
            <w:pPr>
              <w:rPr>
                <w:rFonts w:ascii="Fixedsys" w:hAnsi="Fixedsys"/>
                <w:spacing w:val="10"/>
                <w:sz w:val="20"/>
                <w:szCs w:val="20"/>
              </w:rPr>
            </w:pPr>
            <w:r w:rsidRPr="008B7BD1">
              <w:rPr>
                <w:rFonts w:ascii="Fixedsys" w:hAnsi="Fixedsys"/>
                <w:spacing w:val="10"/>
                <w:sz w:val="20"/>
                <w:szCs w:val="20"/>
              </w:rPr>
              <w:t>MediaServiceSubscriptionStatePollingEnabled</w:t>
            </w:r>
          </w:p>
        </w:tc>
        <w:tc>
          <w:tcPr>
            <w:tcW w:w="3631" w:type="dxa"/>
          </w:tcPr>
          <w:p w14:paraId="04E218B0" w14:textId="0EB5A63D" w:rsidR="009574A5" w:rsidRDefault="00953A07" w:rsidP="0064385B">
            <w:r>
              <w:t xml:space="preserve">True if </w:t>
            </w:r>
            <w:r w:rsidRPr="008B7BD1">
              <w:rPr>
                <w:rFonts w:ascii="Fixedsys" w:hAnsi="Fixedsys"/>
                <w:spacing w:val="10"/>
                <w:sz w:val="20"/>
                <w:szCs w:val="20"/>
              </w:rPr>
              <w:t>MediaServiceSubscriptionStatePollCommand</w:t>
            </w:r>
            <w:r>
              <w:rPr>
                <w:rFonts w:ascii="Fixedsys" w:hAnsi="Fixedsys"/>
                <w:spacing w:val="10"/>
                <w:sz w:val="20"/>
                <w:szCs w:val="20"/>
              </w:rPr>
              <w:t xml:space="preserve"> should be sent to the device</w:t>
            </w:r>
          </w:p>
        </w:tc>
      </w:tr>
      <w:tr w:rsidR="009574A5" w14:paraId="5064CB5E" w14:textId="77777777" w:rsidTr="009574A5">
        <w:trPr>
          <w:cnfStyle w:val="000000100000" w:firstRow="0" w:lastRow="0" w:firstColumn="0" w:lastColumn="0" w:oddVBand="0" w:evenVBand="0" w:oddHBand="1" w:evenHBand="0" w:firstRowFirstColumn="0" w:firstRowLastColumn="0" w:lastRowFirstColumn="0" w:lastRowLastColumn="0"/>
        </w:trPr>
        <w:tc>
          <w:tcPr>
            <w:tcW w:w="4999" w:type="dxa"/>
          </w:tcPr>
          <w:p w14:paraId="46153D38" w14:textId="4D21CF83" w:rsidR="009574A5" w:rsidRPr="008B7BD1" w:rsidRDefault="00B85CBC" w:rsidP="00B85CBC">
            <w:pPr>
              <w:rPr>
                <w:rFonts w:ascii="Fixedsys" w:hAnsi="Fixedsys"/>
                <w:spacing w:val="10"/>
                <w:sz w:val="20"/>
                <w:szCs w:val="20"/>
              </w:rPr>
            </w:pPr>
            <w:r w:rsidRPr="008B7BD1">
              <w:rPr>
                <w:rFonts w:ascii="Fixedsys" w:hAnsi="Fixedsys"/>
                <w:spacing w:val="10"/>
                <w:sz w:val="20"/>
                <w:szCs w:val="20"/>
              </w:rPr>
              <w:t>MediaServicePlaybackStatePollCommand</w:t>
            </w:r>
          </w:p>
        </w:tc>
        <w:tc>
          <w:tcPr>
            <w:tcW w:w="3631" w:type="dxa"/>
          </w:tcPr>
          <w:p w14:paraId="37DA6516" w14:textId="52D88223" w:rsidR="009574A5" w:rsidRDefault="00F82F49" w:rsidP="0064385B">
            <w:r>
              <w:t>The command to send to the device to get the current playback state of the active media service</w:t>
            </w:r>
          </w:p>
        </w:tc>
      </w:tr>
      <w:tr w:rsidR="009574A5" w14:paraId="5FE8E803" w14:textId="77777777" w:rsidTr="009574A5">
        <w:trPr>
          <w:cnfStyle w:val="000000010000" w:firstRow="0" w:lastRow="0" w:firstColumn="0" w:lastColumn="0" w:oddVBand="0" w:evenVBand="0" w:oddHBand="0" w:evenHBand="1" w:firstRowFirstColumn="0" w:firstRowLastColumn="0" w:lastRowFirstColumn="0" w:lastRowLastColumn="0"/>
        </w:trPr>
        <w:tc>
          <w:tcPr>
            <w:tcW w:w="4999" w:type="dxa"/>
          </w:tcPr>
          <w:p w14:paraId="7CA3EC5B" w14:textId="466758B5" w:rsidR="009574A5" w:rsidRPr="008B7BD1" w:rsidRDefault="009574A5" w:rsidP="0064385B">
            <w:pPr>
              <w:rPr>
                <w:rFonts w:ascii="Fixedsys" w:hAnsi="Fixedsys"/>
                <w:spacing w:val="10"/>
                <w:sz w:val="20"/>
                <w:szCs w:val="20"/>
              </w:rPr>
            </w:pPr>
            <w:r w:rsidRPr="008B7BD1">
              <w:rPr>
                <w:rFonts w:ascii="Fixedsys" w:hAnsi="Fixedsys"/>
                <w:spacing w:val="10"/>
                <w:sz w:val="20"/>
                <w:szCs w:val="20"/>
              </w:rPr>
              <w:t>MediaServicePlaybackStatePollingEnabled</w:t>
            </w:r>
          </w:p>
        </w:tc>
        <w:tc>
          <w:tcPr>
            <w:tcW w:w="3631" w:type="dxa"/>
          </w:tcPr>
          <w:p w14:paraId="37AF6CAD" w14:textId="29AB194F" w:rsidR="009574A5" w:rsidRDefault="00B85CBC" w:rsidP="0064385B">
            <w:r>
              <w:t xml:space="preserve">True if </w:t>
            </w:r>
            <w:r w:rsidRPr="008B7BD1">
              <w:rPr>
                <w:rFonts w:ascii="Fixedsys" w:hAnsi="Fixedsys"/>
                <w:spacing w:val="10"/>
                <w:sz w:val="20"/>
                <w:szCs w:val="20"/>
              </w:rPr>
              <w:t>MediaServicePlaybackStatePollCommand</w:t>
            </w:r>
            <w:r>
              <w:rPr>
                <w:rFonts w:ascii="Fixedsys" w:hAnsi="Fixedsys"/>
                <w:spacing w:val="10"/>
                <w:sz w:val="20"/>
                <w:szCs w:val="20"/>
              </w:rPr>
              <w:t xml:space="preserve"> should be sent to the device</w:t>
            </w:r>
          </w:p>
        </w:tc>
      </w:tr>
    </w:tbl>
    <w:p w14:paraId="2231ED0F" w14:textId="139D32FA" w:rsidR="00F82F49" w:rsidRDefault="00F82F49" w:rsidP="0064385B">
      <w:pPr>
        <w:ind w:left="720"/>
      </w:pPr>
    </w:p>
    <w:p w14:paraId="10B9569F" w14:textId="77777777" w:rsidR="00F82F49" w:rsidRDefault="00F82F49">
      <w:r>
        <w:br w:type="page"/>
      </w:r>
    </w:p>
    <w:p w14:paraId="2768B4A4" w14:textId="2E22782E" w:rsidR="00F82F49" w:rsidRDefault="00F82F49" w:rsidP="0064385B">
      <w:pPr>
        <w:ind w:left="720"/>
      </w:pPr>
      <w:r>
        <w:lastRenderedPageBreak/>
        <w:t>A Media service is defined as</w:t>
      </w:r>
    </w:p>
    <w:tbl>
      <w:tblPr>
        <w:tblStyle w:val="TableGrid"/>
        <w:tblW w:w="0" w:type="auto"/>
        <w:tblInd w:w="720" w:type="dxa"/>
        <w:tblLook w:val="04A0" w:firstRow="1" w:lastRow="0" w:firstColumn="1" w:lastColumn="0" w:noHBand="0" w:noVBand="1"/>
      </w:tblPr>
      <w:tblGrid>
        <w:gridCol w:w="2515"/>
        <w:gridCol w:w="6115"/>
      </w:tblGrid>
      <w:tr w:rsidR="00F82F49" w14:paraId="77899989" w14:textId="77777777" w:rsidTr="00F82F49">
        <w:trPr>
          <w:cnfStyle w:val="100000000000" w:firstRow="1" w:lastRow="0" w:firstColumn="0" w:lastColumn="0" w:oddVBand="0" w:evenVBand="0" w:oddHBand="0" w:evenHBand="0" w:firstRowFirstColumn="0" w:firstRowLastColumn="0" w:lastRowFirstColumn="0" w:lastRowLastColumn="0"/>
        </w:trPr>
        <w:tc>
          <w:tcPr>
            <w:tcW w:w="2515" w:type="dxa"/>
          </w:tcPr>
          <w:p w14:paraId="10AD9D21" w14:textId="77777777" w:rsidR="00F82F49" w:rsidRDefault="00F82F49" w:rsidP="00BC53ED">
            <w:pPr>
              <w:jc w:val="center"/>
            </w:pPr>
            <w:r>
              <w:t>Property</w:t>
            </w:r>
          </w:p>
        </w:tc>
        <w:tc>
          <w:tcPr>
            <w:tcW w:w="6115" w:type="dxa"/>
          </w:tcPr>
          <w:p w14:paraId="6F71B069" w14:textId="77777777" w:rsidR="00F82F49" w:rsidRDefault="00F82F49" w:rsidP="00BC53ED">
            <w:pPr>
              <w:jc w:val="center"/>
            </w:pPr>
            <w:r>
              <w:t>Use</w:t>
            </w:r>
          </w:p>
        </w:tc>
      </w:tr>
      <w:tr w:rsidR="00F82F49" w14:paraId="380E5E64" w14:textId="77777777" w:rsidTr="00F82F49">
        <w:trPr>
          <w:cnfStyle w:val="000000100000" w:firstRow="0" w:lastRow="0" w:firstColumn="0" w:lastColumn="0" w:oddVBand="0" w:evenVBand="0" w:oddHBand="1" w:evenHBand="0" w:firstRowFirstColumn="0" w:firstRowLastColumn="0" w:lastRowFirstColumn="0" w:lastRowLastColumn="0"/>
        </w:trPr>
        <w:tc>
          <w:tcPr>
            <w:tcW w:w="2515" w:type="dxa"/>
          </w:tcPr>
          <w:p w14:paraId="74D42476" w14:textId="265193C9" w:rsidR="00F82F49" w:rsidRDefault="00F82F49" w:rsidP="00BC53ED">
            <w:r>
              <w:t>Id</w:t>
            </w:r>
          </w:p>
        </w:tc>
        <w:tc>
          <w:tcPr>
            <w:tcW w:w="6115" w:type="dxa"/>
          </w:tcPr>
          <w:p w14:paraId="0987C146" w14:textId="6DFF5BB8" w:rsidR="00F82F49" w:rsidRDefault="00F82F49" w:rsidP="00BC53ED">
            <w:r>
              <w:t>Unique ID for the media service</w:t>
            </w:r>
          </w:p>
        </w:tc>
      </w:tr>
      <w:tr w:rsidR="00F82F49" w14:paraId="071EEDBE" w14:textId="77777777" w:rsidTr="00F82F49">
        <w:trPr>
          <w:cnfStyle w:val="000000010000" w:firstRow="0" w:lastRow="0" w:firstColumn="0" w:lastColumn="0" w:oddVBand="0" w:evenVBand="0" w:oddHBand="0" w:evenHBand="1" w:firstRowFirstColumn="0" w:firstRowLastColumn="0" w:lastRowFirstColumn="0" w:lastRowLastColumn="0"/>
        </w:trPr>
        <w:tc>
          <w:tcPr>
            <w:tcW w:w="2515" w:type="dxa"/>
          </w:tcPr>
          <w:p w14:paraId="1A47F281" w14:textId="5C5059CC" w:rsidR="00F82F49" w:rsidRDefault="00F82F49" w:rsidP="00BC53ED">
            <w:r>
              <w:t>FriendlyName</w:t>
            </w:r>
          </w:p>
        </w:tc>
        <w:tc>
          <w:tcPr>
            <w:tcW w:w="6115" w:type="dxa"/>
          </w:tcPr>
          <w:p w14:paraId="552EFFFA" w14:textId="49539C51" w:rsidR="00F82F49" w:rsidRDefault="00F82F49" w:rsidP="00BC53ED">
            <w:r>
              <w:t>A friendly name</w:t>
            </w:r>
          </w:p>
        </w:tc>
      </w:tr>
      <w:tr w:rsidR="00F82F49" w14:paraId="63E245E1" w14:textId="77777777" w:rsidTr="00F82F49">
        <w:trPr>
          <w:cnfStyle w:val="000000100000" w:firstRow="0" w:lastRow="0" w:firstColumn="0" w:lastColumn="0" w:oddVBand="0" w:evenVBand="0" w:oddHBand="1" w:evenHBand="0" w:firstRowFirstColumn="0" w:firstRowLastColumn="0" w:lastRowFirstColumn="0" w:lastRowLastColumn="0"/>
        </w:trPr>
        <w:tc>
          <w:tcPr>
            <w:tcW w:w="2515" w:type="dxa"/>
          </w:tcPr>
          <w:p w14:paraId="48935648" w14:textId="21DF40C3" w:rsidR="00F82F49" w:rsidRDefault="00F82F49" w:rsidP="00BC53ED">
            <w:r>
              <w:t>Command</w:t>
            </w:r>
          </w:p>
        </w:tc>
        <w:tc>
          <w:tcPr>
            <w:tcW w:w="6115" w:type="dxa"/>
          </w:tcPr>
          <w:p w14:paraId="5761F434" w14:textId="6A3C448D" w:rsidR="00F82F49" w:rsidRDefault="00F82F49" w:rsidP="00BC53ED">
            <w:r>
              <w:t>The command string to send to the device to select this service</w:t>
            </w:r>
          </w:p>
        </w:tc>
      </w:tr>
      <w:tr w:rsidR="00F82F49" w14:paraId="613853E6" w14:textId="77777777" w:rsidTr="00F82F49">
        <w:trPr>
          <w:cnfStyle w:val="000000010000" w:firstRow="0" w:lastRow="0" w:firstColumn="0" w:lastColumn="0" w:oddVBand="0" w:evenVBand="0" w:oddHBand="0" w:evenHBand="1" w:firstRowFirstColumn="0" w:firstRowLastColumn="0" w:lastRowFirstColumn="0" w:lastRowLastColumn="0"/>
        </w:trPr>
        <w:tc>
          <w:tcPr>
            <w:tcW w:w="2515" w:type="dxa"/>
          </w:tcPr>
          <w:p w14:paraId="032FAB39" w14:textId="442186D4" w:rsidR="00F82F49" w:rsidRDefault="00F82F49" w:rsidP="00BC53ED">
            <w:r>
              <w:t>IsBranded</w:t>
            </w:r>
          </w:p>
        </w:tc>
        <w:tc>
          <w:tcPr>
            <w:tcW w:w="6115" w:type="dxa"/>
          </w:tcPr>
          <w:p w14:paraId="56C86786" w14:textId="21E136EF" w:rsidR="00F82F49" w:rsidRDefault="00F82F49" w:rsidP="00BC53ED">
            <w:r>
              <w:t>True if the friendly name is a branded name</w:t>
            </w:r>
          </w:p>
        </w:tc>
      </w:tr>
      <w:tr w:rsidR="00F82F49" w14:paraId="5D208FD6" w14:textId="77777777" w:rsidTr="00F82F49">
        <w:trPr>
          <w:cnfStyle w:val="000000100000" w:firstRow="0" w:lastRow="0" w:firstColumn="0" w:lastColumn="0" w:oddVBand="0" w:evenVBand="0" w:oddHBand="1" w:evenHBand="0" w:firstRowFirstColumn="0" w:firstRowLastColumn="0" w:lastRowFirstColumn="0" w:lastRowLastColumn="0"/>
        </w:trPr>
        <w:tc>
          <w:tcPr>
            <w:tcW w:w="2515" w:type="dxa"/>
          </w:tcPr>
          <w:p w14:paraId="65E9D0D1" w14:textId="7EFAC158" w:rsidR="00F82F49" w:rsidRDefault="00F82F49" w:rsidP="00BC53ED">
            <w:r>
              <w:t>IsSelectable</w:t>
            </w:r>
          </w:p>
        </w:tc>
        <w:tc>
          <w:tcPr>
            <w:tcW w:w="6115" w:type="dxa"/>
          </w:tcPr>
          <w:p w14:paraId="55FCC50E" w14:textId="5A48E290" w:rsidR="00F82F49" w:rsidRDefault="00F82F49" w:rsidP="00BC53ED">
            <w:r>
              <w:t>True if this media service is selectable. If a media service is not selectable, then it cannot be supported by ActiveMediaServiceFeedback.</w:t>
            </w:r>
          </w:p>
        </w:tc>
      </w:tr>
      <w:tr w:rsidR="00F82F49" w14:paraId="6F6A3F26" w14:textId="77777777" w:rsidTr="00F82F49">
        <w:trPr>
          <w:cnfStyle w:val="000000010000" w:firstRow="0" w:lastRow="0" w:firstColumn="0" w:lastColumn="0" w:oddVBand="0" w:evenVBand="0" w:oddHBand="0" w:evenHBand="1" w:firstRowFirstColumn="0" w:firstRowLastColumn="0" w:lastRowFirstColumn="0" w:lastRowLastColumn="0"/>
        </w:trPr>
        <w:tc>
          <w:tcPr>
            <w:tcW w:w="2515" w:type="dxa"/>
          </w:tcPr>
          <w:p w14:paraId="4D973516" w14:textId="38487162" w:rsidR="00F82F49" w:rsidRDefault="00F82F49" w:rsidP="00BC53ED">
            <w:r>
              <w:t>SupportedFeatureData</w:t>
            </w:r>
          </w:p>
        </w:tc>
        <w:tc>
          <w:tcPr>
            <w:tcW w:w="6115" w:type="dxa"/>
          </w:tcPr>
          <w:p w14:paraId="3CDC6DBA" w14:textId="444670A8" w:rsidR="00F82F49" w:rsidRDefault="00F82F49" w:rsidP="00BC53ED">
            <w:r>
              <w:t xml:space="preserve">Defines which component interfaces are supported when this media service is in-use, and which associated Supports&lt;feature&gt; properties are still supported. </w:t>
            </w:r>
          </w:p>
        </w:tc>
      </w:tr>
    </w:tbl>
    <w:p w14:paraId="278F1AE8" w14:textId="00C0973A" w:rsidR="00F82F49" w:rsidRDefault="00F82F49" w:rsidP="0064385B">
      <w:pPr>
        <w:ind w:left="720"/>
      </w:pPr>
    </w:p>
    <w:p w14:paraId="3235C658" w14:textId="21C5CB8B" w:rsidR="00F82F49" w:rsidRDefault="00F82F49" w:rsidP="0064385B">
      <w:pPr>
        <w:ind w:left="720"/>
      </w:pPr>
      <w:r>
        <w:t>Media service feedback is handled with the following properties *only active media service feedback is supported in the framework. A driver can implement this on their own:</w:t>
      </w:r>
    </w:p>
    <w:tbl>
      <w:tblPr>
        <w:tblStyle w:val="TableGrid"/>
        <w:tblW w:w="0" w:type="auto"/>
        <w:tblInd w:w="720" w:type="dxa"/>
        <w:tblLook w:val="04A0" w:firstRow="1" w:lastRow="0" w:firstColumn="1" w:lastColumn="0" w:noHBand="0" w:noVBand="1"/>
      </w:tblPr>
      <w:tblGrid>
        <w:gridCol w:w="2979"/>
        <w:gridCol w:w="5651"/>
      </w:tblGrid>
      <w:tr w:rsidR="00F82F49" w14:paraId="047C73C6" w14:textId="77777777" w:rsidTr="00F82F49">
        <w:trPr>
          <w:cnfStyle w:val="100000000000" w:firstRow="1" w:lastRow="0" w:firstColumn="0" w:lastColumn="0" w:oddVBand="0" w:evenVBand="0" w:oddHBand="0" w:evenHBand="0" w:firstRowFirstColumn="0" w:firstRowLastColumn="0" w:lastRowFirstColumn="0" w:lastRowLastColumn="0"/>
        </w:trPr>
        <w:tc>
          <w:tcPr>
            <w:tcW w:w="2979" w:type="dxa"/>
          </w:tcPr>
          <w:p w14:paraId="5406EB38" w14:textId="77777777" w:rsidR="00F82F49" w:rsidRDefault="00F82F49" w:rsidP="00BC53ED">
            <w:pPr>
              <w:jc w:val="center"/>
            </w:pPr>
            <w:r>
              <w:t>Property</w:t>
            </w:r>
          </w:p>
        </w:tc>
        <w:tc>
          <w:tcPr>
            <w:tcW w:w="5651" w:type="dxa"/>
          </w:tcPr>
          <w:p w14:paraId="287AA799" w14:textId="77777777" w:rsidR="00F82F49" w:rsidRDefault="00F82F49" w:rsidP="00BC53ED">
            <w:pPr>
              <w:jc w:val="center"/>
            </w:pPr>
            <w:r>
              <w:t>Use</w:t>
            </w:r>
          </w:p>
        </w:tc>
      </w:tr>
      <w:tr w:rsidR="00F82F49" w14:paraId="40617B5C" w14:textId="77777777" w:rsidTr="00F82F49">
        <w:trPr>
          <w:cnfStyle w:val="000000100000" w:firstRow="0" w:lastRow="0" w:firstColumn="0" w:lastColumn="0" w:oddVBand="0" w:evenVBand="0" w:oddHBand="1" w:evenHBand="0" w:firstRowFirstColumn="0" w:firstRowLastColumn="0" w:lastRowFirstColumn="0" w:lastRowLastColumn="0"/>
        </w:trPr>
        <w:tc>
          <w:tcPr>
            <w:tcW w:w="2979" w:type="dxa"/>
          </w:tcPr>
          <w:p w14:paraId="35722894" w14:textId="0104CF69" w:rsidR="00F82F49" w:rsidRDefault="00F82F49" w:rsidP="00BC53ED">
            <w:r w:rsidRPr="008B7BD1">
              <w:rPr>
                <w:rFonts w:ascii="Fixedsys" w:hAnsi="Fixedsys"/>
                <w:spacing w:val="10"/>
                <w:sz w:val="20"/>
                <w:szCs w:val="20"/>
              </w:rPr>
              <w:t>GroupHeader</w:t>
            </w:r>
          </w:p>
        </w:tc>
        <w:tc>
          <w:tcPr>
            <w:tcW w:w="5651" w:type="dxa"/>
          </w:tcPr>
          <w:p w14:paraId="778B91B3" w14:textId="77777777" w:rsidR="00F82F49" w:rsidRDefault="00F82F49" w:rsidP="00BC53ED">
            <w:r>
              <w:t>Unique ID for the media service</w:t>
            </w:r>
          </w:p>
        </w:tc>
      </w:tr>
      <w:tr w:rsidR="00F82F49" w14:paraId="3F104B81" w14:textId="77777777" w:rsidTr="00F82F49">
        <w:trPr>
          <w:cnfStyle w:val="000000010000" w:firstRow="0" w:lastRow="0" w:firstColumn="0" w:lastColumn="0" w:oddVBand="0" w:evenVBand="0" w:oddHBand="0" w:evenHBand="1" w:firstRowFirstColumn="0" w:firstRowLastColumn="0" w:lastRowFirstColumn="0" w:lastRowLastColumn="0"/>
        </w:trPr>
        <w:tc>
          <w:tcPr>
            <w:tcW w:w="2979" w:type="dxa"/>
          </w:tcPr>
          <w:p w14:paraId="76C651A9" w14:textId="538093F6" w:rsidR="00F82F49" w:rsidRDefault="00F82F49" w:rsidP="00BC53ED">
            <w:r w:rsidRPr="008B7BD1">
              <w:rPr>
                <w:rFonts w:ascii="Fixedsys" w:hAnsi="Fixedsys"/>
                <w:spacing w:val="10"/>
                <w:sz w:val="20"/>
                <w:szCs w:val="20"/>
              </w:rPr>
              <w:t>ActiveServiceFeedbackData</w:t>
            </w:r>
          </w:p>
        </w:tc>
        <w:tc>
          <w:tcPr>
            <w:tcW w:w="5651" w:type="dxa"/>
          </w:tcPr>
          <w:p w14:paraId="3137A70C" w14:textId="4C9DEBDE" w:rsidR="00F82F49" w:rsidRDefault="00F82F49" w:rsidP="00F82F49">
            <w:r>
              <w:t>Contains a group header for messages specifically about the active media service, if applicable. Feedback is a Dictionary&lt;string, string&gt; where the key is the media service ID defined in AvailableServices, and the value is the response from the device. Drivers can override DeConstructActiveMediaServiceFeedback and modify the response to match the values specified here.</w:t>
            </w:r>
          </w:p>
        </w:tc>
      </w:tr>
    </w:tbl>
    <w:p w14:paraId="1BDBD7F6" w14:textId="346A24D1" w:rsidR="00F82F49" w:rsidRDefault="00F82F49" w:rsidP="00F82F49">
      <w:pPr>
        <w:autoSpaceDE w:val="0"/>
        <w:autoSpaceDN w:val="0"/>
        <w:adjustRightInd w:val="0"/>
        <w:rPr>
          <w:rFonts w:ascii="Fixedsys" w:hAnsi="Fixedsys"/>
          <w:spacing w:val="10"/>
          <w:sz w:val="20"/>
          <w:szCs w:val="20"/>
        </w:rPr>
      </w:pPr>
      <w:r w:rsidRPr="008B7BD1">
        <w:rPr>
          <w:rFonts w:ascii="Fixedsys" w:hAnsi="Fixedsys"/>
          <w:spacing w:val="10"/>
          <w:sz w:val="20"/>
          <w:szCs w:val="20"/>
        </w:rPr>
        <w:t xml:space="preserve">        </w:t>
      </w:r>
    </w:p>
    <w:p w14:paraId="67132CE1" w14:textId="77777777" w:rsidR="00F82F49" w:rsidRDefault="00F82F49">
      <w:pPr>
        <w:rPr>
          <w:rFonts w:ascii="Fixedsys" w:hAnsi="Fixedsys"/>
          <w:spacing w:val="10"/>
          <w:sz w:val="20"/>
          <w:szCs w:val="20"/>
        </w:rPr>
      </w:pPr>
      <w:r>
        <w:rPr>
          <w:rFonts w:ascii="Fixedsys" w:hAnsi="Fixedsys"/>
          <w:spacing w:val="10"/>
          <w:sz w:val="20"/>
          <w:szCs w:val="20"/>
        </w:rPr>
        <w:br w:type="page"/>
      </w:r>
    </w:p>
    <w:p w14:paraId="618C148B" w14:textId="5F176386" w:rsidR="00450512" w:rsidRDefault="00450512" w:rsidP="00450512">
      <w:pPr>
        <w:ind w:left="720"/>
        <w:rPr>
          <w:spacing w:val="10"/>
        </w:rPr>
      </w:pPr>
      <w:r>
        <w:lastRenderedPageBreak/>
        <w:t xml:space="preserve">An example of </w:t>
      </w:r>
      <w:r w:rsidR="001E7AA9">
        <w:t>media services</w:t>
      </w:r>
      <w:r>
        <w:t xml:space="preserve"> in JSON:</w:t>
      </w:r>
    </w:p>
    <w:tbl>
      <w:tblPr>
        <w:tblStyle w:val="TableGrid"/>
        <w:tblW w:w="0" w:type="auto"/>
        <w:tblInd w:w="720" w:type="dxa"/>
        <w:tblLook w:val="04A0" w:firstRow="1" w:lastRow="0" w:firstColumn="1" w:lastColumn="0" w:noHBand="0" w:noVBand="1"/>
      </w:tblPr>
      <w:tblGrid>
        <w:gridCol w:w="8630"/>
      </w:tblGrid>
      <w:tr w:rsidR="00450512" w14:paraId="7DE034D6" w14:textId="77777777" w:rsidTr="00BC53ED">
        <w:trPr>
          <w:cnfStyle w:val="100000000000" w:firstRow="1" w:lastRow="0" w:firstColumn="0" w:lastColumn="0" w:oddVBand="0" w:evenVBand="0" w:oddHBand="0" w:evenHBand="0" w:firstRowFirstColumn="0" w:firstRowLastColumn="0" w:lastRowFirstColumn="0" w:lastRowLastColumn="0"/>
        </w:trPr>
        <w:tc>
          <w:tcPr>
            <w:tcW w:w="9350" w:type="dxa"/>
          </w:tcPr>
          <w:p w14:paraId="4567FD5D"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"MediaServiceProviders": {</w:t>
            </w:r>
          </w:p>
          <w:p w14:paraId="416FB9BE"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"SupportsMediaServices": true,</w:t>
            </w:r>
          </w:p>
          <w:p w14:paraId="76358982"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"HasDirectAccessToApps": true,</w:t>
            </w:r>
          </w:p>
          <w:p w14:paraId="7EE9381C"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"SupportsActiveMediaServiceFeedback": true,</w:t>
            </w:r>
          </w:p>
          <w:p w14:paraId="541A7BFD"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"SupportsActiveMediaServiceStateFeedback": false,</w:t>
            </w:r>
          </w:p>
          <w:p w14:paraId="17136F75"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"SupportsMediaServiceSubscriptionStateFeedback": false,</w:t>
            </w:r>
          </w:p>
          <w:p w14:paraId="5FA7871C"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"AvailableServices": [</w:t>
            </w:r>
          </w:p>
          <w:p w14:paraId="38F7326F"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7E56B06D"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"Id": "amazon",</w:t>
            </w:r>
          </w:p>
          <w:p w14:paraId="5EBB3936"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"FriendlyName": "Amazon",</w:t>
            </w:r>
          </w:p>
          <w:p w14:paraId="4F8EB0F2"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"Command": "APP_LAUNCH amazon",</w:t>
            </w:r>
          </w:p>
          <w:p w14:paraId="30271612"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"IsBranded": true,</w:t>
            </w:r>
          </w:p>
          <w:p w14:paraId="6686886E"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"IsSelectable": true,</w:t>
            </w:r>
          </w:p>
          <w:p w14:paraId="522CC046"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"SupportedFeatureData": [</w:t>
            </w:r>
          </w:p>
          <w:p w14:paraId="19D90EE1"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371C9239"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"ComponentInterface": "INavigation",</w:t>
            </w:r>
          </w:p>
          <w:p w14:paraId="5E226F4B"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"SupportStatements": [</w:t>
            </w:r>
          </w:p>
          <w:p w14:paraId="6A14813C"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"SupportsUpDown",</w:t>
            </w:r>
          </w:p>
          <w:p w14:paraId="2FAED7B4"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"SupportsLeftRight",</w:t>
            </w:r>
          </w:p>
          <w:p w14:paraId="6195E65C"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"SupportsArrowKeys",</w:t>
            </w:r>
          </w:p>
          <w:p w14:paraId="4EB34CAF"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"SupportsSelect",</w:t>
            </w:r>
          </w:p>
          <w:p w14:paraId="4F91B9AE"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"SupportsExit",</w:t>
            </w:r>
          </w:p>
          <w:p w14:paraId="248D1577"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"SupportsHome"</w:t>
            </w:r>
          </w:p>
          <w:p w14:paraId="537D341F"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05456474"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522B6BCA"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66D30051"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"ComponentInterface": "IMediaTransport",</w:t>
            </w:r>
          </w:p>
          <w:p w14:paraId="47C01EC2"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"SupportStatements": [</w:t>
            </w:r>
          </w:p>
          <w:p w14:paraId="3068D191"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"SupportsForwardScan",</w:t>
            </w:r>
          </w:p>
          <w:p w14:paraId="403C8064"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"SupportsReverseScan",</w:t>
            </w:r>
          </w:p>
          <w:p w14:paraId="6C165890"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"SupportsBack",</w:t>
            </w:r>
          </w:p>
          <w:p w14:paraId="30507D28"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"SupportsReturn"</w:t>
            </w:r>
          </w:p>
          <w:p w14:paraId="1ADE304A"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58EF48AB"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6EC3B464"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64EC4C39"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"ComponentInterface": "IBasicVideoDisplay6",</w:t>
            </w:r>
          </w:p>
          <w:p w14:paraId="58351620"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"SupportStatements": [</w:t>
            </w:r>
          </w:p>
          <w:p w14:paraId="079EA74A"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"SupportsColorButtons"</w:t>
            </w:r>
          </w:p>
          <w:p w14:paraId="6C84774E"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30E1D8BC"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63445F43"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51078BAB"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29860267"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1516F6BF"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"Id": "hulu",</w:t>
            </w:r>
          </w:p>
          <w:p w14:paraId="2D04C23F"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"FriendlyName": "Hulu",</w:t>
            </w:r>
          </w:p>
          <w:p w14:paraId="2A9CC1F4"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"Command": "APP_LAUNCH hulu",</w:t>
            </w:r>
          </w:p>
          <w:p w14:paraId="5AC98A07"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"IsBranded": true,</w:t>
            </w:r>
          </w:p>
          <w:p w14:paraId="00C106F6"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"IsSelectable": true,</w:t>
            </w:r>
          </w:p>
          <w:p w14:paraId="0834CBBC"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"SupportedFeatureData": [</w:t>
            </w:r>
          </w:p>
          <w:p w14:paraId="6C789FE5"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6A9B0D29"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"ComponentInterface": "INavigation",</w:t>
            </w:r>
          </w:p>
          <w:p w14:paraId="5954D4F4"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"SupportStatements": [</w:t>
            </w:r>
          </w:p>
          <w:p w14:paraId="267A8689"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"SupportsArrowKeys",</w:t>
            </w:r>
          </w:p>
          <w:p w14:paraId="4587ECD8"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"SupportsUpDown",</w:t>
            </w:r>
          </w:p>
          <w:p w14:paraId="0A95E15B"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lastRenderedPageBreak/>
              <w:t xml:space="preserve">                  "SupportsLeftRight",</w:t>
            </w:r>
          </w:p>
          <w:p w14:paraId="32F30D17"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"SupportsSelect",</w:t>
            </w:r>
          </w:p>
          <w:p w14:paraId="314A0B91"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"SupportsExit",</w:t>
            </w:r>
          </w:p>
          <w:p w14:paraId="00AA75D9"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"SupportsHome"</w:t>
            </w:r>
          </w:p>
          <w:p w14:paraId="2677B3D7"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593B06D0"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48813862"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205CEF74"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"ComponentInterface": "IMediaTransport",</w:t>
            </w:r>
          </w:p>
          <w:p w14:paraId="285B058A"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"SupportStatements": [</w:t>
            </w:r>
          </w:p>
          <w:p w14:paraId="46F05527"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"SupportsForwardScan",</w:t>
            </w:r>
          </w:p>
          <w:p w14:paraId="0CFF80BA"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"SupportsReverseScan",</w:t>
            </w:r>
          </w:p>
          <w:p w14:paraId="40FA24F4"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"SupportsBack",</w:t>
            </w:r>
          </w:p>
          <w:p w14:paraId="5768861F"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"SupportsReturn"</w:t>
            </w:r>
          </w:p>
          <w:p w14:paraId="5FEE392A"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5113DB4C"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01D0C0B0"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407CDDC1"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"ComponentInterface": "IMediaTransport2",</w:t>
            </w:r>
          </w:p>
          <w:p w14:paraId="11540957"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"SupportStatements": [</w:t>
            </w:r>
          </w:p>
          <w:p w14:paraId="5FF6F903"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"SupportsPlayPause"</w:t>
            </w:r>
          </w:p>
          <w:p w14:paraId="20BBE0F4"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62B1A397"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53DDC57A"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7DEDA931"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"ComponentInterface": "IBasicVideoDisplay6",</w:t>
            </w:r>
          </w:p>
          <w:p w14:paraId="2180AEC5"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"SupportStatements": [</w:t>
            </w:r>
          </w:p>
          <w:p w14:paraId="60BD79AE"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"SupportsColorButtons"</w:t>
            </w:r>
          </w:p>
          <w:p w14:paraId="5FF1F84D"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60CF97FC"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17067B9C"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6EC0DA13"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777AF2E6"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42C56641"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"Id": "tvtuner",</w:t>
            </w:r>
          </w:p>
          <w:p w14:paraId="29F09977"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"FriendlyName": "Live TV",</w:t>
            </w:r>
          </w:p>
          <w:p w14:paraId="0E3C3982"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"Command": "APP_LAUNCH com.webos.app.livetv",</w:t>
            </w:r>
          </w:p>
          <w:p w14:paraId="3776EA72"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"IsBranded": false,</w:t>
            </w:r>
          </w:p>
          <w:p w14:paraId="680CF66C"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"IsSelectable": true,</w:t>
            </w:r>
          </w:p>
          <w:p w14:paraId="5456735C"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"SupportedFeatureData": [</w:t>
            </w:r>
          </w:p>
          <w:p w14:paraId="1394805E"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430D57DC"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"ComponentInterface": "INavigation",</w:t>
            </w:r>
          </w:p>
          <w:p w14:paraId="71F07839"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"SupportStatements": [</w:t>
            </w:r>
          </w:p>
          <w:p w14:paraId="314112BA"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"SupportsArrowKeys",</w:t>
            </w:r>
          </w:p>
          <w:p w14:paraId="28783254"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"SupportsUpDown",</w:t>
            </w:r>
          </w:p>
          <w:p w14:paraId="262F824E"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"SupportsLeftRight",</w:t>
            </w:r>
          </w:p>
          <w:p w14:paraId="07A6B03F"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"SupportsSelect",</w:t>
            </w:r>
          </w:p>
          <w:p w14:paraId="20C4266C"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"SupportsExit",</w:t>
            </w:r>
          </w:p>
          <w:p w14:paraId="2002C64B"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"SupportsHome"</w:t>
            </w:r>
          </w:p>
          <w:p w14:paraId="257DE28C"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6968CA48"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7425198C"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4E52178E"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"ComponentInterface": "IKeypad",</w:t>
            </w:r>
          </w:p>
          <w:p w14:paraId="3E5E7AA1"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"SupportStatements": [</w:t>
            </w:r>
          </w:p>
          <w:p w14:paraId="49933660"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"SupportsKeypadNumber",</w:t>
            </w:r>
          </w:p>
          <w:p w14:paraId="2F99CA15"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"SupportsEnter"</w:t>
            </w:r>
          </w:p>
          <w:p w14:paraId="39EA4CDD"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6C938DD4"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73B4EC28"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7ED4BB54"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"ComponentInterface": "IChannel",</w:t>
            </w:r>
          </w:p>
          <w:p w14:paraId="42238F02"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lastRenderedPageBreak/>
              <w:t xml:space="preserve">                "SupportStatements": [</w:t>
            </w:r>
          </w:p>
          <w:p w14:paraId="6932258D"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"SupportsChangeChannel",</w:t>
            </w:r>
          </w:p>
          <w:p w14:paraId="43D78CA8"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"SupportsSetChannel"</w:t>
            </w:r>
          </w:p>
          <w:p w14:paraId="3F3BDB3A"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765623DF"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61AB201D"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7CFBED58"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67CD4FFD"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4A828309"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"Id": "unknownMediaService",</w:t>
            </w:r>
          </w:p>
          <w:p w14:paraId="0BE9E037"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"FriendlyName": "Smart TV",</w:t>
            </w:r>
          </w:p>
          <w:p w14:paraId="264B5FB2"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"Command": "",</w:t>
            </w:r>
          </w:p>
          <w:p w14:paraId="34A2EE9B"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"IsBranded": false,</w:t>
            </w:r>
          </w:p>
          <w:p w14:paraId="69A879F6"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"IsSelectable": false,</w:t>
            </w:r>
          </w:p>
          <w:p w14:paraId="7F5BC168"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"SupportedFeatureData": [</w:t>
            </w:r>
          </w:p>
          <w:p w14:paraId="7E17BA53"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6F53F29E"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"ComponentInterface": "INavigation",</w:t>
            </w:r>
          </w:p>
          <w:p w14:paraId="028F89F8"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"SupportStatements": [</w:t>
            </w:r>
          </w:p>
          <w:p w14:paraId="57AC983A"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"SupportsUpDown",</w:t>
            </w:r>
          </w:p>
          <w:p w14:paraId="1358DE90"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"SupportsLeftRight",</w:t>
            </w:r>
          </w:p>
          <w:p w14:paraId="535EFD99"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"SupportsArrowKeys",</w:t>
            </w:r>
          </w:p>
          <w:p w14:paraId="7E33B4C3"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"SupportsSelect",</w:t>
            </w:r>
          </w:p>
          <w:p w14:paraId="20AAA968"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"SupportsExit",</w:t>
            </w:r>
          </w:p>
          <w:p w14:paraId="4E31CB54"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"SupportsHome"</w:t>
            </w:r>
          </w:p>
          <w:p w14:paraId="67523978"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58739645"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6558C190"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19068BC1"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"ComponentInterface": "IMediaTransport",</w:t>
            </w:r>
          </w:p>
          <w:p w14:paraId="2B2C27CF"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"SupportStatements": [</w:t>
            </w:r>
          </w:p>
          <w:p w14:paraId="57FFE89E"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"SupportsForwardScan",</w:t>
            </w:r>
          </w:p>
          <w:p w14:paraId="0F8BECFD"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"SupportsReverseScan",</w:t>
            </w:r>
          </w:p>
          <w:p w14:paraId="060F557E"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"SupportsBack",</w:t>
            </w:r>
          </w:p>
          <w:p w14:paraId="154F835D"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"SupportsReturn"</w:t>
            </w:r>
          </w:p>
          <w:p w14:paraId="266F504B"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176807FE"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0D075E56"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6EBAD285"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"ComponentInterface": "IMediaTransport2",</w:t>
            </w:r>
          </w:p>
          <w:p w14:paraId="102B2AE3"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"SupportStatements": [</w:t>
            </w:r>
          </w:p>
          <w:p w14:paraId="6318EF99"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"SupportsPlayPause"</w:t>
            </w:r>
          </w:p>
          <w:p w14:paraId="4EACB612"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52D1A32F"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4F6E2953"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50343A88"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"ComponentInterface": "IBasicVideoDisplay6",</w:t>
            </w:r>
          </w:p>
          <w:p w14:paraId="7EB64407"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"SupportStatements": [</w:t>
            </w:r>
          </w:p>
          <w:p w14:paraId="315CAB78"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"SupportsColorButtons"</w:t>
            </w:r>
          </w:p>
          <w:p w14:paraId="4B2AD5DD"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455B4CC3"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5A9CA7A2"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46D7E70A"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63C747C4"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6F1921F0"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"FeedbackData": {</w:t>
            </w:r>
          </w:p>
          <w:p w14:paraId="3237D811"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"GroupHeader": "APP:",</w:t>
            </w:r>
          </w:p>
          <w:p w14:paraId="2368E2F6"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"ActiveServiceFeedbackData": {</w:t>
            </w:r>
          </w:p>
          <w:p w14:paraId="09D7C898"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"GroupHeader": null,</w:t>
            </w:r>
          </w:p>
          <w:p w14:paraId="36371ECD"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"Feedback": {</w:t>
            </w:r>
          </w:p>
          <w:p w14:paraId="7BA55F0F"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"amazon": "amazon",</w:t>
            </w:r>
          </w:p>
          <w:p w14:paraId="123CB252"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"hulu": "hulu",</w:t>
            </w:r>
          </w:p>
          <w:p w14:paraId="3D91AE9C"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lastRenderedPageBreak/>
              <w:t xml:space="preserve">              "netflix": "netflix",</w:t>
            </w:r>
          </w:p>
          <w:p w14:paraId="18E460B4"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"googleplay": "googleplaymovieswebos",</w:t>
            </w:r>
          </w:p>
          <w:p w14:paraId="0C5E9E8E"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"slingtv": "com.movenetworks.app.sling-tv-sling-production",</w:t>
            </w:r>
          </w:p>
          <w:p w14:paraId="24F553CD"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"vudu": "vudu",</w:t>
            </w:r>
          </w:p>
          <w:p w14:paraId="729CAB5F"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"youtube": "youtube.leanback.v4",</w:t>
            </w:r>
          </w:p>
          <w:p w14:paraId="7F675BC9"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"photo&amp;video": "com.webos.app.photovideo",</w:t>
            </w:r>
          </w:p>
          <w:p w14:paraId="3B392D06"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"music": "com.webos.app.music",</w:t>
            </w:r>
          </w:p>
          <w:p w14:paraId="1B811487"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"browser": "com.webos.app.browser",</w:t>
            </w:r>
          </w:p>
          <w:p w14:paraId="41FD2E3F"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"tvtuner": "com.webos.app.livetv",</w:t>
            </w:r>
          </w:p>
          <w:p w14:paraId="28E4115D"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"unknownMediaService": "unknownMediaService"</w:t>
            </w:r>
          </w:p>
          <w:p w14:paraId="507AD488"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133844A5"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70AE1C3F"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"PlaybackStateFeedbackData": null</w:t>
            </w:r>
          </w:p>
          <w:p w14:paraId="627E8077"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w:t>
            </w:r>
          </w:p>
          <w:p w14:paraId="2A133E82"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"MediaServicePollCommand": null,</w:t>
            </w:r>
          </w:p>
          <w:p w14:paraId="3F51BC92"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"MediaServicePollingEnabled": false,</w:t>
            </w:r>
          </w:p>
          <w:p w14:paraId="3DBC017C"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"MediaServiceSubscriptionStatePollCommand": null,</w:t>
            </w:r>
          </w:p>
          <w:p w14:paraId="7091C0B8"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"MediaServiceSubscriptionStatePollingEnabled": false,</w:t>
            </w:r>
          </w:p>
          <w:p w14:paraId="229B4869"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"MediaServicePlaybackStatePollCommand": null,</w:t>
            </w:r>
          </w:p>
          <w:p w14:paraId="3A359779" w14:textId="77777777" w:rsidR="001E7AA9" w:rsidRPr="008B7BD1" w:rsidRDefault="001E7AA9" w:rsidP="001E7AA9">
            <w:pPr>
              <w:autoSpaceDE w:val="0"/>
              <w:autoSpaceDN w:val="0"/>
              <w:adjustRightInd w:val="0"/>
              <w:rPr>
                <w:rFonts w:ascii="Fixedsys" w:hAnsi="Fixedsys"/>
                <w:b w:val="0"/>
                <w:spacing w:val="10"/>
                <w:sz w:val="20"/>
                <w:szCs w:val="20"/>
              </w:rPr>
            </w:pPr>
            <w:r w:rsidRPr="008B7BD1">
              <w:rPr>
                <w:rFonts w:ascii="Fixedsys" w:hAnsi="Fixedsys"/>
                <w:b w:val="0"/>
                <w:spacing w:val="10"/>
                <w:sz w:val="20"/>
                <w:szCs w:val="20"/>
              </w:rPr>
              <w:t xml:space="preserve">        "MediaServicePlaybackStatePollingEnabled": false</w:t>
            </w:r>
          </w:p>
          <w:p w14:paraId="01FA6423" w14:textId="3500C0B1" w:rsidR="00450512" w:rsidRDefault="001E7AA9" w:rsidP="001E7AA9">
            <w:pPr>
              <w:autoSpaceDE w:val="0"/>
              <w:autoSpaceDN w:val="0"/>
              <w:adjustRightInd w:val="0"/>
              <w:rPr>
                <w:spacing w:val="10"/>
              </w:rPr>
            </w:pPr>
            <w:r w:rsidRPr="008B7BD1">
              <w:rPr>
                <w:rFonts w:ascii="Fixedsys" w:hAnsi="Fixedsys"/>
                <w:b w:val="0"/>
                <w:spacing w:val="10"/>
                <w:sz w:val="20"/>
                <w:szCs w:val="20"/>
              </w:rPr>
              <w:t xml:space="preserve">      },</w:t>
            </w:r>
          </w:p>
        </w:tc>
      </w:tr>
    </w:tbl>
    <w:p w14:paraId="1C04F0AA" w14:textId="0FD3B06C" w:rsidR="00450512" w:rsidRDefault="00450512" w:rsidP="00EF7473"/>
    <w:p w14:paraId="4723D5EF" w14:textId="195FACE1" w:rsidR="00FA18FA" w:rsidRDefault="00FA18FA">
      <w:r>
        <w:br w:type="page"/>
      </w:r>
    </w:p>
    <w:p w14:paraId="6D4DEE38" w14:textId="02C53622" w:rsidR="00EF7473" w:rsidRDefault="00EF7473" w:rsidP="00EF7473">
      <w:pPr>
        <w:pStyle w:val="Heading5"/>
      </w:pPr>
      <w:r>
        <w:lastRenderedPageBreak/>
        <w:t>Video Configurations</w:t>
      </w:r>
    </w:p>
    <w:p w14:paraId="0E4A181B" w14:textId="69AC4211" w:rsidR="00FA18FA" w:rsidRDefault="00FA18FA" w:rsidP="00FA18FA">
      <w:pPr>
        <w:ind w:left="720"/>
      </w:pPr>
      <w:r>
        <w:t>Specifies if a driver supports video configurations, which ones it does support, what command to send for each one, and what they are named.</w:t>
      </w:r>
    </w:p>
    <w:p w14:paraId="4CB8859B" w14:textId="5A19BEE6" w:rsidR="00FA18FA" w:rsidRDefault="00FA18FA" w:rsidP="00FA18FA">
      <w:pPr>
        <w:ind w:left="720"/>
      </w:pPr>
      <w:r>
        <w:t xml:space="preserve">*Id must unique </w:t>
      </w:r>
    </w:p>
    <w:tbl>
      <w:tblPr>
        <w:tblStyle w:val="TableGrid"/>
        <w:tblW w:w="0" w:type="auto"/>
        <w:tblInd w:w="720" w:type="dxa"/>
        <w:tblLook w:val="04A0" w:firstRow="1" w:lastRow="0" w:firstColumn="1" w:lastColumn="0" w:noHBand="0" w:noVBand="1"/>
      </w:tblPr>
      <w:tblGrid>
        <w:gridCol w:w="8630"/>
      </w:tblGrid>
      <w:tr w:rsidR="00FA18FA" w14:paraId="1DC44C03" w14:textId="77777777" w:rsidTr="00FA18FA">
        <w:trPr>
          <w:cnfStyle w:val="100000000000" w:firstRow="1" w:lastRow="0" w:firstColumn="0" w:lastColumn="0" w:oddVBand="0" w:evenVBand="0" w:oddHBand="0" w:evenHBand="0" w:firstRowFirstColumn="0" w:firstRowLastColumn="0" w:lastRowFirstColumn="0" w:lastRowLastColumn="0"/>
        </w:trPr>
        <w:tc>
          <w:tcPr>
            <w:tcW w:w="9350" w:type="dxa"/>
          </w:tcPr>
          <w:p w14:paraId="6BA297E8" w14:textId="77777777" w:rsidR="00FA18FA" w:rsidRPr="00FA18FA" w:rsidRDefault="00FA18FA" w:rsidP="00FA18FA">
            <w:pPr>
              <w:rPr>
                <w:b w:val="0"/>
              </w:rPr>
            </w:pPr>
            <w:r w:rsidRPr="00FA18FA">
              <w:rPr>
                <w:b w:val="0"/>
              </w:rPr>
              <w:t>"VideoConfigurations": {</w:t>
            </w:r>
          </w:p>
          <w:p w14:paraId="57AAA1F4" w14:textId="77777777" w:rsidR="00FA18FA" w:rsidRPr="00FA18FA" w:rsidRDefault="00FA18FA" w:rsidP="00FA18FA">
            <w:pPr>
              <w:rPr>
                <w:b w:val="0"/>
              </w:rPr>
            </w:pPr>
            <w:r w:rsidRPr="00FA18FA">
              <w:rPr>
                <w:b w:val="0"/>
              </w:rPr>
              <w:t xml:space="preserve">        "SupportsDisplayModes": true,</w:t>
            </w:r>
          </w:p>
          <w:p w14:paraId="48140573" w14:textId="77777777" w:rsidR="00FA18FA" w:rsidRPr="00FA18FA" w:rsidRDefault="00FA18FA" w:rsidP="00FA18FA">
            <w:pPr>
              <w:rPr>
                <w:b w:val="0"/>
              </w:rPr>
            </w:pPr>
            <w:r w:rsidRPr="00FA18FA">
              <w:rPr>
                <w:b w:val="0"/>
              </w:rPr>
              <w:t xml:space="preserve">        "DisplayModes": [</w:t>
            </w:r>
          </w:p>
          <w:p w14:paraId="4321F7A0" w14:textId="77777777" w:rsidR="00FA18FA" w:rsidRPr="00FA18FA" w:rsidRDefault="00FA18FA" w:rsidP="00FA18FA">
            <w:pPr>
              <w:rPr>
                <w:b w:val="0"/>
              </w:rPr>
            </w:pPr>
            <w:r w:rsidRPr="00FA18FA">
              <w:rPr>
                <w:b w:val="0"/>
              </w:rPr>
              <w:t xml:space="preserve">          {</w:t>
            </w:r>
          </w:p>
          <w:p w14:paraId="09258FB8" w14:textId="77777777" w:rsidR="00FA18FA" w:rsidRPr="00FA18FA" w:rsidRDefault="00FA18FA" w:rsidP="00FA18FA">
            <w:pPr>
              <w:rPr>
                <w:b w:val="0"/>
              </w:rPr>
            </w:pPr>
            <w:r w:rsidRPr="00FA18FA">
              <w:rPr>
                <w:b w:val="0"/>
              </w:rPr>
              <w:t xml:space="preserve">            "Id": "4by3",</w:t>
            </w:r>
          </w:p>
          <w:p w14:paraId="01072A1D" w14:textId="77777777" w:rsidR="00FA18FA" w:rsidRPr="00FA18FA" w:rsidRDefault="00FA18FA" w:rsidP="00FA18FA">
            <w:pPr>
              <w:rPr>
                <w:b w:val="0"/>
              </w:rPr>
            </w:pPr>
            <w:r w:rsidRPr="00FA18FA">
              <w:rPr>
                <w:b w:val="0"/>
              </w:rPr>
              <w:t xml:space="preserve">            "FriendlyName": "4:3",</w:t>
            </w:r>
          </w:p>
          <w:p w14:paraId="0AE74AB8" w14:textId="77777777" w:rsidR="00FA18FA" w:rsidRPr="00FA18FA" w:rsidRDefault="00FA18FA" w:rsidP="00FA18FA">
            <w:pPr>
              <w:rPr>
                <w:b w:val="0"/>
              </w:rPr>
            </w:pPr>
            <w:r w:rsidRPr="00FA18FA">
              <w:rPr>
                <w:b w:val="0"/>
              </w:rPr>
              <w:t xml:space="preserve">            "Command": "ASPECT_RATIO 4by3"</w:t>
            </w:r>
          </w:p>
          <w:p w14:paraId="662A2074" w14:textId="77777777" w:rsidR="00FA18FA" w:rsidRPr="00FA18FA" w:rsidRDefault="00FA18FA" w:rsidP="00FA18FA">
            <w:pPr>
              <w:rPr>
                <w:b w:val="0"/>
              </w:rPr>
            </w:pPr>
            <w:r w:rsidRPr="00FA18FA">
              <w:rPr>
                <w:b w:val="0"/>
              </w:rPr>
              <w:t xml:space="preserve">          },</w:t>
            </w:r>
          </w:p>
          <w:p w14:paraId="792BDC8A" w14:textId="77777777" w:rsidR="00FA18FA" w:rsidRPr="00FA18FA" w:rsidRDefault="00FA18FA" w:rsidP="00FA18FA">
            <w:pPr>
              <w:rPr>
                <w:b w:val="0"/>
              </w:rPr>
            </w:pPr>
            <w:r w:rsidRPr="00FA18FA">
              <w:rPr>
                <w:b w:val="0"/>
              </w:rPr>
              <w:t xml:space="preserve">          {</w:t>
            </w:r>
          </w:p>
          <w:p w14:paraId="22B88CED" w14:textId="77777777" w:rsidR="00FA18FA" w:rsidRPr="00FA18FA" w:rsidRDefault="00FA18FA" w:rsidP="00FA18FA">
            <w:pPr>
              <w:rPr>
                <w:b w:val="0"/>
              </w:rPr>
            </w:pPr>
            <w:r w:rsidRPr="00FA18FA">
              <w:rPr>
                <w:b w:val="0"/>
              </w:rPr>
              <w:t xml:space="preserve">            "Id": "16by9",</w:t>
            </w:r>
          </w:p>
          <w:p w14:paraId="1D031E11" w14:textId="77777777" w:rsidR="00FA18FA" w:rsidRPr="00FA18FA" w:rsidRDefault="00FA18FA" w:rsidP="00FA18FA">
            <w:pPr>
              <w:rPr>
                <w:b w:val="0"/>
              </w:rPr>
            </w:pPr>
            <w:r w:rsidRPr="00FA18FA">
              <w:rPr>
                <w:b w:val="0"/>
              </w:rPr>
              <w:t xml:space="preserve">            "FriendlyName": "16:9",</w:t>
            </w:r>
          </w:p>
          <w:p w14:paraId="1BA52DF9" w14:textId="77777777" w:rsidR="00FA18FA" w:rsidRPr="00FA18FA" w:rsidRDefault="00FA18FA" w:rsidP="00FA18FA">
            <w:pPr>
              <w:rPr>
                <w:b w:val="0"/>
              </w:rPr>
            </w:pPr>
            <w:r w:rsidRPr="00FA18FA">
              <w:rPr>
                <w:b w:val="0"/>
              </w:rPr>
              <w:t xml:space="preserve">            "Command": "ASPECT_RATIO 16by9"</w:t>
            </w:r>
          </w:p>
          <w:p w14:paraId="2AE15AFC" w14:textId="77777777" w:rsidR="00FA18FA" w:rsidRPr="00FA18FA" w:rsidRDefault="00FA18FA" w:rsidP="00FA18FA">
            <w:pPr>
              <w:rPr>
                <w:b w:val="0"/>
              </w:rPr>
            </w:pPr>
            <w:r w:rsidRPr="00FA18FA">
              <w:rPr>
                <w:b w:val="0"/>
              </w:rPr>
              <w:t xml:space="preserve">          },</w:t>
            </w:r>
          </w:p>
          <w:p w14:paraId="226C51DC" w14:textId="77777777" w:rsidR="00FA18FA" w:rsidRPr="00FA18FA" w:rsidRDefault="00FA18FA" w:rsidP="00FA18FA">
            <w:pPr>
              <w:rPr>
                <w:b w:val="0"/>
              </w:rPr>
            </w:pPr>
            <w:r w:rsidRPr="00FA18FA">
              <w:rPr>
                <w:b w:val="0"/>
              </w:rPr>
              <w:t xml:space="preserve">          {</w:t>
            </w:r>
          </w:p>
          <w:p w14:paraId="308D365F" w14:textId="77777777" w:rsidR="00FA18FA" w:rsidRPr="00FA18FA" w:rsidRDefault="00FA18FA" w:rsidP="00FA18FA">
            <w:pPr>
              <w:rPr>
                <w:b w:val="0"/>
              </w:rPr>
            </w:pPr>
            <w:r w:rsidRPr="00FA18FA">
              <w:rPr>
                <w:b w:val="0"/>
              </w:rPr>
              <w:t xml:space="preserve">            "Id": "setByOriginal",</w:t>
            </w:r>
          </w:p>
          <w:p w14:paraId="346B9EFF" w14:textId="77777777" w:rsidR="00FA18FA" w:rsidRPr="00FA18FA" w:rsidRDefault="00FA18FA" w:rsidP="00FA18FA">
            <w:pPr>
              <w:rPr>
                <w:b w:val="0"/>
              </w:rPr>
            </w:pPr>
            <w:r w:rsidRPr="00FA18FA">
              <w:rPr>
                <w:b w:val="0"/>
              </w:rPr>
              <w:t xml:space="preserve">            "FriendlyName": "Original",</w:t>
            </w:r>
          </w:p>
          <w:p w14:paraId="1FBF773A" w14:textId="77777777" w:rsidR="00FA18FA" w:rsidRPr="00FA18FA" w:rsidRDefault="00FA18FA" w:rsidP="00FA18FA">
            <w:pPr>
              <w:rPr>
                <w:b w:val="0"/>
              </w:rPr>
            </w:pPr>
            <w:r w:rsidRPr="00FA18FA">
              <w:rPr>
                <w:b w:val="0"/>
              </w:rPr>
              <w:t xml:space="preserve">            "Command": "ASPECT_RATIO setbyoriginal"</w:t>
            </w:r>
          </w:p>
          <w:p w14:paraId="0F4DB6B4" w14:textId="77777777" w:rsidR="00FA18FA" w:rsidRPr="00FA18FA" w:rsidRDefault="00FA18FA" w:rsidP="00FA18FA">
            <w:pPr>
              <w:rPr>
                <w:b w:val="0"/>
              </w:rPr>
            </w:pPr>
            <w:r w:rsidRPr="00FA18FA">
              <w:rPr>
                <w:b w:val="0"/>
              </w:rPr>
              <w:t xml:space="preserve">          }</w:t>
            </w:r>
          </w:p>
          <w:p w14:paraId="3366C792" w14:textId="77777777" w:rsidR="00FA18FA" w:rsidRPr="00FA18FA" w:rsidRDefault="00FA18FA" w:rsidP="00FA18FA">
            <w:pPr>
              <w:rPr>
                <w:b w:val="0"/>
              </w:rPr>
            </w:pPr>
            <w:r w:rsidRPr="00FA18FA">
              <w:rPr>
                <w:b w:val="0"/>
              </w:rPr>
              <w:t xml:space="preserve">        ]</w:t>
            </w:r>
          </w:p>
          <w:p w14:paraId="076A8D88" w14:textId="0902FE04" w:rsidR="00FA18FA" w:rsidRDefault="00FA18FA" w:rsidP="00FA18FA">
            <w:r w:rsidRPr="00FA18FA">
              <w:rPr>
                <w:b w:val="0"/>
              </w:rPr>
              <w:t xml:space="preserve">      },</w:t>
            </w:r>
          </w:p>
        </w:tc>
      </w:tr>
    </w:tbl>
    <w:p w14:paraId="0233B523" w14:textId="77777777" w:rsidR="00FA18FA" w:rsidRDefault="00FA18FA" w:rsidP="00FA18FA">
      <w:pPr>
        <w:ind w:left="720"/>
      </w:pPr>
    </w:p>
    <w:p w14:paraId="2A998204" w14:textId="7BAC18FA" w:rsidR="00FA18FA" w:rsidRDefault="00FA18FA">
      <w:r>
        <w:br w:type="page"/>
      </w:r>
    </w:p>
    <w:p w14:paraId="71AC55A6" w14:textId="78B65A8E" w:rsidR="00EF7473" w:rsidRDefault="00EF7473" w:rsidP="00EF7473">
      <w:pPr>
        <w:pStyle w:val="Heading5"/>
      </w:pPr>
      <w:r>
        <w:lastRenderedPageBreak/>
        <w:t>ArtworkModes</w:t>
      </w:r>
    </w:p>
    <w:p w14:paraId="08735EB3" w14:textId="1D7A692F" w:rsidR="00EF7473" w:rsidRDefault="00F82F49" w:rsidP="00EF7473">
      <w:pPr>
        <w:ind w:left="720"/>
      </w:pPr>
      <w:r>
        <w:t>Specifies the artwork mode feature’s on/off commands and whether or not the driver supports sending the artwork mode command instead of the power command.</w:t>
      </w:r>
    </w:p>
    <w:tbl>
      <w:tblPr>
        <w:tblStyle w:val="TableGrid"/>
        <w:tblW w:w="0" w:type="auto"/>
        <w:tblInd w:w="720" w:type="dxa"/>
        <w:tblLook w:val="04A0" w:firstRow="1" w:lastRow="0" w:firstColumn="1" w:lastColumn="0" w:noHBand="0" w:noVBand="1"/>
      </w:tblPr>
      <w:tblGrid>
        <w:gridCol w:w="8630"/>
      </w:tblGrid>
      <w:tr w:rsidR="00FA18FA" w14:paraId="7E651335" w14:textId="77777777" w:rsidTr="00FA18FA">
        <w:trPr>
          <w:cnfStyle w:val="100000000000" w:firstRow="1" w:lastRow="0" w:firstColumn="0" w:lastColumn="0" w:oddVBand="0" w:evenVBand="0" w:oddHBand="0" w:evenHBand="0" w:firstRowFirstColumn="0" w:firstRowLastColumn="0" w:lastRowFirstColumn="0" w:lastRowLastColumn="0"/>
        </w:trPr>
        <w:tc>
          <w:tcPr>
            <w:tcW w:w="9350" w:type="dxa"/>
          </w:tcPr>
          <w:p w14:paraId="5A1FD585" w14:textId="77777777" w:rsidR="00FA18FA" w:rsidRPr="00FA18FA" w:rsidRDefault="00FA18FA" w:rsidP="00FA18FA">
            <w:pPr>
              <w:rPr>
                <w:b w:val="0"/>
              </w:rPr>
            </w:pPr>
            <w:r w:rsidRPr="00FA18FA">
              <w:rPr>
                <w:b w:val="0"/>
              </w:rPr>
              <w:t xml:space="preserve">      "ArtworkModes": {</w:t>
            </w:r>
          </w:p>
          <w:p w14:paraId="124F2304" w14:textId="77777777" w:rsidR="00FA18FA" w:rsidRPr="00FA18FA" w:rsidRDefault="00FA18FA" w:rsidP="00FA18FA">
            <w:pPr>
              <w:rPr>
                <w:b w:val="0"/>
              </w:rPr>
            </w:pPr>
            <w:r w:rsidRPr="00FA18FA">
              <w:rPr>
                <w:b w:val="0"/>
              </w:rPr>
              <w:t xml:space="preserve">        "SupportsArtworkMode": false,</w:t>
            </w:r>
          </w:p>
          <w:p w14:paraId="00FEFFD0" w14:textId="77777777" w:rsidR="00FA18FA" w:rsidRPr="00FA18FA" w:rsidRDefault="00FA18FA" w:rsidP="00FA18FA">
            <w:pPr>
              <w:rPr>
                <w:b w:val="0"/>
              </w:rPr>
            </w:pPr>
            <w:r w:rsidRPr="00FA18FA">
              <w:rPr>
                <w:b w:val="0"/>
              </w:rPr>
              <w:t xml:space="preserve">        "SupportsArtworkModeOnPowerOff": false,</w:t>
            </w:r>
          </w:p>
          <w:p w14:paraId="51A87A3F" w14:textId="7D3873B2" w:rsidR="00FA18FA" w:rsidRPr="00FA18FA" w:rsidRDefault="00FA18FA" w:rsidP="00FA18FA">
            <w:pPr>
              <w:rPr>
                <w:b w:val="0"/>
              </w:rPr>
            </w:pPr>
            <w:r w:rsidRPr="00FA18FA">
              <w:rPr>
                <w:b w:val="0"/>
              </w:rPr>
              <w:t xml:space="preserve">        "ArtworkModeOnCommand": "</w:t>
            </w:r>
            <w:r>
              <w:rPr>
                <w:b w:val="0"/>
              </w:rPr>
              <w:t>Turn Artwork On\x0A\x0D</w:t>
            </w:r>
            <w:r w:rsidRPr="00FA18FA">
              <w:rPr>
                <w:b w:val="0"/>
              </w:rPr>
              <w:t>",</w:t>
            </w:r>
          </w:p>
          <w:p w14:paraId="476698C1" w14:textId="2461AE17" w:rsidR="00FA18FA" w:rsidRPr="00FA18FA" w:rsidRDefault="00FA18FA" w:rsidP="00FA18FA">
            <w:pPr>
              <w:rPr>
                <w:b w:val="0"/>
              </w:rPr>
            </w:pPr>
            <w:r w:rsidRPr="00FA18FA">
              <w:rPr>
                <w:b w:val="0"/>
              </w:rPr>
              <w:t xml:space="preserve">        "ArtworkModeOffCommand": "</w:t>
            </w:r>
            <w:r>
              <w:rPr>
                <w:b w:val="0"/>
              </w:rPr>
              <w:t>Turn Artwork Off\x0A\x0D</w:t>
            </w:r>
            <w:r w:rsidRPr="00FA18FA">
              <w:rPr>
                <w:b w:val="0"/>
              </w:rPr>
              <w:t>"</w:t>
            </w:r>
          </w:p>
          <w:p w14:paraId="534AF9FC" w14:textId="45FF0F8F" w:rsidR="00FA18FA" w:rsidRDefault="00FA18FA" w:rsidP="00FA18FA">
            <w:r w:rsidRPr="00FA18FA">
              <w:rPr>
                <w:b w:val="0"/>
              </w:rPr>
              <w:t xml:space="preserve">      },</w:t>
            </w:r>
          </w:p>
        </w:tc>
      </w:tr>
    </w:tbl>
    <w:p w14:paraId="06BCE4BD" w14:textId="0FF79BA8" w:rsidR="00FA18FA" w:rsidRDefault="00FA18FA" w:rsidP="00EF7473"/>
    <w:p w14:paraId="291B2B63" w14:textId="77777777" w:rsidR="00FA18FA" w:rsidRDefault="00FA18FA">
      <w:r>
        <w:br w:type="page"/>
      </w:r>
    </w:p>
    <w:p w14:paraId="6A38ECD6" w14:textId="77777777" w:rsidR="005A621D" w:rsidRPr="005A621D" w:rsidRDefault="005A621D" w:rsidP="005A621D">
      <w:pPr>
        <w:pStyle w:val="Heading5"/>
      </w:pPr>
      <w:r>
        <w:lastRenderedPageBreak/>
        <w:t>Feedback</w:t>
      </w:r>
    </w:p>
    <w:p w14:paraId="24E2B525" w14:textId="77777777" w:rsidR="006F6B4B" w:rsidRDefault="001A7459" w:rsidP="001A7459">
      <w:pPr>
        <w:ind w:left="720"/>
      </w:pPr>
      <w:r>
        <w:t xml:space="preserve">The feedback property is different for each device type. </w:t>
      </w:r>
      <w:r w:rsidR="00B52927">
        <w:t xml:space="preserve">The base implementation of ResponseValidation will handle feedback according to the values here. All Deconstruct&lt;Feature&gt; methods will also refer to the driver JSON data to figure out what kind of feedback was </w:t>
      </w:r>
      <w:r w:rsidR="00AC6868">
        <w:t>received and what the new state is.</w:t>
      </w:r>
    </w:p>
    <w:p w14:paraId="284C1965" w14:textId="77777777" w:rsidR="00305BEB" w:rsidRDefault="00305BEB" w:rsidP="001A7459">
      <w:pPr>
        <w:ind w:left="720"/>
      </w:pPr>
      <w:r>
        <w:t>Displays support the following feedback:</w:t>
      </w:r>
    </w:p>
    <w:p w14:paraId="0A770013" w14:textId="77777777" w:rsidR="00B52927" w:rsidRDefault="00B52927" w:rsidP="001A7459">
      <w:pPr>
        <w:ind w:left="720"/>
        <w:rPr>
          <w:b/>
        </w:rPr>
      </w:pPr>
      <w:r>
        <w:tab/>
      </w:r>
      <w:r w:rsidRPr="00B52927">
        <w:rPr>
          <w:b/>
        </w:rPr>
        <w:t>Header</w:t>
      </w:r>
    </w:p>
    <w:p w14:paraId="124A9E37" w14:textId="77777777" w:rsidR="00B52927" w:rsidRPr="00B52927" w:rsidRDefault="00B52927" w:rsidP="001A7459">
      <w:pPr>
        <w:ind w:left="720"/>
      </w:pPr>
      <w:r>
        <w:rPr>
          <w:b/>
        </w:rPr>
        <w:tab/>
      </w:r>
      <w:r>
        <w:rPr>
          <w:b/>
        </w:rPr>
        <w:tab/>
      </w:r>
      <w:r>
        <w:t>A header that is present in all standard feedback</w:t>
      </w:r>
    </w:p>
    <w:p w14:paraId="53A45821" w14:textId="77777777" w:rsidR="00305BEB" w:rsidRDefault="00305BEB" w:rsidP="001A7459">
      <w:pPr>
        <w:ind w:left="720"/>
        <w:rPr>
          <w:b/>
        </w:rPr>
      </w:pPr>
      <w:r>
        <w:tab/>
      </w:r>
      <w:r w:rsidR="00B52927" w:rsidRPr="00B52927">
        <w:rPr>
          <w:b/>
        </w:rPr>
        <w:t>CommandAckNak</w:t>
      </w:r>
    </w:p>
    <w:p w14:paraId="62D5D403" w14:textId="77777777" w:rsidR="00B52927" w:rsidRPr="00B52927" w:rsidRDefault="00B52927" w:rsidP="001A7459">
      <w:pPr>
        <w:ind w:left="720"/>
      </w:pPr>
      <w:r>
        <w:rPr>
          <w:b/>
        </w:rPr>
        <w:tab/>
      </w:r>
      <w:r>
        <w:rPr>
          <w:b/>
        </w:rPr>
        <w:tab/>
      </w:r>
      <w:r>
        <w:t>Two string properties for ACK and NAK.</w:t>
      </w:r>
      <w:r>
        <w:tab/>
      </w:r>
    </w:p>
    <w:p w14:paraId="403351C1" w14:textId="77777777" w:rsidR="00B52927" w:rsidRDefault="00B52927" w:rsidP="00B52927">
      <w:pPr>
        <w:ind w:left="1440"/>
        <w:rPr>
          <w:b/>
        </w:rPr>
      </w:pPr>
      <w:r>
        <w:rPr>
          <w:b/>
        </w:rPr>
        <w:t xml:space="preserve">PowerFeedback, </w:t>
      </w:r>
      <w:r w:rsidRPr="00B52927">
        <w:rPr>
          <w:b/>
        </w:rPr>
        <w:t>EnergyStarFeedback</w:t>
      </w:r>
      <w:r>
        <w:rPr>
          <w:b/>
        </w:rPr>
        <w:t xml:space="preserve">, </w:t>
      </w:r>
      <w:r w:rsidRPr="00B52927">
        <w:rPr>
          <w:b/>
        </w:rPr>
        <w:t>MuteFeedback</w:t>
      </w:r>
      <w:r>
        <w:rPr>
          <w:b/>
        </w:rPr>
        <w:t xml:space="preserve">, </w:t>
      </w:r>
      <w:r w:rsidRPr="00B52927">
        <w:rPr>
          <w:b/>
        </w:rPr>
        <w:t>VideoMuteFeedback</w:t>
      </w:r>
      <w:r>
        <w:rPr>
          <w:b/>
        </w:rPr>
        <w:t xml:space="preserve">, and </w:t>
      </w:r>
      <w:r w:rsidRPr="00B52927">
        <w:rPr>
          <w:b/>
        </w:rPr>
        <w:t>OnScreenDisplayFeedback</w:t>
      </w:r>
    </w:p>
    <w:p w14:paraId="0BD42AB7" w14:textId="77777777" w:rsidR="00B52927" w:rsidRPr="00B52927" w:rsidRDefault="00B52927" w:rsidP="00B52927">
      <w:pPr>
        <w:ind w:left="2160"/>
      </w:pPr>
      <w:r w:rsidRPr="00B52927">
        <w:t>Contains</w:t>
      </w:r>
      <w:r>
        <w:t xml:space="preserve"> GroupHeader (string) which stores the header for this response and a dictionary where the valid keys are two states, On and Off, and the values are the device response that corresponds to those states.</w:t>
      </w:r>
    </w:p>
    <w:p w14:paraId="65775A89" w14:textId="77777777" w:rsidR="00B52927" w:rsidRDefault="00B52927" w:rsidP="00B52927">
      <w:pPr>
        <w:ind w:left="720"/>
        <w:rPr>
          <w:b/>
        </w:rPr>
      </w:pPr>
      <w:r>
        <w:t xml:space="preserve">         </w:t>
      </w:r>
      <w:r>
        <w:tab/>
        <w:t xml:space="preserve"> </w:t>
      </w:r>
      <w:r w:rsidRPr="00B52927">
        <w:rPr>
          <w:b/>
        </w:rPr>
        <w:t>InputFeedback</w:t>
      </w:r>
    </w:p>
    <w:p w14:paraId="2ED9327B" w14:textId="77777777" w:rsidR="00B52927" w:rsidRPr="00B52927" w:rsidRDefault="00B52927" w:rsidP="00AC6868">
      <w:pPr>
        <w:ind w:left="2160"/>
      </w:pPr>
      <w:r w:rsidRPr="00B52927">
        <w:t>Contains GroupH</w:t>
      </w:r>
      <w:r>
        <w:t xml:space="preserve">eader (string) which stores the header for this response and a list where the values are of type </w:t>
      </w:r>
      <w:r w:rsidRPr="00B52927">
        <w:t>InputFeedbackValues</w:t>
      </w:r>
      <w:r>
        <w:t xml:space="preserve"> </w:t>
      </w:r>
      <w:r w:rsidR="00AC6868">
        <w:t>that</w:t>
      </w:r>
      <w:r>
        <w:t xml:space="preserve"> is defined as:</w:t>
      </w:r>
      <w:r>
        <w:tab/>
      </w:r>
      <w:r>
        <w:tab/>
      </w:r>
    </w:p>
    <w:tbl>
      <w:tblPr>
        <w:tblStyle w:val="TableGrid"/>
        <w:tblW w:w="0" w:type="auto"/>
        <w:tblInd w:w="2155" w:type="dxa"/>
        <w:tblLook w:val="04A0" w:firstRow="1" w:lastRow="0" w:firstColumn="1" w:lastColumn="0" w:noHBand="0" w:noVBand="1"/>
      </w:tblPr>
      <w:tblGrid>
        <w:gridCol w:w="1890"/>
        <w:gridCol w:w="5305"/>
      </w:tblGrid>
      <w:tr w:rsidR="00B52927" w14:paraId="20219130" w14:textId="77777777" w:rsidTr="00AC6868">
        <w:trPr>
          <w:cnfStyle w:val="100000000000" w:firstRow="1" w:lastRow="0" w:firstColumn="0" w:lastColumn="0" w:oddVBand="0" w:evenVBand="0" w:oddHBand="0" w:evenHBand="0" w:firstRowFirstColumn="0" w:firstRowLastColumn="0" w:lastRowFirstColumn="0" w:lastRowLastColumn="0"/>
        </w:trPr>
        <w:tc>
          <w:tcPr>
            <w:tcW w:w="1890" w:type="dxa"/>
          </w:tcPr>
          <w:p w14:paraId="5D72640F" w14:textId="77777777" w:rsidR="00B52927" w:rsidRDefault="00AC6868" w:rsidP="00AC6868">
            <w:pPr>
              <w:jc w:val="center"/>
            </w:pPr>
            <w:r>
              <w:t>Property</w:t>
            </w:r>
          </w:p>
        </w:tc>
        <w:tc>
          <w:tcPr>
            <w:tcW w:w="5305" w:type="dxa"/>
          </w:tcPr>
          <w:p w14:paraId="08758951" w14:textId="77777777" w:rsidR="00B52927" w:rsidRDefault="00AC6868" w:rsidP="00AC6868">
            <w:pPr>
              <w:jc w:val="center"/>
            </w:pPr>
            <w:r>
              <w:t>Use</w:t>
            </w:r>
          </w:p>
        </w:tc>
      </w:tr>
      <w:tr w:rsidR="00B52927" w14:paraId="3465F21E" w14:textId="77777777" w:rsidTr="00AC6868">
        <w:trPr>
          <w:cnfStyle w:val="000000100000" w:firstRow="0" w:lastRow="0" w:firstColumn="0" w:lastColumn="0" w:oddVBand="0" w:evenVBand="0" w:oddHBand="1" w:evenHBand="0" w:firstRowFirstColumn="0" w:firstRowLastColumn="0" w:lastRowFirstColumn="0" w:lastRowLastColumn="0"/>
        </w:trPr>
        <w:tc>
          <w:tcPr>
            <w:tcW w:w="1890" w:type="dxa"/>
          </w:tcPr>
          <w:p w14:paraId="42CBB115" w14:textId="77777777" w:rsidR="00B52927" w:rsidRDefault="00AC6868" w:rsidP="00B52927">
            <w:r>
              <w:t>InputType (int)</w:t>
            </w:r>
          </w:p>
        </w:tc>
        <w:tc>
          <w:tcPr>
            <w:tcW w:w="5305" w:type="dxa"/>
          </w:tcPr>
          <w:p w14:paraId="1B5559E2" w14:textId="77777777" w:rsidR="00B52927" w:rsidRDefault="00AC6868" w:rsidP="00B52927">
            <w:r>
              <w:t>The input type that corresponds to the VideoConnections enumerable (Appendix E).</w:t>
            </w:r>
          </w:p>
        </w:tc>
      </w:tr>
      <w:tr w:rsidR="00B52927" w14:paraId="70329BB7" w14:textId="77777777" w:rsidTr="00AC6868">
        <w:trPr>
          <w:cnfStyle w:val="000000010000" w:firstRow="0" w:lastRow="0" w:firstColumn="0" w:lastColumn="0" w:oddVBand="0" w:evenVBand="0" w:oddHBand="0" w:evenHBand="1" w:firstRowFirstColumn="0" w:firstRowLastColumn="0" w:lastRowFirstColumn="0" w:lastRowLastColumn="0"/>
        </w:trPr>
        <w:tc>
          <w:tcPr>
            <w:tcW w:w="1890" w:type="dxa"/>
          </w:tcPr>
          <w:p w14:paraId="46063985" w14:textId="77777777" w:rsidR="00B52927" w:rsidRDefault="00AC6868" w:rsidP="00B52927">
            <w:r>
              <w:t>Feedback (string)</w:t>
            </w:r>
          </w:p>
        </w:tc>
        <w:tc>
          <w:tcPr>
            <w:tcW w:w="5305" w:type="dxa"/>
          </w:tcPr>
          <w:p w14:paraId="77D98E3C" w14:textId="77777777" w:rsidR="00B52927" w:rsidRDefault="00AC6868" w:rsidP="00AC6868">
            <w:r>
              <w:t>The response from the device for the defined input.</w:t>
            </w:r>
          </w:p>
        </w:tc>
      </w:tr>
    </w:tbl>
    <w:p w14:paraId="608CA880" w14:textId="77777777" w:rsidR="00B52927" w:rsidRPr="00B52927" w:rsidRDefault="00B52927" w:rsidP="00B52927">
      <w:pPr>
        <w:ind w:left="720"/>
      </w:pPr>
    </w:p>
    <w:p w14:paraId="0F291B6F" w14:textId="77777777" w:rsidR="00B52927" w:rsidRPr="00B52927" w:rsidRDefault="00B52927" w:rsidP="00B52927">
      <w:pPr>
        <w:ind w:left="720"/>
        <w:rPr>
          <w:b/>
        </w:rPr>
      </w:pPr>
      <w:r>
        <w:t xml:space="preserve">          </w:t>
      </w:r>
      <w:r>
        <w:tab/>
      </w:r>
      <w:r w:rsidRPr="00B52927">
        <w:rPr>
          <w:b/>
        </w:rPr>
        <w:t xml:space="preserve">VolumeFeedback </w:t>
      </w:r>
      <w:r w:rsidR="00AC6868">
        <w:rPr>
          <w:b/>
        </w:rPr>
        <w:t xml:space="preserve">and </w:t>
      </w:r>
      <w:r w:rsidR="00AC6868" w:rsidRPr="00B52927">
        <w:rPr>
          <w:b/>
        </w:rPr>
        <w:t>LampHourFeedback</w:t>
      </w:r>
    </w:p>
    <w:p w14:paraId="370E1823" w14:textId="77777777" w:rsidR="00B52927" w:rsidRPr="00B52927" w:rsidRDefault="00AC6868" w:rsidP="00AC6868">
      <w:pPr>
        <w:ind w:left="2160"/>
        <w:rPr>
          <w:b/>
        </w:rPr>
      </w:pPr>
      <w:r w:rsidRPr="00AC6868">
        <w:t>Contains</w:t>
      </w:r>
      <w:r>
        <w:t xml:space="preserve"> GroupHeader (string) which stores the header for this response.</w:t>
      </w:r>
      <w:r w:rsidR="00B52927">
        <w:t xml:space="preserve">      </w:t>
      </w:r>
      <w:r w:rsidR="00B52927">
        <w:tab/>
      </w:r>
      <w:r w:rsidR="00B52927" w:rsidRPr="00B52927">
        <w:rPr>
          <w:b/>
        </w:rPr>
        <w:t xml:space="preserve"> </w:t>
      </w:r>
    </w:p>
    <w:p w14:paraId="32C0D400" w14:textId="77777777" w:rsidR="00AC6868" w:rsidRDefault="00B52927" w:rsidP="00B52927">
      <w:pPr>
        <w:ind w:left="720"/>
      </w:pPr>
      <w:r>
        <w:t xml:space="preserve">       </w:t>
      </w:r>
      <w:r>
        <w:tab/>
      </w:r>
    </w:p>
    <w:p w14:paraId="2A91E34F" w14:textId="77777777" w:rsidR="00AC6868" w:rsidRDefault="00AC6868" w:rsidP="00AC6868">
      <w:r>
        <w:br w:type="page"/>
      </w:r>
    </w:p>
    <w:p w14:paraId="39CA2956" w14:textId="77777777" w:rsidR="00305BEB" w:rsidRDefault="00AC6868" w:rsidP="00B52927">
      <w:pPr>
        <w:ind w:left="720"/>
      </w:pPr>
      <w:r>
        <w:lastRenderedPageBreak/>
        <w:t>An example of a display’s feedback JSON:</w:t>
      </w:r>
    </w:p>
    <w:tbl>
      <w:tblPr>
        <w:tblStyle w:val="TableGrid"/>
        <w:tblW w:w="0" w:type="auto"/>
        <w:tblInd w:w="720" w:type="dxa"/>
        <w:tblLook w:val="04A0" w:firstRow="1" w:lastRow="0" w:firstColumn="1" w:lastColumn="0" w:noHBand="0" w:noVBand="1"/>
      </w:tblPr>
      <w:tblGrid>
        <w:gridCol w:w="8630"/>
      </w:tblGrid>
      <w:tr w:rsidR="00AC6868" w14:paraId="05EB9E9D" w14:textId="77777777" w:rsidTr="00AC6868">
        <w:trPr>
          <w:cnfStyle w:val="100000000000" w:firstRow="1" w:lastRow="0" w:firstColumn="0" w:lastColumn="0" w:oddVBand="0" w:evenVBand="0" w:oddHBand="0" w:evenHBand="0" w:firstRowFirstColumn="0" w:firstRowLastColumn="0" w:lastRowFirstColumn="0" w:lastRowLastColumn="0"/>
        </w:trPr>
        <w:tc>
          <w:tcPr>
            <w:tcW w:w="9350" w:type="dxa"/>
          </w:tcPr>
          <w:p w14:paraId="1BA0A7B4"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"Feedback": {</w:t>
            </w:r>
          </w:p>
          <w:p w14:paraId="7D4E6799"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"CommandAckNak": {</w:t>
            </w:r>
          </w:p>
          <w:p w14:paraId="43E95629"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"Ack": "OK",</w:t>
            </w:r>
          </w:p>
          <w:p w14:paraId="699B4D37"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"Nak": "NG"</w:t>
            </w:r>
          </w:p>
          <w:p w14:paraId="05EE2D85"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w:t>
            </w:r>
          </w:p>
          <w:p w14:paraId="1D55086E"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"Header": "",</w:t>
            </w:r>
          </w:p>
          <w:p w14:paraId="623137E1"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"PowerFeedback": {</w:t>
            </w:r>
          </w:p>
          <w:p w14:paraId="15399D5D"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"Feedback": {</w:t>
            </w:r>
          </w:p>
          <w:p w14:paraId="5E56BE78"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"On": "on",</w:t>
            </w:r>
          </w:p>
          <w:p w14:paraId="40D5D896"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"Off": "off"</w:t>
            </w:r>
          </w:p>
          <w:p w14:paraId="66E2C7E9"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w:t>
            </w:r>
          </w:p>
          <w:p w14:paraId="251C122F"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"GroupHeader": ""</w:t>
            </w:r>
          </w:p>
          <w:p w14:paraId="40F25510"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w:t>
            </w:r>
          </w:p>
          <w:p w14:paraId="2BB6254C"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"MuteFeedback": {</w:t>
            </w:r>
          </w:p>
          <w:p w14:paraId="05C1B053"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"Feedback": {</w:t>
            </w:r>
          </w:p>
          <w:p w14:paraId="72962037"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"On": "on",</w:t>
            </w:r>
          </w:p>
          <w:p w14:paraId="045EC370"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"Off": "off"</w:t>
            </w:r>
          </w:p>
          <w:p w14:paraId="427C5111"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w:t>
            </w:r>
          </w:p>
          <w:p w14:paraId="363EC78D"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"GroupHeader": "MUTE:"</w:t>
            </w:r>
          </w:p>
          <w:p w14:paraId="217A45EA"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w:t>
            </w:r>
          </w:p>
          <w:p w14:paraId="6AD8E5BE"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"InputFeedback": {</w:t>
            </w:r>
          </w:p>
          <w:p w14:paraId="1DF28BA8"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"GroupHeader": "APP:",</w:t>
            </w:r>
          </w:p>
          <w:p w14:paraId="7CE47994"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"Feedback": [</w:t>
            </w:r>
          </w:p>
          <w:p w14:paraId="641922E4"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w:t>
            </w:r>
          </w:p>
          <w:p w14:paraId="335C760C"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"InputType": 400,</w:t>
            </w:r>
          </w:p>
          <w:p w14:paraId="7D296F71"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"Feedback": "com.webos.app.hdmi1"</w:t>
            </w:r>
          </w:p>
          <w:p w14:paraId="39A52E06"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w:t>
            </w:r>
          </w:p>
          <w:p w14:paraId="10E36C48"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w:t>
            </w:r>
          </w:p>
          <w:p w14:paraId="7FBDC04C"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"InputType": 401,</w:t>
            </w:r>
          </w:p>
          <w:p w14:paraId="2D872204"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"Feedback": "com.webos.app.hdmi2"</w:t>
            </w:r>
          </w:p>
          <w:p w14:paraId="3430B76A"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w:t>
            </w:r>
          </w:p>
          <w:p w14:paraId="4BF92DAE"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w:t>
            </w:r>
          </w:p>
          <w:p w14:paraId="315A53B0"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"InputType": 402,</w:t>
            </w:r>
          </w:p>
          <w:p w14:paraId="71495ADB"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"Feedback": "com.webos.app.hdmi3"</w:t>
            </w:r>
          </w:p>
          <w:p w14:paraId="262F6E2F"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w:t>
            </w:r>
          </w:p>
          <w:p w14:paraId="04A2C6D6"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w:t>
            </w:r>
          </w:p>
          <w:p w14:paraId="73B2B756"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"InputType": 403,</w:t>
            </w:r>
          </w:p>
          <w:p w14:paraId="2A3055E8"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"Feedback": "com.webos.app.hdmi4"</w:t>
            </w:r>
          </w:p>
          <w:p w14:paraId="1B5C5BE8"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w:t>
            </w:r>
          </w:p>
          <w:p w14:paraId="413E96B8"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w:t>
            </w:r>
          </w:p>
          <w:p w14:paraId="1928D69B"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"InputType": 800,</w:t>
            </w:r>
          </w:p>
          <w:p w14:paraId="4EBDAFE8"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"Feedback": "component1"</w:t>
            </w:r>
          </w:p>
          <w:p w14:paraId="5E122894"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w:t>
            </w:r>
          </w:p>
          <w:p w14:paraId="79AB92AC"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w:t>
            </w:r>
          </w:p>
          <w:p w14:paraId="4626D9AE"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"InputType": 900,</w:t>
            </w:r>
          </w:p>
          <w:p w14:paraId="5B79B22A"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"Feedback": "avav1"</w:t>
            </w:r>
          </w:p>
          <w:p w14:paraId="66B4D9CF"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w:t>
            </w:r>
          </w:p>
          <w:p w14:paraId="4314D143"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w:t>
            </w:r>
          </w:p>
          <w:p w14:paraId="10ACC2DF"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"InputType": 1200,</w:t>
            </w:r>
          </w:p>
          <w:p w14:paraId="4EBC9C15"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"Feedback": "com.webos.app.photovideo"</w:t>
            </w:r>
          </w:p>
          <w:p w14:paraId="34BCBEE0"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w:t>
            </w:r>
          </w:p>
          <w:p w14:paraId="47F36AC5"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w:t>
            </w:r>
          </w:p>
          <w:p w14:paraId="6053E7C6"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"InputType": 1201,</w:t>
            </w:r>
          </w:p>
          <w:p w14:paraId="0DEF7977"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"Feedback": "com.webos.app.music"</w:t>
            </w:r>
          </w:p>
          <w:p w14:paraId="3713783D"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lastRenderedPageBreak/>
              <w:t xml:space="preserve">            }</w:t>
            </w:r>
          </w:p>
          <w:p w14:paraId="00F883DF"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w:t>
            </w:r>
          </w:p>
          <w:p w14:paraId="58E7AEF8"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w:t>
            </w:r>
          </w:p>
          <w:p w14:paraId="4B303956"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"VolumeFeedback": {</w:t>
            </w:r>
          </w:p>
          <w:p w14:paraId="141463FF"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"GroupHeader": "VOL:"</w:t>
            </w:r>
          </w:p>
          <w:p w14:paraId="6D4CF99D"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w:t>
            </w:r>
          </w:p>
          <w:p w14:paraId="3D10DCEB"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"EnergyStarFeedback": {</w:t>
            </w:r>
          </w:p>
          <w:p w14:paraId="4AF7F7F7" w14:textId="77777777" w:rsidR="00AC6868" w:rsidRPr="00AC6868" w:rsidRDefault="00AC6868" w:rsidP="00AC6868">
            <w:pPr>
              <w:autoSpaceDE w:val="0"/>
              <w:autoSpaceDN w:val="0"/>
              <w:adjustRightInd w:val="0"/>
              <w:rPr>
                <w:rFonts w:ascii="Fixedsys" w:hAnsi="Fixedsys" w:cs="Times New Roman"/>
                <w:b w:val="0"/>
                <w:noProof/>
                <w:sz w:val="20"/>
                <w:szCs w:val="20"/>
              </w:rPr>
            </w:pPr>
            <w:r>
              <w:rPr>
                <w:rFonts w:ascii="Fixedsys" w:hAnsi="Fixedsys" w:cs="Times New Roman"/>
                <w:b w:val="0"/>
                <w:noProof/>
                <w:sz w:val="20"/>
                <w:szCs w:val="20"/>
              </w:rPr>
              <w:t xml:space="preserve">          "Feedback":{</w:t>
            </w:r>
            <w:r w:rsidRPr="00AC6868">
              <w:rPr>
                <w:rFonts w:ascii="Fixedsys" w:hAnsi="Fixedsys" w:cs="Times New Roman"/>
                <w:b w:val="0"/>
                <w:noProof/>
                <w:sz w:val="20"/>
                <w:szCs w:val="20"/>
              </w:rPr>
              <w:t xml:space="preserve"> },</w:t>
            </w:r>
          </w:p>
          <w:p w14:paraId="25F09B58"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"GroupHeader": ""</w:t>
            </w:r>
          </w:p>
          <w:p w14:paraId="1A8445EE"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w:t>
            </w:r>
          </w:p>
          <w:p w14:paraId="5F7B6F76"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"OnScreenDisplayFeedback": {</w:t>
            </w:r>
          </w:p>
          <w:p w14:paraId="1D6FDDF5"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"Feedback": {</w:t>
            </w:r>
            <w:r>
              <w:rPr>
                <w:rFonts w:ascii="Fixedsys" w:hAnsi="Fixedsys" w:cs="Times New Roman"/>
                <w:b w:val="0"/>
                <w:noProof/>
                <w:sz w:val="20"/>
                <w:szCs w:val="20"/>
              </w:rPr>
              <w:t xml:space="preserve"> </w:t>
            </w:r>
            <w:r w:rsidRPr="00AC6868">
              <w:rPr>
                <w:rFonts w:ascii="Fixedsys" w:hAnsi="Fixedsys" w:cs="Times New Roman"/>
                <w:b w:val="0"/>
                <w:noProof/>
                <w:sz w:val="20"/>
                <w:szCs w:val="20"/>
              </w:rPr>
              <w:t xml:space="preserve"> },</w:t>
            </w:r>
          </w:p>
          <w:p w14:paraId="67A2BC8B"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"GroupHeader": ""</w:t>
            </w:r>
          </w:p>
          <w:p w14:paraId="692817B4"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w:t>
            </w:r>
          </w:p>
          <w:p w14:paraId="42225438"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"VideoMuteFeedback": {</w:t>
            </w:r>
          </w:p>
          <w:p w14:paraId="3A05BD8A"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"Feedback": {</w:t>
            </w:r>
            <w:r>
              <w:rPr>
                <w:rFonts w:ascii="Fixedsys" w:hAnsi="Fixedsys" w:cs="Times New Roman"/>
                <w:b w:val="0"/>
                <w:noProof/>
                <w:sz w:val="20"/>
                <w:szCs w:val="20"/>
              </w:rPr>
              <w:t xml:space="preserve"> </w:t>
            </w:r>
            <w:r w:rsidRPr="00AC6868">
              <w:rPr>
                <w:rFonts w:ascii="Fixedsys" w:hAnsi="Fixedsys" w:cs="Times New Roman"/>
                <w:b w:val="0"/>
                <w:noProof/>
                <w:sz w:val="20"/>
                <w:szCs w:val="20"/>
              </w:rPr>
              <w:t xml:space="preserve"> },</w:t>
            </w:r>
          </w:p>
          <w:p w14:paraId="09451EC5"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"GroupHeader": ""</w:t>
            </w:r>
          </w:p>
          <w:p w14:paraId="3BBA118E"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w:t>
            </w:r>
          </w:p>
          <w:p w14:paraId="6C4051F2"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"LampHourFeedback": {</w:t>
            </w:r>
          </w:p>
          <w:p w14:paraId="7A949730"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"GroupHeader": ""</w:t>
            </w:r>
          </w:p>
          <w:p w14:paraId="31790A65"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w:t>
            </w:r>
          </w:p>
          <w:p w14:paraId="0B908535" w14:textId="77777777" w:rsidR="00AC6868" w:rsidRPr="00AC6868" w:rsidRDefault="00AC6868" w:rsidP="00AC6868">
            <w:pPr>
              <w:autoSpaceDE w:val="0"/>
              <w:autoSpaceDN w:val="0"/>
              <w:adjustRightInd w:val="0"/>
              <w:rPr>
                <w:rFonts w:ascii="Fixedsys" w:hAnsi="Fixedsys" w:cs="Times New Roman"/>
                <w:b w:val="0"/>
                <w:noProof/>
                <w:sz w:val="20"/>
                <w:szCs w:val="20"/>
              </w:rPr>
            </w:pPr>
            <w:r w:rsidRPr="00AC6868">
              <w:rPr>
                <w:rFonts w:ascii="Fixedsys" w:hAnsi="Fixedsys" w:cs="Times New Roman"/>
                <w:b w:val="0"/>
                <w:noProof/>
                <w:sz w:val="20"/>
                <w:szCs w:val="20"/>
              </w:rPr>
              <w:t xml:space="preserve">      }</w:t>
            </w:r>
          </w:p>
          <w:p w14:paraId="425304CA" w14:textId="77777777" w:rsidR="00AC6868" w:rsidRDefault="00AC6868" w:rsidP="00AC6868">
            <w:r w:rsidRPr="00AC6868">
              <w:rPr>
                <w:rFonts w:ascii="Fixedsys" w:hAnsi="Fixedsys" w:cs="Times New Roman"/>
                <w:b w:val="0"/>
                <w:noProof/>
                <w:sz w:val="20"/>
                <w:szCs w:val="20"/>
              </w:rPr>
              <w:t xml:space="preserve">    },</w:t>
            </w:r>
          </w:p>
        </w:tc>
      </w:tr>
    </w:tbl>
    <w:p w14:paraId="3B30AFB9" w14:textId="77777777" w:rsidR="00AC6868" w:rsidRPr="00AC6868" w:rsidRDefault="00AC6868" w:rsidP="00B52927">
      <w:pPr>
        <w:ind w:left="720"/>
      </w:pPr>
    </w:p>
    <w:p w14:paraId="55D21902" w14:textId="77777777" w:rsidR="00AC6868" w:rsidRDefault="00AC6868">
      <w:r>
        <w:br w:type="page"/>
      </w:r>
    </w:p>
    <w:p w14:paraId="78164288" w14:textId="77777777" w:rsidR="006F6B4B" w:rsidRDefault="00AC6868" w:rsidP="001A7459">
      <w:pPr>
        <w:ind w:left="720"/>
      </w:pPr>
      <w:r>
        <w:lastRenderedPageBreak/>
        <w:t>Cable boxes support the following feedback:</w:t>
      </w:r>
      <w:r>
        <w:tab/>
      </w:r>
      <w:r>
        <w:tab/>
      </w:r>
    </w:p>
    <w:p w14:paraId="09034F53" w14:textId="77777777" w:rsidR="00AC6868" w:rsidRDefault="00AC6868" w:rsidP="00AC6868">
      <w:pPr>
        <w:ind w:left="720"/>
        <w:rPr>
          <w:b/>
        </w:rPr>
      </w:pPr>
      <w:r>
        <w:tab/>
      </w:r>
      <w:r w:rsidRPr="00B52927">
        <w:rPr>
          <w:b/>
        </w:rPr>
        <w:t>Header</w:t>
      </w:r>
    </w:p>
    <w:p w14:paraId="5F06D6A0" w14:textId="77777777" w:rsidR="00AC6868" w:rsidRPr="00B52927" w:rsidRDefault="00AC6868" w:rsidP="00AC6868">
      <w:pPr>
        <w:ind w:left="720"/>
      </w:pPr>
      <w:r>
        <w:rPr>
          <w:b/>
        </w:rPr>
        <w:tab/>
      </w:r>
      <w:r>
        <w:rPr>
          <w:b/>
        </w:rPr>
        <w:tab/>
      </w:r>
      <w:r>
        <w:t>A header that is present in all standard feedback</w:t>
      </w:r>
    </w:p>
    <w:p w14:paraId="2464B02A" w14:textId="77777777" w:rsidR="00AC6868" w:rsidRDefault="00AC6868" w:rsidP="00AC6868">
      <w:pPr>
        <w:ind w:left="720"/>
        <w:rPr>
          <w:b/>
        </w:rPr>
      </w:pPr>
      <w:r>
        <w:tab/>
      </w:r>
      <w:r w:rsidRPr="00B52927">
        <w:rPr>
          <w:b/>
        </w:rPr>
        <w:t>CommandAckNak</w:t>
      </w:r>
    </w:p>
    <w:p w14:paraId="45C6EE49" w14:textId="77777777" w:rsidR="00AC6868" w:rsidRPr="00B52927" w:rsidRDefault="00AC6868" w:rsidP="00AC6868">
      <w:pPr>
        <w:ind w:left="720"/>
      </w:pPr>
      <w:r>
        <w:rPr>
          <w:b/>
        </w:rPr>
        <w:tab/>
      </w:r>
      <w:r>
        <w:rPr>
          <w:b/>
        </w:rPr>
        <w:tab/>
      </w:r>
      <w:r>
        <w:t>Two string properties for ACK and NAK.</w:t>
      </w:r>
      <w:r>
        <w:tab/>
      </w:r>
    </w:p>
    <w:p w14:paraId="7BB034BE" w14:textId="77777777" w:rsidR="00AC6868" w:rsidRDefault="00497AD0" w:rsidP="00AC6868">
      <w:pPr>
        <w:ind w:left="1440"/>
        <w:rPr>
          <w:b/>
        </w:rPr>
      </w:pPr>
      <w:r>
        <w:rPr>
          <w:b/>
        </w:rPr>
        <w:t xml:space="preserve">PowerFeedback, </w:t>
      </w:r>
      <w:r w:rsidR="00AC6868" w:rsidRPr="00B52927">
        <w:rPr>
          <w:b/>
        </w:rPr>
        <w:t>EnergyStarFeedback</w:t>
      </w:r>
      <w:r>
        <w:rPr>
          <w:b/>
        </w:rPr>
        <w:t>, and MuteFeedback</w:t>
      </w:r>
      <w:r w:rsidR="00AC6868">
        <w:rPr>
          <w:b/>
        </w:rPr>
        <w:t xml:space="preserve"> </w:t>
      </w:r>
    </w:p>
    <w:p w14:paraId="31E44F24" w14:textId="77777777" w:rsidR="00AC6868" w:rsidRPr="00B52927" w:rsidRDefault="00AC6868" w:rsidP="00AC6868">
      <w:pPr>
        <w:ind w:left="2160"/>
      </w:pPr>
      <w:r w:rsidRPr="00B52927">
        <w:t>Contains</w:t>
      </w:r>
      <w:r>
        <w:t xml:space="preserve"> GroupHeader (string) which stores the header for this response and a dictionary where the valid keys are two states, On and Off, and the values are the device response that corresponds to those states.         </w:t>
      </w:r>
      <w:r>
        <w:tab/>
      </w:r>
    </w:p>
    <w:p w14:paraId="1EBCE422" w14:textId="77777777" w:rsidR="00AC6868" w:rsidRPr="00B52927" w:rsidRDefault="00AC6868" w:rsidP="00AC6868">
      <w:pPr>
        <w:ind w:left="720"/>
        <w:rPr>
          <w:b/>
        </w:rPr>
      </w:pPr>
      <w:r>
        <w:t xml:space="preserve">          </w:t>
      </w:r>
      <w:r>
        <w:tab/>
      </w:r>
      <w:r>
        <w:rPr>
          <w:b/>
        </w:rPr>
        <w:t>ChannelFeedback and VolumeFeedback</w:t>
      </w:r>
    </w:p>
    <w:p w14:paraId="4F88ADD7" w14:textId="77777777" w:rsidR="00497AD0" w:rsidRDefault="00AC6868" w:rsidP="00497AD0">
      <w:pPr>
        <w:ind w:left="2160"/>
        <w:rPr>
          <w:b/>
        </w:rPr>
      </w:pPr>
      <w:r w:rsidRPr="00AC6868">
        <w:t>Contains</w:t>
      </w:r>
      <w:r>
        <w:t xml:space="preserve"> GroupHeader (string) which stores the header for this response.      </w:t>
      </w:r>
      <w:r>
        <w:tab/>
      </w:r>
      <w:r w:rsidR="00497AD0">
        <w:rPr>
          <w:b/>
        </w:rPr>
        <w:t xml:space="preserve"> </w:t>
      </w:r>
    </w:p>
    <w:p w14:paraId="4981E181" w14:textId="77777777" w:rsidR="00AC6868" w:rsidRPr="00497AD0" w:rsidRDefault="00497AD0" w:rsidP="00497AD0">
      <w:pPr>
        <w:ind w:firstLine="720"/>
        <w:rPr>
          <w:b/>
        </w:rPr>
      </w:pPr>
      <w:r>
        <w:t>An example of a cable box’s feedback JSON:</w:t>
      </w:r>
    </w:p>
    <w:tbl>
      <w:tblPr>
        <w:tblStyle w:val="TableGrid"/>
        <w:tblW w:w="0" w:type="auto"/>
        <w:tblInd w:w="720" w:type="dxa"/>
        <w:tblLook w:val="04A0" w:firstRow="1" w:lastRow="0" w:firstColumn="1" w:lastColumn="0" w:noHBand="0" w:noVBand="1"/>
      </w:tblPr>
      <w:tblGrid>
        <w:gridCol w:w="8630"/>
      </w:tblGrid>
      <w:tr w:rsidR="00497AD0" w14:paraId="3F4B1D72" w14:textId="77777777" w:rsidTr="00497AD0">
        <w:trPr>
          <w:cnfStyle w:val="100000000000" w:firstRow="1" w:lastRow="0" w:firstColumn="0" w:lastColumn="0" w:oddVBand="0" w:evenVBand="0" w:oddHBand="0" w:evenHBand="0" w:firstRowFirstColumn="0" w:firstRowLastColumn="0" w:lastRowFirstColumn="0" w:lastRowLastColumn="0"/>
        </w:trPr>
        <w:tc>
          <w:tcPr>
            <w:tcW w:w="9350" w:type="dxa"/>
          </w:tcPr>
          <w:p w14:paraId="16B4E7E2" w14:textId="77777777" w:rsidR="00497AD0" w:rsidRPr="00497AD0" w:rsidRDefault="00497AD0" w:rsidP="00497AD0">
            <w:pPr>
              <w:autoSpaceDE w:val="0"/>
              <w:autoSpaceDN w:val="0"/>
              <w:adjustRightInd w:val="0"/>
              <w:rPr>
                <w:rFonts w:ascii="Fixedsys" w:hAnsi="Fixedsys" w:cs="Times New Roman"/>
                <w:b w:val="0"/>
                <w:noProof/>
                <w:sz w:val="20"/>
                <w:szCs w:val="20"/>
              </w:rPr>
            </w:pPr>
            <w:r>
              <w:rPr>
                <w:rFonts w:ascii="Fixedsys" w:hAnsi="Fixedsys" w:cs="Times New Roman"/>
                <w:noProof/>
                <w:sz w:val="20"/>
                <w:szCs w:val="20"/>
              </w:rPr>
              <w:t xml:space="preserve">  </w:t>
            </w:r>
            <w:r w:rsidRPr="00497AD0">
              <w:rPr>
                <w:rFonts w:ascii="Fixedsys" w:hAnsi="Fixedsys" w:cs="Times New Roman"/>
                <w:b w:val="0"/>
                <w:noProof/>
                <w:sz w:val="20"/>
                <w:szCs w:val="20"/>
              </w:rPr>
              <w:t xml:space="preserve">    "Feedback": {</w:t>
            </w:r>
          </w:p>
          <w:p w14:paraId="353090A9"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"Header": "",</w:t>
            </w:r>
          </w:p>
          <w:p w14:paraId="232A68C8"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"PowerFeedback": {</w:t>
            </w:r>
          </w:p>
          <w:p w14:paraId="2D027BC7"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"Feedback": {},</w:t>
            </w:r>
          </w:p>
          <w:p w14:paraId="535340D5"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"GroupHeader": ""</w:t>
            </w:r>
          </w:p>
          <w:p w14:paraId="3BEB066B"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w:t>
            </w:r>
          </w:p>
          <w:p w14:paraId="426204F2"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"MuteFeedback": {</w:t>
            </w:r>
          </w:p>
          <w:p w14:paraId="45649C18"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"Feedback": {},</w:t>
            </w:r>
          </w:p>
          <w:p w14:paraId="3FC518F0"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"GroupHeader": ""</w:t>
            </w:r>
          </w:p>
          <w:p w14:paraId="075A8F53"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w:t>
            </w:r>
          </w:p>
          <w:p w14:paraId="3839185A"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"VolumeFeedback": {</w:t>
            </w:r>
          </w:p>
          <w:p w14:paraId="01680D31"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"GroupHeader": ""</w:t>
            </w:r>
          </w:p>
          <w:p w14:paraId="0FCEB1C6"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w:t>
            </w:r>
          </w:p>
          <w:p w14:paraId="0786A96A"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"ChannelFeedback": {</w:t>
            </w:r>
          </w:p>
          <w:p w14:paraId="541DF420"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"GroupHeader": "CH_STATUS"</w:t>
            </w:r>
          </w:p>
          <w:p w14:paraId="1C2B630E"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w:t>
            </w:r>
          </w:p>
          <w:p w14:paraId="4783CFC6"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"CommandAckNak": {</w:t>
            </w:r>
          </w:p>
          <w:p w14:paraId="26C6C7E8"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"Ack": "",</w:t>
            </w:r>
          </w:p>
          <w:p w14:paraId="32EFD51E"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"Nak": ""</w:t>
            </w:r>
          </w:p>
          <w:p w14:paraId="35CF9E77"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w:t>
            </w:r>
          </w:p>
          <w:p w14:paraId="78FF0867"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"EnergyStarFeedback": {</w:t>
            </w:r>
          </w:p>
          <w:p w14:paraId="6AF25B11"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"Feedback": {},</w:t>
            </w:r>
          </w:p>
          <w:p w14:paraId="6E9C7A8F"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"GroupHeader": ""</w:t>
            </w:r>
          </w:p>
          <w:p w14:paraId="0416A2A2"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w:t>
            </w:r>
          </w:p>
          <w:p w14:paraId="7369DCDE" w14:textId="77777777" w:rsidR="00497AD0" w:rsidRDefault="00497AD0" w:rsidP="00497AD0">
            <w:r w:rsidRPr="00497AD0">
              <w:rPr>
                <w:rFonts w:ascii="Fixedsys" w:hAnsi="Fixedsys" w:cs="Times New Roman"/>
                <w:b w:val="0"/>
                <w:noProof/>
                <w:sz w:val="20"/>
                <w:szCs w:val="20"/>
              </w:rPr>
              <w:t xml:space="preserve">      },</w:t>
            </w:r>
          </w:p>
        </w:tc>
      </w:tr>
    </w:tbl>
    <w:p w14:paraId="3FB56E5D" w14:textId="77777777" w:rsidR="00497AD0" w:rsidRDefault="00497AD0" w:rsidP="00AC6868">
      <w:pPr>
        <w:ind w:left="720"/>
      </w:pPr>
    </w:p>
    <w:p w14:paraId="2E57B85C" w14:textId="77777777" w:rsidR="00497AD0" w:rsidRDefault="00AC6868" w:rsidP="00497AD0">
      <w:pPr>
        <w:ind w:left="720"/>
      </w:pPr>
      <w:r>
        <w:br w:type="page"/>
      </w:r>
      <w:r w:rsidR="00497AD0">
        <w:lastRenderedPageBreak/>
        <w:t>Blu-ray Players support the following feedback:</w:t>
      </w:r>
      <w:r w:rsidR="00497AD0">
        <w:tab/>
      </w:r>
      <w:r w:rsidR="00497AD0">
        <w:tab/>
      </w:r>
    </w:p>
    <w:p w14:paraId="76485B57" w14:textId="77777777" w:rsidR="00497AD0" w:rsidRDefault="00497AD0" w:rsidP="00497AD0">
      <w:pPr>
        <w:ind w:left="720"/>
        <w:rPr>
          <w:b/>
        </w:rPr>
      </w:pPr>
      <w:r>
        <w:tab/>
      </w:r>
      <w:r w:rsidRPr="00B52927">
        <w:rPr>
          <w:b/>
        </w:rPr>
        <w:t>Header</w:t>
      </w:r>
    </w:p>
    <w:p w14:paraId="50E5021B" w14:textId="77777777" w:rsidR="00497AD0" w:rsidRPr="00B52927" w:rsidRDefault="00497AD0" w:rsidP="00497AD0">
      <w:pPr>
        <w:ind w:left="720"/>
      </w:pPr>
      <w:r>
        <w:rPr>
          <w:b/>
        </w:rPr>
        <w:tab/>
      </w:r>
      <w:r>
        <w:rPr>
          <w:b/>
        </w:rPr>
        <w:tab/>
      </w:r>
      <w:r>
        <w:t>A header that is present in all standard feedback</w:t>
      </w:r>
    </w:p>
    <w:p w14:paraId="7C8E960E" w14:textId="77777777" w:rsidR="00497AD0" w:rsidRDefault="00497AD0" w:rsidP="00497AD0">
      <w:pPr>
        <w:ind w:left="720"/>
        <w:rPr>
          <w:b/>
        </w:rPr>
      </w:pPr>
      <w:r>
        <w:tab/>
      </w:r>
      <w:r w:rsidRPr="00B52927">
        <w:rPr>
          <w:b/>
        </w:rPr>
        <w:t>CommandAckNak</w:t>
      </w:r>
    </w:p>
    <w:p w14:paraId="051F8589" w14:textId="77777777" w:rsidR="00497AD0" w:rsidRPr="00B52927" w:rsidRDefault="00497AD0" w:rsidP="00497AD0">
      <w:pPr>
        <w:ind w:left="720"/>
      </w:pPr>
      <w:r>
        <w:rPr>
          <w:b/>
        </w:rPr>
        <w:tab/>
      </w:r>
      <w:r>
        <w:rPr>
          <w:b/>
        </w:rPr>
        <w:tab/>
      </w:r>
      <w:r>
        <w:t>Two string properties for ACK and NAK.</w:t>
      </w:r>
      <w:r>
        <w:tab/>
      </w:r>
    </w:p>
    <w:p w14:paraId="2552825B" w14:textId="77777777" w:rsidR="00497AD0" w:rsidRDefault="00497AD0" w:rsidP="00497AD0">
      <w:pPr>
        <w:ind w:left="1440"/>
        <w:rPr>
          <w:b/>
        </w:rPr>
      </w:pPr>
      <w:r>
        <w:rPr>
          <w:b/>
        </w:rPr>
        <w:t xml:space="preserve">PowerFeedback and </w:t>
      </w:r>
      <w:r w:rsidRPr="00B52927">
        <w:rPr>
          <w:b/>
        </w:rPr>
        <w:t>EnergyStarFeedback</w:t>
      </w:r>
    </w:p>
    <w:p w14:paraId="695FAFA1" w14:textId="77777777" w:rsidR="00497AD0" w:rsidRPr="00B52927" w:rsidRDefault="00497AD0" w:rsidP="00497AD0">
      <w:pPr>
        <w:ind w:left="2160"/>
      </w:pPr>
      <w:r w:rsidRPr="00B52927">
        <w:t>Contains</w:t>
      </w:r>
      <w:r>
        <w:t xml:space="preserve"> GroupHeader (string) which stores the header for this response and a dictionary where the valid keys are two states, On and Off, and the values are the device response that corresponds to those states.         </w:t>
      </w:r>
      <w:r>
        <w:tab/>
      </w:r>
    </w:p>
    <w:p w14:paraId="16E193C6" w14:textId="77777777" w:rsidR="00497AD0" w:rsidRPr="00B52927" w:rsidRDefault="00497AD0" w:rsidP="00497AD0">
      <w:pPr>
        <w:ind w:left="1440"/>
        <w:rPr>
          <w:b/>
        </w:rPr>
      </w:pPr>
      <w:r w:rsidRPr="00497AD0">
        <w:rPr>
          <w:b/>
        </w:rPr>
        <w:t>TrackFeedback, ChapterFeedback, TrackElapsedTimeFeedback, TrackRemainingTimeFeedback, ChapterElapsedTimeFeedback, ChapterRemainingTimeFeedback, TotalElapsedTimeFeedback, and TotalRemainingTimeFeedback</w:t>
      </w:r>
    </w:p>
    <w:p w14:paraId="66EED610" w14:textId="77777777" w:rsidR="00497AD0" w:rsidRPr="00497AD0" w:rsidRDefault="00497AD0" w:rsidP="00497AD0">
      <w:pPr>
        <w:ind w:left="2160"/>
        <w:rPr>
          <w:b/>
        </w:rPr>
      </w:pPr>
      <w:r w:rsidRPr="00AC6868">
        <w:t>Contains</w:t>
      </w:r>
      <w:r>
        <w:t xml:space="preserve"> GroupHeader (string) which stores the header for this response.      </w:t>
      </w:r>
      <w:r>
        <w:tab/>
      </w:r>
      <w:r>
        <w:rPr>
          <w:b/>
        </w:rPr>
        <w:t xml:space="preserve"> </w:t>
      </w:r>
    </w:p>
    <w:p w14:paraId="73971A6C" w14:textId="77777777" w:rsidR="00497AD0" w:rsidRPr="00497AD0" w:rsidRDefault="00497AD0" w:rsidP="00497AD0">
      <w:pPr>
        <w:ind w:firstLine="720"/>
        <w:rPr>
          <w:b/>
        </w:rPr>
      </w:pPr>
      <w:r>
        <w:t>An example of a Blu-ray player’s feedback JSON:</w:t>
      </w:r>
    </w:p>
    <w:tbl>
      <w:tblPr>
        <w:tblStyle w:val="TableGrid"/>
        <w:tblW w:w="0" w:type="auto"/>
        <w:tblInd w:w="720" w:type="dxa"/>
        <w:tblLook w:val="04A0" w:firstRow="1" w:lastRow="0" w:firstColumn="1" w:lastColumn="0" w:noHBand="0" w:noVBand="1"/>
      </w:tblPr>
      <w:tblGrid>
        <w:gridCol w:w="8630"/>
      </w:tblGrid>
      <w:tr w:rsidR="00497AD0" w14:paraId="225E07BA" w14:textId="77777777" w:rsidTr="004C108D">
        <w:trPr>
          <w:cnfStyle w:val="100000000000" w:firstRow="1" w:lastRow="0" w:firstColumn="0" w:lastColumn="0" w:oddVBand="0" w:evenVBand="0" w:oddHBand="0" w:evenHBand="0" w:firstRowFirstColumn="0" w:firstRowLastColumn="0" w:lastRowFirstColumn="0" w:lastRowLastColumn="0"/>
        </w:trPr>
        <w:tc>
          <w:tcPr>
            <w:tcW w:w="9350" w:type="dxa"/>
          </w:tcPr>
          <w:p w14:paraId="06DD8FAF"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"Feedback": {</w:t>
            </w:r>
          </w:p>
          <w:p w14:paraId="7CDDD628"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"CommandAckNak": {</w:t>
            </w:r>
          </w:p>
          <w:p w14:paraId="656DB577"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"Ack": "",</w:t>
            </w:r>
          </w:p>
          <w:p w14:paraId="3CD776AA"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"Nak": "ER INVALID"</w:t>
            </w:r>
          </w:p>
          <w:p w14:paraId="30F028D5"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w:t>
            </w:r>
          </w:p>
          <w:p w14:paraId="085B3B64"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"Header": "@",</w:t>
            </w:r>
          </w:p>
          <w:p w14:paraId="2F020DCC"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"PowerFeedback": {</w:t>
            </w:r>
          </w:p>
          <w:p w14:paraId="7CD813DD"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"Feedback": {</w:t>
            </w:r>
          </w:p>
          <w:p w14:paraId="087EED70"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"On": "ON",</w:t>
            </w:r>
          </w:p>
          <w:p w14:paraId="0867A7C0"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"Off": "OFF"</w:t>
            </w:r>
          </w:p>
          <w:p w14:paraId="0B9B1DDC"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w:t>
            </w:r>
          </w:p>
          <w:p w14:paraId="58D541BC"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"GroupHeader": "QPW"</w:t>
            </w:r>
          </w:p>
          <w:p w14:paraId="0847A7B6"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w:t>
            </w:r>
          </w:p>
          <w:p w14:paraId="3FF99F80"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"PlayBackStatusFeedback": {</w:t>
            </w:r>
          </w:p>
          <w:p w14:paraId="6668B5AF"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"GroupHeader": "QPL"</w:t>
            </w:r>
          </w:p>
          <w:p w14:paraId="5A0EDFA7"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w:t>
            </w:r>
          </w:p>
          <w:p w14:paraId="07A6E4C9"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"TrackFeedback": {</w:t>
            </w:r>
          </w:p>
          <w:p w14:paraId="28A3A1B4"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"GroupHeader": "QTK"</w:t>
            </w:r>
          </w:p>
          <w:p w14:paraId="287F3016"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w:t>
            </w:r>
          </w:p>
          <w:p w14:paraId="32649096"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"ChapterFeedback": {</w:t>
            </w:r>
          </w:p>
          <w:p w14:paraId="570BA71A"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"GroupHeader": "QCH"</w:t>
            </w:r>
          </w:p>
          <w:p w14:paraId="75167DC3"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w:t>
            </w:r>
          </w:p>
          <w:p w14:paraId="7AE3A290"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"TrackElapsedTimeFeedback": {</w:t>
            </w:r>
          </w:p>
          <w:p w14:paraId="09E070EB"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"GroupHeader": "QTE"</w:t>
            </w:r>
          </w:p>
          <w:p w14:paraId="02588B91"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w:t>
            </w:r>
          </w:p>
          <w:p w14:paraId="19EEE2E4"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"TrackRemainingTimeFeedback": {</w:t>
            </w:r>
          </w:p>
          <w:p w14:paraId="7C82F48E"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lastRenderedPageBreak/>
              <w:t xml:space="preserve">          "GroupHeader": "QTR"</w:t>
            </w:r>
          </w:p>
          <w:p w14:paraId="46ECF77A"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w:t>
            </w:r>
          </w:p>
          <w:p w14:paraId="0BDEE1F5"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"ChapterElapsedTimeFeedback": {</w:t>
            </w:r>
          </w:p>
          <w:p w14:paraId="008F374B"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"GroupHeader": "QCE"</w:t>
            </w:r>
          </w:p>
          <w:p w14:paraId="1148F012"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w:t>
            </w:r>
          </w:p>
          <w:p w14:paraId="362EA261"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"ChapterRemainingTimeFeedback": {</w:t>
            </w:r>
          </w:p>
          <w:p w14:paraId="36183F4A"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"GroupHeader": "QCR"</w:t>
            </w:r>
          </w:p>
          <w:p w14:paraId="5B40C629"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w:t>
            </w:r>
          </w:p>
          <w:p w14:paraId="5EFEE949"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"TotalElapsedTimeFeedback": {</w:t>
            </w:r>
          </w:p>
          <w:p w14:paraId="74487FEA"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"GroupHeader": "QEL"</w:t>
            </w:r>
          </w:p>
          <w:p w14:paraId="1C603184"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w:t>
            </w:r>
          </w:p>
          <w:p w14:paraId="31585205"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"TotalRemainingTimeFeedback": {</w:t>
            </w:r>
          </w:p>
          <w:p w14:paraId="244F6515"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"GroupHeader": "QRE"</w:t>
            </w:r>
          </w:p>
          <w:p w14:paraId="14E59340"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w:t>
            </w:r>
          </w:p>
          <w:p w14:paraId="464EAFB4"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"EnergyStarFeedback": {</w:t>
            </w:r>
          </w:p>
          <w:p w14:paraId="53B761BC"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"Feedback": {  },</w:t>
            </w:r>
          </w:p>
          <w:p w14:paraId="3D2D3EDE"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"GroupHeader": ""</w:t>
            </w:r>
          </w:p>
          <w:p w14:paraId="0BD18EC3"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w:t>
            </w:r>
          </w:p>
          <w:p w14:paraId="015E8697" w14:textId="77777777" w:rsidR="00497AD0" w:rsidRDefault="00497AD0" w:rsidP="00497AD0">
            <w:r w:rsidRPr="00497AD0">
              <w:rPr>
                <w:rFonts w:ascii="Fixedsys" w:hAnsi="Fixedsys" w:cs="Times New Roman"/>
                <w:b w:val="0"/>
                <w:noProof/>
                <w:sz w:val="20"/>
                <w:szCs w:val="20"/>
              </w:rPr>
              <w:t xml:space="preserve">      },</w:t>
            </w:r>
          </w:p>
        </w:tc>
      </w:tr>
    </w:tbl>
    <w:p w14:paraId="0C5B3F3E" w14:textId="77777777" w:rsidR="00497AD0" w:rsidRDefault="00497AD0">
      <w:r>
        <w:lastRenderedPageBreak/>
        <w:br w:type="page"/>
      </w:r>
      <w:r>
        <w:lastRenderedPageBreak/>
        <w:tab/>
        <w:t>Video servers support the following feedback:</w:t>
      </w:r>
    </w:p>
    <w:p w14:paraId="2395F63E" w14:textId="77777777" w:rsidR="00497AD0" w:rsidRDefault="00497AD0" w:rsidP="00497AD0">
      <w:pPr>
        <w:ind w:left="720"/>
        <w:rPr>
          <w:b/>
        </w:rPr>
      </w:pPr>
      <w:r>
        <w:tab/>
      </w:r>
      <w:r w:rsidRPr="00B52927">
        <w:rPr>
          <w:b/>
        </w:rPr>
        <w:t>Header</w:t>
      </w:r>
    </w:p>
    <w:p w14:paraId="4B147A02" w14:textId="77777777" w:rsidR="00497AD0" w:rsidRPr="00B52927" w:rsidRDefault="00497AD0" w:rsidP="00497AD0">
      <w:pPr>
        <w:ind w:left="720"/>
      </w:pPr>
      <w:r>
        <w:rPr>
          <w:b/>
        </w:rPr>
        <w:tab/>
      </w:r>
      <w:r>
        <w:rPr>
          <w:b/>
        </w:rPr>
        <w:tab/>
      </w:r>
      <w:r>
        <w:t>A header that is present in all standard feedback</w:t>
      </w:r>
    </w:p>
    <w:p w14:paraId="6B9979E0" w14:textId="77777777" w:rsidR="00497AD0" w:rsidRDefault="00497AD0" w:rsidP="00497AD0">
      <w:pPr>
        <w:ind w:left="720"/>
        <w:rPr>
          <w:b/>
        </w:rPr>
      </w:pPr>
      <w:r>
        <w:tab/>
      </w:r>
      <w:r w:rsidRPr="00B52927">
        <w:rPr>
          <w:b/>
        </w:rPr>
        <w:t>CommandAckNak</w:t>
      </w:r>
    </w:p>
    <w:p w14:paraId="79E5721E" w14:textId="77777777" w:rsidR="00497AD0" w:rsidRPr="00B52927" w:rsidRDefault="00497AD0" w:rsidP="00497AD0">
      <w:pPr>
        <w:ind w:left="720"/>
      </w:pPr>
      <w:r>
        <w:rPr>
          <w:b/>
        </w:rPr>
        <w:tab/>
      </w:r>
      <w:r>
        <w:rPr>
          <w:b/>
        </w:rPr>
        <w:tab/>
      </w:r>
      <w:r>
        <w:t>Two string properties for ACK and NAK.</w:t>
      </w:r>
      <w:r>
        <w:tab/>
      </w:r>
    </w:p>
    <w:p w14:paraId="7257F0E4" w14:textId="77777777" w:rsidR="00497AD0" w:rsidRDefault="00497AD0" w:rsidP="00497AD0">
      <w:pPr>
        <w:ind w:left="1440"/>
        <w:rPr>
          <w:b/>
        </w:rPr>
      </w:pPr>
      <w:r>
        <w:rPr>
          <w:b/>
        </w:rPr>
        <w:t>PowerFeedback</w:t>
      </w:r>
    </w:p>
    <w:p w14:paraId="32C14EBE" w14:textId="77777777" w:rsidR="00497AD0" w:rsidRDefault="00497AD0" w:rsidP="00497AD0">
      <w:pPr>
        <w:ind w:left="2160"/>
      </w:pPr>
      <w:r w:rsidRPr="00B52927">
        <w:t>Contains</w:t>
      </w:r>
      <w:r>
        <w:t xml:space="preserve"> GroupHeader (string) which stores the header for this response and a dictionary where the valid keys are two states, On and Off, and the values are the device response that corresponds to those states.         </w:t>
      </w:r>
    </w:p>
    <w:p w14:paraId="3CF6A8DD" w14:textId="77777777" w:rsidR="00497AD0" w:rsidRPr="00497AD0" w:rsidRDefault="00497AD0" w:rsidP="00497AD0">
      <w:pPr>
        <w:ind w:firstLine="720"/>
        <w:rPr>
          <w:b/>
        </w:rPr>
      </w:pPr>
      <w:r>
        <w:t>An example of a video server’s feedback JSON:</w:t>
      </w:r>
    </w:p>
    <w:tbl>
      <w:tblPr>
        <w:tblStyle w:val="TableGrid"/>
        <w:tblW w:w="0" w:type="auto"/>
        <w:tblInd w:w="720" w:type="dxa"/>
        <w:tblLook w:val="04A0" w:firstRow="1" w:lastRow="0" w:firstColumn="1" w:lastColumn="0" w:noHBand="0" w:noVBand="1"/>
      </w:tblPr>
      <w:tblGrid>
        <w:gridCol w:w="8630"/>
      </w:tblGrid>
      <w:tr w:rsidR="00497AD0" w14:paraId="77BF3EC2" w14:textId="77777777" w:rsidTr="004C108D">
        <w:trPr>
          <w:cnfStyle w:val="100000000000" w:firstRow="1" w:lastRow="0" w:firstColumn="0" w:lastColumn="0" w:oddVBand="0" w:evenVBand="0" w:oddHBand="0" w:evenHBand="0" w:firstRowFirstColumn="0" w:firstRowLastColumn="0" w:lastRowFirstColumn="0" w:lastRowLastColumn="0"/>
        </w:trPr>
        <w:tc>
          <w:tcPr>
            <w:tcW w:w="9350" w:type="dxa"/>
          </w:tcPr>
          <w:p w14:paraId="5DB8F7F5"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"Feedback": {</w:t>
            </w:r>
          </w:p>
          <w:p w14:paraId="1C0D4B65"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"Header": "",</w:t>
            </w:r>
          </w:p>
          <w:p w14:paraId="45122FEB"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"CommandAckNak": {</w:t>
            </w:r>
          </w:p>
          <w:p w14:paraId="65C5161F"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"Ack": "HTTP/1.1 200 OK",</w:t>
            </w:r>
          </w:p>
          <w:p w14:paraId="54EE959A"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"Nak": "HTTP NAK"</w:t>
            </w:r>
          </w:p>
          <w:p w14:paraId="5FEE15D3"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w:t>
            </w:r>
          </w:p>
          <w:p w14:paraId="4BC83A89"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"PowerFeedback": {</w:t>
            </w:r>
          </w:p>
          <w:p w14:paraId="5B7A6F69"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"Feedback": {</w:t>
            </w:r>
          </w:p>
          <w:p w14:paraId="03110097"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"On": "",</w:t>
            </w:r>
          </w:p>
          <w:p w14:paraId="3E50547B"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"Off": ""</w:t>
            </w:r>
          </w:p>
          <w:p w14:paraId="2AC5D24C"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w:t>
            </w:r>
          </w:p>
          <w:p w14:paraId="02216F67"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"GroupHeader": ""</w:t>
            </w:r>
          </w:p>
          <w:p w14:paraId="57BB61F6" w14:textId="77777777" w:rsidR="00497AD0" w:rsidRPr="00497AD0" w:rsidRDefault="00497AD0" w:rsidP="00497AD0">
            <w:pPr>
              <w:autoSpaceDE w:val="0"/>
              <w:autoSpaceDN w:val="0"/>
              <w:adjustRightInd w:val="0"/>
              <w:rPr>
                <w:rFonts w:ascii="Fixedsys" w:hAnsi="Fixedsys" w:cs="Times New Roman"/>
                <w:b w:val="0"/>
                <w:noProof/>
                <w:sz w:val="20"/>
                <w:szCs w:val="20"/>
              </w:rPr>
            </w:pPr>
            <w:r w:rsidRPr="00497AD0">
              <w:rPr>
                <w:rFonts w:ascii="Fixedsys" w:hAnsi="Fixedsys" w:cs="Times New Roman"/>
                <w:b w:val="0"/>
                <w:noProof/>
                <w:sz w:val="20"/>
                <w:szCs w:val="20"/>
              </w:rPr>
              <w:t xml:space="preserve">        }</w:t>
            </w:r>
          </w:p>
          <w:p w14:paraId="4AAA0644" w14:textId="77777777" w:rsidR="00497AD0" w:rsidRDefault="00497AD0" w:rsidP="00497AD0">
            <w:r w:rsidRPr="00497AD0">
              <w:rPr>
                <w:rFonts w:ascii="Fixedsys" w:hAnsi="Fixedsys" w:cs="Times New Roman"/>
                <w:b w:val="0"/>
                <w:noProof/>
                <w:sz w:val="20"/>
                <w:szCs w:val="20"/>
              </w:rPr>
              <w:t xml:space="preserve">      }</w:t>
            </w:r>
          </w:p>
        </w:tc>
      </w:tr>
    </w:tbl>
    <w:p w14:paraId="7ED7936E" w14:textId="77777777" w:rsidR="00A74B7E" w:rsidRDefault="00A74B7E" w:rsidP="00497AD0">
      <w:pPr>
        <w:ind w:left="2160"/>
      </w:pPr>
    </w:p>
    <w:p w14:paraId="2F3FE603" w14:textId="77777777" w:rsidR="00A74B7E" w:rsidRDefault="00A74B7E" w:rsidP="00A74B7E">
      <w:r>
        <w:br w:type="page"/>
      </w:r>
    </w:p>
    <w:p w14:paraId="4167CF17" w14:textId="77777777" w:rsidR="00A74B7E" w:rsidRDefault="00A74B7E" w:rsidP="00A74B7E">
      <w:r>
        <w:lastRenderedPageBreak/>
        <w:tab/>
        <w:t>AV Receivers support the following feedback:</w:t>
      </w:r>
    </w:p>
    <w:p w14:paraId="46808291" w14:textId="77777777" w:rsidR="00BB2016" w:rsidRDefault="00BB2016" w:rsidP="000570B9">
      <w:pPr>
        <w:ind w:left="720" w:firstLine="720"/>
        <w:rPr>
          <w:b/>
        </w:rPr>
      </w:pPr>
      <w:r w:rsidRPr="00B52927">
        <w:rPr>
          <w:b/>
        </w:rPr>
        <w:t>Header</w:t>
      </w:r>
    </w:p>
    <w:p w14:paraId="4B1DCD04" w14:textId="77777777" w:rsidR="00BB2016" w:rsidRPr="00B52927" w:rsidRDefault="00BB2016" w:rsidP="00BB2016">
      <w:pPr>
        <w:ind w:left="720"/>
      </w:pPr>
      <w:r>
        <w:rPr>
          <w:b/>
        </w:rPr>
        <w:tab/>
      </w:r>
      <w:r>
        <w:rPr>
          <w:b/>
        </w:rPr>
        <w:tab/>
      </w:r>
      <w:r>
        <w:t>A header that is present in all standard feedback</w:t>
      </w:r>
    </w:p>
    <w:p w14:paraId="514EF236" w14:textId="77777777" w:rsidR="00BB2016" w:rsidRDefault="00BB2016" w:rsidP="00BB2016">
      <w:pPr>
        <w:ind w:left="720"/>
        <w:rPr>
          <w:b/>
        </w:rPr>
      </w:pPr>
      <w:r>
        <w:tab/>
      </w:r>
      <w:r w:rsidRPr="00B52927">
        <w:rPr>
          <w:b/>
        </w:rPr>
        <w:t>CommandAckNak</w:t>
      </w:r>
    </w:p>
    <w:p w14:paraId="5CAEE0B3" w14:textId="77777777" w:rsidR="00BB2016" w:rsidRPr="00B52927" w:rsidRDefault="00BB2016" w:rsidP="00BB2016">
      <w:pPr>
        <w:ind w:left="720"/>
      </w:pPr>
      <w:r>
        <w:rPr>
          <w:b/>
        </w:rPr>
        <w:tab/>
      </w:r>
      <w:r>
        <w:rPr>
          <w:b/>
        </w:rPr>
        <w:tab/>
      </w:r>
      <w:r>
        <w:t>Two string properties for ACK and NAK.</w:t>
      </w:r>
      <w:r>
        <w:tab/>
      </w:r>
    </w:p>
    <w:p w14:paraId="3BEF2020" w14:textId="77777777" w:rsidR="00BB2016" w:rsidRDefault="00BB2016" w:rsidP="00BB2016">
      <w:pPr>
        <w:ind w:left="1440"/>
        <w:rPr>
          <w:b/>
        </w:rPr>
      </w:pPr>
      <w:r>
        <w:rPr>
          <w:b/>
        </w:rPr>
        <w:t xml:space="preserve">PowerFeedback, </w:t>
      </w:r>
      <w:r w:rsidRPr="00B52927">
        <w:rPr>
          <w:b/>
        </w:rPr>
        <w:t>MuteFeedback</w:t>
      </w:r>
      <w:r>
        <w:rPr>
          <w:b/>
        </w:rPr>
        <w:t xml:space="preserve">, </w:t>
      </w:r>
      <w:r w:rsidRPr="00BB2016">
        <w:rPr>
          <w:b/>
        </w:rPr>
        <w:t>LoudnessFeedback</w:t>
      </w:r>
      <w:r>
        <w:rPr>
          <w:b/>
        </w:rPr>
        <w:t xml:space="preserve">, and </w:t>
      </w:r>
      <w:r w:rsidRPr="00BB2016">
        <w:rPr>
          <w:b/>
        </w:rPr>
        <w:t>ToneStateFeedback</w:t>
      </w:r>
    </w:p>
    <w:p w14:paraId="5FB03115" w14:textId="77777777" w:rsidR="00BB2016" w:rsidRPr="00B52927" w:rsidRDefault="00BB2016" w:rsidP="00BB2016">
      <w:pPr>
        <w:ind w:left="2160"/>
      </w:pPr>
      <w:r w:rsidRPr="00B52927">
        <w:t>Contains</w:t>
      </w:r>
      <w:r>
        <w:t xml:space="preserve"> GroupHeader (string) which stores the header for this response and a dictionary where the valid keys are two states, On and Off, and the values are the device response that corresponds to those states.</w:t>
      </w:r>
    </w:p>
    <w:p w14:paraId="0557DB15" w14:textId="77777777" w:rsidR="00BB2016" w:rsidRDefault="00BB2016" w:rsidP="00BB2016">
      <w:pPr>
        <w:ind w:left="720"/>
        <w:rPr>
          <w:b/>
        </w:rPr>
      </w:pPr>
      <w:r>
        <w:t xml:space="preserve">         </w:t>
      </w:r>
      <w:r>
        <w:tab/>
        <w:t xml:space="preserve"> </w:t>
      </w:r>
      <w:r w:rsidRPr="00B52927">
        <w:rPr>
          <w:b/>
        </w:rPr>
        <w:t>InputFeedback</w:t>
      </w:r>
      <w:r>
        <w:rPr>
          <w:b/>
        </w:rPr>
        <w:t xml:space="preserve"> and AudioInputFeedback</w:t>
      </w:r>
    </w:p>
    <w:p w14:paraId="167C700D" w14:textId="77777777" w:rsidR="00BB2016" w:rsidRPr="00B52927" w:rsidRDefault="00BB2016" w:rsidP="00BB2016">
      <w:pPr>
        <w:ind w:left="2160"/>
      </w:pPr>
      <w:r w:rsidRPr="00B52927">
        <w:t>Contains GroupH</w:t>
      </w:r>
      <w:r>
        <w:t xml:space="preserve">eader (string) which stores the header for this response and a list where the values are of type </w:t>
      </w:r>
      <w:r w:rsidRPr="00B52927">
        <w:t>InputFeedbackValues</w:t>
      </w:r>
      <w:r>
        <w:t xml:space="preserve"> that is defined as:</w:t>
      </w:r>
      <w:r>
        <w:tab/>
      </w:r>
      <w:r>
        <w:tab/>
      </w:r>
    </w:p>
    <w:tbl>
      <w:tblPr>
        <w:tblStyle w:val="TableGrid"/>
        <w:tblW w:w="0" w:type="auto"/>
        <w:tblInd w:w="2155" w:type="dxa"/>
        <w:tblLook w:val="04A0" w:firstRow="1" w:lastRow="0" w:firstColumn="1" w:lastColumn="0" w:noHBand="0" w:noVBand="1"/>
      </w:tblPr>
      <w:tblGrid>
        <w:gridCol w:w="1890"/>
        <w:gridCol w:w="5305"/>
      </w:tblGrid>
      <w:tr w:rsidR="00BB2016" w14:paraId="67CA919E" w14:textId="77777777" w:rsidTr="004C108D">
        <w:trPr>
          <w:cnfStyle w:val="100000000000" w:firstRow="1" w:lastRow="0" w:firstColumn="0" w:lastColumn="0" w:oddVBand="0" w:evenVBand="0" w:oddHBand="0" w:evenHBand="0" w:firstRowFirstColumn="0" w:firstRowLastColumn="0" w:lastRowFirstColumn="0" w:lastRowLastColumn="0"/>
        </w:trPr>
        <w:tc>
          <w:tcPr>
            <w:tcW w:w="1890" w:type="dxa"/>
          </w:tcPr>
          <w:p w14:paraId="3EE357C6" w14:textId="77777777" w:rsidR="00BB2016" w:rsidRDefault="00BB2016" w:rsidP="004C108D">
            <w:pPr>
              <w:jc w:val="center"/>
            </w:pPr>
            <w:r>
              <w:t>Property</w:t>
            </w:r>
          </w:p>
        </w:tc>
        <w:tc>
          <w:tcPr>
            <w:tcW w:w="5305" w:type="dxa"/>
          </w:tcPr>
          <w:p w14:paraId="32AB117C" w14:textId="77777777" w:rsidR="00BB2016" w:rsidRDefault="00BB2016" w:rsidP="004C108D">
            <w:pPr>
              <w:jc w:val="center"/>
            </w:pPr>
            <w:r>
              <w:t>Use</w:t>
            </w:r>
          </w:p>
        </w:tc>
      </w:tr>
      <w:tr w:rsidR="00BB2016" w14:paraId="032DB342" w14:textId="77777777" w:rsidTr="004C108D">
        <w:trPr>
          <w:cnfStyle w:val="000000100000" w:firstRow="0" w:lastRow="0" w:firstColumn="0" w:lastColumn="0" w:oddVBand="0" w:evenVBand="0" w:oddHBand="1" w:evenHBand="0" w:firstRowFirstColumn="0" w:firstRowLastColumn="0" w:lastRowFirstColumn="0" w:lastRowLastColumn="0"/>
        </w:trPr>
        <w:tc>
          <w:tcPr>
            <w:tcW w:w="1890" w:type="dxa"/>
          </w:tcPr>
          <w:p w14:paraId="614156DA" w14:textId="77777777" w:rsidR="00BB2016" w:rsidRDefault="00BB2016" w:rsidP="004C108D">
            <w:r>
              <w:t>InputType / AudioInputType (int)</w:t>
            </w:r>
          </w:p>
        </w:tc>
        <w:tc>
          <w:tcPr>
            <w:tcW w:w="5305" w:type="dxa"/>
          </w:tcPr>
          <w:p w14:paraId="22ADDE16" w14:textId="77777777" w:rsidR="00BB2016" w:rsidRDefault="00BB2016" w:rsidP="004C108D">
            <w:r>
              <w:t>The input type that corresponds to the VideoConnections/AudioConnections enumerable (Appendix E / C).</w:t>
            </w:r>
          </w:p>
        </w:tc>
      </w:tr>
      <w:tr w:rsidR="00BB2016" w14:paraId="7018F33E" w14:textId="77777777" w:rsidTr="004C108D">
        <w:trPr>
          <w:cnfStyle w:val="000000010000" w:firstRow="0" w:lastRow="0" w:firstColumn="0" w:lastColumn="0" w:oddVBand="0" w:evenVBand="0" w:oddHBand="0" w:evenHBand="1" w:firstRowFirstColumn="0" w:firstRowLastColumn="0" w:lastRowFirstColumn="0" w:lastRowLastColumn="0"/>
        </w:trPr>
        <w:tc>
          <w:tcPr>
            <w:tcW w:w="1890" w:type="dxa"/>
          </w:tcPr>
          <w:p w14:paraId="0B42A679" w14:textId="77777777" w:rsidR="00BB2016" w:rsidRDefault="00BB2016" w:rsidP="004C108D">
            <w:r>
              <w:t>Feedback (string)</w:t>
            </w:r>
          </w:p>
        </w:tc>
        <w:tc>
          <w:tcPr>
            <w:tcW w:w="5305" w:type="dxa"/>
          </w:tcPr>
          <w:p w14:paraId="16F92BFB" w14:textId="77777777" w:rsidR="00BB2016" w:rsidRDefault="00BB2016" w:rsidP="004C108D">
            <w:r>
              <w:t>The response from the device for the defined input.</w:t>
            </w:r>
          </w:p>
        </w:tc>
      </w:tr>
    </w:tbl>
    <w:p w14:paraId="083895E3" w14:textId="77777777" w:rsidR="00BB2016" w:rsidRDefault="00BB2016" w:rsidP="00BB2016">
      <w:pPr>
        <w:ind w:left="720"/>
      </w:pPr>
    </w:p>
    <w:p w14:paraId="7DDAE72C" w14:textId="77777777" w:rsidR="00BB2016" w:rsidRPr="00BB2016" w:rsidRDefault="00BB2016" w:rsidP="00BB2016">
      <w:pPr>
        <w:ind w:left="720"/>
        <w:rPr>
          <w:b/>
        </w:rPr>
      </w:pPr>
      <w:r>
        <w:tab/>
      </w:r>
      <w:r w:rsidRPr="00BB2016">
        <w:rPr>
          <w:b/>
        </w:rPr>
        <w:t>SurroundModeFeedback</w:t>
      </w:r>
    </w:p>
    <w:p w14:paraId="51E38EA6" w14:textId="77777777" w:rsidR="00BB2016" w:rsidRDefault="00BB2016" w:rsidP="00BB2016">
      <w:pPr>
        <w:ind w:left="2160"/>
      </w:pPr>
      <w:r>
        <w:t>Contains GroupHeader (string) which stores the header for this response and a dictionary where the valid keys are listed below and the values are the device response that corresponds to those states.</w:t>
      </w:r>
    </w:p>
    <w:tbl>
      <w:tblPr>
        <w:tblStyle w:val="TableGrid"/>
        <w:tblW w:w="7195" w:type="dxa"/>
        <w:tblInd w:w="2160" w:type="dxa"/>
        <w:tblLook w:val="04A0" w:firstRow="1" w:lastRow="0" w:firstColumn="1" w:lastColumn="0" w:noHBand="0" w:noVBand="1"/>
      </w:tblPr>
      <w:tblGrid>
        <w:gridCol w:w="7195"/>
      </w:tblGrid>
      <w:tr w:rsidR="00B231D5" w14:paraId="523646D5" w14:textId="77777777" w:rsidTr="00B231D5">
        <w:trPr>
          <w:cnfStyle w:val="100000000000" w:firstRow="1" w:lastRow="0" w:firstColumn="0" w:lastColumn="0" w:oddVBand="0" w:evenVBand="0" w:oddHBand="0" w:evenHBand="0" w:firstRowFirstColumn="0" w:firstRowLastColumn="0" w:lastRowFirstColumn="0" w:lastRowLastColumn="0"/>
        </w:trPr>
        <w:tc>
          <w:tcPr>
            <w:tcW w:w="7195" w:type="dxa"/>
          </w:tcPr>
          <w:p w14:paraId="21E46653" w14:textId="77777777" w:rsidR="00B231D5" w:rsidRDefault="00B231D5" w:rsidP="00BB2016">
            <w:r>
              <w:t>JSON Value</w:t>
            </w:r>
          </w:p>
        </w:tc>
      </w:tr>
      <w:tr w:rsidR="00B231D5" w14:paraId="78FB7057" w14:textId="77777777" w:rsidTr="00B231D5">
        <w:trPr>
          <w:cnfStyle w:val="000000100000" w:firstRow="0" w:lastRow="0" w:firstColumn="0" w:lastColumn="0" w:oddVBand="0" w:evenVBand="0" w:oddHBand="1" w:evenHBand="0" w:firstRowFirstColumn="0" w:firstRowLastColumn="0" w:lastRowFirstColumn="0" w:lastRowLastColumn="0"/>
        </w:trPr>
        <w:tc>
          <w:tcPr>
            <w:tcW w:w="7195" w:type="dxa"/>
          </w:tcPr>
          <w:p w14:paraId="07483A91" w14:textId="77777777" w:rsidR="00B231D5" w:rsidRDefault="00B231D5" w:rsidP="00B231D5">
            <w:r>
              <w:rPr>
                <w:rFonts w:ascii="Fixedsys" w:hAnsi="Fixedsys" w:cs="Times New Roman"/>
                <w:noProof/>
                <w:sz w:val="20"/>
                <w:szCs w:val="20"/>
              </w:rPr>
              <w:t>Unknown</w:t>
            </w:r>
          </w:p>
        </w:tc>
      </w:tr>
      <w:tr w:rsidR="00B231D5" w14:paraId="7CF8AFA3" w14:textId="77777777" w:rsidTr="00B231D5">
        <w:trPr>
          <w:cnfStyle w:val="000000010000" w:firstRow="0" w:lastRow="0" w:firstColumn="0" w:lastColumn="0" w:oddVBand="0" w:evenVBand="0" w:oddHBand="0" w:evenHBand="1" w:firstRowFirstColumn="0" w:firstRowLastColumn="0" w:lastRowFirstColumn="0" w:lastRowLastColumn="0"/>
        </w:trPr>
        <w:tc>
          <w:tcPr>
            <w:tcW w:w="7195" w:type="dxa"/>
          </w:tcPr>
          <w:p w14:paraId="6111A520" w14:textId="77777777" w:rsidR="00B231D5" w:rsidRDefault="00B231D5" w:rsidP="00B231D5">
            <w:r>
              <w:rPr>
                <w:rFonts w:ascii="Fixedsys" w:hAnsi="Fixedsys" w:cs="Times New Roman"/>
                <w:noProof/>
                <w:sz w:val="20"/>
                <w:szCs w:val="20"/>
              </w:rPr>
              <w:t>Movie</w:t>
            </w:r>
          </w:p>
        </w:tc>
      </w:tr>
      <w:tr w:rsidR="00B231D5" w14:paraId="4E4C86B8" w14:textId="77777777" w:rsidTr="00B231D5">
        <w:trPr>
          <w:cnfStyle w:val="000000100000" w:firstRow="0" w:lastRow="0" w:firstColumn="0" w:lastColumn="0" w:oddVBand="0" w:evenVBand="0" w:oddHBand="1" w:evenHBand="0" w:firstRowFirstColumn="0" w:firstRowLastColumn="0" w:lastRowFirstColumn="0" w:lastRowLastColumn="0"/>
        </w:trPr>
        <w:tc>
          <w:tcPr>
            <w:tcW w:w="7195" w:type="dxa"/>
          </w:tcPr>
          <w:p w14:paraId="6B76F972" w14:textId="77777777" w:rsidR="00B231D5" w:rsidRDefault="00B231D5" w:rsidP="00B231D5">
            <w:r>
              <w:rPr>
                <w:rFonts w:ascii="Fixedsys" w:hAnsi="Fixedsys" w:cs="Times New Roman"/>
                <w:noProof/>
                <w:sz w:val="20"/>
                <w:szCs w:val="20"/>
              </w:rPr>
              <w:t>Music</w:t>
            </w:r>
          </w:p>
        </w:tc>
      </w:tr>
      <w:tr w:rsidR="00B231D5" w14:paraId="6DDB667B" w14:textId="77777777" w:rsidTr="00B231D5">
        <w:trPr>
          <w:cnfStyle w:val="000000010000" w:firstRow="0" w:lastRow="0" w:firstColumn="0" w:lastColumn="0" w:oddVBand="0" w:evenVBand="0" w:oddHBand="0" w:evenHBand="1" w:firstRowFirstColumn="0" w:firstRowLastColumn="0" w:lastRowFirstColumn="0" w:lastRowLastColumn="0"/>
        </w:trPr>
        <w:tc>
          <w:tcPr>
            <w:tcW w:w="7195" w:type="dxa"/>
          </w:tcPr>
          <w:p w14:paraId="68D927DE" w14:textId="77777777" w:rsidR="00B231D5" w:rsidRDefault="00B231D5" w:rsidP="00B231D5">
            <w:r>
              <w:rPr>
                <w:rFonts w:ascii="Fixedsys" w:hAnsi="Fixedsys" w:cs="Times New Roman"/>
                <w:noProof/>
                <w:sz w:val="20"/>
                <w:szCs w:val="20"/>
              </w:rPr>
              <w:t>Game</w:t>
            </w:r>
          </w:p>
        </w:tc>
      </w:tr>
      <w:tr w:rsidR="00B231D5" w14:paraId="75F79CC7" w14:textId="77777777" w:rsidTr="00B231D5">
        <w:trPr>
          <w:cnfStyle w:val="000000100000" w:firstRow="0" w:lastRow="0" w:firstColumn="0" w:lastColumn="0" w:oddVBand="0" w:evenVBand="0" w:oddHBand="1" w:evenHBand="0" w:firstRowFirstColumn="0" w:firstRowLastColumn="0" w:lastRowFirstColumn="0" w:lastRowLastColumn="0"/>
        </w:trPr>
        <w:tc>
          <w:tcPr>
            <w:tcW w:w="7195" w:type="dxa"/>
          </w:tcPr>
          <w:p w14:paraId="14F78009" w14:textId="77777777" w:rsidR="00B231D5" w:rsidRDefault="00B231D5" w:rsidP="00B231D5">
            <w:r>
              <w:rPr>
                <w:rFonts w:ascii="Fixedsys" w:hAnsi="Fixedsys" w:cs="Times New Roman"/>
                <w:noProof/>
                <w:sz w:val="20"/>
                <w:szCs w:val="20"/>
              </w:rPr>
              <w:t>Direct</w:t>
            </w:r>
          </w:p>
        </w:tc>
      </w:tr>
      <w:tr w:rsidR="00B231D5" w14:paraId="24789671" w14:textId="77777777" w:rsidTr="00B231D5">
        <w:trPr>
          <w:cnfStyle w:val="000000010000" w:firstRow="0" w:lastRow="0" w:firstColumn="0" w:lastColumn="0" w:oddVBand="0" w:evenVBand="0" w:oddHBand="0" w:evenHBand="1" w:firstRowFirstColumn="0" w:firstRowLastColumn="0" w:lastRowFirstColumn="0" w:lastRowLastColumn="0"/>
        </w:trPr>
        <w:tc>
          <w:tcPr>
            <w:tcW w:w="7195" w:type="dxa"/>
          </w:tcPr>
          <w:p w14:paraId="37467162" w14:textId="77777777" w:rsidR="00B231D5" w:rsidRDefault="00B231D5" w:rsidP="00B231D5">
            <w:r>
              <w:rPr>
                <w:rFonts w:ascii="Fixedsys" w:hAnsi="Fixedsys" w:cs="Times New Roman"/>
                <w:noProof/>
                <w:sz w:val="20"/>
                <w:szCs w:val="20"/>
              </w:rPr>
              <w:t>PureDirect</w:t>
            </w:r>
          </w:p>
        </w:tc>
      </w:tr>
      <w:tr w:rsidR="00B231D5" w14:paraId="72E31898" w14:textId="77777777" w:rsidTr="00B231D5">
        <w:trPr>
          <w:cnfStyle w:val="000000100000" w:firstRow="0" w:lastRow="0" w:firstColumn="0" w:lastColumn="0" w:oddVBand="0" w:evenVBand="0" w:oddHBand="1" w:evenHBand="0" w:firstRowFirstColumn="0" w:firstRowLastColumn="0" w:lastRowFirstColumn="0" w:lastRowLastColumn="0"/>
        </w:trPr>
        <w:tc>
          <w:tcPr>
            <w:tcW w:w="7195" w:type="dxa"/>
          </w:tcPr>
          <w:p w14:paraId="41303EB9" w14:textId="77777777" w:rsidR="00B231D5" w:rsidRDefault="00B231D5" w:rsidP="00B231D5">
            <w:pPr>
              <w:rPr>
                <w:rFonts w:ascii="Fixedsys" w:hAnsi="Fixedsys" w:cs="Times New Roman"/>
                <w:noProof/>
                <w:sz w:val="20"/>
                <w:szCs w:val="20"/>
              </w:rPr>
            </w:pPr>
            <w:r>
              <w:rPr>
                <w:rFonts w:ascii="Fixedsys" w:hAnsi="Fixedsys" w:cs="Times New Roman"/>
                <w:noProof/>
                <w:sz w:val="20"/>
                <w:szCs w:val="20"/>
              </w:rPr>
              <w:t>Stereo</w:t>
            </w:r>
          </w:p>
        </w:tc>
      </w:tr>
      <w:tr w:rsidR="00B231D5" w14:paraId="09EE97F5" w14:textId="77777777" w:rsidTr="00B231D5">
        <w:trPr>
          <w:cnfStyle w:val="000000010000" w:firstRow="0" w:lastRow="0" w:firstColumn="0" w:lastColumn="0" w:oddVBand="0" w:evenVBand="0" w:oddHBand="0" w:evenHBand="1" w:firstRowFirstColumn="0" w:firstRowLastColumn="0" w:lastRowFirstColumn="0" w:lastRowLastColumn="0"/>
        </w:trPr>
        <w:tc>
          <w:tcPr>
            <w:tcW w:w="7195" w:type="dxa"/>
          </w:tcPr>
          <w:p w14:paraId="0D3373D0" w14:textId="77777777" w:rsidR="00B231D5" w:rsidRDefault="00B231D5" w:rsidP="00B231D5">
            <w:pPr>
              <w:rPr>
                <w:rFonts w:ascii="Fixedsys" w:hAnsi="Fixedsys" w:cs="Times New Roman"/>
                <w:noProof/>
                <w:sz w:val="20"/>
                <w:szCs w:val="20"/>
              </w:rPr>
            </w:pPr>
            <w:r>
              <w:rPr>
                <w:rFonts w:ascii="Fixedsys" w:hAnsi="Fixedsys" w:cs="Times New Roman"/>
                <w:noProof/>
                <w:sz w:val="20"/>
                <w:szCs w:val="20"/>
              </w:rPr>
              <w:t>Auto</w:t>
            </w:r>
          </w:p>
        </w:tc>
      </w:tr>
      <w:tr w:rsidR="00B231D5" w14:paraId="6A8A8947" w14:textId="77777777" w:rsidTr="00B231D5">
        <w:trPr>
          <w:cnfStyle w:val="000000100000" w:firstRow="0" w:lastRow="0" w:firstColumn="0" w:lastColumn="0" w:oddVBand="0" w:evenVBand="0" w:oddHBand="1" w:evenHBand="0" w:firstRowFirstColumn="0" w:firstRowLastColumn="0" w:lastRowFirstColumn="0" w:lastRowLastColumn="0"/>
        </w:trPr>
        <w:tc>
          <w:tcPr>
            <w:tcW w:w="7195" w:type="dxa"/>
          </w:tcPr>
          <w:p w14:paraId="2148379F" w14:textId="77777777" w:rsidR="00B231D5" w:rsidRDefault="00B231D5" w:rsidP="00B231D5">
            <w:pPr>
              <w:rPr>
                <w:rFonts w:ascii="Fixedsys" w:hAnsi="Fixedsys" w:cs="Times New Roman"/>
                <w:noProof/>
                <w:sz w:val="20"/>
                <w:szCs w:val="20"/>
              </w:rPr>
            </w:pPr>
            <w:r>
              <w:rPr>
                <w:rFonts w:ascii="Fixedsys" w:hAnsi="Fixedsys" w:cs="Times New Roman"/>
                <w:noProof/>
                <w:sz w:val="20"/>
                <w:szCs w:val="20"/>
              </w:rPr>
              <w:t>DolbyDigital</w:t>
            </w:r>
          </w:p>
        </w:tc>
      </w:tr>
      <w:tr w:rsidR="00B231D5" w14:paraId="1919B97E" w14:textId="77777777" w:rsidTr="00B231D5">
        <w:trPr>
          <w:cnfStyle w:val="000000010000" w:firstRow="0" w:lastRow="0" w:firstColumn="0" w:lastColumn="0" w:oddVBand="0" w:evenVBand="0" w:oddHBand="0" w:evenHBand="1" w:firstRowFirstColumn="0" w:firstRowLastColumn="0" w:lastRowFirstColumn="0" w:lastRowLastColumn="0"/>
        </w:trPr>
        <w:tc>
          <w:tcPr>
            <w:tcW w:w="7195" w:type="dxa"/>
          </w:tcPr>
          <w:p w14:paraId="5FC163AC" w14:textId="77777777" w:rsidR="00B231D5" w:rsidRDefault="00B231D5" w:rsidP="00B231D5">
            <w:pPr>
              <w:rPr>
                <w:rFonts w:ascii="Fixedsys" w:hAnsi="Fixedsys" w:cs="Times New Roman"/>
                <w:noProof/>
                <w:sz w:val="20"/>
                <w:szCs w:val="20"/>
              </w:rPr>
            </w:pPr>
            <w:r>
              <w:rPr>
                <w:rFonts w:ascii="Fixedsys" w:hAnsi="Fixedsys" w:cs="Times New Roman"/>
                <w:noProof/>
                <w:sz w:val="20"/>
                <w:szCs w:val="20"/>
              </w:rPr>
              <w:t>DtsSurround</w:t>
            </w:r>
          </w:p>
        </w:tc>
      </w:tr>
      <w:tr w:rsidR="00B231D5" w14:paraId="62FE422F" w14:textId="77777777" w:rsidTr="00B231D5">
        <w:trPr>
          <w:cnfStyle w:val="000000100000" w:firstRow="0" w:lastRow="0" w:firstColumn="0" w:lastColumn="0" w:oddVBand="0" w:evenVBand="0" w:oddHBand="1" w:evenHBand="0" w:firstRowFirstColumn="0" w:firstRowLastColumn="0" w:lastRowFirstColumn="0" w:lastRowLastColumn="0"/>
        </w:trPr>
        <w:tc>
          <w:tcPr>
            <w:tcW w:w="7195" w:type="dxa"/>
          </w:tcPr>
          <w:p w14:paraId="0AEDE1DB" w14:textId="77777777" w:rsidR="00B231D5" w:rsidRDefault="00B231D5" w:rsidP="00B231D5">
            <w:pPr>
              <w:rPr>
                <w:rFonts w:ascii="Fixedsys" w:hAnsi="Fixedsys" w:cs="Times New Roman"/>
                <w:noProof/>
                <w:sz w:val="20"/>
                <w:szCs w:val="20"/>
              </w:rPr>
            </w:pPr>
            <w:r>
              <w:rPr>
                <w:rFonts w:ascii="Fixedsys" w:hAnsi="Fixedsys" w:cs="Times New Roman"/>
                <w:noProof/>
                <w:sz w:val="20"/>
                <w:szCs w:val="20"/>
              </w:rPr>
              <w:t>Thx</w:t>
            </w:r>
          </w:p>
        </w:tc>
      </w:tr>
    </w:tbl>
    <w:p w14:paraId="4F3DE4AF" w14:textId="77777777" w:rsidR="00B231D5" w:rsidRDefault="00B231D5" w:rsidP="00BB2016">
      <w:pPr>
        <w:ind w:left="720"/>
      </w:pPr>
      <w:r>
        <w:br/>
      </w:r>
    </w:p>
    <w:p w14:paraId="147ADEB9" w14:textId="77777777" w:rsidR="00BB2016" w:rsidRPr="00BB2016" w:rsidRDefault="00B231D5" w:rsidP="00B231D5">
      <w:pPr>
        <w:rPr>
          <w:b/>
        </w:rPr>
      </w:pPr>
      <w:r>
        <w:br w:type="page"/>
      </w:r>
      <w:r w:rsidR="00BB2016">
        <w:lastRenderedPageBreak/>
        <w:tab/>
      </w:r>
      <w:r w:rsidR="00BB2016" w:rsidRPr="00BB2016">
        <w:rPr>
          <w:b/>
        </w:rPr>
        <w:t>ToneControlFeedback</w:t>
      </w:r>
    </w:p>
    <w:p w14:paraId="48BF2E2E" w14:textId="77777777" w:rsidR="00BB2016" w:rsidRDefault="00B231D5" w:rsidP="00B231D5">
      <w:pPr>
        <w:ind w:left="2160"/>
      </w:pPr>
      <w:r w:rsidRPr="00B52927">
        <w:t>Contains</w:t>
      </w:r>
      <w:r>
        <w:t xml:space="preserve"> GroupHeader (string) which stores the header for this response and a dictionary where the valid keys are two states, Bass and Treble, and the values are the device response that corresponds to those states.</w:t>
      </w:r>
    </w:p>
    <w:p w14:paraId="695B85C8" w14:textId="77777777" w:rsidR="00BB2016" w:rsidRDefault="00BB2016" w:rsidP="00BB2016">
      <w:pPr>
        <w:ind w:left="720"/>
        <w:rPr>
          <w:b/>
        </w:rPr>
      </w:pPr>
      <w:r>
        <w:tab/>
      </w:r>
      <w:r w:rsidRPr="00BB2016">
        <w:rPr>
          <w:b/>
        </w:rPr>
        <w:t>TunerFeedback</w:t>
      </w:r>
    </w:p>
    <w:p w14:paraId="77283926" w14:textId="77777777" w:rsidR="00BB2016" w:rsidRDefault="00B231D5" w:rsidP="00042C05">
      <w:pPr>
        <w:ind w:left="2160"/>
      </w:pPr>
      <w:r w:rsidRPr="00B231D5">
        <w:t>Contains GroupHeader</w:t>
      </w:r>
      <w:r>
        <w:t xml:space="preserve"> (string) which stores the header for this response and an object called </w:t>
      </w:r>
      <w:r w:rsidRPr="00B231D5">
        <w:t>FrequencyBandFeedback</w:t>
      </w:r>
      <w:r>
        <w:t xml:space="preserve"> that contains its own GroupHeader (string) and a dictionary where the valid keys </w:t>
      </w:r>
      <w:r w:rsidR="00042C05">
        <w:t>are “Am” and “Fm”</w:t>
      </w:r>
      <w:r>
        <w:t xml:space="preserve"> and the values are the device response that correspond to those states.</w:t>
      </w:r>
    </w:p>
    <w:p w14:paraId="5D254B6F" w14:textId="77777777" w:rsidR="00BB2016" w:rsidRDefault="00BB2016" w:rsidP="00BB2016">
      <w:pPr>
        <w:ind w:left="720"/>
        <w:rPr>
          <w:b/>
        </w:rPr>
      </w:pPr>
      <w:r>
        <w:tab/>
      </w:r>
      <w:r w:rsidRPr="00BB2016">
        <w:rPr>
          <w:b/>
        </w:rPr>
        <w:t>AudioFeedback</w:t>
      </w:r>
    </w:p>
    <w:p w14:paraId="7ACBB910" w14:textId="77777777" w:rsidR="00042C05" w:rsidRPr="00BB2016" w:rsidRDefault="00042C05" w:rsidP="00BB2016">
      <w:pPr>
        <w:ind w:left="720"/>
        <w:rPr>
          <w:b/>
        </w:rPr>
      </w:pPr>
      <w:r>
        <w:rPr>
          <w:b/>
        </w:rPr>
        <w:tab/>
      </w:r>
      <w:r>
        <w:rPr>
          <w:b/>
        </w:rPr>
        <w:tab/>
      </w:r>
    </w:p>
    <w:p w14:paraId="74878F8C" w14:textId="77777777" w:rsidR="00BB2016" w:rsidRPr="00B52927" w:rsidRDefault="00BB2016" w:rsidP="00BB2016">
      <w:pPr>
        <w:ind w:left="720"/>
        <w:rPr>
          <w:b/>
        </w:rPr>
      </w:pPr>
      <w:r>
        <w:t xml:space="preserve">          </w:t>
      </w:r>
      <w:r>
        <w:tab/>
      </w:r>
      <w:r>
        <w:rPr>
          <w:b/>
        </w:rPr>
        <w:t>VolumeFeedback</w:t>
      </w:r>
    </w:p>
    <w:p w14:paraId="0F9AEE11" w14:textId="77777777" w:rsidR="00BB2016" w:rsidRPr="00B52927" w:rsidRDefault="00BB2016" w:rsidP="00BB2016">
      <w:pPr>
        <w:ind w:left="2160"/>
        <w:rPr>
          <w:b/>
        </w:rPr>
      </w:pPr>
      <w:r w:rsidRPr="00AC6868">
        <w:t>Contains</w:t>
      </w:r>
      <w:r>
        <w:t xml:space="preserve"> GroupHeader (string) which stores the header for this response.     </w:t>
      </w:r>
      <w:r>
        <w:tab/>
      </w:r>
      <w:r w:rsidRPr="00B52927">
        <w:rPr>
          <w:b/>
        </w:rPr>
        <w:t xml:space="preserve"> </w:t>
      </w:r>
    </w:p>
    <w:p w14:paraId="45ABAD8F" w14:textId="77777777" w:rsidR="00BB2016" w:rsidRDefault="00BB2016" w:rsidP="00BB2016">
      <w:pPr>
        <w:ind w:left="720"/>
      </w:pPr>
      <w:r>
        <w:t xml:space="preserve">       </w:t>
      </w:r>
      <w:r>
        <w:tab/>
      </w:r>
    </w:p>
    <w:p w14:paraId="662E274E" w14:textId="77777777" w:rsidR="00BB2016" w:rsidRDefault="00BB2016" w:rsidP="00BB2016">
      <w:r>
        <w:t>An example of an AV receiver’s feedback JSON:</w:t>
      </w:r>
    </w:p>
    <w:tbl>
      <w:tblPr>
        <w:tblStyle w:val="TableGrid"/>
        <w:tblW w:w="0" w:type="auto"/>
        <w:tblInd w:w="720" w:type="dxa"/>
        <w:tblLook w:val="04A0" w:firstRow="1" w:lastRow="0" w:firstColumn="1" w:lastColumn="0" w:noHBand="0" w:noVBand="1"/>
      </w:tblPr>
      <w:tblGrid>
        <w:gridCol w:w="8630"/>
      </w:tblGrid>
      <w:tr w:rsidR="00BB2016" w14:paraId="4A7DDF3C" w14:textId="77777777" w:rsidTr="003B6A4F">
        <w:trPr>
          <w:cnfStyle w:val="100000000000" w:firstRow="1" w:lastRow="0" w:firstColumn="0" w:lastColumn="0" w:oddVBand="0" w:evenVBand="0" w:oddHBand="0" w:evenHBand="0" w:firstRowFirstColumn="0" w:firstRowLastColumn="0" w:lastRowFirstColumn="0" w:lastRowLastColumn="0"/>
        </w:trPr>
        <w:tc>
          <w:tcPr>
            <w:tcW w:w="8630" w:type="dxa"/>
          </w:tcPr>
          <w:p w14:paraId="13A6CBCE"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"Feedback": {</w:t>
            </w:r>
          </w:p>
          <w:p w14:paraId="00E569F8"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"Header": "",</w:t>
            </w:r>
          </w:p>
          <w:p w14:paraId="7C1EF12F"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"PowerFeedback": {</w:t>
            </w:r>
          </w:p>
          <w:p w14:paraId="4A178AB7"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"Feedback": {</w:t>
            </w:r>
          </w:p>
          <w:p w14:paraId="0431706A"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"On": "01",</w:t>
            </w:r>
          </w:p>
          <w:p w14:paraId="77B2557E"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"Off": "00"</w:t>
            </w:r>
          </w:p>
          <w:p w14:paraId="0F86AB74"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3C6C2B2D"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"GroupHeader": "PWR"</w:t>
            </w:r>
          </w:p>
          <w:p w14:paraId="1CC1335E"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3ADC64B5"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"MuteFeedback": {</w:t>
            </w:r>
          </w:p>
          <w:p w14:paraId="34103923"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"Feedback": {</w:t>
            </w:r>
          </w:p>
          <w:p w14:paraId="6D6CD532"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"On": "01",</w:t>
            </w:r>
          </w:p>
          <w:p w14:paraId="033BC512"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"Off": "00"</w:t>
            </w:r>
          </w:p>
          <w:p w14:paraId="2703F837"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5E56240E"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"GroupHeader": "AMT"</w:t>
            </w:r>
          </w:p>
          <w:p w14:paraId="29B22845"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32BFAA38"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"VolumeFeedback": {</w:t>
            </w:r>
          </w:p>
          <w:p w14:paraId="7DF2074C"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"GroupHeader": "MVL"</w:t>
            </w:r>
          </w:p>
          <w:p w14:paraId="490EF076"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5D2BB076"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"InputFeedback": {</w:t>
            </w:r>
          </w:p>
          <w:p w14:paraId="701D97A6"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"GroupHeader": "SLI",</w:t>
            </w:r>
          </w:p>
          <w:p w14:paraId="3A4FB404"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"Feedback": [</w:t>
            </w:r>
          </w:p>
          <w:p w14:paraId="1EB9C8E9"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585D42BF"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"InputType": 400,</w:t>
            </w:r>
          </w:p>
          <w:p w14:paraId="0CD68AC2"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"Feedback": "10"</w:t>
            </w:r>
          </w:p>
          <w:p w14:paraId="1D95E123"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lastRenderedPageBreak/>
              <w:t xml:space="preserve">            },</w:t>
            </w:r>
          </w:p>
          <w:p w14:paraId="19EAB915"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5CCB2B66"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"InputType": 401,</w:t>
            </w:r>
          </w:p>
          <w:p w14:paraId="794CE0E9"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"Feedback": "01"</w:t>
            </w:r>
          </w:p>
          <w:p w14:paraId="155D4A53"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36F91969"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0D50A106"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"InputType": 402,</w:t>
            </w:r>
          </w:p>
          <w:p w14:paraId="693E086B"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"Feedback": "11"</w:t>
            </w:r>
          </w:p>
          <w:p w14:paraId="0BD5D547"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2563C78E"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7FEB665A"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"InputType": 403,</w:t>
            </w:r>
          </w:p>
          <w:p w14:paraId="04C28DC0"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"Feedback": "02"</w:t>
            </w:r>
          </w:p>
          <w:p w14:paraId="36C4A663"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3130012D"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19A9F3B1"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"InputType": 404,</w:t>
            </w:r>
          </w:p>
          <w:p w14:paraId="27F686B3"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"Feedback": "05"</w:t>
            </w:r>
          </w:p>
          <w:p w14:paraId="379A39C0"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32A6417C"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2F2AF782"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"InputType": 405,</w:t>
            </w:r>
          </w:p>
          <w:p w14:paraId="1E65F851"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"Feedback": "12"</w:t>
            </w:r>
          </w:p>
          <w:p w14:paraId="48F3F6D8"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525197E1"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1F3C83A8"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"InputType": 5000,</w:t>
            </w:r>
          </w:p>
          <w:p w14:paraId="6F93939A"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"Feedback": "03"</w:t>
            </w:r>
          </w:p>
          <w:p w14:paraId="0B927768"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0CFB7905"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265E7D0D"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11F01319"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"AudioInputFeedback": {</w:t>
            </w:r>
          </w:p>
          <w:p w14:paraId="42196279"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"GroupHeader": "SLI",</w:t>
            </w:r>
          </w:p>
          <w:p w14:paraId="62E3A53B"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"Feedback": [</w:t>
            </w:r>
          </w:p>
          <w:p w14:paraId="5246AA24"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7BF9FB85"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"AudioInputType": 30080,</w:t>
            </w:r>
          </w:p>
          <w:p w14:paraId="4033125B"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"Feedback": "24"</w:t>
            </w:r>
          </w:p>
          <w:p w14:paraId="0253FC69"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6B070954"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07FDDCC6"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"AudioInputType": 30080,</w:t>
            </w:r>
          </w:p>
          <w:p w14:paraId="310B48B6"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"Feedback": "25"</w:t>
            </w:r>
          </w:p>
          <w:p w14:paraId="18F12B1D"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770FA577"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2E4BAD55"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"AudioInputType": 30080,</w:t>
            </w:r>
          </w:p>
          <w:p w14:paraId="28456D52"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"Feedback": "26"</w:t>
            </w:r>
          </w:p>
          <w:p w14:paraId="0A7FBBA8"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614EDFD7"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29EE23B5"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"AudioInputType": 30100,</w:t>
            </w:r>
          </w:p>
          <w:p w14:paraId="2FDCA01C"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"Feedback": "22"</w:t>
            </w:r>
          </w:p>
          <w:p w14:paraId="3DF72558"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4D606C45"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072681F7"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"AudioInputType": 30060,</w:t>
            </w:r>
          </w:p>
          <w:p w14:paraId="6B548D9C"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"Feedback": "23"</w:t>
            </w:r>
          </w:p>
          <w:p w14:paraId="25C9924F"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40FEA542"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0416B68A"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76656C46"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"AudioFeedback": {</w:t>
            </w:r>
          </w:p>
          <w:p w14:paraId="2BF7B6B6"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"ToneStateFeedback": {</w:t>
            </w:r>
          </w:p>
          <w:p w14:paraId="59293291"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"GroupHeader": "",</w:t>
            </w:r>
          </w:p>
          <w:p w14:paraId="1C85C556"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"Feedback": {}</w:t>
            </w:r>
          </w:p>
          <w:p w14:paraId="52F033DB"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lastRenderedPageBreak/>
              <w:t xml:space="preserve">          },</w:t>
            </w:r>
          </w:p>
          <w:p w14:paraId="64023A90"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"ToneControlFeedback": {</w:t>
            </w:r>
          </w:p>
          <w:p w14:paraId="448D96A1"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"GroupHeader": "TFR",</w:t>
            </w:r>
          </w:p>
          <w:p w14:paraId="06D8830C"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"IndividualGroupHeaders": {</w:t>
            </w:r>
          </w:p>
          <w:p w14:paraId="3B280DB2"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"Bass": "B",</w:t>
            </w:r>
          </w:p>
          <w:p w14:paraId="0AA23132"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"Treble": "T"</w:t>
            </w:r>
          </w:p>
          <w:p w14:paraId="0B46023D"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17D0A50C"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3A586A64"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"LoudnessFeedback": {</w:t>
            </w:r>
          </w:p>
          <w:p w14:paraId="6CF65E89"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"GroupHeader": "LDM",</w:t>
            </w:r>
          </w:p>
          <w:p w14:paraId="4295904D"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"Feedback": {</w:t>
            </w:r>
          </w:p>
          <w:p w14:paraId="7ECDAE6A"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"On": "01",</w:t>
            </w:r>
          </w:p>
          <w:p w14:paraId="33A90D8C"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"Off": "00"</w:t>
            </w:r>
          </w:p>
          <w:p w14:paraId="77798335"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0BAB6FCF"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4AED0CE0"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0313BB74"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"SurroundModeFeedback": {</w:t>
            </w:r>
          </w:p>
          <w:p w14:paraId="270B0EF5"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"GroupHeader": "LMD",</w:t>
            </w:r>
          </w:p>
          <w:p w14:paraId="6E49A139"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"Feedback": {</w:t>
            </w:r>
          </w:p>
          <w:p w14:paraId="19BAFED8"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"Direct": "01",</w:t>
            </w:r>
          </w:p>
          <w:p w14:paraId="35CF771E"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"DtsSurround": "15",</w:t>
            </w:r>
          </w:p>
          <w:p w14:paraId="73197AC9"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"Movie": "03",</w:t>
            </w:r>
          </w:p>
          <w:p w14:paraId="33885666"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"Music": "06",</w:t>
            </w:r>
          </w:p>
          <w:p w14:paraId="106757C1"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"PureDirect": "11",</w:t>
            </w:r>
          </w:p>
          <w:p w14:paraId="679E52A4"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"Stereo": "00",</w:t>
            </w:r>
          </w:p>
          <w:p w14:paraId="3FD53B04"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"Thx": "04"</w:t>
            </w:r>
          </w:p>
          <w:p w14:paraId="7245CF55"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7B2FE9A2"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7822F27F"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"TunerFeedback": {</w:t>
            </w:r>
          </w:p>
          <w:p w14:paraId="6FBDDBB5"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"GroupHeader": "TUN",</w:t>
            </w:r>
          </w:p>
          <w:p w14:paraId="61A2AC68"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"FrequencyBandFeedback": {</w:t>
            </w:r>
          </w:p>
          <w:p w14:paraId="38BD0326"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"GroupHeader": "",</w:t>
            </w:r>
          </w:p>
          <w:p w14:paraId="462E9BD3"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"Feedback": {</w:t>
            </w:r>
          </w:p>
          <w:p w14:paraId="051CD163"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"Am": "Am",</w:t>
            </w:r>
          </w:p>
          <w:p w14:paraId="3D996D60"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"Fm": "Fm"</w:t>
            </w:r>
          </w:p>
          <w:p w14:paraId="4205CE5F"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73CAEBD3"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4AC5EB46"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25DFAC61"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"CommandAckNak": {</w:t>
            </w:r>
          </w:p>
          <w:p w14:paraId="10E4D7D0"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"Ack": "",</w:t>
            </w:r>
          </w:p>
          <w:p w14:paraId="3638007C"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"Nak": "NAK"</w:t>
            </w:r>
          </w:p>
          <w:p w14:paraId="1D77582F" w14:textId="77777777" w:rsidR="00BB2016" w:rsidRPr="00BB2016" w:rsidRDefault="00BB2016" w:rsidP="00BB2016">
            <w:pPr>
              <w:autoSpaceDE w:val="0"/>
              <w:autoSpaceDN w:val="0"/>
              <w:adjustRightInd w:val="0"/>
              <w:rPr>
                <w:rFonts w:ascii="Fixedsys" w:hAnsi="Fixedsys" w:cs="Times New Roman"/>
                <w:b w:val="0"/>
                <w:noProof/>
                <w:sz w:val="20"/>
                <w:szCs w:val="20"/>
              </w:rPr>
            </w:pPr>
            <w:r w:rsidRPr="00BB2016">
              <w:rPr>
                <w:rFonts w:ascii="Fixedsys" w:hAnsi="Fixedsys" w:cs="Times New Roman"/>
                <w:b w:val="0"/>
                <w:noProof/>
                <w:sz w:val="20"/>
                <w:szCs w:val="20"/>
              </w:rPr>
              <w:t xml:space="preserve">        }</w:t>
            </w:r>
          </w:p>
          <w:p w14:paraId="067ED354" w14:textId="77777777" w:rsidR="00BB2016" w:rsidRDefault="00BB2016" w:rsidP="00BB2016">
            <w:r w:rsidRPr="00BB2016">
              <w:rPr>
                <w:rFonts w:ascii="Fixedsys" w:hAnsi="Fixedsys" w:cs="Times New Roman"/>
                <w:b w:val="0"/>
                <w:noProof/>
                <w:sz w:val="20"/>
                <w:szCs w:val="20"/>
              </w:rPr>
              <w:t xml:space="preserve">      }</w:t>
            </w:r>
          </w:p>
        </w:tc>
      </w:tr>
    </w:tbl>
    <w:p w14:paraId="3F0EA3EB" w14:textId="77777777" w:rsidR="003B6A4F" w:rsidRDefault="003B6A4F" w:rsidP="003B6A4F">
      <w:pPr>
        <w:ind w:left="720"/>
      </w:pPr>
    </w:p>
    <w:p w14:paraId="0FC0013E" w14:textId="7331C38D" w:rsidR="003B6A4F" w:rsidRDefault="003B6A4F" w:rsidP="003B6A4F">
      <w:pPr>
        <w:ind w:left="720"/>
      </w:pPr>
      <w:r>
        <w:t>Security System devices support the following feedback:</w:t>
      </w:r>
      <w:r>
        <w:tab/>
      </w:r>
      <w:r>
        <w:tab/>
      </w:r>
    </w:p>
    <w:p w14:paraId="46270681" w14:textId="77777777" w:rsidR="006D53BB" w:rsidRDefault="003B6A4F" w:rsidP="003B6A4F">
      <w:pPr>
        <w:ind w:left="720"/>
      </w:pPr>
      <w:r>
        <w:tab/>
      </w:r>
    </w:p>
    <w:p w14:paraId="53FC608B" w14:textId="716B8DAC" w:rsidR="003B6A4F" w:rsidRDefault="003B6A4F" w:rsidP="006D53BB">
      <w:pPr>
        <w:ind w:left="720" w:firstLine="720"/>
        <w:rPr>
          <w:b/>
        </w:rPr>
      </w:pPr>
      <w:r w:rsidRPr="00B52927">
        <w:rPr>
          <w:b/>
        </w:rPr>
        <w:t>Header</w:t>
      </w:r>
    </w:p>
    <w:p w14:paraId="1410971B" w14:textId="77777777" w:rsidR="003B6A4F" w:rsidRPr="00B52927" w:rsidRDefault="003B6A4F" w:rsidP="003B6A4F">
      <w:pPr>
        <w:ind w:left="720"/>
      </w:pPr>
      <w:r>
        <w:rPr>
          <w:b/>
        </w:rPr>
        <w:tab/>
      </w:r>
      <w:r>
        <w:rPr>
          <w:b/>
        </w:rPr>
        <w:tab/>
      </w:r>
      <w:r>
        <w:t>A header that is present in all standard feedback</w:t>
      </w:r>
    </w:p>
    <w:p w14:paraId="5B819BC8" w14:textId="77777777" w:rsidR="003B6A4F" w:rsidRDefault="003B6A4F" w:rsidP="003B6A4F">
      <w:pPr>
        <w:ind w:left="720"/>
        <w:rPr>
          <w:b/>
        </w:rPr>
      </w:pPr>
      <w:r>
        <w:tab/>
      </w:r>
      <w:r w:rsidRPr="00B52927">
        <w:rPr>
          <w:b/>
        </w:rPr>
        <w:t>CommandAckNak</w:t>
      </w:r>
    </w:p>
    <w:p w14:paraId="1642319C" w14:textId="77777777" w:rsidR="003B6A4F" w:rsidRPr="00B52927" w:rsidRDefault="003B6A4F" w:rsidP="003B6A4F">
      <w:pPr>
        <w:ind w:left="720"/>
      </w:pPr>
      <w:r>
        <w:rPr>
          <w:b/>
        </w:rPr>
        <w:lastRenderedPageBreak/>
        <w:tab/>
      </w:r>
      <w:r>
        <w:rPr>
          <w:b/>
        </w:rPr>
        <w:tab/>
      </w:r>
      <w:r>
        <w:t>Two string properties for ACK and NAK.</w:t>
      </w:r>
      <w:r>
        <w:tab/>
      </w:r>
    </w:p>
    <w:p w14:paraId="0475DB02" w14:textId="6498BBE0" w:rsidR="003B6A4F" w:rsidRDefault="006D53BB" w:rsidP="003B6A4F">
      <w:pPr>
        <w:ind w:left="1440"/>
        <w:rPr>
          <w:b/>
        </w:rPr>
      </w:pPr>
      <w:r w:rsidRPr="006D53BB">
        <w:rPr>
          <w:b/>
        </w:rPr>
        <w:t>HeartbeatFeedback</w:t>
      </w:r>
      <w:r w:rsidR="00235CC1">
        <w:rPr>
          <w:b/>
        </w:rPr>
        <w:t xml:space="preserve">, </w:t>
      </w:r>
      <w:r w:rsidR="00235CC1" w:rsidRPr="00235CC1">
        <w:rPr>
          <w:b/>
        </w:rPr>
        <w:t>SubscribeFeedback</w:t>
      </w:r>
      <w:r w:rsidR="00235CC1">
        <w:rPr>
          <w:b/>
        </w:rPr>
        <w:t xml:space="preserve">, </w:t>
      </w:r>
      <w:r w:rsidR="00235CC1" w:rsidRPr="00235CC1">
        <w:rPr>
          <w:b/>
        </w:rPr>
        <w:t>SilenceBellsFeedback</w:t>
      </w:r>
      <w:r w:rsidR="00CB523D">
        <w:rPr>
          <w:b/>
        </w:rPr>
        <w:t xml:space="preserve">, </w:t>
      </w:r>
      <w:r w:rsidR="00CB523D" w:rsidRPr="00CB523D">
        <w:rPr>
          <w:b/>
        </w:rPr>
        <w:t>ResetSensorsFeedback</w:t>
      </w:r>
      <w:r w:rsidR="00CB523D">
        <w:rPr>
          <w:b/>
        </w:rPr>
        <w:t xml:space="preserve">, </w:t>
      </w:r>
      <w:r w:rsidR="00CB523D" w:rsidRPr="00CB523D">
        <w:rPr>
          <w:b/>
        </w:rPr>
        <w:t>RequestAlarmFeedback</w:t>
      </w:r>
      <w:r w:rsidR="00CB523D">
        <w:rPr>
          <w:b/>
        </w:rPr>
        <w:t xml:space="preserve">, </w:t>
      </w:r>
      <w:r w:rsidR="00CB523D" w:rsidRPr="00CB523D">
        <w:rPr>
          <w:b/>
        </w:rPr>
        <w:t>RequestAreaAlarmFeedback</w:t>
      </w:r>
      <w:r w:rsidR="00CB523D">
        <w:rPr>
          <w:b/>
        </w:rPr>
        <w:t xml:space="preserve">, </w:t>
      </w:r>
      <w:r w:rsidR="00CB523D" w:rsidRPr="00CB523D">
        <w:rPr>
          <w:b/>
        </w:rPr>
        <w:t>RequestZoneAlarmFeedback</w:t>
      </w:r>
      <w:r w:rsidR="00CB523D">
        <w:rPr>
          <w:b/>
        </w:rPr>
        <w:t xml:space="preserve">, </w:t>
      </w:r>
      <w:r w:rsidR="00CB523D" w:rsidRPr="00CB523D">
        <w:rPr>
          <w:b/>
        </w:rPr>
        <w:t>RequestAlarmMemoryFeedback</w:t>
      </w:r>
      <w:r w:rsidR="00CB523D">
        <w:rPr>
          <w:b/>
        </w:rPr>
        <w:t xml:space="preserve">, </w:t>
      </w:r>
      <w:r w:rsidR="00CB523D" w:rsidRPr="00CB523D">
        <w:rPr>
          <w:b/>
        </w:rPr>
        <w:t>RequestFireAlarmFeedback</w:t>
      </w:r>
      <w:r w:rsidR="00CB523D">
        <w:rPr>
          <w:b/>
        </w:rPr>
        <w:t xml:space="preserve">, </w:t>
      </w:r>
      <w:r w:rsidR="00CB523D" w:rsidRPr="00CB523D">
        <w:rPr>
          <w:b/>
        </w:rPr>
        <w:t>RequestFireAlarmMemoryFeedback</w:t>
      </w:r>
      <w:r w:rsidR="00CB523D">
        <w:rPr>
          <w:b/>
        </w:rPr>
        <w:t xml:space="preserve">, </w:t>
      </w:r>
      <w:r w:rsidR="00CB523D" w:rsidRPr="00CB523D">
        <w:rPr>
          <w:b/>
        </w:rPr>
        <w:t>RequestAreaAlarmMemoryFeedback</w:t>
      </w:r>
      <w:r w:rsidR="00CB523D">
        <w:rPr>
          <w:b/>
        </w:rPr>
        <w:t xml:space="preserve">, </w:t>
      </w:r>
      <w:r w:rsidR="00CB523D" w:rsidRPr="00CB523D">
        <w:rPr>
          <w:b/>
        </w:rPr>
        <w:t>RequestZoneAlarmMemoryFeedback</w:t>
      </w:r>
      <w:r w:rsidR="00CB523D">
        <w:rPr>
          <w:b/>
        </w:rPr>
        <w:t xml:space="preserve">, </w:t>
      </w:r>
      <w:r w:rsidR="00CB523D" w:rsidRPr="00CB523D">
        <w:rPr>
          <w:b/>
        </w:rPr>
        <w:t>RequestTamperFeedback</w:t>
      </w:r>
      <w:r w:rsidR="00CB523D">
        <w:rPr>
          <w:b/>
        </w:rPr>
        <w:t xml:space="preserve">, </w:t>
      </w:r>
      <w:r w:rsidR="00CB523D" w:rsidRPr="00CB523D">
        <w:rPr>
          <w:b/>
        </w:rPr>
        <w:t>RequestBypassedResourcesFeedback</w:t>
      </w:r>
      <w:r w:rsidR="00CB523D">
        <w:rPr>
          <w:b/>
        </w:rPr>
        <w:t xml:space="preserve">, </w:t>
      </w:r>
      <w:r w:rsidR="00CB523D" w:rsidRPr="00CB523D">
        <w:rPr>
          <w:b/>
        </w:rPr>
        <w:t>RequestSystemStatusFeedback</w:t>
      </w:r>
      <w:r w:rsidR="00CB523D">
        <w:rPr>
          <w:b/>
        </w:rPr>
        <w:t xml:space="preserve">, </w:t>
      </w:r>
      <w:r w:rsidR="00CB523D" w:rsidRPr="00CB523D">
        <w:rPr>
          <w:b/>
        </w:rPr>
        <w:t>SystemFeaturesFeedback</w:t>
      </w:r>
      <w:r w:rsidR="00CB523D">
        <w:rPr>
          <w:b/>
        </w:rPr>
        <w:t xml:space="preserve">, </w:t>
      </w:r>
      <w:r w:rsidR="00CB523D" w:rsidRPr="00CB523D">
        <w:rPr>
          <w:b/>
        </w:rPr>
        <w:t>SetResourceStateFeedback</w:t>
      </w:r>
      <w:r w:rsidR="00CB523D">
        <w:rPr>
          <w:b/>
        </w:rPr>
        <w:t>,</w:t>
      </w:r>
      <w:r w:rsidR="00CB523D" w:rsidRPr="00CB523D">
        <w:t xml:space="preserve"> </w:t>
      </w:r>
      <w:r w:rsidR="00CB523D" w:rsidRPr="00CB523D">
        <w:rPr>
          <w:b/>
        </w:rPr>
        <w:t>SystemSetupFeedback</w:t>
      </w:r>
      <w:r w:rsidR="00CB523D">
        <w:rPr>
          <w:b/>
        </w:rPr>
        <w:t xml:space="preserve">, </w:t>
      </w:r>
      <w:r w:rsidR="00CB523D" w:rsidRPr="00CB523D">
        <w:rPr>
          <w:b/>
        </w:rPr>
        <w:t>SystemStatusFeedback</w:t>
      </w:r>
      <w:r w:rsidR="00CB523D">
        <w:rPr>
          <w:b/>
        </w:rPr>
        <w:t xml:space="preserve">, </w:t>
      </w:r>
      <w:r w:rsidR="00CB523D" w:rsidRPr="00CB523D">
        <w:rPr>
          <w:b/>
        </w:rPr>
        <w:t>AreaInfoFeedback</w:t>
      </w:r>
      <w:r w:rsidR="00CB523D">
        <w:rPr>
          <w:b/>
        </w:rPr>
        <w:t xml:space="preserve">, </w:t>
      </w:r>
      <w:r w:rsidR="00CB523D" w:rsidRPr="00CB523D">
        <w:rPr>
          <w:b/>
        </w:rPr>
        <w:t>DoorInfoFeedback</w:t>
      </w:r>
      <w:r w:rsidR="00A06927">
        <w:rPr>
          <w:b/>
        </w:rPr>
        <w:t xml:space="preserve">, </w:t>
      </w:r>
      <w:r w:rsidR="00A06927" w:rsidRPr="00A06927">
        <w:rPr>
          <w:b/>
        </w:rPr>
        <w:t>DeviceInfoFeedback</w:t>
      </w:r>
      <w:r w:rsidR="00A06927">
        <w:rPr>
          <w:b/>
        </w:rPr>
        <w:t xml:space="preserve">, </w:t>
      </w:r>
      <w:r w:rsidR="00A06927" w:rsidRPr="00A06927">
        <w:rPr>
          <w:b/>
        </w:rPr>
        <w:t>AreaCountFeedback</w:t>
      </w:r>
      <w:r w:rsidR="00A06927">
        <w:rPr>
          <w:b/>
        </w:rPr>
        <w:t xml:space="preserve">, </w:t>
      </w:r>
      <w:r w:rsidR="00A06927" w:rsidRPr="00A06927">
        <w:rPr>
          <w:b/>
        </w:rPr>
        <w:t>ZoneCountFeedback</w:t>
      </w:r>
      <w:r w:rsidR="00A06927">
        <w:rPr>
          <w:b/>
        </w:rPr>
        <w:t xml:space="preserve">, </w:t>
      </w:r>
      <w:r w:rsidR="00A06927" w:rsidRPr="00A06927">
        <w:rPr>
          <w:b/>
        </w:rPr>
        <w:t>OutputCountFeedback</w:t>
      </w:r>
      <w:r w:rsidR="00A06927">
        <w:rPr>
          <w:b/>
        </w:rPr>
        <w:t xml:space="preserve">, </w:t>
      </w:r>
      <w:r w:rsidR="00A06927" w:rsidRPr="00A06927">
        <w:rPr>
          <w:b/>
        </w:rPr>
        <w:t>DoorCountFeedback</w:t>
      </w:r>
      <w:r w:rsidR="00A06927">
        <w:rPr>
          <w:b/>
        </w:rPr>
        <w:t xml:space="preserve">, </w:t>
      </w:r>
      <w:r w:rsidR="00A06927" w:rsidRPr="00A06927">
        <w:rPr>
          <w:b/>
        </w:rPr>
        <w:t>DeviceCountFeedback</w:t>
      </w:r>
      <w:r w:rsidR="00A06927">
        <w:rPr>
          <w:b/>
        </w:rPr>
        <w:t xml:space="preserve">, </w:t>
      </w:r>
      <w:r w:rsidR="00A06927" w:rsidRPr="00A06927">
        <w:rPr>
          <w:b/>
        </w:rPr>
        <w:t>ZoneInfoFeedback</w:t>
      </w:r>
      <w:r w:rsidR="00A06927">
        <w:rPr>
          <w:b/>
        </w:rPr>
        <w:t xml:space="preserve">, </w:t>
      </w:r>
      <w:r w:rsidR="00A06927" w:rsidRPr="00A06927">
        <w:rPr>
          <w:b/>
        </w:rPr>
        <w:t>OutputInfoFeedback</w:t>
      </w:r>
      <w:r w:rsidR="00A06927">
        <w:rPr>
          <w:b/>
        </w:rPr>
        <w:t xml:space="preserve">, </w:t>
      </w:r>
      <w:r w:rsidR="00A06927" w:rsidRPr="00A06927">
        <w:rPr>
          <w:b/>
        </w:rPr>
        <w:t>RequestSoftwareVersionFeedback</w:t>
      </w:r>
      <w:r w:rsidR="00B16D6F">
        <w:rPr>
          <w:b/>
        </w:rPr>
        <w:t xml:space="preserve">, </w:t>
      </w:r>
      <w:r w:rsidR="00B16D6F" w:rsidRPr="00B16D6F">
        <w:rPr>
          <w:b/>
        </w:rPr>
        <w:t>RequestInfoFeedback</w:t>
      </w:r>
      <w:r w:rsidR="00B16D6F">
        <w:rPr>
          <w:b/>
        </w:rPr>
        <w:t xml:space="preserve">, </w:t>
      </w:r>
      <w:r w:rsidR="00B16D6F" w:rsidRPr="00B16D6F">
        <w:rPr>
          <w:b/>
        </w:rPr>
        <w:t>BypassFeedback</w:t>
      </w:r>
      <w:r w:rsidR="00B16D6F">
        <w:rPr>
          <w:b/>
        </w:rPr>
        <w:t xml:space="preserve">, </w:t>
      </w:r>
      <w:r w:rsidR="00B16D6F" w:rsidRPr="00B16D6F">
        <w:rPr>
          <w:b/>
        </w:rPr>
        <w:t>UnbypassFeedback</w:t>
      </w:r>
      <w:r w:rsidR="00B16D6F">
        <w:rPr>
          <w:b/>
        </w:rPr>
        <w:t xml:space="preserve">, </w:t>
      </w:r>
      <w:r w:rsidR="00B16D6F" w:rsidRPr="00B16D6F">
        <w:rPr>
          <w:b/>
        </w:rPr>
        <w:t>ArmFeedback</w:t>
      </w:r>
      <w:r w:rsidR="00B16D6F">
        <w:rPr>
          <w:b/>
        </w:rPr>
        <w:t xml:space="preserve">, </w:t>
      </w:r>
      <w:r w:rsidR="00B16D6F" w:rsidRPr="00B16D6F">
        <w:rPr>
          <w:b/>
        </w:rPr>
        <w:t>DisarmFeedback</w:t>
      </w:r>
      <w:r w:rsidR="00B16D6F">
        <w:rPr>
          <w:b/>
        </w:rPr>
        <w:t xml:space="preserve">, </w:t>
      </w:r>
      <w:r w:rsidR="00B16D6F" w:rsidRPr="00B16D6F">
        <w:rPr>
          <w:b/>
        </w:rPr>
        <w:t>RequestUsersFeedback</w:t>
      </w:r>
      <w:r w:rsidR="003B60CD">
        <w:rPr>
          <w:b/>
        </w:rPr>
        <w:t xml:space="preserve">, </w:t>
      </w:r>
      <w:r w:rsidR="003B60CD" w:rsidRPr="003B60CD">
        <w:rPr>
          <w:b/>
        </w:rPr>
        <w:t>RequestResourceNameFeedback</w:t>
      </w:r>
    </w:p>
    <w:p w14:paraId="385F8B15" w14:textId="230BEFA6" w:rsidR="003B6A4F" w:rsidRPr="00B52927" w:rsidRDefault="003B6A4F" w:rsidP="003B6A4F">
      <w:pPr>
        <w:ind w:left="2160"/>
      </w:pPr>
      <w:r w:rsidRPr="00B52927">
        <w:t>Contains</w:t>
      </w:r>
      <w:r>
        <w:t xml:space="preserve"> GroupHeader (string) which stores the header for this response and </w:t>
      </w:r>
      <w:r w:rsidR="00A06927">
        <w:t xml:space="preserve">a </w:t>
      </w:r>
      <w:r w:rsidR="00A06927" w:rsidRPr="00A06927">
        <w:t>CommandAckNak</w:t>
      </w:r>
      <w:r w:rsidR="00A06927">
        <w:t xml:space="preserve"> object</w:t>
      </w:r>
      <w:r w:rsidR="00A06927" w:rsidRPr="00A06927">
        <w:t xml:space="preserve"> </w:t>
      </w:r>
      <w:r w:rsidR="00A06927">
        <w:t xml:space="preserve">which contains </w:t>
      </w:r>
      <w:r w:rsidR="00235CC1">
        <w:t>two string properties for ACK and NAK.</w:t>
      </w:r>
      <w:r>
        <w:t xml:space="preserve">         </w:t>
      </w:r>
      <w:r>
        <w:tab/>
      </w:r>
    </w:p>
    <w:p w14:paraId="53660F92" w14:textId="77777777" w:rsidR="00A06927" w:rsidRDefault="00A06927" w:rsidP="000570B9">
      <w:pPr>
        <w:ind w:left="720" w:firstLine="720"/>
        <w:rPr>
          <w:b/>
        </w:rPr>
      </w:pPr>
      <w:r w:rsidRPr="00A06927">
        <w:rPr>
          <w:b/>
        </w:rPr>
        <w:t>LoginFeedback</w:t>
      </w:r>
    </w:p>
    <w:p w14:paraId="199A4ED0" w14:textId="25195452" w:rsidR="002D602F" w:rsidRDefault="003B6A4F" w:rsidP="002D602F">
      <w:pPr>
        <w:ind w:left="2160"/>
      </w:pPr>
      <w:r w:rsidRPr="00AC6868">
        <w:t>Contains</w:t>
      </w:r>
      <w:r>
        <w:t xml:space="preserve"> GroupHeader (string) which stores the header for this response</w:t>
      </w:r>
      <w:r w:rsidR="00A06927">
        <w:t xml:space="preserve">, a </w:t>
      </w:r>
      <w:r w:rsidR="00A06927" w:rsidRPr="00A06927">
        <w:t>CommandAckNak</w:t>
      </w:r>
      <w:r w:rsidR="00A06927">
        <w:t xml:space="preserve"> object</w:t>
      </w:r>
      <w:r w:rsidR="00A06927" w:rsidRPr="00A06927">
        <w:t xml:space="preserve"> </w:t>
      </w:r>
      <w:r w:rsidR="00A06927">
        <w:t xml:space="preserve">which contains two string properties for ACK and NAK and </w:t>
      </w:r>
      <w:r w:rsidR="002D602F">
        <w:t>a dictionary where the valid keys are listed below. The values are the device response that corresponds to those states.</w:t>
      </w:r>
    </w:p>
    <w:tbl>
      <w:tblPr>
        <w:tblStyle w:val="TableGrid"/>
        <w:tblW w:w="7195" w:type="dxa"/>
        <w:tblInd w:w="2160" w:type="dxa"/>
        <w:tblLook w:val="04A0" w:firstRow="1" w:lastRow="0" w:firstColumn="1" w:lastColumn="0" w:noHBand="0" w:noVBand="1"/>
      </w:tblPr>
      <w:tblGrid>
        <w:gridCol w:w="7195"/>
      </w:tblGrid>
      <w:tr w:rsidR="002D602F" w14:paraId="344B9883" w14:textId="77777777" w:rsidTr="0064385B">
        <w:trPr>
          <w:cnfStyle w:val="100000000000" w:firstRow="1" w:lastRow="0" w:firstColumn="0" w:lastColumn="0" w:oddVBand="0" w:evenVBand="0" w:oddHBand="0" w:evenHBand="0" w:firstRowFirstColumn="0" w:firstRowLastColumn="0" w:lastRowFirstColumn="0" w:lastRowLastColumn="0"/>
        </w:trPr>
        <w:tc>
          <w:tcPr>
            <w:tcW w:w="7195" w:type="dxa"/>
          </w:tcPr>
          <w:p w14:paraId="4FCE3171" w14:textId="77777777" w:rsidR="002D602F" w:rsidRDefault="002D602F" w:rsidP="0064385B">
            <w:r>
              <w:t>JSON Value</w:t>
            </w:r>
          </w:p>
        </w:tc>
      </w:tr>
      <w:tr w:rsidR="002D602F" w14:paraId="0F930B11" w14:textId="77777777" w:rsidTr="0064385B">
        <w:trPr>
          <w:cnfStyle w:val="000000100000" w:firstRow="0" w:lastRow="0" w:firstColumn="0" w:lastColumn="0" w:oddVBand="0" w:evenVBand="0" w:oddHBand="1" w:evenHBand="0" w:firstRowFirstColumn="0" w:firstRowLastColumn="0" w:lastRowFirstColumn="0" w:lastRowLastColumn="0"/>
        </w:trPr>
        <w:tc>
          <w:tcPr>
            <w:tcW w:w="7195" w:type="dxa"/>
          </w:tcPr>
          <w:p w14:paraId="5326B8F9" w14:textId="77777777" w:rsidR="002D602F" w:rsidRDefault="002D602F" w:rsidP="0064385B">
            <w:r>
              <w:rPr>
                <w:rFonts w:ascii="Fixedsys" w:hAnsi="Fixedsys" w:cs="Times New Roman"/>
                <w:noProof/>
                <w:sz w:val="20"/>
                <w:szCs w:val="20"/>
              </w:rPr>
              <w:t>Unknown</w:t>
            </w:r>
          </w:p>
        </w:tc>
      </w:tr>
      <w:tr w:rsidR="002D602F" w14:paraId="31D5DBC1" w14:textId="77777777" w:rsidTr="0064385B">
        <w:trPr>
          <w:cnfStyle w:val="000000010000" w:firstRow="0" w:lastRow="0" w:firstColumn="0" w:lastColumn="0" w:oddVBand="0" w:evenVBand="0" w:oddHBand="0" w:evenHBand="1" w:firstRowFirstColumn="0" w:firstRowLastColumn="0" w:lastRowFirstColumn="0" w:lastRowLastColumn="0"/>
        </w:trPr>
        <w:tc>
          <w:tcPr>
            <w:tcW w:w="7195" w:type="dxa"/>
          </w:tcPr>
          <w:p w14:paraId="171C4027" w14:textId="3AD56C84" w:rsidR="002D602F" w:rsidRDefault="002D602F" w:rsidP="0064385B">
            <w:r w:rsidRPr="002D602F">
              <w:rPr>
                <w:rFonts w:ascii="Fixedsys" w:hAnsi="Fixedsys" w:cs="Times New Roman"/>
                <w:noProof/>
                <w:sz w:val="20"/>
                <w:szCs w:val="20"/>
              </w:rPr>
              <w:t>Authorized</w:t>
            </w:r>
          </w:p>
        </w:tc>
      </w:tr>
      <w:tr w:rsidR="002D602F" w14:paraId="144830EC" w14:textId="77777777" w:rsidTr="0064385B">
        <w:trPr>
          <w:cnfStyle w:val="000000100000" w:firstRow="0" w:lastRow="0" w:firstColumn="0" w:lastColumn="0" w:oddVBand="0" w:evenVBand="0" w:oddHBand="1" w:evenHBand="0" w:firstRowFirstColumn="0" w:firstRowLastColumn="0" w:lastRowFirstColumn="0" w:lastRowLastColumn="0"/>
        </w:trPr>
        <w:tc>
          <w:tcPr>
            <w:tcW w:w="7195" w:type="dxa"/>
          </w:tcPr>
          <w:p w14:paraId="745C4ECE" w14:textId="65D41673" w:rsidR="002D602F" w:rsidRDefault="002D602F" w:rsidP="0064385B">
            <w:r w:rsidRPr="002D602F">
              <w:rPr>
                <w:rFonts w:ascii="Fixedsys" w:hAnsi="Fixedsys" w:cs="Times New Roman"/>
                <w:noProof/>
                <w:sz w:val="20"/>
                <w:szCs w:val="20"/>
              </w:rPr>
              <w:t>Unauthorized</w:t>
            </w:r>
          </w:p>
        </w:tc>
      </w:tr>
    </w:tbl>
    <w:p w14:paraId="0F1D8BFC" w14:textId="77777777" w:rsidR="002D602F" w:rsidRDefault="002D602F" w:rsidP="002D602F">
      <w:pPr>
        <w:ind w:left="720" w:firstLine="720"/>
      </w:pPr>
    </w:p>
    <w:p w14:paraId="636E26F5" w14:textId="2657BDEA" w:rsidR="002D602F" w:rsidRPr="002D602F" w:rsidRDefault="002D602F" w:rsidP="002D602F">
      <w:pPr>
        <w:ind w:left="720" w:firstLine="720"/>
        <w:rPr>
          <w:b/>
          <w:bCs/>
        </w:rPr>
      </w:pPr>
      <w:r w:rsidRPr="002D602F">
        <w:rPr>
          <w:b/>
          <w:bCs/>
        </w:rPr>
        <w:t>RequestSoftwareVersionDifferencesFeedback</w:t>
      </w:r>
    </w:p>
    <w:p w14:paraId="7BAF7E96" w14:textId="77777777" w:rsidR="00782296" w:rsidRDefault="00782296" w:rsidP="00782296">
      <w:pPr>
        <w:ind w:left="2160"/>
      </w:pPr>
      <w:r w:rsidRPr="00AC6868">
        <w:t>Contains</w:t>
      </w:r>
      <w:r>
        <w:t xml:space="preserve"> GroupHeader (string) which stores the header for this response, a </w:t>
      </w:r>
      <w:r w:rsidRPr="00A06927">
        <w:t>CommandAckNak</w:t>
      </w:r>
      <w:r>
        <w:t xml:space="preserve"> object</w:t>
      </w:r>
      <w:r w:rsidRPr="00A06927">
        <w:t xml:space="preserve"> </w:t>
      </w:r>
      <w:r>
        <w:t>which contains two string properties for ACK and NAK and a dictionary where the valid keys are listed below. The values are the device response that corresponds to those states.</w:t>
      </w:r>
    </w:p>
    <w:tbl>
      <w:tblPr>
        <w:tblStyle w:val="TableGrid"/>
        <w:tblW w:w="7195" w:type="dxa"/>
        <w:tblInd w:w="2160" w:type="dxa"/>
        <w:tblLook w:val="04A0" w:firstRow="1" w:lastRow="0" w:firstColumn="1" w:lastColumn="0" w:noHBand="0" w:noVBand="1"/>
      </w:tblPr>
      <w:tblGrid>
        <w:gridCol w:w="7195"/>
      </w:tblGrid>
      <w:tr w:rsidR="00782296" w14:paraId="68786FAF" w14:textId="77777777" w:rsidTr="0064385B">
        <w:trPr>
          <w:cnfStyle w:val="100000000000" w:firstRow="1" w:lastRow="0" w:firstColumn="0" w:lastColumn="0" w:oddVBand="0" w:evenVBand="0" w:oddHBand="0" w:evenHBand="0" w:firstRowFirstColumn="0" w:firstRowLastColumn="0" w:lastRowFirstColumn="0" w:lastRowLastColumn="0"/>
        </w:trPr>
        <w:tc>
          <w:tcPr>
            <w:tcW w:w="7195" w:type="dxa"/>
          </w:tcPr>
          <w:p w14:paraId="169836BB" w14:textId="77777777" w:rsidR="00782296" w:rsidRDefault="00782296" w:rsidP="0064385B">
            <w:r>
              <w:t>JSON Value</w:t>
            </w:r>
          </w:p>
        </w:tc>
      </w:tr>
      <w:tr w:rsidR="00782296" w14:paraId="0A4EB7E5" w14:textId="77777777" w:rsidTr="0064385B">
        <w:trPr>
          <w:cnfStyle w:val="000000100000" w:firstRow="0" w:lastRow="0" w:firstColumn="0" w:lastColumn="0" w:oddVBand="0" w:evenVBand="0" w:oddHBand="1" w:evenHBand="0" w:firstRowFirstColumn="0" w:firstRowLastColumn="0" w:lastRowFirstColumn="0" w:lastRowLastColumn="0"/>
        </w:trPr>
        <w:tc>
          <w:tcPr>
            <w:tcW w:w="7195" w:type="dxa"/>
          </w:tcPr>
          <w:p w14:paraId="6F617EEA" w14:textId="77777777" w:rsidR="00782296" w:rsidRDefault="00782296" w:rsidP="0064385B">
            <w:r>
              <w:rPr>
                <w:rFonts w:ascii="Fixedsys" w:hAnsi="Fixedsys" w:cs="Times New Roman"/>
                <w:noProof/>
                <w:sz w:val="20"/>
                <w:szCs w:val="20"/>
              </w:rPr>
              <w:t>Unknown</w:t>
            </w:r>
          </w:p>
        </w:tc>
      </w:tr>
      <w:tr w:rsidR="00782296" w14:paraId="32F25DD9" w14:textId="77777777" w:rsidTr="0064385B">
        <w:trPr>
          <w:cnfStyle w:val="000000010000" w:firstRow="0" w:lastRow="0" w:firstColumn="0" w:lastColumn="0" w:oddVBand="0" w:evenVBand="0" w:oddHBand="0" w:evenHBand="1" w:firstRowFirstColumn="0" w:firstRowLastColumn="0" w:lastRowFirstColumn="0" w:lastRowLastColumn="0"/>
        </w:trPr>
        <w:tc>
          <w:tcPr>
            <w:tcW w:w="7195" w:type="dxa"/>
          </w:tcPr>
          <w:p w14:paraId="08F17A6D" w14:textId="4E5C22D1" w:rsidR="00782296" w:rsidRDefault="00782296" w:rsidP="0064385B">
            <w:r>
              <w:rPr>
                <w:rFonts w:ascii="Fixedsys" w:hAnsi="Fixedsys" w:cs="Times New Roman"/>
                <w:noProof/>
                <w:sz w:val="20"/>
                <w:szCs w:val="20"/>
              </w:rPr>
              <w:t>Yes</w:t>
            </w:r>
          </w:p>
        </w:tc>
      </w:tr>
      <w:tr w:rsidR="00782296" w14:paraId="05B563C0" w14:textId="77777777" w:rsidTr="0064385B">
        <w:trPr>
          <w:cnfStyle w:val="000000100000" w:firstRow="0" w:lastRow="0" w:firstColumn="0" w:lastColumn="0" w:oddVBand="0" w:evenVBand="0" w:oddHBand="1" w:evenHBand="0" w:firstRowFirstColumn="0" w:firstRowLastColumn="0" w:lastRowFirstColumn="0" w:lastRowLastColumn="0"/>
        </w:trPr>
        <w:tc>
          <w:tcPr>
            <w:tcW w:w="7195" w:type="dxa"/>
          </w:tcPr>
          <w:p w14:paraId="170714CB" w14:textId="165DA28C" w:rsidR="00782296" w:rsidRDefault="00782296" w:rsidP="0064385B">
            <w:r>
              <w:rPr>
                <w:rFonts w:ascii="Fixedsys" w:hAnsi="Fixedsys" w:cs="Times New Roman"/>
                <w:noProof/>
                <w:sz w:val="20"/>
                <w:szCs w:val="20"/>
              </w:rPr>
              <w:t>No</w:t>
            </w:r>
          </w:p>
        </w:tc>
      </w:tr>
    </w:tbl>
    <w:p w14:paraId="5040A0B7" w14:textId="38B03682" w:rsidR="003B6A4F" w:rsidRDefault="003B6A4F" w:rsidP="003B6A4F">
      <w:pPr>
        <w:ind w:left="2160"/>
        <w:rPr>
          <w:b/>
        </w:rPr>
      </w:pPr>
      <w:r>
        <w:t xml:space="preserve">      </w:t>
      </w:r>
      <w:r>
        <w:tab/>
      </w:r>
      <w:r>
        <w:rPr>
          <w:b/>
        </w:rPr>
        <w:t xml:space="preserve"> </w:t>
      </w:r>
    </w:p>
    <w:p w14:paraId="25BEAF32" w14:textId="3CA1E654" w:rsidR="00B16D6F" w:rsidRPr="002D602F" w:rsidRDefault="00B16D6F" w:rsidP="003B60CD">
      <w:pPr>
        <w:ind w:left="1440"/>
        <w:rPr>
          <w:b/>
          <w:bCs/>
        </w:rPr>
      </w:pPr>
      <w:r w:rsidRPr="00B16D6F">
        <w:rPr>
          <w:b/>
          <w:bCs/>
        </w:rPr>
        <w:lastRenderedPageBreak/>
        <w:t>RequestResourceStatusFeedback</w:t>
      </w:r>
      <w:r w:rsidR="003B60CD">
        <w:rPr>
          <w:b/>
          <w:bCs/>
        </w:rPr>
        <w:t xml:space="preserve">, </w:t>
      </w:r>
      <w:r w:rsidR="003B60CD" w:rsidRPr="003B60CD">
        <w:rPr>
          <w:b/>
          <w:bCs/>
        </w:rPr>
        <w:t>RequestAreaResourceStatusFeedback</w:t>
      </w:r>
      <w:r w:rsidR="003B60CD">
        <w:rPr>
          <w:b/>
          <w:bCs/>
        </w:rPr>
        <w:t xml:space="preserve">, </w:t>
      </w:r>
      <w:r w:rsidR="003B60CD" w:rsidRPr="003B60CD">
        <w:rPr>
          <w:b/>
          <w:bCs/>
        </w:rPr>
        <w:t>RequestZoneResourceStatusFeedback</w:t>
      </w:r>
      <w:r w:rsidR="003B60CD">
        <w:rPr>
          <w:b/>
          <w:bCs/>
        </w:rPr>
        <w:t xml:space="preserve">, </w:t>
      </w:r>
      <w:r w:rsidR="003B60CD" w:rsidRPr="003B60CD">
        <w:rPr>
          <w:b/>
          <w:bCs/>
        </w:rPr>
        <w:t>RequestOutputResourceStatusFeedback</w:t>
      </w:r>
      <w:r w:rsidR="003B60CD">
        <w:rPr>
          <w:b/>
          <w:bCs/>
        </w:rPr>
        <w:t xml:space="preserve">, </w:t>
      </w:r>
      <w:r w:rsidR="003B60CD" w:rsidRPr="003B60CD">
        <w:rPr>
          <w:b/>
          <w:bCs/>
        </w:rPr>
        <w:t>RequestDoorResourceStatusFeedback</w:t>
      </w:r>
      <w:r w:rsidR="003B60CD">
        <w:rPr>
          <w:b/>
          <w:bCs/>
        </w:rPr>
        <w:t xml:space="preserve">, </w:t>
      </w:r>
      <w:r w:rsidR="003B60CD" w:rsidRPr="003B60CD">
        <w:rPr>
          <w:b/>
          <w:bCs/>
        </w:rPr>
        <w:t>RequestDeviceResourceStatusFeedback</w:t>
      </w:r>
    </w:p>
    <w:p w14:paraId="1F53DAF9" w14:textId="77777777" w:rsidR="00B16D6F" w:rsidRDefault="00B16D6F" w:rsidP="00B16D6F">
      <w:pPr>
        <w:ind w:left="2160"/>
      </w:pPr>
      <w:r w:rsidRPr="00AC6868">
        <w:t>Contains</w:t>
      </w:r>
      <w:r>
        <w:t xml:space="preserve"> GroupHeader (string) which stores the header for this response, a </w:t>
      </w:r>
      <w:r w:rsidRPr="00A06927">
        <w:t>CommandAckNak</w:t>
      </w:r>
      <w:r>
        <w:t xml:space="preserve"> object</w:t>
      </w:r>
      <w:r w:rsidRPr="00A06927">
        <w:t xml:space="preserve"> </w:t>
      </w:r>
      <w:r>
        <w:t>which contains two string properties for ACK and NAK and a dictionary where the valid keys are listed below. The values are the device response that corresponds to those states.</w:t>
      </w:r>
    </w:p>
    <w:tbl>
      <w:tblPr>
        <w:tblStyle w:val="TableGrid"/>
        <w:tblW w:w="7195" w:type="dxa"/>
        <w:tblInd w:w="2160" w:type="dxa"/>
        <w:tblLook w:val="04A0" w:firstRow="1" w:lastRow="0" w:firstColumn="1" w:lastColumn="0" w:noHBand="0" w:noVBand="1"/>
      </w:tblPr>
      <w:tblGrid>
        <w:gridCol w:w="7195"/>
      </w:tblGrid>
      <w:tr w:rsidR="00B16D6F" w14:paraId="0F1A490F" w14:textId="77777777" w:rsidTr="0064385B">
        <w:trPr>
          <w:cnfStyle w:val="100000000000" w:firstRow="1" w:lastRow="0" w:firstColumn="0" w:lastColumn="0" w:oddVBand="0" w:evenVBand="0" w:oddHBand="0" w:evenHBand="0" w:firstRowFirstColumn="0" w:firstRowLastColumn="0" w:lastRowFirstColumn="0" w:lastRowLastColumn="0"/>
        </w:trPr>
        <w:tc>
          <w:tcPr>
            <w:tcW w:w="7195" w:type="dxa"/>
          </w:tcPr>
          <w:p w14:paraId="6F0432B5" w14:textId="77777777" w:rsidR="00B16D6F" w:rsidRDefault="00B16D6F" w:rsidP="0064385B">
            <w:r>
              <w:t>JSON Value</w:t>
            </w:r>
          </w:p>
        </w:tc>
      </w:tr>
      <w:tr w:rsidR="00B16D6F" w14:paraId="6593686B" w14:textId="77777777" w:rsidTr="0064385B">
        <w:trPr>
          <w:cnfStyle w:val="000000100000" w:firstRow="0" w:lastRow="0" w:firstColumn="0" w:lastColumn="0" w:oddVBand="0" w:evenVBand="0" w:oddHBand="1" w:evenHBand="0" w:firstRowFirstColumn="0" w:firstRowLastColumn="0" w:lastRowFirstColumn="0" w:lastRowLastColumn="0"/>
        </w:trPr>
        <w:tc>
          <w:tcPr>
            <w:tcW w:w="7195" w:type="dxa"/>
          </w:tcPr>
          <w:p w14:paraId="7E718F4D" w14:textId="5FFC8251" w:rsidR="00B16D6F" w:rsidRDefault="00B16D6F" w:rsidP="00B16D6F">
            <w:r w:rsidRPr="00B3040A">
              <w:t>Unknown</w:t>
            </w:r>
          </w:p>
        </w:tc>
      </w:tr>
      <w:tr w:rsidR="00B16D6F" w14:paraId="6D743A3B" w14:textId="77777777" w:rsidTr="0064385B">
        <w:trPr>
          <w:cnfStyle w:val="000000010000" w:firstRow="0" w:lastRow="0" w:firstColumn="0" w:lastColumn="0" w:oddVBand="0" w:evenVBand="0" w:oddHBand="0" w:evenHBand="1" w:firstRowFirstColumn="0" w:firstRowLastColumn="0" w:lastRowFirstColumn="0" w:lastRowLastColumn="0"/>
        </w:trPr>
        <w:tc>
          <w:tcPr>
            <w:tcW w:w="7195" w:type="dxa"/>
          </w:tcPr>
          <w:p w14:paraId="6319BCFE" w14:textId="77BE12B0" w:rsidR="00B16D6F" w:rsidRDefault="00B16D6F" w:rsidP="00B16D6F">
            <w:r w:rsidRPr="00B3040A">
              <w:t>Unassigned</w:t>
            </w:r>
          </w:p>
        </w:tc>
      </w:tr>
      <w:tr w:rsidR="00B16D6F" w14:paraId="33CA32B5" w14:textId="77777777" w:rsidTr="0064385B">
        <w:trPr>
          <w:cnfStyle w:val="000000100000" w:firstRow="0" w:lastRow="0" w:firstColumn="0" w:lastColumn="0" w:oddVBand="0" w:evenVBand="0" w:oddHBand="1" w:evenHBand="0" w:firstRowFirstColumn="0" w:firstRowLastColumn="0" w:lastRowFirstColumn="0" w:lastRowLastColumn="0"/>
        </w:trPr>
        <w:tc>
          <w:tcPr>
            <w:tcW w:w="7195" w:type="dxa"/>
          </w:tcPr>
          <w:p w14:paraId="1EEAE119" w14:textId="16EF5C8C" w:rsidR="00B16D6F" w:rsidRDefault="00B16D6F" w:rsidP="00B16D6F">
            <w:r w:rsidRPr="00B3040A">
              <w:t>Armed</w:t>
            </w:r>
          </w:p>
        </w:tc>
      </w:tr>
      <w:tr w:rsidR="00B16D6F" w14:paraId="1DF0FA9A" w14:textId="77777777" w:rsidTr="0064385B">
        <w:trPr>
          <w:cnfStyle w:val="000000010000" w:firstRow="0" w:lastRow="0" w:firstColumn="0" w:lastColumn="0" w:oddVBand="0" w:evenVBand="0" w:oddHBand="0" w:evenHBand="1" w:firstRowFirstColumn="0" w:firstRowLastColumn="0" w:lastRowFirstColumn="0" w:lastRowLastColumn="0"/>
        </w:trPr>
        <w:tc>
          <w:tcPr>
            <w:tcW w:w="7195" w:type="dxa"/>
          </w:tcPr>
          <w:p w14:paraId="17A4878D" w14:textId="5B48A818" w:rsidR="00B16D6F" w:rsidRPr="00B3040A" w:rsidRDefault="00B16D6F" w:rsidP="00B16D6F">
            <w:r>
              <w:t>Disarmed</w:t>
            </w:r>
          </w:p>
        </w:tc>
      </w:tr>
      <w:tr w:rsidR="00B16D6F" w14:paraId="7F32EAE3" w14:textId="77777777" w:rsidTr="0064385B">
        <w:trPr>
          <w:cnfStyle w:val="000000100000" w:firstRow="0" w:lastRow="0" w:firstColumn="0" w:lastColumn="0" w:oddVBand="0" w:evenVBand="0" w:oddHBand="1" w:evenHBand="0" w:firstRowFirstColumn="0" w:firstRowLastColumn="0" w:lastRowFirstColumn="0" w:lastRowLastColumn="0"/>
        </w:trPr>
        <w:tc>
          <w:tcPr>
            <w:tcW w:w="7195" w:type="dxa"/>
          </w:tcPr>
          <w:p w14:paraId="3766D62A" w14:textId="2982278C" w:rsidR="00B16D6F" w:rsidRPr="00B3040A" w:rsidRDefault="00B16D6F" w:rsidP="00B16D6F">
            <w:r>
              <w:t>Bypassed</w:t>
            </w:r>
          </w:p>
        </w:tc>
      </w:tr>
      <w:tr w:rsidR="00B16D6F" w14:paraId="443887EB" w14:textId="77777777" w:rsidTr="0064385B">
        <w:trPr>
          <w:cnfStyle w:val="000000010000" w:firstRow="0" w:lastRow="0" w:firstColumn="0" w:lastColumn="0" w:oddVBand="0" w:evenVBand="0" w:oddHBand="0" w:evenHBand="1" w:firstRowFirstColumn="0" w:firstRowLastColumn="0" w:lastRowFirstColumn="0" w:lastRowLastColumn="0"/>
        </w:trPr>
        <w:tc>
          <w:tcPr>
            <w:tcW w:w="7195" w:type="dxa"/>
          </w:tcPr>
          <w:p w14:paraId="7FB45547" w14:textId="24DDE738" w:rsidR="00B16D6F" w:rsidRPr="00B3040A" w:rsidRDefault="00B16D6F" w:rsidP="00B16D6F">
            <w:r>
              <w:t>Short</w:t>
            </w:r>
          </w:p>
        </w:tc>
      </w:tr>
      <w:tr w:rsidR="00B16D6F" w14:paraId="42891845" w14:textId="77777777" w:rsidTr="0064385B">
        <w:trPr>
          <w:cnfStyle w:val="000000100000" w:firstRow="0" w:lastRow="0" w:firstColumn="0" w:lastColumn="0" w:oddVBand="0" w:evenVBand="0" w:oddHBand="1" w:evenHBand="0" w:firstRowFirstColumn="0" w:firstRowLastColumn="0" w:lastRowFirstColumn="0" w:lastRowLastColumn="0"/>
        </w:trPr>
        <w:tc>
          <w:tcPr>
            <w:tcW w:w="7195" w:type="dxa"/>
          </w:tcPr>
          <w:p w14:paraId="22661D91" w14:textId="5F9F490B" w:rsidR="00B16D6F" w:rsidRPr="00B3040A" w:rsidRDefault="00B16D6F" w:rsidP="00B16D6F">
            <w:r>
              <w:t>Missing</w:t>
            </w:r>
          </w:p>
        </w:tc>
      </w:tr>
      <w:tr w:rsidR="00B16D6F" w14:paraId="5ED800FC" w14:textId="77777777" w:rsidTr="0064385B">
        <w:trPr>
          <w:cnfStyle w:val="000000010000" w:firstRow="0" w:lastRow="0" w:firstColumn="0" w:lastColumn="0" w:oddVBand="0" w:evenVBand="0" w:oddHBand="0" w:evenHBand="1" w:firstRowFirstColumn="0" w:firstRowLastColumn="0" w:lastRowFirstColumn="0" w:lastRowLastColumn="0"/>
        </w:trPr>
        <w:tc>
          <w:tcPr>
            <w:tcW w:w="7195" w:type="dxa"/>
          </w:tcPr>
          <w:p w14:paraId="4082392B" w14:textId="42BFDA59" w:rsidR="00B16D6F" w:rsidRPr="00B3040A" w:rsidRDefault="00B16D6F" w:rsidP="00B16D6F">
            <w:r>
              <w:t>Error</w:t>
            </w:r>
          </w:p>
        </w:tc>
      </w:tr>
      <w:tr w:rsidR="00B16D6F" w14:paraId="71199F52" w14:textId="77777777" w:rsidTr="0064385B">
        <w:trPr>
          <w:cnfStyle w:val="000000100000" w:firstRow="0" w:lastRow="0" w:firstColumn="0" w:lastColumn="0" w:oddVBand="0" w:evenVBand="0" w:oddHBand="1" w:evenHBand="0" w:firstRowFirstColumn="0" w:firstRowLastColumn="0" w:lastRowFirstColumn="0" w:lastRowLastColumn="0"/>
        </w:trPr>
        <w:tc>
          <w:tcPr>
            <w:tcW w:w="7195" w:type="dxa"/>
          </w:tcPr>
          <w:p w14:paraId="6FBAECC1" w14:textId="6C3AE901" w:rsidR="00B16D6F" w:rsidRPr="00B3040A" w:rsidRDefault="00B16D6F" w:rsidP="00B16D6F">
            <w:r>
              <w:t>Name</w:t>
            </w:r>
          </w:p>
        </w:tc>
      </w:tr>
    </w:tbl>
    <w:p w14:paraId="5B27ED12" w14:textId="30546EA9" w:rsidR="00B16D6F" w:rsidRDefault="00B16D6F" w:rsidP="003B6A4F">
      <w:pPr>
        <w:ind w:left="2160"/>
        <w:rPr>
          <w:b/>
        </w:rPr>
      </w:pPr>
    </w:p>
    <w:p w14:paraId="4CBF1AD0" w14:textId="1993B121" w:rsidR="000C6A1A" w:rsidRPr="002D602F" w:rsidRDefault="000C6A1A" w:rsidP="000C6A1A">
      <w:pPr>
        <w:ind w:left="1440"/>
        <w:rPr>
          <w:b/>
          <w:bCs/>
        </w:rPr>
      </w:pPr>
      <w:r w:rsidRPr="000C6A1A">
        <w:rPr>
          <w:b/>
          <w:bCs/>
        </w:rPr>
        <w:t>RequestResourcePermissionAreaFeedback</w:t>
      </w:r>
      <w:r>
        <w:rPr>
          <w:b/>
          <w:bCs/>
        </w:rPr>
        <w:t xml:space="preserve">, </w:t>
      </w:r>
      <w:r w:rsidRPr="000C6A1A">
        <w:rPr>
          <w:b/>
          <w:bCs/>
        </w:rPr>
        <w:t>RequestResourcePermissionZoneFeedback</w:t>
      </w:r>
      <w:r>
        <w:rPr>
          <w:b/>
          <w:bCs/>
        </w:rPr>
        <w:t xml:space="preserve">, </w:t>
      </w:r>
      <w:r w:rsidRPr="000C6A1A">
        <w:rPr>
          <w:b/>
          <w:bCs/>
        </w:rPr>
        <w:t>RequestResourcePermissionDeviceFeedback</w:t>
      </w:r>
      <w:r>
        <w:rPr>
          <w:b/>
          <w:bCs/>
        </w:rPr>
        <w:t xml:space="preserve">, </w:t>
      </w:r>
      <w:r w:rsidRPr="000C6A1A">
        <w:rPr>
          <w:b/>
          <w:bCs/>
        </w:rPr>
        <w:t>RequestResourcePermissionDeviceFeedback</w:t>
      </w:r>
      <w:r>
        <w:rPr>
          <w:b/>
          <w:bCs/>
        </w:rPr>
        <w:t xml:space="preserve">, </w:t>
      </w:r>
      <w:r w:rsidRPr="000C6A1A">
        <w:rPr>
          <w:b/>
          <w:bCs/>
        </w:rPr>
        <w:t>RequestResourcePermissionDoorFeedback</w:t>
      </w:r>
      <w:r>
        <w:rPr>
          <w:b/>
          <w:bCs/>
        </w:rPr>
        <w:t xml:space="preserve">, </w:t>
      </w:r>
      <w:r w:rsidRPr="000C6A1A">
        <w:rPr>
          <w:b/>
          <w:bCs/>
        </w:rPr>
        <w:t>RequestResourcePermissionOutputFeedback</w:t>
      </w:r>
    </w:p>
    <w:p w14:paraId="4E554B38" w14:textId="6BC5A728" w:rsidR="000C6A1A" w:rsidRDefault="000C6A1A" w:rsidP="000C6A1A">
      <w:pPr>
        <w:ind w:left="2160"/>
      </w:pPr>
      <w:r w:rsidRPr="00AC6868">
        <w:t>Contains</w:t>
      </w:r>
      <w:r>
        <w:t xml:space="preserve"> GroupHeader (string) which stores the header for this response and a dictionary where the valid keys are listed below. The values are the device response that corresponds to those states.</w:t>
      </w:r>
    </w:p>
    <w:tbl>
      <w:tblPr>
        <w:tblStyle w:val="TableGrid"/>
        <w:tblW w:w="7195" w:type="dxa"/>
        <w:tblInd w:w="2160" w:type="dxa"/>
        <w:tblLook w:val="04A0" w:firstRow="1" w:lastRow="0" w:firstColumn="1" w:lastColumn="0" w:noHBand="0" w:noVBand="1"/>
      </w:tblPr>
      <w:tblGrid>
        <w:gridCol w:w="7195"/>
      </w:tblGrid>
      <w:tr w:rsidR="000C6A1A" w14:paraId="07F17EC4" w14:textId="77777777" w:rsidTr="0064385B">
        <w:trPr>
          <w:cnfStyle w:val="100000000000" w:firstRow="1" w:lastRow="0" w:firstColumn="0" w:lastColumn="0" w:oddVBand="0" w:evenVBand="0" w:oddHBand="0" w:evenHBand="0" w:firstRowFirstColumn="0" w:firstRowLastColumn="0" w:lastRowFirstColumn="0" w:lastRowLastColumn="0"/>
        </w:trPr>
        <w:tc>
          <w:tcPr>
            <w:tcW w:w="7195" w:type="dxa"/>
          </w:tcPr>
          <w:p w14:paraId="3933813B" w14:textId="77777777" w:rsidR="000C6A1A" w:rsidRDefault="000C6A1A" w:rsidP="0064385B">
            <w:r>
              <w:t>JSON Value</w:t>
            </w:r>
          </w:p>
        </w:tc>
      </w:tr>
      <w:tr w:rsidR="000C6A1A" w14:paraId="41D15078" w14:textId="77777777" w:rsidTr="0064385B">
        <w:trPr>
          <w:cnfStyle w:val="000000100000" w:firstRow="0" w:lastRow="0" w:firstColumn="0" w:lastColumn="0" w:oddVBand="0" w:evenVBand="0" w:oddHBand="1" w:evenHBand="0" w:firstRowFirstColumn="0" w:firstRowLastColumn="0" w:lastRowFirstColumn="0" w:lastRowLastColumn="0"/>
        </w:trPr>
        <w:tc>
          <w:tcPr>
            <w:tcW w:w="7195" w:type="dxa"/>
          </w:tcPr>
          <w:p w14:paraId="5698DFDF" w14:textId="77777777" w:rsidR="000C6A1A" w:rsidRDefault="000C6A1A" w:rsidP="0064385B">
            <w:r w:rsidRPr="00B3040A">
              <w:t>Unknown</w:t>
            </w:r>
          </w:p>
        </w:tc>
      </w:tr>
      <w:tr w:rsidR="000C6A1A" w14:paraId="6C797A76" w14:textId="77777777" w:rsidTr="0064385B">
        <w:trPr>
          <w:cnfStyle w:val="000000010000" w:firstRow="0" w:lastRow="0" w:firstColumn="0" w:lastColumn="0" w:oddVBand="0" w:evenVBand="0" w:oddHBand="0" w:evenHBand="1" w:firstRowFirstColumn="0" w:firstRowLastColumn="0" w:lastRowFirstColumn="0" w:lastRowLastColumn="0"/>
        </w:trPr>
        <w:tc>
          <w:tcPr>
            <w:tcW w:w="7195" w:type="dxa"/>
          </w:tcPr>
          <w:p w14:paraId="1608D8FF" w14:textId="269118D9" w:rsidR="000C6A1A" w:rsidRDefault="000C6A1A" w:rsidP="0064385B">
            <w:r w:rsidRPr="000C6A1A">
              <w:t>Authorized</w:t>
            </w:r>
          </w:p>
        </w:tc>
      </w:tr>
      <w:tr w:rsidR="000C6A1A" w14:paraId="62996D2F" w14:textId="77777777" w:rsidTr="0064385B">
        <w:trPr>
          <w:cnfStyle w:val="000000100000" w:firstRow="0" w:lastRow="0" w:firstColumn="0" w:lastColumn="0" w:oddVBand="0" w:evenVBand="0" w:oddHBand="1" w:evenHBand="0" w:firstRowFirstColumn="0" w:firstRowLastColumn="0" w:lastRowFirstColumn="0" w:lastRowLastColumn="0"/>
        </w:trPr>
        <w:tc>
          <w:tcPr>
            <w:tcW w:w="7195" w:type="dxa"/>
          </w:tcPr>
          <w:p w14:paraId="0B5BFA2E" w14:textId="3364C8D4" w:rsidR="000C6A1A" w:rsidRDefault="000C6A1A" w:rsidP="0064385B">
            <w:r w:rsidRPr="000C6A1A">
              <w:t>Unauthorized</w:t>
            </w:r>
          </w:p>
        </w:tc>
      </w:tr>
    </w:tbl>
    <w:p w14:paraId="322607A9" w14:textId="77777777" w:rsidR="000C6A1A" w:rsidRPr="00497AD0" w:rsidRDefault="000C6A1A" w:rsidP="003B6A4F">
      <w:pPr>
        <w:ind w:left="2160"/>
        <w:rPr>
          <w:b/>
        </w:rPr>
      </w:pPr>
    </w:p>
    <w:p w14:paraId="5A626C76" w14:textId="17ECC550" w:rsidR="003B6A4F" w:rsidRPr="00497AD0" w:rsidRDefault="003B6A4F" w:rsidP="003B6A4F">
      <w:pPr>
        <w:ind w:firstLine="720"/>
        <w:rPr>
          <w:b/>
        </w:rPr>
      </w:pPr>
      <w:r>
        <w:t xml:space="preserve">An example of a </w:t>
      </w:r>
      <w:r w:rsidR="00667BAF">
        <w:t>security system device</w:t>
      </w:r>
      <w:r>
        <w:t>’s feedback JSON:</w:t>
      </w:r>
    </w:p>
    <w:tbl>
      <w:tblPr>
        <w:tblStyle w:val="TableGrid"/>
        <w:tblW w:w="0" w:type="auto"/>
        <w:tblInd w:w="720" w:type="dxa"/>
        <w:tblLook w:val="04A0" w:firstRow="1" w:lastRow="0" w:firstColumn="1" w:lastColumn="0" w:noHBand="0" w:noVBand="1"/>
      </w:tblPr>
      <w:tblGrid>
        <w:gridCol w:w="8630"/>
      </w:tblGrid>
      <w:tr w:rsidR="003B6A4F" w14:paraId="5F97C351" w14:textId="77777777" w:rsidTr="0064385B">
        <w:trPr>
          <w:cnfStyle w:val="100000000000" w:firstRow="1" w:lastRow="0" w:firstColumn="0" w:lastColumn="0" w:oddVBand="0" w:evenVBand="0" w:oddHBand="0" w:evenHBand="0" w:firstRowFirstColumn="0" w:firstRowLastColumn="0" w:lastRowFirstColumn="0" w:lastRowLastColumn="0"/>
        </w:trPr>
        <w:tc>
          <w:tcPr>
            <w:tcW w:w="9350" w:type="dxa"/>
          </w:tcPr>
          <w:p w14:paraId="2799D0CD"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"Feedback": {</w:t>
            </w:r>
          </w:p>
          <w:p w14:paraId="52EC1B91"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"CommandAckNak": {</w:t>
            </w:r>
          </w:p>
          <w:p w14:paraId="46EA7460"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"Ack": "\u00FE",</w:t>
            </w:r>
          </w:p>
          <w:p w14:paraId="2B7F5387"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"Nak": "\u00FD"</w:t>
            </w:r>
          </w:p>
          <w:p w14:paraId="4EB434EA"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725ECACC"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"Header": "\u0001",</w:t>
            </w:r>
          </w:p>
          <w:p w14:paraId="3996F37D"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"LoginFeedback": {</w:t>
            </w:r>
          </w:p>
          <w:p w14:paraId="6F07D428"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"AckNak": {</w:t>
            </w:r>
          </w:p>
          <w:p w14:paraId="1A62E2E4"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"Ack": "\u0001\u0002\u00FE\u0001",</w:t>
            </w:r>
          </w:p>
          <w:p w14:paraId="5EA70F15"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"Nak": "\u0001\u0002\u00FE\u0000"</w:t>
            </w:r>
          </w:p>
          <w:p w14:paraId="49FA72B1"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280ED6E1"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"GroupHeader": "\u0001\u0002\u00FE",</w:t>
            </w:r>
          </w:p>
          <w:p w14:paraId="5C5642C3"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"Feedback": {</w:t>
            </w:r>
          </w:p>
          <w:p w14:paraId="744C288D"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"Authorized": "\u0001\u0002\u00FE\u0001",</w:t>
            </w:r>
          </w:p>
          <w:p w14:paraId="28BC90C6"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"Unauthorized": "\u0001\u0002\u00FE\u0000"</w:t>
            </w:r>
          </w:p>
          <w:p w14:paraId="650AD6F7"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6BE5B62B"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668A73CC"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"RequestSoftwareVersionFeedback": {</w:t>
            </w:r>
          </w:p>
          <w:p w14:paraId="688953C4"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"AckNak": {</w:t>
            </w:r>
          </w:p>
          <w:p w14:paraId="775F6D4D"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"Ack": "",</w:t>
            </w:r>
          </w:p>
          <w:p w14:paraId="22F120C8"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"Nak": ""</w:t>
            </w:r>
          </w:p>
          <w:p w14:paraId="17834B3C"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22EA0794"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"GroupHeader": "\u0001\u000F\u00FE"</w:t>
            </w:r>
          </w:p>
          <w:p w14:paraId="073176E3"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0FAA85D6"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"SystemStatusFeedback": {</w:t>
            </w:r>
          </w:p>
          <w:p w14:paraId="1BDD0C08"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"AckNak": {</w:t>
            </w:r>
          </w:p>
          <w:p w14:paraId="0A23459C"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"Ack": "",</w:t>
            </w:r>
          </w:p>
          <w:p w14:paraId="063215B7"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"Nak": ""</w:t>
            </w:r>
          </w:p>
          <w:p w14:paraId="4A77CF1E"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7151903B"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"GroupHeader": "\u0001\u000E\u00FE"</w:t>
            </w:r>
          </w:p>
          <w:p w14:paraId="61171B92"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4E899EDC"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"AreaInfoFeedback": {</w:t>
            </w:r>
          </w:p>
          <w:p w14:paraId="10A02A34"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"AckNak": {</w:t>
            </w:r>
          </w:p>
          <w:p w14:paraId="6B7FBCEB"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"Ack": "\u00FE",</w:t>
            </w:r>
          </w:p>
          <w:p w14:paraId="1E7F6DC6"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"Nak": "\u00FD"</w:t>
            </w:r>
          </w:p>
          <w:p w14:paraId="19A2F5B6"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1BB9041D"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"GroupHeader": "\u0001"</w:t>
            </w:r>
          </w:p>
          <w:p w14:paraId="23DF7A78"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4F6A0E55"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"SetResourceStateFeedback":</w:t>
            </w:r>
          </w:p>
          <w:p w14:paraId="32B4AA52"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57F6E4A7"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"AckNak":</w:t>
            </w:r>
          </w:p>
          <w:p w14:paraId="35AEC4D8"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0CC254B5"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"Ack": "\u00FC",</w:t>
            </w:r>
          </w:p>
          <w:p w14:paraId="16386D1D"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"Nak": "\u00FD"</w:t>
            </w:r>
          </w:p>
          <w:p w14:paraId="0DBE9E58"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64CD6145"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"GroupHeader": "\u0001"</w:t>
            </w:r>
          </w:p>
          <w:p w14:paraId="361982F6"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0BC1EA9E"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"OutputInfoFeedback": {</w:t>
            </w:r>
          </w:p>
          <w:p w14:paraId="29525B4F"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"AckNak": {</w:t>
            </w:r>
          </w:p>
          <w:p w14:paraId="5785AA1C"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"Ack": "\u00FE",</w:t>
            </w:r>
          </w:p>
          <w:p w14:paraId="3DDBC7CB"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"Nak": ""</w:t>
            </w:r>
          </w:p>
          <w:p w14:paraId="338C857F"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30EA2F4E"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"GroupHeader": "\u0001"</w:t>
            </w:r>
          </w:p>
          <w:p w14:paraId="232598D5"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7464E084"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"DoorInfoFeedback": {</w:t>
            </w:r>
          </w:p>
          <w:p w14:paraId="5D06308C"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"AckNak": {</w:t>
            </w:r>
          </w:p>
          <w:p w14:paraId="518149CB"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"Ack": "\u00FE",</w:t>
            </w:r>
          </w:p>
          <w:p w14:paraId="67F8CFE7"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"Nak": ""</w:t>
            </w:r>
          </w:p>
          <w:p w14:paraId="4F4CC4FB"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4F2DB8E2"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"GroupHeader": "\u0001"</w:t>
            </w:r>
          </w:p>
          <w:p w14:paraId="281A9EEE"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204FC85C"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"DeviceInfoFeedback": {</w:t>
            </w:r>
          </w:p>
          <w:p w14:paraId="2FC6383B"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"AckNak": {</w:t>
            </w:r>
          </w:p>
          <w:p w14:paraId="6267FBDC"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"Ack": "\u00FE",</w:t>
            </w:r>
          </w:p>
          <w:p w14:paraId="4A360B40"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"Nak": ""</w:t>
            </w:r>
          </w:p>
          <w:p w14:paraId="165A7869"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27CA05AD"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"GroupHeader": "\u0001"</w:t>
            </w:r>
          </w:p>
          <w:p w14:paraId="0C4873CD"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528F2A8E"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"RequestAreaResourceStatusFeedback": {</w:t>
            </w:r>
          </w:p>
          <w:p w14:paraId="5960746F"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"AckNak": {</w:t>
            </w:r>
          </w:p>
          <w:p w14:paraId="645FA0E9"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"Ack": "",</w:t>
            </w:r>
          </w:p>
          <w:p w14:paraId="43ACFBA3"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"Nak": ""</w:t>
            </w:r>
          </w:p>
          <w:p w14:paraId="5E3E72C1"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1CC54E73"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"GroupHeader": "\u0001"</w:t>
            </w:r>
          </w:p>
          <w:p w14:paraId="585F60AD"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5E0CB0F3"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"RequestOutputResourceStatusFeedback": {</w:t>
            </w:r>
          </w:p>
          <w:p w14:paraId="27ED4DE5"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"AckNak": {</w:t>
            </w:r>
          </w:p>
          <w:p w14:paraId="55D20815"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"Ack": "",</w:t>
            </w:r>
          </w:p>
          <w:p w14:paraId="758CE8D0"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"Nak": ""</w:t>
            </w:r>
          </w:p>
          <w:p w14:paraId="39CC75F0"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73D5541F"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"GroupHeader": "\u0001"</w:t>
            </w:r>
          </w:p>
          <w:p w14:paraId="5A092498"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2BCDB476"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"RequestDeviceResourceStatusFeedback": {</w:t>
            </w:r>
          </w:p>
          <w:p w14:paraId="0D90D329"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"AckNak": {</w:t>
            </w:r>
          </w:p>
          <w:p w14:paraId="08017988"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"Ack": "",</w:t>
            </w:r>
          </w:p>
          <w:p w14:paraId="3B9FFB46"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"Nak": ""</w:t>
            </w:r>
          </w:p>
          <w:p w14:paraId="03776DFF"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17C380A5"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"GroupHeader": "\u0001"</w:t>
            </w:r>
          </w:p>
          <w:p w14:paraId="422AE57A"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02B24141"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"RequestResourceNameFeedback": {</w:t>
            </w:r>
          </w:p>
          <w:p w14:paraId="0B7E1C7B"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"AckNak": {</w:t>
            </w:r>
          </w:p>
          <w:p w14:paraId="00174134"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"Ack": "",</w:t>
            </w:r>
          </w:p>
          <w:p w14:paraId="172D19F0"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"Nak": ""</w:t>
            </w:r>
          </w:p>
          <w:p w14:paraId="3848BD4C"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5992D42A"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"GroupHeader": "\u0001"</w:t>
            </w:r>
          </w:p>
          <w:p w14:paraId="70E23B01"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31FE76D9"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"RequestBypassedResourcesFeedback":</w:t>
            </w:r>
          </w:p>
          <w:p w14:paraId="0A222273"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5A90516B"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"AckNak": {</w:t>
            </w:r>
          </w:p>
          <w:p w14:paraId="6D906630"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"Ack": "",</w:t>
            </w:r>
          </w:p>
          <w:p w14:paraId="57AD23FD"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"Nak": ""</w:t>
            </w:r>
          </w:p>
          <w:p w14:paraId="284A981F"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50BAB6BA"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"GroupHeader": "\u0001"</w:t>
            </w:r>
          </w:p>
          <w:p w14:paraId="2600D2C4"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08A270D7"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"RequestAlarmFeedback":</w:t>
            </w:r>
          </w:p>
          <w:p w14:paraId="5ACF8E18"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678B0C14"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"AckNak": {</w:t>
            </w:r>
          </w:p>
          <w:p w14:paraId="5C5B418B"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"Ack": "\\u00FE",</w:t>
            </w:r>
          </w:p>
          <w:p w14:paraId="33EE4903"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"Nak": "\\u00FD"</w:t>
            </w:r>
          </w:p>
          <w:p w14:paraId="5773D7EC"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122F5ECA"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"GroupHeader": "\u0001"</w:t>
            </w:r>
          </w:p>
          <w:p w14:paraId="3E542DFF" w14:textId="77777777" w:rsidR="00667BAF" w:rsidRDefault="00667BAF" w:rsidP="00667BA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0CE7DEDC" w14:textId="3E755578" w:rsidR="00667BAF" w:rsidRDefault="00667BAF" w:rsidP="00667BAF">
            <w:pPr>
              <w:autoSpaceDE w:val="0"/>
              <w:autoSpaceDN w:val="0"/>
              <w:adjustRightInd w:val="0"/>
              <w:rPr>
                <w:b w:val="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14:paraId="5BB23B3F" w14:textId="715A5864" w:rsidR="003B6A4F" w:rsidRDefault="003B6A4F" w:rsidP="0064385B"/>
        </w:tc>
      </w:tr>
    </w:tbl>
    <w:p w14:paraId="59E9D098" w14:textId="77777777" w:rsidR="00BB2016" w:rsidRDefault="00BB2016" w:rsidP="00BB2016"/>
    <w:sectPr w:rsidR="00BB2016" w:rsidSect="00497AAF">
      <w:footerReference w:type="default" r:id="rId9"/>
      <w:pgSz w:w="12240" w:h="15840"/>
      <w:pgMar w:top="1440" w:right="1440" w:bottom="86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7BFF40" w14:textId="77777777" w:rsidR="006C6D19" w:rsidRDefault="006C6D19" w:rsidP="006E3518">
      <w:pPr>
        <w:spacing w:after="0" w:line="240" w:lineRule="auto"/>
      </w:pPr>
      <w:r>
        <w:separator/>
      </w:r>
    </w:p>
  </w:endnote>
  <w:endnote w:type="continuationSeparator" w:id="0">
    <w:p w14:paraId="30DCCB94" w14:textId="77777777" w:rsidR="006C6D19" w:rsidRDefault="006C6D19" w:rsidP="006E3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Fixedsys">
    <w:altName w:val="Calibri"/>
    <w:panose1 w:val="00000000000000000000"/>
    <w:charset w:val="00"/>
    <w:family w:val="auto"/>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675"/>
      <w:gridCol w:w="4675"/>
    </w:tblGrid>
    <w:tr w:rsidR="0064385B" w14:paraId="61318CD4" w14:textId="77777777" w:rsidTr="00497AAF">
      <w:tc>
        <w:tcPr>
          <w:tcW w:w="4675" w:type="dxa"/>
        </w:tcPr>
        <w:p w14:paraId="503E77E4" w14:textId="77777777" w:rsidR="0064385B" w:rsidRDefault="0064385B" w:rsidP="00497AAF">
          <w:pPr>
            <w:pStyle w:val="Footer"/>
          </w:pPr>
          <w:r w:rsidRPr="003B036F">
            <w:t>Crestron El</w:t>
          </w:r>
          <w:r>
            <w:t>ectronics, Inc. Copyright © 2019</w:t>
          </w:r>
        </w:p>
      </w:tc>
      <w:tc>
        <w:tcPr>
          <w:tcW w:w="4675" w:type="dxa"/>
        </w:tcPr>
        <w:p w14:paraId="078A56D3" w14:textId="6FFB7765" w:rsidR="0064385B" w:rsidRPr="00497AAF" w:rsidRDefault="0064385B" w:rsidP="00497AAF">
          <w:pPr>
            <w:pStyle w:val="Footer"/>
            <w:jc w:val="right"/>
          </w:pPr>
          <w:r w:rsidRPr="00497AAF">
            <w:fldChar w:fldCharType="begin"/>
          </w:r>
          <w:r w:rsidRPr="00497AAF">
            <w:instrText xml:space="preserve"> PAGE   \* MERGEFORMAT </w:instrText>
          </w:r>
          <w:r w:rsidRPr="00497AAF">
            <w:fldChar w:fldCharType="separate"/>
          </w:r>
          <w:r w:rsidR="00DF3F6B">
            <w:rPr>
              <w:noProof/>
            </w:rPr>
            <w:t>54</w:t>
          </w:r>
          <w:r w:rsidRPr="00497AAF">
            <w:rPr>
              <w:noProof/>
            </w:rPr>
            <w:fldChar w:fldCharType="end"/>
          </w:r>
        </w:p>
      </w:tc>
    </w:tr>
  </w:tbl>
  <w:p w14:paraId="44F4995A" w14:textId="77777777" w:rsidR="0064385B" w:rsidRPr="003B036F" w:rsidRDefault="0064385B" w:rsidP="00497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E7230A" w14:textId="77777777" w:rsidR="006C6D19" w:rsidRDefault="006C6D19" w:rsidP="006E3518">
      <w:pPr>
        <w:spacing w:after="0" w:line="240" w:lineRule="auto"/>
      </w:pPr>
      <w:r>
        <w:separator/>
      </w:r>
    </w:p>
  </w:footnote>
  <w:footnote w:type="continuationSeparator" w:id="0">
    <w:p w14:paraId="259AD21E" w14:textId="77777777" w:rsidR="006C6D19" w:rsidRDefault="006C6D19" w:rsidP="006E3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2F1A"/>
    <w:multiLevelType w:val="hybridMultilevel"/>
    <w:tmpl w:val="7A8CD1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550CA7"/>
    <w:multiLevelType w:val="hybridMultilevel"/>
    <w:tmpl w:val="251AD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961701"/>
    <w:multiLevelType w:val="hybridMultilevel"/>
    <w:tmpl w:val="5C3E3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C8701C"/>
    <w:multiLevelType w:val="hybridMultilevel"/>
    <w:tmpl w:val="443AB1A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6DA255E"/>
    <w:multiLevelType w:val="hybridMultilevel"/>
    <w:tmpl w:val="756C3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084DCF"/>
    <w:multiLevelType w:val="hybridMultilevel"/>
    <w:tmpl w:val="7CE4AC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0AA1D03"/>
    <w:multiLevelType w:val="hybridMultilevel"/>
    <w:tmpl w:val="4E4C2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DF145E"/>
    <w:multiLevelType w:val="hybridMultilevel"/>
    <w:tmpl w:val="4072B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E594912"/>
    <w:multiLevelType w:val="multilevel"/>
    <w:tmpl w:val="57F0F418"/>
    <w:lvl w:ilvl="0">
      <w:start w:val="1"/>
      <w:numFmt w:val="decimal"/>
      <w:pStyle w:val="Heading1"/>
      <w:lvlText w:val="%1"/>
      <w:lvlJc w:val="left"/>
      <w:pPr>
        <w:ind w:left="0" w:firstLine="0"/>
      </w:pPr>
      <w:rPr>
        <w:rFonts w:ascii="Segoe UI Emoji" w:hAnsi="Segoe UI Emoji" w:hint="default"/>
        <w:b/>
        <w:i w:val="0"/>
        <w:color w:val="auto"/>
        <w:sz w:val="28"/>
      </w:rPr>
    </w:lvl>
    <w:lvl w:ilvl="1">
      <w:start w:val="1"/>
      <w:numFmt w:val="decimal"/>
      <w:pStyle w:val="Heading2"/>
      <w:lvlText w:val="%1.%2"/>
      <w:lvlJc w:val="left"/>
      <w:pPr>
        <w:ind w:left="4860" w:firstLine="0"/>
      </w:pPr>
      <w:rPr>
        <w:rFonts w:ascii="Segoe UI Emoji" w:hAnsi="Segoe UI Emoji" w:hint="default"/>
        <w:b/>
        <w:i w:val="0"/>
        <w:color w:val="auto"/>
        <w:sz w:val="24"/>
      </w:rPr>
    </w:lvl>
    <w:lvl w:ilvl="2">
      <w:start w:val="1"/>
      <w:numFmt w:val="decimal"/>
      <w:pStyle w:val="Heading3"/>
      <w:lvlText w:val="%1.%2.%3"/>
      <w:lvlJc w:val="left"/>
      <w:pPr>
        <w:ind w:left="0" w:firstLine="0"/>
      </w:pPr>
      <w:rPr>
        <w:rFonts w:ascii="Segoe UI Emoji" w:hAnsi="Segoe UI Emoji" w:hint="default"/>
        <w:color w:val="auto"/>
        <w:sz w:val="24"/>
        <w:vertAlign w:val="baseline"/>
      </w:rPr>
    </w:lvl>
    <w:lvl w:ilvl="3">
      <w:start w:val="1"/>
      <w:numFmt w:val="decimal"/>
      <w:pStyle w:val="Heading4"/>
      <w:lvlText w:val="%1.%2.%3.%4"/>
      <w:lvlJc w:val="left"/>
      <w:pPr>
        <w:ind w:left="0" w:firstLine="0"/>
      </w:pPr>
      <w:rPr>
        <w:rFonts w:ascii="Segoe UI Emoji" w:hAnsi="Segoe UI Emoji" w:hint="default"/>
        <w:color w:val="auto"/>
        <w:sz w:val="22"/>
        <w:vertAlign w:val="baseline"/>
      </w:rPr>
    </w:lvl>
    <w:lvl w:ilvl="4">
      <w:start w:val="1"/>
      <w:numFmt w:val="decimal"/>
      <w:pStyle w:val="Heading5"/>
      <w:lvlText w:val="%1.%2.%3.%4.%5"/>
      <w:lvlJc w:val="left"/>
      <w:pPr>
        <w:ind w:left="450" w:firstLine="0"/>
      </w:pPr>
      <w:rPr>
        <w:rFonts w:ascii="Segoe UI Emoji" w:hAnsi="Segoe UI Emoji" w:hint="default"/>
        <w:color w:val="auto"/>
        <w:sz w:val="22"/>
        <w:vertAlign w:val="baseline"/>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9" w15:restartNumberingAfterBreak="0">
    <w:nsid w:val="61930C45"/>
    <w:multiLevelType w:val="hybridMultilevel"/>
    <w:tmpl w:val="C82CC5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638C4129"/>
    <w:multiLevelType w:val="hybridMultilevel"/>
    <w:tmpl w:val="662AE8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FB1248"/>
    <w:multiLevelType w:val="hybridMultilevel"/>
    <w:tmpl w:val="13BA3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53137F5"/>
    <w:multiLevelType w:val="hybridMultilevel"/>
    <w:tmpl w:val="F3EA1D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DE226FD"/>
    <w:multiLevelType w:val="multilevel"/>
    <w:tmpl w:val="2578C966"/>
    <w:styleLink w:val="Style1"/>
    <w:lvl w:ilvl="0">
      <w:start w:val="1"/>
      <w:numFmt w:val="decimal"/>
      <w:lvlText w:val="%1"/>
      <w:lvlJc w:val="left"/>
      <w:pPr>
        <w:ind w:left="432" w:hanging="432"/>
      </w:pPr>
      <w:rPr>
        <w:rFonts w:asciiTheme="majorHAnsi" w:hAnsiTheme="majorHAnsi" w:hint="default"/>
        <w:color w:val="auto"/>
        <w:sz w:val="16"/>
      </w:rPr>
    </w:lvl>
    <w:lvl w:ilvl="1">
      <w:start w:val="1"/>
      <w:numFmt w:val="decimal"/>
      <w:lvlText w:val="%1.%2"/>
      <w:lvlJc w:val="left"/>
      <w:pPr>
        <w:ind w:left="576" w:hanging="576"/>
      </w:pPr>
      <w:rPr>
        <w:rFonts w:hint="default"/>
        <w:color w:val="632423" w:themeColor="accent2" w:themeShade="80"/>
        <w:sz w:val="16"/>
      </w:rPr>
    </w:lvl>
    <w:lvl w:ilvl="2">
      <w:start w:val="1"/>
      <w:numFmt w:val="decimal"/>
      <w:lvlText w:val="%1.%2.%3"/>
      <w:lvlJc w:val="left"/>
      <w:pPr>
        <w:ind w:left="5670" w:hanging="720"/>
      </w:pPr>
      <w:rPr>
        <w:rFonts w:hint="default"/>
        <w:color w:val="632423" w:themeColor="accent2" w:themeShade="80"/>
        <w:sz w:val="16"/>
        <w:vertAlign w:val="baseline"/>
      </w:rPr>
    </w:lvl>
    <w:lvl w:ilvl="3">
      <w:start w:val="1"/>
      <w:numFmt w:val="decimal"/>
      <w:lvlText w:val="%1.%2.%3.%4"/>
      <w:lvlJc w:val="left"/>
      <w:pPr>
        <w:ind w:left="864" w:hanging="864"/>
      </w:pPr>
      <w:rPr>
        <w:rFonts w:hint="default"/>
        <w:color w:val="632423" w:themeColor="accent2" w:themeShade="80"/>
        <w:sz w:val="16"/>
        <w:vertAlign w:val="baseline"/>
      </w:rPr>
    </w:lvl>
    <w:lvl w:ilvl="4">
      <w:start w:val="1"/>
      <w:numFmt w:val="decimal"/>
      <w:lvlText w:val="%1.%2.%3.%4.%5"/>
      <w:lvlJc w:val="left"/>
      <w:pPr>
        <w:ind w:left="1008" w:hanging="1008"/>
      </w:pPr>
      <w:rPr>
        <w:rFonts w:hint="default"/>
        <w:color w:val="632423" w:themeColor="accent2" w:themeShade="80"/>
        <w:sz w:val="16"/>
        <w:vertAlign w:val="baseline"/>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13"/>
  </w:num>
  <w:num w:numId="3">
    <w:abstractNumId w:val="4"/>
  </w:num>
  <w:num w:numId="4">
    <w:abstractNumId w:val="11"/>
  </w:num>
  <w:num w:numId="5">
    <w:abstractNumId w:val="6"/>
  </w:num>
  <w:num w:numId="6">
    <w:abstractNumId w:val="3"/>
  </w:num>
  <w:num w:numId="7">
    <w:abstractNumId w:val="10"/>
  </w:num>
  <w:num w:numId="8">
    <w:abstractNumId w:val="0"/>
  </w:num>
  <w:num w:numId="9">
    <w:abstractNumId w:val="12"/>
  </w:num>
  <w:num w:numId="10">
    <w:abstractNumId w:val="5"/>
  </w:num>
  <w:num w:numId="11">
    <w:abstractNumId w:val="1"/>
  </w:num>
  <w:num w:numId="12">
    <w:abstractNumId w:val="9"/>
  </w:num>
  <w:num w:numId="13">
    <w:abstractNumId w:val="2"/>
  </w:num>
  <w:num w:numId="14">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F07"/>
    <w:rsid w:val="00000107"/>
    <w:rsid w:val="0001121F"/>
    <w:rsid w:val="0001454A"/>
    <w:rsid w:val="00014918"/>
    <w:rsid w:val="000149DC"/>
    <w:rsid w:val="000163F6"/>
    <w:rsid w:val="00022239"/>
    <w:rsid w:val="00022EC0"/>
    <w:rsid w:val="00023C25"/>
    <w:rsid w:val="000244CA"/>
    <w:rsid w:val="00026C85"/>
    <w:rsid w:val="00027122"/>
    <w:rsid w:val="00030FBA"/>
    <w:rsid w:val="000332CE"/>
    <w:rsid w:val="00034949"/>
    <w:rsid w:val="0004004E"/>
    <w:rsid w:val="000424AD"/>
    <w:rsid w:val="00042C05"/>
    <w:rsid w:val="00042E5B"/>
    <w:rsid w:val="00046861"/>
    <w:rsid w:val="00046BCD"/>
    <w:rsid w:val="00053133"/>
    <w:rsid w:val="000570B9"/>
    <w:rsid w:val="0006532E"/>
    <w:rsid w:val="00067695"/>
    <w:rsid w:val="00067BC2"/>
    <w:rsid w:val="0007250E"/>
    <w:rsid w:val="00073DC5"/>
    <w:rsid w:val="0007535B"/>
    <w:rsid w:val="00076A19"/>
    <w:rsid w:val="00086B68"/>
    <w:rsid w:val="00086ECD"/>
    <w:rsid w:val="000872A8"/>
    <w:rsid w:val="00087AB1"/>
    <w:rsid w:val="00093928"/>
    <w:rsid w:val="000A082B"/>
    <w:rsid w:val="000A15BB"/>
    <w:rsid w:val="000A53C1"/>
    <w:rsid w:val="000A5AF8"/>
    <w:rsid w:val="000B21D2"/>
    <w:rsid w:val="000B5DD7"/>
    <w:rsid w:val="000B7230"/>
    <w:rsid w:val="000C2962"/>
    <w:rsid w:val="000C49C0"/>
    <w:rsid w:val="000C6A1A"/>
    <w:rsid w:val="000D2299"/>
    <w:rsid w:val="000D7C32"/>
    <w:rsid w:val="000E6ACB"/>
    <w:rsid w:val="000E74C5"/>
    <w:rsid w:val="000F2D1A"/>
    <w:rsid w:val="000F3553"/>
    <w:rsid w:val="000F4FE6"/>
    <w:rsid w:val="000F5EB5"/>
    <w:rsid w:val="00101065"/>
    <w:rsid w:val="00103F6D"/>
    <w:rsid w:val="00105C70"/>
    <w:rsid w:val="00106A33"/>
    <w:rsid w:val="00107055"/>
    <w:rsid w:val="00113AEF"/>
    <w:rsid w:val="00114BE0"/>
    <w:rsid w:val="00114BFC"/>
    <w:rsid w:val="00115B83"/>
    <w:rsid w:val="00123651"/>
    <w:rsid w:val="001254C3"/>
    <w:rsid w:val="00125D3C"/>
    <w:rsid w:val="00127A56"/>
    <w:rsid w:val="00133AC2"/>
    <w:rsid w:val="00136CE7"/>
    <w:rsid w:val="00137988"/>
    <w:rsid w:val="00140E3D"/>
    <w:rsid w:val="00143F52"/>
    <w:rsid w:val="001441FD"/>
    <w:rsid w:val="00144B8E"/>
    <w:rsid w:val="00154973"/>
    <w:rsid w:val="00162494"/>
    <w:rsid w:val="0017087E"/>
    <w:rsid w:val="00176BAF"/>
    <w:rsid w:val="00180238"/>
    <w:rsid w:val="001847AC"/>
    <w:rsid w:val="00185FD0"/>
    <w:rsid w:val="00187D7B"/>
    <w:rsid w:val="001957AF"/>
    <w:rsid w:val="001A1897"/>
    <w:rsid w:val="001A3484"/>
    <w:rsid w:val="001A4B8B"/>
    <w:rsid w:val="001A7459"/>
    <w:rsid w:val="001B05E9"/>
    <w:rsid w:val="001B1B8C"/>
    <w:rsid w:val="001B511E"/>
    <w:rsid w:val="001B582B"/>
    <w:rsid w:val="001C33CB"/>
    <w:rsid w:val="001D17ED"/>
    <w:rsid w:val="001D25B2"/>
    <w:rsid w:val="001D716D"/>
    <w:rsid w:val="001E7AA9"/>
    <w:rsid w:val="001F1A51"/>
    <w:rsid w:val="001F5C8F"/>
    <w:rsid w:val="00200D06"/>
    <w:rsid w:val="00203D4D"/>
    <w:rsid w:val="00204AC4"/>
    <w:rsid w:val="0020603B"/>
    <w:rsid w:val="0020625C"/>
    <w:rsid w:val="002075EF"/>
    <w:rsid w:val="0021154C"/>
    <w:rsid w:val="0022177A"/>
    <w:rsid w:val="00222227"/>
    <w:rsid w:val="002250A3"/>
    <w:rsid w:val="00226E11"/>
    <w:rsid w:val="002309FB"/>
    <w:rsid w:val="0023164B"/>
    <w:rsid w:val="00232460"/>
    <w:rsid w:val="00233490"/>
    <w:rsid w:val="00235CC1"/>
    <w:rsid w:val="0024371B"/>
    <w:rsid w:val="00261303"/>
    <w:rsid w:val="00263F41"/>
    <w:rsid w:val="002714E6"/>
    <w:rsid w:val="00277981"/>
    <w:rsid w:val="0028122F"/>
    <w:rsid w:val="002849BE"/>
    <w:rsid w:val="00287E5C"/>
    <w:rsid w:val="00291BA1"/>
    <w:rsid w:val="00296BA8"/>
    <w:rsid w:val="00296ECE"/>
    <w:rsid w:val="002A113E"/>
    <w:rsid w:val="002A27EC"/>
    <w:rsid w:val="002A60C3"/>
    <w:rsid w:val="002A7358"/>
    <w:rsid w:val="002A766C"/>
    <w:rsid w:val="002B08A5"/>
    <w:rsid w:val="002B1038"/>
    <w:rsid w:val="002B70B0"/>
    <w:rsid w:val="002C3767"/>
    <w:rsid w:val="002C41AE"/>
    <w:rsid w:val="002C57A1"/>
    <w:rsid w:val="002D602F"/>
    <w:rsid w:val="002E1DBE"/>
    <w:rsid w:val="002E1DEB"/>
    <w:rsid w:val="002E769F"/>
    <w:rsid w:val="002F257D"/>
    <w:rsid w:val="002F2C30"/>
    <w:rsid w:val="0030526D"/>
    <w:rsid w:val="003058DA"/>
    <w:rsid w:val="00305BEB"/>
    <w:rsid w:val="00305C5D"/>
    <w:rsid w:val="003107A5"/>
    <w:rsid w:val="00311737"/>
    <w:rsid w:val="00311C9B"/>
    <w:rsid w:val="00313D48"/>
    <w:rsid w:val="00324ABF"/>
    <w:rsid w:val="00327CB1"/>
    <w:rsid w:val="00335956"/>
    <w:rsid w:val="00335E05"/>
    <w:rsid w:val="00340376"/>
    <w:rsid w:val="0034230B"/>
    <w:rsid w:val="003423B4"/>
    <w:rsid w:val="00344F30"/>
    <w:rsid w:val="003475B8"/>
    <w:rsid w:val="003529E8"/>
    <w:rsid w:val="00354B38"/>
    <w:rsid w:val="00354C14"/>
    <w:rsid w:val="003624C2"/>
    <w:rsid w:val="003779D2"/>
    <w:rsid w:val="00377B57"/>
    <w:rsid w:val="003813EC"/>
    <w:rsid w:val="00383515"/>
    <w:rsid w:val="003927BE"/>
    <w:rsid w:val="00395FF4"/>
    <w:rsid w:val="003A32AC"/>
    <w:rsid w:val="003A743C"/>
    <w:rsid w:val="003B036F"/>
    <w:rsid w:val="003B60CD"/>
    <w:rsid w:val="003B6619"/>
    <w:rsid w:val="003B6A4F"/>
    <w:rsid w:val="003B73AC"/>
    <w:rsid w:val="003C57D1"/>
    <w:rsid w:val="003C5C57"/>
    <w:rsid w:val="003C5FCB"/>
    <w:rsid w:val="003C67A5"/>
    <w:rsid w:val="003C7486"/>
    <w:rsid w:val="003D0A01"/>
    <w:rsid w:val="003D2FE7"/>
    <w:rsid w:val="003D4479"/>
    <w:rsid w:val="003D5D7B"/>
    <w:rsid w:val="003D75DE"/>
    <w:rsid w:val="003E4D35"/>
    <w:rsid w:val="003E55FC"/>
    <w:rsid w:val="003E5769"/>
    <w:rsid w:val="003F0108"/>
    <w:rsid w:val="003F20BC"/>
    <w:rsid w:val="004017DB"/>
    <w:rsid w:val="00401C4A"/>
    <w:rsid w:val="00402EAC"/>
    <w:rsid w:val="004109AB"/>
    <w:rsid w:val="00420E0C"/>
    <w:rsid w:val="004212D4"/>
    <w:rsid w:val="0042438F"/>
    <w:rsid w:val="00432F3D"/>
    <w:rsid w:val="004337EB"/>
    <w:rsid w:val="00441763"/>
    <w:rsid w:val="00445369"/>
    <w:rsid w:val="00450512"/>
    <w:rsid w:val="004574F2"/>
    <w:rsid w:val="00461A89"/>
    <w:rsid w:val="004658DF"/>
    <w:rsid w:val="00470DA3"/>
    <w:rsid w:val="00471FFA"/>
    <w:rsid w:val="00473D64"/>
    <w:rsid w:val="0047510B"/>
    <w:rsid w:val="00481DFF"/>
    <w:rsid w:val="004821A4"/>
    <w:rsid w:val="00482805"/>
    <w:rsid w:val="00482CEC"/>
    <w:rsid w:val="004908A9"/>
    <w:rsid w:val="00494CB0"/>
    <w:rsid w:val="00495F0B"/>
    <w:rsid w:val="00497AAF"/>
    <w:rsid w:val="00497AD0"/>
    <w:rsid w:val="004A0AD8"/>
    <w:rsid w:val="004A416F"/>
    <w:rsid w:val="004A4598"/>
    <w:rsid w:val="004B357B"/>
    <w:rsid w:val="004C108D"/>
    <w:rsid w:val="004C1EF8"/>
    <w:rsid w:val="004D2931"/>
    <w:rsid w:val="004D2CA2"/>
    <w:rsid w:val="004D3F61"/>
    <w:rsid w:val="004D5512"/>
    <w:rsid w:val="004D5E21"/>
    <w:rsid w:val="004E3119"/>
    <w:rsid w:val="004E3F31"/>
    <w:rsid w:val="004E6925"/>
    <w:rsid w:val="004F2F44"/>
    <w:rsid w:val="004F5699"/>
    <w:rsid w:val="004F743C"/>
    <w:rsid w:val="00500469"/>
    <w:rsid w:val="00506634"/>
    <w:rsid w:val="0051190B"/>
    <w:rsid w:val="00513717"/>
    <w:rsid w:val="00513952"/>
    <w:rsid w:val="00520E95"/>
    <w:rsid w:val="00522A4C"/>
    <w:rsid w:val="00526A54"/>
    <w:rsid w:val="00530790"/>
    <w:rsid w:val="00534AF0"/>
    <w:rsid w:val="00542C4C"/>
    <w:rsid w:val="005438D8"/>
    <w:rsid w:val="005466D4"/>
    <w:rsid w:val="005475E7"/>
    <w:rsid w:val="00550F59"/>
    <w:rsid w:val="00554FF2"/>
    <w:rsid w:val="00555483"/>
    <w:rsid w:val="00556E37"/>
    <w:rsid w:val="00560556"/>
    <w:rsid w:val="005609D0"/>
    <w:rsid w:val="00564561"/>
    <w:rsid w:val="005716B9"/>
    <w:rsid w:val="0057306F"/>
    <w:rsid w:val="00580684"/>
    <w:rsid w:val="00585CB8"/>
    <w:rsid w:val="00587484"/>
    <w:rsid w:val="005900A3"/>
    <w:rsid w:val="005950FB"/>
    <w:rsid w:val="005A0612"/>
    <w:rsid w:val="005A1053"/>
    <w:rsid w:val="005A57CA"/>
    <w:rsid w:val="005A621D"/>
    <w:rsid w:val="005A65AB"/>
    <w:rsid w:val="005A6B33"/>
    <w:rsid w:val="005B1751"/>
    <w:rsid w:val="005C5983"/>
    <w:rsid w:val="005E0996"/>
    <w:rsid w:val="005E15FD"/>
    <w:rsid w:val="005E3974"/>
    <w:rsid w:val="005E5C52"/>
    <w:rsid w:val="005E7FB9"/>
    <w:rsid w:val="005F27BF"/>
    <w:rsid w:val="005F3DDF"/>
    <w:rsid w:val="005F40D0"/>
    <w:rsid w:val="00603B1F"/>
    <w:rsid w:val="00604A9B"/>
    <w:rsid w:val="00610F63"/>
    <w:rsid w:val="006117BC"/>
    <w:rsid w:val="00613262"/>
    <w:rsid w:val="00617827"/>
    <w:rsid w:val="006209F1"/>
    <w:rsid w:val="0062447B"/>
    <w:rsid w:val="00625640"/>
    <w:rsid w:val="006260B1"/>
    <w:rsid w:val="00627029"/>
    <w:rsid w:val="00627889"/>
    <w:rsid w:val="0063268E"/>
    <w:rsid w:val="00632990"/>
    <w:rsid w:val="00634CA4"/>
    <w:rsid w:val="006353DF"/>
    <w:rsid w:val="00642F07"/>
    <w:rsid w:val="0064385B"/>
    <w:rsid w:val="0064544E"/>
    <w:rsid w:val="0064641E"/>
    <w:rsid w:val="00650DA2"/>
    <w:rsid w:val="00651632"/>
    <w:rsid w:val="00653740"/>
    <w:rsid w:val="00667BAF"/>
    <w:rsid w:val="006704AC"/>
    <w:rsid w:val="00671452"/>
    <w:rsid w:val="00675511"/>
    <w:rsid w:val="00675B1B"/>
    <w:rsid w:val="006804B8"/>
    <w:rsid w:val="006858A8"/>
    <w:rsid w:val="0069432F"/>
    <w:rsid w:val="00694486"/>
    <w:rsid w:val="006A0B14"/>
    <w:rsid w:val="006A69F0"/>
    <w:rsid w:val="006B1AEC"/>
    <w:rsid w:val="006B5152"/>
    <w:rsid w:val="006C0227"/>
    <w:rsid w:val="006C2591"/>
    <w:rsid w:val="006C6D19"/>
    <w:rsid w:val="006D0454"/>
    <w:rsid w:val="006D4847"/>
    <w:rsid w:val="006D53BB"/>
    <w:rsid w:val="006D54C4"/>
    <w:rsid w:val="006D62B2"/>
    <w:rsid w:val="006D63AB"/>
    <w:rsid w:val="006E1BF9"/>
    <w:rsid w:val="006E3518"/>
    <w:rsid w:val="006F3623"/>
    <w:rsid w:val="006F6B4B"/>
    <w:rsid w:val="007005D9"/>
    <w:rsid w:val="007052C5"/>
    <w:rsid w:val="007109BA"/>
    <w:rsid w:val="00710EE7"/>
    <w:rsid w:val="00711132"/>
    <w:rsid w:val="007162FB"/>
    <w:rsid w:val="00717264"/>
    <w:rsid w:val="007238CF"/>
    <w:rsid w:val="00726848"/>
    <w:rsid w:val="00727CF2"/>
    <w:rsid w:val="00731429"/>
    <w:rsid w:val="00733E2D"/>
    <w:rsid w:val="00744EC2"/>
    <w:rsid w:val="00746B07"/>
    <w:rsid w:val="00747BAA"/>
    <w:rsid w:val="00750974"/>
    <w:rsid w:val="007605D4"/>
    <w:rsid w:val="007611B6"/>
    <w:rsid w:val="00761761"/>
    <w:rsid w:val="00764F09"/>
    <w:rsid w:val="00765A0B"/>
    <w:rsid w:val="00771629"/>
    <w:rsid w:val="00775168"/>
    <w:rsid w:val="00777C21"/>
    <w:rsid w:val="00782296"/>
    <w:rsid w:val="00787DFA"/>
    <w:rsid w:val="00791F7E"/>
    <w:rsid w:val="007938E6"/>
    <w:rsid w:val="007A2226"/>
    <w:rsid w:val="007A30D5"/>
    <w:rsid w:val="007A4DA3"/>
    <w:rsid w:val="007A6FBC"/>
    <w:rsid w:val="007A7D09"/>
    <w:rsid w:val="007B26CF"/>
    <w:rsid w:val="007B3335"/>
    <w:rsid w:val="007B651D"/>
    <w:rsid w:val="007C34F2"/>
    <w:rsid w:val="007C4756"/>
    <w:rsid w:val="007D38B4"/>
    <w:rsid w:val="007D7CEA"/>
    <w:rsid w:val="007E05F4"/>
    <w:rsid w:val="007E0DE3"/>
    <w:rsid w:val="007E2A11"/>
    <w:rsid w:val="007E3293"/>
    <w:rsid w:val="007E55C0"/>
    <w:rsid w:val="007E68A4"/>
    <w:rsid w:val="007F54F5"/>
    <w:rsid w:val="007F6D0D"/>
    <w:rsid w:val="00801500"/>
    <w:rsid w:val="008038BA"/>
    <w:rsid w:val="0080501A"/>
    <w:rsid w:val="00811D13"/>
    <w:rsid w:val="00817E1F"/>
    <w:rsid w:val="008234D6"/>
    <w:rsid w:val="00825AB5"/>
    <w:rsid w:val="008272E7"/>
    <w:rsid w:val="00830923"/>
    <w:rsid w:val="0083301D"/>
    <w:rsid w:val="008413CF"/>
    <w:rsid w:val="00847D13"/>
    <w:rsid w:val="0085077F"/>
    <w:rsid w:val="008534A2"/>
    <w:rsid w:val="00862070"/>
    <w:rsid w:val="0086513E"/>
    <w:rsid w:val="00872F77"/>
    <w:rsid w:val="00881A7B"/>
    <w:rsid w:val="00885D9B"/>
    <w:rsid w:val="00890550"/>
    <w:rsid w:val="00891F75"/>
    <w:rsid w:val="00895C19"/>
    <w:rsid w:val="00895FF0"/>
    <w:rsid w:val="008A145F"/>
    <w:rsid w:val="008B0935"/>
    <w:rsid w:val="008B1D57"/>
    <w:rsid w:val="008B24BC"/>
    <w:rsid w:val="008B2E1E"/>
    <w:rsid w:val="008B7876"/>
    <w:rsid w:val="008B7BD1"/>
    <w:rsid w:val="008C02EE"/>
    <w:rsid w:val="008C2D88"/>
    <w:rsid w:val="008C367E"/>
    <w:rsid w:val="008C706A"/>
    <w:rsid w:val="008C754F"/>
    <w:rsid w:val="008D1240"/>
    <w:rsid w:val="008E1D28"/>
    <w:rsid w:val="008E2341"/>
    <w:rsid w:val="008E34D2"/>
    <w:rsid w:val="008E384E"/>
    <w:rsid w:val="008E3DBF"/>
    <w:rsid w:val="008E5702"/>
    <w:rsid w:val="008E72AD"/>
    <w:rsid w:val="008E7595"/>
    <w:rsid w:val="008E7B59"/>
    <w:rsid w:val="008F3282"/>
    <w:rsid w:val="008F383F"/>
    <w:rsid w:val="008F6E6C"/>
    <w:rsid w:val="009009CA"/>
    <w:rsid w:val="0090516F"/>
    <w:rsid w:val="0090702F"/>
    <w:rsid w:val="00914A8D"/>
    <w:rsid w:val="00923B6D"/>
    <w:rsid w:val="00932533"/>
    <w:rsid w:val="009356AC"/>
    <w:rsid w:val="00935E27"/>
    <w:rsid w:val="0094004A"/>
    <w:rsid w:val="00941B02"/>
    <w:rsid w:val="00941E67"/>
    <w:rsid w:val="00942177"/>
    <w:rsid w:val="0094440F"/>
    <w:rsid w:val="0095088F"/>
    <w:rsid w:val="00953A07"/>
    <w:rsid w:val="009552D0"/>
    <w:rsid w:val="009574A5"/>
    <w:rsid w:val="00964CF9"/>
    <w:rsid w:val="00966878"/>
    <w:rsid w:val="00972BCB"/>
    <w:rsid w:val="00974B11"/>
    <w:rsid w:val="0098115A"/>
    <w:rsid w:val="00981AE4"/>
    <w:rsid w:val="00983292"/>
    <w:rsid w:val="00992558"/>
    <w:rsid w:val="00993255"/>
    <w:rsid w:val="009A2F4B"/>
    <w:rsid w:val="009A489A"/>
    <w:rsid w:val="009A5A99"/>
    <w:rsid w:val="009A6A36"/>
    <w:rsid w:val="009B0741"/>
    <w:rsid w:val="009C069B"/>
    <w:rsid w:val="009C0A2D"/>
    <w:rsid w:val="009C1E0D"/>
    <w:rsid w:val="009C2EFA"/>
    <w:rsid w:val="009C3B24"/>
    <w:rsid w:val="009C3B3F"/>
    <w:rsid w:val="009C6BFB"/>
    <w:rsid w:val="009C7B43"/>
    <w:rsid w:val="009D21F6"/>
    <w:rsid w:val="009D2EA7"/>
    <w:rsid w:val="009D3112"/>
    <w:rsid w:val="009D5A22"/>
    <w:rsid w:val="009D5F8F"/>
    <w:rsid w:val="009E0C5C"/>
    <w:rsid w:val="009E0EAF"/>
    <w:rsid w:val="009E4D3D"/>
    <w:rsid w:val="009F0C25"/>
    <w:rsid w:val="009F181B"/>
    <w:rsid w:val="009F6532"/>
    <w:rsid w:val="00A001C5"/>
    <w:rsid w:val="00A01920"/>
    <w:rsid w:val="00A05F38"/>
    <w:rsid w:val="00A06927"/>
    <w:rsid w:val="00A13493"/>
    <w:rsid w:val="00A203FF"/>
    <w:rsid w:val="00A21A8E"/>
    <w:rsid w:val="00A26224"/>
    <w:rsid w:val="00A27179"/>
    <w:rsid w:val="00A302AD"/>
    <w:rsid w:val="00A30E6A"/>
    <w:rsid w:val="00A310BE"/>
    <w:rsid w:val="00A329E0"/>
    <w:rsid w:val="00A353F7"/>
    <w:rsid w:val="00A36FC5"/>
    <w:rsid w:val="00A375D2"/>
    <w:rsid w:val="00A40E93"/>
    <w:rsid w:val="00A41E72"/>
    <w:rsid w:val="00A44EAA"/>
    <w:rsid w:val="00A5072A"/>
    <w:rsid w:val="00A53A2B"/>
    <w:rsid w:val="00A54D2D"/>
    <w:rsid w:val="00A553FC"/>
    <w:rsid w:val="00A57B30"/>
    <w:rsid w:val="00A6049F"/>
    <w:rsid w:val="00A617FB"/>
    <w:rsid w:val="00A61E56"/>
    <w:rsid w:val="00A626F1"/>
    <w:rsid w:val="00A718EF"/>
    <w:rsid w:val="00A74B7E"/>
    <w:rsid w:val="00A83751"/>
    <w:rsid w:val="00A940DD"/>
    <w:rsid w:val="00A9541F"/>
    <w:rsid w:val="00AA4BC5"/>
    <w:rsid w:val="00AA66B9"/>
    <w:rsid w:val="00AA7E1D"/>
    <w:rsid w:val="00AB4EED"/>
    <w:rsid w:val="00AB581A"/>
    <w:rsid w:val="00AB59C7"/>
    <w:rsid w:val="00AB74EA"/>
    <w:rsid w:val="00AC53E5"/>
    <w:rsid w:val="00AC6868"/>
    <w:rsid w:val="00AC6B50"/>
    <w:rsid w:val="00AD5BD7"/>
    <w:rsid w:val="00AD6804"/>
    <w:rsid w:val="00AE11A8"/>
    <w:rsid w:val="00AE25C3"/>
    <w:rsid w:val="00AE669F"/>
    <w:rsid w:val="00AE7195"/>
    <w:rsid w:val="00AF18BB"/>
    <w:rsid w:val="00AF1E03"/>
    <w:rsid w:val="00AF204C"/>
    <w:rsid w:val="00AF2113"/>
    <w:rsid w:val="00AF23C9"/>
    <w:rsid w:val="00AF645C"/>
    <w:rsid w:val="00AF73D2"/>
    <w:rsid w:val="00B02566"/>
    <w:rsid w:val="00B040F2"/>
    <w:rsid w:val="00B106F3"/>
    <w:rsid w:val="00B13E28"/>
    <w:rsid w:val="00B146A3"/>
    <w:rsid w:val="00B156A7"/>
    <w:rsid w:val="00B16D6F"/>
    <w:rsid w:val="00B231D5"/>
    <w:rsid w:val="00B31EDB"/>
    <w:rsid w:val="00B4038D"/>
    <w:rsid w:val="00B4120D"/>
    <w:rsid w:val="00B42AA2"/>
    <w:rsid w:val="00B47582"/>
    <w:rsid w:val="00B51543"/>
    <w:rsid w:val="00B517DF"/>
    <w:rsid w:val="00B52927"/>
    <w:rsid w:val="00B55ADB"/>
    <w:rsid w:val="00B57A89"/>
    <w:rsid w:val="00B66107"/>
    <w:rsid w:val="00B706ED"/>
    <w:rsid w:val="00B7183B"/>
    <w:rsid w:val="00B72976"/>
    <w:rsid w:val="00B74405"/>
    <w:rsid w:val="00B772D9"/>
    <w:rsid w:val="00B84DA8"/>
    <w:rsid w:val="00B84F39"/>
    <w:rsid w:val="00B85CBC"/>
    <w:rsid w:val="00B866CE"/>
    <w:rsid w:val="00B87CB2"/>
    <w:rsid w:val="00B9251E"/>
    <w:rsid w:val="00B97B48"/>
    <w:rsid w:val="00BA165B"/>
    <w:rsid w:val="00BA21F6"/>
    <w:rsid w:val="00BA38FA"/>
    <w:rsid w:val="00BB026D"/>
    <w:rsid w:val="00BB2016"/>
    <w:rsid w:val="00BB2510"/>
    <w:rsid w:val="00BB555A"/>
    <w:rsid w:val="00BC02AA"/>
    <w:rsid w:val="00BC3E40"/>
    <w:rsid w:val="00BC4A3B"/>
    <w:rsid w:val="00BC53F9"/>
    <w:rsid w:val="00BC7533"/>
    <w:rsid w:val="00BD10A3"/>
    <w:rsid w:val="00BD6BE0"/>
    <w:rsid w:val="00BD6F3B"/>
    <w:rsid w:val="00BE1F42"/>
    <w:rsid w:val="00BE73B0"/>
    <w:rsid w:val="00BF33B6"/>
    <w:rsid w:val="00BF4192"/>
    <w:rsid w:val="00BF4649"/>
    <w:rsid w:val="00BF4AFE"/>
    <w:rsid w:val="00BF53A2"/>
    <w:rsid w:val="00C02F3E"/>
    <w:rsid w:val="00C0471F"/>
    <w:rsid w:val="00C13BEB"/>
    <w:rsid w:val="00C15417"/>
    <w:rsid w:val="00C17F04"/>
    <w:rsid w:val="00C23387"/>
    <w:rsid w:val="00C24ECA"/>
    <w:rsid w:val="00C25F08"/>
    <w:rsid w:val="00C31252"/>
    <w:rsid w:val="00C345A4"/>
    <w:rsid w:val="00C36487"/>
    <w:rsid w:val="00C36622"/>
    <w:rsid w:val="00C40499"/>
    <w:rsid w:val="00C4071D"/>
    <w:rsid w:val="00C44F66"/>
    <w:rsid w:val="00C45958"/>
    <w:rsid w:val="00C519EB"/>
    <w:rsid w:val="00C54B9F"/>
    <w:rsid w:val="00C6047A"/>
    <w:rsid w:val="00C6091A"/>
    <w:rsid w:val="00C6336B"/>
    <w:rsid w:val="00C63EE1"/>
    <w:rsid w:val="00C7094B"/>
    <w:rsid w:val="00C75D5D"/>
    <w:rsid w:val="00C76E08"/>
    <w:rsid w:val="00C8191A"/>
    <w:rsid w:val="00C870BB"/>
    <w:rsid w:val="00C87B7E"/>
    <w:rsid w:val="00C91983"/>
    <w:rsid w:val="00C92457"/>
    <w:rsid w:val="00CA6623"/>
    <w:rsid w:val="00CA706C"/>
    <w:rsid w:val="00CB523D"/>
    <w:rsid w:val="00CB6F55"/>
    <w:rsid w:val="00CC05FF"/>
    <w:rsid w:val="00CC3827"/>
    <w:rsid w:val="00CC7E59"/>
    <w:rsid w:val="00CD19E7"/>
    <w:rsid w:val="00CD23AE"/>
    <w:rsid w:val="00CD3DC5"/>
    <w:rsid w:val="00CD4C3E"/>
    <w:rsid w:val="00CD551B"/>
    <w:rsid w:val="00CD5768"/>
    <w:rsid w:val="00CD6D29"/>
    <w:rsid w:val="00CD786C"/>
    <w:rsid w:val="00CE26AA"/>
    <w:rsid w:val="00CE342B"/>
    <w:rsid w:val="00CE35E5"/>
    <w:rsid w:val="00CE5754"/>
    <w:rsid w:val="00CF0A83"/>
    <w:rsid w:val="00CF443F"/>
    <w:rsid w:val="00CF49A5"/>
    <w:rsid w:val="00CF4B23"/>
    <w:rsid w:val="00CF5311"/>
    <w:rsid w:val="00D0088B"/>
    <w:rsid w:val="00D02AA7"/>
    <w:rsid w:val="00D02C3B"/>
    <w:rsid w:val="00D039F1"/>
    <w:rsid w:val="00D125BA"/>
    <w:rsid w:val="00D21056"/>
    <w:rsid w:val="00D34A93"/>
    <w:rsid w:val="00D36683"/>
    <w:rsid w:val="00D3755C"/>
    <w:rsid w:val="00D42252"/>
    <w:rsid w:val="00D45FA2"/>
    <w:rsid w:val="00D519E3"/>
    <w:rsid w:val="00D53DC7"/>
    <w:rsid w:val="00D62872"/>
    <w:rsid w:val="00D639AF"/>
    <w:rsid w:val="00D6434E"/>
    <w:rsid w:val="00D65226"/>
    <w:rsid w:val="00D72700"/>
    <w:rsid w:val="00D80A6D"/>
    <w:rsid w:val="00D821DC"/>
    <w:rsid w:val="00D91245"/>
    <w:rsid w:val="00D92EEB"/>
    <w:rsid w:val="00D96688"/>
    <w:rsid w:val="00D9787A"/>
    <w:rsid w:val="00DA0C2A"/>
    <w:rsid w:val="00DA0F97"/>
    <w:rsid w:val="00DA55F9"/>
    <w:rsid w:val="00DB1BF5"/>
    <w:rsid w:val="00DB5590"/>
    <w:rsid w:val="00DB7B95"/>
    <w:rsid w:val="00DC26D0"/>
    <w:rsid w:val="00DC335F"/>
    <w:rsid w:val="00DC773E"/>
    <w:rsid w:val="00DD5B05"/>
    <w:rsid w:val="00DD5C7E"/>
    <w:rsid w:val="00DE21A6"/>
    <w:rsid w:val="00DE3086"/>
    <w:rsid w:val="00DE6722"/>
    <w:rsid w:val="00DE7825"/>
    <w:rsid w:val="00DF18B4"/>
    <w:rsid w:val="00DF339F"/>
    <w:rsid w:val="00DF3F6B"/>
    <w:rsid w:val="00E00A0A"/>
    <w:rsid w:val="00E03D89"/>
    <w:rsid w:val="00E047F6"/>
    <w:rsid w:val="00E051F3"/>
    <w:rsid w:val="00E051F7"/>
    <w:rsid w:val="00E0528C"/>
    <w:rsid w:val="00E05BF8"/>
    <w:rsid w:val="00E06B2D"/>
    <w:rsid w:val="00E106E7"/>
    <w:rsid w:val="00E1196E"/>
    <w:rsid w:val="00E22CA4"/>
    <w:rsid w:val="00E22D5D"/>
    <w:rsid w:val="00E30094"/>
    <w:rsid w:val="00E31A83"/>
    <w:rsid w:val="00E32C6E"/>
    <w:rsid w:val="00E353AA"/>
    <w:rsid w:val="00E416D0"/>
    <w:rsid w:val="00E476FA"/>
    <w:rsid w:val="00E511ED"/>
    <w:rsid w:val="00E552E6"/>
    <w:rsid w:val="00E563DE"/>
    <w:rsid w:val="00E5717E"/>
    <w:rsid w:val="00E57185"/>
    <w:rsid w:val="00E63783"/>
    <w:rsid w:val="00E65E51"/>
    <w:rsid w:val="00E82060"/>
    <w:rsid w:val="00E82C11"/>
    <w:rsid w:val="00E87D6A"/>
    <w:rsid w:val="00E91936"/>
    <w:rsid w:val="00EA081A"/>
    <w:rsid w:val="00EA4768"/>
    <w:rsid w:val="00EB19FC"/>
    <w:rsid w:val="00EB1D8C"/>
    <w:rsid w:val="00EB2CC6"/>
    <w:rsid w:val="00EC0EA0"/>
    <w:rsid w:val="00EC1B59"/>
    <w:rsid w:val="00EC50C6"/>
    <w:rsid w:val="00ED5123"/>
    <w:rsid w:val="00ED7C76"/>
    <w:rsid w:val="00EE2045"/>
    <w:rsid w:val="00EE2AF0"/>
    <w:rsid w:val="00EE3CAC"/>
    <w:rsid w:val="00EE68E3"/>
    <w:rsid w:val="00EE797A"/>
    <w:rsid w:val="00EF6085"/>
    <w:rsid w:val="00EF7473"/>
    <w:rsid w:val="00F2145B"/>
    <w:rsid w:val="00F217D4"/>
    <w:rsid w:val="00F22F02"/>
    <w:rsid w:val="00F263CD"/>
    <w:rsid w:val="00F3039A"/>
    <w:rsid w:val="00F312D0"/>
    <w:rsid w:val="00F36767"/>
    <w:rsid w:val="00F37197"/>
    <w:rsid w:val="00F400CE"/>
    <w:rsid w:val="00F407CD"/>
    <w:rsid w:val="00F41095"/>
    <w:rsid w:val="00F420B3"/>
    <w:rsid w:val="00F42316"/>
    <w:rsid w:val="00F43BE0"/>
    <w:rsid w:val="00F45360"/>
    <w:rsid w:val="00F5120A"/>
    <w:rsid w:val="00F54F7F"/>
    <w:rsid w:val="00F634B5"/>
    <w:rsid w:val="00F66696"/>
    <w:rsid w:val="00F7244C"/>
    <w:rsid w:val="00F73DAE"/>
    <w:rsid w:val="00F82F49"/>
    <w:rsid w:val="00F833B5"/>
    <w:rsid w:val="00F85441"/>
    <w:rsid w:val="00F865AD"/>
    <w:rsid w:val="00F90292"/>
    <w:rsid w:val="00F9561F"/>
    <w:rsid w:val="00F96C1A"/>
    <w:rsid w:val="00F970D8"/>
    <w:rsid w:val="00FA0BE8"/>
    <w:rsid w:val="00FA18FA"/>
    <w:rsid w:val="00FA35EF"/>
    <w:rsid w:val="00FA3717"/>
    <w:rsid w:val="00FA6695"/>
    <w:rsid w:val="00FB1CE2"/>
    <w:rsid w:val="00FC0256"/>
    <w:rsid w:val="00FC569A"/>
    <w:rsid w:val="00FC5F22"/>
    <w:rsid w:val="00FD3549"/>
    <w:rsid w:val="00FD6424"/>
    <w:rsid w:val="00FE1870"/>
    <w:rsid w:val="00FE1B81"/>
    <w:rsid w:val="00FE3FA3"/>
    <w:rsid w:val="00FE4BC2"/>
    <w:rsid w:val="00FF02FA"/>
    <w:rsid w:val="00FF1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A4A63"/>
  <w15:docId w15:val="{C83B2B6C-FCC4-486E-B513-4DBFFA6B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499"/>
  </w:style>
  <w:style w:type="paragraph" w:styleId="Heading1">
    <w:name w:val="heading 1"/>
    <w:basedOn w:val="Normal"/>
    <w:next w:val="Normal"/>
    <w:link w:val="Heading1Char"/>
    <w:uiPriority w:val="9"/>
    <w:qFormat/>
    <w:rsid w:val="00746B07"/>
    <w:pPr>
      <w:keepNext/>
      <w:numPr>
        <w:numId w:val="1"/>
      </w:numPr>
      <w:spacing w:before="400"/>
      <w:outlineLvl w:val="0"/>
    </w:pPr>
    <w:rPr>
      <w:b/>
      <w:caps/>
      <w:spacing w:val="20"/>
      <w:sz w:val="28"/>
      <w:szCs w:val="28"/>
    </w:rPr>
  </w:style>
  <w:style w:type="paragraph" w:styleId="Heading2">
    <w:name w:val="heading 2"/>
    <w:next w:val="Normal"/>
    <w:link w:val="Heading2Char"/>
    <w:uiPriority w:val="9"/>
    <w:unhideWhenUsed/>
    <w:qFormat/>
    <w:rsid w:val="00746B07"/>
    <w:pPr>
      <w:keepNext/>
      <w:numPr>
        <w:ilvl w:val="1"/>
        <w:numId w:val="1"/>
      </w:numPr>
      <w:ind w:left="0"/>
      <w:outlineLvl w:val="1"/>
    </w:pPr>
    <w:rPr>
      <w:b/>
      <w:caps/>
      <w:spacing w:val="15"/>
      <w:sz w:val="24"/>
      <w:szCs w:val="24"/>
    </w:rPr>
  </w:style>
  <w:style w:type="paragraph" w:styleId="Heading3">
    <w:name w:val="heading 3"/>
    <w:basedOn w:val="Normal"/>
    <w:next w:val="Normal"/>
    <w:link w:val="Heading3Char"/>
    <w:uiPriority w:val="9"/>
    <w:unhideWhenUsed/>
    <w:qFormat/>
    <w:rsid w:val="00087AB1"/>
    <w:pPr>
      <w:keepNext/>
      <w:numPr>
        <w:ilvl w:val="2"/>
        <w:numId w:val="1"/>
      </w:numPr>
      <w:spacing w:before="300"/>
      <w:outlineLvl w:val="2"/>
    </w:pPr>
    <w:rPr>
      <w:caps/>
      <w:sz w:val="24"/>
      <w:szCs w:val="24"/>
    </w:rPr>
  </w:style>
  <w:style w:type="paragraph" w:styleId="Heading4">
    <w:name w:val="heading 4"/>
    <w:basedOn w:val="Normal"/>
    <w:next w:val="Normal"/>
    <w:link w:val="Heading4Char"/>
    <w:uiPriority w:val="9"/>
    <w:unhideWhenUsed/>
    <w:qFormat/>
    <w:rsid w:val="00087AB1"/>
    <w:pPr>
      <w:numPr>
        <w:ilvl w:val="3"/>
        <w:numId w:val="1"/>
      </w:numPr>
      <w:spacing w:after="120"/>
      <w:outlineLvl w:val="3"/>
    </w:pPr>
    <w:rPr>
      <w:caps/>
      <w:spacing w:val="10"/>
    </w:rPr>
  </w:style>
  <w:style w:type="paragraph" w:styleId="Heading5">
    <w:name w:val="heading 5"/>
    <w:basedOn w:val="Normal"/>
    <w:next w:val="Normal"/>
    <w:link w:val="Heading5Char"/>
    <w:uiPriority w:val="9"/>
    <w:unhideWhenUsed/>
    <w:qFormat/>
    <w:rsid w:val="00087AB1"/>
    <w:pPr>
      <w:numPr>
        <w:ilvl w:val="4"/>
        <w:numId w:val="1"/>
      </w:numPr>
      <w:spacing w:before="320" w:after="120"/>
      <w:ind w:left="0"/>
      <w:outlineLvl w:val="4"/>
    </w:pPr>
    <w:rPr>
      <w:caps/>
      <w:spacing w:val="10"/>
    </w:rPr>
  </w:style>
  <w:style w:type="paragraph" w:styleId="Heading6">
    <w:name w:val="heading 6"/>
    <w:basedOn w:val="Normal"/>
    <w:next w:val="Normal"/>
    <w:link w:val="Heading6Char"/>
    <w:uiPriority w:val="9"/>
    <w:unhideWhenUsed/>
    <w:rsid w:val="00C40499"/>
    <w:pPr>
      <w:numPr>
        <w:ilvl w:val="5"/>
        <w:numId w:val="1"/>
      </w:num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rsid w:val="00C40499"/>
    <w:pPr>
      <w:numPr>
        <w:ilvl w:val="6"/>
        <w:numId w:val="1"/>
      </w:num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C40499"/>
    <w:pPr>
      <w:numPr>
        <w:ilvl w:val="7"/>
        <w:numId w:val="1"/>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40499"/>
    <w:pPr>
      <w:numPr>
        <w:ilvl w:val="8"/>
        <w:numId w:val="1"/>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B07"/>
    <w:rPr>
      <w:b/>
      <w:caps/>
      <w:spacing w:val="20"/>
      <w:sz w:val="28"/>
      <w:szCs w:val="28"/>
    </w:rPr>
  </w:style>
  <w:style w:type="character" w:customStyle="1" w:styleId="Heading2Char">
    <w:name w:val="Heading 2 Char"/>
    <w:basedOn w:val="DefaultParagraphFont"/>
    <w:link w:val="Heading2"/>
    <w:uiPriority w:val="9"/>
    <w:rsid w:val="00746B07"/>
    <w:rPr>
      <w:b/>
      <w:caps/>
      <w:spacing w:val="15"/>
      <w:sz w:val="24"/>
      <w:szCs w:val="24"/>
    </w:rPr>
  </w:style>
  <w:style w:type="character" w:customStyle="1" w:styleId="Heading3Char">
    <w:name w:val="Heading 3 Char"/>
    <w:basedOn w:val="DefaultParagraphFont"/>
    <w:link w:val="Heading3"/>
    <w:uiPriority w:val="9"/>
    <w:rsid w:val="00087AB1"/>
    <w:rPr>
      <w:caps/>
      <w:sz w:val="24"/>
      <w:szCs w:val="24"/>
    </w:rPr>
  </w:style>
  <w:style w:type="character" w:customStyle="1" w:styleId="Heading4Char">
    <w:name w:val="Heading 4 Char"/>
    <w:basedOn w:val="DefaultParagraphFont"/>
    <w:link w:val="Heading4"/>
    <w:uiPriority w:val="9"/>
    <w:rsid w:val="00087AB1"/>
    <w:rPr>
      <w:caps/>
      <w:spacing w:val="10"/>
    </w:rPr>
  </w:style>
  <w:style w:type="character" w:customStyle="1" w:styleId="Heading5Char">
    <w:name w:val="Heading 5 Char"/>
    <w:basedOn w:val="DefaultParagraphFont"/>
    <w:link w:val="Heading5"/>
    <w:uiPriority w:val="9"/>
    <w:rsid w:val="00087AB1"/>
    <w:rPr>
      <w:caps/>
      <w:spacing w:val="10"/>
    </w:rPr>
  </w:style>
  <w:style w:type="character" w:customStyle="1" w:styleId="Heading6Char">
    <w:name w:val="Heading 6 Char"/>
    <w:basedOn w:val="DefaultParagraphFont"/>
    <w:link w:val="Heading6"/>
    <w:uiPriority w:val="9"/>
    <w:rsid w:val="00C40499"/>
    <w:rPr>
      <w:caps/>
      <w:color w:val="943634" w:themeColor="accent2" w:themeShade="BF"/>
      <w:spacing w:val="10"/>
    </w:rPr>
  </w:style>
  <w:style w:type="character" w:customStyle="1" w:styleId="Heading7Char">
    <w:name w:val="Heading 7 Char"/>
    <w:basedOn w:val="DefaultParagraphFont"/>
    <w:link w:val="Heading7"/>
    <w:uiPriority w:val="9"/>
    <w:rsid w:val="00C40499"/>
    <w:rPr>
      <w:i/>
      <w:iCs/>
      <w:caps/>
      <w:color w:val="943634" w:themeColor="accent2" w:themeShade="BF"/>
      <w:spacing w:val="10"/>
    </w:rPr>
  </w:style>
  <w:style w:type="character" w:customStyle="1" w:styleId="Heading8Char">
    <w:name w:val="Heading 8 Char"/>
    <w:basedOn w:val="DefaultParagraphFont"/>
    <w:link w:val="Heading8"/>
    <w:uiPriority w:val="9"/>
    <w:rsid w:val="00C40499"/>
    <w:rPr>
      <w:caps/>
      <w:spacing w:val="10"/>
      <w:sz w:val="20"/>
      <w:szCs w:val="20"/>
    </w:rPr>
  </w:style>
  <w:style w:type="character" w:customStyle="1" w:styleId="Heading9Char">
    <w:name w:val="Heading 9 Char"/>
    <w:basedOn w:val="DefaultParagraphFont"/>
    <w:link w:val="Heading9"/>
    <w:uiPriority w:val="9"/>
    <w:semiHidden/>
    <w:rsid w:val="00C40499"/>
    <w:rPr>
      <w:i/>
      <w:iCs/>
      <w:caps/>
      <w:spacing w:val="10"/>
      <w:sz w:val="20"/>
      <w:szCs w:val="20"/>
    </w:rPr>
  </w:style>
  <w:style w:type="paragraph" w:styleId="Title">
    <w:name w:val="Title"/>
    <w:basedOn w:val="Normal"/>
    <w:next w:val="Normal"/>
    <w:link w:val="TitleChar"/>
    <w:uiPriority w:val="10"/>
    <w:qFormat/>
    <w:rsid w:val="00746B07"/>
    <w:pPr>
      <w:pBdr>
        <w:top w:val="dotted" w:sz="2" w:space="1" w:color="632423" w:themeColor="accent2" w:themeShade="80"/>
        <w:bottom w:val="dotted" w:sz="2" w:space="6" w:color="632423" w:themeColor="accent2" w:themeShade="80"/>
      </w:pBdr>
      <w:spacing w:before="500" w:after="300" w:line="240" w:lineRule="auto"/>
      <w:jc w:val="center"/>
    </w:pPr>
    <w:rPr>
      <w:caps/>
      <w:spacing w:val="50"/>
      <w:sz w:val="44"/>
      <w:szCs w:val="44"/>
    </w:rPr>
  </w:style>
  <w:style w:type="character" w:customStyle="1" w:styleId="TitleChar">
    <w:name w:val="Title Char"/>
    <w:basedOn w:val="DefaultParagraphFont"/>
    <w:link w:val="Title"/>
    <w:uiPriority w:val="10"/>
    <w:rsid w:val="00746B07"/>
    <w:rPr>
      <w:caps/>
      <w:spacing w:val="50"/>
      <w:sz w:val="44"/>
      <w:szCs w:val="44"/>
    </w:rPr>
  </w:style>
  <w:style w:type="paragraph" w:styleId="BodyText2">
    <w:name w:val="Body Text 2"/>
    <w:basedOn w:val="Normal"/>
    <w:link w:val="BodyText2Char"/>
    <w:rsid w:val="00482805"/>
    <w:pPr>
      <w:spacing w:after="0" w:line="240" w:lineRule="auto"/>
    </w:pPr>
    <w:rPr>
      <w:rFonts w:ascii="Times New Roman" w:eastAsia="Times New Roman" w:hAnsi="Times New Roman" w:cs="Times New Roman"/>
      <w:sz w:val="28"/>
      <w:szCs w:val="24"/>
    </w:rPr>
  </w:style>
  <w:style w:type="character" w:customStyle="1" w:styleId="BodyText2Char">
    <w:name w:val="Body Text 2 Char"/>
    <w:basedOn w:val="DefaultParagraphFont"/>
    <w:link w:val="BodyText2"/>
    <w:rsid w:val="00482805"/>
    <w:rPr>
      <w:rFonts w:ascii="Times New Roman" w:eastAsia="Times New Roman" w:hAnsi="Times New Roman" w:cs="Times New Roman"/>
      <w:sz w:val="28"/>
      <w:szCs w:val="24"/>
    </w:rPr>
  </w:style>
  <w:style w:type="paragraph" w:styleId="ListParagraph">
    <w:name w:val="List Paragraph"/>
    <w:basedOn w:val="Normal"/>
    <w:uiPriority w:val="34"/>
    <w:qFormat/>
    <w:rsid w:val="00C40499"/>
    <w:pPr>
      <w:ind w:left="720"/>
      <w:contextualSpacing/>
    </w:pPr>
  </w:style>
  <w:style w:type="paragraph" w:styleId="Header">
    <w:name w:val="header"/>
    <w:basedOn w:val="Normal"/>
    <w:link w:val="HeaderChar"/>
    <w:uiPriority w:val="99"/>
    <w:unhideWhenUsed/>
    <w:rsid w:val="006E3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518"/>
  </w:style>
  <w:style w:type="paragraph" w:styleId="Footer">
    <w:name w:val="footer"/>
    <w:basedOn w:val="Normal"/>
    <w:link w:val="FooterChar"/>
    <w:uiPriority w:val="99"/>
    <w:unhideWhenUsed/>
    <w:rsid w:val="003B036F"/>
    <w:pPr>
      <w:tabs>
        <w:tab w:val="center" w:pos="4680"/>
        <w:tab w:val="right" w:pos="9360"/>
      </w:tabs>
      <w:spacing w:after="0" w:line="240" w:lineRule="auto"/>
    </w:pPr>
    <w:rPr>
      <w:rFonts w:asciiTheme="minorHAnsi" w:hAnsiTheme="minorHAnsi"/>
    </w:rPr>
  </w:style>
  <w:style w:type="character" w:customStyle="1" w:styleId="FooterChar">
    <w:name w:val="Footer Char"/>
    <w:basedOn w:val="DefaultParagraphFont"/>
    <w:link w:val="Footer"/>
    <w:uiPriority w:val="99"/>
    <w:rsid w:val="003B036F"/>
    <w:rPr>
      <w:rFonts w:asciiTheme="minorHAnsi" w:hAnsiTheme="minorHAnsi"/>
    </w:rPr>
  </w:style>
  <w:style w:type="paragraph" w:styleId="Caption">
    <w:name w:val="caption"/>
    <w:basedOn w:val="Normal"/>
    <w:next w:val="Normal"/>
    <w:uiPriority w:val="99"/>
    <w:unhideWhenUsed/>
    <w:qFormat/>
    <w:rsid w:val="00C40499"/>
    <w:rPr>
      <w:caps/>
      <w:spacing w:val="10"/>
      <w:sz w:val="18"/>
      <w:szCs w:val="18"/>
    </w:rPr>
  </w:style>
  <w:style w:type="paragraph" w:styleId="Subtitle">
    <w:name w:val="Subtitle"/>
    <w:basedOn w:val="Normal"/>
    <w:next w:val="Normal"/>
    <w:link w:val="SubtitleChar"/>
    <w:uiPriority w:val="11"/>
    <w:qFormat/>
    <w:rsid w:val="00C4049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40499"/>
    <w:rPr>
      <w:rFonts w:eastAsiaTheme="majorEastAsia" w:cstheme="majorBidi"/>
      <w:caps/>
      <w:spacing w:val="20"/>
      <w:sz w:val="18"/>
      <w:szCs w:val="18"/>
    </w:rPr>
  </w:style>
  <w:style w:type="character" w:styleId="Strong">
    <w:name w:val="Strong"/>
    <w:uiPriority w:val="22"/>
    <w:rsid w:val="00C40499"/>
    <w:rPr>
      <w:b/>
      <w:bCs/>
      <w:color w:val="943634" w:themeColor="accent2" w:themeShade="BF"/>
      <w:spacing w:val="5"/>
    </w:rPr>
  </w:style>
  <w:style w:type="character" w:styleId="Emphasis">
    <w:name w:val="Emphasis"/>
    <w:uiPriority w:val="20"/>
    <w:rsid w:val="00C40499"/>
    <w:rPr>
      <w:caps/>
      <w:spacing w:val="5"/>
      <w:sz w:val="20"/>
      <w:szCs w:val="20"/>
    </w:rPr>
  </w:style>
  <w:style w:type="paragraph" w:styleId="NoSpacing">
    <w:name w:val="No Spacing"/>
    <w:basedOn w:val="Normal"/>
    <w:link w:val="NoSpacingChar"/>
    <w:uiPriority w:val="1"/>
    <w:qFormat/>
    <w:rsid w:val="00C40499"/>
    <w:pPr>
      <w:spacing w:after="0" w:line="240" w:lineRule="auto"/>
    </w:pPr>
  </w:style>
  <w:style w:type="character" w:customStyle="1" w:styleId="NoSpacingChar">
    <w:name w:val="No Spacing Char"/>
    <w:basedOn w:val="DefaultParagraphFont"/>
    <w:link w:val="NoSpacing"/>
    <w:uiPriority w:val="1"/>
    <w:rsid w:val="00C40499"/>
  </w:style>
  <w:style w:type="paragraph" w:styleId="Quote">
    <w:name w:val="Quote"/>
    <w:basedOn w:val="Normal"/>
    <w:next w:val="Normal"/>
    <w:link w:val="QuoteChar"/>
    <w:uiPriority w:val="29"/>
    <w:rsid w:val="00C40499"/>
    <w:rPr>
      <w:i/>
      <w:iCs/>
    </w:rPr>
  </w:style>
  <w:style w:type="character" w:customStyle="1" w:styleId="QuoteChar">
    <w:name w:val="Quote Char"/>
    <w:basedOn w:val="DefaultParagraphFont"/>
    <w:link w:val="Quote"/>
    <w:uiPriority w:val="29"/>
    <w:rsid w:val="00C40499"/>
    <w:rPr>
      <w:rFonts w:eastAsiaTheme="majorEastAsia" w:cstheme="majorBidi"/>
      <w:i/>
      <w:iCs/>
    </w:rPr>
  </w:style>
  <w:style w:type="paragraph" w:styleId="IntenseQuote">
    <w:name w:val="Intense Quote"/>
    <w:basedOn w:val="Normal"/>
    <w:next w:val="Normal"/>
    <w:link w:val="IntenseQuoteChar"/>
    <w:uiPriority w:val="30"/>
    <w:rsid w:val="00C4049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40499"/>
    <w:rPr>
      <w:rFonts w:eastAsiaTheme="majorEastAsia" w:cstheme="majorBidi"/>
      <w:caps/>
      <w:color w:val="622423" w:themeColor="accent2" w:themeShade="7F"/>
      <w:spacing w:val="5"/>
      <w:sz w:val="20"/>
      <w:szCs w:val="20"/>
    </w:rPr>
  </w:style>
  <w:style w:type="character" w:styleId="SubtleEmphasis">
    <w:name w:val="Subtle Emphasis"/>
    <w:uiPriority w:val="19"/>
    <w:rsid w:val="00C40499"/>
    <w:rPr>
      <w:i/>
      <w:iCs/>
    </w:rPr>
  </w:style>
  <w:style w:type="character" w:styleId="IntenseEmphasis">
    <w:name w:val="Intense Emphasis"/>
    <w:uiPriority w:val="21"/>
    <w:rsid w:val="00C40499"/>
    <w:rPr>
      <w:i/>
      <w:iCs/>
      <w:caps/>
      <w:spacing w:val="10"/>
      <w:sz w:val="20"/>
      <w:szCs w:val="20"/>
    </w:rPr>
  </w:style>
  <w:style w:type="character" w:styleId="SubtleReference">
    <w:name w:val="Subtle Reference"/>
    <w:basedOn w:val="DefaultParagraphFont"/>
    <w:uiPriority w:val="31"/>
    <w:rsid w:val="00C40499"/>
    <w:rPr>
      <w:rFonts w:asciiTheme="minorHAnsi" w:eastAsiaTheme="minorEastAsia" w:hAnsiTheme="minorHAnsi" w:cstheme="minorBidi"/>
      <w:i/>
      <w:iCs/>
      <w:color w:val="622423" w:themeColor="accent2" w:themeShade="7F"/>
    </w:rPr>
  </w:style>
  <w:style w:type="character" w:styleId="IntenseReference">
    <w:name w:val="Intense Reference"/>
    <w:uiPriority w:val="32"/>
    <w:rsid w:val="00C40499"/>
    <w:rPr>
      <w:rFonts w:asciiTheme="minorHAnsi" w:eastAsiaTheme="minorEastAsia" w:hAnsiTheme="minorHAnsi" w:cstheme="minorBidi"/>
      <w:b/>
      <w:bCs/>
      <w:i/>
      <w:iCs/>
      <w:color w:val="622423" w:themeColor="accent2" w:themeShade="7F"/>
    </w:rPr>
  </w:style>
  <w:style w:type="character" w:styleId="BookTitle">
    <w:name w:val="Book Title"/>
    <w:uiPriority w:val="33"/>
    <w:rsid w:val="00C40499"/>
    <w:rPr>
      <w:sz w:val="28"/>
      <w:szCs w:val="28"/>
      <w:u w:color="FFFFFF" w:themeColor="accent2" w:themeTint="00" w:themeShade="00"/>
    </w:rPr>
  </w:style>
  <w:style w:type="paragraph" w:styleId="TOCHeading">
    <w:name w:val="TOC Heading"/>
    <w:basedOn w:val="Heading1"/>
    <w:next w:val="Normal"/>
    <w:uiPriority w:val="39"/>
    <w:semiHidden/>
    <w:unhideWhenUsed/>
    <w:qFormat/>
    <w:rsid w:val="00C40499"/>
    <w:pPr>
      <w:numPr>
        <w:numId w:val="0"/>
      </w:numPr>
      <w:outlineLvl w:val="9"/>
    </w:pPr>
  </w:style>
  <w:style w:type="paragraph" w:styleId="List4">
    <w:name w:val="List 4"/>
    <w:basedOn w:val="Normal"/>
    <w:semiHidden/>
    <w:rsid w:val="00AF204C"/>
    <w:pPr>
      <w:spacing w:before="60" w:after="60" w:line="240" w:lineRule="auto"/>
      <w:ind w:left="1440" w:hanging="360"/>
    </w:pPr>
    <w:rPr>
      <w:rFonts w:ascii="Arial" w:eastAsia="SimHei" w:hAnsi="Arial" w:cs="Times New Roman"/>
      <w:sz w:val="20"/>
      <w:lang w:eastAsia="zh-CN" w:bidi="ar-SA"/>
    </w:rPr>
  </w:style>
  <w:style w:type="paragraph" w:styleId="List2">
    <w:name w:val="List 2"/>
    <w:basedOn w:val="Normal"/>
    <w:uiPriority w:val="99"/>
    <w:semiHidden/>
    <w:unhideWhenUsed/>
    <w:rsid w:val="006858A8"/>
    <w:pPr>
      <w:ind w:left="720" w:hanging="360"/>
      <w:contextualSpacing/>
    </w:pPr>
  </w:style>
  <w:style w:type="paragraph" w:styleId="List3">
    <w:name w:val="List 3"/>
    <w:basedOn w:val="Normal"/>
    <w:uiPriority w:val="99"/>
    <w:semiHidden/>
    <w:unhideWhenUsed/>
    <w:rsid w:val="006858A8"/>
    <w:pPr>
      <w:ind w:left="1080" w:hanging="360"/>
      <w:contextualSpacing/>
    </w:pPr>
  </w:style>
  <w:style w:type="paragraph" w:customStyle="1" w:styleId="Code">
    <w:name w:val="Code"/>
    <w:basedOn w:val="Normal"/>
    <w:qFormat/>
    <w:rsid w:val="003B036F"/>
    <w:pPr>
      <w:pBdr>
        <w:top w:val="single" w:sz="6" w:space="6" w:color="808080"/>
        <w:left w:val="single" w:sz="6" w:space="6" w:color="808080"/>
        <w:bottom w:val="single" w:sz="6" w:space="6" w:color="808080"/>
        <w:right w:val="single" w:sz="6" w:space="6" w:color="808080"/>
      </w:pBdr>
      <w:shd w:val="clear" w:color="auto" w:fill="F2F2F2" w:themeFill="background1" w:themeFillShade="F2"/>
      <w:spacing w:before="60" w:after="0" w:line="240" w:lineRule="auto"/>
      <w:ind w:right="360"/>
    </w:pPr>
    <w:rPr>
      <w:rFonts w:ascii="Lucida Console" w:eastAsia="SimHei" w:hAnsi="Lucida Console" w:cs="Times New Roman"/>
      <w:lang w:eastAsia="zh-CN" w:bidi="ar-SA"/>
    </w:rPr>
  </w:style>
  <w:style w:type="paragraph" w:styleId="TOC1">
    <w:name w:val="toc 1"/>
    <w:basedOn w:val="Normal"/>
    <w:next w:val="Normal"/>
    <w:autoRedefine/>
    <w:uiPriority w:val="39"/>
    <w:unhideWhenUsed/>
    <w:rsid w:val="00C40499"/>
    <w:pPr>
      <w:spacing w:after="100"/>
    </w:pPr>
  </w:style>
  <w:style w:type="paragraph" w:styleId="TOC2">
    <w:name w:val="toc 2"/>
    <w:basedOn w:val="Normal"/>
    <w:next w:val="Normal"/>
    <w:autoRedefine/>
    <w:uiPriority w:val="39"/>
    <w:unhideWhenUsed/>
    <w:rsid w:val="00C40499"/>
    <w:pPr>
      <w:spacing w:after="100"/>
      <w:ind w:left="220"/>
    </w:pPr>
  </w:style>
  <w:style w:type="paragraph" w:styleId="TOC3">
    <w:name w:val="toc 3"/>
    <w:basedOn w:val="Normal"/>
    <w:next w:val="Normal"/>
    <w:autoRedefine/>
    <w:uiPriority w:val="39"/>
    <w:unhideWhenUsed/>
    <w:rsid w:val="00CD23AE"/>
    <w:pPr>
      <w:tabs>
        <w:tab w:val="left" w:pos="1320"/>
        <w:tab w:val="right" w:leader="dot" w:pos="9350"/>
      </w:tabs>
      <w:spacing w:after="100"/>
      <w:ind w:left="440"/>
    </w:pPr>
    <w:rPr>
      <w:rFonts w:ascii="Segoe UI Emoji" w:hAnsi="Segoe UI Emoji"/>
      <w:noProof/>
    </w:rPr>
  </w:style>
  <w:style w:type="character" w:styleId="Hyperlink">
    <w:name w:val="Hyperlink"/>
    <w:basedOn w:val="DefaultParagraphFont"/>
    <w:uiPriority w:val="99"/>
    <w:unhideWhenUsed/>
    <w:rsid w:val="00F37197"/>
    <w:rPr>
      <w:color w:val="0000FF" w:themeColor="hyperlink"/>
      <w:u w:val="single"/>
    </w:rPr>
  </w:style>
  <w:style w:type="paragraph" w:styleId="BalloonText">
    <w:name w:val="Balloon Text"/>
    <w:basedOn w:val="Normal"/>
    <w:link w:val="BalloonTextChar"/>
    <w:uiPriority w:val="99"/>
    <w:semiHidden/>
    <w:unhideWhenUsed/>
    <w:rsid w:val="00F371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197"/>
    <w:rPr>
      <w:rFonts w:ascii="Tahoma" w:hAnsi="Tahoma" w:cs="Tahoma"/>
      <w:sz w:val="16"/>
      <w:szCs w:val="16"/>
    </w:rPr>
  </w:style>
  <w:style w:type="paragraph" w:styleId="TOC4">
    <w:name w:val="toc 4"/>
    <w:basedOn w:val="Normal"/>
    <w:next w:val="Normal"/>
    <w:autoRedefine/>
    <w:uiPriority w:val="39"/>
    <w:unhideWhenUsed/>
    <w:rsid w:val="009009CA"/>
    <w:pPr>
      <w:spacing w:after="100"/>
      <w:ind w:left="660"/>
    </w:pPr>
  </w:style>
  <w:style w:type="paragraph" w:styleId="TOC5">
    <w:name w:val="toc 5"/>
    <w:basedOn w:val="Normal"/>
    <w:next w:val="Normal"/>
    <w:autoRedefine/>
    <w:uiPriority w:val="39"/>
    <w:unhideWhenUsed/>
    <w:rsid w:val="009009CA"/>
    <w:pPr>
      <w:spacing w:after="100"/>
      <w:ind w:left="880"/>
    </w:pPr>
  </w:style>
  <w:style w:type="paragraph" w:styleId="TOC6">
    <w:name w:val="toc 6"/>
    <w:basedOn w:val="Normal"/>
    <w:next w:val="Normal"/>
    <w:autoRedefine/>
    <w:uiPriority w:val="39"/>
    <w:unhideWhenUsed/>
    <w:rsid w:val="009009CA"/>
    <w:pPr>
      <w:spacing w:after="100"/>
      <w:ind w:left="1100"/>
    </w:pPr>
  </w:style>
  <w:style w:type="paragraph" w:customStyle="1" w:styleId="RevisionHistory">
    <w:name w:val="Revision History"/>
    <w:basedOn w:val="Title"/>
    <w:link w:val="RevisionHistoryChar"/>
    <w:rsid w:val="00C40499"/>
    <w:rPr>
      <w:sz w:val="28"/>
    </w:rPr>
  </w:style>
  <w:style w:type="character" w:customStyle="1" w:styleId="RevisionHistoryChar">
    <w:name w:val="Revision History Char"/>
    <w:basedOn w:val="TitleChar"/>
    <w:link w:val="RevisionHistory"/>
    <w:rsid w:val="00C40499"/>
    <w:rPr>
      <w:rFonts w:eastAsiaTheme="majorEastAsia" w:cstheme="majorBidi"/>
      <w:caps/>
      <w:color w:val="632423" w:themeColor="accent2" w:themeShade="80"/>
      <w:spacing w:val="50"/>
      <w:sz w:val="28"/>
      <w:szCs w:val="44"/>
    </w:rPr>
  </w:style>
  <w:style w:type="table" w:styleId="TableGrid">
    <w:name w:val="Table Grid"/>
    <w:basedOn w:val="TableNormal"/>
    <w:uiPriority w:val="39"/>
    <w:rsid w:val="00D42252"/>
    <w:pPr>
      <w:spacing w:after="0" w:line="240" w:lineRule="auto"/>
    </w:pPr>
    <w:rPr>
      <w:rFonts w:asciiTheme="minorHAnsi" w:eastAsiaTheme="minorHAnsi" w:hAnsiTheme="minorHAnsi" w:cstheme="minorBidi"/>
      <w:lang w:bidi="ar-SA"/>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b/>
      </w:rPr>
      <w:tblPr/>
      <w:tcPr>
        <w:shd w:val="clear" w:color="auto" w:fill="FFFFFF" w:themeFill="background1"/>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paragraph" w:styleId="BodyText">
    <w:name w:val="Body Text"/>
    <w:basedOn w:val="Normal"/>
    <w:link w:val="BodyTextChar"/>
    <w:uiPriority w:val="99"/>
    <w:semiHidden/>
    <w:unhideWhenUsed/>
    <w:rsid w:val="006A69F0"/>
    <w:pPr>
      <w:spacing w:after="120"/>
    </w:pPr>
  </w:style>
  <w:style w:type="character" w:customStyle="1" w:styleId="BodyTextChar">
    <w:name w:val="Body Text Char"/>
    <w:basedOn w:val="DefaultParagraphFont"/>
    <w:link w:val="BodyText"/>
    <w:uiPriority w:val="99"/>
    <w:semiHidden/>
    <w:rsid w:val="006A69F0"/>
  </w:style>
  <w:style w:type="character" w:styleId="CommentReference">
    <w:name w:val="annotation reference"/>
    <w:basedOn w:val="DefaultParagraphFont"/>
    <w:uiPriority w:val="99"/>
    <w:semiHidden/>
    <w:unhideWhenUsed/>
    <w:rsid w:val="00335956"/>
    <w:rPr>
      <w:sz w:val="16"/>
      <w:szCs w:val="16"/>
    </w:rPr>
  </w:style>
  <w:style w:type="paragraph" w:styleId="CommentText">
    <w:name w:val="annotation text"/>
    <w:basedOn w:val="Normal"/>
    <w:link w:val="CommentTextChar"/>
    <w:uiPriority w:val="99"/>
    <w:semiHidden/>
    <w:unhideWhenUsed/>
    <w:rsid w:val="00335956"/>
    <w:pPr>
      <w:spacing w:line="240" w:lineRule="auto"/>
    </w:pPr>
    <w:rPr>
      <w:rFonts w:asciiTheme="minorHAnsi" w:eastAsiaTheme="minorHAnsi" w:hAnsiTheme="minorHAnsi" w:cstheme="minorBidi"/>
      <w:sz w:val="20"/>
      <w:szCs w:val="20"/>
      <w:lang w:bidi="ar-SA"/>
    </w:rPr>
  </w:style>
  <w:style w:type="character" w:customStyle="1" w:styleId="CommentTextChar">
    <w:name w:val="Comment Text Char"/>
    <w:basedOn w:val="DefaultParagraphFont"/>
    <w:link w:val="CommentText"/>
    <w:uiPriority w:val="99"/>
    <w:semiHidden/>
    <w:rsid w:val="00335956"/>
    <w:rPr>
      <w:rFonts w:asciiTheme="minorHAnsi" w:eastAsiaTheme="minorHAnsi" w:hAnsiTheme="minorHAnsi" w:cstheme="minorBidi"/>
      <w:sz w:val="20"/>
      <w:szCs w:val="20"/>
      <w:lang w:bidi="ar-SA"/>
    </w:rPr>
  </w:style>
  <w:style w:type="paragraph" w:styleId="TOC7">
    <w:name w:val="toc 7"/>
    <w:basedOn w:val="Normal"/>
    <w:next w:val="Normal"/>
    <w:autoRedefine/>
    <w:uiPriority w:val="39"/>
    <w:unhideWhenUsed/>
    <w:rsid w:val="00176BAF"/>
    <w:pPr>
      <w:spacing w:after="100" w:line="259" w:lineRule="auto"/>
      <w:ind w:left="1320"/>
    </w:pPr>
    <w:rPr>
      <w:rFonts w:asciiTheme="minorHAnsi" w:eastAsiaTheme="minorEastAsia" w:hAnsiTheme="minorHAnsi" w:cstheme="minorBidi"/>
      <w:lang w:bidi="ar-SA"/>
    </w:rPr>
  </w:style>
  <w:style w:type="paragraph" w:styleId="TOC8">
    <w:name w:val="toc 8"/>
    <w:basedOn w:val="Normal"/>
    <w:next w:val="Normal"/>
    <w:autoRedefine/>
    <w:uiPriority w:val="39"/>
    <w:unhideWhenUsed/>
    <w:rsid w:val="00176BAF"/>
    <w:pPr>
      <w:spacing w:after="100" w:line="259" w:lineRule="auto"/>
      <w:ind w:left="1540"/>
    </w:pPr>
    <w:rPr>
      <w:rFonts w:asciiTheme="minorHAnsi" w:eastAsiaTheme="minorEastAsia" w:hAnsiTheme="minorHAnsi" w:cstheme="minorBidi"/>
      <w:lang w:bidi="ar-SA"/>
    </w:rPr>
  </w:style>
  <w:style w:type="paragraph" w:styleId="TOC9">
    <w:name w:val="toc 9"/>
    <w:basedOn w:val="Normal"/>
    <w:next w:val="Normal"/>
    <w:autoRedefine/>
    <w:uiPriority w:val="39"/>
    <w:unhideWhenUsed/>
    <w:rsid w:val="00176BAF"/>
    <w:pPr>
      <w:spacing w:after="100" w:line="259" w:lineRule="auto"/>
      <w:ind w:left="1760"/>
    </w:pPr>
    <w:rPr>
      <w:rFonts w:asciiTheme="minorHAnsi" w:eastAsiaTheme="minorEastAsia" w:hAnsiTheme="minorHAnsi" w:cstheme="minorBidi"/>
      <w:lang w:bidi="ar-SA"/>
    </w:rPr>
  </w:style>
  <w:style w:type="paragraph" w:styleId="CommentSubject">
    <w:name w:val="annotation subject"/>
    <w:basedOn w:val="CommentText"/>
    <w:next w:val="CommentText"/>
    <w:link w:val="CommentSubjectChar"/>
    <w:uiPriority w:val="99"/>
    <w:semiHidden/>
    <w:unhideWhenUsed/>
    <w:rsid w:val="00717264"/>
    <w:rPr>
      <w:rFonts w:asciiTheme="majorHAnsi" w:eastAsiaTheme="majorEastAsia" w:hAnsiTheme="majorHAnsi" w:cstheme="majorBidi"/>
      <w:b/>
      <w:bCs/>
      <w:lang w:bidi="en-US"/>
    </w:rPr>
  </w:style>
  <w:style w:type="character" w:customStyle="1" w:styleId="CommentSubjectChar">
    <w:name w:val="Comment Subject Char"/>
    <w:basedOn w:val="CommentTextChar"/>
    <w:link w:val="CommentSubject"/>
    <w:uiPriority w:val="99"/>
    <w:semiHidden/>
    <w:rsid w:val="00717264"/>
    <w:rPr>
      <w:rFonts w:asciiTheme="minorHAnsi" w:eastAsiaTheme="minorHAnsi" w:hAnsiTheme="minorHAnsi" w:cstheme="minorBidi"/>
      <w:b/>
      <w:bCs/>
      <w:sz w:val="20"/>
      <w:szCs w:val="20"/>
      <w:lang w:bidi="ar-SA"/>
    </w:rPr>
  </w:style>
  <w:style w:type="paragraph" w:styleId="Revision">
    <w:name w:val="Revision"/>
    <w:hidden/>
    <w:uiPriority w:val="99"/>
    <w:semiHidden/>
    <w:rsid w:val="00E106E7"/>
    <w:pPr>
      <w:spacing w:after="0" w:line="240" w:lineRule="auto"/>
    </w:pPr>
  </w:style>
  <w:style w:type="table" w:customStyle="1" w:styleId="PlainTable11">
    <w:name w:val="Plain Table 11"/>
    <w:basedOn w:val="TableNormal"/>
    <w:uiPriority w:val="41"/>
    <w:rsid w:val="007005D9"/>
    <w:pPr>
      <w:spacing w:before="200" w:after="0" w:line="240" w:lineRule="auto"/>
    </w:pPr>
    <w:rPr>
      <w:rFonts w:asciiTheme="minorHAnsi" w:eastAsiaTheme="minorEastAsia" w:hAnsiTheme="minorHAnsi" w:cstheme="minorBidi"/>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0D2299"/>
    <w:pPr>
      <w:spacing w:before="100" w:beforeAutospacing="1" w:after="100" w:afterAutospacing="1" w:line="240" w:lineRule="auto"/>
    </w:pPr>
    <w:rPr>
      <w:rFonts w:ascii="Times New Roman" w:eastAsia="Times New Roman" w:hAnsi="Times New Roman" w:cs="Times New Roman"/>
      <w:sz w:val="24"/>
      <w:szCs w:val="24"/>
      <w:lang w:bidi="ar-SA"/>
    </w:rPr>
  </w:style>
  <w:style w:type="table" w:customStyle="1" w:styleId="TableGridLight1">
    <w:name w:val="Table Grid Light1"/>
    <w:basedOn w:val="TableNormal"/>
    <w:uiPriority w:val="40"/>
    <w:rsid w:val="00787DF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31">
    <w:name w:val="Plain Table 31"/>
    <w:basedOn w:val="TableNormal"/>
    <w:uiPriority w:val="43"/>
    <w:rsid w:val="00787D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3301D"/>
    <w:rPr>
      <w:color w:val="800080" w:themeColor="followedHyperlink"/>
      <w:u w:val="single"/>
    </w:rPr>
  </w:style>
  <w:style w:type="paragraph" w:styleId="FootnoteText">
    <w:name w:val="footnote text"/>
    <w:basedOn w:val="Normal"/>
    <w:link w:val="FootnoteTextChar"/>
    <w:uiPriority w:val="99"/>
    <w:semiHidden/>
    <w:unhideWhenUsed/>
    <w:rsid w:val="00CC7E59"/>
    <w:pPr>
      <w:spacing w:after="0" w:line="240" w:lineRule="auto"/>
    </w:pPr>
    <w:rPr>
      <w:rFonts w:asciiTheme="minorHAnsi" w:eastAsiaTheme="minorEastAsia" w:hAnsiTheme="minorHAnsi" w:cstheme="minorBidi"/>
      <w:sz w:val="20"/>
      <w:szCs w:val="20"/>
      <w:lang w:eastAsia="ja-JP" w:bidi="ar-SA"/>
    </w:rPr>
  </w:style>
  <w:style w:type="character" w:customStyle="1" w:styleId="FootnoteTextChar">
    <w:name w:val="Footnote Text Char"/>
    <w:basedOn w:val="DefaultParagraphFont"/>
    <w:link w:val="FootnoteText"/>
    <w:uiPriority w:val="99"/>
    <w:semiHidden/>
    <w:rsid w:val="00CC7E59"/>
    <w:rPr>
      <w:rFonts w:asciiTheme="minorHAnsi" w:eastAsiaTheme="minorEastAsia" w:hAnsiTheme="minorHAnsi" w:cstheme="minorBidi"/>
      <w:sz w:val="20"/>
      <w:szCs w:val="20"/>
      <w:lang w:eastAsia="ja-JP" w:bidi="ar-SA"/>
    </w:rPr>
  </w:style>
  <w:style w:type="character" w:styleId="FootnoteReference">
    <w:name w:val="footnote reference"/>
    <w:basedOn w:val="DefaultParagraphFont"/>
    <w:uiPriority w:val="99"/>
    <w:semiHidden/>
    <w:unhideWhenUsed/>
    <w:rsid w:val="00CC7E59"/>
    <w:rPr>
      <w:vertAlign w:val="superscript"/>
    </w:rPr>
  </w:style>
  <w:style w:type="character" w:customStyle="1" w:styleId="tgc">
    <w:name w:val="_tgc"/>
    <w:basedOn w:val="DefaultParagraphFont"/>
    <w:rsid w:val="002250A3"/>
  </w:style>
  <w:style w:type="numbering" w:customStyle="1" w:styleId="Style1">
    <w:name w:val="Style1"/>
    <w:uiPriority w:val="99"/>
    <w:rsid w:val="00087AB1"/>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23507">
      <w:bodyDiv w:val="1"/>
      <w:marLeft w:val="0"/>
      <w:marRight w:val="0"/>
      <w:marTop w:val="0"/>
      <w:marBottom w:val="0"/>
      <w:divBdr>
        <w:top w:val="none" w:sz="0" w:space="0" w:color="auto"/>
        <w:left w:val="none" w:sz="0" w:space="0" w:color="auto"/>
        <w:bottom w:val="none" w:sz="0" w:space="0" w:color="auto"/>
        <w:right w:val="none" w:sz="0" w:space="0" w:color="auto"/>
      </w:divBdr>
      <w:divsChild>
        <w:div w:id="1021397201">
          <w:marLeft w:val="0"/>
          <w:marRight w:val="0"/>
          <w:marTop w:val="0"/>
          <w:marBottom w:val="0"/>
          <w:divBdr>
            <w:top w:val="none" w:sz="0" w:space="0" w:color="auto"/>
            <w:left w:val="none" w:sz="0" w:space="0" w:color="auto"/>
            <w:bottom w:val="none" w:sz="0" w:space="0" w:color="auto"/>
            <w:right w:val="none" w:sz="0" w:space="0" w:color="auto"/>
          </w:divBdr>
          <w:divsChild>
            <w:div w:id="1245342020">
              <w:marLeft w:val="0"/>
              <w:marRight w:val="0"/>
              <w:marTop w:val="0"/>
              <w:marBottom w:val="0"/>
              <w:divBdr>
                <w:top w:val="none" w:sz="0" w:space="0" w:color="auto"/>
                <w:left w:val="none" w:sz="0" w:space="0" w:color="auto"/>
                <w:bottom w:val="none" w:sz="0" w:space="0" w:color="auto"/>
                <w:right w:val="none" w:sz="0" w:space="0" w:color="auto"/>
              </w:divBdr>
            </w:div>
            <w:div w:id="1795902993">
              <w:marLeft w:val="0"/>
              <w:marRight w:val="0"/>
              <w:marTop w:val="0"/>
              <w:marBottom w:val="0"/>
              <w:divBdr>
                <w:top w:val="none" w:sz="0" w:space="0" w:color="auto"/>
                <w:left w:val="none" w:sz="0" w:space="0" w:color="auto"/>
                <w:bottom w:val="none" w:sz="0" w:space="0" w:color="auto"/>
                <w:right w:val="none" w:sz="0" w:space="0" w:color="auto"/>
              </w:divBdr>
            </w:div>
            <w:div w:id="1906259870">
              <w:marLeft w:val="0"/>
              <w:marRight w:val="0"/>
              <w:marTop w:val="0"/>
              <w:marBottom w:val="0"/>
              <w:divBdr>
                <w:top w:val="none" w:sz="0" w:space="0" w:color="auto"/>
                <w:left w:val="none" w:sz="0" w:space="0" w:color="auto"/>
                <w:bottom w:val="none" w:sz="0" w:space="0" w:color="auto"/>
                <w:right w:val="none" w:sz="0" w:space="0" w:color="auto"/>
              </w:divBdr>
            </w:div>
            <w:div w:id="1359547650">
              <w:marLeft w:val="0"/>
              <w:marRight w:val="0"/>
              <w:marTop w:val="0"/>
              <w:marBottom w:val="0"/>
              <w:divBdr>
                <w:top w:val="none" w:sz="0" w:space="0" w:color="auto"/>
                <w:left w:val="none" w:sz="0" w:space="0" w:color="auto"/>
                <w:bottom w:val="none" w:sz="0" w:space="0" w:color="auto"/>
                <w:right w:val="none" w:sz="0" w:space="0" w:color="auto"/>
              </w:divBdr>
            </w:div>
            <w:div w:id="315452000">
              <w:marLeft w:val="0"/>
              <w:marRight w:val="0"/>
              <w:marTop w:val="0"/>
              <w:marBottom w:val="0"/>
              <w:divBdr>
                <w:top w:val="none" w:sz="0" w:space="0" w:color="auto"/>
                <w:left w:val="none" w:sz="0" w:space="0" w:color="auto"/>
                <w:bottom w:val="none" w:sz="0" w:space="0" w:color="auto"/>
                <w:right w:val="none" w:sz="0" w:space="0" w:color="auto"/>
              </w:divBdr>
            </w:div>
            <w:div w:id="253517350">
              <w:marLeft w:val="0"/>
              <w:marRight w:val="0"/>
              <w:marTop w:val="0"/>
              <w:marBottom w:val="0"/>
              <w:divBdr>
                <w:top w:val="none" w:sz="0" w:space="0" w:color="auto"/>
                <w:left w:val="none" w:sz="0" w:space="0" w:color="auto"/>
                <w:bottom w:val="none" w:sz="0" w:space="0" w:color="auto"/>
                <w:right w:val="none" w:sz="0" w:space="0" w:color="auto"/>
              </w:divBdr>
            </w:div>
            <w:div w:id="1812821905">
              <w:marLeft w:val="0"/>
              <w:marRight w:val="0"/>
              <w:marTop w:val="0"/>
              <w:marBottom w:val="0"/>
              <w:divBdr>
                <w:top w:val="none" w:sz="0" w:space="0" w:color="auto"/>
                <w:left w:val="none" w:sz="0" w:space="0" w:color="auto"/>
                <w:bottom w:val="none" w:sz="0" w:space="0" w:color="auto"/>
                <w:right w:val="none" w:sz="0" w:space="0" w:color="auto"/>
              </w:divBdr>
            </w:div>
            <w:div w:id="593633420">
              <w:marLeft w:val="0"/>
              <w:marRight w:val="0"/>
              <w:marTop w:val="0"/>
              <w:marBottom w:val="0"/>
              <w:divBdr>
                <w:top w:val="none" w:sz="0" w:space="0" w:color="auto"/>
                <w:left w:val="none" w:sz="0" w:space="0" w:color="auto"/>
                <w:bottom w:val="none" w:sz="0" w:space="0" w:color="auto"/>
                <w:right w:val="none" w:sz="0" w:space="0" w:color="auto"/>
              </w:divBdr>
            </w:div>
            <w:div w:id="820535360">
              <w:marLeft w:val="0"/>
              <w:marRight w:val="0"/>
              <w:marTop w:val="0"/>
              <w:marBottom w:val="0"/>
              <w:divBdr>
                <w:top w:val="none" w:sz="0" w:space="0" w:color="auto"/>
                <w:left w:val="none" w:sz="0" w:space="0" w:color="auto"/>
                <w:bottom w:val="none" w:sz="0" w:space="0" w:color="auto"/>
                <w:right w:val="none" w:sz="0" w:space="0" w:color="auto"/>
              </w:divBdr>
            </w:div>
            <w:div w:id="292058499">
              <w:marLeft w:val="0"/>
              <w:marRight w:val="0"/>
              <w:marTop w:val="0"/>
              <w:marBottom w:val="0"/>
              <w:divBdr>
                <w:top w:val="none" w:sz="0" w:space="0" w:color="auto"/>
                <w:left w:val="none" w:sz="0" w:space="0" w:color="auto"/>
                <w:bottom w:val="none" w:sz="0" w:space="0" w:color="auto"/>
                <w:right w:val="none" w:sz="0" w:space="0" w:color="auto"/>
              </w:divBdr>
            </w:div>
            <w:div w:id="1468744371">
              <w:marLeft w:val="0"/>
              <w:marRight w:val="0"/>
              <w:marTop w:val="0"/>
              <w:marBottom w:val="0"/>
              <w:divBdr>
                <w:top w:val="none" w:sz="0" w:space="0" w:color="auto"/>
                <w:left w:val="none" w:sz="0" w:space="0" w:color="auto"/>
                <w:bottom w:val="none" w:sz="0" w:space="0" w:color="auto"/>
                <w:right w:val="none" w:sz="0" w:space="0" w:color="auto"/>
              </w:divBdr>
            </w:div>
            <w:div w:id="1512572746">
              <w:marLeft w:val="0"/>
              <w:marRight w:val="0"/>
              <w:marTop w:val="0"/>
              <w:marBottom w:val="0"/>
              <w:divBdr>
                <w:top w:val="none" w:sz="0" w:space="0" w:color="auto"/>
                <w:left w:val="none" w:sz="0" w:space="0" w:color="auto"/>
                <w:bottom w:val="none" w:sz="0" w:space="0" w:color="auto"/>
                <w:right w:val="none" w:sz="0" w:space="0" w:color="auto"/>
              </w:divBdr>
            </w:div>
            <w:div w:id="699820103">
              <w:marLeft w:val="0"/>
              <w:marRight w:val="0"/>
              <w:marTop w:val="0"/>
              <w:marBottom w:val="0"/>
              <w:divBdr>
                <w:top w:val="none" w:sz="0" w:space="0" w:color="auto"/>
                <w:left w:val="none" w:sz="0" w:space="0" w:color="auto"/>
                <w:bottom w:val="none" w:sz="0" w:space="0" w:color="auto"/>
                <w:right w:val="none" w:sz="0" w:space="0" w:color="auto"/>
              </w:divBdr>
            </w:div>
            <w:div w:id="485626801">
              <w:marLeft w:val="0"/>
              <w:marRight w:val="0"/>
              <w:marTop w:val="0"/>
              <w:marBottom w:val="0"/>
              <w:divBdr>
                <w:top w:val="none" w:sz="0" w:space="0" w:color="auto"/>
                <w:left w:val="none" w:sz="0" w:space="0" w:color="auto"/>
                <w:bottom w:val="none" w:sz="0" w:space="0" w:color="auto"/>
                <w:right w:val="none" w:sz="0" w:space="0" w:color="auto"/>
              </w:divBdr>
            </w:div>
            <w:div w:id="1749419073">
              <w:marLeft w:val="0"/>
              <w:marRight w:val="0"/>
              <w:marTop w:val="0"/>
              <w:marBottom w:val="0"/>
              <w:divBdr>
                <w:top w:val="none" w:sz="0" w:space="0" w:color="auto"/>
                <w:left w:val="none" w:sz="0" w:space="0" w:color="auto"/>
                <w:bottom w:val="none" w:sz="0" w:space="0" w:color="auto"/>
                <w:right w:val="none" w:sz="0" w:space="0" w:color="auto"/>
              </w:divBdr>
            </w:div>
            <w:div w:id="804811899">
              <w:marLeft w:val="0"/>
              <w:marRight w:val="0"/>
              <w:marTop w:val="0"/>
              <w:marBottom w:val="0"/>
              <w:divBdr>
                <w:top w:val="none" w:sz="0" w:space="0" w:color="auto"/>
                <w:left w:val="none" w:sz="0" w:space="0" w:color="auto"/>
                <w:bottom w:val="none" w:sz="0" w:space="0" w:color="auto"/>
                <w:right w:val="none" w:sz="0" w:space="0" w:color="auto"/>
              </w:divBdr>
            </w:div>
            <w:div w:id="1169179205">
              <w:marLeft w:val="0"/>
              <w:marRight w:val="0"/>
              <w:marTop w:val="0"/>
              <w:marBottom w:val="0"/>
              <w:divBdr>
                <w:top w:val="none" w:sz="0" w:space="0" w:color="auto"/>
                <w:left w:val="none" w:sz="0" w:space="0" w:color="auto"/>
                <w:bottom w:val="none" w:sz="0" w:space="0" w:color="auto"/>
                <w:right w:val="none" w:sz="0" w:space="0" w:color="auto"/>
              </w:divBdr>
            </w:div>
            <w:div w:id="1969822682">
              <w:marLeft w:val="0"/>
              <w:marRight w:val="0"/>
              <w:marTop w:val="0"/>
              <w:marBottom w:val="0"/>
              <w:divBdr>
                <w:top w:val="none" w:sz="0" w:space="0" w:color="auto"/>
                <w:left w:val="none" w:sz="0" w:space="0" w:color="auto"/>
                <w:bottom w:val="none" w:sz="0" w:space="0" w:color="auto"/>
                <w:right w:val="none" w:sz="0" w:space="0" w:color="auto"/>
              </w:divBdr>
            </w:div>
            <w:div w:id="389310640">
              <w:marLeft w:val="0"/>
              <w:marRight w:val="0"/>
              <w:marTop w:val="0"/>
              <w:marBottom w:val="0"/>
              <w:divBdr>
                <w:top w:val="none" w:sz="0" w:space="0" w:color="auto"/>
                <w:left w:val="none" w:sz="0" w:space="0" w:color="auto"/>
                <w:bottom w:val="none" w:sz="0" w:space="0" w:color="auto"/>
                <w:right w:val="none" w:sz="0" w:space="0" w:color="auto"/>
              </w:divBdr>
            </w:div>
            <w:div w:id="13497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2374">
      <w:bodyDiv w:val="1"/>
      <w:marLeft w:val="0"/>
      <w:marRight w:val="0"/>
      <w:marTop w:val="0"/>
      <w:marBottom w:val="0"/>
      <w:divBdr>
        <w:top w:val="none" w:sz="0" w:space="0" w:color="auto"/>
        <w:left w:val="none" w:sz="0" w:space="0" w:color="auto"/>
        <w:bottom w:val="none" w:sz="0" w:space="0" w:color="auto"/>
        <w:right w:val="none" w:sz="0" w:space="0" w:color="auto"/>
      </w:divBdr>
      <w:divsChild>
        <w:div w:id="1650358007">
          <w:marLeft w:val="0"/>
          <w:marRight w:val="0"/>
          <w:marTop w:val="0"/>
          <w:marBottom w:val="0"/>
          <w:divBdr>
            <w:top w:val="none" w:sz="0" w:space="0" w:color="auto"/>
            <w:left w:val="none" w:sz="0" w:space="0" w:color="auto"/>
            <w:bottom w:val="none" w:sz="0" w:space="0" w:color="auto"/>
            <w:right w:val="none" w:sz="0" w:space="0" w:color="auto"/>
          </w:divBdr>
          <w:divsChild>
            <w:div w:id="1201168398">
              <w:marLeft w:val="0"/>
              <w:marRight w:val="0"/>
              <w:marTop w:val="0"/>
              <w:marBottom w:val="0"/>
              <w:divBdr>
                <w:top w:val="none" w:sz="0" w:space="0" w:color="auto"/>
                <w:left w:val="none" w:sz="0" w:space="0" w:color="auto"/>
                <w:bottom w:val="none" w:sz="0" w:space="0" w:color="auto"/>
                <w:right w:val="none" w:sz="0" w:space="0" w:color="auto"/>
              </w:divBdr>
            </w:div>
            <w:div w:id="561715419">
              <w:marLeft w:val="0"/>
              <w:marRight w:val="0"/>
              <w:marTop w:val="0"/>
              <w:marBottom w:val="0"/>
              <w:divBdr>
                <w:top w:val="none" w:sz="0" w:space="0" w:color="auto"/>
                <w:left w:val="none" w:sz="0" w:space="0" w:color="auto"/>
                <w:bottom w:val="none" w:sz="0" w:space="0" w:color="auto"/>
                <w:right w:val="none" w:sz="0" w:space="0" w:color="auto"/>
              </w:divBdr>
            </w:div>
            <w:div w:id="644816659">
              <w:marLeft w:val="0"/>
              <w:marRight w:val="0"/>
              <w:marTop w:val="0"/>
              <w:marBottom w:val="0"/>
              <w:divBdr>
                <w:top w:val="none" w:sz="0" w:space="0" w:color="auto"/>
                <w:left w:val="none" w:sz="0" w:space="0" w:color="auto"/>
                <w:bottom w:val="none" w:sz="0" w:space="0" w:color="auto"/>
                <w:right w:val="none" w:sz="0" w:space="0" w:color="auto"/>
              </w:divBdr>
            </w:div>
            <w:div w:id="720399012">
              <w:marLeft w:val="0"/>
              <w:marRight w:val="0"/>
              <w:marTop w:val="0"/>
              <w:marBottom w:val="0"/>
              <w:divBdr>
                <w:top w:val="none" w:sz="0" w:space="0" w:color="auto"/>
                <w:left w:val="none" w:sz="0" w:space="0" w:color="auto"/>
                <w:bottom w:val="none" w:sz="0" w:space="0" w:color="auto"/>
                <w:right w:val="none" w:sz="0" w:space="0" w:color="auto"/>
              </w:divBdr>
            </w:div>
            <w:div w:id="1148211659">
              <w:marLeft w:val="0"/>
              <w:marRight w:val="0"/>
              <w:marTop w:val="0"/>
              <w:marBottom w:val="0"/>
              <w:divBdr>
                <w:top w:val="none" w:sz="0" w:space="0" w:color="auto"/>
                <w:left w:val="none" w:sz="0" w:space="0" w:color="auto"/>
                <w:bottom w:val="none" w:sz="0" w:space="0" w:color="auto"/>
                <w:right w:val="none" w:sz="0" w:space="0" w:color="auto"/>
              </w:divBdr>
            </w:div>
            <w:div w:id="19289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290">
      <w:bodyDiv w:val="1"/>
      <w:marLeft w:val="0"/>
      <w:marRight w:val="0"/>
      <w:marTop w:val="0"/>
      <w:marBottom w:val="0"/>
      <w:divBdr>
        <w:top w:val="none" w:sz="0" w:space="0" w:color="auto"/>
        <w:left w:val="none" w:sz="0" w:space="0" w:color="auto"/>
        <w:bottom w:val="none" w:sz="0" w:space="0" w:color="auto"/>
        <w:right w:val="none" w:sz="0" w:space="0" w:color="auto"/>
      </w:divBdr>
    </w:div>
    <w:div w:id="158890711">
      <w:bodyDiv w:val="1"/>
      <w:marLeft w:val="0"/>
      <w:marRight w:val="0"/>
      <w:marTop w:val="0"/>
      <w:marBottom w:val="0"/>
      <w:divBdr>
        <w:top w:val="none" w:sz="0" w:space="0" w:color="auto"/>
        <w:left w:val="none" w:sz="0" w:space="0" w:color="auto"/>
        <w:bottom w:val="none" w:sz="0" w:space="0" w:color="auto"/>
        <w:right w:val="none" w:sz="0" w:space="0" w:color="auto"/>
      </w:divBdr>
    </w:div>
    <w:div w:id="186675653">
      <w:bodyDiv w:val="1"/>
      <w:marLeft w:val="0"/>
      <w:marRight w:val="0"/>
      <w:marTop w:val="0"/>
      <w:marBottom w:val="0"/>
      <w:divBdr>
        <w:top w:val="none" w:sz="0" w:space="0" w:color="auto"/>
        <w:left w:val="none" w:sz="0" w:space="0" w:color="auto"/>
        <w:bottom w:val="none" w:sz="0" w:space="0" w:color="auto"/>
        <w:right w:val="none" w:sz="0" w:space="0" w:color="auto"/>
      </w:divBdr>
    </w:div>
    <w:div w:id="191574302">
      <w:bodyDiv w:val="1"/>
      <w:marLeft w:val="0"/>
      <w:marRight w:val="0"/>
      <w:marTop w:val="0"/>
      <w:marBottom w:val="0"/>
      <w:divBdr>
        <w:top w:val="none" w:sz="0" w:space="0" w:color="auto"/>
        <w:left w:val="none" w:sz="0" w:space="0" w:color="auto"/>
        <w:bottom w:val="none" w:sz="0" w:space="0" w:color="auto"/>
        <w:right w:val="none" w:sz="0" w:space="0" w:color="auto"/>
      </w:divBdr>
    </w:div>
    <w:div w:id="252709970">
      <w:bodyDiv w:val="1"/>
      <w:marLeft w:val="0"/>
      <w:marRight w:val="0"/>
      <w:marTop w:val="0"/>
      <w:marBottom w:val="0"/>
      <w:divBdr>
        <w:top w:val="none" w:sz="0" w:space="0" w:color="auto"/>
        <w:left w:val="none" w:sz="0" w:space="0" w:color="auto"/>
        <w:bottom w:val="none" w:sz="0" w:space="0" w:color="auto"/>
        <w:right w:val="none" w:sz="0" w:space="0" w:color="auto"/>
      </w:divBdr>
    </w:div>
    <w:div w:id="253631623">
      <w:bodyDiv w:val="1"/>
      <w:marLeft w:val="0"/>
      <w:marRight w:val="0"/>
      <w:marTop w:val="0"/>
      <w:marBottom w:val="0"/>
      <w:divBdr>
        <w:top w:val="none" w:sz="0" w:space="0" w:color="auto"/>
        <w:left w:val="none" w:sz="0" w:space="0" w:color="auto"/>
        <w:bottom w:val="none" w:sz="0" w:space="0" w:color="auto"/>
        <w:right w:val="none" w:sz="0" w:space="0" w:color="auto"/>
      </w:divBdr>
    </w:div>
    <w:div w:id="266088073">
      <w:bodyDiv w:val="1"/>
      <w:marLeft w:val="0"/>
      <w:marRight w:val="0"/>
      <w:marTop w:val="0"/>
      <w:marBottom w:val="0"/>
      <w:divBdr>
        <w:top w:val="none" w:sz="0" w:space="0" w:color="auto"/>
        <w:left w:val="none" w:sz="0" w:space="0" w:color="auto"/>
        <w:bottom w:val="none" w:sz="0" w:space="0" w:color="auto"/>
        <w:right w:val="none" w:sz="0" w:space="0" w:color="auto"/>
      </w:divBdr>
    </w:div>
    <w:div w:id="299501449">
      <w:bodyDiv w:val="1"/>
      <w:marLeft w:val="0"/>
      <w:marRight w:val="0"/>
      <w:marTop w:val="0"/>
      <w:marBottom w:val="0"/>
      <w:divBdr>
        <w:top w:val="none" w:sz="0" w:space="0" w:color="auto"/>
        <w:left w:val="none" w:sz="0" w:space="0" w:color="auto"/>
        <w:bottom w:val="none" w:sz="0" w:space="0" w:color="auto"/>
        <w:right w:val="none" w:sz="0" w:space="0" w:color="auto"/>
      </w:divBdr>
    </w:div>
    <w:div w:id="314922312">
      <w:bodyDiv w:val="1"/>
      <w:marLeft w:val="0"/>
      <w:marRight w:val="0"/>
      <w:marTop w:val="0"/>
      <w:marBottom w:val="0"/>
      <w:divBdr>
        <w:top w:val="none" w:sz="0" w:space="0" w:color="auto"/>
        <w:left w:val="none" w:sz="0" w:space="0" w:color="auto"/>
        <w:bottom w:val="none" w:sz="0" w:space="0" w:color="auto"/>
        <w:right w:val="none" w:sz="0" w:space="0" w:color="auto"/>
      </w:divBdr>
    </w:div>
    <w:div w:id="407844022">
      <w:bodyDiv w:val="1"/>
      <w:marLeft w:val="0"/>
      <w:marRight w:val="0"/>
      <w:marTop w:val="0"/>
      <w:marBottom w:val="0"/>
      <w:divBdr>
        <w:top w:val="none" w:sz="0" w:space="0" w:color="auto"/>
        <w:left w:val="none" w:sz="0" w:space="0" w:color="auto"/>
        <w:bottom w:val="none" w:sz="0" w:space="0" w:color="auto"/>
        <w:right w:val="none" w:sz="0" w:space="0" w:color="auto"/>
      </w:divBdr>
    </w:div>
    <w:div w:id="537400922">
      <w:bodyDiv w:val="1"/>
      <w:marLeft w:val="0"/>
      <w:marRight w:val="0"/>
      <w:marTop w:val="0"/>
      <w:marBottom w:val="0"/>
      <w:divBdr>
        <w:top w:val="none" w:sz="0" w:space="0" w:color="auto"/>
        <w:left w:val="none" w:sz="0" w:space="0" w:color="auto"/>
        <w:bottom w:val="none" w:sz="0" w:space="0" w:color="auto"/>
        <w:right w:val="none" w:sz="0" w:space="0" w:color="auto"/>
      </w:divBdr>
    </w:div>
    <w:div w:id="729420961">
      <w:bodyDiv w:val="1"/>
      <w:marLeft w:val="0"/>
      <w:marRight w:val="0"/>
      <w:marTop w:val="0"/>
      <w:marBottom w:val="0"/>
      <w:divBdr>
        <w:top w:val="none" w:sz="0" w:space="0" w:color="auto"/>
        <w:left w:val="none" w:sz="0" w:space="0" w:color="auto"/>
        <w:bottom w:val="none" w:sz="0" w:space="0" w:color="auto"/>
        <w:right w:val="none" w:sz="0" w:space="0" w:color="auto"/>
      </w:divBdr>
    </w:div>
    <w:div w:id="823668056">
      <w:bodyDiv w:val="1"/>
      <w:marLeft w:val="0"/>
      <w:marRight w:val="0"/>
      <w:marTop w:val="0"/>
      <w:marBottom w:val="0"/>
      <w:divBdr>
        <w:top w:val="none" w:sz="0" w:space="0" w:color="auto"/>
        <w:left w:val="none" w:sz="0" w:space="0" w:color="auto"/>
        <w:bottom w:val="none" w:sz="0" w:space="0" w:color="auto"/>
        <w:right w:val="none" w:sz="0" w:space="0" w:color="auto"/>
      </w:divBdr>
    </w:div>
    <w:div w:id="884952058">
      <w:bodyDiv w:val="1"/>
      <w:marLeft w:val="0"/>
      <w:marRight w:val="0"/>
      <w:marTop w:val="0"/>
      <w:marBottom w:val="0"/>
      <w:divBdr>
        <w:top w:val="none" w:sz="0" w:space="0" w:color="auto"/>
        <w:left w:val="none" w:sz="0" w:space="0" w:color="auto"/>
        <w:bottom w:val="none" w:sz="0" w:space="0" w:color="auto"/>
        <w:right w:val="none" w:sz="0" w:space="0" w:color="auto"/>
      </w:divBdr>
    </w:div>
    <w:div w:id="902565409">
      <w:bodyDiv w:val="1"/>
      <w:marLeft w:val="0"/>
      <w:marRight w:val="0"/>
      <w:marTop w:val="0"/>
      <w:marBottom w:val="0"/>
      <w:divBdr>
        <w:top w:val="none" w:sz="0" w:space="0" w:color="auto"/>
        <w:left w:val="none" w:sz="0" w:space="0" w:color="auto"/>
        <w:bottom w:val="none" w:sz="0" w:space="0" w:color="auto"/>
        <w:right w:val="none" w:sz="0" w:space="0" w:color="auto"/>
      </w:divBdr>
    </w:div>
    <w:div w:id="1114443595">
      <w:bodyDiv w:val="1"/>
      <w:marLeft w:val="0"/>
      <w:marRight w:val="0"/>
      <w:marTop w:val="0"/>
      <w:marBottom w:val="0"/>
      <w:divBdr>
        <w:top w:val="none" w:sz="0" w:space="0" w:color="auto"/>
        <w:left w:val="none" w:sz="0" w:space="0" w:color="auto"/>
        <w:bottom w:val="none" w:sz="0" w:space="0" w:color="auto"/>
        <w:right w:val="none" w:sz="0" w:space="0" w:color="auto"/>
      </w:divBdr>
    </w:div>
    <w:div w:id="1133866482">
      <w:bodyDiv w:val="1"/>
      <w:marLeft w:val="0"/>
      <w:marRight w:val="0"/>
      <w:marTop w:val="0"/>
      <w:marBottom w:val="0"/>
      <w:divBdr>
        <w:top w:val="none" w:sz="0" w:space="0" w:color="auto"/>
        <w:left w:val="none" w:sz="0" w:space="0" w:color="auto"/>
        <w:bottom w:val="none" w:sz="0" w:space="0" w:color="auto"/>
        <w:right w:val="none" w:sz="0" w:space="0" w:color="auto"/>
      </w:divBdr>
    </w:div>
    <w:div w:id="1254168334">
      <w:bodyDiv w:val="1"/>
      <w:marLeft w:val="0"/>
      <w:marRight w:val="0"/>
      <w:marTop w:val="0"/>
      <w:marBottom w:val="0"/>
      <w:divBdr>
        <w:top w:val="none" w:sz="0" w:space="0" w:color="auto"/>
        <w:left w:val="none" w:sz="0" w:space="0" w:color="auto"/>
        <w:bottom w:val="none" w:sz="0" w:space="0" w:color="auto"/>
        <w:right w:val="none" w:sz="0" w:space="0" w:color="auto"/>
      </w:divBdr>
    </w:div>
    <w:div w:id="1387991518">
      <w:bodyDiv w:val="1"/>
      <w:marLeft w:val="0"/>
      <w:marRight w:val="0"/>
      <w:marTop w:val="0"/>
      <w:marBottom w:val="0"/>
      <w:divBdr>
        <w:top w:val="none" w:sz="0" w:space="0" w:color="auto"/>
        <w:left w:val="none" w:sz="0" w:space="0" w:color="auto"/>
        <w:bottom w:val="none" w:sz="0" w:space="0" w:color="auto"/>
        <w:right w:val="none" w:sz="0" w:space="0" w:color="auto"/>
      </w:divBdr>
    </w:div>
    <w:div w:id="1398361043">
      <w:bodyDiv w:val="1"/>
      <w:marLeft w:val="0"/>
      <w:marRight w:val="0"/>
      <w:marTop w:val="0"/>
      <w:marBottom w:val="0"/>
      <w:divBdr>
        <w:top w:val="none" w:sz="0" w:space="0" w:color="auto"/>
        <w:left w:val="none" w:sz="0" w:space="0" w:color="auto"/>
        <w:bottom w:val="none" w:sz="0" w:space="0" w:color="auto"/>
        <w:right w:val="none" w:sz="0" w:space="0" w:color="auto"/>
      </w:divBdr>
    </w:div>
    <w:div w:id="1590432276">
      <w:bodyDiv w:val="1"/>
      <w:marLeft w:val="0"/>
      <w:marRight w:val="0"/>
      <w:marTop w:val="0"/>
      <w:marBottom w:val="0"/>
      <w:divBdr>
        <w:top w:val="none" w:sz="0" w:space="0" w:color="auto"/>
        <w:left w:val="none" w:sz="0" w:space="0" w:color="auto"/>
        <w:bottom w:val="none" w:sz="0" w:space="0" w:color="auto"/>
        <w:right w:val="none" w:sz="0" w:space="0" w:color="auto"/>
      </w:divBdr>
    </w:div>
    <w:div w:id="1730568680">
      <w:bodyDiv w:val="1"/>
      <w:marLeft w:val="0"/>
      <w:marRight w:val="0"/>
      <w:marTop w:val="0"/>
      <w:marBottom w:val="0"/>
      <w:divBdr>
        <w:top w:val="none" w:sz="0" w:space="0" w:color="auto"/>
        <w:left w:val="none" w:sz="0" w:space="0" w:color="auto"/>
        <w:bottom w:val="none" w:sz="0" w:space="0" w:color="auto"/>
        <w:right w:val="none" w:sz="0" w:space="0" w:color="auto"/>
      </w:divBdr>
    </w:div>
    <w:div w:id="1824155796">
      <w:bodyDiv w:val="1"/>
      <w:marLeft w:val="0"/>
      <w:marRight w:val="0"/>
      <w:marTop w:val="0"/>
      <w:marBottom w:val="0"/>
      <w:divBdr>
        <w:top w:val="none" w:sz="0" w:space="0" w:color="auto"/>
        <w:left w:val="none" w:sz="0" w:space="0" w:color="auto"/>
        <w:bottom w:val="none" w:sz="0" w:space="0" w:color="auto"/>
        <w:right w:val="none" w:sz="0" w:space="0" w:color="auto"/>
      </w:divBdr>
      <w:divsChild>
        <w:div w:id="818959609">
          <w:marLeft w:val="0"/>
          <w:marRight w:val="0"/>
          <w:marTop w:val="0"/>
          <w:marBottom w:val="0"/>
          <w:divBdr>
            <w:top w:val="none" w:sz="0" w:space="0" w:color="auto"/>
            <w:left w:val="none" w:sz="0" w:space="0" w:color="auto"/>
            <w:bottom w:val="none" w:sz="0" w:space="0" w:color="auto"/>
            <w:right w:val="none" w:sz="0" w:space="0" w:color="auto"/>
          </w:divBdr>
          <w:divsChild>
            <w:div w:id="723680089">
              <w:marLeft w:val="0"/>
              <w:marRight w:val="0"/>
              <w:marTop w:val="0"/>
              <w:marBottom w:val="0"/>
              <w:divBdr>
                <w:top w:val="none" w:sz="0" w:space="0" w:color="auto"/>
                <w:left w:val="none" w:sz="0" w:space="0" w:color="auto"/>
                <w:bottom w:val="none" w:sz="0" w:space="0" w:color="auto"/>
                <w:right w:val="none" w:sz="0" w:space="0" w:color="auto"/>
              </w:divBdr>
            </w:div>
            <w:div w:id="1147742042">
              <w:marLeft w:val="0"/>
              <w:marRight w:val="0"/>
              <w:marTop w:val="0"/>
              <w:marBottom w:val="0"/>
              <w:divBdr>
                <w:top w:val="none" w:sz="0" w:space="0" w:color="auto"/>
                <w:left w:val="none" w:sz="0" w:space="0" w:color="auto"/>
                <w:bottom w:val="none" w:sz="0" w:space="0" w:color="auto"/>
                <w:right w:val="none" w:sz="0" w:space="0" w:color="auto"/>
              </w:divBdr>
            </w:div>
            <w:div w:id="1275214909">
              <w:marLeft w:val="0"/>
              <w:marRight w:val="0"/>
              <w:marTop w:val="0"/>
              <w:marBottom w:val="0"/>
              <w:divBdr>
                <w:top w:val="none" w:sz="0" w:space="0" w:color="auto"/>
                <w:left w:val="none" w:sz="0" w:space="0" w:color="auto"/>
                <w:bottom w:val="none" w:sz="0" w:space="0" w:color="auto"/>
                <w:right w:val="none" w:sz="0" w:space="0" w:color="auto"/>
              </w:divBdr>
            </w:div>
            <w:div w:id="2086299311">
              <w:marLeft w:val="0"/>
              <w:marRight w:val="0"/>
              <w:marTop w:val="0"/>
              <w:marBottom w:val="0"/>
              <w:divBdr>
                <w:top w:val="none" w:sz="0" w:space="0" w:color="auto"/>
                <w:left w:val="none" w:sz="0" w:space="0" w:color="auto"/>
                <w:bottom w:val="none" w:sz="0" w:space="0" w:color="auto"/>
                <w:right w:val="none" w:sz="0" w:space="0" w:color="auto"/>
              </w:divBdr>
            </w:div>
            <w:div w:id="1598320559">
              <w:marLeft w:val="0"/>
              <w:marRight w:val="0"/>
              <w:marTop w:val="0"/>
              <w:marBottom w:val="0"/>
              <w:divBdr>
                <w:top w:val="none" w:sz="0" w:space="0" w:color="auto"/>
                <w:left w:val="none" w:sz="0" w:space="0" w:color="auto"/>
                <w:bottom w:val="none" w:sz="0" w:space="0" w:color="auto"/>
                <w:right w:val="none" w:sz="0" w:space="0" w:color="auto"/>
              </w:divBdr>
            </w:div>
            <w:div w:id="1139226933">
              <w:marLeft w:val="0"/>
              <w:marRight w:val="0"/>
              <w:marTop w:val="0"/>
              <w:marBottom w:val="0"/>
              <w:divBdr>
                <w:top w:val="none" w:sz="0" w:space="0" w:color="auto"/>
                <w:left w:val="none" w:sz="0" w:space="0" w:color="auto"/>
                <w:bottom w:val="none" w:sz="0" w:space="0" w:color="auto"/>
                <w:right w:val="none" w:sz="0" w:space="0" w:color="auto"/>
              </w:divBdr>
            </w:div>
            <w:div w:id="1274289307">
              <w:marLeft w:val="0"/>
              <w:marRight w:val="0"/>
              <w:marTop w:val="0"/>
              <w:marBottom w:val="0"/>
              <w:divBdr>
                <w:top w:val="none" w:sz="0" w:space="0" w:color="auto"/>
                <w:left w:val="none" w:sz="0" w:space="0" w:color="auto"/>
                <w:bottom w:val="none" w:sz="0" w:space="0" w:color="auto"/>
                <w:right w:val="none" w:sz="0" w:space="0" w:color="auto"/>
              </w:divBdr>
            </w:div>
            <w:div w:id="1802765729">
              <w:marLeft w:val="0"/>
              <w:marRight w:val="0"/>
              <w:marTop w:val="0"/>
              <w:marBottom w:val="0"/>
              <w:divBdr>
                <w:top w:val="none" w:sz="0" w:space="0" w:color="auto"/>
                <w:left w:val="none" w:sz="0" w:space="0" w:color="auto"/>
                <w:bottom w:val="none" w:sz="0" w:space="0" w:color="auto"/>
                <w:right w:val="none" w:sz="0" w:space="0" w:color="auto"/>
              </w:divBdr>
            </w:div>
            <w:div w:id="213809535">
              <w:marLeft w:val="0"/>
              <w:marRight w:val="0"/>
              <w:marTop w:val="0"/>
              <w:marBottom w:val="0"/>
              <w:divBdr>
                <w:top w:val="none" w:sz="0" w:space="0" w:color="auto"/>
                <w:left w:val="none" w:sz="0" w:space="0" w:color="auto"/>
                <w:bottom w:val="none" w:sz="0" w:space="0" w:color="auto"/>
                <w:right w:val="none" w:sz="0" w:space="0" w:color="auto"/>
              </w:divBdr>
            </w:div>
            <w:div w:id="1008871047">
              <w:marLeft w:val="0"/>
              <w:marRight w:val="0"/>
              <w:marTop w:val="0"/>
              <w:marBottom w:val="0"/>
              <w:divBdr>
                <w:top w:val="none" w:sz="0" w:space="0" w:color="auto"/>
                <w:left w:val="none" w:sz="0" w:space="0" w:color="auto"/>
                <w:bottom w:val="none" w:sz="0" w:space="0" w:color="auto"/>
                <w:right w:val="none" w:sz="0" w:space="0" w:color="auto"/>
              </w:divBdr>
            </w:div>
            <w:div w:id="279920182">
              <w:marLeft w:val="0"/>
              <w:marRight w:val="0"/>
              <w:marTop w:val="0"/>
              <w:marBottom w:val="0"/>
              <w:divBdr>
                <w:top w:val="none" w:sz="0" w:space="0" w:color="auto"/>
                <w:left w:val="none" w:sz="0" w:space="0" w:color="auto"/>
                <w:bottom w:val="none" w:sz="0" w:space="0" w:color="auto"/>
                <w:right w:val="none" w:sz="0" w:space="0" w:color="auto"/>
              </w:divBdr>
            </w:div>
            <w:div w:id="1148520941">
              <w:marLeft w:val="0"/>
              <w:marRight w:val="0"/>
              <w:marTop w:val="0"/>
              <w:marBottom w:val="0"/>
              <w:divBdr>
                <w:top w:val="none" w:sz="0" w:space="0" w:color="auto"/>
                <w:left w:val="none" w:sz="0" w:space="0" w:color="auto"/>
                <w:bottom w:val="none" w:sz="0" w:space="0" w:color="auto"/>
                <w:right w:val="none" w:sz="0" w:space="0" w:color="auto"/>
              </w:divBdr>
            </w:div>
            <w:div w:id="1305504777">
              <w:marLeft w:val="0"/>
              <w:marRight w:val="0"/>
              <w:marTop w:val="0"/>
              <w:marBottom w:val="0"/>
              <w:divBdr>
                <w:top w:val="none" w:sz="0" w:space="0" w:color="auto"/>
                <w:left w:val="none" w:sz="0" w:space="0" w:color="auto"/>
                <w:bottom w:val="none" w:sz="0" w:space="0" w:color="auto"/>
                <w:right w:val="none" w:sz="0" w:space="0" w:color="auto"/>
              </w:divBdr>
            </w:div>
            <w:div w:id="1280724339">
              <w:marLeft w:val="0"/>
              <w:marRight w:val="0"/>
              <w:marTop w:val="0"/>
              <w:marBottom w:val="0"/>
              <w:divBdr>
                <w:top w:val="none" w:sz="0" w:space="0" w:color="auto"/>
                <w:left w:val="none" w:sz="0" w:space="0" w:color="auto"/>
                <w:bottom w:val="none" w:sz="0" w:space="0" w:color="auto"/>
                <w:right w:val="none" w:sz="0" w:space="0" w:color="auto"/>
              </w:divBdr>
            </w:div>
            <w:div w:id="1402603568">
              <w:marLeft w:val="0"/>
              <w:marRight w:val="0"/>
              <w:marTop w:val="0"/>
              <w:marBottom w:val="0"/>
              <w:divBdr>
                <w:top w:val="none" w:sz="0" w:space="0" w:color="auto"/>
                <w:left w:val="none" w:sz="0" w:space="0" w:color="auto"/>
                <w:bottom w:val="none" w:sz="0" w:space="0" w:color="auto"/>
                <w:right w:val="none" w:sz="0" w:space="0" w:color="auto"/>
              </w:divBdr>
            </w:div>
            <w:div w:id="345331954">
              <w:marLeft w:val="0"/>
              <w:marRight w:val="0"/>
              <w:marTop w:val="0"/>
              <w:marBottom w:val="0"/>
              <w:divBdr>
                <w:top w:val="none" w:sz="0" w:space="0" w:color="auto"/>
                <w:left w:val="none" w:sz="0" w:space="0" w:color="auto"/>
                <w:bottom w:val="none" w:sz="0" w:space="0" w:color="auto"/>
                <w:right w:val="none" w:sz="0" w:space="0" w:color="auto"/>
              </w:divBdr>
            </w:div>
            <w:div w:id="1277833068">
              <w:marLeft w:val="0"/>
              <w:marRight w:val="0"/>
              <w:marTop w:val="0"/>
              <w:marBottom w:val="0"/>
              <w:divBdr>
                <w:top w:val="none" w:sz="0" w:space="0" w:color="auto"/>
                <w:left w:val="none" w:sz="0" w:space="0" w:color="auto"/>
                <w:bottom w:val="none" w:sz="0" w:space="0" w:color="auto"/>
                <w:right w:val="none" w:sz="0" w:space="0" w:color="auto"/>
              </w:divBdr>
            </w:div>
            <w:div w:id="1298074716">
              <w:marLeft w:val="0"/>
              <w:marRight w:val="0"/>
              <w:marTop w:val="0"/>
              <w:marBottom w:val="0"/>
              <w:divBdr>
                <w:top w:val="none" w:sz="0" w:space="0" w:color="auto"/>
                <w:left w:val="none" w:sz="0" w:space="0" w:color="auto"/>
                <w:bottom w:val="none" w:sz="0" w:space="0" w:color="auto"/>
                <w:right w:val="none" w:sz="0" w:space="0" w:color="auto"/>
              </w:divBdr>
            </w:div>
            <w:div w:id="1083255726">
              <w:marLeft w:val="0"/>
              <w:marRight w:val="0"/>
              <w:marTop w:val="0"/>
              <w:marBottom w:val="0"/>
              <w:divBdr>
                <w:top w:val="none" w:sz="0" w:space="0" w:color="auto"/>
                <w:left w:val="none" w:sz="0" w:space="0" w:color="auto"/>
                <w:bottom w:val="none" w:sz="0" w:space="0" w:color="auto"/>
                <w:right w:val="none" w:sz="0" w:space="0" w:color="auto"/>
              </w:divBdr>
            </w:div>
            <w:div w:id="1506167360">
              <w:marLeft w:val="0"/>
              <w:marRight w:val="0"/>
              <w:marTop w:val="0"/>
              <w:marBottom w:val="0"/>
              <w:divBdr>
                <w:top w:val="none" w:sz="0" w:space="0" w:color="auto"/>
                <w:left w:val="none" w:sz="0" w:space="0" w:color="auto"/>
                <w:bottom w:val="none" w:sz="0" w:space="0" w:color="auto"/>
                <w:right w:val="none" w:sz="0" w:space="0" w:color="auto"/>
              </w:divBdr>
            </w:div>
            <w:div w:id="368342990">
              <w:marLeft w:val="0"/>
              <w:marRight w:val="0"/>
              <w:marTop w:val="0"/>
              <w:marBottom w:val="0"/>
              <w:divBdr>
                <w:top w:val="none" w:sz="0" w:space="0" w:color="auto"/>
                <w:left w:val="none" w:sz="0" w:space="0" w:color="auto"/>
                <w:bottom w:val="none" w:sz="0" w:space="0" w:color="auto"/>
                <w:right w:val="none" w:sz="0" w:space="0" w:color="auto"/>
              </w:divBdr>
            </w:div>
            <w:div w:id="1017315954">
              <w:marLeft w:val="0"/>
              <w:marRight w:val="0"/>
              <w:marTop w:val="0"/>
              <w:marBottom w:val="0"/>
              <w:divBdr>
                <w:top w:val="none" w:sz="0" w:space="0" w:color="auto"/>
                <w:left w:val="none" w:sz="0" w:space="0" w:color="auto"/>
                <w:bottom w:val="none" w:sz="0" w:space="0" w:color="auto"/>
                <w:right w:val="none" w:sz="0" w:space="0" w:color="auto"/>
              </w:divBdr>
            </w:div>
            <w:div w:id="1487239921">
              <w:marLeft w:val="0"/>
              <w:marRight w:val="0"/>
              <w:marTop w:val="0"/>
              <w:marBottom w:val="0"/>
              <w:divBdr>
                <w:top w:val="none" w:sz="0" w:space="0" w:color="auto"/>
                <w:left w:val="none" w:sz="0" w:space="0" w:color="auto"/>
                <w:bottom w:val="none" w:sz="0" w:space="0" w:color="auto"/>
                <w:right w:val="none" w:sz="0" w:space="0" w:color="auto"/>
              </w:divBdr>
            </w:div>
            <w:div w:id="603345676">
              <w:marLeft w:val="0"/>
              <w:marRight w:val="0"/>
              <w:marTop w:val="0"/>
              <w:marBottom w:val="0"/>
              <w:divBdr>
                <w:top w:val="none" w:sz="0" w:space="0" w:color="auto"/>
                <w:left w:val="none" w:sz="0" w:space="0" w:color="auto"/>
                <w:bottom w:val="none" w:sz="0" w:space="0" w:color="auto"/>
                <w:right w:val="none" w:sz="0" w:space="0" w:color="auto"/>
              </w:divBdr>
            </w:div>
            <w:div w:id="466053807">
              <w:marLeft w:val="0"/>
              <w:marRight w:val="0"/>
              <w:marTop w:val="0"/>
              <w:marBottom w:val="0"/>
              <w:divBdr>
                <w:top w:val="none" w:sz="0" w:space="0" w:color="auto"/>
                <w:left w:val="none" w:sz="0" w:space="0" w:color="auto"/>
                <w:bottom w:val="none" w:sz="0" w:space="0" w:color="auto"/>
                <w:right w:val="none" w:sz="0" w:space="0" w:color="auto"/>
              </w:divBdr>
            </w:div>
            <w:div w:id="1966157207">
              <w:marLeft w:val="0"/>
              <w:marRight w:val="0"/>
              <w:marTop w:val="0"/>
              <w:marBottom w:val="0"/>
              <w:divBdr>
                <w:top w:val="none" w:sz="0" w:space="0" w:color="auto"/>
                <w:left w:val="none" w:sz="0" w:space="0" w:color="auto"/>
                <w:bottom w:val="none" w:sz="0" w:space="0" w:color="auto"/>
                <w:right w:val="none" w:sz="0" w:space="0" w:color="auto"/>
              </w:divBdr>
            </w:div>
            <w:div w:id="14112306">
              <w:marLeft w:val="0"/>
              <w:marRight w:val="0"/>
              <w:marTop w:val="0"/>
              <w:marBottom w:val="0"/>
              <w:divBdr>
                <w:top w:val="none" w:sz="0" w:space="0" w:color="auto"/>
                <w:left w:val="none" w:sz="0" w:space="0" w:color="auto"/>
                <w:bottom w:val="none" w:sz="0" w:space="0" w:color="auto"/>
                <w:right w:val="none" w:sz="0" w:space="0" w:color="auto"/>
              </w:divBdr>
            </w:div>
            <w:div w:id="1407848186">
              <w:marLeft w:val="0"/>
              <w:marRight w:val="0"/>
              <w:marTop w:val="0"/>
              <w:marBottom w:val="0"/>
              <w:divBdr>
                <w:top w:val="none" w:sz="0" w:space="0" w:color="auto"/>
                <w:left w:val="none" w:sz="0" w:space="0" w:color="auto"/>
                <w:bottom w:val="none" w:sz="0" w:space="0" w:color="auto"/>
                <w:right w:val="none" w:sz="0" w:space="0" w:color="auto"/>
              </w:divBdr>
            </w:div>
            <w:div w:id="139924951">
              <w:marLeft w:val="0"/>
              <w:marRight w:val="0"/>
              <w:marTop w:val="0"/>
              <w:marBottom w:val="0"/>
              <w:divBdr>
                <w:top w:val="none" w:sz="0" w:space="0" w:color="auto"/>
                <w:left w:val="none" w:sz="0" w:space="0" w:color="auto"/>
                <w:bottom w:val="none" w:sz="0" w:space="0" w:color="auto"/>
                <w:right w:val="none" w:sz="0" w:space="0" w:color="auto"/>
              </w:divBdr>
            </w:div>
            <w:div w:id="1504006142">
              <w:marLeft w:val="0"/>
              <w:marRight w:val="0"/>
              <w:marTop w:val="0"/>
              <w:marBottom w:val="0"/>
              <w:divBdr>
                <w:top w:val="none" w:sz="0" w:space="0" w:color="auto"/>
                <w:left w:val="none" w:sz="0" w:space="0" w:color="auto"/>
                <w:bottom w:val="none" w:sz="0" w:space="0" w:color="auto"/>
                <w:right w:val="none" w:sz="0" w:space="0" w:color="auto"/>
              </w:divBdr>
            </w:div>
            <w:div w:id="1491364103">
              <w:marLeft w:val="0"/>
              <w:marRight w:val="0"/>
              <w:marTop w:val="0"/>
              <w:marBottom w:val="0"/>
              <w:divBdr>
                <w:top w:val="none" w:sz="0" w:space="0" w:color="auto"/>
                <w:left w:val="none" w:sz="0" w:space="0" w:color="auto"/>
                <w:bottom w:val="none" w:sz="0" w:space="0" w:color="auto"/>
                <w:right w:val="none" w:sz="0" w:space="0" w:color="auto"/>
              </w:divBdr>
            </w:div>
            <w:div w:id="1224560810">
              <w:marLeft w:val="0"/>
              <w:marRight w:val="0"/>
              <w:marTop w:val="0"/>
              <w:marBottom w:val="0"/>
              <w:divBdr>
                <w:top w:val="none" w:sz="0" w:space="0" w:color="auto"/>
                <w:left w:val="none" w:sz="0" w:space="0" w:color="auto"/>
                <w:bottom w:val="none" w:sz="0" w:space="0" w:color="auto"/>
                <w:right w:val="none" w:sz="0" w:space="0" w:color="auto"/>
              </w:divBdr>
            </w:div>
            <w:div w:id="762456860">
              <w:marLeft w:val="0"/>
              <w:marRight w:val="0"/>
              <w:marTop w:val="0"/>
              <w:marBottom w:val="0"/>
              <w:divBdr>
                <w:top w:val="none" w:sz="0" w:space="0" w:color="auto"/>
                <w:left w:val="none" w:sz="0" w:space="0" w:color="auto"/>
                <w:bottom w:val="none" w:sz="0" w:space="0" w:color="auto"/>
                <w:right w:val="none" w:sz="0" w:space="0" w:color="auto"/>
              </w:divBdr>
            </w:div>
            <w:div w:id="1686009283">
              <w:marLeft w:val="0"/>
              <w:marRight w:val="0"/>
              <w:marTop w:val="0"/>
              <w:marBottom w:val="0"/>
              <w:divBdr>
                <w:top w:val="none" w:sz="0" w:space="0" w:color="auto"/>
                <w:left w:val="none" w:sz="0" w:space="0" w:color="auto"/>
                <w:bottom w:val="none" w:sz="0" w:space="0" w:color="auto"/>
                <w:right w:val="none" w:sz="0" w:space="0" w:color="auto"/>
              </w:divBdr>
            </w:div>
            <w:div w:id="1630621299">
              <w:marLeft w:val="0"/>
              <w:marRight w:val="0"/>
              <w:marTop w:val="0"/>
              <w:marBottom w:val="0"/>
              <w:divBdr>
                <w:top w:val="none" w:sz="0" w:space="0" w:color="auto"/>
                <w:left w:val="none" w:sz="0" w:space="0" w:color="auto"/>
                <w:bottom w:val="none" w:sz="0" w:space="0" w:color="auto"/>
                <w:right w:val="none" w:sz="0" w:space="0" w:color="auto"/>
              </w:divBdr>
            </w:div>
            <w:div w:id="1042940869">
              <w:marLeft w:val="0"/>
              <w:marRight w:val="0"/>
              <w:marTop w:val="0"/>
              <w:marBottom w:val="0"/>
              <w:divBdr>
                <w:top w:val="none" w:sz="0" w:space="0" w:color="auto"/>
                <w:left w:val="none" w:sz="0" w:space="0" w:color="auto"/>
                <w:bottom w:val="none" w:sz="0" w:space="0" w:color="auto"/>
                <w:right w:val="none" w:sz="0" w:space="0" w:color="auto"/>
              </w:divBdr>
            </w:div>
            <w:div w:id="749739615">
              <w:marLeft w:val="0"/>
              <w:marRight w:val="0"/>
              <w:marTop w:val="0"/>
              <w:marBottom w:val="0"/>
              <w:divBdr>
                <w:top w:val="none" w:sz="0" w:space="0" w:color="auto"/>
                <w:left w:val="none" w:sz="0" w:space="0" w:color="auto"/>
                <w:bottom w:val="none" w:sz="0" w:space="0" w:color="auto"/>
                <w:right w:val="none" w:sz="0" w:space="0" w:color="auto"/>
              </w:divBdr>
            </w:div>
            <w:div w:id="1065568140">
              <w:marLeft w:val="0"/>
              <w:marRight w:val="0"/>
              <w:marTop w:val="0"/>
              <w:marBottom w:val="0"/>
              <w:divBdr>
                <w:top w:val="none" w:sz="0" w:space="0" w:color="auto"/>
                <w:left w:val="none" w:sz="0" w:space="0" w:color="auto"/>
                <w:bottom w:val="none" w:sz="0" w:space="0" w:color="auto"/>
                <w:right w:val="none" w:sz="0" w:space="0" w:color="auto"/>
              </w:divBdr>
            </w:div>
            <w:div w:id="1735737453">
              <w:marLeft w:val="0"/>
              <w:marRight w:val="0"/>
              <w:marTop w:val="0"/>
              <w:marBottom w:val="0"/>
              <w:divBdr>
                <w:top w:val="none" w:sz="0" w:space="0" w:color="auto"/>
                <w:left w:val="none" w:sz="0" w:space="0" w:color="auto"/>
                <w:bottom w:val="none" w:sz="0" w:space="0" w:color="auto"/>
                <w:right w:val="none" w:sz="0" w:space="0" w:color="auto"/>
              </w:divBdr>
            </w:div>
            <w:div w:id="800660454">
              <w:marLeft w:val="0"/>
              <w:marRight w:val="0"/>
              <w:marTop w:val="0"/>
              <w:marBottom w:val="0"/>
              <w:divBdr>
                <w:top w:val="none" w:sz="0" w:space="0" w:color="auto"/>
                <w:left w:val="none" w:sz="0" w:space="0" w:color="auto"/>
                <w:bottom w:val="none" w:sz="0" w:space="0" w:color="auto"/>
                <w:right w:val="none" w:sz="0" w:space="0" w:color="auto"/>
              </w:divBdr>
            </w:div>
            <w:div w:id="1270970700">
              <w:marLeft w:val="0"/>
              <w:marRight w:val="0"/>
              <w:marTop w:val="0"/>
              <w:marBottom w:val="0"/>
              <w:divBdr>
                <w:top w:val="none" w:sz="0" w:space="0" w:color="auto"/>
                <w:left w:val="none" w:sz="0" w:space="0" w:color="auto"/>
                <w:bottom w:val="none" w:sz="0" w:space="0" w:color="auto"/>
                <w:right w:val="none" w:sz="0" w:space="0" w:color="auto"/>
              </w:divBdr>
            </w:div>
            <w:div w:id="53702384">
              <w:marLeft w:val="0"/>
              <w:marRight w:val="0"/>
              <w:marTop w:val="0"/>
              <w:marBottom w:val="0"/>
              <w:divBdr>
                <w:top w:val="none" w:sz="0" w:space="0" w:color="auto"/>
                <w:left w:val="none" w:sz="0" w:space="0" w:color="auto"/>
                <w:bottom w:val="none" w:sz="0" w:space="0" w:color="auto"/>
                <w:right w:val="none" w:sz="0" w:space="0" w:color="auto"/>
              </w:divBdr>
            </w:div>
            <w:div w:id="223877665">
              <w:marLeft w:val="0"/>
              <w:marRight w:val="0"/>
              <w:marTop w:val="0"/>
              <w:marBottom w:val="0"/>
              <w:divBdr>
                <w:top w:val="none" w:sz="0" w:space="0" w:color="auto"/>
                <w:left w:val="none" w:sz="0" w:space="0" w:color="auto"/>
                <w:bottom w:val="none" w:sz="0" w:space="0" w:color="auto"/>
                <w:right w:val="none" w:sz="0" w:space="0" w:color="auto"/>
              </w:divBdr>
            </w:div>
            <w:div w:id="2103911795">
              <w:marLeft w:val="0"/>
              <w:marRight w:val="0"/>
              <w:marTop w:val="0"/>
              <w:marBottom w:val="0"/>
              <w:divBdr>
                <w:top w:val="none" w:sz="0" w:space="0" w:color="auto"/>
                <w:left w:val="none" w:sz="0" w:space="0" w:color="auto"/>
                <w:bottom w:val="none" w:sz="0" w:space="0" w:color="auto"/>
                <w:right w:val="none" w:sz="0" w:space="0" w:color="auto"/>
              </w:divBdr>
            </w:div>
            <w:div w:id="1160775814">
              <w:marLeft w:val="0"/>
              <w:marRight w:val="0"/>
              <w:marTop w:val="0"/>
              <w:marBottom w:val="0"/>
              <w:divBdr>
                <w:top w:val="none" w:sz="0" w:space="0" w:color="auto"/>
                <w:left w:val="none" w:sz="0" w:space="0" w:color="auto"/>
                <w:bottom w:val="none" w:sz="0" w:space="0" w:color="auto"/>
                <w:right w:val="none" w:sz="0" w:space="0" w:color="auto"/>
              </w:divBdr>
            </w:div>
            <w:div w:id="43875971">
              <w:marLeft w:val="0"/>
              <w:marRight w:val="0"/>
              <w:marTop w:val="0"/>
              <w:marBottom w:val="0"/>
              <w:divBdr>
                <w:top w:val="none" w:sz="0" w:space="0" w:color="auto"/>
                <w:left w:val="none" w:sz="0" w:space="0" w:color="auto"/>
                <w:bottom w:val="none" w:sz="0" w:space="0" w:color="auto"/>
                <w:right w:val="none" w:sz="0" w:space="0" w:color="auto"/>
              </w:divBdr>
            </w:div>
            <w:div w:id="394819612">
              <w:marLeft w:val="0"/>
              <w:marRight w:val="0"/>
              <w:marTop w:val="0"/>
              <w:marBottom w:val="0"/>
              <w:divBdr>
                <w:top w:val="none" w:sz="0" w:space="0" w:color="auto"/>
                <w:left w:val="none" w:sz="0" w:space="0" w:color="auto"/>
                <w:bottom w:val="none" w:sz="0" w:space="0" w:color="auto"/>
                <w:right w:val="none" w:sz="0" w:space="0" w:color="auto"/>
              </w:divBdr>
            </w:div>
            <w:div w:id="1769427399">
              <w:marLeft w:val="0"/>
              <w:marRight w:val="0"/>
              <w:marTop w:val="0"/>
              <w:marBottom w:val="0"/>
              <w:divBdr>
                <w:top w:val="none" w:sz="0" w:space="0" w:color="auto"/>
                <w:left w:val="none" w:sz="0" w:space="0" w:color="auto"/>
                <w:bottom w:val="none" w:sz="0" w:space="0" w:color="auto"/>
                <w:right w:val="none" w:sz="0" w:space="0" w:color="auto"/>
              </w:divBdr>
            </w:div>
            <w:div w:id="1409614258">
              <w:marLeft w:val="0"/>
              <w:marRight w:val="0"/>
              <w:marTop w:val="0"/>
              <w:marBottom w:val="0"/>
              <w:divBdr>
                <w:top w:val="none" w:sz="0" w:space="0" w:color="auto"/>
                <w:left w:val="none" w:sz="0" w:space="0" w:color="auto"/>
                <w:bottom w:val="none" w:sz="0" w:space="0" w:color="auto"/>
                <w:right w:val="none" w:sz="0" w:space="0" w:color="auto"/>
              </w:divBdr>
            </w:div>
            <w:div w:id="331106145">
              <w:marLeft w:val="0"/>
              <w:marRight w:val="0"/>
              <w:marTop w:val="0"/>
              <w:marBottom w:val="0"/>
              <w:divBdr>
                <w:top w:val="none" w:sz="0" w:space="0" w:color="auto"/>
                <w:left w:val="none" w:sz="0" w:space="0" w:color="auto"/>
                <w:bottom w:val="none" w:sz="0" w:space="0" w:color="auto"/>
                <w:right w:val="none" w:sz="0" w:space="0" w:color="auto"/>
              </w:divBdr>
            </w:div>
            <w:div w:id="2036535060">
              <w:marLeft w:val="0"/>
              <w:marRight w:val="0"/>
              <w:marTop w:val="0"/>
              <w:marBottom w:val="0"/>
              <w:divBdr>
                <w:top w:val="none" w:sz="0" w:space="0" w:color="auto"/>
                <w:left w:val="none" w:sz="0" w:space="0" w:color="auto"/>
                <w:bottom w:val="none" w:sz="0" w:space="0" w:color="auto"/>
                <w:right w:val="none" w:sz="0" w:space="0" w:color="auto"/>
              </w:divBdr>
            </w:div>
            <w:div w:id="1931691836">
              <w:marLeft w:val="0"/>
              <w:marRight w:val="0"/>
              <w:marTop w:val="0"/>
              <w:marBottom w:val="0"/>
              <w:divBdr>
                <w:top w:val="none" w:sz="0" w:space="0" w:color="auto"/>
                <w:left w:val="none" w:sz="0" w:space="0" w:color="auto"/>
                <w:bottom w:val="none" w:sz="0" w:space="0" w:color="auto"/>
                <w:right w:val="none" w:sz="0" w:space="0" w:color="auto"/>
              </w:divBdr>
            </w:div>
            <w:div w:id="1998611850">
              <w:marLeft w:val="0"/>
              <w:marRight w:val="0"/>
              <w:marTop w:val="0"/>
              <w:marBottom w:val="0"/>
              <w:divBdr>
                <w:top w:val="none" w:sz="0" w:space="0" w:color="auto"/>
                <w:left w:val="none" w:sz="0" w:space="0" w:color="auto"/>
                <w:bottom w:val="none" w:sz="0" w:space="0" w:color="auto"/>
                <w:right w:val="none" w:sz="0" w:space="0" w:color="auto"/>
              </w:divBdr>
            </w:div>
            <w:div w:id="77946402">
              <w:marLeft w:val="0"/>
              <w:marRight w:val="0"/>
              <w:marTop w:val="0"/>
              <w:marBottom w:val="0"/>
              <w:divBdr>
                <w:top w:val="none" w:sz="0" w:space="0" w:color="auto"/>
                <w:left w:val="none" w:sz="0" w:space="0" w:color="auto"/>
                <w:bottom w:val="none" w:sz="0" w:space="0" w:color="auto"/>
                <w:right w:val="none" w:sz="0" w:space="0" w:color="auto"/>
              </w:divBdr>
            </w:div>
            <w:div w:id="1787042301">
              <w:marLeft w:val="0"/>
              <w:marRight w:val="0"/>
              <w:marTop w:val="0"/>
              <w:marBottom w:val="0"/>
              <w:divBdr>
                <w:top w:val="none" w:sz="0" w:space="0" w:color="auto"/>
                <w:left w:val="none" w:sz="0" w:space="0" w:color="auto"/>
                <w:bottom w:val="none" w:sz="0" w:space="0" w:color="auto"/>
                <w:right w:val="none" w:sz="0" w:space="0" w:color="auto"/>
              </w:divBdr>
            </w:div>
            <w:div w:id="45301861">
              <w:marLeft w:val="0"/>
              <w:marRight w:val="0"/>
              <w:marTop w:val="0"/>
              <w:marBottom w:val="0"/>
              <w:divBdr>
                <w:top w:val="none" w:sz="0" w:space="0" w:color="auto"/>
                <w:left w:val="none" w:sz="0" w:space="0" w:color="auto"/>
                <w:bottom w:val="none" w:sz="0" w:space="0" w:color="auto"/>
                <w:right w:val="none" w:sz="0" w:space="0" w:color="auto"/>
              </w:divBdr>
            </w:div>
            <w:div w:id="168644835">
              <w:marLeft w:val="0"/>
              <w:marRight w:val="0"/>
              <w:marTop w:val="0"/>
              <w:marBottom w:val="0"/>
              <w:divBdr>
                <w:top w:val="none" w:sz="0" w:space="0" w:color="auto"/>
                <w:left w:val="none" w:sz="0" w:space="0" w:color="auto"/>
                <w:bottom w:val="none" w:sz="0" w:space="0" w:color="auto"/>
                <w:right w:val="none" w:sz="0" w:space="0" w:color="auto"/>
              </w:divBdr>
            </w:div>
            <w:div w:id="701712679">
              <w:marLeft w:val="0"/>
              <w:marRight w:val="0"/>
              <w:marTop w:val="0"/>
              <w:marBottom w:val="0"/>
              <w:divBdr>
                <w:top w:val="none" w:sz="0" w:space="0" w:color="auto"/>
                <w:left w:val="none" w:sz="0" w:space="0" w:color="auto"/>
                <w:bottom w:val="none" w:sz="0" w:space="0" w:color="auto"/>
                <w:right w:val="none" w:sz="0" w:space="0" w:color="auto"/>
              </w:divBdr>
            </w:div>
            <w:div w:id="1761560078">
              <w:marLeft w:val="0"/>
              <w:marRight w:val="0"/>
              <w:marTop w:val="0"/>
              <w:marBottom w:val="0"/>
              <w:divBdr>
                <w:top w:val="none" w:sz="0" w:space="0" w:color="auto"/>
                <w:left w:val="none" w:sz="0" w:space="0" w:color="auto"/>
                <w:bottom w:val="none" w:sz="0" w:space="0" w:color="auto"/>
                <w:right w:val="none" w:sz="0" w:space="0" w:color="auto"/>
              </w:divBdr>
            </w:div>
            <w:div w:id="376777839">
              <w:marLeft w:val="0"/>
              <w:marRight w:val="0"/>
              <w:marTop w:val="0"/>
              <w:marBottom w:val="0"/>
              <w:divBdr>
                <w:top w:val="none" w:sz="0" w:space="0" w:color="auto"/>
                <w:left w:val="none" w:sz="0" w:space="0" w:color="auto"/>
                <w:bottom w:val="none" w:sz="0" w:space="0" w:color="auto"/>
                <w:right w:val="none" w:sz="0" w:space="0" w:color="auto"/>
              </w:divBdr>
            </w:div>
            <w:div w:id="624384086">
              <w:marLeft w:val="0"/>
              <w:marRight w:val="0"/>
              <w:marTop w:val="0"/>
              <w:marBottom w:val="0"/>
              <w:divBdr>
                <w:top w:val="none" w:sz="0" w:space="0" w:color="auto"/>
                <w:left w:val="none" w:sz="0" w:space="0" w:color="auto"/>
                <w:bottom w:val="none" w:sz="0" w:space="0" w:color="auto"/>
                <w:right w:val="none" w:sz="0" w:space="0" w:color="auto"/>
              </w:divBdr>
            </w:div>
            <w:div w:id="2117209038">
              <w:marLeft w:val="0"/>
              <w:marRight w:val="0"/>
              <w:marTop w:val="0"/>
              <w:marBottom w:val="0"/>
              <w:divBdr>
                <w:top w:val="none" w:sz="0" w:space="0" w:color="auto"/>
                <w:left w:val="none" w:sz="0" w:space="0" w:color="auto"/>
                <w:bottom w:val="none" w:sz="0" w:space="0" w:color="auto"/>
                <w:right w:val="none" w:sz="0" w:space="0" w:color="auto"/>
              </w:divBdr>
            </w:div>
            <w:div w:id="2055886521">
              <w:marLeft w:val="0"/>
              <w:marRight w:val="0"/>
              <w:marTop w:val="0"/>
              <w:marBottom w:val="0"/>
              <w:divBdr>
                <w:top w:val="none" w:sz="0" w:space="0" w:color="auto"/>
                <w:left w:val="none" w:sz="0" w:space="0" w:color="auto"/>
                <w:bottom w:val="none" w:sz="0" w:space="0" w:color="auto"/>
                <w:right w:val="none" w:sz="0" w:space="0" w:color="auto"/>
              </w:divBdr>
            </w:div>
            <w:div w:id="684786302">
              <w:marLeft w:val="0"/>
              <w:marRight w:val="0"/>
              <w:marTop w:val="0"/>
              <w:marBottom w:val="0"/>
              <w:divBdr>
                <w:top w:val="none" w:sz="0" w:space="0" w:color="auto"/>
                <w:left w:val="none" w:sz="0" w:space="0" w:color="auto"/>
                <w:bottom w:val="none" w:sz="0" w:space="0" w:color="auto"/>
                <w:right w:val="none" w:sz="0" w:space="0" w:color="auto"/>
              </w:divBdr>
            </w:div>
            <w:div w:id="843711033">
              <w:marLeft w:val="0"/>
              <w:marRight w:val="0"/>
              <w:marTop w:val="0"/>
              <w:marBottom w:val="0"/>
              <w:divBdr>
                <w:top w:val="none" w:sz="0" w:space="0" w:color="auto"/>
                <w:left w:val="none" w:sz="0" w:space="0" w:color="auto"/>
                <w:bottom w:val="none" w:sz="0" w:space="0" w:color="auto"/>
                <w:right w:val="none" w:sz="0" w:space="0" w:color="auto"/>
              </w:divBdr>
            </w:div>
            <w:div w:id="976376815">
              <w:marLeft w:val="0"/>
              <w:marRight w:val="0"/>
              <w:marTop w:val="0"/>
              <w:marBottom w:val="0"/>
              <w:divBdr>
                <w:top w:val="none" w:sz="0" w:space="0" w:color="auto"/>
                <w:left w:val="none" w:sz="0" w:space="0" w:color="auto"/>
                <w:bottom w:val="none" w:sz="0" w:space="0" w:color="auto"/>
                <w:right w:val="none" w:sz="0" w:space="0" w:color="auto"/>
              </w:divBdr>
            </w:div>
            <w:div w:id="687872568">
              <w:marLeft w:val="0"/>
              <w:marRight w:val="0"/>
              <w:marTop w:val="0"/>
              <w:marBottom w:val="0"/>
              <w:divBdr>
                <w:top w:val="none" w:sz="0" w:space="0" w:color="auto"/>
                <w:left w:val="none" w:sz="0" w:space="0" w:color="auto"/>
                <w:bottom w:val="none" w:sz="0" w:space="0" w:color="auto"/>
                <w:right w:val="none" w:sz="0" w:space="0" w:color="auto"/>
              </w:divBdr>
            </w:div>
            <w:div w:id="1515068770">
              <w:marLeft w:val="0"/>
              <w:marRight w:val="0"/>
              <w:marTop w:val="0"/>
              <w:marBottom w:val="0"/>
              <w:divBdr>
                <w:top w:val="none" w:sz="0" w:space="0" w:color="auto"/>
                <w:left w:val="none" w:sz="0" w:space="0" w:color="auto"/>
                <w:bottom w:val="none" w:sz="0" w:space="0" w:color="auto"/>
                <w:right w:val="none" w:sz="0" w:space="0" w:color="auto"/>
              </w:divBdr>
            </w:div>
            <w:div w:id="941181221">
              <w:marLeft w:val="0"/>
              <w:marRight w:val="0"/>
              <w:marTop w:val="0"/>
              <w:marBottom w:val="0"/>
              <w:divBdr>
                <w:top w:val="none" w:sz="0" w:space="0" w:color="auto"/>
                <w:left w:val="none" w:sz="0" w:space="0" w:color="auto"/>
                <w:bottom w:val="none" w:sz="0" w:space="0" w:color="auto"/>
                <w:right w:val="none" w:sz="0" w:space="0" w:color="auto"/>
              </w:divBdr>
            </w:div>
            <w:div w:id="889607240">
              <w:marLeft w:val="0"/>
              <w:marRight w:val="0"/>
              <w:marTop w:val="0"/>
              <w:marBottom w:val="0"/>
              <w:divBdr>
                <w:top w:val="none" w:sz="0" w:space="0" w:color="auto"/>
                <w:left w:val="none" w:sz="0" w:space="0" w:color="auto"/>
                <w:bottom w:val="none" w:sz="0" w:space="0" w:color="auto"/>
                <w:right w:val="none" w:sz="0" w:space="0" w:color="auto"/>
              </w:divBdr>
            </w:div>
            <w:div w:id="17973559">
              <w:marLeft w:val="0"/>
              <w:marRight w:val="0"/>
              <w:marTop w:val="0"/>
              <w:marBottom w:val="0"/>
              <w:divBdr>
                <w:top w:val="none" w:sz="0" w:space="0" w:color="auto"/>
                <w:left w:val="none" w:sz="0" w:space="0" w:color="auto"/>
                <w:bottom w:val="none" w:sz="0" w:space="0" w:color="auto"/>
                <w:right w:val="none" w:sz="0" w:space="0" w:color="auto"/>
              </w:divBdr>
            </w:div>
            <w:div w:id="147789997">
              <w:marLeft w:val="0"/>
              <w:marRight w:val="0"/>
              <w:marTop w:val="0"/>
              <w:marBottom w:val="0"/>
              <w:divBdr>
                <w:top w:val="none" w:sz="0" w:space="0" w:color="auto"/>
                <w:left w:val="none" w:sz="0" w:space="0" w:color="auto"/>
                <w:bottom w:val="none" w:sz="0" w:space="0" w:color="auto"/>
                <w:right w:val="none" w:sz="0" w:space="0" w:color="auto"/>
              </w:divBdr>
            </w:div>
            <w:div w:id="949170039">
              <w:marLeft w:val="0"/>
              <w:marRight w:val="0"/>
              <w:marTop w:val="0"/>
              <w:marBottom w:val="0"/>
              <w:divBdr>
                <w:top w:val="none" w:sz="0" w:space="0" w:color="auto"/>
                <w:left w:val="none" w:sz="0" w:space="0" w:color="auto"/>
                <w:bottom w:val="none" w:sz="0" w:space="0" w:color="auto"/>
                <w:right w:val="none" w:sz="0" w:space="0" w:color="auto"/>
              </w:divBdr>
            </w:div>
            <w:div w:id="276449270">
              <w:marLeft w:val="0"/>
              <w:marRight w:val="0"/>
              <w:marTop w:val="0"/>
              <w:marBottom w:val="0"/>
              <w:divBdr>
                <w:top w:val="none" w:sz="0" w:space="0" w:color="auto"/>
                <w:left w:val="none" w:sz="0" w:space="0" w:color="auto"/>
                <w:bottom w:val="none" w:sz="0" w:space="0" w:color="auto"/>
                <w:right w:val="none" w:sz="0" w:space="0" w:color="auto"/>
              </w:divBdr>
            </w:div>
            <w:div w:id="1066296553">
              <w:marLeft w:val="0"/>
              <w:marRight w:val="0"/>
              <w:marTop w:val="0"/>
              <w:marBottom w:val="0"/>
              <w:divBdr>
                <w:top w:val="none" w:sz="0" w:space="0" w:color="auto"/>
                <w:left w:val="none" w:sz="0" w:space="0" w:color="auto"/>
                <w:bottom w:val="none" w:sz="0" w:space="0" w:color="auto"/>
                <w:right w:val="none" w:sz="0" w:space="0" w:color="auto"/>
              </w:divBdr>
            </w:div>
            <w:div w:id="1884562865">
              <w:marLeft w:val="0"/>
              <w:marRight w:val="0"/>
              <w:marTop w:val="0"/>
              <w:marBottom w:val="0"/>
              <w:divBdr>
                <w:top w:val="none" w:sz="0" w:space="0" w:color="auto"/>
                <w:left w:val="none" w:sz="0" w:space="0" w:color="auto"/>
                <w:bottom w:val="none" w:sz="0" w:space="0" w:color="auto"/>
                <w:right w:val="none" w:sz="0" w:space="0" w:color="auto"/>
              </w:divBdr>
            </w:div>
            <w:div w:id="472605044">
              <w:marLeft w:val="0"/>
              <w:marRight w:val="0"/>
              <w:marTop w:val="0"/>
              <w:marBottom w:val="0"/>
              <w:divBdr>
                <w:top w:val="none" w:sz="0" w:space="0" w:color="auto"/>
                <w:left w:val="none" w:sz="0" w:space="0" w:color="auto"/>
                <w:bottom w:val="none" w:sz="0" w:space="0" w:color="auto"/>
                <w:right w:val="none" w:sz="0" w:space="0" w:color="auto"/>
              </w:divBdr>
            </w:div>
            <w:div w:id="1041789000">
              <w:marLeft w:val="0"/>
              <w:marRight w:val="0"/>
              <w:marTop w:val="0"/>
              <w:marBottom w:val="0"/>
              <w:divBdr>
                <w:top w:val="none" w:sz="0" w:space="0" w:color="auto"/>
                <w:left w:val="none" w:sz="0" w:space="0" w:color="auto"/>
                <w:bottom w:val="none" w:sz="0" w:space="0" w:color="auto"/>
                <w:right w:val="none" w:sz="0" w:space="0" w:color="auto"/>
              </w:divBdr>
            </w:div>
            <w:div w:id="607393939">
              <w:marLeft w:val="0"/>
              <w:marRight w:val="0"/>
              <w:marTop w:val="0"/>
              <w:marBottom w:val="0"/>
              <w:divBdr>
                <w:top w:val="none" w:sz="0" w:space="0" w:color="auto"/>
                <w:left w:val="none" w:sz="0" w:space="0" w:color="auto"/>
                <w:bottom w:val="none" w:sz="0" w:space="0" w:color="auto"/>
                <w:right w:val="none" w:sz="0" w:space="0" w:color="auto"/>
              </w:divBdr>
            </w:div>
            <w:div w:id="1124274617">
              <w:marLeft w:val="0"/>
              <w:marRight w:val="0"/>
              <w:marTop w:val="0"/>
              <w:marBottom w:val="0"/>
              <w:divBdr>
                <w:top w:val="none" w:sz="0" w:space="0" w:color="auto"/>
                <w:left w:val="none" w:sz="0" w:space="0" w:color="auto"/>
                <w:bottom w:val="none" w:sz="0" w:space="0" w:color="auto"/>
                <w:right w:val="none" w:sz="0" w:space="0" w:color="auto"/>
              </w:divBdr>
            </w:div>
            <w:div w:id="1962573316">
              <w:marLeft w:val="0"/>
              <w:marRight w:val="0"/>
              <w:marTop w:val="0"/>
              <w:marBottom w:val="0"/>
              <w:divBdr>
                <w:top w:val="none" w:sz="0" w:space="0" w:color="auto"/>
                <w:left w:val="none" w:sz="0" w:space="0" w:color="auto"/>
                <w:bottom w:val="none" w:sz="0" w:space="0" w:color="auto"/>
                <w:right w:val="none" w:sz="0" w:space="0" w:color="auto"/>
              </w:divBdr>
            </w:div>
            <w:div w:id="2068915177">
              <w:marLeft w:val="0"/>
              <w:marRight w:val="0"/>
              <w:marTop w:val="0"/>
              <w:marBottom w:val="0"/>
              <w:divBdr>
                <w:top w:val="none" w:sz="0" w:space="0" w:color="auto"/>
                <w:left w:val="none" w:sz="0" w:space="0" w:color="auto"/>
                <w:bottom w:val="none" w:sz="0" w:space="0" w:color="auto"/>
                <w:right w:val="none" w:sz="0" w:space="0" w:color="auto"/>
              </w:divBdr>
            </w:div>
            <w:div w:id="958493464">
              <w:marLeft w:val="0"/>
              <w:marRight w:val="0"/>
              <w:marTop w:val="0"/>
              <w:marBottom w:val="0"/>
              <w:divBdr>
                <w:top w:val="none" w:sz="0" w:space="0" w:color="auto"/>
                <w:left w:val="none" w:sz="0" w:space="0" w:color="auto"/>
                <w:bottom w:val="none" w:sz="0" w:space="0" w:color="auto"/>
                <w:right w:val="none" w:sz="0" w:space="0" w:color="auto"/>
              </w:divBdr>
            </w:div>
            <w:div w:id="2052990950">
              <w:marLeft w:val="0"/>
              <w:marRight w:val="0"/>
              <w:marTop w:val="0"/>
              <w:marBottom w:val="0"/>
              <w:divBdr>
                <w:top w:val="none" w:sz="0" w:space="0" w:color="auto"/>
                <w:left w:val="none" w:sz="0" w:space="0" w:color="auto"/>
                <w:bottom w:val="none" w:sz="0" w:space="0" w:color="auto"/>
                <w:right w:val="none" w:sz="0" w:space="0" w:color="auto"/>
              </w:divBdr>
            </w:div>
            <w:div w:id="1187645177">
              <w:marLeft w:val="0"/>
              <w:marRight w:val="0"/>
              <w:marTop w:val="0"/>
              <w:marBottom w:val="0"/>
              <w:divBdr>
                <w:top w:val="none" w:sz="0" w:space="0" w:color="auto"/>
                <w:left w:val="none" w:sz="0" w:space="0" w:color="auto"/>
                <w:bottom w:val="none" w:sz="0" w:space="0" w:color="auto"/>
                <w:right w:val="none" w:sz="0" w:space="0" w:color="auto"/>
              </w:divBdr>
            </w:div>
            <w:div w:id="269708897">
              <w:marLeft w:val="0"/>
              <w:marRight w:val="0"/>
              <w:marTop w:val="0"/>
              <w:marBottom w:val="0"/>
              <w:divBdr>
                <w:top w:val="none" w:sz="0" w:space="0" w:color="auto"/>
                <w:left w:val="none" w:sz="0" w:space="0" w:color="auto"/>
                <w:bottom w:val="none" w:sz="0" w:space="0" w:color="auto"/>
                <w:right w:val="none" w:sz="0" w:space="0" w:color="auto"/>
              </w:divBdr>
            </w:div>
            <w:div w:id="590821466">
              <w:marLeft w:val="0"/>
              <w:marRight w:val="0"/>
              <w:marTop w:val="0"/>
              <w:marBottom w:val="0"/>
              <w:divBdr>
                <w:top w:val="none" w:sz="0" w:space="0" w:color="auto"/>
                <w:left w:val="none" w:sz="0" w:space="0" w:color="auto"/>
                <w:bottom w:val="none" w:sz="0" w:space="0" w:color="auto"/>
                <w:right w:val="none" w:sz="0" w:space="0" w:color="auto"/>
              </w:divBdr>
            </w:div>
            <w:div w:id="1810247048">
              <w:marLeft w:val="0"/>
              <w:marRight w:val="0"/>
              <w:marTop w:val="0"/>
              <w:marBottom w:val="0"/>
              <w:divBdr>
                <w:top w:val="none" w:sz="0" w:space="0" w:color="auto"/>
                <w:left w:val="none" w:sz="0" w:space="0" w:color="auto"/>
                <w:bottom w:val="none" w:sz="0" w:space="0" w:color="auto"/>
                <w:right w:val="none" w:sz="0" w:space="0" w:color="auto"/>
              </w:divBdr>
            </w:div>
            <w:div w:id="1528370153">
              <w:marLeft w:val="0"/>
              <w:marRight w:val="0"/>
              <w:marTop w:val="0"/>
              <w:marBottom w:val="0"/>
              <w:divBdr>
                <w:top w:val="none" w:sz="0" w:space="0" w:color="auto"/>
                <w:left w:val="none" w:sz="0" w:space="0" w:color="auto"/>
                <w:bottom w:val="none" w:sz="0" w:space="0" w:color="auto"/>
                <w:right w:val="none" w:sz="0" w:space="0" w:color="auto"/>
              </w:divBdr>
            </w:div>
            <w:div w:id="1888566508">
              <w:marLeft w:val="0"/>
              <w:marRight w:val="0"/>
              <w:marTop w:val="0"/>
              <w:marBottom w:val="0"/>
              <w:divBdr>
                <w:top w:val="none" w:sz="0" w:space="0" w:color="auto"/>
                <w:left w:val="none" w:sz="0" w:space="0" w:color="auto"/>
                <w:bottom w:val="none" w:sz="0" w:space="0" w:color="auto"/>
                <w:right w:val="none" w:sz="0" w:space="0" w:color="auto"/>
              </w:divBdr>
            </w:div>
            <w:div w:id="1262224222">
              <w:marLeft w:val="0"/>
              <w:marRight w:val="0"/>
              <w:marTop w:val="0"/>
              <w:marBottom w:val="0"/>
              <w:divBdr>
                <w:top w:val="none" w:sz="0" w:space="0" w:color="auto"/>
                <w:left w:val="none" w:sz="0" w:space="0" w:color="auto"/>
                <w:bottom w:val="none" w:sz="0" w:space="0" w:color="auto"/>
                <w:right w:val="none" w:sz="0" w:space="0" w:color="auto"/>
              </w:divBdr>
            </w:div>
            <w:div w:id="591354224">
              <w:marLeft w:val="0"/>
              <w:marRight w:val="0"/>
              <w:marTop w:val="0"/>
              <w:marBottom w:val="0"/>
              <w:divBdr>
                <w:top w:val="none" w:sz="0" w:space="0" w:color="auto"/>
                <w:left w:val="none" w:sz="0" w:space="0" w:color="auto"/>
                <w:bottom w:val="none" w:sz="0" w:space="0" w:color="auto"/>
                <w:right w:val="none" w:sz="0" w:space="0" w:color="auto"/>
              </w:divBdr>
            </w:div>
            <w:div w:id="1123229143">
              <w:marLeft w:val="0"/>
              <w:marRight w:val="0"/>
              <w:marTop w:val="0"/>
              <w:marBottom w:val="0"/>
              <w:divBdr>
                <w:top w:val="none" w:sz="0" w:space="0" w:color="auto"/>
                <w:left w:val="none" w:sz="0" w:space="0" w:color="auto"/>
                <w:bottom w:val="none" w:sz="0" w:space="0" w:color="auto"/>
                <w:right w:val="none" w:sz="0" w:space="0" w:color="auto"/>
              </w:divBdr>
            </w:div>
            <w:div w:id="1538617470">
              <w:marLeft w:val="0"/>
              <w:marRight w:val="0"/>
              <w:marTop w:val="0"/>
              <w:marBottom w:val="0"/>
              <w:divBdr>
                <w:top w:val="none" w:sz="0" w:space="0" w:color="auto"/>
                <w:left w:val="none" w:sz="0" w:space="0" w:color="auto"/>
                <w:bottom w:val="none" w:sz="0" w:space="0" w:color="auto"/>
                <w:right w:val="none" w:sz="0" w:space="0" w:color="auto"/>
              </w:divBdr>
            </w:div>
            <w:div w:id="1145662625">
              <w:marLeft w:val="0"/>
              <w:marRight w:val="0"/>
              <w:marTop w:val="0"/>
              <w:marBottom w:val="0"/>
              <w:divBdr>
                <w:top w:val="none" w:sz="0" w:space="0" w:color="auto"/>
                <w:left w:val="none" w:sz="0" w:space="0" w:color="auto"/>
                <w:bottom w:val="none" w:sz="0" w:space="0" w:color="auto"/>
                <w:right w:val="none" w:sz="0" w:space="0" w:color="auto"/>
              </w:divBdr>
            </w:div>
            <w:div w:id="24136880">
              <w:marLeft w:val="0"/>
              <w:marRight w:val="0"/>
              <w:marTop w:val="0"/>
              <w:marBottom w:val="0"/>
              <w:divBdr>
                <w:top w:val="none" w:sz="0" w:space="0" w:color="auto"/>
                <w:left w:val="none" w:sz="0" w:space="0" w:color="auto"/>
                <w:bottom w:val="none" w:sz="0" w:space="0" w:color="auto"/>
                <w:right w:val="none" w:sz="0" w:space="0" w:color="auto"/>
              </w:divBdr>
            </w:div>
            <w:div w:id="725879948">
              <w:marLeft w:val="0"/>
              <w:marRight w:val="0"/>
              <w:marTop w:val="0"/>
              <w:marBottom w:val="0"/>
              <w:divBdr>
                <w:top w:val="none" w:sz="0" w:space="0" w:color="auto"/>
                <w:left w:val="none" w:sz="0" w:space="0" w:color="auto"/>
                <w:bottom w:val="none" w:sz="0" w:space="0" w:color="auto"/>
                <w:right w:val="none" w:sz="0" w:space="0" w:color="auto"/>
              </w:divBdr>
            </w:div>
            <w:div w:id="1345132104">
              <w:marLeft w:val="0"/>
              <w:marRight w:val="0"/>
              <w:marTop w:val="0"/>
              <w:marBottom w:val="0"/>
              <w:divBdr>
                <w:top w:val="none" w:sz="0" w:space="0" w:color="auto"/>
                <w:left w:val="none" w:sz="0" w:space="0" w:color="auto"/>
                <w:bottom w:val="none" w:sz="0" w:space="0" w:color="auto"/>
                <w:right w:val="none" w:sz="0" w:space="0" w:color="auto"/>
              </w:divBdr>
            </w:div>
            <w:div w:id="1689524170">
              <w:marLeft w:val="0"/>
              <w:marRight w:val="0"/>
              <w:marTop w:val="0"/>
              <w:marBottom w:val="0"/>
              <w:divBdr>
                <w:top w:val="none" w:sz="0" w:space="0" w:color="auto"/>
                <w:left w:val="none" w:sz="0" w:space="0" w:color="auto"/>
                <w:bottom w:val="none" w:sz="0" w:space="0" w:color="auto"/>
                <w:right w:val="none" w:sz="0" w:space="0" w:color="auto"/>
              </w:divBdr>
            </w:div>
            <w:div w:id="949779707">
              <w:marLeft w:val="0"/>
              <w:marRight w:val="0"/>
              <w:marTop w:val="0"/>
              <w:marBottom w:val="0"/>
              <w:divBdr>
                <w:top w:val="none" w:sz="0" w:space="0" w:color="auto"/>
                <w:left w:val="none" w:sz="0" w:space="0" w:color="auto"/>
                <w:bottom w:val="none" w:sz="0" w:space="0" w:color="auto"/>
                <w:right w:val="none" w:sz="0" w:space="0" w:color="auto"/>
              </w:divBdr>
            </w:div>
            <w:div w:id="1724712637">
              <w:marLeft w:val="0"/>
              <w:marRight w:val="0"/>
              <w:marTop w:val="0"/>
              <w:marBottom w:val="0"/>
              <w:divBdr>
                <w:top w:val="none" w:sz="0" w:space="0" w:color="auto"/>
                <w:left w:val="none" w:sz="0" w:space="0" w:color="auto"/>
                <w:bottom w:val="none" w:sz="0" w:space="0" w:color="auto"/>
                <w:right w:val="none" w:sz="0" w:space="0" w:color="auto"/>
              </w:divBdr>
            </w:div>
            <w:div w:id="211574972">
              <w:marLeft w:val="0"/>
              <w:marRight w:val="0"/>
              <w:marTop w:val="0"/>
              <w:marBottom w:val="0"/>
              <w:divBdr>
                <w:top w:val="none" w:sz="0" w:space="0" w:color="auto"/>
                <w:left w:val="none" w:sz="0" w:space="0" w:color="auto"/>
                <w:bottom w:val="none" w:sz="0" w:space="0" w:color="auto"/>
                <w:right w:val="none" w:sz="0" w:space="0" w:color="auto"/>
              </w:divBdr>
            </w:div>
            <w:div w:id="679625296">
              <w:marLeft w:val="0"/>
              <w:marRight w:val="0"/>
              <w:marTop w:val="0"/>
              <w:marBottom w:val="0"/>
              <w:divBdr>
                <w:top w:val="none" w:sz="0" w:space="0" w:color="auto"/>
                <w:left w:val="none" w:sz="0" w:space="0" w:color="auto"/>
                <w:bottom w:val="none" w:sz="0" w:space="0" w:color="auto"/>
                <w:right w:val="none" w:sz="0" w:space="0" w:color="auto"/>
              </w:divBdr>
            </w:div>
            <w:div w:id="462161595">
              <w:marLeft w:val="0"/>
              <w:marRight w:val="0"/>
              <w:marTop w:val="0"/>
              <w:marBottom w:val="0"/>
              <w:divBdr>
                <w:top w:val="none" w:sz="0" w:space="0" w:color="auto"/>
                <w:left w:val="none" w:sz="0" w:space="0" w:color="auto"/>
                <w:bottom w:val="none" w:sz="0" w:space="0" w:color="auto"/>
                <w:right w:val="none" w:sz="0" w:space="0" w:color="auto"/>
              </w:divBdr>
            </w:div>
            <w:div w:id="963192255">
              <w:marLeft w:val="0"/>
              <w:marRight w:val="0"/>
              <w:marTop w:val="0"/>
              <w:marBottom w:val="0"/>
              <w:divBdr>
                <w:top w:val="none" w:sz="0" w:space="0" w:color="auto"/>
                <w:left w:val="none" w:sz="0" w:space="0" w:color="auto"/>
                <w:bottom w:val="none" w:sz="0" w:space="0" w:color="auto"/>
                <w:right w:val="none" w:sz="0" w:space="0" w:color="auto"/>
              </w:divBdr>
            </w:div>
            <w:div w:id="413740793">
              <w:marLeft w:val="0"/>
              <w:marRight w:val="0"/>
              <w:marTop w:val="0"/>
              <w:marBottom w:val="0"/>
              <w:divBdr>
                <w:top w:val="none" w:sz="0" w:space="0" w:color="auto"/>
                <w:left w:val="none" w:sz="0" w:space="0" w:color="auto"/>
                <w:bottom w:val="none" w:sz="0" w:space="0" w:color="auto"/>
                <w:right w:val="none" w:sz="0" w:space="0" w:color="auto"/>
              </w:divBdr>
            </w:div>
            <w:div w:id="699667005">
              <w:marLeft w:val="0"/>
              <w:marRight w:val="0"/>
              <w:marTop w:val="0"/>
              <w:marBottom w:val="0"/>
              <w:divBdr>
                <w:top w:val="none" w:sz="0" w:space="0" w:color="auto"/>
                <w:left w:val="none" w:sz="0" w:space="0" w:color="auto"/>
                <w:bottom w:val="none" w:sz="0" w:space="0" w:color="auto"/>
                <w:right w:val="none" w:sz="0" w:space="0" w:color="auto"/>
              </w:divBdr>
            </w:div>
            <w:div w:id="735326609">
              <w:marLeft w:val="0"/>
              <w:marRight w:val="0"/>
              <w:marTop w:val="0"/>
              <w:marBottom w:val="0"/>
              <w:divBdr>
                <w:top w:val="none" w:sz="0" w:space="0" w:color="auto"/>
                <w:left w:val="none" w:sz="0" w:space="0" w:color="auto"/>
                <w:bottom w:val="none" w:sz="0" w:space="0" w:color="auto"/>
                <w:right w:val="none" w:sz="0" w:space="0" w:color="auto"/>
              </w:divBdr>
            </w:div>
            <w:div w:id="519900183">
              <w:marLeft w:val="0"/>
              <w:marRight w:val="0"/>
              <w:marTop w:val="0"/>
              <w:marBottom w:val="0"/>
              <w:divBdr>
                <w:top w:val="none" w:sz="0" w:space="0" w:color="auto"/>
                <w:left w:val="none" w:sz="0" w:space="0" w:color="auto"/>
                <w:bottom w:val="none" w:sz="0" w:space="0" w:color="auto"/>
                <w:right w:val="none" w:sz="0" w:space="0" w:color="auto"/>
              </w:divBdr>
            </w:div>
            <w:div w:id="1301766876">
              <w:marLeft w:val="0"/>
              <w:marRight w:val="0"/>
              <w:marTop w:val="0"/>
              <w:marBottom w:val="0"/>
              <w:divBdr>
                <w:top w:val="none" w:sz="0" w:space="0" w:color="auto"/>
                <w:left w:val="none" w:sz="0" w:space="0" w:color="auto"/>
                <w:bottom w:val="none" w:sz="0" w:space="0" w:color="auto"/>
                <w:right w:val="none" w:sz="0" w:space="0" w:color="auto"/>
              </w:divBdr>
            </w:div>
            <w:div w:id="1065303213">
              <w:marLeft w:val="0"/>
              <w:marRight w:val="0"/>
              <w:marTop w:val="0"/>
              <w:marBottom w:val="0"/>
              <w:divBdr>
                <w:top w:val="none" w:sz="0" w:space="0" w:color="auto"/>
                <w:left w:val="none" w:sz="0" w:space="0" w:color="auto"/>
                <w:bottom w:val="none" w:sz="0" w:space="0" w:color="auto"/>
                <w:right w:val="none" w:sz="0" w:space="0" w:color="auto"/>
              </w:divBdr>
            </w:div>
            <w:div w:id="1643460650">
              <w:marLeft w:val="0"/>
              <w:marRight w:val="0"/>
              <w:marTop w:val="0"/>
              <w:marBottom w:val="0"/>
              <w:divBdr>
                <w:top w:val="none" w:sz="0" w:space="0" w:color="auto"/>
                <w:left w:val="none" w:sz="0" w:space="0" w:color="auto"/>
                <w:bottom w:val="none" w:sz="0" w:space="0" w:color="auto"/>
                <w:right w:val="none" w:sz="0" w:space="0" w:color="auto"/>
              </w:divBdr>
            </w:div>
            <w:div w:id="743646665">
              <w:marLeft w:val="0"/>
              <w:marRight w:val="0"/>
              <w:marTop w:val="0"/>
              <w:marBottom w:val="0"/>
              <w:divBdr>
                <w:top w:val="none" w:sz="0" w:space="0" w:color="auto"/>
                <w:left w:val="none" w:sz="0" w:space="0" w:color="auto"/>
                <w:bottom w:val="none" w:sz="0" w:space="0" w:color="auto"/>
                <w:right w:val="none" w:sz="0" w:space="0" w:color="auto"/>
              </w:divBdr>
            </w:div>
            <w:div w:id="783309936">
              <w:marLeft w:val="0"/>
              <w:marRight w:val="0"/>
              <w:marTop w:val="0"/>
              <w:marBottom w:val="0"/>
              <w:divBdr>
                <w:top w:val="none" w:sz="0" w:space="0" w:color="auto"/>
                <w:left w:val="none" w:sz="0" w:space="0" w:color="auto"/>
                <w:bottom w:val="none" w:sz="0" w:space="0" w:color="auto"/>
                <w:right w:val="none" w:sz="0" w:space="0" w:color="auto"/>
              </w:divBdr>
            </w:div>
            <w:div w:id="1666788076">
              <w:marLeft w:val="0"/>
              <w:marRight w:val="0"/>
              <w:marTop w:val="0"/>
              <w:marBottom w:val="0"/>
              <w:divBdr>
                <w:top w:val="none" w:sz="0" w:space="0" w:color="auto"/>
                <w:left w:val="none" w:sz="0" w:space="0" w:color="auto"/>
                <w:bottom w:val="none" w:sz="0" w:space="0" w:color="auto"/>
                <w:right w:val="none" w:sz="0" w:space="0" w:color="auto"/>
              </w:divBdr>
            </w:div>
            <w:div w:id="984744080">
              <w:marLeft w:val="0"/>
              <w:marRight w:val="0"/>
              <w:marTop w:val="0"/>
              <w:marBottom w:val="0"/>
              <w:divBdr>
                <w:top w:val="none" w:sz="0" w:space="0" w:color="auto"/>
                <w:left w:val="none" w:sz="0" w:space="0" w:color="auto"/>
                <w:bottom w:val="none" w:sz="0" w:space="0" w:color="auto"/>
                <w:right w:val="none" w:sz="0" w:space="0" w:color="auto"/>
              </w:divBdr>
            </w:div>
            <w:div w:id="272057715">
              <w:marLeft w:val="0"/>
              <w:marRight w:val="0"/>
              <w:marTop w:val="0"/>
              <w:marBottom w:val="0"/>
              <w:divBdr>
                <w:top w:val="none" w:sz="0" w:space="0" w:color="auto"/>
                <w:left w:val="none" w:sz="0" w:space="0" w:color="auto"/>
                <w:bottom w:val="none" w:sz="0" w:space="0" w:color="auto"/>
                <w:right w:val="none" w:sz="0" w:space="0" w:color="auto"/>
              </w:divBdr>
            </w:div>
            <w:div w:id="1610620249">
              <w:marLeft w:val="0"/>
              <w:marRight w:val="0"/>
              <w:marTop w:val="0"/>
              <w:marBottom w:val="0"/>
              <w:divBdr>
                <w:top w:val="none" w:sz="0" w:space="0" w:color="auto"/>
                <w:left w:val="none" w:sz="0" w:space="0" w:color="auto"/>
                <w:bottom w:val="none" w:sz="0" w:space="0" w:color="auto"/>
                <w:right w:val="none" w:sz="0" w:space="0" w:color="auto"/>
              </w:divBdr>
            </w:div>
            <w:div w:id="1668244871">
              <w:marLeft w:val="0"/>
              <w:marRight w:val="0"/>
              <w:marTop w:val="0"/>
              <w:marBottom w:val="0"/>
              <w:divBdr>
                <w:top w:val="none" w:sz="0" w:space="0" w:color="auto"/>
                <w:left w:val="none" w:sz="0" w:space="0" w:color="auto"/>
                <w:bottom w:val="none" w:sz="0" w:space="0" w:color="auto"/>
                <w:right w:val="none" w:sz="0" w:space="0" w:color="auto"/>
              </w:divBdr>
            </w:div>
            <w:div w:id="520513827">
              <w:marLeft w:val="0"/>
              <w:marRight w:val="0"/>
              <w:marTop w:val="0"/>
              <w:marBottom w:val="0"/>
              <w:divBdr>
                <w:top w:val="none" w:sz="0" w:space="0" w:color="auto"/>
                <w:left w:val="none" w:sz="0" w:space="0" w:color="auto"/>
                <w:bottom w:val="none" w:sz="0" w:space="0" w:color="auto"/>
                <w:right w:val="none" w:sz="0" w:space="0" w:color="auto"/>
              </w:divBdr>
            </w:div>
            <w:div w:id="143470967">
              <w:marLeft w:val="0"/>
              <w:marRight w:val="0"/>
              <w:marTop w:val="0"/>
              <w:marBottom w:val="0"/>
              <w:divBdr>
                <w:top w:val="none" w:sz="0" w:space="0" w:color="auto"/>
                <w:left w:val="none" w:sz="0" w:space="0" w:color="auto"/>
                <w:bottom w:val="none" w:sz="0" w:space="0" w:color="auto"/>
                <w:right w:val="none" w:sz="0" w:space="0" w:color="auto"/>
              </w:divBdr>
            </w:div>
            <w:div w:id="964432894">
              <w:marLeft w:val="0"/>
              <w:marRight w:val="0"/>
              <w:marTop w:val="0"/>
              <w:marBottom w:val="0"/>
              <w:divBdr>
                <w:top w:val="none" w:sz="0" w:space="0" w:color="auto"/>
                <w:left w:val="none" w:sz="0" w:space="0" w:color="auto"/>
                <w:bottom w:val="none" w:sz="0" w:space="0" w:color="auto"/>
                <w:right w:val="none" w:sz="0" w:space="0" w:color="auto"/>
              </w:divBdr>
            </w:div>
            <w:div w:id="2081907414">
              <w:marLeft w:val="0"/>
              <w:marRight w:val="0"/>
              <w:marTop w:val="0"/>
              <w:marBottom w:val="0"/>
              <w:divBdr>
                <w:top w:val="none" w:sz="0" w:space="0" w:color="auto"/>
                <w:left w:val="none" w:sz="0" w:space="0" w:color="auto"/>
                <w:bottom w:val="none" w:sz="0" w:space="0" w:color="auto"/>
                <w:right w:val="none" w:sz="0" w:space="0" w:color="auto"/>
              </w:divBdr>
            </w:div>
            <w:div w:id="1621758990">
              <w:marLeft w:val="0"/>
              <w:marRight w:val="0"/>
              <w:marTop w:val="0"/>
              <w:marBottom w:val="0"/>
              <w:divBdr>
                <w:top w:val="none" w:sz="0" w:space="0" w:color="auto"/>
                <w:left w:val="none" w:sz="0" w:space="0" w:color="auto"/>
                <w:bottom w:val="none" w:sz="0" w:space="0" w:color="auto"/>
                <w:right w:val="none" w:sz="0" w:space="0" w:color="auto"/>
              </w:divBdr>
            </w:div>
            <w:div w:id="1655183970">
              <w:marLeft w:val="0"/>
              <w:marRight w:val="0"/>
              <w:marTop w:val="0"/>
              <w:marBottom w:val="0"/>
              <w:divBdr>
                <w:top w:val="none" w:sz="0" w:space="0" w:color="auto"/>
                <w:left w:val="none" w:sz="0" w:space="0" w:color="auto"/>
                <w:bottom w:val="none" w:sz="0" w:space="0" w:color="auto"/>
                <w:right w:val="none" w:sz="0" w:space="0" w:color="auto"/>
              </w:divBdr>
            </w:div>
            <w:div w:id="746070972">
              <w:marLeft w:val="0"/>
              <w:marRight w:val="0"/>
              <w:marTop w:val="0"/>
              <w:marBottom w:val="0"/>
              <w:divBdr>
                <w:top w:val="none" w:sz="0" w:space="0" w:color="auto"/>
                <w:left w:val="none" w:sz="0" w:space="0" w:color="auto"/>
                <w:bottom w:val="none" w:sz="0" w:space="0" w:color="auto"/>
                <w:right w:val="none" w:sz="0" w:space="0" w:color="auto"/>
              </w:divBdr>
            </w:div>
            <w:div w:id="1889685567">
              <w:marLeft w:val="0"/>
              <w:marRight w:val="0"/>
              <w:marTop w:val="0"/>
              <w:marBottom w:val="0"/>
              <w:divBdr>
                <w:top w:val="none" w:sz="0" w:space="0" w:color="auto"/>
                <w:left w:val="none" w:sz="0" w:space="0" w:color="auto"/>
                <w:bottom w:val="none" w:sz="0" w:space="0" w:color="auto"/>
                <w:right w:val="none" w:sz="0" w:space="0" w:color="auto"/>
              </w:divBdr>
            </w:div>
            <w:div w:id="808135273">
              <w:marLeft w:val="0"/>
              <w:marRight w:val="0"/>
              <w:marTop w:val="0"/>
              <w:marBottom w:val="0"/>
              <w:divBdr>
                <w:top w:val="none" w:sz="0" w:space="0" w:color="auto"/>
                <w:left w:val="none" w:sz="0" w:space="0" w:color="auto"/>
                <w:bottom w:val="none" w:sz="0" w:space="0" w:color="auto"/>
                <w:right w:val="none" w:sz="0" w:space="0" w:color="auto"/>
              </w:divBdr>
            </w:div>
            <w:div w:id="503325023">
              <w:marLeft w:val="0"/>
              <w:marRight w:val="0"/>
              <w:marTop w:val="0"/>
              <w:marBottom w:val="0"/>
              <w:divBdr>
                <w:top w:val="none" w:sz="0" w:space="0" w:color="auto"/>
                <w:left w:val="none" w:sz="0" w:space="0" w:color="auto"/>
                <w:bottom w:val="none" w:sz="0" w:space="0" w:color="auto"/>
                <w:right w:val="none" w:sz="0" w:space="0" w:color="auto"/>
              </w:divBdr>
            </w:div>
            <w:div w:id="1054810689">
              <w:marLeft w:val="0"/>
              <w:marRight w:val="0"/>
              <w:marTop w:val="0"/>
              <w:marBottom w:val="0"/>
              <w:divBdr>
                <w:top w:val="none" w:sz="0" w:space="0" w:color="auto"/>
                <w:left w:val="none" w:sz="0" w:space="0" w:color="auto"/>
                <w:bottom w:val="none" w:sz="0" w:space="0" w:color="auto"/>
                <w:right w:val="none" w:sz="0" w:space="0" w:color="auto"/>
              </w:divBdr>
            </w:div>
            <w:div w:id="892735540">
              <w:marLeft w:val="0"/>
              <w:marRight w:val="0"/>
              <w:marTop w:val="0"/>
              <w:marBottom w:val="0"/>
              <w:divBdr>
                <w:top w:val="none" w:sz="0" w:space="0" w:color="auto"/>
                <w:left w:val="none" w:sz="0" w:space="0" w:color="auto"/>
                <w:bottom w:val="none" w:sz="0" w:space="0" w:color="auto"/>
                <w:right w:val="none" w:sz="0" w:space="0" w:color="auto"/>
              </w:divBdr>
            </w:div>
            <w:div w:id="731274528">
              <w:marLeft w:val="0"/>
              <w:marRight w:val="0"/>
              <w:marTop w:val="0"/>
              <w:marBottom w:val="0"/>
              <w:divBdr>
                <w:top w:val="none" w:sz="0" w:space="0" w:color="auto"/>
                <w:left w:val="none" w:sz="0" w:space="0" w:color="auto"/>
                <w:bottom w:val="none" w:sz="0" w:space="0" w:color="auto"/>
                <w:right w:val="none" w:sz="0" w:space="0" w:color="auto"/>
              </w:divBdr>
            </w:div>
            <w:div w:id="735931700">
              <w:marLeft w:val="0"/>
              <w:marRight w:val="0"/>
              <w:marTop w:val="0"/>
              <w:marBottom w:val="0"/>
              <w:divBdr>
                <w:top w:val="none" w:sz="0" w:space="0" w:color="auto"/>
                <w:left w:val="none" w:sz="0" w:space="0" w:color="auto"/>
                <w:bottom w:val="none" w:sz="0" w:space="0" w:color="auto"/>
                <w:right w:val="none" w:sz="0" w:space="0" w:color="auto"/>
              </w:divBdr>
            </w:div>
            <w:div w:id="301079040">
              <w:marLeft w:val="0"/>
              <w:marRight w:val="0"/>
              <w:marTop w:val="0"/>
              <w:marBottom w:val="0"/>
              <w:divBdr>
                <w:top w:val="none" w:sz="0" w:space="0" w:color="auto"/>
                <w:left w:val="none" w:sz="0" w:space="0" w:color="auto"/>
                <w:bottom w:val="none" w:sz="0" w:space="0" w:color="auto"/>
                <w:right w:val="none" w:sz="0" w:space="0" w:color="auto"/>
              </w:divBdr>
            </w:div>
            <w:div w:id="228271326">
              <w:marLeft w:val="0"/>
              <w:marRight w:val="0"/>
              <w:marTop w:val="0"/>
              <w:marBottom w:val="0"/>
              <w:divBdr>
                <w:top w:val="none" w:sz="0" w:space="0" w:color="auto"/>
                <w:left w:val="none" w:sz="0" w:space="0" w:color="auto"/>
                <w:bottom w:val="none" w:sz="0" w:space="0" w:color="auto"/>
                <w:right w:val="none" w:sz="0" w:space="0" w:color="auto"/>
              </w:divBdr>
            </w:div>
            <w:div w:id="1705444598">
              <w:marLeft w:val="0"/>
              <w:marRight w:val="0"/>
              <w:marTop w:val="0"/>
              <w:marBottom w:val="0"/>
              <w:divBdr>
                <w:top w:val="none" w:sz="0" w:space="0" w:color="auto"/>
                <w:left w:val="none" w:sz="0" w:space="0" w:color="auto"/>
                <w:bottom w:val="none" w:sz="0" w:space="0" w:color="auto"/>
                <w:right w:val="none" w:sz="0" w:space="0" w:color="auto"/>
              </w:divBdr>
            </w:div>
            <w:div w:id="1758819750">
              <w:marLeft w:val="0"/>
              <w:marRight w:val="0"/>
              <w:marTop w:val="0"/>
              <w:marBottom w:val="0"/>
              <w:divBdr>
                <w:top w:val="none" w:sz="0" w:space="0" w:color="auto"/>
                <w:left w:val="none" w:sz="0" w:space="0" w:color="auto"/>
                <w:bottom w:val="none" w:sz="0" w:space="0" w:color="auto"/>
                <w:right w:val="none" w:sz="0" w:space="0" w:color="auto"/>
              </w:divBdr>
            </w:div>
            <w:div w:id="2045788149">
              <w:marLeft w:val="0"/>
              <w:marRight w:val="0"/>
              <w:marTop w:val="0"/>
              <w:marBottom w:val="0"/>
              <w:divBdr>
                <w:top w:val="none" w:sz="0" w:space="0" w:color="auto"/>
                <w:left w:val="none" w:sz="0" w:space="0" w:color="auto"/>
                <w:bottom w:val="none" w:sz="0" w:space="0" w:color="auto"/>
                <w:right w:val="none" w:sz="0" w:space="0" w:color="auto"/>
              </w:divBdr>
            </w:div>
            <w:div w:id="778839320">
              <w:marLeft w:val="0"/>
              <w:marRight w:val="0"/>
              <w:marTop w:val="0"/>
              <w:marBottom w:val="0"/>
              <w:divBdr>
                <w:top w:val="none" w:sz="0" w:space="0" w:color="auto"/>
                <w:left w:val="none" w:sz="0" w:space="0" w:color="auto"/>
                <w:bottom w:val="none" w:sz="0" w:space="0" w:color="auto"/>
                <w:right w:val="none" w:sz="0" w:space="0" w:color="auto"/>
              </w:divBdr>
            </w:div>
            <w:div w:id="421802050">
              <w:marLeft w:val="0"/>
              <w:marRight w:val="0"/>
              <w:marTop w:val="0"/>
              <w:marBottom w:val="0"/>
              <w:divBdr>
                <w:top w:val="none" w:sz="0" w:space="0" w:color="auto"/>
                <w:left w:val="none" w:sz="0" w:space="0" w:color="auto"/>
                <w:bottom w:val="none" w:sz="0" w:space="0" w:color="auto"/>
                <w:right w:val="none" w:sz="0" w:space="0" w:color="auto"/>
              </w:divBdr>
            </w:div>
            <w:div w:id="1496142389">
              <w:marLeft w:val="0"/>
              <w:marRight w:val="0"/>
              <w:marTop w:val="0"/>
              <w:marBottom w:val="0"/>
              <w:divBdr>
                <w:top w:val="none" w:sz="0" w:space="0" w:color="auto"/>
                <w:left w:val="none" w:sz="0" w:space="0" w:color="auto"/>
                <w:bottom w:val="none" w:sz="0" w:space="0" w:color="auto"/>
                <w:right w:val="none" w:sz="0" w:space="0" w:color="auto"/>
              </w:divBdr>
            </w:div>
            <w:div w:id="1267498020">
              <w:marLeft w:val="0"/>
              <w:marRight w:val="0"/>
              <w:marTop w:val="0"/>
              <w:marBottom w:val="0"/>
              <w:divBdr>
                <w:top w:val="none" w:sz="0" w:space="0" w:color="auto"/>
                <w:left w:val="none" w:sz="0" w:space="0" w:color="auto"/>
                <w:bottom w:val="none" w:sz="0" w:space="0" w:color="auto"/>
                <w:right w:val="none" w:sz="0" w:space="0" w:color="auto"/>
              </w:divBdr>
            </w:div>
            <w:div w:id="518156621">
              <w:marLeft w:val="0"/>
              <w:marRight w:val="0"/>
              <w:marTop w:val="0"/>
              <w:marBottom w:val="0"/>
              <w:divBdr>
                <w:top w:val="none" w:sz="0" w:space="0" w:color="auto"/>
                <w:left w:val="none" w:sz="0" w:space="0" w:color="auto"/>
                <w:bottom w:val="none" w:sz="0" w:space="0" w:color="auto"/>
                <w:right w:val="none" w:sz="0" w:space="0" w:color="auto"/>
              </w:divBdr>
            </w:div>
            <w:div w:id="1027869960">
              <w:marLeft w:val="0"/>
              <w:marRight w:val="0"/>
              <w:marTop w:val="0"/>
              <w:marBottom w:val="0"/>
              <w:divBdr>
                <w:top w:val="none" w:sz="0" w:space="0" w:color="auto"/>
                <w:left w:val="none" w:sz="0" w:space="0" w:color="auto"/>
                <w:bottom w:val="none" w:sz="0" w:space="0" w:color="auto"/>
                <w:right w:val="none" w:sz="0" w:space="0" w:color="auto"/>
              </w:divBdr>
            </w:div>
            <w:div w:id="1769764550">
              <w:marLeft w:val="0"/>
              <w:marRight w:val="0"/>
              <w:marTop w:val="0"/>
              <w:marBottom w:val="0"/>
              <w:divBdr>
                <w:top w:val="none" w:sz="0" w:space="0" w:color="auto"/>
                <w:left w:val="none" w:sz="0" w:space="0" w:color="auto"/>
                <w:bottom w:val="none" w:sz="0" w:space="0" w:color="auto"/>
                <w:right w:val="none" w:sz="0" w:space="0" w:color="auto"/>
              </w:divBdr>
            </w:div>
            <w:div w:id="850413841">
              <w:marLeft w:val="0"/>
              <w:marRight w:val="0"/>
              <w:marTop w:val="0"/>
              <w:marBottom w:val="0"/>
              <w:divBdr>
                <w:top w:val="none" w:sz="0" w:space="0" w:color="auto"/>
                <w:left w:val="none" w:sz="0" w:space="0" w:color="auto"/>
                <w:bottom w:val="none" w:sz="0" w:space="0" w:color="auto"/>
                <w:right w:val="none" w:sz="0" w:space="0" w:color="auto"/>
              </w:divBdr>
            </w:div>
            <w:div w:id="643587086">
              <w:marLeft w:val="0"/>
              <w:marRight w:val="0"/>
              <w:marTop w:val="0"/>
              <w:marBottom w:val="0"/>
              <w:divBdr>
                <w:top w:val="none" w:sz="0" w:space="0" w:color="auto"/>
                <w:left w:val="none" w:sz="0" w:space="0" w:color="auto"/>
                <w:bottom w:val="none" w:sz="0" w:space="0" w:color="auto"/>
                <w:right w:val="none" w:sz="0" w:space="0" w:color="auto"/>
              </w:divBdr>
            </w:div>
            <w:div w:id="739911388">
              <w:marLeft w:val="0"/>
              <w:marRight w:val="0"/>
              <w:marTop w:val="0"/>
              <w:marBottom w:val="0"/>
              <w:divBdr>
                <w:top w:val="none" w:sz="0" w:space="0" w:color="auto"/>
                <w:left w:val="none" w:sz="0" w:space="0" w:color="auto"/>
                <w:bottom w:val="none" w:sz="0" w:space="0" w:color="auto"/>
                <w:right w:val="none" w:sz="0" w:space="0" w:color="auto"/>
              </w:divBdr>
            </w:div>
            <w:div w:id="1535656610">
              <w:marLeft w:val="0"/>
              <w:marRight w:val="0"/>
              <w:marTop w:val="0"/>
              <w:marBottom w:val="0"/>
              <w:divBdr>
                <w:top w:val="none" w:sz="0" w:space="0" w:color="auto"/>
                <w:left w:val="none" w:sz="0" w:space="0" w:color="auto"/>
                <w:bottom w:val="none" w:sz="0" w:space="0" w:color="auto"/>
                <w:right w:val="none" w:sz="0" w:space="0" w:color="auto"/>
              </w:divBdr>
            </w:div>
            <w:div w:id="1584878147">
              <w:marLeft w:val="0"/>
              <w:marRight w:val="0"/>
              <w:marTop w:val="0"/>
              <w:marBottom w:val="0"/>
              <w:divBdr>
                <w:top w:val="none" w:sz="0" w:space="0" w:color="auto"/>
                <w:left w:val="none" w:sz="0" w:space="0" w:color="auto"/>
                <w:bottom w:val="none" w:sz="0" w:space="0" w:color="auto"/>
                <w:right w:val="none" w:sz="0" w:space="0" w:color="auto"/>
              </w:divBdr>
            </w:div>
            <w:div w:id="1892186395">
              <w:marLeft w:val="0"/>
              <w:marRight w:val="0"/>
              <w:marTop w:val="0"/>
              <w:marBottom w:val="0"/>
              <w:divBdr>
                <w:top w:val="none" w:sz="0" w:space="0" w:color="auto"/>
                <w:left w:val="none" w:sz="0" w:space="0" w:color="auto"/>
                <w:bottom w:val="none" w:sz="0" w:space="0" w:color="auto"/>
                <w:right w:val="none" w:sz="0" w:space="0" w:color="auto"/>
              </w:divBdr>
            </w:div>
            <w:div w:id="1034383506">
              <w:marLeft w:val="0"/>
              <w:marRight w:val="0"/>
              <w:marTop w:val="0"/>
              <w:marBottom w:val="0"/>
              <w:divBdr>
                <w:top w:val="none" w:sz="0" w:space="0" w:color="auto"/>
                <w:left w:val="none" w:sz="0" w:space="0" w:color="auto"/>
                <w:bottom w:val="none" w:sz="0" w:space="0" w:color="auto"/>
                <w:right w:val="none" w:sz="0" w:space="0" w:color="auto"/>
              </w:divBdr>
            </w:div>
            <w:div w:id="787743204">
              <w:marLeft w:val="0"/>
              <w:marRight w:val="0"/>
              <w:marTop w:val="0"/>
              <w:marBottom w:val="0"/>
              <w:divBdr>
                <w:top w:val="none" w:sz="0" w:space="0" w:color="auto"/>
                <w:left w:val="none" w:sz="0" w:space="0" w:color="auto"/>
                <w:bottom w:val="none" w:sz="0" w:space="0" w:color="auto"/>
                <w:right w:val="none" w:sz="0" w:space="0" w:color="auto"/>
              </w:divBdr>
            </w:div>
            <w:div w:id="510948297">
              <w:marLeft w:val="0"/>
              <w:marRight w:val="0"/>
              <w:marTop w:val="0"/>
              <w:marBottom w:val="0"/>
              <w:divBdr>
                <w:top w:val="none" w:sz="0" w:space="0" w:color="auto"/>
                <w:left w:val="none" w:sz="0" w:space="0" w:color="auto"/>
                <w:bottom w:val="none" w:sz="0" w:space="0" w:color="auto"/>
                <w:right w:val="none" w:sz="0" w:space="0" w:color="auto"/>
              </w:divBdr>
            </w:div>
            <w:div w:id="46298343">
              <w:marLeft w:val="0"/>
              <w:marRight w:val="0"/>
              <w:marTop w:val="0"/>
              <w:marBottom w:val="0"/>
              <w:divBdr>
                <w:top w:val="none" w:sz="0" w:space="0" w:color="auto"/>
                <w:left w:val="none" w:sz="0" w:space="0" w:color="auto"/>
                <w:bottom w:val="none" w:sz="0" w:space="0" w:color="auto"/>
                <w:right w:val="none" w:sz="0" w:space="0" w:color="auto"/>
              </w:divBdr>
            </w:div>
            <w:div w:id="1805123697">
              <w:marLeft w:val="0"/>
              <w:marRight w:val="0"/>
              <w:marTop w:val="0"/>
              <w:marBottom w:val="0"/>
              <w:divBdr>
                <w:top w:val="none" w:sz="0" w:space="0" w:color="auto"/>
                <w:left w:val="none" w:sz="0" w:space="0" w:color="auto"/>
                <w:bottom w:val="none" w:sz="0" w:space="0" w:color="auto"/>
                <w:right w:val="none" w:sz="0" w:space="0" w:color="auto"/>
              </w:divBdr>
            </w:div>
            <w:div w:id="78990812">
              <w:marLeft w:val="0"/>
              <w:marRight w:val="0"/>
              <w:marTop w:val="0"/>
              <w:marBottom w:val="0"/>
              <w:divBdr>
                <w:top w:val="none" w:sz="0" w:space="0" w:color="auto"/>
                <w:left w:val="none" w:sz="0" w:space="0" w:color="auto"/>
                <w:bottom w:val="none" w:sz="0" w:space="0" w:color="auto"/>
                <w:right w:val="none" w:sz="0" w:space="0" w:color="auto"/>
              </w:divBdr>
            </w:div>
            <w:div w:id="242839568">
              <w:marLeft w:val="0"/>
              <w:marRight w:val="0"/>
              <w:marTop w:val="0"/>
              <w:marBottom w:val="0"/>
              <w:divBdr>
                <w:top w:val="none" w:sz="0" w:space="0" w:color="auto"/>
                <w:left w:val="none" w:sz="0" w:space="0" w:color="auto"/>
                <w:bottom w:val="none" w:sz="0" w:space="0" w:color="auto"/>
                <w:right w:val="none" w:sz="0" w:space="0" w:color="auto"/>
              </w:divBdr>
            </w:div>
            <w:div w:id="1335571592">
              <w:marLeft w:val="0"/>
              <w:marRight w:val="0"/>
              <w:marTop w:val="0"/>
              <w:marBottom w:val="0"/>
              <w:divBdr>
                <w:top w:val="none" w:sz="0" w:space="0" w:color="auto"/>
                <w:left w:val="none" w:sz="0" w:space="0" w:color="auto"/>
                <w:bottom w:val="none" w:sz="0" w:space="0" w:color="auto"/>
                <w:right w:val="none" w:sz="0" w:space="0" w:color="auto"/>
              </w:divBdr>
            </w:div>
            <w:div w:id="1645699159">
              <w:marLeft w:val="0"/>
              <w:marRight w:val="0"/>
              <w:marTop w:val="0"/>
              <w:marBottom w:val="0"/>
              <w:divBdr>
                <w:top w:val="none" w:sz="0" w:space="0" w:color="auto"/>
                <w:left w:val="none" w:sz="0" w:space="0" w:color="auto"/>
                <w:bottom w:val="none" w:sz="0" w:space="0" w:color="auto"/>
                <w:right w:val="none" w:sz="0" w:space="0" w:color="auto"/>
              </w:divBdr>
            </w:div>
            <w:div w:id="535233988">
              <w:marLeft w:val="0"/>
              <w:marRight w:val="0"/>
              <w:marTop w:val="0"/>
              <w:marBottom w:val="0"/>
              <w:divBdr>
                <w:top w:val="none" w:sz="0" w:space="0" w:color="auto"/>
                <w:left w:val="none" w:sz="0" w:space="0" w:color="auto"/>
                <w:bottom w:val="none" w:sz="0" w:space="0" w:color="auto"/>
                <w:right w:val="none" w:sz="0" w:space="0" w:color="auto"/>
              </w:divBdr>
            </w:div>
            <w:div w:id="766853059">
              <w:marLeft w:val="0"/>
              <w:marRight w:val="0"/>
              <w:marTop w:val="0"/>
              <w:marBottom w:val="0"/>
              <w:divBdr>
                <w:top w:val="none" w:sz="0" w:space="0" w:color="auto"/>
                <w:left w:val="none" w:sz="0" w:space="0" w:color="auto"/>
                <w:bottom w:val="none" w:sz="0" w:space="0" w:color="auto"/>
                <w:right w:val="none" w:sz="0" w:space="0" w:color="auto"/>
              </w:divBdr>
            </w:div>
            <w:div w:id="720599098">
              <w:marLeft w:val="0"/>
              <w:marRight w:val="0"/>
              <w:marTop w:val="0"/>
              <w:marBottom w:val="0"/>
              <w:divBdr>
                <w:top w:val="none" w:sz="0" w:space="0" w:color="auto"/>
                <w:left w:val="none" w:sz="0" w:space="0" w:color="auto"/>
                <w:bottom w:val="none" w:sz="0" w:space="0" w:color="auto"/>
                <w:right w:val="none" w:sz="0" w:space="0" w:color="auto"/>
              </w:divBdr>
            </w:div>
            <w:div w:id="1779829012">
              <w:marLeft w:val="0"/>
              <w:marRight w:val="0"/>
              <w:marTop w:val="0"/>
              <w:marBottom w:val="0"/>
              <w:divBdr>
                <w:top w:val="none" w:sz="0" w:space="0" w:color="auto"/>
                <w:left w:val="none" w:sz="0" w:space="0" w:color="auto"/>
                <w:bottom w:val="none" w:sz="0" w:space="0" w:color="auto"/>
                <w:right w:val="none" w:sz="0" w:space="0" w:color="auto"/>
              </w:divBdr>
            </w:div>
            <w:div w:id="1407533766">
              <w:marLeft w:val="0"/>
              <w:marRight w:val="0"/>
              <w:marTop w:val="0"/>
              <w:marBottom w:val="0"/>
              <w:divBdr>
                <w:top w:val="none" w:sz="0" w:space="0" w:color="auto"/>
                <w:left w:val="none" w:sz="0" w:space="0" w:color="auto"/>
                <w:bottom w:val="none" w:sz="0" w:space="0" w:color="auto"/>
                <w:right w:val="none" w:sz="0" w:space="0" w:color="auto"/>
              </w:divBdr>
            </w:div>
            <w:div w:id="1032069969">
              <w:marLeft w:val="0"/>
              <w:marRight w:val="0"/>
              <w:marTop w:val="0"/>
              <w:marBottom w:val="0"/>
              <w:divBdr>
                <w:top w:val="none" w:sz="0" w:space="0" w:color="auto"/>
                <w:left w:val="none" w:sz="0" w:space="0" w:color="auto"/>
                <w:bottom w:val="none" w:sz="0" w:space="0" w:color="auto"/>
                <w:right w:val="none" w:sz="0" w:space="0" w:color="auto"/>
              </w:divBdr>
            </w:div>
            <w:div w:id="1904487295">
              <w:marLeft w:val="0"/>
              <w:marRight w:val="0"/>
              <w:marTop w:val="0"/>
              <w:marBottom w:val="0"/>
              <w:divBdr>
                <w:top w:val="none" w:sz="0" w:space="0" w:color="auto"/>
                <w:left w:val="none" w:sz="0" w:space="0" w:color="auto"/>
                <w:bottom w:val="none" w:sz="0" w:space="0" w:color="auto"/>
                <w:right w:val="none" w:sz="0" w:space="0" w:color="auto"/>
              </w:divBdr>
            </w:div>
            <w:div w:id="1252281602">
              <w:marLeft w:val="0"/>
              <w:marRight w:val="0"/>
              <w:marTop w:val="0"/>
              <w:marBottom w:val="0"/>
              <w:divBdr>
                <w:top w:val="none" w:sz="0" w:space="0" w:color="auto"/>
                <w:left w:val="none" w:sz="0" w:space="0" w:color="auto"/>
                <w:bottom w:val="none" w:sz="0" w:space="0" w:color="auto"/>
                <w:right w:val="none" w:sz="0" w:space="0" w:color="auto"/>
              </w:divBdr>
            </w:div>
            <w:div w:id="2004890810">
              <w:marLeft w:val="0"/>
              <w:marRight w:val="0"/>
              <w:marTop w:val="0"/>
              <w:marBottom w:val="0"/>
              <w:divBdr>
                <w:top w:val="none" w:sz="0" w:space="0" w:color="auto"/>
                <w:left w:val="none" w:sz="0" w:space="0" w:color="auto"/>
                <w:bottom w:val="none" w:sz="0" w:space="0" w:color="auto"/>
                <w:right w:val="none" w:sz="0" w:space="0" w:color="auto"/>
              </w:divBdr>
            </w:div>
            <w:div w:id="1478454106">
              <w:marLeft w:val="0"/>
              <w:marRight w:val="0"/>
              <w:marTop w:val="0"/>
              <w:marBottom w:val="0"/>
              <w:divBdr>
                <w:top w:val="none" w:sz="0" w:space="0" w:color="auto"/>
                <w:left w:val="none" w:sz="0" w:space="0" w:color="auto"/>
                <w:bottom w:val="none" w:sz="0" w:space="0" w:color="auto"/>
                <w:right w:val="none" w:sz="0" w:space="0" w:color="auto"/>
              </w:divBdr>
            </w:div>
            <w:div w:id="84618861">
              <w:marLeft w:val="0"/>
              <w:marRight w:val="0"/>
              <w:marTop w:val="0"/>
              <w:marBottom w:val="0"/>
              <w:divBdr>
                <w:top w:val="none" w:sz="0" w:space="0" w:color="auto"/>
                <w:left w:val="none" w:sz="0" w:space="0" w:color="auto"/>
                <w:bottom w:val="none" w:sz="0" w:space="0" w:color="auto"/>
                <w:right w:val="none" w:sz="0" w:space="0" w:color="auto"/>
              </w:divBdr>
            </w:div>
            <w:div w:id="612054251">
              <w:marLeft w:val="0"/>
              <w:marRight w:val="0"/>
              <w:marTop w:val="0"/>
              <w:marBottom w:val="0"/>
              <w:divBdr>
                <w:top w:val="none" w:sz="0" w:space="0" w:color="auto"/>
                <w:left w:val="none" w:sz="0" w:space="0" w:color="auto"/>
                <w:bottom w:val="none" w:sz="0" w:space="0" w:color="auto"/>
                <w:right w:val="none" w:sz="0" w:space="0" w:color="auto"/>
              </w:divBdr>
            </w:div>
            <w:div w:id="1152526670">
              <w:marLeft w:val="0"/>
              <w:marRight w:val="0"/>
              <w:marTop w:val="0"/>
              <w:marBottom w:val="0"/>
              <w:divBdr>
                <w:top w:val="none" w:sz="0" w:space="0" w:color="auto"/>
                <w:left w:val="none" w:sz="0" w:space="0" w:color="auto"/>
                <w:bottom w:val="none" w:sz="0" w:space="0" w:color="auto"/>
                <w:right w:val="none" w:sz="0" w:space="0" w:color="auto"/>
              </w:divBdr>
            </w:div>
            <w:div w:id="425611772">
              <w:marLeft w:val="0"/>
              <w:marRight w:val="0"/>
              <w:marTop w:val="0"/>
              <w:marBottom w:val="0"/>
              <w:divBdr>
                <w:top w:val="none" w:sz="0" w:space="0" w:color="auto"/>
                <w:left w:val="none" w:sz="0" w:space="0" w:color="auto"/>
                <w:bottom w:val="none" w:sz="0" w:space="0" w:color="auto"/>
                <w:right w:val="none" w:sz="0" w:space="0" w:color="auto"/>
              </w:divBdr>
            </w:div>
            <w:div w:id="1106121039">
              <w:marLeft w:val="0"/>
              <w:marRight w:val="0"/>
              <w:marTop w:val="0"/>
              <w:marBottom w:val="0"/>
              <w:divBdr>
                <w:top w:val="none" w:sz="0" w:space="0" w:color="auto"/>
                <w:left w:val="none" w:sz="0" w:space="0" w:color="auto"/>
                <w:bottom w:val="none" w:sz="0" w:space="0" w:color="auto"/>
                <w:right w:val="none" w:sz="0" w:space="0" w:color="auto"/>
              </w:divBdr>
            </w:div>
            <w:div w:id="175385779">
              <w:marLeft w:val="0"/>
              <w:marRight w:val="0"/>
              <w:marTop w:val="0"/>
              <w:marBottom w:val="0"/>
              <w:divBdr>
                <w:top w:val="none" w:sz="0" w:space="0" w:color="auto"/>
                <w:left w:val="none" w:sz="0" w:space="0" w:color="auto"/>
                <w:bottom w:val="none" w:sz="0" w:space="0" w:color="auto"/>
                <w:right w:val="none" w:sz="0" w:space="0" w:color="auto"/>
              </w:divBdr>
            </w:div>
            <w:div w:id="1877280400">
              <w:marLeft w:val="0"/>
              <w:marRight w:val="0"/>
              <w:marTop w:val="0"/>
              <w:marBottom w:val="0"/>
              <w:divBdr>
                <w:top w:val="none" w:sz="0" w:space="0" w:color="auto"/>
                <w:left w:val="none" w:sz="0" w:space="0" w:color="auto"/>
                <w:bottom w:val="none" w:sz="0" w:space="0" w:color="auto"/>
                <w:right w:val="none" w:sz="0" w:space="0" w:color="auto"/>
              </w:divBdr>
            </w:div>
            <w:div w:id="1580555418">
              <w:marLeft w:val="0"/>
              <w:marRight w:val="0"/>
              <w:marTop w:val="0"/>
              <w:marBottom w:val="0"/>
              <w:divBdr>
                <w:top w:val="none" w:sz="0" w:space="0" w:color="auto"/>
                <w:left w:val="none" w:sz="0" w:space="0" w:color="auto"/>
                <w:bottom w:val="none" w:sz="0" w:space="0" w:color="auto"/>
                <w:right w:val="none" w:sz="0" w:space="0" w:color="auto"/>
              </w:divBdr>
            </w:div>
            <w:div w:id="546113740">
              <w:marLeft w:val="0"/>
              <w:marRight w:val="0"/>
              <w:marTop w:val="0"/>
              <w:marBottom w:val="0"/>
              <w:divBdr>
                <w:top w:val="none" w:sz="0" w:space="0" w:color="auto"/>
                <w:left w:val="none" w:sz="0" w:space="0" w:color="auto"/>
                <w:bottom w:val="none" w:sz="0" w:space="0" w:color="auto"/>
                <w:right w:val="none" w:sz="0" w:space="0" w:color="auto"/>
              </w:divBdr>
            </w:div>
            <w:div w:id="2016152123">
              <w:marLeft w:val="0"/>
              <w:marRight w:val="0"/>
              <w:marTop w:val="0"/>
              <w:marBottom w:val="0"/>
              <w:divBdr>
                <w:top w:val="none" w:sz="0" w:space="0" w:color="auto"/>
                <w:left w:val="none" w:sz="0" w:space="0" w:color="auto"/>
                <w:bottom w:val="none" w:sz="0" w:space="0" w:color="auto"/>
                <w:right w:val="none" w:sz="0" w:space="0" w:color="auto"/>
              </w:divBdr>
            </w:div>
            <w:div w:id="1931813049">
              <w:marLeft w:val="0"/>
              <w:marRight w:val="0"/>
              <w:marTop w:val="0"/>
              <w:marBottom w:val="0"/>
              <w:divBdr>
                <w:top w:val="none" w:sz="0" w:space="0" w:color="auto"/>
                <w:left w:val="none" w:sz="0" w:space="0" w:color="auto"/>
                <w:bottom w:val="none" w:sz="0" w:space="0" w:color="auto"/>
                <w:right w:val="none" w:sz="0" w:space="0" w:color="auto"/>
              </w:divBdr>
            </w:div>
            <w:div w:id="2064979494">
              <w:marLeft w:val="0"/>
              <w:marRight w:val="0"/>
              <w:marTop w:val="0"/>
              <w:marBottom w:val="0"/>
              <w:divBdr>
                <w:top w:val="none" w:sz="0" w:space="0" w:color="auto"/>
                <w:left w:val="none" w:sz="0" w:space="0" w:color="auto"/>
                <w:bottom w:val="none" w:sz="0" w:space="0" w:color="auto"/>
                <w:right w:val="none" w:sz="0" w:space="0" w:color="auto"/>
              </w:divBdr>
            </w:div>
            <w:div w:id="978001740">
              <w:marLeft w:val="0"/>
              <w:marRight w:val="0"/>
              <w:marTop w:val="0"/>
              <w:marBottom w:val="0"/>
              <w:divBdr>
                <w:top w:val="none" w:sz="0" w:space="0" w:color="auto"/>
                <w:left w:val="none" w:sz="0" w:space="0" w:color="auto"/>
                <w:bottom w:val="none" w:sz="0" w:space="0" w:color="auto"/>
                <w:right w:val="none" w:sz="0" w:space="0" w:color="auto"/>
              </w:divBdr>
            </w:div>
            <w:div w:id="1068452777">
              <w:marLeft w:val="0"/>
              <w:marRight w:val="0"/>
              <w:marTop w:val="0"/>
              <w:marBottom w:val="0"/>
              <w:divBdr>
                <w:top w:val="none" w:sz="0" w:space="0" w:color="auto"/>
                <w:left w:val="none" w:sz="0" w:space="0" w:color="auto"/>
                <w:bottom w:val="none" w:sz="0" w:space="0" w:color="auto"/>
                <w:right w:val="none" w:sz="0" w:space="0" w:color="auto"/>
              </w:divBdr>
            </w:div>
            <w:div w:id="965164418">
              <w:marLeft w:val="0"/>
              <w:marRight w:val="0"/>
              <w:marTop w:val="0"/>
              <w:marBottom w:val="0"/>
              <w:divBdr>
                <w:top w:val="none" w:sz="0" w:space="0" w:color="auto"/>
                <w:left w:val="none" w:sz="0" w:space="0" w:color="auto"/>
                <w:bottom w:val="none" w:sz="0" w:space="0" w:color="auto"/>
                <w:right w:val="none" w:sz="0" w:space="0" w:color="auto"/>
              </w:divBdr>
            </w:div>
            <w:div w:id="959412849">
              <w:marLeft w:val="0"/>
              <w:marRight w:val="0"/>
              <w:marTop w:val="0"/>
              <w:marBottom w:val="0"/>
              <w:divBdr>
                <w:top w:val="none" w:sz="0" w:space="0" w:color="auto"/>
                <w:left w:val="none" w:sz="0" w:space="0" w:color="auto"/>
                <w:bottom w:val="none" w:sz="0" w:space="0" w:color="auto"/>
                <w:right w:val="none" w:sz="0" w:space="0" w:color="auto"/>
              </w:divBdr>
            </w:div>
            <w:div w:id="18711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9718">
      <w:bodyDiv w:val="1"/>
      <w:marLeft w:val="0"/>
      <w:marRight w:val="0"/>
      <w:marTop w:val="0"/>
      <w:marBottom w:val="0"/>
      <w:divBdr>
        <w:top w:val="none" w:sz="0" w:space="0" w:color="auto"/>
        <w:left w:val="none" w:sz="0" w:space="0" w:color="auto"/>
        <w:bottom w:val="none" w:sz="0" w:space="0" w:color="auto"/>
        <w:right w:val="none" w:sz="0" w:space="0" w:color="auto"/>
      </w:divBdr>
    </w:div>
    <w:div w:id="1954941874">
      <w:bodyDiv w:val="1"/>
      <w:marLeft w:val="0"/>
      <w:marRight w:val="0"/>
      <w:marTop w:val="0"/>
      <w:marBottom w:val="0"/>
      <w:divBdr>
        <w:top w:val="none" w:sz="0" w:space="0" w:color="auto"/>
        <w:left w:val="none" w:sz="0" w:space="0" w:color="auto"/>
        <w:bottom w:val="none" w:sz="0" w:space="0" w:color="auto"/>
        <w:right w:val="none" w:sz="0" w:space="0" w:color="auto"/>
      </w:divBdr>
    </w:div>
    <w:div w:id="198443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ckman\Documents\Crestron%20Do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2">
      <a:majorFont>
        <a:latin typeface="Segoe UI Emoji"/>
        <a:ea typeface=""/>
        <a:cs typeface=""/>
      </a:majorFont>
      <a:minorFont>
        <a:latin typeface="Segoe UI Emoj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2"/>
        </a:lnRef>
        <a:fillRef idx="0">
          <a:schemeClr val="accent2"/>
        </a:fillRef>
        <a:effectRef idx="0">
          <a:schemeClr val="accent2"/>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1EF75-FA89-4DBB-82DC-77E7A9A38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Crestron Doc Template.dotx</Template>
  <TotalTime>3133</TotalTime>
  <Pages>110</Pages>
  <Words>17226</Words>
  <Characters>98190</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Crestron Electronics, Inc.</Company>
  <LinksUpToDate>false</LinksUpToDate>
  <CharactersWithSpaces>115186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Casey Blicharz</dc:creator>
  <cp:lastModifiedBy>Casey Blicharz</cp:lastModifiedBy>
  <cp:revision>65</cp:revision>
  <cp:lastPrinted>2019-01-25T21:24:00Z</cp:lastPrinted>
  <dcterms:created xsi:type="dcterms:W3CDTF">2019-02-19T17:09:00Z</dcterms:created>
  <dcterms:modified xsi:type="dcterms:W3CDTF">2019-11-05T20:39:00Z</dcterms:modified>
</cp:coreProperties>
</file>