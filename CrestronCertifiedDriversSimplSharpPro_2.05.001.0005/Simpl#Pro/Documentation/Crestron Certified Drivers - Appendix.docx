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83F9" w14:textId="77777777" w:rsidR="00EA4768" w:rsidRDefault="00497AAF" w:rsidP="00EA4768">
      <w:pPr>
        <w:pStyle w:val="Title"/>
        <w:pBdr>
          <w:top w:val="none" w:sz="0" w:space="0" w:color="auto"/>
          <w:bottom w:val="none" w:sz="0" w:space="0" w:color="auto"/>
        </w:pBdr>
        <w:jc w:val="left"/>
        <w:rPr>
          <w:b/>
        </w:rPr>
      </w:pPr>
      <w:r>
        <w:rPr>
          <w:b/>
          <w:noProof/>
          <w:lang w:bidi="ar-SA"/>
        </w:rPr>
        <w:drawing>
          <wp:inline distT="0" distB="0" distL="0" distR="0" wp14:anchorId="7FC4A0F9" wp14:editId="35606D97">
            <wp:extent cx="6470025" cy="78698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ron_logo_white.png"/>
                    <pic:cNvPicPr/>
                  </pic:nvPicPr>
                  <pic:blipFill rotWithShape="1">
                    <a:blip r:embed="rId8" cstate="print">
                      <a:extLst>
                        <a:ext uri="{28A0092B-C50C-407E-A947-70E740481C1C}">
                          <a14:useLocalDpi xmlns:a14="http://schemas.microsoft.com/office/drawing/2010/main" val="0"/>
                        </a:ext>
                      </a:extLst>
                    </a:blip>
                    <a:srcRect l="-7352" t="-76936" r="-131905" b="-76865"/>
                    <a:stretch/>
                  </pic:blipFill>
                  <pic:spPr bwMode="auto">
                    <a:xfrm>
                      <a:off x="0" y="0"/>
                      <a:ext cx="6478361" cy="788000"/>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inline>
        </w:drawing>
      </w:r>
    </w:p>
    <w:p w14:paraId="11FFC665" w14:textId="77777777" w:rsidR="00EA4768" w:rsidRDefault="00EA4768" w:rsidP="00EA4768">
      <w:pPr>
        <w:pStyle w:val="Title"/>
        <w:pBdr>
          <w:top w:val="none" w:sz="0" w:space="0" w:color="auto"/>
          <w:bottom w:val="none" w:sz="0" w:space="0" w:color="auto"/>
        </w:pBdr>
        <w:jc w:val="left"/>
        <w:rPr>
          <w:b/>
        </w:rPr>
      </w:pPr>
    </w:p>
    <w:p w14:paraId="1C6AC97D" w14:textId="77777777" w:rsidR="00FD3549" w:rsidRPr="00FD3549" w:rsidRDefault="00FD3549" w:rsidP="00FD3549">
      <w:pPr>
        <w:pStyle w:val="Title"/>
        <w:pBdr>
          <w:top w:val="none" w:sz="0" w:space="0" w:color="auto"/>
          <w:bottom w:val="none" w:sz="0" w:space="0" w:color="auto"/>
        </w:pBdr>
        <w:jc w:val="left"/>
        <w:rPr>
          <w:b/>
          <w:sz w:val="56"/>
        </w:rPr>
      </w:pPr>
      <w:r>
        <w:rPr>
          <w:b/>
          <w:sz w:val="56"/>
        </w:rPr>
        <w:t>Crestron Certified Drivers</w:t>
      </w:r>
      <w:r w:rsidR="00A40E93">
        <w:rPr>
          <w:b/>
          <w:sz w:val="56"/>
        </w:rPr>
        <w:t xml:space="preserve"> </w:t>
      </w:r>
    </w:p>
    <w:p w14:paraId="47C08E1C" w14:textId="77777777" w:rsidR="00C4071D" w:rsidRPr="00EA4768" w:rsidRDefault="00D519E3" w:rsidP="00EA4768">
      <w:pPr>
        <w:pStyle w:val="Subtitle"/>
        <w:spacing w:after="0"/>
        <w:jc w:val="left"/>
        <w:rPr>
          <w:sz w:val="36"/>
          <w:szCs w:val="36"/>
        </w:rPr>
      </w:pPr>
      <w:r>
        <w:rPr>
          <w:sz w:val="36"/>
          <w:szCs w:val="36"/>
        </w:rPr>
        <w:t>Framework Overview</w:t>
      </w:r>
    </w:p>
    <w:p w14:paraId="4118AFDF" w14:textId="77777777" w:rsidR="00EA4768" w:rsidRPr="00EA4768" w:rsidRDefault="00EA4768" w:rsidP="00EA4768">
      <w:r>
        <w:t>Crestron Electronics, Inc.</w:t>
      </w:r>
    </w:p>
    <w:p w14:paraId="6B1FE6D6" w14:textId="77777777" w:rsidR="00731429" w:rsidRDefault="00731429">
      <w:r>
        <w:br w:type="page"/>
      </w:r>
    </w:p>
    <w:p w14:paraId="41E77E01" w14:textId="77777777" w:rsidR="00482805" w:rsidRPr="00204AC4" w:rsidRDefault="00B84DA8" w:rsidP="00C40499">
      <w:pPr>
        <w:pStyle w:val="RevisionHistory"/>
      </w:pPr>
      <w:r w:rsidRPr="00BD6BE0">
        <w:rPr>
          <w:rStyle w:val="BookTitle"/>
        </w:rPr>
        <w:lastRenderedPageBreak/>
        <w:t>Revision</w:t>
      </w:r>
      <w:r w:rsidR="007B26CF" w:rsidRPr="00204AC4">
        <w:t xml:space="preserve"> </w:t>
      </w:r>
      <w:r w:rsidRPr="00204AC4">
        <w:t>History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389"/>
        <w:gridCol w:w="4321"/>
        <w:gridCol w:w="2700"/>
      </w:tblGrid>
      <w:tr w:rsidR="00731429" w14:paraId="130A212C" w14:textId="77777777" w:rsidTr="00731429">
        <w:tc>
          <w:tcPr>
            <w:tcW w:w="945" w:type="dxa"/>
          </w:tcPr>
          <w:p w14:paraId="68D9B351" w14:textId="77777777" w:rsidR="00731429" w:rsidRDefault="00731429" w:rsidP="009009CA">
            <w:r>
              <w:t>Version</w:t>
            </w:r>
          </w:p>
        </w:tc>
        <w:tc>
          <w:tcPr>
            <w:tcW w:w="1389" w:type="dxa"/>
          </w:tcPr>
          <w:p w14:paraId="02C12B28" w14:textId="77777777" w:rsidR="00731429" w:rsidRDefault="00731429" w:rsidP="009009CA">
            <w:r>
              <w:t>Date</w:t>
            </w:r>
          </w:p>
        </w:tc>
        <w:tc>
          <w:tcPr>
            <w:tcW w:w="4321" w:type="dxa"/>
          </w:tcPr>
          <w:p w14:paraId="47A15341" w14:textId="77777777" w:rsidR="00731429" w:rsidRDefault="00731429" w:rsidP="009009CA">
            <w:r>
              <w:t>Comments</w:t>
            </w:r>
          </w:p>
        </w:tc>
        <w:tc>
          <w:tcPr>
            <w:tcW w:w="2700" w:type="dxa"/>
          </w:tcPr>
          <w:p w14:paraId="1303C786" w14:textId="77777777" w:rsidR="00731429" w:rsidRDefault="00731429" w:rsidP="009009CA">
            <w:r>
              <w:t>Author</w:t>
            </w:r>
          </w:p>
        </w:tc>
      </w:tr>
      <w:tr w:rsidR="00731429" w14:paraId="73A3F08A" w14:textId="77777777" w:rsidTr="00731429">
        <w:tc>
          <w:tcPr>
            <w:tcW w:w="945" w:type="dxa"/>
          </w:tcPr>
          <w:p w14:paraId="06A73F06" w14:textId="77777777" w:rsidR="00731429" w:rsidRDefault="00FD3549" w:rsidP="00E31A83">
            <w:r>
              <w:t>1.00.00</w:t>
            </w:r>
          </w:p>
        </w:tc>
        <w:tc>
          <w:tcPr>
            <w:tcW w:w="1389" w:type="dxa"/>
          </w:tcPr>
          <w:p w14:paraId="592978D5" w14:textId="77777777" w:rsidR="00731429" w:rsidRDefault="00FD3549" w:rsidP="00E31A83">
            <w:r>
              <w:t>10/2/2018</w:t>
            </w:r>
          </w:p>
        </w:tc>
        <w:tc>
          <w:tcPr>
            <w:tcW w:w="4321" w:type="dxa"/>
          </w:tcPr>
          <w:p w14:paraId="270D714D" w14:textId="77777777" w:rsidR="00731429" w:rsidRDefault="00FD3549" w:rsidP="009009CA">
            <w:r>
              <w:t>First draft</w:t>
            </w:r>
          </w:p>
        </w:tc>
        <w:tc>
          <w:tcPr>
            <w:tcW w:w="2700" w:type="dxa"/>
          </w:tcPr>
          <w:p w14:paraId="49C05C5B" w14:textId="77777777" w:rsidR="00731429" w:rsidRPr="002F257D" w:rsidRDefault="00642F07" w:rsidP="009009CA">
            <w:r>
              <w:t>Casey Blicharz</w:t>
            </w:r>
          </w:p>
        </w:tc>
      </w:tr>
      <w:tr w:rsidR="00DA55F9" w14:paraId="447C8C48" w14:textId="77777777" w:rsidTr="00731429">
        <w:tc>
          <w:tcPr>
            <w:tcW w:w="945" w:type="dxa"/>
          </w:tcPr>
          <w:p w14:paraId="734FC408" w14:textId="77777777" w:rsidR="00DA55F9" w:rsidRDefault="00DA55F9" w:rsidP="00E31A83">
            <w:r>
              <w:t>1.00.01</w:t>
            </w:r>
          </w:p>
        </w:tc>
        <w:tc>
          <w:tcPr>
            <w:tcW w:w="1389" w:type="dxa"/>
          </w:tcPr>
          <w:p w14:paraId="5620684E" w14:textId="77777777" w:rsidR="00DA55F9" w:rsidRDefault="00DA55F9" w:rsidP="00E31A83">
            <w:r>
              <w:t>1/25/2018</w:t>
            </w:r>
          </w:p>
        </w:tc>
        <w:tc>
          <w:tcPr>
            <w:tcW w:w="4321" w:type="dxa"/>
          </w:tcPr>
          <w:p w14:paraId="344E6CDA" w14:textId="77777777" w:rsidR="00DA55F9" w:rsidRDefault="00DA55F9" w:rsidP="009009CA">
            <w:r>
              <w:t>Added more sections and correcting grammar mistakes</w:t>
            </w:r>
          </w:p>
        </w:tc>
        <w:tc>
          <w:tcPr>
            <w:tcW w:w="2700" w:type="dxa"/>
          </w:tcPr>
          <w:p w14:paraId="3FB2ABFB" w14:textId="77777777" w:rsidR="00DA55F9" w:rsidRDefault="00DA55F9" w:rsidP="009009CA">
            <w:r>
              <w:t>Casey Blicharz</w:t>
            </w:r>
          </w:p>
        </w:tc>
      </w:tr>
      <w:tr w:rsidR="00EC0EA0" w14:paraId="6B4BB09C" w14:textId="77777777" w:rsidTr="00731429">
        <w:tc>
          <w:tcPr>
            <w:tcW w:w="945" w:type="dxa"/>
          </w:tcPr>
          <w:p w14:paraId="791E86A9" w14:textId="77777777" w:rsidR="00EC0EA0" w:rsidRDefault="00EC0EA0" w:rsidP="00E31A83">
            <w:r>
              <w:t>1.00.02</w:t>
            </w:r>
          </w:p>
        </w:tc>
        <w:tc>
          <w:tcPr>
            <w:tcW w:w="1389" w:type="dxa"/>
          </w:tcPr>
          <w:p w14:paraId="2320FFCD" w14:textId="77777777" w:rsidR="00EC0EA0" w:rsidRDefault="00EC0EA0" w:rsidP="00E31A83">
            <w:r>
              <w:t>2/14/2018</w:t>
            </w:r>
          </w:p>
        </w:tc>
        <w:tc>
          <w:tcPr>
            <w:tcW w:w="4321" w:type="dxa"/>
          </w:tcPr>
          <w:p w14:paraId="44021F6F" w14:textId="77777777" w:rsidR="00EC0EA0" w:rsidRDefault="00587484" w:rsidP="009009CA">
            <w:r>
              <w:t>Split document and added more information</w:t>
            </w:r>
          </w:p>
        </w:tc>
        <w:tc>
          <w:tcPr>
            <w:tcW w:w="2700" w:type="dxa"/>
          </w:tcPr>
          <w:p w14:paraId="207CB580" w14:textId="77777777" w:rsidR="00EC0EA0" w:rsidRDefault="00EC0EA0" w:rsidP="009009CA">
            <w:r>
              <w:t>Casey Blicharz</w:t>
            </w:r>
          </w:p>
        </w:tc>
      </w:tr>
      <w:tr w:rsidR="00713C2A" w14:paraId="6C26D054" w14:textId="77777777" w:rsidTr="00731429">
        <w:tc>
          <w:tcPr>
            <w:tcW w:w="945" w:type="dxa"/>
          </w:tcPr>
          <w:p w14:paraId="79F133C1" w14:textId="0DEEC9A4" w:rsidR="00713C2A" w:rsidRDefault="00713C2A" w:rsidP="00E31A83">
            <w:r>
              <w:t>1.00.03</w:t>
            </w:r>
          </w:p>
        </w:tc>
        <w:tc>
          <w:tcPr>
            <w:tcW w:w="1389" w:type="dxa"/>
          </w:tcPr>
          <w:p w14:paraId="355B71E5" w14:textId="77789A5F" w:rsidR="00713C2A" w:rsidRDefault="00713C2A" w:rsidP="00E31A83">
            <w:r>
              <w:t>7/17/2019</w:t>
            </w:r>
          </w:p>
        </w:tc>
        <w:tc>
          <w:tcPr>
            <w:tcW w:w="4321" w:type="dxa"/>
          </w:tcPr>
          <w:p w14:paraId="102D1E8F" w14:textId="4EF09A5C" w:rsidR="00713C2A" w:rsidRDefault="00713C2A" w:rsidP="009009CA">
            <w:r>
              <w:t>Added security system information to the document</w:t>
            </w:r>
          </w:p>
        </w:tc>
        <w:tc>
          <w:tcPr>
            <w:tcW w:w="2700" w:type="dxa"/>
          </w:tcPr>
          <w:p w14:paraId="2DFA088D" w14:textId="6E1E67DF" w:rsidR="00713C2A" w:rsidRDefault="00713C2A" w:rsidP="009009CA">
            <w:r>
              <w:t>Natalie Jackman</w:t>
            </w:r>
          </w:p>
        </w:tc>
      </w:tr>
    </w:tbl>
    <w:p w14:paraId="51C34AF4" w14:textId="77777777" w:rsidR="00731429" w:rsidRDefault="00731429" w:rsidP="006804B8">
      <w:pPr>
        <w:rPr>
          <w:rFonts w:ascii="Arial" w:hAnsi="Arial" w:cs="Arial"/>
          <w:sz w:val="16"/>
          <w:szCs w:val="16"/>
        </w:rPr>
      </w:pPr>
    </w:p>
    <w:p w14:paraId="4C1F5D43" w14:textId="77777777" w:rsidR="006804B8" w:rsidRDefault="006804B8">
      <w:r w:rsidRPr="00E64043">
        <w:rPr>
          <w:rFonts w:ascii="Arial" w:hAnsi="Arial" w:cs="Arial"/>
          <w:sz w:val="16"/>
          <w:szCs w:val="16"/>
        </w:rPr>
        <w:t>Crestron and the Crestron logo are either trademarks or registered trademarks of Crestron Electronics, Inc. in the United States and/or other countries.  Other trademarks, registered trademarks, and trade names may be used in this document to refer to either the entities claiming the marks and names or their products.  Crestron disclaims any proprietary interest in the marks and names of others.  Crestron is not responsible for errors in typography or photography.</w:t>
      </w:r>
    </w:p>
    <w:sdt>
      <w:sdtPr>
        <w:rPr>
          <w:b w:val="0"/>
          <w:caps w:val="0"/>
          <w:spacing w:val="0"/>
          <w:sz w:val="22"/>
          <w:szCs w:val="22"/>
        </w:rPr>
        <w:id w:val="9481095"/>
        <w:docPartObj>
          <w:docPartGallery w:val="Table of Contents"/>
          <w:docPartUnique/>
        </w:docPartObj>
      </w:sdtPr>
      <w:sdtEndPr/>
      <w:sdtContent>
        <w:p w14:paraId="6A49BF62" w14:textId="77777777" w:rsidR="00731429" w:rsidRDefault="00731429">
          <w:pPr>
            <w:pStyle w:val="TOCHeading"/>
            <w:rPr>
              <w:caps w:val="0"/>
              <w:spacing w:val="0"/>
              <w:sz w:val="22"/>
              <w:szCs w:val="22"/>
            </w:rPr>
          </w:pPr>
        </w:p>
        <w:p w14:paraId="2A400FF5" w14:textId="77777777" w:rsidR="00731429" w:rsidRDefault="00731429">
          <w:pPr>
            <w:rPr>
              <w:b/>
            </w:rPr>
          </w:pPr>
          <w:r>
            <w:rPr>
              <w:caps/>
            </w:rPr>
            <w:br w:type="page"/>
          </w:r>
        </w:p>
        <w:p w14:paraId="76B0FF6B" w14:textId="77777777" w:rsidR="00027122" w:rsidRDefault="00027122">
          <w:pPr>
            <w:pStyle w:val="TOCHeading"/>
          </w:pPr>
          <w:r>
            <w:lastRenderedPageBreak/>
            <w:t>Table of Contents</w:t>
          </w:r>
        </w:p>
        <w:p w14:paraId="325E2A1F" w14:textId="2C80BAD7" w:rsidR="003A5FAB" w:rsidRDefault="005A57CA">
          <w:pPr>
            <w:pStyle w:val="TOC1"/>
            <w:tabs>
              <w:tab w:val="left" w:pos="440"/>
              <w:tab w:val="right" w:leader="dot" w:pos="9350"/>
            </w:tabs>
            <w:rPr>
              <w:rFonts w:asciiTheme="minorHAnsi" w:eastAsiaTheme="minorEastAsia" w:hAnsiTheme="minorHAnsi" w:cstheme="minorBidi"/>
              <w:noProof/>
              <w:lang w:bidi="ar-SA"/>
            </w:rPr>
          </w:pPr>
          <w:r>
            <w:fldChar w:fldCharType="begin"/>
          </w:r>
          <w:r w:rsidR="00027122">
            <w:instrText xml:space="preserve"> TOC \o "1-3" \h \z \u </w:instrText>
          </w:r>
          <w:r>
            <w:fldChar w:fldCharType="separate"/>
          </w:r>
          <w:hyperlink w:anchor="_Toc14269124" w:history="1">
            <w:r w:rsidR="003A5FAB" w:rsidRPr="00275FC0">
              <w:rPr>
                <w:rStyle w:val="Hyperlink"/>
                <w:rFonts w:ascii="Segoe UI Emoji" w:hAnsi="Segoe UI Emoji"/>
                <w:noProof/>
              </w:rPr>
              <w:t>1</w:t>
            </w:r>
            <w:r w:rsidR="003A5FAB">
              <w:rPr>
                <w:rFonts w:asciiTheme="minorHAnsi" w:eastAsiaTheme="minorEastAsia" w:hAnsiTheme="minorHAnsi" w:cstheme="minorBidi"/>
                <w:noProof/>
                <w:lang w:bidi="ar-SA"/>
              </w:rPr>
              <w:tab/>
            </w:r>
            <w:r w:rsidR="003A5FAB" w:rsidRPr="00275FC0">
              <w:rPr>
                <w:rStyle w:val="Hyperlink"/>
                <w:noProof/>
              </w:rPr>
              <w:t>Appendix A – Allowed Standard commands</w:t>
            </w:r>
            <w:r w:rsidR="003A5FAB">
              <w:rPr>
                <w:noProof/>
                <w:webHidden/>
              </w:rPr>
              <w:tab/>
            </w:r>
            <w:r w:rsidR="003A5FAB">
              <w:rPr>
                <w:noProof/>
                <w:webHidden/>
              </w:rPr>
              <w:fldChar w:fldCharType="begin"/>
            </w:r>
            <w:r w:rsidR="003A5FAB">
              <w:rPr>
                <w:noProof/>
                <w:webHidden/>
              </w:rPr>
              <w:instrText xml:space="preserve"> PAGEREF _Toc14269124 \h </w:instrText>
            </w:r>
            <w:r w:rsidR="003A5FAB">
              <w:rPr>
                <w:noProof/>
                <w:webHidden/>
              </w:rPr>
            </w:r>
            <w:r w:rsidR="003A5FAB">
              <w:rPr>
                <w:noProof/>
                <w:webHidden/>
              </w:rPr>
              <w:fldChar w:fldCharType="separate"/>
            </w:r>
            <w:r w:rsidR="003A5FAB">
              <w:rPr>
                <w:noProof/>
                <w:webHidden/>
              </w:rPr>
              <w:t>4</w:t>
            </w:r>
            <w:r w:rsidR="003A5FAB">
              <w:rPr>
                <w:noProof/>
                <w:webHidden/>
              </w:rPr>
              <w:fldChar w:fldCharType="end"/>
            </w:r>
          </w:hyperlink>
        </w:p>
        <w:p w14:paraId="6182A5AD" w14:textId="33E830A6"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25" w:history="1">
            <w:r w:rsidRPr="00275FC0">
              <w:rPr>
                <w:rStyle w:val="Hyperlink"/>
                <w:rFonts w:ascii="Segoe UI Emoji" w:hAnsi="Segoe UI Emoji"/>
                <w:noProof/>
              </w:rPr>
              <w:t>2</w:t>
            </w:r>
            <w:r>
              <w:rPr>
                <w:rFonts w:asciiTheme="minorHAnsi" w:eastAsiaTheme="minorEastAsia" w:hAnsiTheme="minorHAnsi" w:cstheme="minorBidi"/>
                <w:noProof/>
                <w:lang w:bidi="ar-SA"/>
              </w:rPr>
              <w:tab/>
            </w:r>
            <w:r w:rsidRPr="00275FC0">
              <w:rPr>
                <w:rStyle w:val="Hyperlink"/>
                <w:noProof/>
              </w:rPr>
              <w:t>Appendix B – All Standard Commands</w:t>
            </w:r>
            <w:r>
              <w:rPr>
                <w:noProof/>
                <w:webHidden/>
              </w:rPr>
              <w:tab/>
            </w:r>
            <w:r>
              <w:rPr>
                <w:noProof/>
                <w:webHidden/>
              </w:rPr>
              <w:fldChar w:fldCharType="begin"/>
            </w:r>
            <w:r>
              <w:rPr>
                <w:noProof/>
                <w:webHidden/>
              </w:rPr>
              <w:instrText xml:space="preserve"> PAGEREF _Toc14269125 \h </w:instrText>
            </w:r>
            <w:r>
              <w:rPr>
                <w:noProof/>
                <w:webHidden/>
              </w:rPr>
            </w:r>
            <w:r>
              <w:rPr>
                <w:noProof/>
                <w:webHidden/>
              </w:rPr>
              <w:fldChar w:fldCharType="separate"/>
            </w:r>
            <w:r>
              <w:rPr>
                <w:noProof/>
                <w:webHidden/>
              </w:rPr>
              <w:t>13</w:t>
            </w:r>
            <w:r>
              <w:rPr>
                <w:noProof/>
                <w:webHidden/>
              </w:rPr>
              <w:fldChar w:fldCharType="end"/>
            </w:r>
          </w:hyperlink>
        </w:p>
        <w:p w14:paraId="6C1AC373" w14:textId="09407C36"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26" w:history="1">
            <w:r w:rsidRPr="00275FC0">
              <w:rPr>
                <w:rStyle w:val="Hyperlink"/>
                <w:rFonts w:ascii="Segoe UI Emoji" w:hAnsi="Segoe UI Emoji"/>
                <w:noProof/>
              </w:rPr>
              <w:t>3</w:t>
            </w:r>
            <w:r>
              <w:rPr>
                <w:rFonts w:asciiTheme="minorHAnsi" w:eastAsiaTheme="minorEastAsia" w:hAnsiTheme="minorHAnsi" w:cstheme="minorBidi"/>
                <w:noProof/>
                <w:lang w:bidi="ar-SA"/>
              </w:rPr>
              <w:tab/>
            </w:r>
            <w:r w:rsidRPr="00275FC0">
              <w:rPr>
                <w:rStyle w:val="Hyperlink"/>
                <w:noProof/>
              </w:rPr>
              <w:t>Appendix C – Audio Connections</w:t>
            </w:r>
            <w:r>
              <w:rPr>
                <w:noProof/>
                <w:webHidden/>
              </w:rPr>
              <w:tab/>
            </w:r>
            <w:r>
              <w:rPr>
                <w:noProof/>
                <w:webHidden/>
              </w:rPr>
              <w:fldChar w:fldCharType="begin"/>
            </w:r>
            <w:r>
              <w:rPr>
                <w:noProof/>
                <w:webHidden/>
              </w:rPr>
              <w:instrText xml:space="preserve"> PAGEREF _Toc14269126 \h </w:instrText>
            </w:r>
            <w:r>
              <w:rPr>
                <w:noProof/>
                <w:webHidden/>
              </w:rPr>
            </w:r>
            <w:r>
              <w:rPr>
                <w:noProof/>
                <w:webHidden/>
              </w:rPr>
              <w:fldChar w:fldCharType="separate"/>
            </w:r>
            <w:r>
              <w:rPr>
                <w:noProof/>
                <w:webHidden/>
              </w:rPr>
              <w:t>27</w:t>
            </w:r>
            <w:r>
              <w:rPr>
                <w:noProof/>
                <w:webHidden/>
              </w:rPr>
              <w:fldChar w:fldCharType="end"/>
            </w:r>
          </w:hyperlink>
        </w:p>
        <w:p w14:paraId="59C8F84E" w14:textId="4B233C89"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27" w:history="1">
            <w:r w:rsidRPr="00275FC0">
              <w:rPr>
                <w:rStyle w:val="Hyperlink"/>
                <w:rFonts w:ascii="Segoe UI Emoji" w:hAnsi="Segoe UI Emoji"/>
                <w:noProof/>
              </w:rPr>
              <w:t>4</w:t>
            </w:r>
            <w:r>
              <w:rPr>
                <w:rFonts w:asciiTheme="minorHAnsi" w:eastAsiaTheme="minorEastAsia" w:hAnsiTheme="minorHAnsi" w:cstheme="minorBidi"/>
                <w:noProof/>
                <w:lang w:bidi="ar-SA"/>
              </w:rPr>
              <w:tab/>
            </w:r>
            <w:r w:rsidRPr="00275FC0">
              <w:rPr>
                <w:rStyle w:val="Hyperlink"/>
                <w:noProof/>
              </w:rPr>
              <w:t>Appendix D – Audio Connector Types</w:t>
            </w:r>
            <w:r>
              <w:rPr>
                <w:noProof/>
                <w:webHidden/>
              </w:rPr>
              <w:tab/>
            </w:r>
            <w:r>
              <w:rPr>
                <w:noProof/>
                <w:webHidden/>
              </w:rPr>
              <w:fldChar w:fldCharType="begin"/>
            </w:r>
            <w:r>
              <w:rPr>
                <w:noProof/>
                <w:webHidden/>
              </w:rPr>
              <w:instrText xml:space="preserve"> PAGEREF _Toc14269127 \h </w:instrText>
            </w:r>
            <w:r>
              <w:rPr>
                <w:noProof/>
                <w:webHidden/>
              </w:rPr>
            </w:r>
            <w:r>
              <w:rPr>
                <w:noProof/>
                <w:webHidden/>
              </w:rPr>
              <w:fldChar w:fldCharType="separate"/>
            </w:r>
            <w:r>
              <w:rPr>
                <w:noProof/>
                <w:webHidden/>
              </w:rPr>
              <w:t>31</w:t>
            </w:r>
            <w:r>
              <w:rPr>
                <w:noProof/>
                <w:webHidden/>
              </w:rPr>
              <w:fldChar w:fldCharType="end"/>
            </w:r>
          </w:hyperlink>
        </w:p>
        <w:p w14:paraId="0DEAA6F9" w14:textId="5C410547"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28" w:history="1">
            <w:r w:rsidRPr="00275FC0">
              <w:rPr>
                <w:rStyle w:val="Hyperlink"/>
                <w:rFonts w:ascii="Segoe UI Emoji" w:hAnsi="Segoe UI Emoji"/>
                <w:noProof/>
              </w:rPr>
              <w:t>5</w:t>
            </w:r>
            <w:r>
              <w:rPr>
                <w:rFonts w:asciiTheme="minorHAnsi" w:eastAsiaTheme="minorEastAsia" w:hAnsiTheme="minorHAnsi" w:cstheme="minorBidi"/>
                <w:noProof/>
                <w:lang w:bidi="ar-SA"/>
              </w:rPr>
              <w:tab/>
            </w:r>
            <w:r w:rsidRPr="00275FC0">
              <w:rPr>
                <w:rStyle w:val="Hyperlink"/>
                <w:noProof/>
              </w:rPr>
              <w:t>Appendix E - VideoConnections</w:t>
            </w:r>
            <w:r>
              <w:rPr>
                <w:noProof/>
                <w:webHidden/>
              </w:rPr>
              <w:tab/>
            </w:r>
            <w:r>
              <w:rPr>
                <w:noProof/>
                <w:webHidden/>
              </w:rPr>
              <w:fldChar w:fldCharType="begin"/>
            </w:r>
            <w:r>
              <w:rPr>
                <w:noProof/>
                <w:webHidden/>
              </w:rPr>
              <w:instrText xml:space="preserve"> PAGEREF _Toc14269128 \h </w:instrText>
            </w:r>
            <w:r>
              <w:rPr>
                <w:noProof/>
                <w:webHidden/>
              </w:rPr>
            </w:r>
            <w:r>
              <w:rPr>
                <w:noProof/>
                <w:webHidden/>
              </w:rPr>
              <w:fldChar w:fldCharType="separate"/>
            </w:r>
            <w:r>
              <w:rPr>
                <w:noProof/>
                <w:webHidden/>
              </w:rPr>
              <w:t>32</w:t>
            </w:r>
            <w:r>
              <w:rPr>
                <w:noProof/>
                <w:webHidden/>
              </w:rPr>
              <w:fldChar w:fldCharType="end"/>
            </w:r>
          </w:hyperlink>
        </w:p>
        <w:p w14:paraId="7E1461BD" w14:textId="1463D4D6"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29" w:history="1">
            <w:r w:rsidRPr="00275FC0">
              <w:rPr>
                <w:rStyle w:val="Hyperlink"/>
                <w:rFonts w:ascii="Segoe UI Emoji" w:hAnsi="Segoe UI Emoji"/>
                <w:noProof/>
              </w:rPr>
              <w:t>6</w:t>
            </w:r>
            <w:r>
              <w:rPr>
                <w:rFonts w:asciiTheme="minorHAnsi" w:eastAsiaTheme="minorEastAsia" w:hAnsiTheme="minorHAnsi" w:cstheme="minorBidi"/>
                <w:noProof/>
                <w:lang w:bidi="ar-SA"/>
              </w:rPr>
              <w:tab/>
            </w:r>
            <w:r w:rsidRPr="00275FC0">
              <w:rPr>
                <w:rStyle w:val="Hyperlink"/>
                <w:noProof/>
              </w:rPr>
              <w:t>Appendix F – Video Connection Types</w:t>
            </w:r>
            <w:r>
              <w:rPr>
                <w:noProof/>
                <w:webHidden/>
              </w:rPr>
              <w:tab/>
            </w:r>
            <w:r>
              <w:rPr>
                <w:noProof/>
                <w:webHidden/>
              </w:rPr>
              <w:fldChar w:fldCharType="begin"/>
            </w:r>
            <w:r>
              <w:rPr>
                <w:noProof/>
                <w:webHidden/>
              </w:rPr>
              <w:instrText xml:space="preserve"> PAGEREF _Toc14269129 \h </w:instrText>
            </w:r>
            <w:r>
              <w:rPr>
                <w:noProof/>
                <w:webHidden/>
              </w:rPr>
            </w:r>
            <w:r>
              <w:rPr>
                <w:noProof/>
                <w:webHidden/>
              </w:rPr>
              <w:fldChar w:fldCharType="separate"/>
            </w:r>
            <w:r>
              <w:rPr>
                <w:noProof/>
                <w:webHidden/>
              </w:rPr>
              <w:t>35</w:t>
            </w:r>
            <w:r>
              <w:rPr>
                <w:noProof/>
                <w:webHidden/>
              </w:rPr>
              <w:fldChar w:fldCharType="end"/>
            </w:r>
          </w:hyperlink>
        </w:p>
        <w:p w14:paraId="6EF69435" w14:textId="2ADA2A5F"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30" w:history="1">
            <w:r w:rsidRPr="00275FC0">
              <w:rPr>
                <w:rStyle w:val="Hyperlink"/>
                <w:rFonts w:ascii="Segoe UI Emoji" w:hAnsi="Segoe UI Emoji"/>
                <w:noProof/>
              </w:rPr>
              <w:t>7</w:t>
            </w:r>
            <w:r>
              <w:rPr>
                <w:rFonts w:asciiTheme="minorHAnsi" w:eastAsiaTheme="minorEastAsia" w:hAnsiTheme="minorHAnsi" w:cstheme="minorBidi"/>
                <w:noProof/>
                <w:lang w:bidi="ar-SA"/>
              </w:rPr>
              <w:tab/>
            </w:r>
            <w:r w:rsidRPr="00275FC0">
              <w:rPr>
                <w:rStyle w:val="Hyperlink"/>
                <w:noProof/>
              </w:rPr>
              <w:t>Appendix G – Security System Status Types</w:t>
            </w:r>
            <w:r>
              <w:rPr>
                <w:noProof/>
                <w:webHidden/>
              </w:rPr>
              <w:tab/>
            </w:r>
            <w:r>
              <w:rPr>
                <w:noProof/>
                <w:webHidden/>
              </w:rPr>
              <w:fldChar w:fldCharType="begin"/>
            </w:r>
            <w:r>
              <w:rPr>
                <w:noProof/>
                <w:webHidden/>
              </w:rPr>
              <w:instrText xml:space="preserve"> PAGEREF _Toc14269130 \h </w:instrText>
            </w:r>
            <w:r>
              <w:rPr>
                <w:noProof/>
                <w:webHidden/>
              </w:rPr>
            </w:r>
            <w:r>
              <w:rPr>
                <w:noProof/>
                <w:webHidden/>
              </w:rPr>
              <w:fldChar w:fldCharType="separate"/>
            </w:r>
            <w:r>
              <w:rPr>
                <w:noProof/>
                <w:webHidden/>
              </w:rPr>
              <w:t>35</w:t>
            </w:r>
            <w:r>
              <w:rPr>
                <w:noProof/>
                <w:webHidden/>
              </w:rPr>
              <w:fldChar w:fldCharType="end"/>
            </w:r>
          </w:hyperlink>
        </w:p>
        <w:p w14:paraId="04A09B89" w14:textId="331695BA"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31" w:history="1">
            <w:r w:rsidRPr="00275FC0">
              <w:rPr>
                <w:rStyle w:val="Hyperlink"/>
                <w:rFonts w:ascii="Segoe UI Emoji" w:hAnsi="Segoe UI Emoji"/>
                <w:noProof/>
              </w:rPr>
              <w:t>8</w:t>
            </w:r>
            <w:r>
              <w:rPr>
                <w:rFonts w:asciiTheme="minorHAnsi" w:eastAsiaTheme="minorEastAsia" w:hAnsiTheme="minorHAnsi" w:cstheme="minorBidi"/>
                <w:noProof/>
                <w:lang w:bidi="ar-SA"/>
              </w:rPr>
              <w:tab/>
            </w:r>
            <w:r w:rsidRPr="00275FC0">
              <w:rPr>
                <w:rStyle w:val="Hyperlink"/>
                <w:noProof/>
              </w:rPr>
              <w:t>Appendix H – Security System State Object Types</w:t>
            </w:r>
            <w:r>
              <w:rPr>
                <w:noProof/>
                <w:webHidden/>
              </w:rPr>
              <w:tab/>
            </w:r>
            <w:r>
              <w:rPr>
                <w:noProof/>
                <w:webHidden/>
              </w:rPr>
              <w:fldChar w:fldCharType="begin"/>
            </w:r>
            <w:r>
              <w:rPr>
                <w:noProof/>
                <w:webHidden/>
              </w:rPr>
              <w:instrText xml:space="preserve"> PAGEREF _Toc14269131 \h </w:instrText>
            </w:r>
            <w:r>
              <w:rPr>
                <w:noProof/>
                <w:webHidden/>
              </w:rPr>
            </w:r>
            <w:r>
              <w:rPr>
                <w:noProof/>
                <w:webHidden/>
              </w:rPr>
              <w:fldChar w:fldCharType="separate"/>
            </w:r>
            <w:r>
              <w:rPr>
                <w:noProof/>
                <w:webHidden/>
              </w:rPr>
              <w:t>36</w:t>
            </w:r>
            <w:r>
              <w:rPr>
                <w:noProof/>
                <w:webHidden/>
              </w:rPr>
              <w:fldChar w:fldCharType="end"/>
            </w:r>
          </w:hyperlink>
        </w:p>
        <w:p w14:paraId="207B8800" w14:textId="5B6CB8AA" w:rsidR="003A5FAB" w:rsidRDefault="003A5FAB">
          <w:pPr>
            <w:pStyle w:val="TOC1"/>
            <w:tabs>
              <w:tab w:val="left" w:pos="440"/>
              <w:tab w:val="right" w:leader="dot" w:pos="9350"/>
            </w:tabs>
            <w:rPr>
              <w:rFonts w:asciiTheme="minorHAnsi" w:eastAsiaTheme="minorEastAsia" w:hAnsiTheme="minorHAnsi" w:cstheme="minorBidi"/>
              <w:noProof/>
              <w:lang w:bidi="ar-SA"/>
            </w:rPr>
          </w:pPr>
          <w:hyperlink w:anchor="_Toc14269132" w:history="1">
            <w:r w:rsidRPr="00275FC0">
              <w:rPr>
                <w:rStyle w:val="Hyperlink"/>
                <w:rFonts w:ascii="Segoe UI Emoji" w:hAnsi="Segoe UI Emoji"/>
                <w:noProof/>
              </w:rPr>
              <w:t>9</w:t>
            </w:r>
            <w:r>
              <w:rPr>
                <w:rFonts w:asciiTheme="minorHAnsi" w:eastAsiaTheme="minorEastAsia" w:hAnsiTheme="minorHAnsi" w:cstheme="minorBidi"/>
                <w:noProof/>
                <w:lang w:bidi="ar-SA"/>
              </w:rPr>
              <w:tab/>
            </w:r>
            <w:r w:rsidRPr="00275FC0">
              <w:rPr>
                <w:rStyle w:val="Hyperlink"/>
                <w:noProof/>
              </w:rPr>
              <w:t>Appendix I – Sec</w:t>
            </w:r>
            <w:r w:rsidRPr="00275FC0">
              <w:rPr>
                <w:rStyle w:val="Hyperlink"/>
                <w:noProof/>
              </w:rPr>
              <w:t>u</w:t>
            </w:r>
            <w:r w:rsidRPr="00275FC0">
              <w:rPr>
                <w:rStyle w:val="Hyperlink"/>
                <w:noProof/>
              </w:rPr>
              <w:t>rity System Settable States Types</w:t>
            </w:r>
            <w:r>
              <w:rPr>
                <w:noProof/>
                <w:webHidden/>
              </w:rPr>
              <w:tab/>
            </w:r>
            <w:r>
              <w:rPr>
                <w:noProof/>
                <w:webHidden/>
              </w:rPr>
              <w:fldChar w:fldCharType="begin"/>
            </w:r>
            <w:r>
              <w:rPr>
                <w:noProof/>
                <w:webHidden/>
              </w:rPr>
              <w:instrText xml:space="preserve"> PAGEREF _Toc14269132 \h </w:instrText>
            </w:r>
            <w:r>
              <w:rPr>
                <w:noProof/>
                <w:webHidden/>
              </w:rPr>
            </w:r>
            <w:r>
              <w:rPr>
                <w:noProof/>
                <w:webHidden/>
              </w:rPr>
              <w:fldChar w:fldCharType="separate"/>
            </w:r>
            <w:r>
              <w:rPr>
                <w:noProof/>
                <w:webHidden/>
              </w:rPr>
              <w:t>36</w:t>
            </w:r>
            <w:r>
              <w:rPr>
                <w:noProof/>
                <w:webHidden/>
              </w:rPr>
              <w:fldChar w:fldCharType="end"/>
            </w:r>
          </w:hyperlink>
        </w:p>
        <w:p w14:paraId="3E1D2870" w14:textId="2E65044D" w:rsidR="003A5FAB" w:rsidRDefault="003A5FAB">
          <w:pPr>
            <w:pStyle w:val="TOC1"/>
            <w:tabs>
              <w:tab w:val="left" w:pos="660"/>
              <w:tab w:val="right" w:leader="dot" w:pos="9350"/>
            </w:tabs>
            <w:rPr>
              <w:rFonts w:asciiTheme="minorHAnsi" w:eastAsiaTheme="minorEastAsia" w:hAnsiTheme="minorHAnsi" w:cstheme="minorBidi"/>
              <w:noProof/>
              <w:lang w:bidi="ar-SA"/>
            </w:rPr>
          </w:pPr>
          <w:hyperlink w:anchor="_Toc14269133" w:history="1">
            <w:r w:rsidRPr="00275FC0">
              <w:rPr>
                <w:rStyle w:val="Hyperlink"/>
                <w:rFonts w:ascii="Segoe UI Emoji" w:hAnsi="Segoe UI Emoji"/>
                <w:noProof/>
              </w:rPr>
              <w:t>10</w:t>
            </w:r>
            <w:r>
              <w:rPr>
                <w:rFonts w:asciiTheme="minorHAnsi" w:eastAsiaTheme="minorEastAsia" w:hAnsiTheme="minorHAnsi" w:cstheme="minorBidi"/>
                <w:noProof/>
                <w:lang w:bidi="ar-SA"/>
              </w:rPr>
              <w:tab/>
            </w:r>
            <w:r w:rsidRPr="00275FC0">
              <w:rPr>
                <w:rStyle w:val="Hyperlink"/>
                <w:noProof/>
              </w:rPr>
              <w:t>Appendix J – Security System Resource Type Types</w:t>
            </w:r>
            <w:r>
              <w:rPr>
                <w:noProof/>
                <w:webHidden/>
              </w:rPr>
              <w:tab/>
            </w:r>
            <w:r>
              <w:rPr>
                <w:noProof/>
                <w:webHidden/>
              </w:rPr>
              <w:fldChar w:fldCharType="begin"/>
            </w:r>
            <w:r>
              <w:rPr>
                <w:noProof/>
                <w:webHidden/>
              </w:rPr>
              <w:instrText xml:space="preserve"> PAGEREF _Toc14269133 \h </w:instrText>
            </w:r>
            <w:r>
              <w:rPr>
                <w:noProof/>
                <w:webHidden/>
              </w:rPr>
            </w:r>
            <w:r>
              <w:rPr>
                <w:noProof/>
                <w:webHidden/>
              </w:rPr>
              <w:fldChar w:fldCharType="separate"/>
            </w:r>
            <w:r>
              <w:rPr>
                <w:noProof/>
                <w:webHidden/>
              </w:rPr>
              <w:t>37</w:t>
            </w:r>
            <w:r>
              <w:rPr>
                <w:noProof/>
                <w:webHidden/>
              </w:rPr>
              <w:fldChar w:fldCharType="end"/>
            </w:r>
          </w:hyperlink>
        </w:p>
        <w:p w14:paraId="7FA5329D" w14:textId="51E74675" w:rsidR="003A5FAB" w:rsidRDefault="003A5FAB">
          <w:pPr>
            <w:pStyle w:val="TOC1"/>
            <w:tabs>
              <w:tab w:val="left" w:pos="660"/>
              <w:tab w:val="right" w:leader="dot" w:pos="9350"/>
            </w:tabs>
            <w:rPr>
              <w:rFonts w:asciiTheme="minorHAnsi" w:eastAsiaTheme="minorEastAsia" w:hAnsiTheme="minorHAnsi" w:cstheme="minorBidi"/>
              <w:noProof/>
              <w:lang w:bidi="ar-SA"/>
            </w:rPr>
          </w:pPr>
          <w:hyperlink w:anchor="_Toc14269134" w:history="1">
            <w:r w:rsidRPr="00275FC0">
              <w:rPr>
                <w:rStyle w:val="Hyperlink"/>
                <w:rFonts w:ascii="Segoe UI Emoji" w:hAnsi="Segoe UI Emoji"/>
                <w:noProof/>
              </w:rPr>
              <w:t>11</w:t>
            </w:r>
            <w:r>
              <w:rPr>
                <w:rFonts w:asciiTheme="minorHAnsi" w:eastAsiaTheme="minorEastAsia" w:hAnsiTheme="minorHAnsi" w:cstheme="minorBidi"/>
                <w:noProof/>
                <w:lang w:bidi="ar-SA"/>
              </w:rPr>
              <w:tab/>
            </w:r>
            <w:r w:rsidRPr="00275FC0">
              <w:rPr>
                <w:rStyle w:val="Hyperlink"/>
                <w:noProof/>
              </w:rPr>
              <w:t>Appendix K – Security System Area Type Types</w:t>
            </w:r>
            <w:r>
              <w:rPr>
                <w:noProof/>
                <w:webHidden/>
              </w:rPr>
              <w:tab/>
            </w:r>
            <w:r>
              <w:rPr>
                <w:noProof/>
                <w:webHidden/>
              </w:rPr>
              <w:fldChar w:fldCharType="begin"/>
            </w:r>
            <w:r>
              <w:rPr>
                <w:noProof/>
                <w:webHidden/>
              </w:rPr>
              <w:instrText xml:space="preserve"> PAGEREF _Toc14269134 \h </w:instrText>
            </w:r>
            <w:r>
              <w:rPr>
                <w:noProof/>
                <w:webHidden/>
              </w:rPr>
            </w:r>
            <w:r>
              <w:rPr>
                <w:noProof/>
                <w:webHidden/>
              </w:rPr>
              <w:fldChar w:fldCharType="separate"/>
            </w:r>
            <w:r>
              <w:rPr>
                <w:noProof/>
                <w:webHidden/>
              </w:rPr>
              <w:t>37</w:t>
            </w:r>
            <w:r>
              <w:rPr>
                <w:noProof/>
                <w:webHidden/>
              </w:rPr>
              <w:fldChar w:fldCharType="end"/>
            </w:r>
          </w:hyperlink>
        </w:p>
        <w:p w14:paraId="7F93C0BE" w14:textId="6036DF3D" w:rsidR="003A5FAB" w:rsidRDefault="003A5FAB">
          <w:pPr>
            <w:pStyle w:val="TOC1"/>
            <w:tabs>
              <w:tab w:val="left" w:pos="660"/>
              <w:tab w:val="right" w:leader="dot" w:pos="9350"/>
            </w:tabs>
            <w:rPr>
              <w:rFonts w:asciiTheme="minorHAnsi" w:eastAsiaTheme="minorEastAsia" w:hAnsiTheme="minorHAnsi" w:cstheme="minorBidi"/>
              <w:noProof/>
              <w:lang w:bidi="ar-SA"/>
            </w:rPr>
          </w:pPr>
          <w:hyperlink w:anchor="_Toc14269135" w:history="1">
            <w:r w:rsidRPr="00275FC0">
              <w:rPr>
                <w:rStyle w:val="Hyperlink"/>
                <w:rFonts w:ascii="Segoe UI Emoji" w:hAnsi="Segoe UI Emoji"/>
                <w:noProof/>
              </w:rPr>
              <w:t>12</w:t>
            </w:r>
            <w:r>
              <w:rPr>
                <w:rFonts w:asciiTheme="minorHAnsi" w:eastAsiaTheme="minorEastAsia" w:hAnsiTheme="minorHAnsi" w:cstheme="minorBidi"/>
                <w:noProof/>
                <w:lang w:bidi="ar-SA"/>
              </w:rPr>
              <w:tab/>
            </w:r>
            <w:r w:rsidRPr="00275FC0">
              <w:rPr>
                <w:rStyle w:val="Hyperlink"/>
                <w:noProof/>
              </w:rPr>
              <w:t>Appendix L – Resource Status Types</w:t>
            </w:r>
            <w:r>
              <w:rPr>
                <w:noProof/>
                <w:webHidden/>
              </w:rPr>
              <w:tab/>
            </w:r>
            <w:r>
              <w:rPr>
                <w:noProof/>
                <w:webHidden/>
              </w:rPr>
              <w:fldChar w:fldCharType="begin"/>
            </w:r>
            <w:r>
              <w:rPr>
                <w:noProof/>
                <w:webHidden/>
              </w:rPr>
              <w:instrText xml:space="preserve"> PAGEREF _Toc14269135 \h </w:instrText>
            </w:r>
            <w:r>
              <w:rPr>
                <w:noProof/>
                <w:webHidden/>
              </w:rPr>
            </w:r>
            <w:r>
              <w:rPr>
                <w:noProof/>
                <w:webHidden/>
              </w:rPr>
              <w:fldChar w:fldCharType="separate"/>
            </w:r>
            <w:r>
              <w:rPr>
                <w:noProof/>
                <w:webHidden/>
              </w:rPr>
              <w:t>37</w:t>
            </w:r>
            <w:r>
              <w:rPr>
                <w:noProof/>
                <w:webHidden/>
              </w:rPr>
              <w:fldChar w:fldCharType="end"/>
            </w:r>
          </w:hyperlink>
        </w:p>
        <w:p w14:paraId="62564836" w14:textId="0D73915F" w:rsidR="003A5FAB" w:rsidRDefault="003A5FAB">
          <w:pPr>
            <w:pStyle w:val="TOC1"/>
            <w:tabs>
              <w:tab w:val="left" w:pos="660"/>
              <w:tab w:val="right" w:leader="dot" w:pos="9350"/>
            </w:tabs>
            <w:rPr>
              <w:rFonts w:asciiTheme="minorHAnsi" w:eastAsiaTheme="minorEastAsia" w:hAnsiTheme="minorHAnsi" w:cstheme="minorBidi"/>
              <w:noProof/>
              <w:lang w:bidi="ar-SA"/>
            </w:rPr>
          </w:pPr>
          <w:hyperlink w:anchor="_Toc14269136" w:history="1">
            <w:r w:rsidRPr="00275FC0">
              <w:rPr>
                <w:rStyle w:val="Hyperlink"/>
                <w:rFonts w:ascii="Segoe UI Emoji" w:hAnsi="Segoe UI Emoji"/>
                <w:noProof/>
              </w:rPr>
              <w:t>13</w:t>
            </w:r>
            <w:r>
              <w:rPr>
                <w:rFonts w:asciiTheme="minorHAnsi" w:eastAsiaTheme="minorEastAsia" w:hAnsiTheme="minorHAnsi" w:cstheme="minorBidi"/>
                <w:noProof/>
                <w:lang w:bidi="ar-SA"/>
              </w:rPr>
              <w:tab/>
            </w:r>
            <w:r w:rsidRPr="00275FC0">
              <w:rPr>
                <w:rStyle w:val="Hyperlink"/>
                <w:noProof/>
              </w:rPr>
              <w:t>Appendix M – Supported Features</w:t>
            </w:r>
            <w:r>
              <w:rPr>
                <w:noProof/>
                <w:webHidden/>
              </w:rPr>
              <w:tab/>
            </w:r>
            <w:r>
              <w:rPr>
                <w:noProof/>
                <w:webHidden/>
              </w:rPr>
              <w:fldChar w:fldCharType="begin"/>
            </w:r>
            <w:r>
              <w:rPr>
                <w:noProof/>
                <w:webHidden/>
              </w:rPr>
              <w:instrText xml:space="preserve"> PAGEREF _Toc14269136 \h </w:instrText>
            </w:r>
            <w:r>
              <w:rPr>
                <w:noProof/>
                <w:webHidden/>
              </w:rPr>
            </w:r>
            <w:r>
              <w:rPr>
                <w:noProof/>
                <w:webHidden/>
              </w:rPr>
              <w:fldChar w:fldCharType="separate"/>
            </w:r>
            <w:r>
              <w:rPr>
                <w:noProof/>
                <w:webHidden/>
              </w:rPr>
              <w:t>38</w:t>
            </w:r>
            <w:r>
              <w:rPr>
                <w:noProof/>
                <w:webHidden/>
              </w:rPr>
              <w:fldChar w:fldCharType="end"/>
            </w:r>
          </w:hyperlink>
        </w:p>
        <w:p w14:paraId="231D1DF4" w14:textId="68CF8B5D" w:rsidR="003A5FAB" w:rsidRDefault="003A5FAB">
          <w:pPr>
            <w:pStyle w:val="TOC2"/>
            <w:tabs>
              <w:tab w:val="left" w:pos="880"/>
              <w:tab w:val="right" w:leader="dot" w:pos="9350"/>
            </w:tabs>
            <w:rPr>
              <w:rFonts w:asciiTheme="minorHAnsi" w:eastAsiaTheme="minorEastAsia" w:hAnsiTheme="minorHAnsi" w:cstheme="minorBidi"/>
              <w:noProof/>
              <w:lang w:bidi="ar-SA"/>
            </w:rPr>
          </w:pPr>
          <w:hyperlink w:anchor="_Toc14269137" w:history="1">
            <w:r w:rsidRPr="00275FC0">
              <w:rPr>
                <w:rStyle w:val="Hyperlink"/>
                <w:rFonts w:ascii="Segoe UI Emoji" w:hAnsi="Segoe UI Emoji"/>
                <w:noProof/>
              </w:rPr>
              <w:t>13.1</w:t>
            </w:r>
            <w:r>
              <w:rPr>
                <w:rFonts w:asciiTheme="minorHAnsi" w:eastAsiaTheme="minorEastAsia" w:hAnsiTheme="minorHAnsi" w:cstheme="minorBidi"/>
                <w:noProof/>
                <w:lang w:bidi="ar-SA"/>
              </w:rPr>
              <w:tab/>
            </w:r>
            <w:r w:rsidRPr="00275FC0">
              <w:rPr>
                <w:rStyle w:val="Hyperlink"/>
                <w:noProof/>
              </w:rPr>
              <w:t>Displays</w:t>
            </w:r>
            <w:r>
              <w:rPr>
                <w:noProof/>
                <w:webHidden/>
              </w:rPr>
              <w:tab/>
            </w:r>
            <w:r>
              <w:rPr>
                <w:noProof/>
                <w:webHidden/>
              </w:rPr>
              <w:fldChar w:fldCharType="begin"/>
            </w:r>
            <w:r>
              <w:rPr>
                <w:noProof/>
                <w:webHidden/>
              </w:rPr>
              <w:instrText xml:space="preserve"> PAGEREF _Toc14269137 \h </w:instrText>
            </w:r>
            <w:r>
              <w:rPr>
                <w:noProof/>
                <w:webHidden/>
              </w:rPr>
            </w:r>
            <w:r>
              <w:rPr>
                <w:noProof/>
                <w:webHidden/>
              </w:rPr>
              <w:fldChar w:fldCharType="separate"/>
            </w:r>
            <w:r>
              <w:rPr>
                <w:noProof/>
                <w:webHidden/>
              </w:rPr>
              <w:t>38</w:t>
            </w:r>
            <w:r>
              <w:rPr>
                <w:noProof/>
                <w:webHidden/>
              </w:rPr>
              <w:fldChar w:fldCharType="end"/>
            </w:r>
          </w:hyperlink>
        </w:p>
        <w:p w14:paraId="2F12E76B" w14:textId="7EAA0FEF" w:rsidR="003A5FAB" w:rsidRDefault="003A5FAB">
          <w:pPr>
            <w:pStyle w:val="TOC2"/>
            <w:tabs>
              <w:tab w:val="left" w:pos="880"/>
              <w:tab w:val="right" w:leader="dot" w:pos="9350"/>
            </w:tabs>
            <w:rPr>
              <w:rFonts w:asciiTheme="minorHAnsi" w:eastAsiaTheme="minorEastAsia" w:hAnsiTheme="minorHAnsi" w:cstheme="minorBidi"/>
              <w:noProof/>
              <w:lang w:bidi="ar-SA"/>
            </w:rPr>
          </w:pPr>
          <w:hyperlink w:anchor="_Toc14269138" w:history="1">
            <w:r w:rsidRPr="00275FC0">
              <w:rPr>
                <w:rStyle w:val="Hyperlink"/>
                <w:rFonts w:ascii="Segoe UI Emoji" w:hAnsi="Segoe UI Emoji"/>
                <w:noProof/>
              </w:rPr>
              <w:t>13.2</w:t>
            </w:r>
            <w:r>
              <w:rPr>
                <w:rFonts w:asciiTheme="minorHAnsi" w:eastAsiaTheme="minorEastAsia" w:hAnsiTheme="minorHAnsi" w:cstheme="minorBidi"/>
                <w:noProof/>
                <w:lang w:bidi="ar-SA"/>
              </w:rPr>
              <w:tab/>
            </w:r>
            <w:r w:rsidRPr="00275FC0">
              <w:rPr>
                <w:rStyle w:val="Hyperlink"/>
                <w:noProof/>
              </w:rPr>
              <w:t>Cable Boxes</w:t>
            </w:r>
            <w:r>
              <w:rPr>
                <w:noProof/>
                <w:webHidden/>
              </w:rPr>
              <w:tab/>
            </w:r>
            <w:r>
              <w:rPr>
                <w:noProof/>
                <w:webHidden/>
              </w:rPr>
              <w:fldChar w:fldCharType="begin"/>
            </w:r>
            <w:r>
              <w:rPr>
                <w:noProof/>
                <w:webHidden/>
              </w:rPr>
              <w:instrText xml:space="preserve"> PAGEREF _Toc14269138 \h </w:instrText>
            </w:r>
            <w:r>
              <w:rPr>
                <w:noProof/>
                <w:webHidden/>
              </w:rPr>
            </w:r>
            <w:r>
              <w:rPr>
                <w:noProof/>
                <w:webHidden/>
              </w:rPr>
              <w:fldChar w:fldCharType="separate"/>
            </w:r>
            <w:r>
              <w:rPr>
                <w:noProof/>
                <w:webHidden/>
              </w:rPr>
              <w:t>41</w:t>
            </w:r>
            <w:r>
              <w:rPr>
                <w:noProof/>
                <w:webHidden/>
              </w:rPr>
              <w:fldChar w:fldCharType="end"/>
            </w:r>
          </w:hyperlink>
        </w:p>
        <w:p w14:paraId="0344BC2E" w14:textId="2EACCD51" w:rsidR="003A5FAB" w:rsidRDefault="003A5FAB">
          <w:pPr>
            <w:pStyle w:val="TOC2"/>
            <w:tabs>
              <w:tab w:val="left" w:pos="880"/>
              <w:tab w:val="right" w:leader="dot" w:pos="9350"/>
            </w:tabs>
            <w:rPr>
              <w:rFonts w:asciiTheme="minorHAnsi" w:eastAsiaTheme="minorEastAsia" w:hAnsiTheme="minorHAnsi" w:cstheme="minorBidi"/>
              <w:noProof/>
              <w:lang w:bidi="ar-SA"/>
            </w:rPr>
          </w:pPr>
          <w:hyperlink w:anchor="_Toc14269139" w:history="1">
            <w:r w:rsidRPr="00275FC0">
              <w:rPr>
                <w:rStyle w:val="Hyperlink"/>
                <w:rFonts w:ascii="Segoe UI Emoji" w:hAnsi="Segoe UI Emoji"/>
                <w:noProof/>
              </w:rPr>
              <w:t>13.3</w:t>
            </w:r>
            <w:r>
              <w:rPr>
                <w:rFonts w:asciiTheme="minorHAnsi" w:eastAsiaTheme="minorEastAsia" w:hAnsiTheme="minorHAnsi" w:cstheme="minorBidi"/>
                <w:noProof/>
                <w:lang w:bidi="ar-SA"/>
              </w:rPr>
              <w:tab/>
            </w:r>
            <w:r w:rsidRPr="00275FC0">
              <w:rPr>
                <w:rStyle w:val="Hyperlink"/>
                <w:noProof/>
              </w:rPr>
              <w:t>Video Servers</w:t>
            </w:r>
            <w:r>
              <w:rPr>
                <w:noProof/>
                <w:webHidden/>
              </w:rPr>
              <w:tab/>
            </w:r>
            <w:r>
              <w:rPr>
                <w:noProof/>
                <w:webHidden/>
              </w:rPr>
              <w:fldChar w:fldCharType="begin"/>
            </w:r>
            <w:r>
              <w:rPr>
                <w:noProof/>
                <w:webHidden/>
              </w:rPr>
              <w:instrText xml:space="preserve"> PAGEREF _Toc14269139 \h </w:instrText>
            </w:r>
            <w:r>
              <w:rPr>
                <w:noProof/>
                <w:webHidden/>
              </w:rPr>
            </w:r>
            <w:r>
              <w:rPr>
                <w:noProof/>
                <w:webHidden/>
              </w:rPr>
              <w:fldChar w:fldCharType="separate"/>
            </w:r>
            <w:r>
              <w:rPr>
                <w:noProof/>
                <w:webHidden/>
              </w:rPr>
              <w:t>43</w:t>
            </w:r>
            <w:r>
              <w:rPr>
                <w:noProof/>
                <w:webHidden/>
              </w:rPr>
              <w:fldChar w:fldCharType="end"/>
            </w:r>
          </w:hyperlink>
        </w:p>
        <w:p w14:paraId="7EF3EF0C" w14:textId="14C91ECD" w:rsidR="003A5FAB" w:rsidRDefault="003A5FAB">
          <w:pPr>
            <w:pStyle w:val="TOC2"/>
            <w:tabs>
              <w:tab w:val="left" w:pos="880"/>
              <w:tab w:val="right" w:leader="dot" w:pos="9350"/>
            </w:tabs>
            <w:rPr>
              <w:rFonts w:asciiTheme="minorHAnsi" w:eastAsiaTheme="minorEastAsia" w:hAnsiTheme="minorHAnsi" w:cstheme="minorBidi"/>
              <w:noProof/>
              <w:lang w:bidi="ar-SA"/>
            </w:rPr>
          </w:pPr>
          <w:hyperlink w:anchor="_Toc14269140" w:history="1">
            <w:r w:rsidRPr="00275FC0">
              <w:rPr>
                <w:rStyle w:val="Hyperlink"/>
                <w:rFonts w:ascii="Segoe UI Emoji" w:hAnsi="Segoe UI Emoji"/>
                <w:noProof/>
              </w:rPr>
              <w:t>13.4</w:t>
            </w:r>
            <w:r>
              <w:rPr>
                <w:rFonts w:asciiTheme="minorHAnsi" w:eastAsiaTheme="minorEastAsia" w:hAnsiTheme="minorHAnsi" w:cstheme="minorBidi"/>
                <w:noProof/>
                <w:lang w:bidi="ar-SA"/>
              </w:rPr>
              <w:tab/>
            </w:r>
            <w:r w:rsidRPr="00275FC0">
              <w:rPr>
                <w:rStyle w:val="Hyperlink"/>
                <w:noProof/>
              </w:rPr>
              <w:t>Blu-ray Player</w:t>
            </w:r>
            <w:r>
              <w:rPr>
                <w:noProof/>
                <w:webHidden/>
              </w:rPr>
              <w:tab/>
            </w:r>
            <w:r>
              <w:rPr>
                <w:noProof/>
                <w:webHidden/>
              </w:rPr>
              <w:fldChar w:fldCharType="begin"/>
            </w:r>
            <w:r>
              <w:rPr>
                <w:noProof/>
                <w:webHidden/>
              </w:rPr>
              <w:instrText xml:space="preserve"> PAGEREF _Toc14269140 \h </w:instrText>
            </w:r>
            <w:r>
              <w:rPr>
                <w:noProof/>
                <w:webHidden/>
              </w:rPr>
            </w:r>
            <w:r>
              <w:rPr>
                <w:noProof/>
                <w:webHidden/>
              </w:rPr>
              <w:fldChar w:fldCharType="separate"/>
            </w:r>
            <w:r>
              <w:rPr>
                <w:noProof/>
                <w:webHidden/>
              </w:rPr>
              <w:t>45</w:t>
            </w:r>
            <w:r>
              <w:rPr>
                <w:noProof/>
                <w:webHidden/>
              </w:rPr>
              <w:fldChar w:fldCharType="end"/>
            </w:r>
          </w:hyperlink>
        </w:p>
        <w:p w14:paraId="6F26A45B" w14:textId="1E4E31D9" w:rsidR="003A5FAB" w:rsidRDefault="003A5FAB">
          <w:pPr>
            <w:pStyle w:val="TOC2"/>
            <w:tabs>
              <w:tab w:val="left" w:pos="880"/>
              <w:tab w:val="right" w:leader="dot" w:pos="9350"/>
            </w:tabs>
            <w:rPr>
              <w:rFonts w:asciiTheme="minorHAnsi" w:eastAsiaTheme="minorEastAsia" w:hAnsiTheme="minorHAnsi" w:cstheme="minorBidi"/>
              <w:noProof/>
              <w:lang w:bidi="ar-SA"/>
            </w:rPr>
          </w:pPr>
          <w:hyperlink w:anchor="_Toc14269141" w:history="1">
            <w:r w:rsidRPr="00275FC0">
              <w:rPr>
                <w:rStyle w:val="Hyperlink"/>
                <w:rFonts w:ascii="Segoe UI Emoji" w:hAnsi="Segoe UI Emoji"/>
                <w:noProof/>
              </w:rPr>
              <w:t>13.5</w:t>
            </w:r>
            <w:r>
              <w:rPr>
                <w:rFonts w:asciiTheme="minorHAnsi" w:eastAsiaTheme="minorEastAsia" w:hAnsiTheme="minorHAnsi" w:cstheme="minorBidi"/>
                <w:noProof/>
                <w:lang w:bidi="ar-SA"/>
              </w:rPr>
              <w:tab/>
            </w:r>
            <w:r w:rsidRPr="00275FC0">
              <w:rPr>
                <w:rStyle w:val="Hyperlink"/>
                <w:noProof/>
              </w:rPr>
              <w:t>AV Receivers</w:t>
            </w:r>
            <w:r>
              <w:rPr>
                <w:noProof/>
                <w:webHidden/>
              </w:rPr>
              <w:tab/>
            </w:r>
            <w:r>
              <w:rPr>
                <w:noProof/>
                <w:webHidden/>
              </w:rPr>
              <w:fldChar w:fldCharType="begin"/>
            </w:r>
            <w:r>
              <w:rPr>
                <w:noProof/>
                <w:webHidden/>
              </w:rPr>
              <w:instrText xml:space="preserve"> PAGEREF _Toc14269141 \h </w:instrText>
            </w:r>
            <w:r>
              <w:rPr>
                <w:noProof/>
                <w:webHidden/>
              </w:rPr>
            </w:r>
            <w:r>
              <w:rPr>
                <w:noProof/>
                <w:webHidden/>
              </w:rPr>
              <w:fldChar w:fldCharType="separate"/>
            </w:r>
            <w:r>
              <w:rPr>
                <w:noProof/>
                <w:webHidden/>
              </w:rPr>
              <w:t>47</w:t>
            </w:r>
            <w:r>
              <w:rPr>
                <w:noProof/>
                <w:webHidden/>
              </w:rPr>
              <w:fldChar w:fldCharType="end"/>
            </w:r>
          </w:hyperlink>
        </w:p>
        <w:p w14:paraId="387C37B6" w14:textId="67EA6A31" w:rsidR="003A5FAB" w:rsidRDefault="003A5FAB">
          <w:pPr>
            <w:pStyle w:val="TOC2"/>
            <w:tabs>
              <w:tab w:val="left" w:pos="880"/>
              <w:tab w:val="right" w:leader="dot" w:pos="9350"/>
            </w:tabs>
            <w:rPr>
              <w:rFonts w:asciiTheme="minorHAnsi" w:eastAsiaTheme="minorEastAsia" w:hAnsiTheme="minorHAnsi" w:cstheme="minorBidi"/>
              <w:noProof/>
              <w:lang w:bidi="ar-SA"/>
            </w:rPr>
          </w:pPr>
          <w:hyperlink w:anchor="_Toc14269142" w:history="1">
            <w:r w:rsidRPr="00275FC0">
              <w:rPr>
                <w:rStyle w:val="Hyperlink"/>
                <w:rFonts w:ascii="Segoe UI Emoji" w:hAnsi="Segoe UI Emoji"/>
                <w:noProof/>
              </w:rPr>
              <w:t>13.6</w:t>
            </w:r>
            <w:r>
              <w:rPr>
                <w:rFonts w:asciiTheme="minorHAnsi" w:eastAsiaTheme="minorEastAsia" w:hAnsiTheme="minorHAnsi" w:cstheme="minorBidi"/>
                <w:noProof/>
                <w:lang w:bidi="ar-SA"/>
              </w:rPr>
              <w:tab/>
            </w:r>
            <w:r w:rsidRPr="00275FC0">
              <w:rPr>
                <w:rStyle w:val="Hyperlink"/>
                <w:noProof/>
              </w:rPr>
              <w:t>Security Systems</w:t>
            </w:r>
            <w:r>
              <w:rPr>
                <w:noProof/>
                <w:webHidden/>
              </w:rPr>
              <w:tab/>
            </w:r>
            <w:r>
              <w:rPr>
                <w:noProof/>
                <w:webHidden/>
              </w:rPr>
              <w:fldChar w:fldCharType="begin"/>
            </w:r>
            <w:r>
              <w:rPr>
                <w:noProof/>
                <w:webHidden/>
              </w:rPr>
              <w:instrText xml:space="preserve"> PAGEREF _Toc14269142 \h </w:instrText>
            </w:r>
            <w:r>
              <w:rPr>
                <w:noProof/>
                <w:webHidden/>
              </w:rPr>
            </w:r>
            <w:r>
              <w:rPr>
                <w:noProof/>
                <w:webHidden/>
              </w:rPr>
              <w:fldChar w:fldCharType="separate"/>
            </w:r>
            <w:r>
              <w:rPr>
                <w:noProof/>
                <w:webHidden/>
              </w:rPr>
              <w:t>49</w:t>
            </w:r>
            <w:r>
              <w:rPr>
                <w:noProof/>
                <w:webHidden/>
              </w:rPr>
              <w:fldChar w:fldCharType="end"/>
            </w:r>
          </w:hyperlink>
        </w:p>
        <w:p w14:paraId="0E82A599" w14:textId="7A232C0F" w:rsidR="008E72AD" w:rsidRDefault="005A57CA" w:rsidP="0001454A">
          <w:r>
            <w:fldChar w:fldCharType="end"/>
          </w:r>
        </w:p>
      </w:sdtContent>
    </w:sdt>
    <w:p w14:paraId="451791D5" w14:textId="77777777" w:rsidR="0075392E" w:rsidRPr="00801500" w:rsidRDefault="00305BEB" w:rsidP="0075392E">
      <w:pPr>
        <w:pStyle w:val="Heading1"/>
      </w:pPr>
      <w:r>
        <w:br w:type="page"/>
      </w:r>
      <w:bookmarkStart w:id="0" w:name="_Toc534899698"/>
      <w:bookmarkStart w:id="1" w:name="_Toc14269124"/>
      <w:r w:rsidR="0075392E">
        <w:lastRenderedPageBreak/>
        <w:t>Appendix A – Allowed Standard commands</w:t>
      </w:r>
      <w:bookmarkEnd w:id="0"/>
      <w:bookmarkEnd w:id="1"/>
    </w:p>
    <w:tbl>
      <w:tblPr>
        <w:tblStyle w:val="TableGrid"/>
        <w:tblW w:w="0" w:type="auto"/>
        <w:tblInd w:w="715" w:type="dxa"/>
        <w:tblLook w:val="04A0" w:firstRow="1" w:lastRow="0" w:firstColumn="1" w:lastColumn="0" w:noHBand="0" w:noVBand="1"/>
      </w:tblPr>
      <w:tblGrid>
        <w:gridCol w:w="8635"/>
      </w:tblGrid>
      <w:tr w:rsidR="0075392E" w14:paraId="78A971B8"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34427B83" w14:textId="77777777" w:rsidR="0075392E" w:rsidRPr="00D3755C" w:rsidRDefault="0075392E" w:rsidP="0080649C">
            <w:pPr>
              <w:rPr>
                <w:b w:val="0"/>
              </w:rPr>
            </w:pPr>
            <w:proofErr w:type="spellStart"/>
            <w:r w:rsidRPr="00D3755C">
              <w:rPr>
                <w:b w:val="0"/>
              </w:rPr>
              <w:t>NotAStandardCommand</w:t>
            </w:r>
            <w:proofErr w:type="spellEnd"/>
            <w:r w:rsidRPr="00D3755C">
              <w:rPr>
                <w:b w:val="0"/>
              </w:rPr>
              <w:t xml:space="preserve"> = 0</w:t>
            </w:r>
          </w:p>
          <w:p w14:paraId="75890FFA" w14:textId="77777777" w:rsidR="0075392E" w:rsidRPr="00D3755C" w:rsidRDefault="0075392E" w:rsidP="0080649C">
            <w:pPr>
              <w:rPr>
                <w:b w:val="0"/>
              </w:rPr>
            </w:pPr>
            <w:r w:rsidRPr="00D3755C">
              <w:rPr>
                <w:b w:val="0"/>
              </w:rPr>
              <w:t>Vga1 = 200</w:t>
            </w:r>
          </w:p>
          <w:p w14:paraId="2636DD49" w14:textId="77777777" w:rsidR="0075392E" w:rsidRPr="00D3755C" w:rsidRDefault="0075392E" w:rsidP="0080649C">
            <w:pPr>
              <w:rPr>
                <w:b w:val="0"/>
              </w:rPr>
            </w:pPr>
            <w:r w:rsidRPr="00D3755C">
              <w:rPr>
                <w:b w:val="0"/>
              </w:rPr>
              <w:t>Vga2 = 201</w:t>
            </w:r>
          </w:p>
          <w:p w14:paraId="21D40FEA" w14:textId="77777777" w:rsidR="0075392E" w:rsidRPr="00D3755C" w:rsidRDefault="0075392E" w:rsidP="0080649C">
            <w:pPr>
              <w:rPr>
                <w:b w:val="0"/>
              </w:rPr>
            </w:pPr>
            <w:r w:rsidRPr="00D3755C">
              <w:rPr>
                <w:b w:val="0"/>
              </w:rPr>
              <w:t>Vga3 = 202</w:t>
            </w:r>
          </w:p>
          <w:p w14:paraId="5F73480B" w14:textId="77777777" w:rsidR="0075392E" w:rsidRPr="00D3755C" w:rsidRDefault="0075392E" w:rsidP="0080649C">
            <w:pPr>
              <w:rPr>
                <w:b w:val="0"/>
              </w:rPr>
            </w:pPr>
            <w:r w:rsidRPr="00D3755C">
              <w:rPr>
                <w:b w:val="0"/>
              </w:rPr>
              <w:t>Vga4 = 203</w:t>
            </w:r>
          </w:p>
          <w:p w14:paraId="649FA523" w14:textId="77777777" w:rsidR="0075392E" w:rsidRPr="00D3755C" w:rsidRDefault="0075392E" w:rsidP="0080649C">
            <w:pPr>
              <w:rPr>
                <w:b w:val="0"/>
              </w:rPr>
            </w:pPr>
            <w:r w:rsidRPr="00D3755C">
              <w:rPr>
                <w:b w:val="0"/>
              </w:rPr>
              <w:t>Vga5 = 204</w:t>
            </w:r>
          </w:p>
          <w:p w14:paraId="5B8F1312" w14:textId="77777777" w:rsidR="0075392E" w:rsidRPr="00D3755C" w:rsidRDefault="0075392E" w:rsidP="0080649C">
            <w:pPr>
              <w:rPr>
                <w:b w:val="0"/>
              </w:rPr>
            </w:pPr>
            <w:r w:rsidRPr="00D3755C">
              <w:rPr>
                <w:b w:val="0"/>
              </w:rPr>
              <w:t>Vga6 = 205</w:t>
            </w:r>
          </w:p>
          <w:p w14:paraId="1ADB6DD6" w14:textId="77777777" w:rsidR="0075392E" w:rsidRPr="00D3755C" w:rsidRDefault="0075392E" w:rsidP="0080649C">
            <w:pPr>
              <w:rPr>
                <w:b w:val="0"/>
              </w:rPr>
            </w:pPr>
            <w:r w:rsidRPr="00D3755C">
              <w:rPr>
                <w:b w:val="0"/>
              </w:rPr>
              <w:t>Vga7 = 206</w:t>
            </w:r>
          </w:p>
          <w:p w14:paraId="6F116B7A" w14:textId="77777777" w:rsidR="0075392E" w:rsidRPr="00D3755C" w:rsidRDefault="0075392E" w:rsidP="0080649C">
            <w:pPr>
              <w:rPr>
                <w:b w:val="0"/>
              </w:rPr>
            </w:pPr>
            <w:r w:rsidRPr="00D3755C">
              <w:rPr>
                <w:b w:val="0"/>
              </w:rPr>
              <w:t>Vga8 = 207</w:t>
            </w:r>
          </w:p>
          <w:p w14:paraId="0A552521" w14:textId="77777777" w:rsidR="0075392E" w:rsidRPr="00D3755C" w:rsidRDefault="0075392E" w:rsidP="0080649C">
            <w:pPr>
              <w:rPr>
                <w:b w:val="0"/>
              </w:rPr>
            </w:pPr>
            <w:r w:rsidRPr="00D3755C">
              <w:rPr>
                <w:b w:val="0"/>
              </w:rPr>
              <w:t>Vga9 = 208</w:t>
            </w:r>
          </w:p>
          <w:p w14:paraId="7F7E1590" w14:textId="77777777" w:rsidR="0075392E" w:rsidRPr="00D3755C" w:rsidRDefault="0075392E" w:rsidP="0080649C">
            <w:pPr>
              <w:rPr>
                <w:b w:val="0"/>
              </w:rPr>
            </w:pPr>
            <w:r w:rsidRPr="00D3755C">
              <w:rPr>
                <w:b w:val="0"/>
              </w:rPr>
              <w:t>Vga10 = 209</w:t>
            </w:r>
          </w:p>
          <w:p w14:paraId="230E2675" w14:textId="77777777" w:rsidR="0075392E" w:rsidRPr="00D3755C" w:rsidRDefault="0075392E" w:rsidP="0080649C">
            <w:pPr>
              <w:rPr>
                <w:b w:val="0"/>
              </w:rPr>
            </w:pPr>
            <w:r w:rsidRPr="00D3755C">
              <w:rPr>
                <w:b w:val="0"/>
              </w:rPr>
              <w:t>Hdmi1 = 400</w:t>
            </w:r>
          </w:p>
          <w:p w14:paraId="70E614C4" w14:textId="77777777" w:rsidR="0075392E" w:rsidRPr="00D3755C" w:rsidRDefault="0075392E" w:rsidP="0080649C">
            <w:pPr>
              <w:rPr>
                <w:b w:val="0"/>
              </w:rPr>
            </w:pPr>
            <w:r w:rsidRPr="00D3755C">
              <w:rPr>
                <w:b w:val="0"/>
              </w:rPr>
              <w:t>Hdmi2 = 401</w:t>
            </w:r>
          </w:p>
          <w:p w14:paraId="45B7A13C" w14:textId="77777777" w:rsidR="0075392E" w:rsidRPr="00D3755C" w:rsidRDefault="0075392E" w:rsidP="0080649C">
            <w:pPr>
              <w:rPr>
                <w:b w:val="0"/>
              </w:rPr>
            </w:pPr>
            <w:r w:rsidRPr="00D3755C">
              <w:rPr>
                <w:b w:val="0"/>
              </w:rPr>
              <w:t>Hdmi3 = 402</w:t>
            </w:r>
          </w:p>
          <w:p w14:paraId="30B1425B" w14:textId="77777777" w:rsidR="0075392E" w:rsidRPr="00D3755C" w:rsidRDefault="0075392E" w:rsidP="0080649C">
            <w:pPr>
              <w:rPr>
                <w:b w:val="0"/>
              </w:rPr>
            </w:pPr>
            <w:r w:rsidRPr="00D3755C">
              <w:rPr>
                <w:b w:val="0"/>
              </w:rPr>
              <w:t>Hdmi4 = 403</w:t>
            </w:r>
          </w:p>
          <w:p w14:paraId="1B4B6272" w14:textId="77777777" w:rsidR="0075392E" w:rsidRPr="00D3755C" w:rsidRDefault="0075392E" w:rsidP="0080649C">
            <w:pPr>
              <w:rPr>
                <w:b w:val="0"/>
              </w:rPr>
            </w:pPr>
            <w:r w:rsidRPr="00D3755C">
              <w:rPr>
                <w:b w:val="0"/>
              </w:rPr>
              <w:t>Hdmi5 = 404</w:t>
            </w:r>
          </w:p>
          <w:p w14:paraId="360C6A89" w14:textId="77777777" w:rsidR="0075392E" w:rsidRPr="00D3755C" w:rsidRDefault="0075392E" w:rsidP="0080649C">
            <w:pPr>
              <w:rPr>
                <w:b w:val="0"/>
              </w:rPr>
            </w:pPr>
            <w:r w:rsidRPr="00D3755C">
              <w:rPr>
                <w:b w:val="0"/>
              </w:rPr>
              <w:t>Hdmi6 = 405</w:t>
            </w:r>
          </w:p>
          <w:p w14:paraId="155FC950" w14:textId="77777777" w:rsidR="0075392E" w:rsidRPr="00D3755C" w:rsidRDefault="0075392E" w:rsidP="0080649C">
            <w:pPr>
              <w:rPr>
                <w:b w:val="0"/>
              </w:rPr>
            </w:pPr>
            <w:r w:rsidRPr="00D3755C">
              <w:rPr>
                <w:b w:val="0"/>
              </w:rPr>
              <w:t>Hdmi7 = 406</w:t>
            </w:r>
          </w:p>
          <w:p w14:paraId="16BAB6BD" w14:textId="77777777" w:rsidR="0075392E" w:rsidRPr="00D3755C" w:rsidRDefault="0075392E" w:rsidP="0080649C">
            <w:pPr>
              <w:rPr>
                <w:b w:val="0"/>
              </w:rPr>
            </w:pPr>
            <w:r w:rsidRPr="00D3755C">
              <w:rPr>
                <w:b w:val="0"/>
              </w:rPr>
              <w:t>Hdmi8 = 407</w:t>
            </w:r>
          </w:p>
          <w:p w14:paraId="14013EBD" w14:textId="77777777" w:rsidR="0075392E" w:rsidRPr="00D3755C" w:rsidRDefault="0075392E" w:rsidP="0080649C">
            <w:pPr>
              <w:rPr>
                <w:b w:val="0"/>
              </w:rPr>
            </w:pPr>
            <w:r w:rsidRPr="00D3755C">
              <w:rPr>
                <w:b w:val="0"/>
              </w:rPr>
              <w:t>Hdmi9 = 408</w:t>
            </w:r>
          </w:p>
          <w:p w14:paraId="0ED0967B" w14:textId="77777777" w:rsidR="0075392E" w:rsidRPr="00D3755C" w:rsidRDefault="0075392E" w:rsidP="0080649C">
            <w:pPr>
              <w:rPr>
                <w:b w:val="0"/>
              </w:rPr>
            </w:pPr>
            <w:r w:rsidRPr="00D3755C">
              <w:rPr>
                <w:b w:val="0"/>
              </w:rPr>
              <w:t>Hdmi10 = 409</w:t>
            </w:r>
          </w:p>
          <w:p w14:paraId="73299A89" w14:textId="77777777" w:rsidR="0075392E" w:rsidRPr="00D3755C" w:rsidRDefault="0075392E" w:rsidP="0080649C">
            <w:pPr>
              <w:rPr>
                <w:b w:val="0"/>
              </w:rPr>
            </w:pPr>
            <w:r w:rsidRPr="00D3755C">
              <w:rPr>
                <w:b w:val="0"/>
              </w:rPr>
              <w:t>Dvi1 = 600</w:t>
            </w:r>
          </w:p>
          <w:p w14:paraId="1E1A8045" w14:textId="77777777" w:rsidR="0075392E" w:rsidRPr="00D3755C" w:rsidRDefault="0075392E" w:rsidP="0080649C">
            <w:pPr>
              <w:rPr>
                <w:b w:val="0"/>
              </w:rPr>
            </w:pPr>
            <w:r w:rsidRPr="00D3755C">
              <w:rPr>
                <w:b w:val="0"/>
              </w:rPr>
              <w:t>Dvi2 = 601</w:t>
            </w:r>
          </w:p>
          <w:p w14:paraId="79B78C56" w14:textId="77777777" w:rsidR="0075392E" w:rsidRPr="00D3755C" w:rsidRDefault="0075392E" w:rsidP="0080649C">
            <w:pPr>
              <w:rPr>
                <w:b w:val="0"/>
              </w:rPr>
            </w:pPr>
            <w:r w:rsidRPr="00D3755C">
              <w:rPr>
                <w:b w:val="0"/>
              </w:rPr>
              <w:t>Dvi3 = 602</w:t>
            </w:r>
          </w:p>
          <w:p w14:paraId="118FC511" w14:textId="77777777" w:rsidR="0075392E" w:rsidRPr="00D3755C" w:rsidRDefault="0075392E" w:rsidP="0080649C">
            <w:pPr>
              <w:rPr>
                <w:b w:val="0"/>
              </w:rPr>
            </w:pPr>
            <w:r w:rsidRPr="00D3755C">
              <w:rPr>
                <w:b w:val="0"/>
              </w:rPr>
              <w:t>Dvi4 = 603</w:t>
            </w:r>
          </w:p>
          <w:p w14:paraId="5387E089" w14:textId="77777777" w:rsidR="0075392E" w:rsidRPr="00D3755C" w:rsidRDefault="0075392E" w:rsidP="0080649C">
            <w:pPr>
              <w:rPr>
                <w:b w:val="0"/>
              </w:rPr>
            </w:pPr>
            <w:r w:rsidRPr="00D3755C">
              <w:rPr>
                <w:b w:val="0"/>
              </w:rPr>
              <w:t>Dvi5 = 604</w:t>
            </w:r>
          </w:p>
          <w:p w14:paraId="1EBDCCED" w14:textId="77777777" w:rsidR="0075392E" w:rsidRPr="00D3755C" w:rsidRDefault="0075392E" w:rsidP="0080649C">
            <w:pPr>
              <w:rPr>
                <w:b w:val="0"/>
              </w:rPr>
            </w:pPr>
            <w:r w:rsidRPr="00D3755C">
              <w:rPr>
                <w:b w:val="0"/>
              </w:rPr>
              <w:t>Dvi6 = 605</w:t>
            </w:r>
          </w:p>
          <w:p w14:paraId="726B5BD0" w14:textId="77777777" w:rsidR="0075392E" w:rsidRPr="00D3755C" w:rsidRDefault="0075392E" w:rsidP="0080649C">
            <w:pPr>
              <w:rPr>
                <w:b w:val="0"/>
              </w:rPr>
            </w:pPr>
            <w:r w:rsidRPr="00D3755C">
              <w:rPr>
                <w:b w:val="0"/>
              </w:rPr>
              <w:t>Dvi7 = 606</w:t>
            </w:r>
          </w:p>
          <w:p w14:paraId="1BAE31DA" w14:textId="77777777" w:rsidR="0075392E" w:rsidRPr="00D3755C" w:rsidRDefault="0075392E" w:rsidP="0080649C">
            <w:pPr>
              <w:rPr>
                <w:b w:val="0"/>
              </w:rPr>
            </w:pPr>
            <w:r w:rsidRPr="00D3755C">
              <w:rPr>
                <w:b w:val="0"/>
              </w:rPr>
              <w:t>Dvi8 = 607</w:t>
            </w:r>
          </w:p>
          <w:p w14:paraId="04BB3245" w14:textId="77777777" w:rsidR="0075392E" w:rsidRPr="00D3755C" w:rsidRDefault="0075392E" w:rsidP="0080649C">
            <w:pPr>
              <w:rPr>
                <w:b w:val="0"/>
              </w:rPr>
            </w:pPr>
            <w:r w:rsidRPr="00D3755C">
              <w:rPr>
                <w:b w:val="0"/>
              </w:rPr>
              <w:t>Dvi9 = 608</w:t>
            </w:r>
          </w:p>
          <w:p w14:paraId="1C842BC7" w14:textId="77777777" w:rsidR="0075392E" w:rsidRPr="00D3755C" w:rsidRDefault="0075392E" w:rsidP="0080649C">
            <w:pPr>
              <w:rPr>
                <w:b w:val="0"/>
              </w:rPr>
            </w:pPr>
            <w:r w:rsidRPr="00D3755C">
              <w:rPr>
                <w:b w:val="0"/>
              </w:rPr>
              <w:t>Dvi10 = 609</w:t>
            </w:r>
          </w:p>
          <w:p w14:paraId="1590394D" w14:textId="77777777" w:rsidR="0075392E" w:rsidRPr="00D3755C" w:rsidRDefault="0075392E" w:rsidP="0080649C">
            <w:pPr>
              <w:rPr>
                <w:b w:val="0"/>
              </w:rPr>
            </w:pPr>
            <w:r w:rsidRPr="00D3755C">
              <w:rPr>
                <w:b w:val="0"/>
              </w:rPr>
              <w:t>Component1 = 800</w:t>
            </w:r>
          </w:p>
          <w:p w14:paraId="58F307CD" w14:textId="77777777" w:rsidR="0075392E" w:rsidRPr="00D3755C" w:rsidRDefault="0075392E" w:rsidP="0080649C">
            <w:pPr>
              <w:rPr>
                <w:b w:val="0"/>
              </w:rPr>
            </w:pPr>
            <w:r w:rsidRPr="00D3755C">
              <w:rPr>
                <w:b w:val="0"/>
              </w:rPr>
              <w:t>Component2 = 801</w:t>
            </w:r>
          </w:p>
          <w:p w14:paraId="7E7F3296" w14:textId="77777777" w:rsidR="0075392E" w:rsidRPr="00D3755C" w:rsidRDefault="0075392E" w:rsidP="0080649C">
            <w:pPr>
              <w:rPr>
                <w:b w:val="0"/>
              </w:rPr>
            </w:pPr>
            <w:r w:rsidRPr="00D3755C">
              <w:rPr>
                <w:b w:val="0"/>
              </w:rPr>
              <w:t>Component3 = 802</w:t>
            </w:r>
          </w:p>
          <w:p w14:paraId="70C4B301" w14:textId="77777777" w:rsidR="0075392E" w:rsidRPr="00D3755C" w:rsidRDefault="0075392E" w:rsidP="0080649C">
            <w:pPr>
              <w:rPr>
                <w:b w:val="0"/>
              </w:rPr>
            </w:pPr>
            <w:r w:rsidRPr="00D3755C">
              <w:rPr>
                <w:b w:val="0"/>
              </w:rPr>
              <w:t>Component4 = 803</w:t>
            </w:r>
          </w:p>
          <w:p w14:paraId="451419C9" w14:textId="77777777" w:rsidR="0075392E" w:rsidRPr="00D3755C" w:rsidRDefault="0075392E" w:rsidP="0080649C">
            <w:pPr>
              <w:rPr>
                <w:b w:val="0"/>
              </w:rPr>
            </w:pPr>
            <w:r w:rsidRPr="00D3755C">
              <w:rPr>
                <w:b w:val="0"/>
              </w:rPr>
              <w:t>Component5 = 804</w:t>
            </w:r>
          </w:p>
          <w:p w14:paraId="2F2E0791" w14:textId="77777777" w:rsidR="0075392E" w:rsidRPr="00D3755C" w:rsidRDefault="0075392E" w:rsidP="0080649C">
            <w:pPr>
              <w:rPr>
                <w:b w:val="0"/>
              </w:rPr>
            </w:pPr>
            <w:r w:rsidRPr="00D3755C">
              <w:rPr>
                <w:b w:val="0"/>
              </w:rPr>
              <w:t>Component6 = 805</w:t>
            </w:r>
          </w:p>
          <w:p w14:paraId="13E50D76" w14:textId="77777777" w:rsidR="0075392E" w:rsidRPr="00D3755C" w:rsidRDefault="0075392E" w:rsidP="0080649C">
            <w:pPr>
              <w:rPr>
                <w:b w:val="0"/>
              </w:rPr>
            </w:pPr>
            <w:r w:rsidRPr="00D3755C">
              <w:rPr>
                <w:b w:val="0"/>
              </w:rPr>
              <w:t>Component7 = 806</w:t>
            </w:r>
          </w:p>
          <w:p w14:paraId="55421BCB" w14:textId="77777777" w:rsidR="0075392E" w:rsidRPr="00D3755C" w:rsidRDefault="0075392E" w:rsidP="0080649C">
            <w:pPr>
              <w:rPr>
                <w:b w:val="0"/>
              </w:rPr>
            </w:pPr>
            <w:r w:rsidRPr="00D3755C">
              <w:rPr>
                <w:b w:val="0"/>
              </w:rPr>
              <w:t>Component8 = 807</w:t>
            </w:r>
          </w:p>
          <w:p w14:paraId="64310FDD" w14:textId="77777777" w:rsidR="0075392E" w:rsidRPr="00D3755C" w:rsidRDefault="0075392E" w:rsidP="0080649C">
            <w:pPr>
              <w:rPr>
                <w:b w:val="0"/>
              </w:rPr>
            </w:pPr>
            <w:r w:rsidRPr="00D3755C">
              <w:rPr>
                <w:b w:val="0"/>
              </w:rPr>
              <w:t>Component9 = 808</w:t>
            </w:r>
          </w:p>
          <w:p w14:paraId="493A7850" w14:textId="77777777" w:rsidR="0075392E" w:rsidRPr="00D3755C" w:rsidRDefault="0075392E" w:rsidP="0080649C">
            <w:pPr>
              <w:rPr>
                <w:b w:val="0"/>
              </w:rPr>
            </w:pPr>
            <w:r w:rsidRPr="00D3755C">
              <w:rPr>
                <w:b w:val="0"/>
              </w:rPr>
              <w:t>Component10 = 809</w:t>
            </w:r>
          </w:p>
          <w:p w14:paraId="63266589" w14:textId="77777777" w:rsidR="0075392E" w:rsidRPr="00D3755C" w:rsidRDefault="0075392E" w:rsidP="0080649C">
            <w:pPr>
              <w:rPr>
                <w:b w:val="0"/>
              </w:rPr>
            </w:pPr>
            <w:r w:rsidRPr="00D3755C">
              <w:rPr>
                <w:b w:val="0"/>
              </w:rPr>
              <w:t>Composite1 = 900</w:t>
            </w:r>
          </w:p>
          <w:p w14:paraId="531215C1" w14:textId="77777777" w:rsidR="0075392E" w:rsidRPr="00D3755C" w:rsidRDefault="0075392E" w:rsidP="0080649C">
            <w:pPr>
              <w:rPr>
                <w:b w:val="0"/>
              </w:rPr>
            </w:pPr>
            <w:r w:rsidRPr="00D3755C">
              <w:rPr>
                <w:b w:val="0"/>
              </w:rPr>
              <w:lastRenderedPageBreak/>
              <w:t>Composite2 = 901</w:t>
            </w:r>
          </w:p>
          <w:p w14:paraId="77D976E9" w14:textId="77777777" w:rsidR="0075392E" w:rsidRPr="00D3755C" w:rsidRDefault="0075392E" w:rsidP="0080649C">
            <w:pPr>
              <w:rPr>
                <w:b w:val="0"/>
              </w:rPr>
            </w:pPr>
            <w:r w:rsidRPr="00D3755C">
              <w:rPr>
                <w:b w:val="0"/>
              </w:rPr>
              <w:t>Composite3 = 902</w:t>
            </w:r>
          </w:p>
          <w:p w14:paraId="6CB3B4C3" w14:textId="77777777" w:rsidR="0075392E" w:rsidRPr="00D3755C" w:rsidRDefault="0075392E" w:rsidP="0080649C">
            <w:pPr>
              <w:rPr>
                <w:b w:val="0"/>
              </w:rPr>
            </w:pPr>
            <w:r w:rsidRPr="00D3755C">
              <w:rPr>
                <w:b w:val="0"/>
              </w:rPr>
              <w:t>Composite4 = 903</w:t>
            </w:r>
          </w:p>
          <w:p w14:paraId="452AA13D" w14:textId="77777777" w:rsidR="0075392E" w:rsidRPr="00D3755C" w:rsidRDefault="0075392E" w:rsidP="0080649C">
            <w:pPr>
              <w:rPr>
                <w:b w:val="0"/>
              </w:rPr>
            </w:pPr>
            <w:r w:rsidRPr="00D3755C">
              <w:rPr>
                <w:b w:val="0"/>
              </w:rPr>
              <w:t>Composite5 = 904</w:t>
            </w:r>
          </w:p>
          <w:p w14:paraId="0F787981" w14:textId="77777777" w:rsidR="0075392E" w:rsidRPr="00D3755C" w:rsidRDefault="0075392E" w:rsidP="0080649C">
            <w:pPr>
              <w:rPr>
                <w:b w:val="0"/>
              </w:rPr>
            </w:pPr>
            <w:r w:rsidRPr="00D3755C">
              <w:rPr>
                <w:b w:val="0"/>
              </w:rPr>
              <w:t>Composite6 = 905</w:t>
            </w:r>
          </w:p>
          <w:p w14:paraId="1BDA0343" w14:textId="77777777" w:rsidR="0075392E" w:rsidRPr="00D3755C" w:rsidRDefault="0075392E" w:rsidP="0080649C">
            <w:pPr>
              <w:rPr>
                <w:b w:val="0"/>
              </w:rPr>
            </w:pPr>
            <w:r w:rsidRPr="00D3755C">
              <w:rPr>
                <w:b w:val="0"/>
              </w:rPr>
              <w:t>Composite7 = 906</w:t>
            </w:r>
          </w:p>
          <w:p w14:paraId="15BBDA10" w14:textId="77777777" w:rsidR="0075392E" w:rsidRPr="00D3755C" w:rsidRDefault="0075392E" w:rsidP="0080649C">
            <w:pPr>
              <w:rPr>
                <w:b w:val="0"/>
              </w:rPr>
            </w:pPr>
            <w:r w:rsidRPr="00D3755C">
              <w:rPr>
                <w:b w:val="0"/>
              </w:rPr>
              <w:t>Composite8 = 907</w:t>
            </w:r>
          </w:p>
          <w:p w14:paraId="62A95E8B" w14:textId="77777777" w:rsidR="0075392E" w:rsidRPr="00D3755C" w:rsidRDefault="0075392E" w:rsidP="0080649C">
            <w:pPr>
              <w:rPr>
                <w:b w:val="0"/>
              </w:rPr>
            </w:pPr>
            <w:r w:rsidRPr="00D3755C">
              <w:rPr>
                <w:b w:val="0"/>
              </w:rPr>
              <w:t>Composite9 = 908</w:t>
            </w:r>
          </w:p>
          <w:p w14:paraId="169CE652" w14:textId="77777777" w:rsidR="0075392E" w:rsidRPr="00D3755C" w:rsidRDefault="0075392E" w:rsidP="0080649C">
            <w:pPr>
              <w:rPr>
                <w:b w:val="0"/>
              </w:rPr>
            </w:pPr>
            <w:r w:rsidRPr="00D3755C">
              <w:rPr>
                <w:b w:val="0"/>
              </w:rPr>
              <w:t>Composite10 = 909</w:t>
            </w:r>
          </w:p>
          <w:p w14:paraId="1C3C99E1" w14:textId="77777777" w:rsidR="0075392E" w:rsidRPr="00D3755C" w:rsidRDefault="0075392E" w:rsidP="0080649C">
            <w:pPr>
              <w:rPr>
                <w:b w:val="0"/>
              </w:rPr>
            </w:pPr>
            <w:r w:rsidRPr="00D3755C">
              <w:rPr>
                <w:b w:val="0"/>
              </w:rPr>
              <w:t>DisplayPort1 = 1000</w:t>
            </w:r>
          </w:p>
          <w:p w14:paraId="5BE80828" w14:textId="77777777" w:rsidR="0075392E" w:rsidRPr="00D3755C" w:rsidRDefault="0075392E" w:rsidP="0080649C">
            <w:pPr>
              <w:rPr>
                <w:b w:val="0"/>
              </w:rPr>
            </w:pPr>
            <w:r w:rsidRPr="00D3755C">
              <w:rPr>
                <w:b w:val="0"/>
              </w:rPr>
              <w:t>DisplayPort2 = 1001</w:t>
            </w:r>
          </w:p>
          <w:p w14:paraId="6F8DC1F1" w14:textId="77777777" w:rsidR="0075392E" w:rsidRPr="00D3755C" w:rsidRDefault="0075392E" w:rsidP="0080649C">
            <w:pPr>
              <w:rPr>
                <w:b w:val="0"/>
              </w:rPr>
            </w:pPr>
            <w:r w:rsidRPr="00D3755C">
              <w:rPr>
                <w:b w:val="0"/>
              </w:rPr>
              <w:t>DisplayPort3 = 1002</w:t>
            </w:r>
          </w:p>
          <w:p w14:paraId="2C562B78" w14:textId="77777777" w:rsidR="0075392E" w:rsidRPr="00D3755C" w:rsidRDefault="0075392E" w:rsidP="0080649C">
            <w:pPr>
              <w:rPr>
                <w:b w:val="0"/>
              </w:rPr>
            </w:pPr>
            <w:r w:rsidRPr="00D3755C">
              <w:rPr>
                <w:b w:val="0"/>
              </w:rPr>
              <w:t>DisplayPort4 = 1003</w:t>
            </w:r>
          </w:p>
          <w:p w14:paraId="00CE6A3F" w14:textId="77777777" w:rsidR="0075392E" w:rsidRPr="00D3755C" w:rsidRDefault="0075392E" w:rsidP="0080649C">
            <w:pPr>
              <w:rPr>
                <w:b w:val="0"/>
              </w:rPr>
            </w:pPr>
            <w:r w:rsidRPr="00D3755C">
              <w:rPr>
                <w:b w:val="0"/>
              </w:rPr>
              <w:t>DisplayPort5 = 1004</w:t>
            </w:r>
          </w:p>
          <w:p w14:paraId="09CEA997" w14:textId="77777777" w:rsidR="0075392E" w:rsidRPr="00D3755C" w:rsidRDefault="0075392E" w:rsidP="0080649C">
            <w:pPr>
              <w:rPr>
                <w:b w:val="0"/>
              </w:rPr>
            </w:pPr>
            <w:r w:rsidRPr="00D3755C">
              <w:rPr>
                <w:b w:val="0"/>
              </w:rPr>
              <w:t>DisplayPort6 = 1005</w:t>
            </w:r>
          </w:p>
          <w:p w14:paraId="584CA9E5" w14:textId="77777777" w:rsidR="0075392E" w:rsidRPr="00D3755C" w:rsidRDefault="0075392E" w:rsidP="0080649C">
            <w:pPr>
              <w:rPr>
                <w:b w:val="0"/>
              </w:rPr>
            </w:pPr>
            <w:r w:rsidRPr="00D3755C">
              <w:rPr>
                <w:b w:val="0"/>
              </w:rPr>
              <w:t>DisplayPort7 = 1006</w:t>
            </w:r>
          </w:p>
          <w:p w14:paraId="101EA9B2" w14:textId="77777777" w:rsidR="0075392E" w:rsidRPr="00D3755C" w:rsidRDefault="0075392E" w:rsidP="0080649C">
            <w:pPr>
              <w:rPr>
                <w:b w:val="0"/>
              </w:rPr>
            </w:pPr>
            <w:r w:rsidRPr="00D3755C">
              <w:rPr>
                <w:b w:val="0"/>
              </w:rPr>
              <w:t>DisplayPort8 = 1007</w:t>
            </w:r>
          </w:p>
          <w:p w14:paraId="0360D840" w14:textId="77777777" w:rsidR="0075392E" w:rsidRPr="00D3755C" w:rsidRDefault="0075392E" w:rsidP="0080649C">
            <w:pPr>
              <w:rPr>
                <w:b w:val="0"/>
              </w:rPr>
            </w:pPr>
            <w:r w:rsidRPr="00D3755C">
              <w:rPr>
                <w:b w:val="0"/>
              </w:rPr>
              <w:t>DisplayPort9 = 1008</w:t>
            </w:r>
          </w:p>
          <w:p w14:paraId="3554C6C6" w14:textId="77777777" w:rsidR="0075392E" w:rsidRPr="00D3755C" w:rsidRDefault="0075392E" w:rsidP="0080649C">
            <w:pPr>
              <w:rPr>
                <w:b w:val="0"/>
              </w:rPr>
            </w:pPr>
            <w:r w:rsidRPr="00D3755C">
              <w:rPr>
                <w:b w:val="0"/>
              </w:rPr>
              <w:t>DisplayPort10 = 1009</w:t>
            </w:r>
          </w:p>
          <w:p w14:paraId="105A6443" w14:textId="77777777" w:rsidR="0075392E" w:rsidRPr="00D3755C" w:rsidRDefault="0075392E" w:rsidP="0080649C">
            <w:pPr>
              <w:rPr>
                <w:b w:val="0"/>
              </w:rPr>
            </w:pPr>
            <w:r w:rsidRPr="00D3755C">
              <w:rPr>
                <w:b w:val="0"/>
              </w:rPr>
              <w:t>Usb1 = 1200</w:t>
            </w:r>
          </w:p>
          <w:p w14:paraId="76C51901" w14:textId="77777777" w:rsidR="0075392E" w:rsidRPr="00D3755C" w:rsidRDefault="0075392E" w:rsidP="0080649C">
            <w:pPr>
              <w:rPr>
                <w:b w:val="0"/>
              </w:rPr>
            </w:pPr>
            <w:r w:rsidRPr="00D3755C">
              <w:rPr>
                <w:b w:val="0"/>
              </w:rPr>
              <w:t>Usb2 = 1201</w:t>
            </w:r>
          </w:p>
          <w:p w14:paraId="025D4430" w14:textId="77777777" w:rsidR="0075392E" w:rsidRPr="00D3755C" w:rsidRDefault="0075392E" w:rsidP="0080649C">
            <w:pPr>
              <w:rPr>
                <w:b w:val="0"/>
              </w:rPr>
            </w:pPr>
            <w:r w:rsidRPr="00D3755C">
              <w:rPr>
                <w:b w:val="0"/>
              </w:rPr>
              <w:t>Usb3 = 1202</w:t>
            </w:r>
          </w:p>
          <w:p w14:paraId="4F0D8CA0" w14:textId="77777777" w:rsidR="0075392E" w:rsidRPr="00D3755C" w:rsidRDefault="0075392E" w:rsidP="0080649C">
            <w:pPr>
              <w:rPr>
                <w:b w:val="0"/>
              </w:rPr>
            </w:pPr>
            <w:r w:rsidRPr="00D3755C">
              <w:rPr>
                <w:b w:val="0"/>
              </w:rPr>
              <w:t>Usb4 = 1203</w:t>
            </w:r>
          </w:p>
          <w:p w14:paraId="55D8AFE4" w14:textId="77777777" w:rsidR="0075392E" w:rsidRPr="00D3755C" w:rsidRDefault="0075392E" w:rsidP="0080649C">
            <w:pPr>
              <w:rPr>
                <w:b w:val="0"/>
              </w:rPr>
            </w:pPr>
            <w:r w:rsidRPr="00D3755C">
              <w:rPr>
                <w:b w:val="0"/>
              </w:rPr>
              <w:t>Usb5 = 1204</w:t>
            </w:r>
          </w:p>
          <w:p w14:paraId="74E09F88" w14:textId="77777777" w:rsidR="0075392E" w:rsidRPr="00D3755C" w:rsidRDefault="0075392E" w:rsidP="0080649C">
            <w:pPr>
              <w:rPr>
                <w:b w:val="0"/>
              </w:rPr>
            </w:pPr>
            <w:r w:rsidRPr="00D3755C">
              <w:rPr>
                <w:b w:val="0"/>
              </w:rPr>
              <w:t>Antenna1 = 1400</w:t>
            </w:r>
          </w:p>
          <w:p w14:paraId="68551F36" w14:textId="77777777" w:rsidR="0075392E" w:rsidRPr="00D3755C" w:rsidRDefault="0075392E" w:rsidP="0080649C">
            <w:pPr>
              <w:rPr>
                <w:b w:val="0"/>
              </w:rPr>
            </w:pPr>
            <w:r w:rsidRPr="00D3755C">
              <w:rPr>
                <w:b w:val="0"/>
              </w:rPr>
              <w:t>Antenna2 = 1401</w:t>
            </w:r>
          </w:p>
          <w:p w14:paraId="249B4FBB" w14:textId="77777777" w:rsidR="0075392E" w:rsidRPr="00D3755C" w:rsidRDefault="0075392E" w:rsidP="0080649C">
            <w:pPr>
              <w:rPr>
                <w:b w:val="0"/>
              </w:rPr>
            </w:pPr>
            <w:r w:rsidRPr="00D3755C">
              <w:rPr>
                <w:b w:val="0"/>
              </w:rPr>
              <w:t>Network1 = 1600</w:t>
            </w:r>
          </w:p>
          <w:p w14:paraId="754E8F19" w14:textId="77777777" w:rsidR="0075392E" w:rsidRPr="00D3755C" w:rsidRDefault="0075392E" w:rsidP="0080649C">
            <w:pPr>
              <w:rPr>
                <w:b w:val="0"/>
              </w:rPr>
            </w:pPr>
            <w:r w:rsidRPr="00D3755C">
              <w:rPr>
                <w:b w:val="0"/>
              </w:rPr>
              <w:t>Network2 = 1601</w:t>
            </w:r>
          </w:p>
          <w:p w14:paraId="61D4ADF0" w14:textId="77777777" w:rsidR="0075392E" w:rsidRPr="00D3755C" w:rsidRDefault="0075392E" w:rsidP="0080649C">
            <w:pPr>
              <w:rPr>
                <w:b w:val="0"/>
              </w:rPr>
            </w:pPr>
            <w:r w:rsidRPr="00D3755C">
              <w:rPr>
                <w:b w:val="0"/>
              </w:rPr>
              <w:t>Network3 = 1602</w:t>
            </w:r>
          </w:p>
          <w:p w14:paraId="3721B3C5" w14:textId="77777777" w:rsidR="0075392E" w:rsidRPr="00D3755C" w:rsidRDefault="0075392E" w:rsidP="0080649C">
            <w:pPr>
              <w:rPr>
                <w:b w:val="0"/>
              </w:rPr>
            </w:pPr>
            <w:r w:rsidRPr="00D3755C">
              <w:rPr>
                <w:b w:val="0"/>
              </w:rPr>
              <w:t>Network4 = 1603</w:t>
            </w:r>
          </w:p>
          <w:p w14:paraId="22FA4F68" w14:textId="77777777" w:rsidR="0075392E" w:rsidRPr="00D3755C" w:rsidRDefault="0075392E" w:rsidP="0080649C">
            <w:pPr>
              <w:rPr>
                <w:b w:val="0"/>
              </w:rPr>
            </w:pPr>
            <w:r w:rsidRPr="00D3755C">
              <w:rPr>
                <w:b w:val="0"/>
              </w:rPr>
              <w:t>Network5 = 1604</w:t>
            </w:r>
          </w:p>
          <w:p w14:paraId="77C4FD27" w14:textId="77777777" w:rsidR="0075392E" w:rsidRPr="00D3755C" w:rsidRDefault="0075392E" w:rsidP="0080649C">
            <w:pPr>
              <w:rPr>
                <w:b w:val="0"/>
              </w:rPr>
            </w:pPr>
            <w:r w:rsidRPr="00D3755C">
              <w:rPr>
                <w:b w:val="0"/>
              </w:rPr>
              <w:t>Network6 = 1605</w:t>
            </w:r>
          </w:p>
          <w:p w14:paraId="5B30C018" w14:textId="77777777" w:rsidR="0075392E" w:rsidRPr="00D3755C" w:rsidRDefault="0075392E" w:rsidP="0080649C">
            <w:pPr>
              <w:rPr>
                <w:b w:val="0"/>
              </w:rPr>
            </w:pPr>
            <w:r w:rsidRPr="00D3755C">
              <w:rPr>
                <w:b w:val="0"/>
              </w:rPr>
              <w:t>Network7 = 1606</w:t>
            </w:r>
          </w:p>
          <w:p w14:paraId="78464D87" w14:textId="77777777" w:rsidR="0075392E" w:rsidRPr="00D3755C" w:rsidRDefault="0075392E" w:rsidP="0080649C">
            <w:pPr>
              <w:rPr>
                <w:b w:val="0"/>
              </w:rPr>
            </w:pPr>
            <w:r w:rsidRPr="00D3755C">
              <w:rPr>
                <w:b w:val="0"/>
              </w:rPr>
              <w:t>Network8 = 1607</w:t>
            </w:r>
          </w:p>
          <w:p w14:paraId="3C193B10" w14:textId="77777777" w:rsidR="0075392E" w:rsidRPr="00D3755C" w:rsidRDefault="0075392E" w:rsidP="0080649C">
            <w:pPr>
              <w:rPr>
                <w:b w:val="0"/>
              </w:rPr>
            </w:pPr>
            <w:r w:rsidRPr="00D3755C">
              <w:rPr>
                <w:b w:val="0"/>
              </w:rPr>
              <w:t>Network9 = 1608</w:t>
            </w:r>
          </w:p>
          <w:p w14:paraId="2EFBBAF1" w14:textId="77777777" w:rsidR="0075392E" w:rsidRPr="00D3755C" w:rsidRDefault="0075392E" w:rsidP="0080649C">
            <w:pPr>
              <w:rPr>
                <w:b w:val="0"/>
              </w:rPr>
            </w:pPr>
            <w:r w:rsidRPr="00D3755C">
              <w:rPr>
                <w:b w:val="0"/>
              </w:rPr>
              <w:t>Network10 = 1609</w:t>
            </w:r>
          </w:p>
          <w:p w14:paraId="0A3F7922" w14:textId="77777777" w:rsidR="0075392E" w:rsidRPr="00D3755C" w:rsidRDefault="0075392E" w:rsidP="0080649C">
            <w:pPr>
              <w:rPr>
                <w:b w:val="0"/>
              </w:rPr>
            </w:pPr>
            <w:r w:rsidRPr="00D3755C">
              <w:rPr>
                <w:b w:val="0"/>
              </w:rPr>
              <w:t>Input1 = 1800</w:t>
            </w:r>
          </w:p>
          <w:p w14:paraId="4016CF10" w14:textId="77777777" w:rsidR="0075392E" w:rsidRPr="00D3755C" w:rsidRDefault="0075392E" w:rsidP="0080649C">
            <w:pPr>
              <w:rPr>
                <w:b w:val="0"/>
              </w:rPr>
            </w:pPr>
            <w:r w:rsidRPr="00D3755C">
              <w:rPr>
                <w:b w:val="0"/>
              </w:rPr>
              <w:t>Input2 = 1801</w:t>
            </w:r>
          </w:p>
          <w:p w14:paraId="46127E1E" w14:textId="77777777" w:rsidR="0075392E" w:rsidRPr="00D3755C" w:rsidRDefault="0075392E" w:rsidP="0080649C">
            <w:pPr>
              <w:rPr>
                <w:b w:val="0"/>
              </w:rPr>
            </w:pPr>
            <w:r w:rsidRPr="00D3755C">
              <w:rPr>
                <w:b w:val="0"/>
              </w:rPr>
              <w:t>Input3 = 1802</w:t>
            </w:r>
          </w:p>
          <w:p w14:paraId="4E7D0E8D" w14:textId="77777777" w:rsidR="0075392E" w:rsidRPr="00D3755C" w:rsidRDefault="0075392E" w:rsidP="0080649C">
            <w:pPr>
              <w:rPr>
                <w:b w:val="0"/>
              </w:rPr>
            </w:pPr>
            <w:r w:rsidRPr="00D3755C">
              <w:rPr>
                <w:b w:val="0"/>
              </w:rPr>
              <w:t>Input4 = 1803</w:t>
            </w:r>
          </w:p>
          <w:p w14:paraId="2EA42645" w14:textId="77777777" w:rsidR="0075392E" w:rsidRPr="00D3755C" w:rsidRDefault="0075392E" w:rsidP="0080649C">
            <w:pPr>
              <w:rPr>
                <w:b w:val="0"/>
              </w:rPr>
            </w:pPr>
            <w:r w:rsidRPr="00D3755C">
              <w:rPr>
                <w:b w:val="0"/>
              </w:rPr>
              <w:t>Input5 = 1804</w:t>
            </w:r>
          </w:p>
          <w:p w14:paraId="6A5CDFE2" w14:textId="77777777" w:rsidR="0075392E" w:rsidRPr="00D3755C" w:rsidRDefault="0075392E" w:rsidP="0080649C">
            <w:pPr>
              <w:rPr>
                <w:b w:val="0"/>
              </w:rPr>
            </w:pPr>
            <w:r w:rsidRPr="00D3755C">
              <w:rPr>
                <w:b w:val="0"/>
              </w:rPr>
              <w:t>Input6 = 1805</w:t>
            </w:r>
          </w:p>
          <w:p w14:paraId="0805D17F" w14:textId="77777777" w:rsidR="0075392E" w:rsidRPr="00D3755C" w:rsidRDefault="0075392E" w:rsidP="0080649C">
            <w:pPr>
              <w:rPr>
                <w:b w:val="0"/>
              </w:rPr>
            </w:pPr>
            <w:r w:rsidRPr="00D3755C">
              <w:rPr>
                <w:b w:val="0"/>
              </w:rPr>
              <w:t>Input7 = 1806</w:t>
            </w:r>
          </w:p>
          <w:p w14:paraId="6242BA4B" w14:textId="77777777" w:rsidR="0075392E" w:rsidRPr="00D3755C" w:rsidRDefault="0075392E" w:rsidP="0080649C">
            <w:pPr>
              <w:rPr>
                <w:b w:val="0"/>
              </w:rPr>
            </w:pPr>
            <w:r w:rsidRPr="00D3755C">
              <w:rPr>
                <w:b w:val="0"/>
              </w:rPr>
              <w:t>Input8 = 1807</w:t>
            </w:r>
          </w:p>
          <w:p w14:paraId="34F1C230" w14:textId="77777777" w:rsidR="0075392E" w:rsidRPr="00D3755C" w:rsidRDefault="0075392E" w:rsidP="0080649C">
            <w:pPr>
              <w:rPr>
                <w:b w:val="0"/>
              </w:rPr>
            </w:pPr>
            <w:r w:rsidRPr="00D3755C">
              <w:rPr>
                <w:b w:val="0"/>
              </w:rPr>
              <w:lastRenderedPageBreak/>
              <w:t>Input9 = 1808</w:t>
            </w:r>
          </w:p>
          <w:p w14:paraId="39B37757" w14:textId="77777777" w:rsidR="0075392E" w:rsidRPr="00D3755C" w:rsidRDefault="0075392E" w:rsidP="0080649C">
            <w:pPr>
              <w:rPr>
                <w:b w:val="0"/>
              </w:rPr>
            </w:pPr>
            <w:r w:rsidRPr="00D3755C">
              <w:rPr>
                <w:b w:val="0"/>
              </w:rPr>
              <w:t>Input10 = 1809</w:t>
            </w:r>
          </w:p>
          <w:p w14:paraId="34F61E85" w14:textId="77777777" w:rsidR="0075392E" w:rsidRPr="00D3755C" w:rsidRDefault="0075392E" w:rsidP="0080649C">
            <w:pPr>
              <w:rPr>
                <w:b w:val="0"/>
              </w:rPr>
            </w:pPr>
            <w:r w:rsidRPr="00D3755C">
              <w:rPr>
                <w:b w:val="0"/>
              </w:rPr>
              <w:t>Input11 = 1810</w:t>
            </w:r>
          </w:p>
          <w:p w14:paraId="60FDACF4" w14:textId="77777777" w:rsidR="0075392E" w:rsidRPr="00D3755C" w:rsidRDefault="0075392E" w:rsidP="0080649C">
            <w:pPr>
              <w:rPr>
                <w:b w:val="0"/>
              </w:rPr>
            </w:pPr>
            <w:r w:rsidRPr="00D3755C">
              <w:rPr>
                <w:b w:val="0"/>
              </w:rPr>
              <w:t>Input12 = 1811</w:t>
            </w:r>
          </w:p>
          <w:p w14:paraId="7EE10845" w14:textId="77777777" w:rsidR="0075392E" w:rsidRPr="00D3755C" w:rsidRDefault="0075392E" w:rsidP="0080649C">
            <w:pPr>
              <w:rPr>
                <w:b w:val="0"/>
              </w:rPr>
            </w:pPr>
            <w:r w:rsidRPr="00D3755C">
              <w:rPr>
                <w:b w:val="0"/>
              </w:rPr>
              <w:t>Input13 = 1812</w:t>
            </w:r>
          </w:p>
          <w:p w14:paraId="1A073408" w14:textId="77777777" w:rsidR="0075392E" w:rsidRPr="00D3755C" w:rsidRDefault="0075392E" w:rsidP="0080649C">
            <w:pPr>
              <w:rPr>
                <w:b w:val="0"/>
              </w:rPr>
            </w:pPr>
            <w:r w:rsidRPr="00D3755C">
              <w:rPr>
                <w:b w:val="0"/>
              </w:rPr>
              <w:t>Input14 = 1813</w:t>
            </w:r>
          </w:p>
          <w:p w14:paraId="2163DF37" w14:textId="77777777" w:rsidR="0075392E" w:rsidRPr="00D3755C" w:rsidRDefault="0075392E" w:rsidP="0080649C">
            <w:pPr>
              <w:rPr>
                <w:b w:val="0"/>
              </w:rPr>
            </w:pPr>
            <w:r w:rsidRPr="00D3755C">
              <w:rPr>
                <w:b w:val="0"/>
              </w:rPr>
              <w:t>Input15 = 1814</w:t>
            </w:r>
          </w:p>
          <w:p w14:paraId="0F76FF53" w14:textId="77777777" w:rsidR="0075392E" w:rsidRPr="00D3755C" w:rsidRDefault="0075392E" w:rsidP="0080649C">
            <w:pPr>
              <w:rPr>
                <w:b w:val="0"/>
              </w:rPr>
            </w:pPr>
            <w:proofErr w:type="spellStart"/>
            <w:r w:rsidRPr="00D3755C">
              <w:rPr>
                <w:b w:val="0"/>
              </w:rPr>
              <w:t>InputPoll</w:t>
            </w:r>
            <w:proofErr w:type="spellEnd"/>
            <w:r w:rsidRPr="00D3755C">
              <w:rPr>
                <w:b w:val="0"/>
              </w:rPr>
              <w:t xml:space="preserve"> = 1900</w:t>
            </w:r>
          </w:p>
          <w:p w14:paraId="632DCB6C" w14:textId="77777777" w:rsidR="0075392E" w:rsidRPr="00D3755C" w:rsidRDefault="0075392E" w:rsidP="0080649C">
            <w:pPr>
              <w:rPr>
                <w:b w:val="0"/>
              </w:rPr>
            </w:pPr>
            <w:proofErr w:type="spellStart"/>
            <w:r w:rsidRPr="00D3755C">
              <w:rPr>
                <w:b w:val="0"/>
              </w:rPr>
              <w:t>AspectSideBar</w:t>
            </w:r>
            <w:proofErr w:type="spellEnd"/>
            <w:r w:rsidRPr="00D3755C">
              <w:rPr>
                <w:b w:val="0"/>
              </w:rPr>
              <w:t xml:space="preserve"> = 2000</w:t>
            </w:r>
          </w:p>
          <w:p w14:paraId="6EE1D7E1" w14:textId="77777777" w:rsidR="0075392E" w:rsidRPr="00D3755C" w:rsidRDefault="0075392E" w:rsidP="0080649C">
            <w:pPr>
              <w:rPr>
                <w:b w:val="0"/>
              </w:rPr>
            </w:pPr>
            <w:proofErr w:type="spellStart"/>
            <w:r w:rsidRPr="00D3755C">
              <w:rPr>
                <w:b w:val="0"/>
              </w:rPr>
              <w:t>AspectStrech</w:t>
            </w:r>
            <w:proofErr w:type="spellEnd"/>
            <w:r w:rsidRPr="00D3755C">
              <w:rPr>
                <w:b w:val="0"/>
              </w:rPr>
              <w:t xml:space="preserve"> = 2001</w:t>
            </w:r>
          </w:p>
          <w:p w14:paraId="6923D749" w14:textId="77777777" w:rsidR="0075392E" w:rsidRPr="00D3755C" w:rsidRDefault="0075392E" w:rsidP="0080649C">
            <w:pPr>
              <w:rPr>
                <w:b w:val="0"/>
              </w:rPr>
            </w:pPr>
            <w:proofErr w:type="spellStart"/>
            <w:r w:rsidRPr="00D3755C">
              <w:rPr>
                <w:b w:val="0"/>
              </w:rPr>
              <w:t>AspectNormal</w:t>
            </w:r>
            <w:proofErr w:type="spellEnd"/>
            <w:r w:rsidRPr="00D3755C">
              <w:rPr>
                <w:b w:val="0"/>
              </w:rPr>
              <w:t xml:space="preserve"> = 2002</w:t>
            </w:r>
          </w:p>
          <w:p w14:paraId="1F06F1CD" w14:textId="77777777" w:rsidR="0075392E" w:rsidRPr="00D3755C" w:rsidRDefault="0075392E" w:rsidP="0080649C">
            <w:pPr>
              <w:rPr>
                <w:b w:val="0"/>
              </w:rPr>
            </w:pPr>
            <w:proofErr w:type="spellStart"/>
            <w:r w:rsidRPr="00D3755C">
              <w:rPr>
                <w:b w:val="0"/>
              </w:rPr>
              <w:t>AspectDotByDot</w:t>
            </w:r>
            <w:proofErr w:type="spellEnd"/>
            <w:r w:rsidRPr="00D3755C">
              <w:rPr>
                <w:b w:val="0"/>
              </w:rPr>
              <w:t xml:space="preserve"> = 2003</w:t>
            </w:r>
          </w:p>
          <w:p w14:paraId="6876F6A0" w14:textId="77777777" w:rsidR="0075392E" w:rsidRPr="00D3755C" w:rsidRDefault="0075392E" w:rsidP="0080649C">
            <w:pPr>
              <w:rPr>
                <w:b w:val="0"/>
              </w:rPr>
            </w:pPr>
            <w:proofErr w:type="spellStart"/>
            <w:r w:rsidRPr="00D3755C">
              <w:rPr>
                <w:b w:val="0"/>
              </w:rPr>
              <w:t>AspectFullScreen</w:t>
            </w:r>
            <w:proofErr w:type="spellEnd"/>
            <w:r w:rsidRPr="00D3755C">
              <w:rPr>
                <w:b w:val="0"/>
              </w:rPr>
              <w:t xml:space="preserve"> = 2004</w:t>
            </w:r>
          </w:p>
          <w:p w14:paraId="36E037F6" w14:textId="77777777" w:rsidR="0075392E" w:rsidRPr="00D3755C" w:rsidRDefault="0075392E" w:rsidP="0080649C">
            <w:pPr>
              <w:rPr>
                <w:b w:val="0"/>
              </w:rPr>
            </w:pPr>
            <w:proofErr w:type="spellStart"/>
            <w:r w:rsidRPr="00D3755C">
              <w:rPr>
                <w:b w:val="0"/>
              </w:rPr>
              <w:t>AspectAuto</w:t>
            </w:r>
            <w:proofErr w:type="spellEnd"/>
            <w:r w:rsidRPr="00D3755C">
              <w:rPr>
                <w:b w:val="0"/>
              </w:rPr>
              <w:t xml:space="preserve"> = 2005</w:t>
            </w:r>
          </w:p>
          <w:p w14:paraId="52CF980E" w14:textId="77777777" w:rsidR="0075392E" w:rsidRPr="00D3755C" w:rsidRDefault="0075392E" w:rsidP="0080649C">
            <w:pPr>
              <w:rPr>
                <w:b w:val="0"/>
              </w:rPr>
            </w:pPr>
            <w:proofErr w:type="spellStart"/>
            <w:r w:rsidRPr="00D3755C">
              <w:rPr>
                <w:b w:val="0"/>
              </w:rPr>
              <w:t>AspectOriginal</w:t>
            </w:r>
            <w:proofErr w:type="spellEnd"/>
            <w:r w:rsidRPr="00D3755C">
              <w:rPr>
                <w:b w:val="0"/>
              </w:rPr>
              <w:t xml:space="preserve"> = 2006</w:t>
            </w:r>
          </w:p>
          <w:p w14:paraId="01093A11" w14:textId="77777777" w:rsidR="0075392E" w:rsidRPr="00D3755C" w:rsidRDefault="0075392E" w:rsidP="0080649C">
            <w:pPr>
              <w:rPr>
                <w:b w:val="0"/>
              </w:rPr>
            </w:pPr>
            <w:r w:rsidRPr="00D3755C">
              <w:rPr>
                <w:b w:val="0"/>
              </w:rPr>
              <w:t>Aspect16By9 = 2007</w:t>
            </w:r>
          </w:p>
          <w:p w14:paraId="5A053DA5" w14:textId="77777777" w:rsidR="0075392E" w:rsidRPr="00D3755C" w:rsidRDefault="0075392E" w:rsidP="0080649C">
            <w:pPr>
              <w:rPr>
                <w:b w:val="0"/>
              </w:rPr>
            </w:pPr>
            <w:proofErr w:type="spellStart"/>
            <w:r w:rsidRPr="00D3755C">
              <w:rPr>
                <w:b w:val="0"/>
              </w:rPr>
              <w:t>AspectWideZoom</w:t>
            </w:r>
            <w:proofErr w:type="spellEnd"/>
            <w:r w:rsidRPr="00D3755C">
              <w:rPr>
                <w:b w:val="0"/>
              </w:rPr>
              <w:t xml:space="preserve"> = 2008</w:t>
            </w:r>
          </w:p>
          <w:p w14:paraId="161AC7E0" w14:textId="77777777" w:rsidR="0075392E" w:rsidRPr="00D3755C" w:rsidRDefault="0075392E" w:rsidP="0080649C">
            <w:pPr>
              <w:rPr>
                <w:b w:val="0"/>
              </w:rPr>
            </w:pPr>
            <w:r w:rsidRPr="00D3755C">
              <w:rPr>
                <w:b w:val="0"/>
              </w:rPr>
              <w:t>Aspect4By3 = 2009</w:t>
            </w:r>
          </w:p>
          <w:p w14:paraId="1C728EA8" w14:textId="77777777" w:rsidR="0075392E" w:rsidRPr="00D3755C" w:rsidRDefault="0075392E" w:rsidP="0080649C">
            <w:pPr>
              <w:rPr>
                <w:b w:val="0"/>
              </w:rPr>
            </w:pPr>
            <w:proofErr w:type="spellStart"/>
            <w:r w:rsidRPr="00D3755C">
              <w:rPr>
                <w:b w:val="0"/>
              </w:rPr>
              <w:t>AspectSubTitle</w:t>
            </w:r>
            <w:proofErr w:type="spellEnd"/>
            <w:r w:rsidRPr="00D3755C">
              <w:rPr>
                <w:b w:val="0"/>
              </w:rPr>
              <w:t xml:space="preserve"> = 2010</w:t>
            </w:r>
          </w:p>
          <w:p w14:paraId="71D771EF" w14:textId="77777777" w:rsidR="0075392E" w:rsidRPr="00D3755C" w:rsidRDefault="0075392E" w:rsidP="0080649C">
            <w:pPr>
              <w:rPr>
                <w:b w:val="0"/>
              </w:rPr>
            </w:pPr>
            <w:proofErr w:type="spellStart"/>
            <w:r w:rsidRPr="00D3755C">
              <w:rPr>
                <w:b w:val="0"/>
              </w:rPr>
              <w:t>AspectJust</w:t>
            </w:r>
            <w:proofErr w:type="spellEnd"/>
            <w:r w:rsidRPr="00D3755C">
              <w:rPr>
                <w:b w:val="0"/>
              </w:rPr>
              <w:t xml:space="preserve"> = 2011</w:t>
            </w:r>
          </w:p>
          <w:p w14:paraId="713AD2C9" w14:textId="77777777" w:rsidR="0075392E" w:rsidRPr="00D3755C" w:rsidRDefault="0075392E" w:rsidP="0080649C">
            <w:pPr>
              <w:rPr>
                <w:b w:val="0"/>
              </w:rPr>
            </w:pPr>
            <w:proofErr w:type="spellStart"/>
            <w:r w:rsidRPr="00D3755C">
              <w:rPr>
                <w:b w:val="0"/>
              </w:rPr>
              <w:t>AspectZoom</w:t>
            </w:r>
            <w:proofErr w:type="spellEnd"/>
            <w:r w:rsidRPr="00D3755C">
              <w:rPr>
                <w:b w:val="0"/>
              </w:rPr>
              <w:t xml:space="preserve"> = 2012</w:t>
            </w:r>
          </w:p>
          <w:p w14:paraId="78B557AF" w14:textId="77777777" w:rsidR="0075392E" w:rsidRPr="00D3755C" w:rsidRDefault="0075392E" w:rsidP="0080649C">
            <w:pPr>
              <w:rPr>
                <w:b w:val="0"/>
              </w:rPr>
            </w:pPr>
            <w:r w:rsidRPr="00D3755C">
              <w:rPr>
                <w:b w:val="0"/>
              </w:rPr>
              <w:t>AspectZoom2 = 2013</w:t>
            </w:r>
          </w:p>
          <w:p w14:paraId="5FF1DFB7" w14:textId="77777777" w:rsidR="0075392E" w:rsidRPr="00D3755C" w:rsidRDefault="0075392E" w:rsidP="0080649C">
            <w:pPr>
              <w:rPr>
                <w:b w:val="0"/>
              </w:rPr>
            </w:pPr>
            <w:r w:rsidRPr="00D3755C">
              <w:rPr>
                <w:b w:val="0"/>
              </w:rPr>
              <w:t>AspectZoom3 = 2014</w:t>
            </w:r>
          </w:p>
          <w:p w14:paraId="5D205528" w14:textId="77777777" w:rsidR="0075392E" w:rsidRPr="00D3755C" w:rsidRDefault="0075392E" w:rsidP="0080649C">
            <w:pPr>
              <w:rPr>
                <w:b w:val="0"/>
              </w:rPr>
            </w:pPr>
            <w:r w:rsidRPr="00D3755C">
              <w:rPr>
                <w:b w:val="0"/>
              </w:rPr>
              <w:t>AspectRatio1 = 2015</w:t>
            </w:r>
          </w:p>
          <w:p w14:paraId="3C6FCC07" w14:textId="77777777" w:rsidR="0075392E" w:rsidRPr="00D3755C" w:rsidRDefault="0075392E" w:rsidP="0080649C">
            <w:pPr>
              <w:rPr>
                <w:b w:val="0"/>
              </w:rPr>
            </w:pPr>
            <w:r w:rsidRPr="00D3755C">
              <w:rPr>
                <w:b w:val="0"/>
              </w:rPr>
              <w:t>AspectRatio2 = 2016</w:t>
            </w:r>
          </w:p>
          <w:p w14:paraId="27F302FC" w14:textId="77777777" w:rsidR="0075392E" w:rsidRPr="00D3755C" w:rsidRDefault="0075392E" w:rsidP="0080649C">
            <w:pPr>
              <w:rPr>
                <w:b w:val="0"/>
              </w:rPr>
            </w:pPr>
            <w:r w:rsidRPr="00D3755C">
              <w:rPr>
                <w:b w:val="0"/>
              </w:rPr>
              <w:t>AspectRatio3 = 2017</w:t>
            </w:r>
          </w:p>
          <w:p w14:paraId="30C63A3D" w14:textId="77777777" w:rsidR="0075392E" w:rsidRPr="00D3755C" w:rsidRDefault="0075392E" w:rsidP="0080649C">
            <w:pPr>
              <w:rPr>
                <w:b w:val="0"/>
              </w:rPr>
            </w:pPr>
            <w:r w:rsidRPr="00D3755C">
              <w:rPr>
                <w:b w:val="0"/>
              </w:rPr>
              <w:t>AspectRatio4 = 2018</w:t>
            </w:r>
          </w:p>
          <w:p w14:paraId="3FB514F2" w14:textId="77777777" w:rsidR="0075392E" w:rsidRPr="00D3755C" w:rsidRDefault="0075392E" w:rsidP="0080649C">
            <w:pPr>
              <w:rPr>
                <w:b w:val="0"/>
              </w:rPr>
            </w:pPr>
            <w:r w:rsidRPr="00D3755C">
              <w:rPr>
                <w:b w:val="0"/>
              </w:rPr>
              <w:t>AspectRatio5 = 2019</w:t>
            </w:r>
          </w:p>
          <w:p w14:paraId="20F15923" w14:textId="77777777" w:rsidR="0075392E" w:rsidRPr="00D3755C" w:rsidRDefault="0075392E" w:rsidP="0080649C">
            <w:pPr>
              <w:rPr>
                <w:b w:val="0"/>
              </w:rPr>
            </w:pPr>
            <w:r w:rsidRPr="00D3755C">
              <w:rPr>
                <w:b w:val="0"/>
              </w:rPr>
              <w:t>AspectRatio6 = 2020</w:t>
            </w:r>
          </w:p>
          <w:p w14:paraId="65F569A8" w14:textId="77777777" w:rsidR="0075392E" w:rsidRPr="00D3755C" w:rsidRDefault="0075392E" w:rsidP="0080649C">
            <w:pPr>
              <w:rPr>
                <w:b w:val="0"/>
              </w:rPr>
            </w:pPr>
            <w:r w:rsidRPr="00D3755C">
              <w:rPr>
                <w:b w:val="0"/>
              </w:rPr>
              <w:t>AspectRatio7 = 2021</w:t>
            </w:r>
          </w:p>
          <w:p w14:paraId="12E338FC" w14:textId="77777777" w:rsidR="0075392E" w:rsidRPr="00D3755C" w:rsidRDefault="0075392E" w:rsidP="0080649C">
            <w:pPr>
              <w:rPr>
                <w:b w:val="0"/>
              </w:rPr>
            </w:pPr>
            <w:r w:rsidRPr="00D3755C">
              <w:rPr>
                <w:b w:val="0"/>
              </w:rPr>
              <w:t>AspectRatio8 = 2022</w:t>
            </w:r>
          </w:p>
          <w:p w14:paraId="320DE50D" w14:textId="77777777" w:rsidR="0075392E" w:rsidRPr="00D3755C" w:rsidRDefault="0075392E" w:rsidP="0080649C">
            <w:pPr>
              <w:rPr>
                <w:b w:val="0"/>
              </w:rPr>
            </w:pPr>
            <w:r w:rsidRPr="00D3755C">
              <w:rPr>
                <w:b w:val="0"/>
              </w:rPr>
              <w:t>AspectRatio9 = 2023</w:t>
            </w:r>
          </w:p>
          <w:p w14:paraId="5A1904D4" w14:textId="77777777" w:rsidR="0075392E" w:rsidRPr="00D3755C" w:rsidRDefault="0075392E" w:rsidP="0080649C">
            <w:pPr>
              <w:rPr>
                <w:b w:val="0"/>
              </w:rPr>
            </w:pPr>
            <w:r w:rsidRPr="00D3755C">
              <w:rPr>
                <w:b w:val="0"/>
              </w:rPr>
              <w:t>AspectRatio10 = 2024</w:t>
            </w:r>
          </w:p>
          <w:p w14:paraId="0CDB2271" w14:textId="77777777" w:rsidR="0075392E" w:rsidRPr="00D3755C" w:rsidRDefault="0075392E" w:rsidP="0080649C">
            <w:pPr>
              <w:rPr>
                <w:b w:val="0"/>
              </w:rPr>
            </w:pPr>
            <w:r w:rsidRPr="00D3755C">
              <w:rPr>
                <w:b w:val="0"/>
              </w:rPr>
              <w:t>AspectRatio11 = 2025</w:t>
            </w:r>
          </w:p>
          <w:p w14:paraId="4DC51255" w14:textId="77777777" w:rsidR="0075392E" w:rsidRPr="00D3755C" w:rsidRDefault="0075392E" w:rsidP="0080649C">
            <w:pPr>
              <w:rPr>
                <w:b w:val="0"/>
              </w:rPr>
            </w:pPr>
            <w:proofErr w:type="spellStart"/>
            <w:r w:rsidRPr="00D3755C">
              <w:rPr>
                <w:b w:val="0"/>
              </w:rPr>
              <w:t>AspectRatioPoll</w:t>
            </w:r>
            <w:proofErr w:type="spellEnd"/>
            <w:r w:rsidRPr="00D3755C">
              <w:rPr>
                <w:b w:val="0"/>
              </w:rPr>
              <w:t xml:space="preserve"> = 2026</w:t>
            </w:r>
          </w:p>
          <w:p w14:paraId="1C5D1315" w14:textId="77777777" w:rsidR="0075392E" w:rsidRPr="00D3755C" w:rsidRDefault="0075392E" w:rsidP="0080649C">
            <w:pPr>
              <w:rPr>
                <w:b w:val="0"/>
              </w:rPr>
            </w:pPr>
            <w:proofErr w:type="spellStart"/>
            <w:r w:rsidRPr="00D3755C">
              <w:rPr>
                <w:b w:val="0"/>
              </w:rPr>
              <w:t>AvAuto</w:t>
            </w:r>
            <w:proofErr w:type="spellEnd"/>
            <w:r w:rsidRPr="00D3755C">
              <w:rPr>
                <w:b w:val="0"/>
              </w:rPr>
              <w:t xml:space="preserve"> = 2200</w:t>
            </w:r>
          </w:p>
          <w:p w14:paraId="39B1DC0E" w14:textId="77777777" w:rsidR="0075392E" w:rsidRPr="00D3755C" w:rsidRDefault="0075392E" w:rsidP="0080649C">
            <w:pPr>
              <w:rPr>
                <w:b w:val="0"/>
              </w:rPr>
            </w:pPr>
            <w:proofErr w:type="spellStart"/>
            <w:r w:rsidRPr="00D3755C">
              <w:rPr>
                <w:b w:val="0"/>
              </w:rPr>
              <w:t>AvGame</w:t>
            </w:r>
            <w:proofErr w:type="spellEnd"/>
            <w:r w:rsidRPr="00D3755C">
              <w:rPr>
                <w:b w:val="0"/>
              </w:rPr>
              <w:t xml:space="preserve"> = 2210</w:t>
            </w:r>
          </w:p>
          <w:p w14:paraId="7753CD3D" w14:textId="77777777" w:rsidR="0075392E" w:rsidRPr="00D3755C" w:rsidRDefault="0075392E" w:rsidP="0080649C">
            <w:pPr>
              <w:rPr>
                <w:b w:val="0"/>
              </w:rPr>
            </w:pPr>
            <w:r w:rsidRPr="00D3755C">
              <w:rPr>
                <w:b w:val="0"/>
              </w:rPr>
              <w:t>AvGame3D = 2211</w:t>
            </w:r>
          </w:p>
          <w:p w14:paraId="64F59A4A" w14:textId="77777777" w:rsidR="0075392E" w:rsidRPr="00D3755C" w:rsidRDefault="0075392E" w:rsidP="0080649C">
            <w:pPr>
              <w:rPr>
                <w:b w:val="0"/>
              </w:rPr>
            </w:pPr>
            <w:proofErr w:type="spellStart"/>
            <w:r w:rsidRPr="00D3755C">
              <w:rPr>
                <w:b w:val="0"/>
              </w:rPr>
              <w:t>AvDynamic</w:t>
            </w:r>
            <w:proofErr w:type="spellEnd"/>
            <w:r w:rsidRPr="00D3755C">
              <w:rPr>
                <w:b w:val="0"/>
              </w:rPr>
              <w:t xml:space="preserve"> = 2220</w:t>
            </w:r>
          </w:p>
          <w:p w14:paraId="3D2CEFE9" w14:textId="77777777" w:rsidR="0075392E" w:rsidRPr="00D3755C" w:rsidRDefault="0075392E" w:rsidP="0080649C">
            <w:pPr>
              <w:rPr>
                <w:b w:val="0"/>
              </w:rPr>
            </w:pPr>
            <w:proofErr w:type="spellStart"/>
            <w:r w:rsidRPr="00D3755C">
              <w:rPr>
                <w:b w:val="0"/>
              </w:rPr>
              <w:t>AvDynamicFixed</w:t>
            </w:r>
            <w:proofErr w:type="spellEnd"/>
            <w:r w:rsidRPr="00D3755C">
              <w:rPr>
                <w:b w:val="0"/>
              </w:rPr>
              <w:t xml:space="preserve"> = 2221</w:t>
            </w:r>
          </w:p>
          <w:p w14:paraId="7FFC8E1D" w14:textId="77777777" w:rsidR="0075392E" w:rsidRPr="00D3755C" w:rsidRDefault="0075392E" w:rsidP="0080649C">
            <w:pPr>
              <w:rPr>
                <w:b w:val="0"/>
              </w:rPr>
            </w:pPr>
            <w:proofErr w:type="spellStart"/>
            <w:r w:rsidRPr="00D3755C">
              <w:rPr>
                <w:b w:val="0"/>
              </w:rPr>
              <w:t>AvMovie</w:t>
            </w:r>
            <w:proofErr w:type="spellEnd"/>
            <w:r w:rsidRPr="00D3755C">
              <w:rPr>
                <w:b w:val="0"/>
              </w:rPr>
              <w:t xml:space="preserve"> = 2230</w:t>
            </w:r>
          </w:p>
          <w:p w14:paraId="16E4F1E3" w14:textId="77777777" w:rsidR="0075392E" w:rsidRPr="00D3755C" w:rsidRDefault="0075392E" w:rsidP="0080649C">
            <w:pPr>
              <w:rPr>
                <w:b w:val="0"/>
              </w:rPr>
            </w:pPr>
            <w:r w:rsidRPr="00D3755C">
              <w:rPr>
                <w:b w:val="0"/>
              </w:rPr>
              <w:t>AvMovie3D = 2231</w:t>
            </w:r>
          </w:p>
          <w:p w14:paraId="682054F9" w14:textId="77777777" w:rsidR="0075392E" w:rsidRPr="00D3755C" w:rsidRDefault="0075392E" w:rsidP="0080649C">
            <w:pPr>
              <w:rPr>
                <w:b w:val="0"/>
              </w:rPr>
            </w:pPr>
            <w:proofErr w:type="spellStart"/>
            <w:r w:rsidRPr="00D3755C">
              <w:rPr>
                <w:b w:val="0"/>
              </w:rPr>
              <w:t>AvPc</w:t>
            </w:r>
            <w:proofErr w:type="spellEnd"/>
            <w:r w:rsidRPr="00D3755C">
              <w:rPr>
                <w:b w:val="0"/>
              </w:rPr>
              <w:t xml:space="preserve"> = 2240</w:t>
            </w:r>
          </w:p>
          <w:p w14:paraId="3B68C78C" w14:textId="77777777" w:rsidR="0075392E" w:rsidRPr="00D3755C" w:rsidRDefault="0075392E" w:rsidP="0080649C">
            <w:pPr>
              <w:rPr>
                <w:b w:val="0"/>
              </w:rPr>
            </w:pPr>
            <w:proofErr w:type="spellStart"/>
            <w:r w:rsidRPr="00D3755C">
              <w:rPr>
                <w:b w:val="0"/>
              </w:rPr>
              <w:t>AvPoll</w:t>
            </w:r>
            <w:proofErr w:type="spellEnd"/>
            <w:r w:rsidRPr="00D3755C">
              <w:rPr>
                <w:b w:val="0"/>
              </w:rPr>
              <w:t xml:space="preserve"> = 2250</w:t>
            </w:r>
          </w:p>
          <w:p w14:paraId="3DBC1FB3" w14:textId="77777777" w:rsidR="0075392E" w:rsidRPr="00D3755C" w:rsidRDefault="0075392E" w:rsidP="0080649C">
            <w:pPr>
              <w:rPr>
                <w:b w:val="0"/>
              </w:rPr>
            </w:pPr>
            <w:proofErr w:type="spellStart"/>
            <w:r w:rsidRPr="00D3755C">
              <w:rPr>
                <w:b w:val="0"/>
              </w:rPr>
              <w:lastRenderedPageBreak/>
              <w:t>AvUser</w:t>
            </w:r>
            <w:proofErr w:type="spellEnd"/>
            <w:r w:rsidRPr="00D3755C">
              <w:rPr>
                <w:b w:val="0"/>
              </w:rPr>
              <w:t xml:space="preserve"> = 2260</w:t>
            </w:r>
          </w:p>
          <w:p w14:paraId="7518E7B2" w14:textId="77777777" w:rsidR="0075392E" w:rsidRPr="00D3755C" w:rsidRDefault="0075392E" w:rsidP="0080649C">
            <w:pPr>
              <w:rPr>
                <w:b w:val="0"/>
              </w:rPr>
            </w:pPr>
            <w:proofErr w:type="spellStart"/>
            <w:r w:rsidRPr="00D3755C">
              <w:rPr>
                <w:b w:val="0"/>
              </w:rPr>
              <w:t>AvVintageMovie</w:t>
            </w:r>
            <w:proofErr w:type="spellEnd"/>
            <w:r w:rsidRPr="00D3755C">
              <w:rPr>
                <w:b w:val="0"/>
              </w:rPr>
              <w:t xml:space="preserve"> = 2270</w:t>
            </w:r>
          </w:p>
          <w:p w14:paraId="577D976A" w14:textId="77777777" w:rsidR="0075392E" w:rsidRPr="00D3755C" w:rsidRDefault="0075392E" w:rsidP="0080649C">
            <w:pPr>
              <w:rPr>
                <w:b w:val="0"/>
              </w:rPr>
            </w:pPr>
            <w:proofErr w:type="spellStart"/>
            <w:r w:rsidRPr="00D3755C">
              <w:rPr>
                <w:b w:val="0"/>
              </w:rPr>
              <w:t>AvStandard</w:t>
            </w:r>
            <w:proofErr w:type="spellEnd"/>
            <w:r w:rsidRPr="00D3755C">
              <w:rPr>
                <w:b w:val="0"/>
              </w:rPr>
              <w:t xml:space="preserve"> = 2280</w:t>
            </w:r>
          </w:p>
          <w:p w14:paraId="0826B22D" w14:textId="77777777" w:rsidR="0075392E" w:rsidRPr="00D3755C" w:rsidRDefault="0075392E" w:rsidP="0080649C">
            <w:pPr>
              <w:rPr>
                <w:b w:val="0"/>
              </w:rPr>
            </w:pPr>
            <w:r w:rsidRPr="00D3755C">
              <w:rPr>
                <w:b w:val="0"/>
              </w:rPr>
              <w:t>AvStandard3D = 2281</w:t>
            </w:r>
          </w:p>
          <w:p w14:paraId="4F8E14B4" w14:textId="77777777" w:rsidR="0075392E" w:rsidRPr="00D3755C" w:rsidRDefault="0075392E" w:rsidP="0080649C">
            <w:pPr>
              <w:rPr>
                <w:b w:val="0"/>
              </w:rPr>
            </w:pPr>
            <w:proofErr w:type="spellStart"/>
            <w:r w:rsidRPr="00D3755C">
              <w:rPr>
                <w:b w:val="0"/>
              </w:rPr>
              <w:t>AvXvColor</w:t>
            </w:r>
            <w:proofErr w:type="spellEnd"/>
            <w:r w:rsidRPr="00D3755C">
              <w:rPr>
                <w:b w:val="0"/>
              </w:rPr>
              <w:t xml:space="preserve"> = 2290</w:t>
            </w:r>
          </w:p>
          <w:p w14:paraId="18BD2B9D" w14:textId="77777777" w:rsidR="0075392E" w:rsidRPr="00D3755C" w:rsidRDefault="0075392E" w:rsidP="0080649C">
            <w:pPr>
              <w:rPr>
                <w:b w:val="0"/>
              </w:rPr>
            </w:pPr>
            <w:proofErr w:type="spellStart"/>
            <w:r w:rsidRPr="00D3755C">
              <w:rPr>
                <w:b w:val="0"/>
              </w:rPr>
              <w:t>AllLampsOff</w:t>
            </w:r>
            <w:proofErr w:type="spellEnd"/>
            <w:r w:rsidRPr="00D3755C">
              <w:rPr>
                <w:b w:val="0"/>
              </w:rPr>
              <w:t xml:space="preserve"> = 4000</w:t>
            </w:r>
          </w:p>
          <w:p w14:paraId="2C3EE0EE" w14:textId="77777777" w:rsidR="0075392E" w:rsidRPr="00D3755C" w:rsidRDefault="0075392E" w:rsidP="0080649C">
            <w:pPr>
              <w:rPr>
                <w:b w:val="0"/>
              </w:rPr>
            </w:pPr>
            <w:proofErr w:type="spellStart"/>
            <w:r w:rsidRPr="00D3755C">
              <w:rPr>
                <w:b w:val="0"/>
              </w:rPr>
              <w:t>AllLampsOn</w:t>
            </w:r>
            <w:proofErr w:type="spellEnd"/>
            <w:r w:rsidRPr="00D3755C">
              <w:rPr>
                <w:b w:val="0"/>
              </w:rPr>
              <w:t xml:space="preserve"> = 4001</w:t>
            </w:r>
          </w:p>
          <w:p w14:paraId="0347DB76" w14:textId="77777777" w:rsidR="0075392E" w:rsidRPr="00D3755C" w:rsidRDefault="0075392E" w:rsidP="0080649C">
            <w:pPr>
              <w:rPr>
                <w:b w:val="0"/>
              </w:rPr>
            </w:pPr>
            <w:r w:rsidRPr="00D3755C">
              <w:rPr>
                <w:b w:val="0"/>
              </w:rPr>
              <w:t>Antenna = 4200</w:t>
            </w:r>
          </w:p>
          <w:p w14:paraId="76BAFEE7" w14:textId="77777777" w:rsidR="0075392E" w:rsidRPr="00D3755C" w:rsidRDefault="0075392E" w:rsidP="0080649C">
            <w:pPr>
              <w:rPr>
                <w:b w:val="0"/>
              </w:rPr>
            </w:pPr>
            <w:r w:rsidRPr="00D3755C">
              <w:rPr>
                <w:b w:val="0"/>
              </w:rPr>
              <w:t>Asterisk = 4400</w:t>
            </w:r>
          </w:p>
          <w:p w14:paraId="7ED1D73B" w14:textId="77777777" w:rsidR="0075392E" w:rsidRPr="00D3755C" w:rsidRDefault="0075392E" w:rsidP="0080649C">
            <w:pPr>
              <w:rPr>
                <w:b w:val="0"/>
              </w:rPr>
            </w:pPr>
            <w:r w:rsidRPr="00D3755C">
              <w:rPr>
                <w:b w:val="0"/>
              </w:rPr>
              <w:t>Mute = 4600</w:t>
            </w:r>
          </w:p>
          <w:p w14:paraId="533AF82E" w14:textId="77777777" w:rsidR="0075392E" w:rsidRPr="00D3755C" w:rsidRDefault="0075392E" w:rsidP="0080649C">
            <w:pPr>
              <w:rPr>
                <w:b w:val="0"/>
              </w:rPr>
            </w:pPr>
            <w:proofErr w:type="spellStart"/>
            <w:r w:rsidRPr="00D3755C">
              <w:rPr>
                <w:b w:val="0"/>
              </w:rPr>
              <w:t>MuteOff</w:t>
            </w:r>
            <w:proofErr w:type="spellEnd"/>
            <w:r w:rsidRPr="00D3755C">
              <w:rPr>
                <w:b w:val="0"/>
              </w:rPr>
              <w:t xml:space="preserve"> = 4601</w:t>
            </w:r>
          </w:p>
          <w:p w14:paraId="184FDF65" w14:textId="77777777" w:rsidR="0075392E" w:rsidRPr="00D3755C" w:rsidRDefault="0075392E" w:rsidP="0080649C">
            <w:pPr>
              <w:rPr>
                <w:b w:val="0"/>
              </w:rPr>
            </w:pPr>
            <w:proofErr w:type="spellStart"/>
            <w:r w:rsidRPr="00D3755C">
              <w:rPr>
                <w:b w:val="0"/>
              </w:rPr>
              <w:t>MuteOn</w:t>
            </w:r>
            <w:proofErr w:type="spellEnd"/>
            <w:r w:rsidRPr="00D3755C">
              <w:rPr>
                <w:b w:val="0"/>
              </w:rPr>
              <w:t xml:space="preserve"> = 4602</w:t>
            </w:r>
          </w:p>
          <w:p w14:paraId="4B39E1A2" w14:textId="77777777" w:rsidR="0075392E" w:rsidRPr="00D3755C" w:rsidRDefault="0075392E" w:rsidP="0080649C">
            <w:pPr>
              <w:rPr>
                <w:b w:val="0"/>
              </w:rPr>
            </w:pPr>
            <w:proofErr w:type="spellStart"/>
            <w:r w:rsidRPr="00D3755C">
              <w:rPr>
                <w:b w:val="0"/>
              </w:rPr>
              <w:t>MutePoll</w:t>
            </w:r>
            <w:proofErr w:type="spellEnd"/>
            <w:r w:rsidRPr="00D3755C">
              <w:rPr>
                <w:b w:val="0"/>
              </w:rPr>
              <w:t xml:space="preserve"> = 4603</w:t>
            </w:r>
          </w:p>
          <w:p w14:paraId="0691E9AF" w14:textId="77777777" w:rsidR="0075392E" w:rsidRPr="00D3755C" w:rsidRDefault="0075392E" w:rsidP="0080649C">
            <w:pPr>
              <w:rPr>
                <w:b w:val="0"/>
              </w:rPr>
            </w:pPr>
            <w:r w:rsidRPr="00D3755C">
              <w:rPr>
                <w:b w:val="0"/>
              </w:rPr>
              <w:t>Auto = 4800</w:t>
            </w:r>
          </w:p>
          <w:p w14:paraId="26BE8C48" w14:textId="77777777" w:rsidR="0075392E" w:rsidRPr="00D3755C" w:rsidRDefault="0075392E" w:rsidP="0080649C">
            <w:pPr>
              <w:rPr>
                <w:b w:val="0"/>
              </w:rPr>
            </w:pPr>
            <w:r w:rsidRPr="00D3755C">
              <w:rPr>
                <w:b w:val="0"/>
              </w:rPr>
              <w:t>Aux1 = 5000</w:t>
            </w:r>
          </w:p>
          <w:p w14:paraId="77187859" w14:textId="77777777" w:rsidR="0075392E" w:rsidRPr="00D3755C" w:rsidRDefault="0075392E" w:rsidP="0080649C">
            <w:pPr>
              <w:rPr>
                <w:b w:val="0"/>
              </w:rPr>
            </w:pPr>
            <w:r w:rsidRPr="00D3755C">
              <w:rPr>
                <w:b w:val="0"/>
              </w:rPr>
              <w:t>Aux2 = 5001</w:t>
            </w:r>
          </w:p>
          <w:p w14:paraId="00CDF881" w14:textId="77777777" w:rsidR="0075392E" w:rsidRPr="00D3755C" w:rsidRDefault="0075392E" w:rsidP="0080649C">
            <w:pPr>
              <w:rPr>
                <w:b w:val="0"/>
              </w:rPr>
            </w:pPr>
            <w:proofErr w:type="spellStart"/>
            <w:r w:rsidRPr="00D3755C">
              <w:rPr>
                <w:b w:val="0"/>
              </w:rPr>
              <w:t>DigitalChannel</w:t>
            </w:r>
            <w:proofErr w:type="spellEnd"/>
            <w:r w:rsidRPr="00D3755C">
              <w:rPr>
                <w:b w:val="0"/>
              </w:rPr>
              <w:t xml:space="preserve"> = 5200</w:t>
            </w:r>
          </w:p>
          <w:p w14:paraId="78C31E3D" w14:textId="77777777" w:rsidR="0075392E" w:rsidRPr="00D3755C" w:rsidRDefault="0075392E" w:rsidP="0080649C">
            <w:pPr>
              <w:rPr>
                <w:b w:val="0"/>
              </w:rPr>
            </w:pPr>
            <w:proofErr w:type="spellStart"/>
            <w:r w:rsidRPr="00D3755C">
              <w:rPr>
                <w:b w:val="0"/>
              </w:rPr>
              <w:t>AnalogChannel</w:t>
            </w:r>
            <w:proofErr w:type="spellEnd"/>
            <w:r w:rsidRPr="00D3755C">
              <w:rPr>
                <w:b w:val="0"/>
              </w:rPr>
              <w:t xml:space="preserve"> = 5400</w:t>
            </w:r>
          </w:p>
          <w:p w14:paraId="706BFEE6" w14:textId="77777777" w:rsidR="0075392E" w:rsidRPr="00D3755C" w:rsidRDefault="0075392E" w:rsidP="0080649C">
            <w:pPr>
              <w:rPr>
                <w:b w:val="0"/>
              </w:rPr>
            </w:pPr>
            <w:r w:rsidRPr="00D3755C">
              <w:rPr>
                <w:b w:val="0"/>
              </w:rPr>
              <w:t>Channel = 5600</w:t>
            </w:r>
          </w:p>
          <w:p w14:paraId="7A1EA2C8" w14:textId="77777777" w:rsidR="0075392E" w:rsidRPr="00D3755C" w:rsidRDefault="0075392E" w:rsidP="0080649C">
            <w:pPr>
              <w:rPr>
                <w:b w:val="0"/>
              </w:rPr>
            </w:pPr>
            <w:proofErr w:type="spellStart"/>
            <w:r w:rsidRPr="00D3755C">
              <w:rPr>
                <w:b w:val="0"/>
              </w:rPr>
              <w:t>ChannelUp</w:t>
            </w:r>
            <w:proofErr w:type="spellEnd"/>
            <w:r w:rsidRPr="00D3755C">
              <w:rPr>
                <w:b w:val="0"/>
              </w:rPr>
              <w:t xml:space="preserve"> = 5601</w:t>
            </w:r>
          </w:p>
          <w:p w14:paraId="0457BBC9" w14:textId="77777777" w:rsidR="0075392E" w:rsidRPr="00D3755C" w:rsidRDefault="0075392E" w:rsidP="0080649C">
            <w:pPr>
              <w:rPr>
                <w:b w:val="0"/>
              </w:rPr>
            </w:pPr>
            <w:proofErr w:type="spellStart"/>
            <w:r w:rsidRPr="00D3755C">
              <w:rPr>
                <w:b w:val="0"/>
              </w:rPr>
              <w:t>ChannelDown</w:t>
            </w:r>
            <w:proofErr w:type="spellEnd"/>
            <w:r w:rsidRPr="00D3755C">
              <w:rPr>
                <w:b w:val="0"/>
              </w:rPr>
              <w:t xml:space="preserve"> = 5602</w:t>
            </w:r>
          </w:p>
          <w:p w14:paraId="34CBBB81" w14:textId="77777777" w:rsidR="0075392E" w:rsidRPr="00D3755C" w:rsidRDefault="0075392E" w:rsidP="0080649C">
            <w:pPr>
              <w:rPr>
                <w:b w:val="0"/>
              </w:rPr>
            </w:pPr>
            <w:proofErr w:type="spellStart"/>
            <w:r w:rsidRPr="00D3755C">
              <w:rPr>
                <w:b w:val="0"/>
              </w:rPr>
              <w:t>ChannelPoll</w:t>
            </w:r>
            <w:proofErr w:type="spellEnd"/>
            <w:r w:rsidRPr="00D3755C">
              <w:rPr>
                <w:b w:val="0"/>
              </w:rPr>
              <w:t xml:space="preserve"> = 5603</w:t>
            </w:r>
          </w:p>
          <w:p w14:paraId="06E50129" w14:textId="77777777" w:rsidR="0075392E" w:rsidRPr="00D3755C" w:rsidRDefault="0075392E" w:rsidP="0080649C">
            <w:pPr>
              <w:rPr>
                <w:b w:val="0"/>
              </w:rPr>
            </w:pPr>
            <w:r w:rsidRPr="00D3755C">
              <w:rPr>
                <w:b w:val="0"/>
              </w:rPr>
              <w:t>Tune = 5800</w:t>
            </w:r>
          </w:p>
          <w:p w14:paraId="1A6A2557" w14:textId="77777777" w:rsidR="0075392E" w:rsidRPr="00D3755C" w:rsidRDefault="0075392E" w:rsidP="0080649C">
            <w:pPr>
              <w:rPr>
                <w:b w:val="0"/>
              </w:rPr>
            </w:pPr>
            <w:r w:rsidRPr="00D3755C">
              <w:rPr>
                <w:b w:val="0"/>
              </w:rPr>
              <w:t>Eject = 6000</w:t>
            </w:r>
          </w:p>
          <w:p w14:paraId="75272ADB" w14:textId="77777777" w:rsidR="0075392E" w:rsidRPr="00D3755C" w:rsidRDefault="0075392E" w:rsidP="0080649C">
            <w:pPr>
              <w:rPr>
                <w:b w:val="0"/>
              </w:rPr>
            </w:pPr>
            <w:proofErr w:type="spellStart"/>
            <w:r w:rsidRPr="00D3755C">
              <w:rPr>
                <w:b w:val="0"/>
              </w:rPr>
              <w:t>OnScreenDisplay</w:t>
            </w:r>
            <w:proofErr w:type="spellEnd"/>
            <w:r w:rsidRPr="00D3755C">
              <w:rPr>
                <w:b w:val="0"/>
              </w:rPr>
              <w:t xml:space="preserve"> = 6400</w:t>
            </w:r>
          </w:p>
          <w:p w14:paraId="7AA412DC" w14:textId="77777777" w:rsidR="0075392E" w:rsidRPr="00D3755C" w:rsidRDefault="0075392E" w:rsidP="0080649C">
            <w:pPr>
              <w:rPr>
                <w:b w:val="0"/>
              </w:rPr>
            </w:pPr>
            <w:proofErr w:type="spellStart"/>
            <w:r w:rsidRPr="00D3755C">
              <w:rPr>
                <w:b w:val="0"/>
              </w:rPr>
              <w:t>OnScreenDisplayOff</w:t>
            </w:r>
            <w:proofErr w:type="spellEnd"/>
            <w:r w:rsidRPr="00D3755C">
              <w:rPr>
                <w:b w:val="0"/>
              </w:rPr>
              <w:t xml:space="preserve"> = 6401</w:t>
            </w:r>
          </w:p>
          <w:p w14:paraId="03747324" w14:textId="77777777" w:rsidR="0075392E" w:rsidRPr="00D3755C" w:rsidRDefault="0075392E" w:rsidP="0080649C">
            <w:pPr>
              <w:rPr>
                <w:b w:val="0"/>
              </w:rPr>
            </w:pPr>
            <w:proofErr w:type="spellStart"/>
            <w:r w:rsidRPr="00D3755C">
              <w:rPr>
                <w:b w:val="0"/>
              </w:rPr>
              <w:t>OnScreenDisplayOn</w:t>
            </w:r>
            <w:proofErr w:type="spellEnd"/>
            <w:r w:rsidRPr="00D3755C">
              <w:rPr>
                <w:b w:val="0"/>
              </w:rPr>
              <w:t xml:space="preserve"> = 6402</w:t>
            </w:r>
          </w:p>
          <w:p w14:paraId="2571F13D" w14:textId="77777777" w:rsidR="0075392E" w:rsidRPr="00D3755C" w:rsidRDefault="0075392E" w:rsidP="0080649C">
            <w:pPr>
              <w:rPr>
                <w:b w:val="0"/>
              </w:rPr>
            </w:pPr>
            <w:proofErr w:type="spellStart"/>
            <w:r w:rsidRPr="00D3755C">
              <w:rPr>
                <w:b w:val="0"/>
              </w:rPr>
              <w:t>OnScreenDisplayPoll</w:t>
            </w:r>
            <w:proofErr w:type="spellEnd"/>
            <w:r w:rsidRPr="00D3755C">
              <w:rPr>
                <w:b w:val="0"/>
              </w:rPr>
              <w:t xml:space="preserve"> = 6403</w:t>
            </w:r>
          </w:p>
          <w:p w14:paraId="1F407DBD" w14:textId="77777777" w:rsidR="0075392E" w:rsidRPr="00D3755C" w:rsidRDefault="0075392E" w:rsidP="0080649C">
            <w:pPr>
              <w:rPr>
                <w:b w:val="0"/>
              </w:rPr>
            </w:pPr>
            <w:r w:rsidRPr="00D3755C">
              <w:rPr>
                <w:b w:val="0"/>
              </w:rPr>
              <w:t>Power = 6600</w:t>
            </w:r>
          </w:p>
          <w:p w14:paraId="08248791" w14:textId="77777777" w:rsidR="0075392E" w:rsidRPr="00D3755C" w:rsidRDefault="0075392E" w:rsidP="0080649C">
            <w:pPr>
              <w:rPr>
                <w:b w:val="0"/>
              </w:rPr>
            </w:pPr>
            <w:proofErr w:type="spellStart"/>
            <w:r w:rsidRPr="00D3755C">
              <w:rPr>
                <w:b w:val="0"/>
              </w:rPr>
              <w:t>PowerOff</w:t>
            </w:r>
            <w:proofErr w:type="spellEnd"/>
            <w:r w:rsidRPr="00D3755C">
              <w:rPr>
                <w:b w:val="0"/>
              </w:rPr>
              <w:t xml:space="preserve"> = 6601</w:t>
            </w:r>
          </w:p>
          <w:p w14:paraId="7C717939" w14:textId="77777777" w:rsidR="0075392E" w:rsidRPr="00D3755C" w:rsidRDefault="0075392E" w:rsidP="0080649C">
            <w:pPr>
              <w:rPr>
                <w:b w:val="0"/>
              </w:rPr>
            </w:pPr>
            <w:proofErr w:type="spellStart"/>
            <w:r w:rsidRPr="00D3755C">
              <w:rPr>
                <w:b w:val="0"/>
              </w:rPr>
              <w:t>PowerOn</w:t>
            </w:r>
            <w:proofErr w:type="spellEnd"/>
            <w:r w:rsidRPr="00D3755C">
              <w:rPr>
                <w:b w:val="0"/>
              </w:rPr>
              <w:t xml:space="preserve"> = 6602</w:t>
            </w:r>
          </w:p>
          <w:p w14:paraId="28447EB6" w14:textId="77777777" w:rsidR="0075392E" w:rsidRPr="00D3755C" w:rsidRDefault="0075392E" w:rsidP="0080649C">
            <w:pPr>
              <w:rPr>
                <w:b w:val="0"/>
              </w:rPr>
            </w:pPr>
            <w:proofErr w:type="spellStart"/>
            <w:r w:rsidRPr="00D3755C">
              <w:rPr>
                <w:b w:val="0"/>
              </w:rPr>
              <w:t>PowerPoll</w:t>
            </w:r>
            <w:proofErr w:type="spellEnd"/>
            <w:r w:rsidRPr="00D3755C">
              <w:rPr>
                <w:b w:val="0"/>
              </w:rPr>
              <w:t xml:space="preserve"> = 6603</w:t>
            </w:r>
          </w:p>
          <w:p w14:paraId="66BDE175" w14:textId="77777777" w:rsidR="0075392E" w:rsidRPr="00D3755C" w:rsidRDefault="0075392E" w:rsidP="0080649C">
            <w:pPr>
              <w:rPr>
                <w:b w:val="0"/>
              </w:rPr>
            </w:pPr>
            <w:r w:rsidRPr="00D3755C">
              <w:rPr>
                <w:b w:val="0"/>
              </w:rPr>
              <w:t>Vol = 7000</w:t>
            </w:r>
          </w:p>
          <w:p w14:paraId="1D7F4170" w14:textId="77777777" w:rsidR="0075392E" w:rsidRPr="00D3755C" w:rsidRDefault="0075392E" w:rsidP="0080649C">
            <w:pPr>
              <w:rPr>
                <w:b w:val="0"/>
              </w:rPr>
            </w:pPr>
            <w:proofErr w:type="spellStart"/>
            <w:r w:rsidRPr="00D3755C">
              <w:rPr>
                <w:b w:val="0"/>
              </w:rPr>
              <w:t>VolMinus</w:t>
            </w:r>
            <w:proofErr w:type="spellEnd"/>
            <w:r w:rsidRPr="00D3755C">
              <w:rPr>
                <w:b w:val="0"/>
              </w:rPr>
              <w:t xml:space="preserve"> = 7001</w:t>
            </w:r>
          </w:p>
          <w:p w14:paraId="35FE29CC" w14:textId="77777777" w:rsidR="0075392E" w:rsidRPr="00D3755C" w:rsidRDefault="0075392E" w:rsidP="0080649C">
            <w:pPr>
              <w:rPr>
                <w:b w:val="0"/>
              </w:rPr>
            </w:pPr>
            <w:proofErr w:type="spellStart"/>
            <w:r w:rsidRPr="00D3755C">
              <w:rPr>
                <w:b w:val="0"/>
              </w:rPr>
              <w:t>VolPlus</w:t>
            </w:r>
            <w:proofErr w:type="spellEnd"/>
            <w:r w:rsidRPr="00D3755C">
              <w:rPr>
                <w:b w:val="0"/>
              </w:rPr>
              <w:t xml:space="preserve"> = 7002</w:t>
            </w:r>
          </w:p>
          <w:p w14:paraId="72965537" w14:textId="77777777" w:rsidR="0075392E" w:rsidRPr="00D3755C" w:rsidRDefault="0075392E" w:rsidP="0080649C">
            <w:pPr>
              <w:rPr>
                <w:b w:val="0"/>
              </w:rPr>
            </w:pPr>
            <w:proofErr w:type="spellStart"/>
            <w:r w:rsidRPr="00D3755C">
              <w:rPr>
                <w:b w:val="0"/>
              </w:rPr>
              <w:t>VolumePoll</w:t>
            </w:r>
            <w:proofErr w:type="spellEnd"/>
            <w:r w:rsidRPr="00D3755C">
              <w:rPr>
                <w:b w:val="0"/>
              </w:rPr>
              <w:t xml:space="preserve"> = 7003</w:t>
            </w:r>
          </w:p>
          <w:p w14:paraId="0C502495" w14:textId="77777777" w:rsidR="0075392E" w:rsidRPr="00D3755C" w:rsidRDefault="0075392E" w:rsidP="0080649C">
            <w:pPr>
              <w:rPr>
                <w:b w:val="0"/>
              </w:rPr>
            </w:pPr>
            <w:r w:rsidRPr="00D3755C">
              <w:rPr>
                <w:b w:val="0"/>
              </w:rPr>
              <w:t>_0 = 7400</w:t>
            </w:r>
          </w:p>
          <w:p w14:paraId="79981682" w14:textId="77777777" w:rsidR="0075392E" w:rsidRPr="00D3755C" w:rsidRDefault="0075392E" w:rsidP="0080649C">
            <w:pPr>
              <w:rPr>
                <w:b w:val="0"/>
              </w:rPr>
            </w:pPr>
            <w:r w:rsidRPr="00D3755C">
              <w:rPr>
                <w:b w:val="0"/>
              </w:rPr>
              <w:t>_1 = 7401</w:t>
            </w:r>
          </w:p>
          <w:p w14:paraId="5AA463C6" w14:textId="77777777" w:rsidR="0075392E" w:rsidRPr="00D3755C" w:rsidRDefault="0075392E" w:rsidP="0080649C">
            <w:pPr>
              <w:rPr>
                <w:b w:val="0"/>
              </w:rPr>
            </w:pPr>
            <w:r w:rsidRPr="00D3755C">
              <w:rPr>
                <w:b w:val="0"/>
              </w:rPr>
              <w:t>_2 = 7402</w:t>
            </w:r>
          </w:p>
          <w:p w14:paraId="6F948828" w14:textId="77777777" w:rsidR="0075392E" w:rsidRPr="00D3755C" w:rsidRDefault="0075392E" w:rsidP="0080649C">
            <w:pPr>
              <w:rPr>
                <w:b w:val="0"/>
              </w:rPr>
            </w:pPr>
            <w:r w:rsidRPr="00D3755C">
              <w:rPr>
                <w:b w:val="0"/>
              </w:rPr>
              <w:t>_3 = 7403</w:t>
            </w:r>
          </w:p>
          <w:p w14:paraId="30384F95" w14:textId="77777777" w:rsidR="0075392E" w:rsidRPr="00D3755C" w:rsidRDefault="0075392E" w:rsidP="0080649C">
            <w:pPr>
              <w:rPr>
                <w:b w:val="0"/>
              </w:rPr>
            </w:pPr>
            <w:r w:rsidRPr="00D3755C">
              <w:rPr>
                <w:b w:val="0"/>
              </w:rPr>
              <w:t>_4 = 7404</w:t>
            </w:r>
          </w:p>
          <w:p w14:paraId="7B51D414" w14:textId="77777777" w:rsidR="0075392E" w:rsidRPr="00D3755C" w:rsidRDefault="0075392E" w:rsidP="0080649C">
            <w:pPr>
              <w:rPr>
                <w:b w:val="0"/>
              </w:rPr>
            </w:pPr>
            <w:r w:rsidRPr="00D3755C">
              <w:rPr>
                <w:b w:val="0"/>
              </w:rPr>
              <w:t>_5 = 7405</w:t>
            </w:r>
          </w:p>
          <w:p w14:paraId="0D41F203" w14:textId="77777777" w:rsidR="0075392E" w:rsidRPr="00D3755C" w:rsidRDefault="0075392E" w:rsidP="0080649C">
            <w:pPr>
              <w:rPr>
                <w:b w:val="0"/>
              </w:rPr>
            </w:pPr>
            <w:r w:rsidRPr="00D3755C">
              <w:rPr>
                <w:b w:val="0"/>
              </w:rPr>
              <w:t>_6 = 7406</w:t>
            </w:r>
          </w:p>
          <w:p w14:paraId="35EE228D" w14:textId="77777777" w:rsidR="0075392E" w:rsidRPr="00D3755C" w:rsidRDefault="0075392E" w:rsidP="0080649C">
            <w:pPr>
              <w:rPr>
                <w:b w:val="0"/>
              </w:rPr>
            </w:pPr>
            <w:r w:rsidRPr="00D3755C">
              <w:rPr>
                <w:b w:val="0"/>
              </w:rPr>
              <w:t>_7 = 7407</w:t>
            </w:r>
          </w:p>
          <w:p w14:paraId="0BB03D50" w14:textId="77777777" w:rsidR="0075392E" w:rsidRPr="00D3755C" w:rsidRDefault="0075392E" w:rsidP="0080649C">
            <w:pPr>
              <w:rPr>
                <w:b w:val="0"/>
              </w:rPr>
            </w:pPr>
            <w:r w:rsidRPr="00D3755C">
              <w:rPr>
                <w:b w:val="0"/>
              </w:rPr>
              <w:lastRenderedPageBreak/>
              <w:t>_8 = 7408</w:t>
            </w:r>
          </w:p>
          <w:p w14:paraId="032CE17C" w14:textId="77777777" w:rsidR="0075392E" w:rsidRPr="00D3755C" w:rsidRDefault="0075392E" w:rsidP="0080649C">
            <w:pPr>
              <w:rPr>
                <w:b w:val="0"/>
              </w:rPr>
            </w:pPr>
            <w:r w:rsidRPr="00D3755C">
              <w:rPr>
                <w:b w:val="0"/>
              </w:rPr>
              <w:t>_9 = 7409</w:t>
            </w:r>
          </w:p>
          <w:p w14:paraId="6BD30718" w14:textId="77777777" w:rsidR="0075392E" w:rsidRPr="00D3755C" w:rsidRDefault="0075392E" w:rsidP="0080649C">
            <w:pPr>
              <w:rPr>
                <w:b w:val="0"/>
              </w:rPr>
            </w:pPr>
            <w:r w:rsidRPr="00D3755C">
              <w:rPr>
                <w:b w:val="0"/>
              </w:rPr>
              <w:t>Octothorpe = 9400</w:t>
            </w:r>
          </w:p>
          <w:p w14:paraId="19C414A4" w14:textId="77777777" w:rsidR="0075392E" w:rsidRPr="00D3755C" w:rsidRDefault="0075392E" w:rsidP="0080649C">
            <w:pPr>
              <w:rPr>
                <w:b w:val="0"/>
              </w:rPr>
            </w:pPr>
            <w:proofErr w:type="spellStart"/>
            <w:r w:rsidRPr="00D3755C">
              <w:rPr>
                <w:b w:val="0"/>
              </w:rPr>
              <w:t>Nop</w:t>
            </w:r>
            <w:proofErr w:type="spellEnd"/>
            <w:r w:rsidRPr="00D3755C">
              <w:rPr>
                <w:b w:val="0"/>
              </w:rPr>
              <w:t xml:space="preserve"> = 9600</w:t>
            </w:r>
          </w:p>
          <w:p w14:paraId="125897CB" w14:textId="77777777" w:rsidR="0075392E" w:rsidRPr="00D3755C" w:rsidRDefault="0075392E" w:rsidP="0080649C">
            <w:pPr>
              <w:rPr>
                <w:b w:val="0"/>
              </w:rPr>
            </w:pPr>
            <w:r w:rsidRPr="00D3755C">
              <w:rPr>
                <w:b w:val="0"/>
              </w:rPr>
              <w:t>Audio = 9800</w:t>
            </w:r>
          </w:p>
          <w:p w14:paraId="6BC413C5" w14:textId="77777777" w:rsidR="0075392E" w:rsidRPr="00D3755C" w:rsidRDefault="0075392E" w:rsidP="0080649C">
            <w:pPr>
              <w:rPr>
                <w:b w:val="0"/>
              </w:rPr>
            </w:pPr>
            <w:proofErr w:type="spellStart"/>
            <w:r w:rsidRPr="00D3755C">
              <w:rPr>
                <w:b w:val="0"/>
              </w:rPr>
              <w:t>DownArrow</w:t>
            </w:r>
            <w:proofErr w:type="spellEnd"/>
            <w:r w:rsidRPr="00D3755C">
              <w:rPr>
                <w:b w:val="0"/>
              </w:rPr>
              <w:t xml:space="preserve"> = 10000</w:t>
            </w:r>
          </w:p>
          <w:p w14:paraId="5C376247" w14:textId="77777777" w:rsidR="0075392E" w:rsidRPr="00D3755C" w:rsidRDefault="0075392E" w:rsidP="0080649C">
            <w:pPr>
              <w:rPr>
                <w:b w:val="0"/>
              </w:rPr>
            </w:pPr>
            <w:proofErr w:type="spellStart"/>
            <w:r w:rsidRPr="00D3755C">
              <w:rPr>
                <w:b w:val="0"/>
              </w:rPr>
              <w:t>LeftArrow</w:t>
            </w:r>
            <w:proofErr w:type="spellEnd"/>
            <w:r w:rsidRPr="00D3755C">
              <w:rPr>
                <w:b w:val="0"/>
              </w:rPr>
              <w:t xml:space="preserve"> = 10200</w:t>
            </w:r>
          </w:p>
          <w:p w14:paraId="53C2256B" w14:textId="77777777" w:rsidR="0075392E" w:rsidRPr="00D3755C" w:rsidRDefault="0075392E" w:rsidP="0080649C">
            <w:pPr>
              <w:rPr>
                <w:b w:val="0"/>
              </w:rPr>
            </w:pPr>
            <w:proofErr w:type="spellStart"/>
            <w:r w:rsidRPr="00D3755C">
              <w:rPr>
                <w:b w:val="0"/>
              </w:rPr>
              <w:t>RightArrow</w:t>
            </w:r>
            <w:proofErr w:type="spellEnd"/>
            <w:r w:rsidRPr="00D3755C">
              <w:rPr>
                <w:b w:val="0"/>
              </w:rPr>
              <w:t xml:space="preserve"> = 10400</w:t>
            </w:r>
          </w:p>
          <w:p w14:paraId="5A225BBA" w14:textId="77777777" w:rsidR="0075392E" w:rsidRPr="00D3755C" w:rsidRDefault="0075392E" w:rsidP="0080649C">
            <w:pPr>
              <w:rPr>
                <w:b w:val="0"/>
              </w:rPr>
            </w:pPr>
            <w:proofErr w:type="spellStart"/>
            <w:r w:rsidRPr="00D3755C">
              <w:rPr>
                <w:b w:val="0"/>
              </w:rPr>
              <w:t>UpArrow</w:t>
            </w:r>
            <w:proofErr w:type="spellEnd"/>
            <w:r w:rsidRPr="00D3755C">
              <w:rPr>
                <w:b w:val="0"/>
              </w:rPr>
              <w:t xml:space="preserve"> = 10600</w:t>
            </w:r>
          </w:p>
          <w:p w14:paraId="7325D0F3" w14:textId="77777777" w:rsidR="0075392E" w:rsidRPr="00D3755C" w:rsidRDefault="0075392E" w:rsidP="0080649C">
            <w:pPr>
              <w:rPr>
                <w:b w:val="0"/>
              </w:rPr>
            </w:pPr>
            <w:r w:rsidRPr="00D3755C">
              <w:rPr>
                <w:b w:val="0"/>
              </w:rPr>
              <w:t>Select = 10700</w:t>
            </w:r>
          </w:p>
          <w:p w14:paraId="0CCDE714" w14:textId="77777777" w:rsidR="0075392E" w:rsidRPr="00D3755C" w:rsidRDefault="0075392E" w:rsidP="0080649C">
            <w:pPr>
              <w:rPr>
                <w:b w:val="0"/>
              </w:rPr>
            </w:pPr>
            <w:r w:rsidRPr="00D3755C">
              <w:rPr>
                <w:b w:val="0"/>
              </w:rPr>
              <w:t>Enter = 10800</w:t>
            </w:r>
          </w:p>
          <w:p w14:paraId="522693DA" w14:textId="77777777" w:rsidR="0075392E" w:rsidRPr="00D3755C" w:rsidRDefault="0075392E" w:rsidP="0080649C">
            <w:pPr>
              <w:rPr>
                <w:b w:val="0"/>
              </w:rPr>
            </w:pPr>
            <w:r w:rsidRPr="00D3755C">
              <w:rPr>
                <w:b w:val="0"/>
              </w:rPr>
              <w:t>Home = 11000</w:t>
            </w:r>
          </w:p>
          <w:p w14:paraId="2D02E4C5" w14:textId="77777777" w:rsidR="0075392E" w:rsidRPr="00D3755C" w:rsidRDefault="0075392E" w:rsidP="0080649C">
            <w:pPr>
              <w:rPr>
                <w:b w:val="0"/>
              </w:rPr>
            </w:pPr>
            <w:r w:rsidRPr="00D3755C">
              <w:rPr>
                <w:b w:val="0"/>
              </w:rPr>
              <w:t>Clear = 11200</w:t>
            </w:r>
          </w:p>
          <w:p w14:paraId="630F137C" w14:textId="77777777" w:rsidR="0075392E" w:rsidRPr="00D3755C" w:rsidRDefault="0075392E" w:rsidP="0080649C">
            <w:pPr>
              <w:rPr>
                <w:b w:val="0"/>
              </w:rPr>
            </w:pPr>
            <w:r w:rsidRPr="00D3755C">
              <w:rPr>
                <w:b w:val="0"/>
              </w:rPr>
              <w:t>Display = 11400</w:t>
            </w:r>
          </w:p>
          <w:p w14:paraId="546B658C" w14:textId="77777777" w:rsidR="0075392E" w:rsidRPr="00D3755C" w:rsidRDefault="0075392E" w:rsidP="0080649C">
            <w:pPr>
              <w:rPr>
                <w:b w:val="0"/>
              </w:rPr>
            </w:pPr>
            <w:r w:rsidRPr="00D3755C">
              <w:rPr>
                <w:b w:val="0"/>
              </w:rPr>
              <w:t>Exit = 11600</w:t>
            </w:r>
          </w:p>
          <w:p w14:paraId="37237C1C" w14:textId="77777777" w:rsidR="0075392E" w:rsidRPr="00D3755C" w:rsidRDefault="0075392E" w:rsidP="0080649C">
            <w:pPr>
              <w:rPr>
                <w:b w:val="0"/>
              </w:rPr>
            </w:pPr>
            <w:r w:rsidRPr="00D3755C">
              <w:rPr>
                <w:b w:val="0"/>
              </w:rPr>
              <w:t>Blue = 11800</w:t>
            </w:r>
          </w:p>
          <w:p w14:paraId="675D0640" w14:textId="77777777" w:rsidR="0075392E" w:rsidRPr="00D3755C" w:rsidRDefault="0075392E" w:rsidP="0080649C">
            <w:pPr>
              <w:rPr>
                <w:b w:val="0"/>
              </w:rPr>
            </w:pPr>
            <w:r w:rsidRPr="00D3755C">
              <w:rPr>
                <w:b w:val="0"/>
              </w:rPr>
              <w:t>Green = 11801</w:t>
            </w:r>
          </w:p>
          <w:p w14:paraId="76C5BB69" w14:textId="77777777" w:rsidR="0075392E" w:rsidRPr="00D3755C" w:rsidRDefault="0075392E" w:rsidP="0080649C">
            <w:pPr>
              <w:rPr>
                <w:b w:val="0"/>
              </w:rPr>
            </w:pPr>
            <w:r w:rsidRPr="00D3755C">
              <w:rPr>
                <w:b w:val="0"/>
              </w:rPr>
              <w:t>Red = 11802</w:t>
            </w:r>
          </w:p>
          <w:p w14:paraId="1AB39625" w14:textId="77777777" w:rsidR="0075392E" w:rsidRPr="00D3755C" w:rsidRDefault="0075392E" w:rsidP="0080649C">
            <w:pPr>
              <w:rPr>
                <w:b w:val="0"/>
              </w:rPr>
            </w:pPr>
            <w:r w:rsidRPr="00D3755C">
              <w:rPr>
                <w:b w:val="0"/>
              </w:rPr>
              <w:t>Yellow = 11803</w:t>
            </w:r>
          </w:p>
          <w:p w14:paraId="7693CB9A" w14:textId="77777777" w:rsidR="0075392E" w:rsidRPr="00D3755C" w:rsidRDefault="0075392E" w:rsidP="0080649C">
            <w:pPr>
              <w:rPr>
                <w:b w:val="0"/>
              </w:rPr>
            </w:pPr>
            <w:r w:rsidRPr="00D3755C">
              <w:rPr>
                <w:b w:val="0"/>
              </w:rPr>
              <w:t>Options = 12600</w:t>
            </w:r>
          </w:p>
          <w:p w14:paraId="1EF6BBB3" w14:textId="77777777" w:rsidR="0075392E" w:rsidRPr="00D3755C" w:rsidRDefault="0075392E" w:rsidP="0080649C">
            <w:pPr>
              <w:rPr>
                <w:b w:val="0"/>
              </w:rPr>
            </w:pPr>
            <w:proofErr w:type="spellStart"/>
            <w:r w:rsidRPr="00D3755C">
              <w:rPr>
                <w:b w:val="0"/>
              </w:rPr>
              <w:t>ForwardScan</w:t>
            </w:r>
            <w:proofErr w:type="spellEnd"/>
            <w:r w:rsidRPr="00D3755C">
              <w:rPr>
                <w:b w:val="0"/>
              </w:rPr>
              <w:t xml:space="preserve"> = 12800</w:t>
            </w:r>
          </w:p>
          <w:p w14:paraId="7A8B731A" w14:textId="77777777" w:rsidR="0075392E" w:rsidRPr="00D3755C" w:rsidRDefault="0075392E" w:rsidP="0080649C">
            <w:pPr>
              <w:rPr>
                <w:b w:val="0"/>
              </w:rPr>
            </w:pPr>
            <w:proofErr w:type="spellStart"/>
            <w:r w:rsidRPr="00D3755C">
              <w:rPr>
                <w:b w:val="0"/>
              </w:rPr>
              <w:t>ReverseScan</w:t>
            </w:r>
            <w:proofErr w:type="spellEnd"/>
            <w:r w:rsidRPr="00D3755C">
              <w:rPr>
                <w:b w:val="0"/>
              </w:rPr>
              <w:t xml:space="preserve"> = 12801</w:t>
            </w:r>
          </w:p>
          <w:p w14:paraId="52CBABAC" w14:textId="77777777" w:rsidR="0075392E" w:rsidRPr="00D3755C" w:rsidRDefault="0075392E" w:rsidP="0080649C">
            <w:pPr>
              <w:rPr>
                <w:b w:val="0"/>
              </w:rPr>
            </w:pPr>
            <w:r w:rsidRPr="00D3755C">
              <w:rPr>
                <w:b w:val="0"/>
              </w:rPr>
              <w:t>Pause = 12900</w:t>
            </w:r>
          </w:p>
          <w:p w14:paraId="6A85CFCE" w14:textId="77777777" w:rsidR="0075392E" w:rsidRPr="00D3755C" w:rsidRDefault="0075392E" w:rsidP="0080649C">
            <w:pPr>
              <w:rPr>
                <w:b w:val="0"/>
              </w:rPr>
            </w:pPr>
            <w:r w:rsidRPr="00D3755C">
              <w:rPr>
                <w:b w:val="0"/>
              </w:rPr>
              <w:t>Play = 12901</w:t>
            </w:r>
          </w:p>
          <w:p w14:paraId="2A820860" w14:textId="77777777" w:rsidR="0075392E" w:rsidRPr="00D3755C" w:rsidRDefault="0075392E" w:rsidP="0080649C">
            <w:pPr>
              <w:rPr>
                <w:b w:val="0"/>
              </w:rPr>
            </w:pPr>
            <w:r w:rsidRPr="00D3755C">
              <w:rPr>
                <w:b w:val="0"/>
              </w:rPr>
              <w:t>Repeat = 13600</w:t>
            </w:r>
          </w:p>
          <w:p w14:paraId="59880BFD" w14:textId="77777777" w:rsidR="0075392E" w:rsidRPr="00D3755C" w:rsidRDefault="0075392E" w:rsidP="0080649C">
            <w:pPr>
              <w:rPr>
                <w:b w:val="0"/>
              </w:rPr>
            </w:pPr>
            <w:r w:rsidRPr="00D3755C">
              <w:rPr>
                <w:b w:val="0"/>
              </w:rPr>
              <w:t>Return = 13800</w:t>
            </w:r>
          </w:p>
          <w:p w14:paraId="5340BCD4" w14:textId="77777777" w:rsidR="0075392E" w:rsidRPr="00D3755C" w:rsidRDefault="0075392E" w:rsidP="0080649C">
            <w:pPr>
              <w:rPr>
                <w:b w:val="0"/>
              </w:rPr>
            </w:pPr>
            <w:r w:rsidRPr="00D3755C">
              <w:rPr>
                <w:b w:val="0"/>
              </w:rPr>
              <w:t>Stop = 14000</w:t>
            </w:r>
          </w:p>
          <w:p w14:paraId="7598FBA3" w14:textId="77777777" w:rsidR="0075392E" w:rsidRPr="00D3755C" w:rsidRDefault="0075392E" w:rsidP="0080649C">
            <w:pPr>
              <w:rPr>
                <w:b w:val="0"/>
              </w:rPr>
            </w:pPr>
            <w:r w:rsidRPr="00D3755C">
              <w:rPr>
                <w:b w:val="0"/>
              </w:rPr>
              <w:t>Subtitle = 14200</w:t>
            </w:r>
          </w:p>
          <w:p w14:paraId="08FA8844" w14:textId="77777777" w:rsidR="0075392E" w:rsidRPr="00D3755C" w:rsidRDefault="0075392E" w:rsidP="0080649C">
            <w:pPr>
              <w:rPr>
                <w:b w:val="0"/>
              </w:rPr>
            </w:pPr>
            <w:proofErr w:type="spellStart"/>
            <w:r w:rsidRPr="00D3755C">
              <w:rPr>
                <w:b w:val="0"/>
              </w:rPr>
              <w:t>TopMenu</w:t>
            </w:r>
            <w:proofErr w:type="spellEnd"/>
            <w:r w:rsidRPr="00D3755C">
              <w:rPr>
                <w:b w:val="0"/>
              </w:rPr>
              <w:t xml:space="preserve"> = 14400</w:t>
            </w:r>
          </w:p>
          <w:p w14:paraId="0E4A497C" w14:textId="77777777" w:rsidR="0075392E" w:rsidRPr="00D3755C" w:rsidRDefault="0075392E" w:rsidP="0080649C">
            <w:pPr>
              <w:rPr>
                <w:b w:val="0"/>
              </w:rPr>
            </w:pPr>
            <w:proofErr w:type="spellStart"/>
            <w:r w:rsidRPr="00D3755C">
              <w:rPr>
                <w:b w:val="0"/>
              </w:rPr>
              <w:t>ForwardSkip</w:t>
            </w:r>
            <w:proofErr w:type="spellEnd"/>
            <w:r w:rsidRPr="00D3755C">
              <w:rPr>
                <w:b w:val="0"/>
              </w:rPr>
              <w:t xml:space="preserve"> = 14600</w:t>
            </w:r>
          </w:p>
          <w:p w14:paraId="52F1D70A" w14:textId="77777777" w:rsidR="0075392E" w:rsidRPr="00D3755C" w:rsidRDefault="0075392E" w:rsidP="0080649C">
            <w:pPr>
              <w:rPr>
                <w:b w:val="0"/>
              </w:rPr>
            </w:pPr>
            <w:proofErr w:type="spellStart"/>
            <w:r w:rsidRPr="00D3755C">
              <w:rPr>
                <w:b w:val="0"/>
              </w:rPr>
              <w:t>ReverseSkip</w:t>
            </w:r>
            <w:proofErr w:type="spellEnd"/>
            <w:r w:rsidRPr="00D3755C">
              <w:rPr>
                <w:b w:val="0"/>
              </w:rPr>
              <w:t xml:space="preserve"> = 14800</w:t>
            </w:r>
          </w:p>
          <w:p w14:paraId="22D36EEE" w14:textId="77777777" w:rsidR="0075392E" w:rsidRPr="00D3755C" w:rsidRDefault="0075392E" w:rsidP="0080649C">
            <w:pPr>
              <w:rPr>
                <w:b w:val="0"/>
              </w:rPr>
            </w:pPr>
            <w:proofErr w:type="spellStart"/>
            <w:r w:rsidRPr="00D3755C">
              <w:rPr>
                <w:b w:val="0"/>
              </w:rPr>
              <w:t>PopUpMenu</w:t>
            </w:r>
            <w:proofErr w:type="spellEnd"/>
            <w:r w:rsidRPr="00D3755C">
              <w:rPr>
                <w:b w:val="0"/>
              </w:rPr>
              <w:t xml:space="preserve"> = 15000</w:t>
            </w:r>
          </w:p>
          <w:p w14:paraId="24536133" w14:textId="77777777" w:rsidR="0075392E" w:rsidRPr="00D3755C" w:rsidRDefault="0075392E" w:rsidP="0080649C">
            <w:pPr>
              <w:rPr>
                <w:b w:val="0"/>
              </w:rPr>
            </w:pPr>
            <w:r w:rsidRPr="00D3755C">
              <w:rPr>
                <w:b w:val="0"/>
              </w:rPr>
              <w:t>Menu = 15200</w:t>
            </w:r>
          </w:p>
          <w:p w14:paraId="2DC4B8F8" w14:textId="77777777" w:rsidR="0075392E" w:rsidRPr="00D3755C" w:rsidRDefault="0075392E" w:rsidP="0080649C">
            <w:pPr>
              <w:rPr>
                <w:b w:val="0"/>
              </w:rPr>
            </w:pPr>
            <w:r w:rsidRPr="00D3755C">
              <w:rPr>
                <w:b w:val="0"/>
              </w:rPr>
              <w:t>Info = 15400</w:t>
            </w:r>
          </w:p>
          <w:p w14:paraId="6EF8DAF5" w14:textId="77777777" w:rsidR="0075392E" w:rsidRPr="00D3755C" w:rsidRDefault="0075392E" w:rsidP="0080649C">
            <w:pPr>
              <w:rPr>
                <w:b w:val="0"/>
              </w:rPr>
            </w:pPr>
            <w:r w:rsidRPr="00D3755C">
              <w:rPr>
                <w:b w:val="0"/>
              </w:rPr>
              <w:t>A = 15600</w:t>
            </w:r>
          </w:p>
          <w:p w14:paraId="5BF4D32D" w14:textId="77777777" w:rsidR="0075392E" w:rsidRPr="00D3755C" w:rsidRDefault="0075392E" w:rsidP="0080649C">
            <w:pPr>
              <w:rPr>
                <w:b w:val="0"/>
              </w:rPr>
            </w:pPr>
            <w:r w:rsidRPr="00D3755C">
              <w:rPr>
                <w:b w:val="0"/>
              </w:rPr>
              <w:t>B = 15601</w:t>
            </w:r>
          </w:p>
          <w:p w14:paraId="5A564E05" w14:textId="77777777" w:rsidR="0075392E" w:rsidRPr="00D3755C" w:rsidRDefault="0075392E" w:rsidP="0080649C">
            <w:pPr>
              <w:rPr>
                <w:b w:val="0"/>
              </w:rPr>
            </w:pPr>
            <w:r w:rsidRPr="00D3755C">
              <w:rPr>
                <w:b w:val="0"/>
              </w:rPr>
              <w:t>C = 15602</w:t>
            </w:r>
          </w:p>
          <w:p w14:paraId="3BFC0C81" w14:textId="77777777" w:rsidR="0075392E" w:rsidRPr="00D3755C" w:rsidRDefault="0075392E" w:rsidP="0080649C">
            <w:pPr>
              <w:rPr>
                <w:b w:val="0"/>
              </w:rPr>
            </w:pPr>
            <w:r w:rsidRPr="00D3755C">
              <w:rPr>
                <w:b w:val="0"/>
              </w:rPr>
              <w:t>D = 15603</w:t>
            </w:r>
          </w:p>
          <w:p w14:paraId="4F787FE9" w14:textId="77777777" w:rsidR="0075392E" w:rsidRPr="00D3755C" w:rsidRDefault="0075392E" w:rsidP="0080649C">
            <w:pPr>
              <w:rPr>
                <w:b w:val="0"/>
              </w:rPr>
            </w:pPr>
            <w:r w:rsidRPr="00D3755C">
              <w:rPr>
                <w:b w:val="0"/>
              </w:rPr>
              <w:t>Back = 16400</w:t>
            </w:r>
          </w:p>
          <w:p w14:paraId="5CCFFFAF" w14:textId="77777777" w:rsidR="0075392E" w:rsidRPr="00D3755C" w:rsidRDefault="0075392E" w:rsidP="0080649C">
            <w:pPr>
              <w:rPr>
                <w:b w:val="0"/>
              </w:rPr>
            </w:pPr>
            <w:proofErr w:type="spellStart"/>
            <w:r w:rsidRPr="00D3755C">
              <w:rPr>
                <w:b w:val="0"/>
              </w:rPr>
              <w:t>Dvr</w:t>
            </w:r>
            <w:proofErr w:type="spellEnd"/>
            <w:r w:rsidRPr="00D3755C">
              <w:rPr>
                <w:b w:val="0"/>
              </w:rPr>
              <w:t xml:space="preserve"> = 16600</w:t>
            </w:r>
          </w:p>
          <w:p w14:paraId="3290C7F3" w14:textId="77777777" w:rsidR="0075392E" w:rsidRPr="00D3755C" w:rsidRDefault="0075392E" w:rsidP="0080649C">
            <w:pPr>
              <w:rPr>
                <w:b w:val="0"/>
              </w:rPr>
            </w:pPr>
            <w:r w:rsidRPr="00D3755C">
              <w:rPr>
                <w:b w:val="0"/>
              </w:rPr>
              <w:t>Favorite = 16800</w:t>
            </w:r>
          </w:p>
          <w:p w14:paraId="775373EA" w14:textId="77777777" w:rsidR="0075392E" w:rsidRPr="00D3755C" w:rsidRDefault="0075392E" w:rsidP="0080649C">
            <w:pPr>
              <w:rPr>
                <w:b w:val="0"/>
              </w:rPr>
            </w:pPr>
            <w:r w:rsidRPr="00D3755C">
              <w:rPr>
                <w:b w:val="0"/>
              </w:rPr>
              <w:t>Guide = 17000</w:t>
            </w:r>
          </w:p>
          <w:p w14:paraId="5792D284" w14:textId="77777777" w:rsidR="0075392E" w:rsidRPr="00D3755C" w:rsidRDefault="0075392E" w:rsidP="0080649C">
            <w:pPr>
              <w:rPr>
                <w:b w:val="0"/>
              </w:rPr>
            </w:pPr>
            <w:r w:rsidRPr="00D3755C">
              <w:rPr>
                <w:b w:val="0"/>
              </w:rPr>
              <w:t>Last = 17200</w:t>
            </w:r>
          </w:p>
          <w:p w14:paraId="36A2EB32" w14:textId="77777777" w:rsidR="0075392E" w:rsidRPr="00D3755C" w:rsidRDefault="0075392E" w:rsidP="0080649C">
            <w:pPr>
              <w:rPr>
                <w:b w:val="0"/>
              </w:rPr>
            </w:pPr>
            <w:r w:rsidRPr="00D3755C">
              <w:rPr>
                <w:b w:val="0"/>
              </w:rPr>
              <w:t>Live = 17400</w:t>
            </w:r>
          </w:p>
          <w:p w14:paraId="23259D74" w14:textId="77777777" w:rsidR="0075392E" w:rsidRPr="00D3755C" w:rsidRDefault="0075392E" w:rsidP="0080649C">
            <w:pPr>
              <w:rPr>
                <w:b w:val="0"/>
              </w:rPr>
            </w:pPr>
            <w:proofErr w:type="spellStart"/>
            <w:r w:rsidRPr="00D3755C">
              <w:rPr>
                <w:b w:val="0"/>
              </w:rPr>
              <w:lastRenderedPageBreak/>
              <w:t>PageDown</w:t>
            </w:r>
            <w:proofErr w:type="spellEnd"/>
            <w:r w:rsidRPr="00D3755C">
              <w:rPr>
                <w:b w:val="0"/>
              </w:rPr>
              <w:t xml:space="preserve"> = 17600</w:t>
            </w:r>
          </w:p>
          <w:p w14:paraId="75163F22" w14:textId="77777777" w:rsidR="0075392E" w:rsidRPr="00D3755C" w:rsidRDefault="0075392E" w:rsidP="0080649C">
            <w:pPr>
              <w:rPr>
                <w:b w:val="0"/>
              </w:rPr>
            </w:pPr>
            <w:proofErr w:type="spellStart"/>
            <w:r w:rsidRPr="00D3755C">
              <w:rPr>
                <w:b w:val="0"/>
              </w:rPr>
              <w:t>PageUp</w:t>
            </w:r>
            <w:proofErr w:type="spellEnd"/>
            <w:r w:rsidRPr="00D3755C">
              <w:rPr>
                <w:b w:val="0"/>
              </w:rPr>
              <w:t xml:space="preserve"> = 17601</w:t>
            </w:r>
          </w:p>
          <w:p w14:paraId="7180ECF1" w14:textId="77777777" w:rsidR="0075392E" w:rsidRPr="00D3755C" w:rsidRDefault="0075392E" w:rsidP="0080649C">
            <w:pPr>
              <w:rPr>
                <w:b w:val="0"/>
              </w:rPr>
            </w:pPr>
            <w:r w:rsidRPr="00D3755C">
              <w:rPr>
                <w:b w:val="0"/>
              </w:rPr>
              <w:t>Record = 17800</w:t>
            </w:r>
          </w:p>
          <w:p w14:paraId="7A0EC179" w14:textId="77777777" w:rsidR="0075392E" w:rsidRPr="00D3755C" w:rsidRDefault="0075392E" w:rsidP="0080649C">
            <w:pPr>
              <w:rPr>
                <w:b w:val="0"/>
              </w:rPr>
            </w:pPr>
            <w:r w:rsidRPr="00D3755C">
              <w:rPr>
                <w:b w:val="0"/>
              </w:rPr>
              <w:t>Replay = 18000</w:t>
            </w:r>
          </w:p>
          <w:p w14:paraId="23213CC4" w14:textId="77777777" w:rsidR="0075392E" w:rsidRPr="00D3755C" w:rsidRDefault="0075392E" w:rsidP="0080649C">
            <w:pPr>
              <w:rPr>
                <w:b w:val="0"/>
              </w:rPr>
            </w:pPr>
            <w:proofErr w:type="spellStart"/>
            <w:r w:rsidRPr="00D3755C">
              <w:rPr>
                <w:b w:val="0"/>
              </w:rPr>
              <w:t>SpeedSlow</w:t>
            </w:r>
            <w:proofErr w:type="spellEnd"/>
            <w:r w:rsidRPr="00D3755C">
              <w:rPr>
                <w:b w:val="0"/>
              </w:rPr>
              <w:t xml:space="preserve"> = 18200</w:t>
            </w:r>
          </w:p>
          <w:p w14:paraId="4D24DDC7" w14:textId="77777777" w:rsidR="0075392E" w:rsidRPr="00D3755C" w:rsidRDefault="0075392E" w:rsidP="0080649C">
            <w:pPr>
              <w:rPr>
                <w:b w:val="0"/>
              </w:rPr>
            </w:pPr>
            <w:proofErr w:type="spellStart"/>
            <w:r w:rsidRPr="00D3755C">
              <w:rPr>
                <w:b w:val="0"/>
              </w:rPr>
              <w:t>LampHoursPoll</w:t>
            </w:r>
            <w:proofErr w:type="spellEnd"/>
            <w:r w:rsidRPr="00D3755C">
              <w:rPr>
                <w:b w:val="0"/>
              </w:rPr>
              <w:t xml:space="preserve"> = 18400</w:t>
            </w:r>
          </w:p>
          <w:p w14:paraId="1A5D0C70" w14:textId="77777777" w:rsidR="0075392E" w:rsidRPr="00D3755C" w:rsidRDefault="0075392E" w:rsidP="0080649C">
            <w:pPr>
              <w:rPr>
                <w:b w:val="0"/>
              </w:rPr>
            </w:pPr>
            <w:proofErr w:type="spellStart"/>
            <w:r w:rsidRPr="00D3755C">
              <w:rPr>
                <w:b w:val="0"/>
              </w:rPr>
              <w:t>KeypadBackSpace</w:t>
            </w:r>
            <w:proofErr w:type="spellEnd"/>
            <w:r w:rsidRPr="00D3755C">
              <w:rPr>
                <w:b w:val="0"/>
              </w:rPr>
              <w:t xml:space="preserve"> = 18600</w:t>
            </w:r>
          </w:p>
          <w:p w14:paraId="7EB2E2CD" w14:textId="77777777" w:rsidR="0075392E" w:rsidRPr="00D3755C" w:rsidRDefault="0075392E" w:rsidP="0080649C">
            <w:pPr>
              <w:rPr>
                <w:b w:val="0"/>
              </w:rPr>
            </w:pPr>
            <w:proofErr w:type="spellStart"/>
            <w:r w:rsidRPr="00D3755C">
              <w:rPr>
                <w:b w:val="0"/>
              </w:rPr>
              <w:t>PlayBackStatusPoll</w:t>
            </w:r>
            <w:proofErr w:type="spellEnd"/>
            <w:r w:rsidRPr="00D3755C">
              <w:rPr>
                <w:b w:val="0"/>
              </w:rPr>
              <w:t xml:space="preserve"> = 18800</w:t>
            </w:r>
          </w:p>
          <w:p w14:paraId="2FB3C291" w14:textId="77777777" w:rsidR="0075392E" w:rsidRPr="00D3755C" w:rsidRDefault="0075392E" w:rsidP="0080649C">
            <w:pPr>
              <w:rPr>
                <w:b w:val="0"/>
              </w:rPr>
            </w:pPr>
            <w:proofErr w:type="spellStart"/>
            <w:r w:rsidRPr="00D3755C">
              <w:rPr>
                <w:b w:val="0"/>
              </w:rPr>
              <w:t>TrackPoll</w:t>
            </w:r>
            <w:proofErr w:type="spellEnd"/>
            <w:r w:rsidRPr="00D3755C">
              <w:rPr>
                <w:b w:val="0"/>
              </w:rPr>
              <w:t xml:space="preserve"> = 19000</w:t>
            </w:r>
          </w:p>
          <w:p w14:paraId="1E3C0454" w14:textId="77777777" w:rsidR="0075392E" w:rsidRPr="00D3755C" w:rsidRDefault="0075392E" w:rsidP="0080649C">
            <w:pPr>
              <w:rPr>
                <w:b w:val="0"/>
              </w:rPr>
            </w:pPr>
            <w:proofErr w:type="spellStart"/>
            <w:r w:rsidRPr="00D3755C">
              <w:rPr>
                <w:b w:val="0"/>
              </w:rPr>
              <w:t>ChapterPoll</w:t>
            </w:r>
            <w:proofErr w:type="spellEnd"/>
            <w:r w:rsidRPr="00D3755C">
              <w:rPr>
                <w:b w:val="0"/>
              </w:rPr>
              <w:t xml:space="preserve"> = 19200</w:t>
            </w:r>
          </w:p>
          <w:p w14:paraId="7F7EC136" w14:textId="77777777" w:rsidR="0075392E" w:rsidRPr="00D3755C" w:rsidRDefault="0075392E" w:rsidP="0080649C">
            <w:pPr>
              <w:rPr>
                <w:b w:val="0"/>
              </w:rPr>
            </w:pPr>
            <w:proofErr w:type="spellStart"/>
            <w:r w:rsidRPr="00D3755C">
              <w:rPr>
                <w:b w:val="0"/>
              </w:rPr>
              <w:t>TrackElapsedTimePoll</w:t>
            </w:r>
            <w:proofErr w:type="spellEnd"/>
            <w:r w:rsidRPr="00D3755C">
              <w:rPr>
                <w:b w:val="0"/>
              </w:rPr>
              <w:t xml:space="preserve"> = 19400</w:t>
            </w:r>
          </w:p>
          <w:p w14:paraId="3CC72563" w14:textId="77777777" w:rsidR="0075392E" w:rsidRPr="00D3755C" w:rsidRDefault="0075392E" w:rsidP="0080649C">
            <w:pPr>
              <w:rPr>
                <w:b w:val="0"/>
              </w:rPr>
            </w:pPr>
            <w:proofErr w:type="spellStart"/>
            <w:r w:rsidRPr="00D3755C">
              <w:rPr>
                <w:b w:val="0"/>
              </w:rPr>
              <w:t>ChapterElapsedTimePoll</w:t>
            </w:r>
            <w:proofErr w:type="spellEnd"/>
            <w:r w:rsidRPr="00D3755C">
              <w:rPr>
                <w:b w:val="0"/>
              </w:rPr>
              <w:t xml:space="preserve"> = 19600</w:t>
            </w:r>
          </w:p>
          <w:p w14:paraId="3EF208AD" w14:textId="77777777" w:rsidR="0075392E" w:rsidRPr="00D3755C" w:rsidRDefault="0075392E" w:rsidP="0080649C">
            <w:pPr>
              <w:rPr>
                <w:b w:val="0"/>
              </w:rPr>
            </w:pPr>
            <w:proofErr w:type="spellStart"/>
            <w:r w:rsidRPr="00D3755C">
              <w:rPr>
                <w:b w:val="0"/>
              </w:rPr>
              <w:t>TotalElapsedTimePoll</w:t>
            </w:r>
            <w:proofErr w:type="spellEnd"/>
            <w:r w:rsidRPr="00D3755C">
              <w:rPr>
                <w:b w:val="0"/>
              </w:rPr>
              <w:t xml:space="preserve"> = 19800</w:t>
            </w:r>
          </w:p>
          <w:p w14:paraId="6643BA26" w14:textId="77777777" w:rsidR="0075392E" w:rsidRPr="00D3755C" w:rsidRDefault="0075392E" w:rsidP="0080649C">
            <w:pPr>
              <w:rPr>
                <w:b w:val="0"/>
              </w:rPr>
            </w:pPr>
            <w:proofErr w:type="spellStart"/>
            <w:r w:rsidRPr="00D3755C">
              <w:rPr>
                <w:b w:val="0"/>
              </w:rPr>
              <w:t>TrackRemainingTimePoll</w:t>
            </w:r>
            <w:proofErr w:type="spellEnd"/>
            <w:r w:rsidRPr="00D3755C">
              <w:rPr>
                <w:b w:val="0"/>
              </w:rPr>
              <w:t xml:space="preserve"> = 20000</w:t>
            </w:r>
          </w:p>
          <w:p w14:paraId="4F4933D2" w14:textId="77777777" w:rsidR="0075392E" w:rsidRPr="00D3755C" w:rsidRDefault="0075392E" w:rsidP="0080649C">
            <w:pPr>
              <w:rPr>
                <w:b w:val="0"/>
              </w:rPr>
            </w:pPr>
            <w:proofErr w:type="spellStart"/>
            <w:r w:rsidRPr="00D3755C">
              <w:rPr>
                <w:b w:val="0"/>
              </w:rPr>
              <w:t>ChapterRemainingTimePoll</w:t>
            </w:r>
            <w:proofErr w:type="spellEnd"/>
            <w:r w:rsidRPr="00D3755C">
              <w:rPr>
                <w:b w:val="0"/>
              </w:rPr>
              <w:t xml:space="preserve"> = 20200</w:t>
            </w:r>
          </w:p>
          <w:p w14:paraId="4655EE55" w14:textId="77777777" w:rsidR="0075392E" w:rsidRPr="00D3755C" w:rsidRDefault="0075392E" w:rsidP="0080649C">
            <w:pPr>
              <w:rPr>
                <w:b w:val="0"/>
              </w:rPr>
            </w:pPr>
            <w:proofErr w:type="spellStart"/>
            <w:r w:rsidRPr="00D3755C">
              <w:rPr>
                <w:b w:val="0"/>
              </w:rPr>
              <w:t>TotalRemainingTimePoll</w:t>
            </w:r>
            <w:proofErr w:type="spellEnd"/>
            <w:r w:rsidRPr="00D3755C">
              <w:rPr>
                <w:b w:val="0"/>
              </w:rPr>
              <w:t xml:space="preserve"> = 20400</w:t>
            </w:r>
          </w:p>
          <w:p w14:paraId="69A5140F" w14:textId="77777777" w:rsidR="0075392E" w:rsidRPr="00D3755C" w:rsidRDefault="0075392E" w:rsidP="0080649C">
            <w:pPr>
              <w:rPr>
                <w:b w:val="0"/>
              </w:rPr>
            </w:pPr>
            <w:proofErr w:type="spellStart"/>
            <w:r w:rsidRPr="00D3755C">
              <w:rPr>
                <w:b w:val="0"/>
              </w:rPr>
              <w:t>ThumbsUp</w:t>
            </w:r>
            <w:proofErr w:type="spellEnd"/>
            <w:r w:rsidRPr="00D3755C">
              <w:rPr>
                <w:b w:val="0"/>
              </w:rPr>
              <w:t xml:space="preserve"> = 20600</w:t>
            </w:r>
          </w:p>
          <w:p w14:paraId="7CFF73D7" w14:textId="77777777" w:rsidR="0075392E" w:rsidRPr="00D3755C" w:rsidRDefault="0075392E" w:rsidP="0080649C">
            <w:pPr>
              <w:rPr>
                <w:b w:val="0"/>
              </w:rPr>
            </w:pPr>
            <w:proofErr w:type="spellStart"/>
            <w:r w:rsidRPr="00D3755C">
              <w:rPr>
                <w:b w:val="0"/>
              </w:rPr>
              <w:t>ThumbsDown</w:t>
            </w:r>
            <w:proofErr w:type="spellEnd"/>
            <w:r w:rsidRPr="00D3755C">
              <w:rPr>
                <w:b w:val="0"/>
              </w:rPr>
              <w:t xml:space="preserve"> = 20601</w:t>
            </w:r>
          </w:p>
          <w:p w14:paraId="6F0BEAA0" w14:textId="77777777" w:rsidR="0075392E" w:rsidRPr="00D3755C" w:rsidRDefault="0075392E" w:rsidP="0080649C">
            <w:pPr>
              <w:rPr>
                <w:b w:val="0"/>
              </w:rPr>
            </w:pPr>
            <w:r w:rsidRPr="00D3755C">
              <w:rPr>
                <w:b w:val="0"/>
              </w:rPr>
              <w:t>Dash = 20800</w:t>
            </w:r>
          </w:p>
          <w:p w14:paraId="3734EF24" w14:textId="77777777" w:rsidR="0075392E" w:rsidRPr="00D3755C" w:rsidRDefault="0075392E" w:rsidP="0080649C">
            <w:pPr>
              <w:rPr>
                <w:b w:val="0"/>
              </w:rPr>
            </w:pPr>
            <w:r w:rsidRPr="00D3755C">
              <w:rPr>
                <w:b w:val="0"/>
              </w:rPr>
              <w:t>Period = 21000</w:t>
            </w:r>
          </w:p>
          <w:p w14:paraId="04C70B07" w14:textId="77777777" w:rsidR="0075392E" w:rsidRPr="00D3755C" w:rsidRDefault="0075392E" w:rsidP="0080649C">
            <w:pPr>
              <w:rPr>
                <w:b w:val="0"/>
              </w:rPr>
            </w:pPr>
            <w:r w:rsidRPr="00D3755C">
              <w:rPr>
                <w:b w:val="0"/>
              </w:rPr>
              <w:t>EnergyStar = 21200</w:t>
            </w:r>
          </w:p>
          <w:p w14:paraId="62FEC1F0" w14:textId="77777777" w:rsidR="0075392E" w:rsidRPr="00D3755C" w:rsidRDefault="0075392E" w:rsidP="0080649C">
            <w:pPr>
              <w:rPr>
                <w:b w:val="0"/>
              </w:rPr>
            </w:pPr>
            <w:proofErr w:type="spellStart"/>
            <w:r w:rsidRPr="00D3755C">
              <w:rPr>
                <w:b w:val="0"/>
              </w:rPr>
              <w:t>EnergyStarOn</w:t>
            </w:r>
            <w:proofErr w:type="spellEnd"/>
            <w:r w:rsidRPr="00D3755C">
              <w:rPr>
                <w:b w:val="0"/>
              </w:rPr>
              <w:t xml:space="preserve"> = 21201</w:t>
            </w:r>
          </w:p>
          <w:p w14:paraId="62630F71" w14:textId="77777777" w:rsidR="0075392E" w:rsidRPr="00D3755C" w:rsidRDefault="0075392E" w:rsidP="0080649C">
            <w:pPr>
              <w:rPr>
                <w:b w:val="0"/>
              </w:rPr>
            </w:pPr>
            <w:proofErr w:type="spellStart"/>
            <w:r w:rsidRPr="00D3755C">
              <w:rPr>
                <w:b w:val="0"/>
              </w:rPr>
              <w:t>EnergyStarOff</w:t>
            </w:r>
            <w:proofErr w:type="spellEnd"/>
            <w:r w:rsidRPr="00D3755C">
              <w:rPr>
                <w:b w:val="0"/>
              </w:rPr>
              <w:t xml:space="preserve"> = 21202</w:t>
            </w:r>
          </w:p>
          <w:p w14:paraId="0D545A8A" w14:textId="77777777" w:rsidR="0075392E" w:rsidRPr="00D3755C" w:rsidRDefault="0075392E" w:rsidP="0080649C">
            <w:pPr>
              <w:rPr>
                <w:b w:val="0"/>
              </w:rPr>
            </w:pPr>
            <w:proofErr w:type="spellStart"/>
            <w:r w:rsidRPr="00D3755C">
              <w:rPr>
                <w:b w:val="0"/>
              </w:rPr>
              <w:t>EnergyStarPoll</w:t>
            </w:r>
            <w:proofErr w:type="spellEnd"/>
            <w:r w:rsidRPr="00D3755C">
              <w:rPr>
                <w:b w:val="0"/>
              </w:rPr>
              <w:t xml:space="preserve"> = 21203</w:t>
            </w:r>
          </w:p>
          <w:p w14:paraId="7822169A" w14:textId="77777777" w:rsidR="0075392E" w:rsidRPr="00D3755C" w:rsidRDefault="0075392E" w:rsidP="0080649C">
            <w:pPr>
              <w:rPr>
                <w:b w:val="0"/>
              </w:rPr>
            </w:pPr>
            <w:proofErr w:type="spellStart"/>
            <w:r w:rsidRPr="00D3755C">
              <w:rPr>
                <w:b w:val="0"/>
              </w:rPr>
              <w:t>VideoMute</w:t>
            </w:r>
            <w:proofErr w:type="spellEnd"/>
            <w:r w:rsidRPr="00D3755C">
              <w:rPr>
                <w:b w:val="0"/>
              </w:rPr>
              <w:t xml:space="preserve"> = 21400</w:t>
            </w:r>
          </w:p>
          <w:p w14:paraId="4ECA142C" w14:textId="77777777" w:rsidR="0075392E" w:rsidRPr="00D3755C" w:rsidRDefault="0075392E" w:rsidP="0080649C">
            <w:pPr>
              <w:rPr>
                <w:b w:val="0"/>
              </w:rPr>
            </w:pPr>
            <w:proofErr w:type="spellStart"/>
            <w:r w:rsidRPr="00D3755C">
              <w:rPr>
                <w:b w:val="0"/>
              </w:rPr>
              <w:t>VideoMuteOn</w:t>
            </w:r>
            <w:proofErr w:type="spellEnd"/>
            <w:r w:rsidRPr="00D3755C">
              <w:rPr>
                <w:b w:val="0"/>
              </w:rPr>
              <w:t xml:space="preserve"> = 21401</w:t>
            </w:r>
          </w:p>
          <w:p w14:paraId="3974AA23" w14:textId="77777777" w:rsidR="0075392E" w:rsidRPr="00D3755C" w:rsidRDefault="0075392E" w:rsidP="0080649C">
            <w:pPr>
              <w:rPr>
                <w:b w:val="0"/>
              </w:rPr>
            </w:pPr>
            <w:proofErr w:type="spellStart"/>
            <w:r w:rsidRPr="00D3755C">
              <w:rPr>
                <w:b w:val="0"/>
              </w:rPr>
              <w:t>VideoMuteOff</w:t>
            </w:r>
            <w:proofErr w:type="spellEnd"/>
            <w:r w:rsidRPr="00D3755C">
              <w:rPr>
                <w:b w:val="0"/>
              </w:rPr>
              <w:t xml:space="preserve"> = 21402</w:t>
            </w:r>
          </w:p>
          <w:p w14:paraId="4BAFC580" w14:textId="77777777" w:rsidR="0075392E" w:rsidRPr="00D3755C" w:rsidRDefault="0075392E" w:rsidP="0080649C">
            <w:pPr>
              <w:rPr>
                <w:b w:val="0"/>
              </w:rPr>
            </w:pPr>
            <w:proofErr w:type="spellStart"/>
            <w:r w:rsidRPr="00D3755C">
              <w:rPr>
                <w:b w:val="0"/>
              </w:rPr>
              <w:t>VideoMutePoll</w:t>
            </w:r>
            <w:proofErr w:type="spellEnd"/>
            <w:r w:rsidRPr="00D3755C">
              <w:rPr>
                <w:b w:val="0"/>
              </w:rPr>
              <w:t xml:space="preserve"> = 21403</w:t>
            </w:r>
          </w:p>
          <w:p w14:paraId="31388F99" w14:textId="77777777" w:rsidR="0075392E" w:rsidRPr="00D3755C" w:rsidRDefault="0075392E" w:rsidP="0080649C">
            <w:pPr>
              <w:rPr>
                <w:b w:val="0"/>
              </w:rPr>
            </w:pPr>
            <w:proofErr w:type="spellStart"/>
            <w:r w:rsidRPr="00D3755C">
              <w:rPr>
                <w:b w:val="0"/>
              </w:rPr>
              <w:t>CustomCommand</w:t>
            </w:r>
            <w:proofErr w:type="spellEnd"/>
            <w:r w:rsidRPr="00D3755C">
              <w:rPr>
                <w:b w:val="0"/>
              </w:rPr>
              <w:t xml:space="preserve"> = 21600</w:t>
            </w:r>
          </w:p>
          <w:p w14:paraId="61E9C117" w14:textId="77777777" w:rsidR="0075392E" w:rsidRPr="00D3755C" w:rsidRDefault="0075392E" w:rsidP="0080649C">
            <w:pPr>
              <w:rPr>
                <w:b w:val="0"/>
              </w:rPr>
            </w:pPr>
            <w:r w:rsidRPr="00D3755C">
              <w:rPr>
                <w:b w:val="0"/>
              </w:rPr>
              <w:t>FunctionButton1 = 21800</w:t>
            </w:r>
          </w:p>
          <w:p w14:paraId="5FA16765" w14:textId="77777777" w:rsidR="0075392E" w:rsidRPr="00D3755C" w:rsidRDefault="0075392E" w:rsidP="0080649C">
            <w:pPr>
              <w:rPr>
                <w:b w:val="0"/>
              </w:rPr>
            </w:pPr>
            <w:r w:rsidRPr="00D3755C">
              <w:rPr>
                <w:b w:val="0"/>
              </w:rPr>
              <w:t>FunctionButton2 = 21801</w:t>
            </w:r>
          </w:p>
          <w:p w14:paraId="4E0877F0" w14:textId="77777777" w:rsidR="0075392E" w:rsidRPr="00D3755C" w:rsidRDefault="0075392E" w:rsidP="0080649C">
            <w:pPr>
              <w:rPr>
                <w:b w:val="0"/>
              </w:rPr>
            </w:pPr>
            <w:r w:rsidRPr="00D3755C">
              <w:rPr>
                <w:b w:val="0"/>
              </w:rPr>
              <w:t>FunctionButton3 = 21802</w:t>
            </w:r>
          </w:p>
          <w:p w14:paraId="35EE21C2" w14:textId="77777777" w:rsidR="0075392E" w:rsidRPr="00D3755C" w:rsidRDefault="0075392E" w:rsidP="0080649C">
            <w:pPr>
              <w:rPr>
                <w:b w:val="0"/>
              </w:rPr>
            </w:pPr>
            <w:r w:rsidRPr="00D3755C">
              <w:rPr>
                <w:b w:val="0"/>
              </w:rPr>
              <w:t>FunctionButton4 = 21803</w:t>
            </w:r>
          </w:p>
          <w:p w14:paraId="0B91D4B7" w14:textId="77777777" w:rsidR="0075392E" w:rsidRPr="00D3755C" w:rsidRDefault="0075392E" w:rsidP="0080649C">
            <w:pPr>
              <w:rPr>
                <w:b w:val="0"/>
              </w:rPr>
            </w:pPr>
            <w:r w:rsidRPr="00D3755C">
              <w:rPr>
                <w:b w:val="0"/>
              </w:rPr>
              <w:t>FunctionButton5 = 21804</w:t>
            </w:r>
          </w:p>
          <w:p w14:paraId="749A1DA9" w14:textId="77777777" w:rsidR="0075392E" w:rsidRPr="00D3755C" w:rsidRDefault="0075392E" w:rsidP="0080649C">
            <w:pPr>
              <w:rPr>
                <w:b w:val="0"/>
              </w:rPr>
            </w:pPr>
            <w:r w:rsidRPr="00D3755C">
              <w:rPr>
                <w:b w:val="0"/>
              </w:rPr>
              <w:t>FunctionButton6 = 21805</w:t>
            </w:r>
          </w:p>
          <w:p w14:paraId="5770CA8A" w14:textId="77777777" w:rsidR="0075392E" w:rsidRPr="00D3755C" w:rsidRDefault="0075392E" w:rsidP="0080649C">
            <w:pPr>
              <w:rPr>
                <w:b w:val="0"/>
              </w:rPr>
            </w:pPr>
            <w:r w:rsidRPr="00D3755C">
              <w:rPr>
                <w:b w:val="0"/>
              </w:rPr>
              <w:t>FunctionButton7 = 21806</w:t>
            </w:r>
          </w:p>
          <w:p w14:paraId="1D16EA93" w14:textId="77777777" w:rsidR="0075392E" w:rsidRPr="00D3755C" w:rsidRDefault="0075392E" w:rsidP="0080649C">
            <w:pPr>
              <w:rPr>
                <w:b w:val="0"/>
              </w:rPr>
            </w:pPr>
            <w:r w:rsidRPr="00D3755C">
              <w:rPr>
                <w:b w:val="0"/>
              </w:rPr>
              <w:t>FunctionButton8 = 21807</w:t>
            </w:r>
          </w:p>
          <w:p w14:paraId="1331C619" w14:textId="77777777" w:rsidR="0075392E" w:rsidRPr="00D3755C" w:rsidRDefault="0075392E" w:rsidP="0080649C">
            <w:pPr>
              <w:rPr>
                <w:b w:val="0"/>
              </w:rPr>
            </w:pPr>
            <w:proofErr w:type="spellStart"/>
            <w:r w:rsidRPr="00D3755C">
              <w:rPr>
                <w:b w:val="0"/>
              </w:rPr>
              <w:t>SetSystemStateToArmAway</w:t>
            </w:r>
            <w:proofErr w:type="spellEnd"/>
            <w:r w:rsidRPr="00D3755C">
              <w:rPr>
                <w:b w:val="0"/>
              </w:rPr>
              <w:t xml:space="preserve"> = 22000</w:t>
            </w:r>
          </w:p>
          <w:p w14:paraId="77896580" w14:textId="77777777" w:rsidR="0075392E" w:rsidRPr="00D3755C" w:rsidRDefault="0075392E" w:rsidP="0080649C">
            <w:pPr>
              <w:rPr>
                <w:b w:val="0"/>
              </w:rPr>
            </w:pPr>
            <w:proofErr w:type="spellStart"/>
            <w:r w:rsidRPr="00D3755C">
              <w:rPr>
                <w:b w:val="0"/>
              </w:rPr>
              <w:t>SetSystemStateToArmInstant</w:t>
            </w:r>
            <w:proofErr w:type="spellEnd"/>
            <w:r w:rsidRPr="00D3755C">
              <w:rPr>
                <w:b w:val="0"/>
              </w:rPr>
              <w:t xml:space="preserve"> = 22001</w:t>
            </w:r>
          </w:p>
          <w:p w14:paraId="6D07D715" w14:textId="77777777" w:rsidR="0075392E" w:rsidRPr="00D3755C" w:rsidRDefault="0075392E" w:rsidP="0080649C">
            <w:pPr>
              <w:rPr>
                <w:b w:val="0"/>
              </w:rPr>
            </w:pPr>
            <w:proofErr w:type="spellStart"/>
            <w:r w:rsidRPr="00D3755C">
              <w:rPr>
                <w:b w:val="0"/>
              </w:rPr>
              <w:t>SetSystemStateToArmStay</w:t>
            </w:r>
            <w:proofErr w:type="spellEnd"/>
            <w:r w:rsidRPr="00D3755C">
              <w:rPr>
                <w:b w:val="0"/>
              </w:rPr>
              <w:t xml:space="preserve"> = 22002</w:t>
            </w:r>
          </w:p>
          <w:p w14:paraId="60D33CEF" w14:textId="77777777" w:rsidR="0075392E" w:rsidRPr="00D3755C" w:rsidRDefault="0075392E" w:rsidP="0080649C">
            <w:pPr>
              <w:rPr>
                <w:b w:val="0"/>
              </w:rPr>
            </w:pPr>
            <w:proofErr w:type="spellStart"/>
            <w:r w:rsidRPr="00D3755C">
              <w:rPr>
                <w:b w:val="0"/>
              </w:rPr>
              <w:t>SetSystemStateToDisarmed</w:t>
            </w:r>
            <w:proofErr w:type="spellEnd"/>
            <w:r w:rsidRPr="00D3755C">
              <w:rPr>
                <w:b w:val="0"/>
              </w:rPr>
              <w:t xml:space="preserve"> = 22003</w:t>
            </w:r>
          </w:p>
          <w:p w14:paraId="22D583DA" w14:textId="77777777" w:rsidR="0075392E" w:rsidRPr="00D3755C" w:rsidRDefault="0075392E" w:rsidP="0080649C">
            <w:pPr>
              <w:rPr>
                <w:b w:val="0"/>
              </w:rPr>
            </w:pPr>
            <w:proofErr w:type="spellStart"/>
            <w:r w:rsidRPr="00D3755C">
              <w:rPr>
                <w:b w:val="0"/>
              </w:rPr>
              <w:t>MicMute</w:t>
            </w:r>
            <w:proofErr w:type="spellEnd"/>
            <w:r w:rsidRPr="00D3755C">
              <w:rPr>
                <w:b w:val="0"/>
              </w:rPr>
              <w:t xml:space="preserve"> = 22200</w:t>
            </w:r>
          </w:p>
          <w:p w14:paraId="743012AA" w14:textId="77777777" w:rsidR="0075392E" w:rsidRPr="00D3755C" w:rsidRDefault="0075392E" w:rsidP="0080649C">
            <w:pPr>
              <w:rPr>
                <w:b w:val="0"/>
              </w:rPr>
            </w:pPr>
            <w:proofErr w:type="spellStart"/>
            <w:r w:rsidRPr="00D3755C">
              <w:rPr>
                <w:b w:val="0"/>
              </w:rPr>
              <w:t>MicMuteOn</w:t>
            </w:r>
            <w:proofErr w:type="spellEnd"/>
            <w:r w:rsidRPr="00D3755C">
              <w:rPr>
                <w:b w:val="0"/>
              </w:rPr>
              <w:t xml:space="preserve"> = 22201</w:t>
            </w:r>
          </w:p>
          <w:p w14:paraId="7349071B" w14:textId="77777777" w:rsidR="0075392E" w:rsidRPr="00D3755C" w:rsidRDefault="0075392E" w:rsidP="0080649C">
            <w:pPr>
              <w:rPr>
                <w:b w:val="0"/>
              </w:rPr>
            </w:pPr>
            <w:proofErr w:type="spellStart"/>
            <w:r w:rsidRPr="00D3755C">
              <w:rPr>
                <w:b w:val="0"/>
              </w:rPr>
              <w:t>MicMuteOff</w:t>
            </w:r>
            <w:proofErr w:type="spellEnd"/>
            <w:r w:rsidRPr="00D3755C">
              <w:rPr>
                <w:b w:val="0"/>
              </w:rPr>
              <w:t xml:space="preserve"> = 22202</w:t>
            </w:r>
          </w:p>
          <w:p w14:paraId="53A280AE" w14:textId="77777777" w:rsidR="0075392E" w:rsidRPr="00D3755C" w:rsidRDefault="0075392E" w:rsidP="0080649C">
            <w:pPr>
              <w:rPr>
                <w:b w:val="0"/>
              </w:rPr>
            </w:pPr>
            <w:proofErr w:type="spellStart"/>
            <w:r w:rsidRPr="00D3755C">
              <w:rPr>
                <w:b w:val="0"/>
              </w:rPr>
              <w:lastRenderedPageBreak/>
              <w:t>MicMutePoll</w:t>
            </w:r>
            <w:proofErr w:type="spellEnd"/>
            <w:r w:rsidRPr="00D3755C">
              <w:rPr>
                <w:b w:val="0"/>
              </w:rPr>
              <w:t xml:space="preserve"> = 22203</w:t>
            </w:r>
          </w:p>
          <w:p w14:paraId="1C2F8661" w14:textId="77777777" w:rsidR="0075392E" w:rsidRPr="00D3755C" w:rsidRDefault="0075392E" w:rsidP="0080649C">
            <w:pPr>
              <w:rPr>
                <w:b w:val="0"/>
              </w:rPr>
            </w:pPr>
            <w:proofErr w:type="spellStart"/>
            <w:r w:rsidRPr="00D3755C">
              <w:rPr>
                <w:b w:val="0"/>
              </w:rPr>
              <w:t>DialMeeting</w:t>
            </w:r>
            <w:proofErr w:type="spellEnd"/>
            <w:r w:rsidRPr="00D3755C">
              <w:rPr>
                <w:b w:val="0"/>
              </w:rPr>
              <w:t xml:space="preserve"> = 22400</w:t>
            </w:r>
          </w:p>
          <w:p w14:paraId="6642F1AE" w14:textId="77777777" w:rsidR="0075392E" w:rsidRPr="00D3755C" w:rsidRDefault="0075392E" w:rsidP="0080649C">
            <w:pPr>
              <w:rPr>
                <w:b w:val="0"/>
              </w:rPr>
            </w:pPr>
            <w:proofErr w:type="spellStart"/>
            <w:r w:rsidRPr="00D3755C">
              <w:rPr>
                <w:b w:val="0"/>
              </w:rPr>
              <w:t>DialAddressBook</w:t>
            </w:r>
            <w:proofErr w:type="spellEnd"/>
            <w:r w:rsidRPr="00D3755C">
              <w:rPr>
                <w:b w:val="0"/>
              </w:rPr>
              <w:t xml:space="preserve"> = 22401</w:t>
            </w:r>
          </w:p>
          <w:p w14:paraId="313E9420" w14:textId="77777777" w:rsidR="0075392E" w:rsidRPr="00D3755C" w:rsidRDefault="0075392E" w:rsidP="0080649C">
            <w:pPr>
              <w:rPr>
                <w:b w:val="0"/>
              </w:rPr>
            </w:pPr>
            <w:proofErr w:type="spellStart"/>
            <w:r w:rsidRPr="00D3755C">
              <w:rPr>
                <w:b w:val="0"/>
              </w:rPr>
              <w:t>DialManual</w:t>
            </w:r>
            <w:proofErr w:type="spellEnd"/>
            <w:r w:rsidRPr="00D3755C">
              <w:rPr>
                <w:b w:val="0"/>
              </w:rPr>
              <w:t xml:space="preserve"> = 22402</w:t>
            </w:r>
          </w:p>
          <w:p w14:paraId="48C56964" w14:textId="77777777" w:rsidR="0075392E" w:rsidRPr="00D3755C" w:rsidRDefault="0075392E" w:rsidP="0080649C">
            <w:pPr>
              <w:rPr>
                <w:b w:val="0"/>
              </w:rPr>
            </w:pPr>
            <w:proofErr w:type="spellStart"/>
            <w:r w:rsidRPr="00D3755C">
              <w:rPr>
                <w:b w:val="0"/>
              </w:rPr>
              <w:t>SelfView</w:t>
            </w:r>
            <w:proofErr w:type="spellEnd"/>
            <w:r w:rsidRPr="00D3755C">
              <w:rPr>
                <w:b w:val="0"/>
              </w:rPr>
              <w:t xml:space="preserve"> = 22600</w:t>
            </w:r>
          </w:p>
          <w:p w14:paraId="5868EC08" w14:textId="77777777" w:rsidR="0075392E" w:rsidRPr="00D3755C" w:rsidRDefault="0075392E" w:rsidP="0080649C">
            <w:pPr>
              <w:rPr>
                <w:b w:val="0"/>
              </w:rPr>
            </w:pPr>
            <w:proofErr w:type="spellStart"/>
            <w:r w:rsidRPr="00D3755C">
              <w:rPr>
                <w:b w:val="0"/>
              </w:rPr>
              <w:t>SelfViewOn</w:t>
            </w:r>
            <w:proofErr w:type="spellEnd"/>
            <w:r w:rsidRPr="00D3755C">
              <w:rPr>
                <w:b w:val="0"/>
              </w:rPr>
              <w:t xml:space="preserve"> = 22601</w:t>
            </w:r>
          </w:p>
          <w:p w14:paraId="4C33CC6B" w14:textId="77777777" w:rsidR="0075392E" w:rsidRPr="00D3755C" w:rsidRDefault="0075392E" w:rsidP="0080649C">
            <w:pPr>
              <w:rPr>
                <w:b w:val="0"/>
              </w:rPr>
            </w:pPr>
            <w:proofErr w:type="spellStart"/>
            <w:r w:rsidRPr="00D3755C">
              <w:rPr>
                <w:b w:val="0"/>
              </w:rPr>
              <w:t>SelfViewOff</w:t>
            </w:r>
            <w:proofErr w:type="spellEnd"/>
            <w:r w:rsidRPr="00D3755C">
              <w:rPr>
                <w:b w:val="0"/>
              </w:rPr>
              <w:t xml:space="preserve"> = 22602</w:t>
            </w:r>
          </w:p>
          <w:p w14:paraId="7A35F2B8" w14:textId="77777777" w:rsidR="0075392E" w:rsidRPr="00D3755C" w:rsidRDefault="0075392E" w:rsidP="0080649C">
            <w:pPr>
              <w:rPr>
                <w:b w:val="0"/>
              </w:rPr>
            </w:pPr>
            <w:proofErr w:type="spellStart"/>
            <w:r w:rsidRPr="00D3755C">
              <w:rPr>
                <w:b w:val="0"/>
              </w:rPr>
              <w:t>SelfViewAuto</w:t>
            </w:r>
            <w:proofErr w:type="spellEnd"/>
            <w:r w:rsidRPr="00D3755C">
              <w:rPr>
                <w:b w:val="0"/>
              </w:rPr>
              <w:t xml:space="preserve"> = 22603</w:t>
            </w:r>
          </w:p>
          <w:p w14:paraId="02AD727C" w14:textId="77777777" w:rsidR="0075392E" w:rsidRPr="00D3755C" w:rsidRDefault="0075392E" w:rsidP="0080649C">
            <w:pPr>
              <w:rPr>
                <w:b w:val="0"/>
              </w:rPr>
            </w:pPr>
            <w:proofErr w:type="spellStart"/>
            <w:r w:rsidRPr="00D3755C">
              <w:rPr>
                <w:b w:val="0"/>
              </w:rPr>
              <w:t>SelfViewPoll</w:t>
            </w:r>
            <w:proofErr w:type="spellEnd"/>
            <w:r w:rsidRPr="00D3755C">
              <w:rPr>
                <w:b w:val="0"/>
              </w:rPr>
              <w:t xml:space="preserve"> = 22604</w:t>
            </w:r>
          </w:p>
          <w:p w14:paraId="530DB96A" w14:textId="77777777" w:rsidR="0075392E" w:rsidRPr="00D3755C" w:rsidRDefault="0075392E" w:rsidP="0080649C">
            <w:pPr>
              <w:rPr>
                <w:b w:val="0"/>
              </w:rPr>
            </w:pPr>
            <w:proofErr w:type="spellStart"/>
            <w:r w:rsidRPr="00D3755C">
              <w:rPr>
                <w:b w:val="0"/>
              </w:rPr>
              <w:t>SelfViewPipLocation</w:t>
            </w:r>
            <w:proofErr w:type="spellEnd"/>
            <w:r w:rsidRPr="00D3755C">
              <w:rPr>
                <w:b w:val="0"/>
              </w:rPr>
              <w:t xml:space="preserve"> = 22605</w:t>
            </w:r>
          </w:p>
          <w:p w14:paraId="508F0475" w14:textId="77777777" w:rsidR="0075392E" w:rsidRPr="00D3755C" w:rsidRDefault="0075392E" w:rsidP="0080649C">
            <w:pPr>
              <w:rPr>
                <w:b w:val="0"/>
              </w:rPr>
            </w:pPr>
            <w:proofErr w:type="spellStart"/>
            <w:r w:rsidRPr="00D3755C">
              <w:rPr>
                <w:b w:val="0"/>
              </w:rPr>
              <w:t>SelfViewMonitor</w:t>
            </w:r>
            <w:proofErr w:type="spellEnd"/>
            <w:r w:rsidRPr="00D3755C">
              <w:rPr>
                <w:b w:val="0"/>
              </w:rPr>
              <w:t xml:space="preserve"> = 22606</w:t>
            </w:r>
          </w:p>
          <w:p w14:paraId="19AACB08" w14:textId="77777777" w:rsidR="0075392E" w:rsidRPr="00D3755C" w:rsidRDefault="0075392E" w:rsidP="0080649C">
            <w:pPr>
              <w:rPr>
                <w:b w:val="0"/>
              </w:rPr>
            </w:pPr>
            <w:proofErr w:type="spellStart"/>
            <w:r w:rsidRPr="00D3755C">
              <w:rPr>
                <w:b w:val="0"/>
              </w:rPr>
              <w:t>SelfViewFullScreenOn</w:t>
            </w:r>
            <w:proofErr w:type="spellEnd"/>
            <w:r w:rsidRPr="00D3755C">
              <w:rPr>
                <w:b w:val="0"/>
              </w:rPr>
              <w:t xml:space="preserve"> = 22607</w:t>
            </w:r>
          </w:p>
          <w:p w14:paraId="483BB32B" w14:textId="77777777" w:rsidR="0075392E" w:rsidRPr="00D3755C" w:rsidRDefault="0075392E" w:rsidP="0080649C">
            <w:pPr>
              <w:rPr>
                <w:b w:val="0"/>
              </w:rPr>
            </w:pPr>
            <w:proofErr w:type="spellStart"/>
            <w:r w:rsidRPr="00D3755C">
              <w:rPr>
                <w:b w:val="0"/>
              </w:rPr>
              <w:t>SelfViewFullScreenOff</w:t>
            </w:r>
            <w:proofErr w:type="spellEnd"/>
            <w:r w:rsidRPr="00D3755C">
              <w:rPr>
                <w:b w:val="0"/>
              </w:rPr>
              <w:t xml:space="preserve"> = 22608</w:t>
            </w:r>
          </w:p>
          <w:p w14:paraId="35555A7A" w14:textId="77777777" w:rsidR="0075392E" w:rsidRPr="00D3755C" w:rsidRDefault="0075392E" w:rsidP="0080649C">
            <w:pPr>
              <w:rPr>
                <w:b w:val="0"/>
              </w:rPr>
            </w:pPr>
            <w:proofErr w:type="spellStart"/>
            <w:r w:rsidRPr="00D3755C">
              <w:rPr>
                <w:b w:val="0"/>
              </w:rPr>
              <w:t>PictureMode</w:t>
            </w:r>
            <w:proofErr w:type="spellEnd"/>
            <w:r w:rsidRPr="00D3755C">
              <w:rPr>
                <w:b w:val="0"/>
              </w:rPr>
              <w:t xml:space="preserve"> = 22800</w:t>
            </w:r>
          </w:p>
          <w:p w14:paraId="267CDCB4" w14:textId="77777777" w:rsidR="0075392E" w:rsidRPr="00D3755C" w:rsidRDefault="0075392E" w:rsidP="0080649C">
            <w:pPr>
              <w:rPr>
                <w:b w:val="0"/>
              </w:rPr>
            </w:pPr>
            <w:proofErr w:type="spellStart"/>
            <w:r w:rsidRPr="00D3755C">
              <w:rPr>
                <w:b w:val="0"/>
              </w:rPr>
              <w:t>PresentationStart</w:t>
            </w:r>
            <w:proofErr w:type="spellEnd"/>
            <w:r w:rsidRPr="00D3755C">
              <w:rPr>
                <w:b w:val="0"/>
              </w:rPr>
              <w:t xml:space="preserve"> = 23000</w:t>
            </w:r>
          </w:p>
          <w:p w14:paraId="1F2BABD3" w14:textId="77777777" w:rsidR="0075392E" w:rsidRPr="00D3755C" w:rsidRDefault="0075392E" w:rsidP="0080649C">
            <w:pPr>
              <w:rPr>
                <w:b w:val="0"/>
              </w:rPr>
            </w:pPr>
            <w:proofErr w:type="spellStart"/>
            <w:r w:rsidRPr="00D3755C">
              <w:rPr>
                <w:b w:val="0"/>
              </w:rPr>
              <w:t>PresentationStop</w:t>
            </w:r>
            <w:proofErr w:type="spellEnd"/>
            <w:r w:rsidRPr="00D3755C">
              <w:rPr>
                <w:b w:val="0"/>
              </w:rPr>
              <w:t xml:space="preserve"> = 23001</w:t>
            </w:r>
          </w:p>
          <w:p w14:paraId="696B8D99" w14:textId="77777777" w:rsidR="0075392E" w:rsidRPr="00D3755C" w:rsidRDefault="0075392E" w:rsidP="0080649C">
            <w:pPr>
              <w:rPr>
                <w:b w:val="0"/>
              </w:rPr>
            </w:pPr>
            <w:proofErr w:type="spellStart"/>
            <w:r w:rsidRPr="00D3755C">
              <w:rPr>
                <w:b w:val="0"/>
              </w:rPr>
              <w:t>PipLocation</w:t>
            </w:r>
            <w:proofErr w:type="spellEnd"/>
            <w:r w:rsidRPr="00D3755C">
              <w:rPr>
                <w:b w:val="0"/>
              </w:rPr>
              <w:t xml:space="preserve"> = 23200</w:t>
            </w:r>
          </w:p>
          <w:p w14:paraId="5E241F84" w14:textId="77777777" w:rsidR="0075392E" w:rsidRPr="00D3755C" w:rsidRDefault="0075392E" w:rsidP="0080649C">
            <w:pPr>
              <w:rPr>
                <w:b w:val="0"/>
              </w:rPr>
            </w:pPr>
            <w:proofErr w:type="spellStart"/>
            <w:r w:rsidRPr="00D3755C">
              <w:rPr>
                <w:b w:val="0"/>
              </w:rPr>
              <w:t>PipLocationPoll</w:t>
            </w:r>
            <w:proofErr w:type="spellEnd"/>
            <w:r w:rsidRPr="00D3755C">
              <w:rPr>
                <w:b w:val="0"/>
              </w:rPr>
              <w:t xml:space="preserve"> = 23201</w:t>
            </w:r>
          </w:p>
          <w:p w14:paraId="2AD9EB3D" w14:textId="77777777" w:rsidR="0075392E" w:rsidRPr="00D3755C" w:rsidRDefault="0075392E" w:rsidP="0080649C">
            <w:pPr>
              <w:rPr>
                <w:b w:val="0"/>
              </w:rPr>
            </w:pPr>
            <w:proofErr w:type="spellStart"/>
            <w:r w:rsidRPr="00D3755C">
              <w:rPr>
                <w:b w:val="0"/>
              </w:rPr>
              <w:t>MainVideoSource</w:t>
            </w:r>
            <w:proofErr w:type="spellEnd"/>
            <w:r w:rsidRPr="00D3755C">
              <w:rPr>
                <w:b w:val="0"/>
              </w:rPr>
              <w:t xml:space="preserve"> = 23400</w:t>
            </w:r>
          </w:p>
          <w:p w14:paraId="0522464D" w14:textId="77777777" w:rsidR="0075392E" w:rsidRPr="00D3755C" w:rsidRDefault="0075392E" w:rsidP="0080649C">
            <w:pPr>
              <w:rPr>
                <w:b w:val="0"/>
              </w:rPr>
            </w:pPr>
            <w:proofErr w:type="spellStart"/>
            <w:r w:rsidRPr="00D3755C">
              <w:rPr>
                <w:b w:val="0"/>
              </w:rPr>
              <w:t>MainVideoSourcePoll</w:t>
            </w:r>
            <w:proofErr w:type="spellEnd"/>
            <w:r w:rsidRPr="00D3755C">
              <w:rPr>
                <w:b w:val="0"/>
              </w:rPr>
              <w:t xml:space="preserve"> = 23401</w:t>
            </w:r>
          </w:p>
          <w:p w14:paraId="0EEFA1DC" w14:textId="77777777" w:rsidR="0075392E" w:rsidRPr="00D3755C" w:rsidRDefault="0075392E" w:rsidP="0080649C">
            <w:pPr>
              <w:rPr>
                <w:b w:val="0"/>
              </w:rPr>
            </w:pPr>
            <w:proofErr w:type="spellStart"/>
            <w:r w:rsidRPr="00D3755C">
              <w:rPr>
                <w:b w:val="0"/>
              </w:rPr>
              <w:t>CameraFarEndPanLeft</w:t>
            </w:r>
            <w:proofErr w:type="spellEnd"/>
            <w:r w:rsidRPr="00D3755C">
              <w:rPr>
                <w:b w:val="0"/>
              </w:rPr>
              <w:t xml:space="preserve"> = 23600</w:t>
            </w:r>
          </w:p>
          <w:p w14:paraId="1A213D01" w14:textId="77777777" w:rsidR="0075392E" w:rsidRPr="00D3755C" w:rsidRDefault="0075392E" w:rsidP="0080649C">
            <w:pPr>
              <w:rPr>
                <w:b w:val="0"/>
              </w:rPr>
            </w:pPr>
            <w:proofErr w:type="spellStart"/>
            <w:r w:rsidRPr="00D3755C">
              <w:rPr>
                <w:b w:val="0"/>
              </w:rPr>
              <w:t>CameraFarEndPanRight</w:t>
            </w:r>
            <w:proofErr w:type="spellEnd"/>
            <w:r w:rsidRPr="00D3755C">
              <w:rPr>
                <w:b w:val="0"/>
              </w:rPr>
              <w:t xml:space="preserve"> = 23601</w:t>
            </w:r>
          </w:p>
          <w:p w14:paraId="082E1F2A" w14:textId="77777777" w:rsidR="0075392E" w:rsidRPr="00D3755C" w:rsidRDefault="0075392E" w:rsidP="0080649C">
            <w:pPr>
              <w:rPr>
                <w:b w:val="0"/>
              </w:rPr>
            </w:pPr>
            <w:proofErr w:type="spellStart"/>
            <w:r w:rsidRPr="00D3755C">
              <w:rPr>
                <w:b w:val="0"/>
              </w:rPr>
              <w:t>CameraFarEndTiltUp</w:t>
            </w:r>
            <w:proofErr w:type="spellEnd"/>
            <w:r w:rsidRPr="00D3755C">
              <w:rPr>
                <w:b w:val="0"/>
              </w:rPr>
              <w:t xml:space="preserve"> = 23602</w:t>
            </w:r>
          </w:p>
          <w:p w14:paraId="6C6E52E4" w14:textId="77777777" w:rsidR="0075392E" w:rsidRPr="00D3755C" w:rsidRDefault="0075392E" w:rsidP="0080649C">
            <w:pPr>
              <w:rPr>
                <w:b w:val="0"/>
              </w:rPr>
            </w:pPr>
            <w:proofErr w:type="spellStart"/>
            <w:r w:rsidRPr="00D3755C">
              <w:rPr>
                <w:b w:val="0"/>
              </w:rPr>
              <w:t>CameraFarEndTiltDown</w:t>
            </w:r>
            <w:proofErr w:type="spellEnd"/>
            <w:r w:rsidRPr="00D3755C">
              <w:rPr>
                <w:b w:val="0"/>
              </w:rPr>
              <w:t xml:space="preserve"> = 23603</w:t>
            </w:r>
          </w:p>
          <w:p w14:paraId="5F6EDD5A" w14:textId="77777777" w:rsidR="0075392E" w:rsidRPr="00D3755C" w:rsidRDefault="0075392E" w:rsidP="0080649C">
            <w:pPr>
              <w:rPr>
                <w:b w:val="0"/>
              </w:rPr>
            </w:pPr>
            <w:proofErr w:type="spellStart"/>
            <w:r w:rsidRPr="00D3755C">
              <w:rPr>
                <w:b w:val="0"/>
              </w:rPr>
              <w:t>CameraFarEndZoomIn</w:t>
            </w:r>
            <w:proofErr w:type="spellEnd"/>
            <w:r w:rsidRPr="00D3755C">
              <w:rPr>
                <w:b w:val="0"/>
              </w:rPr>
              <w:t xml:space="preserve"> = 23604</w:t>
            </w:r>
          </w:p>
          <w:p w14:paraId="3B2EAE85" w14:textId="77777777" w:rsidR="0075392E" w:rsidRPr="00D3755C" w:rsidRDefault="0075392E" w:rsidP="0080649C">
            <w:pPr>
              <w:rPr>
                <w:b w:val="0"/>
              </w:rPr>
            </w:pPr>
            <w:proofErr w:type="spellStart"/>
            <w:r w:rsidRPr="00D3755C">
              <w:rPr>
                <w:b w:val="0"/>
              </w:rPr>
              <w:t>CameraFarEndZoomOut</w:t>
            </w:r>
            <w:proofErr w:type="spellEnd"/>
            <w:r w:rsidRPr="00D3755C">
              <w:rPr>
                <w:b w:val="0"/>
              </w:rPr>
              <w:t xml:space="preserve"> = 23605</w:t>
            </w:r>
          </w:p>
          <w:p w14:paraId="08EA0294" w14:textId="77777777" w:rsidR="0075392E" w:rsidRPr="00D3755C" w:rsidRDefault="0075392E" w:rsidP="0080649C">
            <w:pPr>
              <w:rPr>
                <w:b w:val="0"/>
              </w:rPr>
            </w:pPr>
            <w:proofErr w:type="spellStart"/>
            <w:r w:rsidRPr="00D3755C">
              <w:rPr>
                <w:b w:val="0"/>
              </w:rPr>
              <w:t>CameraFarEndFocusNear</w:t>
            </w:r>
            <w:proofErr w:type="spellEnd"/>
            <w:r w:rsidRPr="00D3755C">
              <w:rPr>
                <w:b w:val="0"/>
              </w:rPr>
              <w:t xml:space="preserve"> = 23606</w:t>
            </w:r>
          </w:p>
          <w:p w14:paraId="1471AE93" w14:textId="77777777" w:rsidR="0075392E" w:rsidRPr="00D3755C" w:rsidRDefault="0075392E" w:rsidP="0080649C">
            <w:pPr>
              <w:rPr>
                <w:b w:val="0"/>
              </w:rPr>
            </w:pPr>
            <w:proofErr w:type="spellStart"/>
            <w:r w:rsidRPr="00D3755C">
              <w:rPr>
                <w:b w:val="0"/>
              </w:rPr>
              <w:t>CameraFarEndFocusFar</w:t>
            </w:r>
            <w:proofErr w:type="spellEnd"/>
            <w:r w:rsidRPr="00D3755C">
              <w:rPr>
                <w:b w:val="0"/>
              </w:rPr>
              <w:t xml:space="preserve"> = 23607</w:t>
            </w:r>
          </w:p>
          <w:p w14:paraId="684309D4" w14:textId="77777777" w:rsidR="0075392E" w:rsidRPr="00D3755C" w:rsidRDefault="0075392E" w:rsidP="0080649C">
            <w:pPr>
              <w:rPr>
                <w:b w:val="0"/>
              </w:rPr>
            </w:pPr>
            <w:proofErr w:type="spellStart"/>
            <w:r w:rsidRPr="00D3755C">
              <w:rPr>
                <w:b w:val="0"/>
              </w:rPr>
              <w:t>CameraFarEndStop</w:t>
            </w:r>
            <w:proofErr w:type="spellEnd"/>
            <w:r w:rsidRPr="00D3755C">
              <w:rPr>
                <w:b w:val="0"/>
              </w:rPr>
              <w:t xml:space="preserve"> = 23608</w:t>
            </w:r>
          </w:p>
          <w:p w14:paraId="6EDCEE58" w14:textId="77777777" w:rsidR="0075392E" w:rsidRPr="00D3755C" w:rsidRDefault="0075392E" w:rsidP="0080649C">
            <w:pPr>
              <w:rPr>
                <w:b w:val="0"/>
              </w:rPr>
            </w:pPr>
            <w:proofErr w:type="spellStart"/>
            <w:r w:rsidRPr="00D3755C">
              <w:rPr>
                <w:b w:val="0"/>
              </w:rPr>
              <w:t>CameraFarEndStopPan</w:t>
            </w:r>
            <w:proofErr w:type="spellEnd"/>
            <w:r w:rsidRPr="00D3755C">
              <w:rPr>
                <w:b w:val="0"/>
              </w:rPr>
              <w:t xml:space="preserve"> = 23609</w:t>
            </w:r>
          </w:p>
          <w:p w14:paraId="2CB08820" w14:textId="77777777" w:rsidR="0075392E" w:rsidRPr="00D3755C" w:rsidRDefault="0075392E" w:rsidP="0080649C">
            <w:pPr>
              <w:rPr>
                <w:b w:val="0"/>
              </w:rPr>
            </w:pPr>
            <w:proofErr w:type="spellStart"/>
            <w:r w:rsidRPr="00D3755C">
              <w:rPr>
                <w:b w:val="0"/>
              </w:rPr>
              <w:t>CameraFarEndStopTilt</w:t>
            </w:r>
            <w:proofErr w:type="spellEnd"/>
            <w:r w:rsidRPr="00D3755C">
              <w:rPr>
                <w:b w:val="0"/>
              </w:rPr>
              <w:t xml:space="preserve"> = 23610</w:t>
            </w:r>
          </w:p>
          <w:p w14:paraId="0B630BAB" w14:textId="77777777" w:rsidR="0075392E" w:rsidRPr="00D3755C" w:rsidRDefault="0075392E" w:rsidP="0080649C">
            <w:pPr>
              <w:rPr>
                <w:b w:val="0"/>
              </w:rPr>
            </w:pPr>
            <w:proofErr w:type="spellStart"/>
            <w:r w:rsidRPr="00D3755C">
              <w:rPr>
                <w:b w:val="0"/>
              </w:rPr>
              <w:t>CameraFarEndStopZoom</w:t>
            </w:r>
            <w:proofErr w:type="spellEnd"/>
            <w:r w:rsidRPr="00D3755C">
              <w:rPr>
                <w:b w:val="0"/>
              </w:rPr>
              <w:t xml:space="preserve"> = 23611</w:t>
            </w:r>
          </w:p>
          <w:p w14:paraId="71C36301" w14:textId="77777777" w:rsidR="0075392E" w:rsidRPr="00D3755C" w:rsidRDefault="0075392E" w:rsidP="0080649C">
            <w:pPr>
              <w:rPr>
                <w:b w:val="0"/>
              </w:rPr>
            </w:pPr>
            <w:proofErr w:type="spellStart"/>
            <w:r w:rsidRPr="00D3755C">
              <w:rPr>
                <w:b w:val="0"/>
              </w:rPr>
              <w:t>CameraFarEndStopFocus</w:t>
            </w:r>
            <w:proofErr w:type="spellEnd"/>
            <w:r w:rsidRPr="00D3755C">
              <w:rPr>
                <w:b w:val="0"/>
              </w:rPr>
              <w:t xml:space="preserve"> = 23612</w:t>
            </w:r>
          </w:p>
          <w:p w14:paraId="6FBA0CEE" w14:textId="77777777" w:rsidR="0075392E" w:rsidRPr="00D3755C" w:rsidRDefault="0075392E" w:rsidP="0080649C">
            <w:pPr>
              <w:rPr>
                <w:b w:val="0"/>
              </w:rPr>
            </w:pPr>
            <w:proofErr w:type="spellStart"/>
            <w:r w:rsidRPr="00D3755C">
              <w:rPr>
                <w:b w:val="0"/>
              </w:rPr>
              <w:t>CameraFarEndAutoFocus</w:t>
            </w:r>
            <w:proofErr w:type="spellEnd"/>
            <w:r w:rsidRPr="00D3755C">
              <w:rPr>
                <w:b w:val="0"/>
              </w:rPr>
              <w:t xml:space="preserve"> = 23613</w:t>
            </w:r>
          </w:p>
          <w:p w14:paraId="4F8EF222" w14:textId="77777777" w:rsidR="0075392E" w:rsidRPr="00D3755C" w:rsidRDefault="0075392E" w:rsidP="0080649C">
            <w:pPr>
              <w:rPr>
                <w:b w:val="0"/>
              </w:rPr>
            </w:pPr>
            <w:proofErr w:type="spellStart"/>
            <w:r w:rsidRPr="00D3755C">
              <w:rPr>
                <w:b w:val="0"/>
              </w:rPr>
              <w:t>CameraFarEndStorePreset</w:t>
            </w:r>
            <w:proofErr w:type="spellEnd"/>
            <w:r w:rsidRPr="00D3755C">
              <w:rPr>
                <w:b w:val="0"/>
              </w:rPr>
              <w:t xml:space="preserve"> = 23614</w:t>
            </w:r>
          </w:p>
          <w:p w14:paraId="39EBDCF1" w14:textId="77777777" w:rsidR="0075392E" w:rsidRPr="00D3755C" w:rsidRDefault="0075392E" w:rsidP="0080649C">
            <w:pPr>
              <w:rPr>
                <w:b w:val="0"/>
              </w:rPr>
            </w:pPr>
            <w:proofErr w:type="spellStart"/>
            <w:r w:rsidRPr="00D3755C">
              <w:rPr>
                <w:b w:val="0"/>
              </w:rPr>
              <w:t>CameraFarEndRecallPreset</w:t>
            </w:r>
            <w:proofErr w:type="spellEnd"/>
            <w:r w:rsidRPr="00D3755C">
              <w:rPr>
                <w:b w:val="0"/>
              </w:rPr>
              <w:t xml:space="preserve"> = 23615</w:t>
            </w:r>
          </w:p>
          <w:p w14:paraId="2887D42E" w14:textId="77777777" w:rsidR="0075392E" w:rsidRPr="00D3755C" w:rsidRDefault="0075392E" w:rsidP="0080649C">
            <w:pPr>
              <w:rPr>
                <w:b w:val="0"/>
              </w:rPr>
            </w:pPr>
            <w:proofErr w:type="spellStart"/>
            <w:r w:rsidRPr="00D3755C">
              <w:rPr>
                <w:b w:val="0"/>
              </w:rPr>
              <w:t>CameraNearEndPanLeft</w:t>
            </w:r>
            <w:proofErr w:type="spellEnd"/>
            <w:r w:rsidRPr="00D3755C">
              <w:rPr>
                <w:b w:val="0"/>
              </w:rPr>
              <w:t xml:space="preserve"> = 23716</w:t>
            </w:r>
          </w:p>
          <w:p w14:paraId="7DE3BF40" w14:textId="77777777" w:rsidR="0075392E" w:rsidRPr="00D3755C" w:rsidRDefault="0075392E" w:rsidP="0080649C">
            <w:pPr>
              <w:rPr>
                <w:b w:val="0"/>
              </w:rPr>
            </w:pPr>
            <w:proofErr w:type="spellStart"/>
            <w:r w:rsidRPr="00D3755C">
              <w:rPr>
                <w:b w:val="0"/>
              </w:rPr>
              <w:t>CameraNearEndPanRight</w:t>
            </w:r>
            <w:proofErr w:type="spellEnd"/>
            <w:r w:rsidRPr="00D3755C">
              <w:rPr>
                <w:b w:val="0"/>
              </w:rPr>
              <w:t xml:space="preserve"> = 23717</w:t>
            </w:r>
          </w:p>
          <w:p w14:paraId="252CF296" w14:textId="77777777" w:rsidR="0075392E" w:rsidRPr="00D3755C" w:rsidRDefault="0075392E" w:rsidP="0080649C">
            <w:pPr>
              <w:rPr>
                <w:b w:val="0"/>
              </w:rPr>
            </w:pPr>
            <w:proofErr w:type="spellStart"/>
            <w:r w:rsidRPr="00D3755C">
              <w:rPr>
                <w:b w:val="0"/>
              </w:rPr>
              <w:t>CameraNearEndTiltUp</w:t>
            </w:r>
            <w:proofErr w:type="spellEnd"/>
            <w:r w:rsidRPr="00D3755C">
              <w:rPr>
                <w:b w:val="0"/>
              </w:rPr>
              <w:t xml:space="preserve"> = 23718</w:t>
            </w:r>
          </w:p>
          <w:p w14:paraId="4863338B" w14:textId="77777777" w:rsidR="0075392E" w:rsidRPr="00D3755C" w:rsidRDefault="0075392E" w:rsidP="0080649C">
            <w:pPr>
              <w:rPr>
                <w:b w:val="0"/>
              </w:rPr>
            </w:pPr>
            <w:proofErr w:type="spellStart"/>
            <w:r w:rsidRPr="00D3755C">
              <w:rPr>
                <w:b w:val="0"/>
              </w:rPr>
              <w:t>CameraNearEndTiltDown</w:t>
            </w:r>
            <w:proofErr w:type="spellEnd"/>
            <w:r w:rsidRPr="00D3755C">
              <w:rPr>
                <w:b w:val="0"/>
              </w:rPr>
              <w:t xml:space="preserve"> = 23719</w:t>
            </w:r>
          </w:p>
          <w:p w14:paraId="20BD272D" w14:textId="77777777" w:rsidR="0075392E" w:rsidRPr="00D3755C" w:rsidRDefault="0075392E" w:rsidP="0080649C">
            <w:pPr>
              <w:rPr>
                <w:b w:val="0"/>
              </w:rPr>
            </w:pPr>
            <w:proofErr w:type="spellStart"/>
            <w:r w:rsidRPr="00D3755C">
              <w:rPr>
                <w:b w:val="0"/>
              </w:rPr>
              <w:t>CameraNearEndZoomIn</w:t>
            </w:r>
            <w:proofErr w:type="spellEnd"/>
            <w:r w:rsidRPr="00D3755C">
              <w:rPr>
                <w:b w:val="0"/>
              </w:rPr>
              <w:t xml:space="preserve"> = 23720</w:t>
            </w:r>
          </w:p>
          <w:p w14:paraId="1394AE5C" w14:textId="77777777" w:rsidR="0075392E" w:rsidRPr="00D3755C" w:rsidRDefault="0075392E" w:rsidP="0080649C">
            <w:pPr>
              <w:rPr>
                <w:b w:val="0"/>
              </w:rPr>
            </w:pPr>
            <w:proofErr w:type="spellStart"/>
            <w:r w:rsidRPr="00D3755C">
              <w:rPr>
                <w:b w:val="0"/>
              </w:rPr>
              <w:t>CameraNearEndZoomOut</w:t>
            </w:r>
            <w:proofErr w:type="spellEnd"/>
            <w:r w:rsidRPr="00D3755C">
              <w:rPr>
                <w:b w:val="0"/>
              </w:rPr>
              <w:t xml:space="preserve"> = 23721</w:t>
            </w:r>
          </w:p>
          <w:p w14:paraId="49F1BE10" w14:textId="77777777" w:rsidR="0075392E" w:rsidRPr="00D3755C" w:rsidRDefault="0075392E" w:rsidP="0080649C">
            <w:pPr>
              <w:rPr>
                <w:b w:val="0"/>
              </w:rPr>
            </w:pPr>
            <w:proofErr w:type="spellStart"/>
            <w:r w:rsidRPr="00D3755C">
              <w:rPr>
                <w:b w:val="0"/>
              </w:rPr>
              <w:t>CameraNearEndFocusNear</w:t>
            </w:r>
            <w:proofErr w:type="spellEnd"/>
            <w:r w:rsidRPr="00D3755C">
              <w:rPr>
                <w:b w:val="0"/>
              </w:rPr>
              <w:t xml:space="preserve"> = 23722</w:t>
            </w:r>
          </w:p>
          <w:p w14:paraId="5A153FF5" w14:textId="77777777" w:rsidR="0075392E" w:rsidRPr="00D3755C" w:rsidRDefault="0075392E" w:rsidP="0080649C">
            <w:pPr>
              <w:rPr>
                <w:b w:val="0"/>
              </w:rPr>
            </w:pPr>
            <w:proofErr w:type="spellStart"/>
            <w:r w:rsidRPr="00D3755C">
              <w:rPr>
                <w:b w:val="0"/>
              </w:rPr>
              <w:t>CameraNearEndFocusFar</w:t>
            </w:r>
            <w:proofErr w:type="spellEnd"/>
            <w:r w:rsidRPr="00D3755C">
              <w:rPr>
                <w:b w:val="0"/>
              </w:rPr>
              <w:t xml:space="preserve"> = 23723</w:t>
            </w:r>
          </w:p>
          <w:p w14:paraId="7C43732A" w14:textId="77777777" w:rsidR="0075392E" w:rsidRPr="00D3755C" w:rsidRDefault="0075392E" w:rsidP="0080649C">
            <w:pPr>
              <w:rPr>
                <w:b w:val="0"/>
              </w:rPr>
            </w:pPr>
            <w:proofErr w:type="spellStart"/>
            <w:r w:rsidRPr="00D3755C">
              <w:rPr>
                <w:b w:val="0"/>
              </w:rPr>
              <w:lastRenderedPageBreak/>
              <w:t>CameraNearEndStop</w:t>
            </w:r>
            <w:proofErr w:type="spellEnd"/>
            <w:r w:rsidRPr="00D3755C">
              <w:rPr>
                <w:b w:val="0"/>
              </w:rPr>
              <w:t xml:space="preserve"> = 23724</w:t>
            </w:r>
          </w:p>
          <w:p w14:paraId="42A6184E" w14:textId="77777777" w:rsidR="0075392E" w:rsidRPr="00D3755C" w:rsidRDefault="0075392E" w:rsidP="0080649C">
            <w:pPr>
              <w:rPr>
                <w:b w:val="0"/>
              </w:rPr>
            </w:pPr>
            <w:proofErr w:type="spellStart"/>
            <w:r w:rsidRPr="00D3755C">
              <w:rPr>
                <w:b w:val="0"/>
              </w:rPr>
              <w:t>CameraNearEndStopPan</w:t>
            </w:r>
            <w:proofErr w:type="spellEnd"/>
            <w:r w:rsidRPr="00D3755C">
              <w:rPr>
                <w:b w:val="0"/>
              </w:rPr>
              <w:t xml:space="preserve"> = 23725</w:t>
            </w:r>
          </w:p>
          <w:p w14:paraId="78FF4086" w14:textId="77777777" w:rsidR="0075392E" w:rsidRPr="00D3755C" w:rsidRDefault="0075392E" w:rsidP="0080649C">
            <w:pPr>
              <w:rPr>
                <w:b w:val="0"/>
              </w:rPr>
            </w:pPr>
            <w:proofErr w:type="spellStart"/>
            <w:r w:rsidRPr="00D3755C">
              <w:rPr>
                <w:b w:val="0"/>
              </w:rPr>
              <w:t>CameraNearEndStopTilt</w:t>
            </w:r>
            <w:proofErr w:type="spellEnd"/>
            <w:r w:rsidRPr="00D3755C">
              <w:rPr>
                <w:b w:val="0"/>
              </w:rPr>
              <w:t xml:space="preserve"> = 23726</w:t>
            </w:r>
          </w:p>
          <w:p w14:paraId="735B4CDD" w14:textId="77777777" w:rsidR="0075392E" w:rsidRPr="00D3755C" w:rsidRDefault="0075392E" w:rsidP="0080649C">
            <w:pPr>
              <w:rPr>
                <w:b w:val="0"/>
              </w:rPr>
            </w:pPr>
            <w:proofErr w:type="spellStart"/>
            <w:r w:rsidRPr="00D3755C">
              <w:rPr>
                <w:b w:val="0"/>
              </w:rPr>
              <w:t>CameraNearEndStopZoom</w:t>
            </w:r>
            <w:proofErr w:type="spellEnd"/>
            <w:r w:rsidRPr="00D3755C">
              <w:rPr>
                <w:b w:val="0"/>
              </w:rPr>
              <w:t xml:space="preserve"> = 23727</w:t>
            </w:r>
          </w:p>
          <w:p w14:paraId="10A0A19D" w14:textId="77777777" w:rsidR="0075392E" w:rsidRPr="00D3755C" w:rsidRDefault="0075392E" w:rsidP="0080649C">
            <w:pPr>
              <w:rPr>
                <w:b w:val="0"/>
              </w:rPr>
            </w:pPr>
            <w:proofErr w:type="spellStart"/>
            <w:r w:rsidRPr="00D3755C">
              <w:rPr>
                <w:b w:val="0"/>
              </w:rPr>
              <w:t>CameraNearEndStopFocus</w:t>
            </w:r>
            <w:proofErr w:type="spellEnd"/>
            <w:r w:rsidRPr="00D3755C">
              <w:rPr>
                <w:b w:val="0"/>
              </w:rPr>
              <w:t xml:space="preserve"> = 23728</w:t>
            </w:r>
          </w:p>
          <w:p w14:paraId="7D64CA17" w14:textId="77777777" w:rsidR="0075392E" w:rsidRPr="00D3755C" w:rsidRDefault="0075392E" w:rsidP="0080649C">
            <w:pPr>
              <w:rPr>
                <w:b w:val="0"/>
              </w:rPr>
            </w:pPr>
            <w:proofErr w:type="spellStart"/>
            <w:r w:rsidRPr="00D3755C">
              <w:rPr>
                <w:b w:val="0"/>
              </w:rPr>
              <w:t>CameraNearEndAutoFocus</w:t>
            </w:r>
            <w:proofErr w:type="spellEnd"/>
            <w:r w:rsidRPr="00D3755C">
              <w:rPr>
                <w:b w:val="0"/>
              </w:rPr>
              <w:t xml:space="preserve"> = 23729</w:t>
            </w:r>
          </w:p>
          <w:p w14:paraId="1EA9CE31" w14:textId="77777777" w:rsidR="0075392E" w:rsidRPr="00D3755C" w:rsidRDefault="0075392E" w:rsidP="0080649C">
            <w:pPr>
              <w:rPr>
                <w:b w:val="0"/>
              </w:rPr>
            </w:pPr>
            <w:proofErr w:type="spellStart"/>
            <w:r w:rsidRPr="00D3755C">
              <w:rPr>
                <w:b w:val="0"/>
              </w:rPr>
              <w:t>CameraNearEndResetPosition</w:t>
            </w:r>
            <w:proofErr w:type="spellEnd"/>
            <w:r w:rsidRPr="00D3755C">
              <w:rPr>
                <w:b w:val="0"/>
              </w:rPr>
              <w:t xml:space="preserve"> = 23730</w:t>
            </w:r>
          </w:p>
          <w:p w14:paraId="7357EEC3" w14:textId="77777777" w:rsidR="0075392E" w:rsidRPr="00D3755C" w:rsidRDefault="0075392E" w:rsidP="0080649C">
            <w:pPr>
              <w:rPr>
                <w:b w:val="0"/>
              </w:rPr>
            </w:pPr>
            <w:proofErr w:type="spellStart"/>
            <w:r w:rsidRPr="00D3755C">
              <w:rPr>
                <w:b w:val="0"/>
              </w:rPr>
              <w:t>CameraNearEndRecallPreset</w:t>
            </w:r>
            <w:proofErr w:type="spellEnd"/>
            <w:r w:rsidRPr="00D3755C">
              <w:rPr>
                <w:b w:val="0"/>
              </w:rPr>
              <w:t xml:space="preserve"> = 23731</w:t>
            </w:r>
          </w:p>
          <w:p w14:paraId="0F6F9B31" w14:textId="77777777" w:rsidR="0075392E" w:rsidRPr="00D3755C" w:rsidRDefault="0075392E" w:rsidP="0080649C">
            <w:pPr>
              <w:rPr>
                <w:b w:val="0"/>
              </w:rPr>
            </w:pPr>
            <w:proofErr w:type="spellStart"/>
            <w:r w:rsidRPr="00D3755C">
              <w:rPr>
                <w:b w:val="0"/>
              </w:rPr>
              <w:t>CameraNearEndStorePreset</w:t>
            </w:r>
            <w:proofErr w:type="spellEnd"/>
            <w:r w:rsidRPr="00D3755C">
              <w:rPr>
                <w:b w:val="0"/>
              </w:rPr>
              <w:t xml:space="preserve"> = 23732</w:t>
            </w:r>
          </w:p>
          <w:p w14:paraId="47A14D17" w14:textId="77777777" w:rsidR="0075392E" w:rsidRPr="00D3755C" w:rsidRDefault="0075392E" w:rsidP="0080649C">
            <w:pPr>
              <w:rPr>
                <w:b w:val="0"/>
              </w:rPr>
            </w:pPr>
            <w:proofErr w:type="spellStart"/>
            <w:r w:rsidRPr="00D3755C">
              <w:rPr>
                <w:b w:val="0"/>
              </w:rPr>
              <w:t>CameraTrackingOn</w:t>
            </w:r>
            <w:proofErr w:type="spellEnd"/>
            <w:r w:rsidRPr="00D3755C">
              <w:rPr>
                <w:b w:val="0"/>
              </w:rPr>
              <w:t xml:space="preserve"> = 23750</w:t>
            </w:r>
          </w:p>
          <w:p w14:paraId="12173E3B" w14:textId="77777777" w:rsidR="0075392E" w:rsidRPr="00D3755C" w:rsidRDefault="0075392E" w:rsidP="0080649C">
            <w:pPr>
              <w:rPr>
                <w:b w:val="0"/>
              </w:rPr>
            </w:pPr>
            <w:proofErr w:type="spellStart"/>
            <w:r w:rsidRPr="00D3755C">
              <w:rPr>
                <w:b w:val="0"/>
              </w:rPr>
              <w:t>CameraTrackingOff</w:t>
            </w:r>
            <w:proofErr w:type="spellEnd"/>
            <w:r w:rsidRPr="00D3755C">
              <w:rPr>
                <w:b w:val="0"/>
              </w:rPr>
              <w:t xml:space="preserve"> = 23751</w:t>
            </w:r>
          </w:p>
          <w:p w14:paraId="20BB0CDE" w14:textId="77777777" w:rsidR="0075392E" w:rsidRPr="00D3755C" w:rsidRDefault="0075392E" w:rsidP="0080649C">
            <w:pPr>
              <w:rPr>
                <w:b w:val="0"/>
              </w:rPr>
            </w:pPr>
            <w:proofErr w:type="spellStart"/>
            <w:r w:rsidRPr="00D3755C">
              <w:rPr>
                <w:b w:val="0"/>
              </w:rPr>
              <w:t>CameraRecallTrackingPreset</w:t>
            </w:r>
            <w:proofErr w:type="spellEnd"/>
            <w:r w:rsidRPr="00D3755C">
              <w:rPr>
                <w:b w:val="0"/>
              </w:rPr>
              <w:t xml:space="preserve"> = 23760</w:t>
            </w:r>
          </w:p>
          <w:p w14:paraId="42E9534D" w14:textId="77777777" w:rsidR="0075392E" w:rsidRPr="00D3755C" w:rsidRDefault="0075392E" w:rsidP="0080649C">
            <w:pPr>
              <w:rPr>
                <w:b w:val="0"/>
              </w:rPr>
            </w:pPr>
            <w:proofErr w:type="spellStart"/>
            <w:r w:rsidRPr="00D3755C">
              <w:rPr>
                <w:b w:val="0"/>
              </w:rPr>
              <w:t>CameraStoreTrackingPreset</w:t>
            </w:r>
            <w:proofErr w:type="spellEnd"/>
            <w:r w:rsidRPr="00D3755C">
              <w:rPr>
                <w:b w:val="0"/>
              </w:rPr>
              <w:t xml:space="preserve"> = 23761</w:t>
            </w:r>
          </w:p>
          <w:p w14:paraId="0C2D82B9" w14:textId="77777777" w:rsidR="0075392E" w:rsidRPr="00D3755C" w:rsidRDefault="0075392E" w:rsidP="0080649C">
            <w:pPr>
              <w:rPr>
                <w:b w:val="0"/>
              </w:rPr>
            </w:pPr>
            <w:r w:rsidRPr="00D3755C">
              <w:rPr>
                <w:b w:val="0"/>
              </w:rPr>
              <w:t>Answer = 23800</w:t>
            </w:r>
          </w:p>
          <w:p w14:paraId="48FCAD34" w14:textId="77777777" w:rsidR="0075392E" w:rsidRPr="00D3755C" w:rsidRDefault="0075392E" w:rsidP="0080649C">
            <w:pPr>
              <w:rPr>
                <w:b w:val="0"/>
              </w:rPr>
            </w:pPr>
            <w:proofErr w:type="spellStart"/>
            <w:r w:rsidRPr="00D3755C">
              <w:rPr>
                <w:b w:val="0"/>
              </w:rPr>
              <w:t>Dtmf</w:t>
            </w:r>
            <w:proofErr w:type="spellEnd"/>
            <w:r w:rsidRPr="00D3755C">
              <w:rPr>
                <w:b w:val="0"/>
              </w:rPr>
              <w:t xml:space="preserve"> = 23801</w:t>
            </w:r>
          </w:p>
          <w:p w14:paraId="208D6DFF" w14:textId="77777777" w:rsidR="0075392E" w:rsidRPr="00D3755C" w:rsidRDefault="0075392E" w:rsidP="0080649C">
            <w:pPr>
              <w:rPr>
                <w:b w:val="0"/>
              </w:rPr>
            </w:pPr>
            <w:proofErr w:type="spellStart"/>
            <w:r w:rsidRPr="00D3755C">
              <w:rPr>
                <w:b w:val="0"/>
              </w:rPr>
              <w:t>HangUp</w:t>
            </w:r>
            <w:proofErr w:type="spellEnd"/>
            <w:r w:rsidRPr="00D3755C">
              <w:rPr>
                <w:b w:val="0"/>
              </w:rPr>
              <w:t xml:space="preserve"> = 23802</w:t>
            </w:r>
          </w:p>
          <w:p w14:paraId="6CC19BC3" w14:textId="77777777" w:rsidR="0075392E" w:rsidRPr="00D3755C" w:rsidRDefault="0075392E" w:rsidP="0080649C">
            <w:pPr>
              <w:rPr>
                <w:b w:val="0"/>
              </w:rPr>
            </w:pPr>
            <w:r w:rsidRPr="00D3755C">
              <w:rPr>
                <w:b w:val="0"/>
              </w:rPr>
              <w:t>Hold = 23803</w:t>
            </w:r>
          </w:p>
          <w:p w14:paraId="5A8176A8" w14:textId="77777777" w:rsidR="0075392E" w:rsidRPr="00D3755C" w:rsidRDefault="0075392E" w:rsidP="0080649C">
            <w:pPr>
              <w:rPr>
                <w:b w:val="0"/>
              </w:rPr>
            </w:pPr>
            <w:r w:rsidRPr="00D3755C">
              <w:rPr>
                <w:b w:val="0"/>
              </w:rPr>
              <w:t>Join = 23804</w:t>
            </w:r>
          </w:p>
          <w:p w14:paraId="33B1FDBF" w14:textId="77777777" w:rsidR="0075392E" w:rsidRPr="00D3755C" w:rsidRDefault="0075392E" w:rsidP="0080649C">
            <w:pPr>
              <w:rPr>
                <w:b w:val="0"/>
              </w:rPr>
            </w:pPr>
            <w:r w:rsidRPr="00D3755C">
              <w:rPr>
                <w:b w:val="0"/>
              </w:rPr>
              <w:t>Reject = 23805</w:t>
            </w:r>
          </w:p>
          <w:p w14:paraId="4E6065BF" w14:textId="77777777" w:rsidR="0075392E" w:rsidRPr="00D3755C" w:rsidRDefault="0075392E" w:rsidP="0080649C">
            <w:pPr>
              <w:rPr>
                <w:b w:val="0"/>
              </w:rPr>
            </w:pPr>
            <w:r w:rsidRPr="00D3755C">
              <w:rPr>
                <w:b w:val="0"/>
              </w:rPr>
              <w:t>Resume = 23806</w:t>
            </w:r>
          </w:p>
          <w:p w14:paraId="632C36A9" w14:textId="77777777" w:rsidR="0075392E" w:rsidRPr="00D3755C" w:rsidRDefault="0075392E" w:rsidP="0080649C">
            <w:pPr>
              <w:rPr>
                <w:b w:val="0"/>
              </w:rPr>
            </w:pPr>
            <w:r w:rsidRPr="00D3755C">
              <w:rPr>
                <w:b w:val="0"/>
              </w:rPr>
              <w:t>Transfer = 23807</w:t>
            </w:r>
          </w:p>
          <w:p w14:paraId="3239EF46" w14:textId="77777777" w:rsidR="0075392E" w:rsidRPr="00D3755C" w:rsidRDefault="0075392E" w:rsidP="0080649C">
            <w:pPr>
              <w:rPr>
                <w:b w:val="0"/>
              </w:rPr>
            </w:pPr>
            <w:proofErr w:type="spellStart"/>
            <w:r w:rsidRPr="00D3755C">
              <w:rPr>
                <w:b w:val="0"/>
              </w:rPr>
              <w:t>AllowFecc</w:t>
            </w:r>
            <w:proofErr w:type="spellEnd"/>
            <w:r w:rsidRPr="00D3755C">
              <w:rPr>
                <w:b w:val="0"/>
              </w:rPr>
              <w:t xml:space="preserve"> = 25000</w:t>
            </w:r>
          </w:p>
          <w:p w14:paraId="739D3043" w14:textId="77777777" w:rsidR="0075392E" w:rsidRPr="00D3755C" w:rsidRDefault="0075392E" w:rsidP="0080649C">
            <w:pPr>
              <w:rPr>
                <w:b w:val="0"/>
              </w:rPr>
            </w:pPr>
            <w:proofErr w:type="spellStart"/>
            <w:r w:rsidRPr="00D3755C">
              <w:rPr>
                <w:b w:val="0"/>
              </w:rPr>
              <w:t>DoNotAllowFecc</w:t>
            </w:r>
            <w:proofErr w:type="spellEnd"/>
            <w:r w:rsidRPr="00D3755C">
              <w:rPr>
                <w:b w:val="0"/>
              </w:rPr>
              <w:t xml:space="preserve"> = 25010</w:t>
            </w:r>
          </w:p>
          <w:p w14:paraId="70516064" w14:textId="77777777" w:rsidR="0075392E" w:rsidRPr="00D3755C" w:rsidRDefault="0075392E" w:rsidP="0080649C">
            <w:pPr>
              <w:rPr>
                <w:b w:val="0"/>
              </w:rPr>
            </w:pPr>
            <w:proofErr w:type="spellStart"/>
            <w:r w:rsidRPr="00D3755C">
              <w:rPr>
                <w:b w:val="0"/>
              </w:rPr>
              <w:t>MuteMicsAutoAnswerOn</w:t>
            </w:r>
            <w:proofErr w:type="spellEnd"/>
            <w:r w:rsidRPr="00D3755C">
              <w:rPr>
                <w:b w:val="0"/>
              </w:rPr>
              <w:t xml:space="preserve"> = 25020</w:t>
            </w:r>
          </w:p>
          <w:p w14:paraId="7CEBC573" w14:textId="77777777" w:rsidR="0075392E" w:rsidRPr="00D3755C" w:rsidRDefault="0075392E" w:rsidP="0080649C">
            <w:pPr>
              <w:rPr>
                <w:b w:val="0"/>
              </w:rPr>
            </w:pPr>
            <w:proofErr w:type="spellStart"/>
            <w:r w:rsidRPr="00D3755C">
              <w:rPr>
                <w:b w:val="0"/>
              </w:rPr>
              <w:t>MuteMicsAutoAnswerOff</w:t>
            </w:r>
            <w:proofErr w:type="spellEnd"/>
            <w:r w:rsidRPr="00D3755C">
              <w:rPr>
                <w:b w:val="0"/>
              </w:rPr>
              <w:t xml:space="preserve"> = 25021</w:t>
            </w:r>
          </w:p>
          <w:p w14:paraId="7C02C6FB" w14:textId="77777777" w:rsidR="0075392E" w:rsidRPr="00D3755C" w:rsidRDefault="0075392E" w:rsidP="0080649C">
            <w:pPr>
              <w:rPr>
                <w:b w:val="0"/>
              </w:rPr>
            </w:pPr>
            <w:proofErr w:type="spellStart"/>
            <w:r w:rsidRPr="00D3755C">
              <w:rPr>
                <w:b w:val="0"/>
              </w:rPr>
              <w:t>DoNotDisturbOn</w:t>
            </w:r>
            <w:proofErr w:type="spellEnd"/>
            <w:r w:rsidRPr="00D3755C">
              <w:rPr>
                <w:b w:val="0"/>
              </w:rPr>
              <w:t xml:space="preserve"> = 25022</w:t>
            </w:r>
          </w:p>
          <w:p w14:paraId="11989548" w14:textId="77777777" w:rsidR="0075392E" w:rsidRPr="00D3755C" w:rsidRDefault="0075392E" w:rsidP="0080649C">
            <w:pPr>
              <w:rPr>
                <w:b w:val="0"/>
              </w:rPr>
            </w:pPr>
            <w:proofErr w:type="spellStart"/>
            <w:r w:rsidRPr="00D3755C">
              <w:rPr>
                <w:b w:val="0"/>
              </w:rPr>
              <w:t>DoNotDisturbOff</w:t>
            </w:r>
            <w:proofErr w:type="spellEnd"/>
            <w:r w:rsidRPr="00D3755C">
              <w:rPr>
                <w:b w:val="0"/>
              </w:rPr>
              <w:t xml:space="preserve"> = 25023</w:t>
            </w:r>
          </w:p>
          <w:p w14:paraId="25A395A4" w14:textId="77777777" w:rsidR="0075392E" w:rsidRPr="00D3755C" w:rsidRDefault="0075392E" w:rsidP="0080649C">
            <w:pPr>
              <w:rPr>
                <w:b w:val="0"/>
              </w:rPr>
            </w:pPr>
            <w:proofErr w:type="spellStart"/>
            <w:r w:rsidRPr="00D3755C">
              <w:rPr>
                <w:b w:val="0"/>
              </w:rPr>
              <w:t>AutoAnswerOn</w:t>
            </w:r>
            <w:proofErr w:type="spellEnd"/>
            <w:r w:rsidRPr="00D3755C">
              <w:rPr>
                <w:b w:val="0"/>
              </w:rPr>
              <w:t xml:space="preserve"> = 25030</w:t>
            </w:r>
          </w:p>
          <w:p w14:paraId="0FB08E0C" w14:textId="77777777" w:rsidR="0075392E" w:rsidRPr="00D3755C" w:rsidRDefault="0075392E" w:rsidP="0080649C">
            <w:pPr>
              <w:rPr>
                <w:b w:val="0"/>
              </w:rPr>
            </w:pPr>
            <w:proofErr w:type="spellStart"/>
            <w:r w:rsidRPr="00D3755C">
              <w:rPr>
                <w:b w:val="0"/>
              </w:rPr>
              <w:t>AutoAnswerOff</w:t>
            </w:r>
            <w:proofErr w:type="spellEnd"/>
            <w:r w:rsidRPr="00D3755C">
              <w:rPr>
                <w:b w:val="0"/>
              </w:rPr>
              <w:t xml:space="preserve"> = 25031</w:t>
            </w:r>
          </w:p>
          <w:p w14:paraId="03461132" w14:textId="77777777" w:rsidR="0075392E" w:rsidRPr="00D3755C" w:rsidRDefault="0075392E" w:rsidP="0080649C">
            <w:pPr>
              <w:rPr>
                <w:b w:val="0"/>
              </w:rPr>
            </w:pPr>
            <w:proofErr w:type="spellStart"/>
            <w:r w:rsidRPr="00D3755C">
              <w:rPr>
                <w:b w:val="0"/>
              </w:rPr>
              <w:t>StandbyOn</w:t>
            </w:r>
            <w:proofErr w:type="spellEnd"/>
            <w:r w:rsidRPr="00D3755C">
              <w:rPr>
                <w:b w:val="0"/>
              </w:rPr>
              <w:t xml:space="preserve"> = 25040</w:t>
            </w:r>
          </w:p>
          <w:p w14:paraId="320E4C6F" w14:textId="77777777" w:rsidR="0075392E" w:rsidRPr="00D3755C" w:rsidRDefault="0075392E" w:rsidP="0080649C">
            <w:pPr>
              <w:rPr>
                <w:b w:val="0"/>
              </w:rPr>
            </w:pPr>
            <w:proofErr w:type="spellStart"/>
            <w:r w:rsidRPr="00D3755C">
              <w:rPr>
                <w:b w:val="0"/>
              </w:rPr>
              <w:t>StandbyOff</w:t>
            </w:r>
            <w:proofErr w:type="spellEnd"/>
            <w:r w:rsidRPr="00D3755C">
              <w:rPr>
                <w:b w:val="0"/>
              </w:rPr>
              <w:t xml:space="preserve"> = 25041</w:t>
            </w:r>
          </w:p>
          <w:p w14:paraId="69970AAD" w14:textId="77777777" w:rsidR="0075392E" w:rsidRPr="00D3755C" w:rsidRDefault="0075392E" w:rsidP="0080649C">
            <w:pPr>
              <w:rPr>
                <w:b w:val="0"/>
              </w:rPr>
            </w:pPr>
            <w:proofErr w:type="spellStart"/>
            <w:r w:rsidRPr="00D3755C">
              <w:rPr>
                <w:b w:val="0"/>
              </w:rPr>
              <w:t>EncryptionOn</w:t>
            </w:r>
            <w:proofErr w:type="spellEnd"/>
            <w:r w:rsidRPr="00D3755C">
              <w:rPr>
                <w:b w:val="0"/>
              </w:rPr>
              <w:t xml:space="preserve"> = 25050</w:t>
            </w:r>
          </w:p>
          <w:p w14:paraId="62818336" w14:textId="77777777" w:rsidR="0075392E" w:rsidRPr="00D3755C" w:rsidRDefault="0075392E" w:rsidP="0080649C">
            <w:pPr>
              <w:rPr>
                <w:b w:val="0"/>
              </w:rPr>
            </w:pPr>
            <w:proofErr w:type="spellStart"/>
            <w:r w:rsidRPr="00D3755C">
              <w:rPr>
                <w:b w:val="0"/>
              </w:rPr>
              <w:t>EncryptionOff</w:t>
            </w:r>
            <w:proofErr w:type="spellEnd"/>
            <w:r w:rsidRPr="00D3755C">
              <w:rPr>
                <w:b w:val="0"/>
              </w:rPr>
              <w:t xml:space="preserve"> = 25051</w:t>
            </w:r>
          </w:p>
          <w:p w14:paraId="1D938BD5" w14:textId="77777777" w:rsidR="0075392E" w:rsidRPr="00D3755C" w:rsidRDefault="0075392E" w:rsidP="0080649C">
            <w:pPr>
              <w:rPr>
                <w:b w:val="0"/>
              </w:rPr>
            </w:pPr>
            <w:r w:rsidRPr="00D3755C">
              <w:rPr>
                <w:b w:val="0"/>
              </w:rPr>
              <w:t>Reboot = 25060</w:t>
            </w:r>
          </w:p>
          <w:p w14:paraId="40681C5B" w14:textId="77777777" w:rsidR="0075392E" w:rsidRPr="00D3755C" w:rsidRDefault="0075392E" w:rsidP="0080649C">
            <w:pPr>
              <w:rPr>
                <w:b w:val="0"/>
              </w:rPr>
            </w:pPr>
            <w:proofErr w:type="spellStart"/>
            <w:r w:rsidRPr="00D3755C">
              <w:rPr>
                <w:b w:val="0"/>
              </w:rPr>
              <w:t>MessageResponse</w:t>
            </w:r>
            <w:proofErr w:type="spellEnd"/>
            <w:r w:rsidRPr="00D3755C">
              <w:rPr>
                <w:b w:val="0"/>
              </w:rPr>
              <w:t xml:space="preserve"> = 27000</w:t>
            </w:r>
          </w:p>
          <w:p w14:paraId="7514AED0" w14:textId="77777777" w:rsidR="0075392E" w:rsidRPr="00D3755C" w:rsidRDefault="0075392E" w:rsidP="0080649C">
            <w:pPr>
              <w:rPr>
                <w:b w:val="0"/>
              </w:rPr>
            </w:pPr>
            <w:proofErr w:type="spellStart"/>
            <w:r w:rsidRPr="00D3755C">
              <w:rPr>
                <w:b w:val="0"/>
              </w:rPr>
              <w:t>MessageClear</w:t>
            </w:r>
            <w:proofErr w:type="spellEnd"/>
            <w:r w:rsidRPr="00D3755C">
              <w:rPr>
                <w:b w:val="0"/>
              </w:rPr>
              <w:t xml:space="preserve"> = 27001</w:t>
            </w:r>
          </w:p>
          <w:p w14:paraId="35836703" w14:textId="77777777" w:rsidR="0075392E" w:rsidRPr="00D3755C" w:rsidRDefault="0075392E" w:rsidP="0080649C">
            <w:pPr>
              <w:rPr>
                <w:b w:val="0"/>
              </w:rPr>
            </w:pPr>
            <w:proofErr w:type="spellStart"/>
            <w:r w:rsidRPr="00D3755C">
              <w:rPr>
                <w:b w:val="0"/>
              </w:rPr>
              <w:t>AlertClear</w:t>
            </w:r>
            <w:proofErr w:type="spellEnd"/>
            <w:r w:rsidRPr="00D3755C">
              <w:rPr>
                <w:b w:val="0"/>
              </w:rPr>
              <w:t xml:space="preserve"> = 27200</w:t>
            </w:r>
          </w:p>
          <w:p w14:paraId="0D13A4E7" w14:textId="77777777" w:rsidR="0075392E" w:rsidRPr="00D3755C" w:rsidRDefault="0075392E" w:rsidP="0080649C">
            <w:pPr>
              <w:rPr>
                <w:b w:val="0"/>
              </w:rPr>
            </w:pPr>
            <w:r w:rsidRPr="00D3755C">
              <w:rPr>
                <w:b w:val="0"/>
              </w:rPr>
              <w:t>Input4Dvi = 27400</w:t>
            </w:r>
          </w:p>
          <w:p w14:paraId="45A9D7FB" w14:textId="77777777" w:rsidR="0075392E" w:rsidRPr="00D3755C" w:rsidRDefault="0075392E" w:rsidP="0080649C">
            <w:pPr>
              <w:rPr>
                <w:b w:val="0"/>
              </w:rPr>
            </w:pPr>
            <w:r w:rsidRPr="00D3755C">
              <w:rPr>
                <w:b w:val="0"/>
              </w:rPr>
              <w:t>Input4SVideoComposite = 27401</w:t>
            </w:r>
          </w:p>
          <w:p w14:paraId="1FCF9C84" w14:textId="77777777" w:rsidR="0075392E" w:rsidRPr="00D3755C" w:rsidRDefault="0075392E" w:rsidP="0080649C">
            <w:pPr>
              <w:rPr>
                <w:b w:val="0"/>
              </w:rPr>
            </w:pPr>
            <w:proofErr w:type="spellStart"/>
            <w:r w:rsidRPr="00D3755C">
              <w:rPr>
                <w:b w:val="0"/>
              </w:rPr>
              <w:t>FarEndPresentationSource</w:t>
            </w:r>
            <w:proofErr w:type="spellEnd"/>
            <w:r w:rsidRPr="00D3755C">
              <w:rPr>
                <w:b w:val="0"/>
              </w:rPr>
              <w:t xml:space="preserve"> = 27600</w:t>
            </w:r>
          </w:p>
          <w:p w14:paraId="7AB42FBE" w14:textId="77777777" w:rsidR="0075392E" w:rsidRPr="00D3755C" w:rsidRDefault="0075392E" w:rsidP="0080649C">
            <w:pPr>
              <w:rPr>
                <w:b w:val="0"/>
              </w:rPr>
            </w:pPr>
            <w:proofErr w:type="spellStart"/>
            <w:r w:rsidRPr="00D3755C">
              <w:rPr>
                <w:b w:val="0"/>
              </w:rPr>
              <w:t>MultipointAutoAnswerOn</w:t>
            </w:r>
            <w:proofErr w:type="spellEnd"/>
            <w:r w:rsidRPr="00D3755C">
              <w:rPr>
                <w:b w:val="0"/>
              </w:rPr>
              <w:t xml:space="preserve"> = 27800</w:t>
            </w:r>
          </w:p>
          <w:p w14:paraId="6D988A46" w14:textId="77777777" w:rsidR="0075392E" w:rsidRPr="00D3755C" w:rsidRDefault="0075392E" w:rsidP="0080649C">
            <w:pPr>
              <w:rPr>
                <w:b w:val="0"/>
              </w:rPr>
            </w:pPr>
            <w:proofErr w:type="spellStart"/>
            <w:r w:rsidRPr="00D3755C">
              <w:rPr>
                <w:b w:val="0"/>
              </w:rPr>
              <w:t>MultipointAutoAnswerOff</w:t>
            </w:r>
            <w:proofErr w:type="spellEnd"/>
            <w:r w:rsidRPr="00D3755C">
              <w:rPr>
                <w:b w:val="0"/>
              </w:rPr>
              <w:t xml:space="preserve"> = 27801</w:t>
            </w:r>
          </w:p>
          <w:p w14:paraId="0FFDA22F" w14:textId="77777777" w:rsidR="0075392E" w:rsidRPr="00D3755C" w:rsidRDefault="0075392E" w:rsidP="0080649C">
            <w:pPr>
              <w:rPr>
                <w:b w:val="0"/>
              </w:rPr>
            </w:pPr>
            <w:proofErr w:type="spellStart"/>
            <w:r w:rsidRPr="00D3755C">
              <w:rPr>
                <w:b w:val="0"/>
              </w:rPr>
              <w:t>MultipointAutoAnswerDoNotDisturb</w:t>
            </w:r>
            <w:proofErr w:type="spellEnd"/>
            <w:r w:rsidRPr="00D3755C">
              <w:rPr>
                <w:b w:val="0"/>
              </w:rPr>
              <w:t xml:space="preserve"> = 27802</w:t>
            </w:r>
          </w:p>
          <w:p w14:paraId="10439734" w14:textId="77777777" w:rsidR="0075392E" w:rsidRPr="00D3755C" w:rsidRDefault="0075392E" w:rsidP="0080649C">
            <w:pPr>
              <w:rPr>
                <w:b w:val="0"/>
              </w:rPr>
            </w:pPr>
            <w:proofErr w:type="spellStart"/>
            <w:r w:rsidRPr="00D3755C">
              <w:rPr>
                <w:b w:val="0"/>
              </w:rPr>
              <w:t>MultipointModeAuto</w:t>
            </w:r>
            <w:proofErr w:type="spellEnd"/>
            <w:r w:rsidRPr="00D3755C">
              <w:rPr>
                <w:b w:val="0"/>
              </w:rPr>
              <w:t xml:space="preserve"> = 27803</w:t>
            </w:r>
          </w:p>
          <w:p w14:paraId="0C0C6D3A" w14:textId="77777777" w:rsidR="0075392E" w:rsidRPr="00D3755C" w:rsidRDefault="0075392E" w:rsidP="0080649C">
            <w:pPr>
              <w:rPr>
                <w:b w:val="0"/>
              </w:rPr>
            </w:pPr>
            <w:proofErr w:type="spellStart"/>
            <w:r w:rsidRPr="00D3755C">
              <w:rPr>
                <w:b w:val="0"/>
              </w:rPr>
              <w:lastRenderedPageBreak/>
              <w:t>MultipointModePresentation</w:t>
            </w:r>
            <w:proofErr w:type="spellEnd"/>
            <w:r w:rsidRPr="00D3755C">
              <w:rPr>
                <w:b w:val="0"/>
              </w:rPr>
              <w:t xml:space="preserve"> = 27804</w:t>
            </w:r>
          </w:p>
          <w:p w14:paraId="53C6FA8C" w14:textId="77777777" w:rsidR="0075392E" w:rsidRPr="00D3755C" w:rsidRDefault="0075392E" w:rsidP="0080649C">
            <w:pPr>
              <w:rPr>
                <w:b w:val="0"/>
              </w:rPr>
            </w:pPr>
            <w:proofErr w:type="spellStart"/>
            <w:r w:rsidRPr="00D3755C">
              <w:rPr>
                <w:b w:val="0"/>
              </w:rPr>
              <w:t>MultipointModeDiscussion</w:t>
            </w:r>
            <w:proofErr w:type="spellEnd"/>
            <w:r w:rsidRPr="00D3755C">
              <w:rPr>
                <w:b w:val="0"/>
              </w:rPr>
              <w:t xml:space="preserve"> = 27805</w:t>
            </w:r>
          </w:p>
          <w:p w14:paraId="1386BAB5" w14:textId="77777777" w:rsidR="0075392E" w:rsidRPr="00D3755C" w:rsidRDefault="0075392E" w:rsidP="0080649C">
            <w:pPr>
              <w:rPr>
                <w:b w:val="0"/>
              </w:rPr>
            </w:pPr>
            <w:proofErr w:type="spellStart"/>
            <w:r w:rsidRPr="00D3755C">
              <w:rPr>
                <w:b w:val="0"/>
              </w:rPr>
              <w:t>MultipointModeFullScreen</w:t>
            </w:r>
            <w:proofErr w:type="spellEnd"/>
            <w:r w:rsidRPr="00D3755C">
              <w:rPr>
                <w:b w:val="0"/>
              </w:rPr>
              <w:t xml:space="preserve"> = 27806</w:t>
            </w:r>
          </w:p>
          <w:p w14:paraId="32B5702C" w14:textId="77777777" w:rsidR="0075392E" w:rsidRPr="00D3755C" w:rsidRDefault="0075392E" w:rsidP="0080649C">
            <w:pPr>
              <w:rPr>
                <w:b w:val="0"/>
              </w:rPr>
            </w:pPr>
            <w:r w:rsidRPr="00D3755C">
              <w:rPr>
                <w:b w:val="0"/>
              </w:rPr>
              <w:t>Monitor1PresentationFar = 28000</w:t>
            </w:r>
          </w:p>
          <w:p w14:paraId="759D0739" w14:textId="77777777" w:rsidR="0075392E" w:rsidRPr="00D3755C" w:rsidRDefault="0075392E" w:rsidP="0080649C">
            <w:pPr>
              <w:rPr>
                <w:b w:val="0"/>
              </w:rPr>
            </w:pPr>
            <w:r w:rsidRPr="00D3755C">
              <w:rPr>
                <w:b w:val="0"/>
              </w:rPr>
              <w:t>Monitor1PresentationNearOrFar = 28001</w:t>
            </w:r>
          </w:p>
          <w:p w14:paraId="242AFB3D" w14:textId="77777777" w:rsidR="0075392E" w:rsidRPr="00D3755C" w:rsidRDefault="0075392E" w:rsidP="0080649C">
            <w:pPr>
              <w:rPr>
                <w:b w:val="0"/>
              </w:rPr>
            </w:pPr>
            <w:r w:rsidRPr="00D3755C">
              <w:rPr>
                <w:b w:val="0"/>
              </w:rPr>
              <w:t>Monitor1PresentationContentOrFar = 28002</w:t>
            </w:r>
          </w:p>
          <w:p w14:paraId="1FF50B6F" w14:textId="77777777" w:rsidR="0075392E" w:rsidRPr="00D3755C" w:rsidRDefault="0075392E" w:rsidP="0080649C">
            <w:pPr>
              <w:rPr>
                <w:b w:val="0"/>
              </w:rPr>
            </w:pPr>
            <w:r w:rsidRPr="00D3755C">
              <w:rPr>
                <w:b w:val="0"/>
              </w:rPr>
              <w:t>Monitor1PresentationAll = 28003</w:t>
            </w:r>
          </w:p>
          <w:p w14:paraId="16C4649D" w14:textId="77777777" w:rsidR="0075392E" w:rsidRPr="00D3755C" w:rsidRDefault="0075392E" w:rsidP="0080649C">
            <w:pPr>
              <w:rPr>
                <w:b w:val="0"/>
              </w:rPr>
            </w:pPr>
            <w:r w:rsidRPr="00D3755C">
              <w:rPr>
                <w:b w:val="0"/>
              </w:rPr>
              <w:t>Monitor2PresentationNear = 28004</w:t>
            </w:r>
          </w:p>
          <w:p w14:paraId="075492DC" w14:textId="77777777" w:rsidR="0075392E" w:rsidRPr="00D3755C" w:rsidRDefault="0075392E" w:rsidP="0080649C">
            <w:pPr>
              <w:rPr>
                <w:b w:val="0"/>
              </w:rPr>
            </w:pPr>
            <w:r w:rsidRPr="00D3755C">
              <w:rPr>
                <w:b w:val="0"/>
              </w:rPr>
              <w:t>Monitor2PresentationFar = 28005</w:t>
            </w:r>
          </w:p>
          <w:p w14:paraId="5292C1C3" w14:textId="77777777" w:rsidR="0075392E" w:rsidRPr="00D3755C" w:rsidRDefault="0075392E" w:rsidP="0080649C">
            <w:pPr>
              <w:rPr>
                <w:b w:val="0"/>
              </w:rPr>
            </w:pPr>
            <w:r w:rsidRPr="00D3755C">
              <w:rPr>
                <w:b w:val="0"/>
              </w:rPr>
              <w:t>Monitor2PresentationContent = 28006</w:t>
            </w:r>
          </w:p>
          <w:p w14:paraId="63202663" w14:textId="77777777" w:rsidR="0075392E" w:rsidRPr="00D3755C" w:rsidRDefault="0075392E" w:rsidP="0080649C">
            <w:pPr>
              <w:rPr>
                <w:b w:val="0"/>
              </w:rPr>
            </w:pPr>
            <w:r w:rsidRPr="00D3755C">
              <w:rPr>
                <w:b w:val="0"/>
              </w:rPr>
              <w:t>Monitor2PresentationNearOrFar = 28007</w:t>
            </w:r>
          </w:p>
          <w:p w14:paraId="636D87EB" w14:textId="77777777" w:rsidR="0075392E" w:rsidRPr="00D3755C" w:rsidRDefault="0075392E" w:rsidP="0080649C">
            <w:pPr>
              <w:rPr>
                <w:b w:val="0"/>
              </w:rPr>
            </w:pPr>
            <w:r w:rsidRPr="00D3755C">
              <w:rPr>
                <w:b w:val="0"/>
              </w:rPr>
              <w:t>Monitor2PresentationContentOrNear = 28008</w:t>
            </w:r>
          </w:p>
          <w:p w14:paraId="7C04280C" w14:textId="77777777" w:rsidR="0075392E" w:rsidRPr="00D3755C" w:rsidRDefault="0075392E" w:rsidP="0080649C">
            <w:pPr>
              <w:rPr>
                <w:b w:val="0"/>
              </w:rPr>
            </w:pPr>
            <w:r w:rsidRPr="00D3755C">
              <w:rPr>
                <w:b w:val="0"/>
              </w:rPr>
              <w:t>Monitor2PresentationContentOrFar = 28009</w:t>
            </w:r>
          </w:p>
          <w:p w14:paraId="468140DB" w14:textId="77777777" w:rsidR="0075392E" w:rsidRPr="00D3755C" w:rsidRDefault="0075392E" w:rsidP="0080649C">
            <w:pPr>
              <w:rPr>
                <w:b w:val="0"/>
              </w:rPr>
            </w:pPr>
            <w:r w:rsidRPr="00D3755C">
              <w:rPr>
                <w:b w:val="0"/>
              </w:rPr>
              <w:t>Monitor2PresentationAll = 28010</w:t>
            </w:r>
          </w:p>
          <w:p w14:paraId="67A1EBFF" w14:textId="77777777" w:rsidR="0075392E" w:rsidRPr="00D3755C" w:rsidRDefault="0075392E" w:rsidP="0080649C">
            <w:pPr>
              <w:rPr>
                <w:b w:val="0"/>
              </w:rPr>
            </w:pPr>
            <w:r w:rsidRPr="00D3755C">
              <w:rPr>
                <w:b w:val="0"/>
              </w:rPr>
              <w:t>Monitor3PresentationNear = 28011</w:t>
            </w:r>
          </w:p>
          <w:p w14:paraId="49E778B1" w14:textId="77777777" w:rsidR="0075392E" w:rsidRPr="00D3755C" w:rsidRDefault="0075392E" w:rsidP="0080649C">
            <w:pPr>
              <w:rPr>
                <w:b w:val="0"/>
              </w:rPr>
            </w:pPr>
            <w:r w:rsidRPr="00D3755C">
              <w:rPr>
                <w:b w:val="0"/>
              </w:rPr>
              <w:t>Monitor3PresentationFar = 28012</w:t>
            </w:r>
          </w:p>
          <w:p w14:paraId="500DFD16" w14:textId="77777777" w:rsidR="0075392E" w:rsidRPr="00D3755C" w:rsidRDefault="0075392E" w:rsidP="0080649C">
            <w:pPr>
              <w:rPr>
                <w:b w:val="0"/>
              </w:rPr>
            </w:pPr>
            <w:r w:rsidRPr="00D3755C">
              <w:rPr>
                <w:b w:val="0"/>
              </w:rPr>
              <w:t>Monitor3PresentationContent = 28013</w:t>
            </w:r>
          </w:p>
          <w:p w14:paraId="43B30637" w14:textId="77777777" w:rsidR="0075392E" w:rsidRPr="00D3755C" w:rsidRDefault="0075392E" w:rsidP="0080649C">
            <w:pPr>
              <w:rPr>
                <w:b w:val="0"/>
              </w:rPr>
            </w:pPr>
            <w:r w:rsidRPr="00D3755C">
              <w:rPr>
                <w:b w:val="0"/>
              </w:rPr>
              <w:t>Monitor3PresentationRecordNearOrFar = 28014</w:t>
            </w:r>
          </w:p>
          <w:p w14:paraId="460241EC" w14:textId="77777777" w:rsidR="0075392E" w:rsidRPr="00D3755C" w:rsidRDefault="0075392E" w:rsidP="0080649C">
            <w:pPr>
              <w:rPr>
                <w:b w:val="0"/>
              </w:rPr>
            </w:pPr>
            <w:r w:rsidRPr="00D3755C">
              <w:rPr>
                <w:b w:val="0"/>
              </w:rPr>
              <w:t>Monitor3PresentationRecordAll = 28015</w:t>
            </w:r>
          </w:p>
          <w:p w14:paraId="5FA7E1AF" w14:textId="77777777" w:rsidR="0075392E" w:rsidRPr="00D3755C" w:rsidRDefault="0075392E" w:rsidP="0080649C">
            <w:pPr>
              <w:rPr>
                <w:b w:val="0"/>
              </w:rPr>
            </w:pPr>
            <w:proofErr w:type="spellStart"/>
            <w:r w:rsidRPr="00D3755C">
              <w:rPr>
                <w:b w:val="0"/>
              </w:rPr>
              <w:t>IrRemoteEmulationKeyPress</w:t>
            </w:r>
            <w:proofErr w:type="spellEnd"/>
            <w:r w:rsidRPr="00D3755C">
              <w:rPr>
                <w:b w:val="0"/>
              </w:rPr>
              <w:t xml:space="preserve"> = 28200</w:t>
            </w:r>
          </w:p>
          <w:p w14:paraId="4689E671" w14:textId="77777777" w:rsidR="0075392E" w:rsidRPr="00D3755C" w:rsidRDefault="0075392E" w:rsidP="0080649C">
            <w:pPr>
              <w:rPr>
                <w:b w:val="0"/>
              </w:rPr>
            </w:pPr>
            <w:proofErr w:type="spellStart"/>
            <w:r w:rsidRPr="00D3755C">
              <w:rPr>
                <w:b w:val="0"/>
              </w:rPr>
              <w:t>IrRemoteEmulationKeyRelease</w:t>
            </w:r>
            <w:proofErr w:type="spellEnd"/>
            <w:r w:rsidRPr="00D3755C">
              <w:rPr>
                <w:b w:val="0"/>
              </w:rPr>
              <w:t xml:space="preserve"> = 28201</w:t>
            </w:r>
          </w:p>
          <w:p w14:paraId="335A5E29" w14:textId="77777777" w:rsidR="0075392E" w:rsidRPr="00D3755C" w:rsidRDefault="0075392E" w:rsidP="0080649C">
            <w:pPr>
              <w:rPr>
                <w:b w:val="0"/>
              </w:rPr>
            </w:pPr>
            <w:proofErr w:type="spellStart"/>
            <w:r w:rsidRPr="00D3755C">
              <w:rPr>
                <w:b w:val="0"/>
              </w:rPr>
              <w:t>IrRemoteEmulationKeyClick</w:t>
            </w:r>
            <w:proofErr w:type="spellEnd"/>
            <w:r w:rsidRPr="00D3755C">
              <w:rPr>
                <w:b w:val="0"/>
              </w:rPr>
              <w:t xml:space="preserve"> = 28202</w:t>
            </w:r>
          </w:p>
          <w:p w14:paraId="2CDB0DF5" w14:textId="77777777" w:rsidR="0075392E" w:rsidRPr="00D3755C" w:rsidRDefault="0075392E" w:rsidP="0080649C">
            <w:pPr>
              <w:rPr>
                <w:b w:val="0"/>
              </w:rPr>
            </w:pPr>
            <w:proofErr w:type="spellStart"/>
            <w:r w:rsidRPr="00D3755C">
              <w:rPr>
                <w:b w:val="0"/>
              </w:rPr>
              <w:t>PhoneBookRequest</w:t>
            </w:r>
            <w:proofErr w:type="spellEnd"/>
            <w:r w:rsidRPr="00D3755C">
              <w:rPr>
                <w:b w:val="0"/>
              </w:rPr>
              <w:t xml:space="preserve"> = 28400</w:t>
            </w:r>
          </w:p>
          <w:p w14:paraId="19617FD6" w14:textId="4CECFE6E" w:rsidR="004F7754" w:rsidRPr="00801500" w:rsidRDefault="0075392E" w:rsidP="004F7754">
            <w:proofErr w:type="spellStart"/>
            <w:r w:rsidRPr="00D3755C">
              <w:rPr>
                <w:b w:val="0"/>
              </w:rPr>
              <w:t>RecentCallsRequest</w:t>
            </w:r>
            <w:proofErr w:type="spellEnd"/>
            <w:r w:rsidRPr="00D3755C">
              <w:rPr>
                <w:b w:val="0"/>
              </w:rPr>
              <w:t xml:space="preserve"> = 28600</w:t>
            </w:r>
          </w:p>
          <w:p w14:paraId="6AB33948" w14:textId="25EF7174" w:rsidR="00DB1A8C" w:rsidRPr="00801500" w:rsidRDefault="00DB1A8C" w:rsidP="00DB1A8C">
            <w:pPr>
              <w:rPr>
                <w:b w:val="0"/>
              </w:rPr>
            </w:pPr>
          </w:p>
        </w:tc>
      </w:tr>
    </w:tbl>
    <w:p w14:paraId="177C95A2" w14:textId="77777777" w:rsidR="0075392E" w:rsidRDefault="0075392E" w:rsidP="0075392E">
      <w:pPr>
        <w:rPr>
          <w:b/>
          <w:caps/>
          <w:spacing w:val="20"/>
          <w:sz w:val="28"/>
          <w:szCs w:val="28"/>
        </w:rPr>
      </w:pPr>
    </w:p>
    <w:p w14:paraId="21853002" w14:textId="77777777" w:rsidR="0075392E" w:rsidRDefault="0075392E" w:rsidP="0075392E">
      <w:pPr>
        <w:rPr>
          <w:b/>
          <w:caps/>
          <w:spacing w:val="20"/>
          <w:sz w:val="28"/>
          <w:szCs w:val="28"/>
        </w:rPr>
      </w:pPr>
      <w:r>
        <w:rPr>
          <w:spacing w:val="20"/>
          <w:sz w:val="28"/>
          <w:szCs w:val="28"/>
        </w:rPr>
        <w:br w:type="page"/>
      </w:r>
    </w:p>
    <w:p w14:paraId="0D8F937F" w14:textId="77777777" w:rsidR="0075392E" w:rsidRPr="00550F59" w:rsidRDefault="0075392E" w:rsidP="0075392E">
      <w:pPr>
        <w:pStyle w:val="Heading1"/>
      </w:pPr>
      <w:bookmarkStart w:id="2" w:name="_Toc534899699"/>
      <w:bookmarkStart w:id="3" w:name="_Toc14269125"/>
      <w:r>
        <w:lastRenderedPageBreak/>
        <w:t>Appendix B – All Standard Commands</w:t>
      </w:r>
      <w:bookmarkEnd w:id="2"/>
      <w:bookmarkEnd w:id="3"/>
    </w:p>
    <w:tbl>
      <w:tblPr>
        <w:tblStyle w:val="TableGrid"/>
        <w:tblW w:w="0" w:type="auto"/>
        <w:tblInd w:w="715" w:type="dxa"/>
        <w:tblLook w:val="04A0" w:firstRow="1" w:lastRow="0" w:firstColumn="1" w:lastColumn="0" w:noHBand="0" w:noVBand="1"/>
      </w:tblPr>
      <w:tblGrid>
        <w:gridCol w:w="8635"/>
      </w:tblGrid>
      <w:tr w:rsidR="0075392E" w14:paraId="02629D41"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581A2FA6" w14:textId="77777777" w:rsidR="0075392E" w:rsidRPr="00D3755C" w:rsidRDefault="0075392E" w:rsidP="0080649C">
            <w:pPr>
              <w:rPr>
                <w:b w:val="0"/>
              </w:rPr>
            </w:pPr>
            <w:proofErr w:type="spellStart"/>
            <w:r w:rsidRPr="00D3755C">
              <w:rPr>
                <w:b w:val="0"/>
              </w:rPr>
              <w:t>NotAStandardCommand</w:t>
            </w:r>
            <w:proofErr w:type="spellEnd"/>
            <w:r w:rsidRPr="00D3755C">
              <w:rPr>
                <w:b w:val="0"/>
              </w:rPr>
              <w:t xml:space="preserve"> = 0</w:t>
            </w:r>
          </w:p>
          <w:p w14:paraId="7FA2DC33" w14:textId="77777777" w:rsidR="0075392E" w:rsidRPr="00D3755C" w:rsidRDefault="0075392E" w:rsidP="0080649C">
            <w:pPr>
              <w:rPr>
                <w:b w:val="0"/>
              </w:rPr>
            </w:pPr>
            <w:r w:rsidRPr="00D3755C">
              <w:rPr>
                <w:b w:val="0"/>
              </w:rPr>
              <w:t>Vga1 = 200</w:t>
            </w:r>
          </w:p>
          <w:p w14:paraId="25E69C1F" w14:textId="77777777" w:rsidR="0075392E" w:rsidRPr="00D3755C" w:rsidRDefault="0075392E" w:rsidP="0080649C">
            <w:pPr>
              <w:rPr>
                <w:b w:val="0"/>
              </w:rPr>
            </w:pPr>
            <w:r w:rsidRPr="00D3755C">
              <w:rPr>
                <w:b w:val="0"/>
              </w:rPr>
              <w:t>Vga2 = 201</w:t>
            </w:r>
          </w:p>
          <w:p w14:paraId="1B001407" w14:textId="77777777" w:rsidR="0075392E" w:rsidRPr="00D3755C" w:rsidRDefault="0075392E" w:rsidP="0080649C">
            <w:pPr>
              <w:rPr>
                <w:b w:val="0"/>
              </w:rPr>
            </w:pPr>
            <w:r w:rsidRPr="00D3755C">
              <w:rPr>
                <w:b w:val="0"/>
              </w:rPr>
              <w:t>Vga3 = 202</w:t>
            </w:r>
          </w:p>
          <w:p w14:paraId="6D0CFDF2" w14:textId="77777777" w:rsidR="0075392E" w:rsidRPr="00D3755C" w:rsidRDefault="0075392E" w:rsidP="0080649C">
            <w:pPr>
              <w:rPr>
                <w:b w:val="0"/>
              </w:rPr>
            </w:pPr>
            <w:r w:rsidRPr="00D3755C">
              <w:rPr>
                <w:b w:val="0"/>
              </w:rPr>
              <w:t>Vga4 = 203</w:t>
            </w:r>
          </w:p>
          <w:p w14:paraId="26772FF7" w14:textId="77777777" w:rsidR="0075392E" w:rsidRPr="00D3755C" w:rsidRDefault="0075392E" w:rsidP="0080649C">
            <w:pPr>
              <w:rPr>
                <w:b w:val="0"/>
              </w:rPr>
            </w:pPr>
            <w:r w:rsidRPr="00D3755C">
              <w:rPr>
                <w:b w:val="0"/>
              </w:rPr>
              <w:t>Vga5 = 204</w:t>
            </w:r>
          </w:p>
          <w:p w14:paraId="4577E4BB" w14:textId="77777777" w:rsidR="0075392E" w:rsidRPr="00D3755C" w:rsidRDefault="0075392E" w:rsidP="0080649C">
            <w:pPr>
              <w:rPr>
                <w:b w:val="0"/>
              </w:rPr>
            </w:pPr>
            <w:r w:rsidRPr="00D3755C">
              <w:rPr>
                <w:b w:val="0"/>
              </w:rPr>
              <w:t>Vga6 = 205</w:t>
            </w:r>
          </w:p>
          <w:p w14:paraId="238EB725" w14:textId="77777777" w:rsidR="0075392E" w:rsidRPr="00D3755C" w:rsidRDefault="0075392E" w:rsidP="0080649C">
            <w:pPr>
              <w:rPr>
                <w:b w:val="0"/>
              </w:rPr>
            </w:pPr>
            <w:r w:rsidRPr="00D3755C">
              <w:rPr>
                <w:b w:val="0"/>
              </w:rPr>
              <w:t>Vga7 = 206</w:t>
            </w:r>
          </w:p>
          <w:p w14:paraId="3514DEC8" w14:textId="77777777" w:rsidR="0075392E" w:rsidRPr="00D3755C" w:rsidRDefault="0075392E" w:rsidP="0080649C">
            <w:pPr>
              <w:rPr>
                <w:b w:val="0"/>
              </w:rPr>
            </w:pPr>
            <w:r w:rsidRPr="00D3755C">
              <w:rPr>
                <w:b w:val="0"/>
              </w:rPr>
              <w:t>Vga8 = 207</w:t>
            </w:r>
          </w:p>
          <w:p w14:paraId="7CB37E69" w14:textId="77777777" w:rsidR="0075392E" w:rsidRPr="00D3755C" w:rsidRDefault="0075392E" w:rsidP="0080649C">
            <w:pPr>
              <w:rPr>
                <w:b w:val="0"/>
              </w:rPr>
            </w:pPr>
            <w:r w:rsidRPr="00D3755C">
              <w:rPr>
                <w:b w:val="0"/>
              </w:rPr>
              <w:t>Vga9 = 208</w:t>
            </w:r>
          </w:p>
          <w:p w14:paraId="0D058798" w14:textId="77777777" w:rsidR="0075392E" w:rsidRPr="00D3755C" w:rsidRDefault="0075392E" w:rsidP="0080649C">
            <w:pPr>
              <w:rPr>
                <w:b w:val="0"/>
              </w:rPr>
            </w:pPr>
            <w:r w:rsidRPr="00D3755C">
              <w:rPr>
                <w:b w:val="0"/>
              </w:rPr>
              <w:t>Vga10 = 209</w:t>
            </w:r>
          </w:p>
          <w:p w14:paraId="282F9907" w14:textId="77777777" w:rsidR="0075392E" w:rsidRPr="00D3755C" w:rsidRDefault="0075392E" w:rsidP="0080649C">
            <w:pPr>
              <w:rPr>
                <w:b w:val="0"/>
              </w:rPr>
            </w:pPr>
            <w:r w:rsidRPr="00D3755C">
              <w:rPr>
                <w:b w:val="0"/>
              </w:rPr>
              <w:t>Hdmi1 = 400</w:t>
            </w:r>
          </w:p>
          <w:p w14:paraId="450E6DF8" w14:textId="77777777" w:rsidR="0075392E" w:rsidRPr="00D3755C" w:rsidRDefault="0075392E" w:rsidP="0080649C">
            <w:pPr>
              <w:rPr>
                <w:b w:val="0"/>
              </w:rPr>
            </w:pPr>
            <w:r w:rsidRPr="00D3755C">
              <w:rPr>
                <w:b w:val="0"/>
              </w:rPr>
              <w:t>Hdmi2 = 401</w:t>
            </w:r>
          </w:p>
          <w:p w14:paraId="559DA76C" w14:textId="77777777" w:rsidR="0075392E" w:rsidRPr="00D3755C" w:rsidRDefault="0075392E" w:rsidP="0080649C">
            <w:pPr>
              <w:rPr>
                <w:b w:val="0"/>
              </w:rPr>
            </w:pPr>
            <w:r w:rsidRPr="00D3755C">
              <w:rPr>
                <w:b w:val="0"/>
              </w:rPr>
              <w:t>Hdmi3 = 402</w:t>
            </w:r>
          </w:p>
          <w:p w14:paraId="1C2CBC65" w14:textId="77777777" w:rsidR="0075392E" w:rsidRPr="00D3755C" w:rsidRDefault="0075392E" w:rsidP="0080649C">
            <w:pPr>
              <w:rPr>
                <w:b w:val="0"/>
              </w:rPr>
            </w:pPr>
            <w:r w:rsidRPr="00D3755C">
              <w:rPr>
                <w:b w:val="0"/>
              </w:rPr>
              <w:t>Hdmi4 = 403</w:t>
            </w:r>
          </w:p>
          <w:p w14:paraId="7B442037" w14:textId="77777777" w:rsidR="0075392E" w:rsidRPr="00D3755C" w:rsidRDefault="0075392E" w:rsidP="0080649C">
            <w:pPr>
              <w:rPr>
                <w:b w:val="0"/>
              </w:rPr>
            </w:pPr>
            <w:r w:rsidRPr="00D3755C">
              <w:rPr>
                <w:b w:val="0"/>
              </w:rPr>
              <w:t>Hdmi5 = 404</w:t>
            </w:r>
          </w:p>
          <w:p w14:paraId="7F94E0A7" w14:textId="77777777" w:rsidR="0075392E" w:rsidRPr="00D3755C" w:rsidRDefault="0075392E" w:rsidP="0080649C">
            <w:pPr>
              <w:rPr>
                <w:b w:val="0"/>
              </w:rPr>
            </w:pPr>
            <w:r w:rsidRPr="00D3755C">
              <w:rPr>
                <w:b w:val="0"/>
              </w:rPr>
              <w:t>Hdmi6 = 405</w:t>
            </w:r>
          </w:p>
          <w:p w14:paraId="0D7B5E7B" w14:textId="77777777" w:rsidR="0075392E" w:rsidRPr="00D3755C" w:rsidRDefault="0075392E" w:rsidP="0080649C">
            <w:pPr>
              <w:rPr>
                <w:b w:val="0"/>
              </w:rPr>
            </w:pPr>
            <w:r w:rsidRPr="00D3755C">
              <w:rPr>
                <w:b w:val="0"/>
              </w:rPr>
              <w:t>Hdmi7 = 406</w:t>
            </w:r>
          </w:p>
          <w:p w14:paraId="50E4593E" w14:textId="77777777" w:rsidR="0075392E" w:rsidRPr="00D3755C" w:rsidRDefault="0075392E" w:rsidP="0080649C">
            <w:pPr>
              <w:rPr>
                <w:b w:val="0"/>
              </w:rPr>
            </w:pPr>
            <w:r w:rsidRPr="00D3755C">
              <w:rPr>
                <w:b w:val="0"/>
              </w:rPr>
              <w:t>Hdmi8 = 407</w:t>
            </w:r>
          </w:p>
          <w:p w14:paraId="63408114" w14:textId="77777777" w:rsidR="0075392E" w:rsidRPr="00D3755C" w:rsidRDefault="0075392E" w:rsidP="0080649C">
            <w:pPr>
              <w:rPr>
                <w:b w:val="0"/>
              </w:rPr>
            </w:pPr>
            <w:r w:rsidRPr="00D3755C">
              <w:rPr>
                <w:b w:val="0"/>
              </w:rPr>
              <w:t>Hdmi9 = 408</w:t>
            </w:r>
          </w:p>
          <w:p w14:paraId="3CA4C923" w14:textId="77777777" w:rsidR="0075392E" w:rsidRPr="00D3755C" w:rsidRDefault="0075392E" w:rsidP="0080649C">
            <w:pPr>
              <w:rPr>
                <w:b w:val="0"/>
              </w:rPr>
            </w:pPr>
            <w:r w:rsidRPr="00D3755C">
              <w:rPr>
                <w:b w:val="0"/>
              </w:rPr>
              <w:t>Hdmi10 = 409</w:t>
            </w:r>
          </w:p>
          <w:p w14:paraId="18C51AA2" w14:textId="77777777" w:rsidR="0075392E" w:rsidRPr="00D3755C" w:rsidRDefault="0075392E" w:rsidP="0080649C">
            <w:pPr>
              <w:rPr>
                <w:b w:val="0"/>
              </w:rPr>
            </w:pPr>
            <w:r w:rsidRPr="00D3755C">
              <w:rPr>
                <w:b w:val="0"/>
              </w:rPr>
              <w:t>Dvi1 = 600</w:t>
            </w:r>
          </w:p>
          <w:p w14:paraId="5C9B874D" w14:textId="77777777" w:rsidR="0075392E" w:rsidRPr="00D3755C" w:rsidRDefault="0075392E" w:rsidP="0080649C">
            <w:pPr>
              <w:rPr>
                <w:b w:val="0"/>
              </w:rPr>
            </w:pPr>
            <w:r w:rsidRPr="00D3755C">
              <w:rPr>
                <w:b w:val="0"/>
              </w:rPr>
              <w:t>Dvi2 = 601</w:t>
            </w:r>
          </w:p>
          <w:p w14:paraId="55A275A1" w14:textId="77777777" w:rsidR="0075392E" w:rsidRPr="00D3755C" w:rsidRDefault="0075392E" w:rsidP="0080649C">
            <w:pPr>
              <w:rPr>
                <w:b w:val="0"/>
              </w:rPr>
            </w:pPr>
            <w:r w:rsidRPr="00D3755C">
              <w:rPr>
                <w:b w:val="0"/>
              </w:rPr>
              <w:t>Dvi3 = 602</w:t>
            </w:r>
          </w:p>
          <w:p w14:paraId="54878777" w14:textId="77777777" w:rsidR="0075392E" w:rsidRPr="00D3755C" w:rsidRDefault="0075392E" w:rsidP="0080649C">
            <w:pPr>
              <w:rPr>
                <w:b w:val="0"/>
              </w:rPr>
            </w:pPr>
            <w:r w:rsidRPr="00D3755C">
              <w:rPr>
                <w:b w:val="0"/>
              </w:rPr>
              <w:t>Dvi4 = 603</w:t>
            </w:r>
          </w:p>
          <w:p w14:paraId="6E64C23C" w14:textId="77777777" w:rsidR="0075392E" w:rsidRPr="00D3755C" w:rsidRDefault="0075392E" w:rsidP="0080649C">
            <w:pPr>
              <w:rPr>
                <w:b w:val="0"/>
              </w:rPr>
            </w:pPr>
            <w:r w:rsidRPr="00D3755C">
              <w:rPr>
                <w:b w:val="0"/>
              </w:rPr>
              <w:t>Dvi5 = 604</w:t>
            </w:r>
          </w:p>
          <w:p w14:paraId="2A7C681E" w14:textId="77777777" w:rsidR="0075392E" w:rsidRPr="00D3755C" w:rsidRDefault="0075392E" w:rsidP="0080649C">
            <w:pPr>
              <w:rPr>
                <w:b w:val="0"/>
              </w:rPr>
            </w:pPr>
            <w:r w:rsidRPr="00D3755C">
              <w:rPr>
                <w:b w:val="0"/>
              </w:rPr>
              <w:t>Dvi6 = 605</w:t>
            </w:r>
          </w:p>
          <w:p w14:paraId="01B3052B" w14:textId="77777777" w:rsidR="0075392E" w:rsidRPr="00D3755C" w:rsidRDefault="0075392E" w:rsidP="0080649C">
            <w:pPr>
              <w:rPr>
                <w:b w:val="0"/>
              </w:rPr>
            </w:pPr>
            <w:r w:rsidRPr="00D3755C">
              <w:rPr>
                <w:b w:val="0"/>
              </w:rPr>
              <w:t>Dvi7 = 606</w:t>
            </w:r>
          </w:p>
          <w:p w14:paraId="4BD9F3EC" w14:textId="77777777" w:rsidR="0075392E" w:rsidRPr="00D3755C" w:rsidRDefault="0075392E" w:rsidP="0080649C">
            <w:pPr>
              <w:rPr>
                <w:b w:val="0"/>
              </w:rPr>
            </w:pPr>
            <w:r w:rsidRPr="00D3755C">
              <w:rPr>
                <w:b w:val="0"/>
              </w:rPr>
              <w:t>Dvi8 = 607</w:t>
            </w:r>
          </w:p>
          <w:p w14:paraId="036F9283" w14:textId="77777777" w:rsidR="0075392E" w:rsidRPr="00D3755C" w:rsidRDefault="0075392E" w:rsidP="0080649C">
            <w:pPr>
              <w:rPr>
                <w:b w:val="0"/>
              </w:rPr>
            </w:pPr>
            <w:r w:rsidRPr="00D3755C">
              <w:rPr>
                <w:b w:val="0"/>
              </w:rPr>
              <w:t>Dvi9 = 608</w:t>
            </w:r>
          </w:p>
          <w:p w14:paraId="6A5453AD" w14:textId="77777777" w:rsidR="0075392E" w:rsidRPr="00D3755C" w:rsidRDefault="0075392E" w:rsidP="0080649C">
            <w:pPr>
              <w:rPr>
                <w:b w:val="0"/>
              </w:rPr>
            </w:pPr>
            <w:r w:rsidRPr="00D3755C">
              <w:rPr>
                <w:b w:val="0"/>
              </w:rPr>
              <w:t>Dvi10 = 609</w:t>
            </w:r>
          </w:p>
          <w:p w14:paraId="401AF481" w14:textId="77777777" w:rsidR="0075392E" w:rsidRPr="00D3755C" w:rsidRDefault="0075392E" w:rsidP="0080649C">
            <w:pPr>
              <w:rPr>
                <w:b w:val="0"/>
              </w:rPr>
            </w:pPr>
            <w:r w:rsidRPr="00D3755C">
              <w:rPr>
                <w:b w:val="0"/>
              </w:rPr>
              <w:t>Component1 = 800</w:t>
            </w:r>
          </w:p>
          <w:p w14:paraId="6522DED7" w14:textId="77777777" w:rsidR="0075392E" w:rsidRPr="00D3755C" w:rsidRDefault="0075392E" w:rsidP="0080649C">
            <w:pPr>
              <w:rPr>
                <w:b w:val="0"/>
              </w:rPr>
            </w:pPr>
            <w:r w:rsidRPr="00D3755C">
              <w:rPr>
                <w:b w:val="0"/>
              </w:rPr>
              <w:t>Component2 = 801</w:t>
            </w:r>
          </w:p>
          <w:p w14:paraId="05CBC01E" w14:textId="77777777" w:rsidR="0075392E" w:rsidRPr="00D3755C" w:rsidRDefault="0075392E" w:rsidP="0080649C">
            <w:pPr>
              <w:rPr>
                <w:b w:val="0"/>
              </w:rPr>
            </w:pPr>
            <w:r w:rsidRPr="00D3755C">
              <w:rPr>
                <w:b w:val="0"/>
              </w:rPr>
              <w:t>Component3 = 802</w:t>
            </w:r>
          </w:p>
          <w:p w14:paraId="7495E27D" w14:textId="77777777" w:rsidR="0075392E" w:rsidRPr="00D3755C" w:rsidRDefault="0075392E" w:rsidP="0080649C">
            <w:pPr>
              <w:rPr>
                <w:b w:val="0"/>
              </w:rPr>
            </w:pPr>
            <w:r w:rsidRPr="00D3755C">
              <w:rPr>
                <w:b w:val="0"/>
              </w:rPr>
              <w:t>Component4 = 803</w:t>
            </w:r>
          </w:p>
          <w:p w14:paraId="351EB9F7" w14:textId="77777777" w:rsidR="0075392E" w:rsidRPr="00D3755C" w:rsidRDefault="0075392E" w:rsidP="0080649C">
            <w:pPr>
              <w:rPr>
                <w:b w:val="0"/>
              </w:rPr>
            </w:pPr>
            <w:r w:rsidRPr="00D3755C">
              <w:rPr>
                <w:b w:val="0"/>
              </w:rPr>
              <w:t>Component5 = 804</w:t>
            </w:r>
          </w:p>
          <w:p w14:paraId="76D10993" w14:textId="77777777" w:rsidR="0075392E" w:rsidRPr="00D3755C" w:rsidRDefault="0075392E" w:rsidP="0080649C">
            <w:pPr>
              <w:rPr>
                <w:b w:val="0"/>
              </w:rPr>
            </w:pPr>
            <w:r w:rsidRPr="00D3755C">
              <w:rPr>
                <w:b w:val="0"/>
              </w:rPr>
              <w:t>Component6 = 805</w:t>
            </w:r>
          </w:p>
          <w:p w14:paraId="4C694C3B" w14:textId="77777777" w:rsidR="0075392E" w:rsidRPr="00D3755C" w:rsidRDefault="0075392E" w:rsidP="0080649C">
            <w:pPr>
              <w:rPr>
                <w:b w:val="0"/>
              </w:rPr>
            </w:pPr>
            <w:r w:rsidRPr="00D3755C">
              <w:rPr>
                <w:b w:val="0"/>
              </w:rPr>
              <w:t>Component7 = 806</w:t>
            </w:r>
          </w:p>
          <w:p w14:paraId="7E9E48C6" w14:textId="77777777" w:rsidR="0075392E" w:rsidRPr="00D3755C" w:rsidRDefault="0075392E" w:rsidP="0080649C">
            <w:pPr>
              <w:rPr>
                <w:b w:val="0"/>
              </w:rPr>
            </w:pPr>
            <w:r w:rsidRPr="00D3755C">
              <w:rPr>
                <w:b w:val="0"/>
              </w:rPr>
              <w:t>Component8 = 807</w:t>
            </w:r>
          </w:p>
          <w:p w14:paraId="195ACFDD" w14:textId="77777777" w:rsidR="0075392E" w:rsidRPr="00D3755C" w:rsidRDefault="0075392E" w:rsidP="0080649C">
            <w:pPr>
              <w:rPr>
                <w:b w:val="0"/>
              </w:rPr>
            </w:pPr>
            <w:r w:rsidRPr="00D3755C">
              <w:rPr>
                <w:b w:val="0"/>
              </w:rPr>
              <w:t>Component9 = 808</w:t>
            </w:r>
          </w:p>
          <w:p w14:paraId="4BE5158B" w14:textId="77777777" w:rsidR="0075392E" w:rsidRPr="00D3755C" w:rsidRDefault="0075392E" w:rsidP="0080649C">
            <w:pPr>
              <w:rPr>
                <w:b w:val="0"/>
              </w:rPr>
            </w:pPr>
            <w:r w:rsidRPr="00D3755C">
              <w:rPr>
                <w:b w:val="0"/>
              </w:rPr>
              <w:t>Component10 = 809</w:t>
            </w:r>
          </w:p>
          <w:p w14:paraId="2E78618B" w14:textId="77777777" w:rsidR="0075392E" w:rsidRPr="00D3755C" w:rsidRDefault="0075392E" w:rsidP="0080649C">
            <w:pPr>
              <w:rPr>
                <w:b w:val="0"/>
              </w:rPr>
            </w:pPr>
            <w:r w:rsidRPr="00D3755C">
              <w:rPr>
                <w:b w:val="0"/>
              </w:rPr>
              <w:t>Composite1 = 900</w:t>
            </w:r>
          </w:p>
          <w:p w14:paraId="5B42E87D" w14:textId="77777777" w:rsidR="0075392E" w:rsidRPr="00D3755C" w:rsidRDefault="0075392E" w:rsidP="0080649C">
            <w:pPr>
              <w:rPr>
                <w:b w:val="0"/>
              </w:rPr>
            </w:pPr>
            <w:r w:rsidRPr="00D3755C">
              <w:rPr>
                <w:b w:val="0"/>
              </w:rPr>
              <w:lastRenderedPageBreak/>
              <w:t>Composite2 = 901</w:t>
            </w:r>
          </w:p>
          <w:p w14:paraId="30DDD8D4" w14:textId="77777777" w:rsidR="0075392E" w:rsidRPr="00D3755C" w:rsidRDefault="0075392E" w:rsidP="0080649C">
            <w:pPr>
              <w:rPr>
                <w:b w:val="0"/>
              </w:rPr>
            </w:pPr>
            <w:r w:rsidRPr="00D3755C">
              <w:rPr>
                <w:b w:val="0"/>
              </w:rPr>
              <w:t>Composite3 = 902</w:t>
            </w:r>
          </w:p>
          <w:p w14:paraId="49D4198D" w14:textId="77777777" w:rsidR="0075392E" w:rsidRPr="00D3755C" w:rsidRDefault="0075392E" w:rsidP="0080649C">
            <w:pPr>
              <w:rPr>
                <w:b w:val="0"/>
              </w:rPr>
            </w:pPr>
            <w:r w:rsidRPr="00D3755C">
              <w:rPr>
                <w:b w:val="0"/>
              </w:rPr>
              <w:t>Composite4 = 903</w:t>
            </w:r>
          </w:p>
          <w:p w14:paraId="68E51C93" w14:textId="77777777" w:rsidR="0075392E" w:rsidRPr="00D3755C" w:rsidRDefault="0075392E" w:rsidP="0080649C">
            <w:pPr>
              <w:rPr>
                <w:b w:val="0"/>
              </w:rPr>
            </w:pPr>
            <w:r w:rsidRPr="00D3755C">
              <w:rPr>
                <w:b w:val="0"/>
              </w:rPr>
              <w:t>Composite5 = 904</w:t>
            </w:r>
          </w:p>
          <w:p w14:paraId="388611E3" w14:textId="77777777" w:rsidR="0075392E" w:rsidRPr="00D3755C" w:rsidRDefault="0075392E" w:rsidP="0080649C">
            <w:pPr>
              <w:rPr>
                <w:b w:val="0"/>
              </w:rPr>
            </w:pPr>
            <w:r w:rsidRPr="00D3755C">
              <w:rPr>
                <w:b w:val="0"/>
              </w:rPr>
              <w:t>Composite6 = 905</w:t>
            </w:r>
          </w:p>
          <w:p w14:paraId="0A690D2E" w14:textId="77777777" w:rsidR="0075392E" w:rsidRPr="00D3755C" w:rsidRDefault="0075392E" w:rsidP="0080649C">
            <w:pPr>
              <w:rPr>
                <w:b w:val="0"/>
              </w:rPr>
            </w:pPr>
            <w:r w:rsidRPr="00D3755C">
              <w:rPr>
                <w:b w:val="0"/>
              </w:rPr>
              <w:t>Composite7 = 906</w:t>
            </w:r>
          </w:p>
          <w:p w14:paraId="7B2B5DC5" w14:textId="77777777" w:rsidR="0075392E" w:rsidRPr="00D3755C" w:rsidRDefault="0075392E" w:rsidP="0080649C">
            <w:pPr>
              <w:rPr>
                <w:b w:val="0"/>
              </w:rPr>
            </w:pPr>
            <w:r w:rsidRPr="00D3755C">
              <w:rPr>
                <w:b w:val="0"/>
              </w:rPr>
              <w:t>Composite8 = 907</w:t>
            </w:r>
          </w:p>
          <w:p w14:paraId="49B95A62" w14:textId="77777777" w:rsidR="0075392E" w:rsidRPr="00D3755C" w:rsidRDefault="0075392E" w:rsidP="0080649C">
            <w:pPr>
              <w:rPr>
                <w:b w:val="0"/>
              </w:rPr>
            </w:pPr>
            <w:r w:rsidRPr="00D3755C">
              <w:rPr>
                <w:b w:val="0"/>
              </w:rPr>
              <w:t>Composite9 = 908</w:t>
            </w:r>
          </w:p>
          <w:p w14:paraId="66CD3957" w14:textId="77777777" w:rsidR="0075392E" w:rsidRPr="00D3755C" w:rsidRDefault="0075392E" w:rsidP="0080649C">
            <w:pPr>
              <w:rPr>
                <w:b w:val="0"/>
              </w:rPr>
            </w:pPr>
            <w:r w:rsidRPr="00D3755C">
              <w:rPr>
                <w:b w:val="0"/>
              </w:rPr>
              <w:t>Composite10 = 909</w:t>
            </w:r>
          </w:p>
          <w:p w14:paraId="6A1DB357" w14:textId="77777777" w:rsidR="0075392E" w:rsidRPr="00D3755C" w:rsidRDefault="0075392E" w:rsidP="0080649C">
            <w:pPr>
              <w:rPr>
                <w:b w:val="0"/>
              </w:rPr>
            </w:pPr>
            <w:r w:rsidRPr="00D3755C">
              <w:rPr>
                <w:b w:val="0"/>
              </w:rPr>
              <w:t>DisplayPort1 = 1000</w:t>
            </w:r>
          </w:p>
          <w:p w14:paraId="107610A9" w14:textId="77777777" w:rsidR="0075392E" w:rsidRPr="00D3755C" w:rsidRDefault="0075392E" w:rsidP="0080649C">
            <w:pPr>
              <w:rPr>
                <w:b w:val="0"/>
              </w:rPr>
            </w:pPr>
            <w:r w:rsidRPr="00D3755C">
              <w:rPr>
                <w:b w:val="0"/>
              </w:rPr>
              <w:t>DisplayPort2 = 1001</w:t>
            </w:r>
          </w:p>
          <w:p w14:paraId="1C69E722" w14:textId="77777777" w:rsidR="0075392E" w:rsidRPr="00D3755C" w:rsidRDefault="0075392E" w:rsidP="0080649C">
            <w:pPr>
              <w:rPr>
                <w:b w:val="0"/>
              </w:rPr>
            </w:pPr>
            <w:r w:rsidRPr="00D3755C">
              <w:rPr>
                <w:b w:val="0"/>
              </w:rPr>
              <w:t>DisplayPort3 = 1002</w:t>
            </w:r>
          </w:p>
          <w:p w14:paraId="25D4BE9F" w14:textId="77777777" w:rsidR="0075392E" w:rsidRPr="00D3755C" w:rsidRDefault="0075392E" w:rsidP="0080649C">
            <w:pPr>
              <w:rPr>
                <w:b w:val="0"/>
              </w:rPr>
            </w:pPr>
            <w:r w:rsidRPr="00D3755C">
              <w:rPr>
                <w:b w:val="0"/>
              </w:rPr>
              <w:t>DisplayPort4 = 1003</w:t>
            </w:r>
          </w:p>
          <w:p w14:paraId="6DA1A73C" w14:textId="77777777" w:rsidR="0075392E" w:rsidRPr="00D3755C" w:rsidRDefault="0075392E" w:rsidP="0080649C">
            <w:pPr>
              <w:rPr>
                <w:b w:val="0"/>
              </w:rPr>
            </w:pPr>
            <w:r w:rsidRPr="00D3755C">
              <w:rPr>
                <w:b w:val="0"/>
              </w:rPr>
              <w:t>DisplayPort5 = 1004</w:t>
            </w:r>
          </w:p>
          <w:p w14:paraId="6D99A1F4" w14:textId="77777777" w:rsidR="0075392E" w:rsidRPr="00D3755C" w:rsidRDefault="0075392E" w:rsidP="0080649C">
            <w:pPr>
              <w:rPr>
                <w:b w:val="0"/>
              </w:rPr>
            </w:pPr>
            <w:r w:rsidRPr="00D3755C">
              <w:rPr>
                <w:b w:val="0"/>
              </w:rPr>
              <w:t>DisplayPort6 = 1005</w:t>
            </w:r>
          </w:p>
          <w:p w14:paraId="39E702E7" w14:textId="77777777" w:rsidR="0075392E" w:rsidRPr="00D3755C" w:rsidRDefault="0075392E" w:rsidP="0080649C">
            <w:pPr>
              <w:rPr>
                <w:b w:val="0"/>
              </w:rPr>
            </w:pPr>
            <w:r w:rsidRPr="00D3755C">
              <w:rPr>
                <w:b w:val="0"/>
              </w:rPr>
              <w:t>DisplayPort7 = 1006</w:t>
            </w:r>
          </w:p>
          <w:p w14:paraId="6E673C18" w14:textId="77777777" w:rsidR="0075392E" w:rsidRPr="00D3755C" w:rsidRDefault="0075392E" w:rsidP="0080649C">
            <w:pPr>
              <w:rPr>
                <w:b w:val="0"/>
              </w:rPr>
            </w:pPr>
            <w:r w:rsidRPr="00D3755C">
              <w:rPr>
                <w:b w:val="0"/>
              </w:rPr>
              <w:t>DisplayPort8 = 1007</w:t>
            </w:r>
          </w:p>
          <w:p w14:paraId="09795F4E" w14:textId="77777777" w:rsidR="0075392E" w:rsidRPr="00D3755C" w:rsidRDefault="0075392E" w:rsidP="0080649C">
            <w:pPr>
              <w:rPr>
                <w:b w:val="0"/>
              </w:rPr>
            </w:pPr>
            <w:r w:rsidRPr="00D3755C">
              <w:rPr>
                <w:b w:val="0"/>
              </w:rPr>
              <w:t>DisplayPort9 = 1008</w:t>
            </w:r>
          </w:p>
          <w:p w14:paraId="1049ED1C" w14:textId="77777777" w:rsidR="0075392E" w:rsidRPr="00D3755C" w:rsidRDefault="0075392E" w:rsidP="0080649C">
            <w:pPr>
              <w:rPr>
                <w:b w:val="0"/>
              </w:rPr>
            </w:pPr>
            <w:r w:rsidRPr="00D3755C">
              <w:rPr>
                <w:b w:val="0"/>
              </w:rPr>
              <w:t>DisplayPort10 = 1009</w:t>
            </w:r>
          </w:p>
          <w:p w14:paraId="7F1A005E" w14:textId="77777777" w:rsidR="0075392E" w:rsidRPr="00D3755C" w:rsidRDefault="0075392E" w:rsidP="0080649C">
            <w:pPr>
              <w:rPr>
                <w:b w:val="0"/>
              </w:rPr>
            </w:pPr>
            <w:r w:rsidRPr="00D3755C">
              <w:rPr>
                <w:b w:val="0"/>
              </w:rPr>
              <w:t>Usb1 = 1200</w:t>
            </w:r>
          </w:p>
          <w:p w14:paraId="238D1501" w14:textId="77777777" w:rsidR="0075392E" w:rsidRPr="00D3755C" w:rsidRDefault="0075392E" w:rsidP="0080649C">
            <w:pPr>
              <w:rPr>
                <w:b w:val="0"/>
              </w:rPr>
            </w:pPr>
            <w:r w:rsidRPr="00D3755C">
              <w:rPr>
                <w:b w:val="0"/>
              </w:rPr>
              <w:t>Usb2 = 1201</w:t>
            </w:r>
          </w:p>
          <w:p w14:paraId="766B8EC4" w14:textId="77777777" w:rsidR="0075392E" w:rsidRPr="00D3755C" w:rsidRDefault="0075392E" w:rsidP="0080649C">
            <w:pPr>
              <w:rPr>
                <w:b w:val="0"/>
              </w:rPr>
            </w:pPr>
            <w:r w:rsidRPr="00D3755C">
              <w:rPr>
                <w:b w:val="0"/>
              </w:rPr>
              <w:t>Usb3 = 1202</w:t>
            </w:r>
          </w:p>
          <w:p w14:paraId="1750F961" w14:textId="77777777" w:rsidR="0075392E" w:rsidRPr="00D3755C" w:rsidRDefault="0075392E" w:rsidP="0080649C">
            <w:pPr>
              <w:rPr>
                <w:b w:val="0"/>
              </w:rPr>
            </w:pPr>
            <w:r w:rsidRPr="00D3755C">
              <w:rPr>
                <w:b w:val="0"/>
              </w:rPr>
              <w:t>Usb4 = 1203</w:t>
            </w:r>
          </w:p>
          <w:p w14:paraId="187BC19A" w14:textId="77777777" w:rsidR="0075392E" w:rsidRPr="00D3755C" w:rsidRDefault="0075392E" w:rsidP="0080649C">
            <w:pPr>
              <w:rPr>
                <w:b w:val="0"/>
              </w:rPr>
            </w:pPr>
            <w:r w:rsidRPr="00D3755C">
              <w:rPr>
                <w:b w:val="0"/>
              </w:rPr>
              <w:t>Usb5 = 1204</w:t>
            </w:r>
          </w:p>
          <w:p w14:paraId="5EBEEFBC" w14:textId="77777777" w:rsidR="0075392E" w:rsidRPr="00D3755C" w:rsidRDefault="0075392E" w:rsidP="0080649C">
            <w:pPr>
              <w:rPr>
                <w:b w:val="0"/>
              </w:rPr>
            </w:pPr>
            <w:r w:rsidRPr="00D3755C">
              <w:rPr>
                <w:b w:val="0"/>
              </w:rPr>
              <w:t>Antenna1 = 1400</w:t>
            </w:r>
          </w:p>
          <w:p w14:paraId="5DFFE160" w14:textId="77777777" w:rsidR="0075392E" w:rsidRPr="00D3755C" w:rsidRDefault="0075392E" w:rsidP="0080649C">
            <w:pPr>
              <w:rPr>
                <w:b w:val="0"/>
              </w:rPr>
            </w:pPr>
            <w:r w:rsidRPr="00D3755C">
              <w:rPr>
                <w:b w:val="0"/>
              </w:rPr>
              <w:t>Antenna2 = 1401</w:t>
            </w:r>
          </w:p>
          <w:p w14:paraId="3C761729" w14:textId="77777777" w:rsidR="0075392E" w:rsidRPr="00D3755C" w:rsidRDefault="0075392E" w:rsidP="0080649C">
            <w:pPr>
              <w:rPr>
                <w:b w:val="0"/>
              </w:rPr>
            </w:pPr>
            <w:r w:rsidRPr="00D3755C">
              <w:rPr>
                <w:b w:val="0"/>
              </w:rPr>
              <w:t>Network1 = 1600</w:t>
            </w:r>
          </w:p>
          <w:p w14:paraId="19636054" w14:textId="77777777" w:rsidR="0075392E" w:rsidRPr="00D3755C" w:rsidRDefault="0075392E" w:rsidP="0080649C">
            <w:pPr>
              <w:rPr>
                <w:b w:val="0"/>
              </w:rPr>
            </w:pPr>
            <w:r w:rsidRPr="00D3755C">
              <w:rPr>
                <w:b w:val="0"/>
              </w:rPr>
              <w:t>Network2 = 1601</w:t>
            </w:r>
          </w:p>
          <w:p w14:paraId="14734797" w14:textId="77777777" w:rsidR="0075392E" w:rsidRPr="00D3755C" w:rsidRDefault="0075392E" w:rsidP="0080649C">
            <w:pPr>
              <w:rPr>
                <w:b w:val="0"/>
              </w:rPr>
            </w:pPr>
            <w:r w:rsidRPr="00D3755C">
              <w:rPr>
                <w:b w:val="0"/>
              </w:rPr>
              <w:t>Network3 = 1602</w:t>
            </w:r>
          </w:p>
          <w:p w14:paraId="258E33DD" w14:textId="77777777" w:rsidR="0075392E" w:rsidRPr="00D3755C" w:rsidRDefault="0075392E" w:rsidP="0080649C">
            <w:pPr>
              <w:rPr>
                <w:b w:val="0"/>
              </w:rPr>
            </w:pPr>
            <w:r w:rsidRPr="00D3755C">
              <w:rPr>
                <w:b w:val="0"/>
              </w:rPr>
              <w:t>Network4 = 1603</w:t>
            </w:r>
          </w:p>
          <w:p w14:paraId="5B686E1D" w14:textId="77777777" w:rsidR="0075392E" w:rsidRPr="00D3755C" w:rsidRDefault="0075392E" w:rsidP="0080649C">
            <w:pPr>
              <w:rPr>
                <w:b w:val="0"/>
              </w:rPr>
            </w:pPr>
            <w:r w:rsidRPr="00D3755C">
              <w:rPr>
                <w:b w:val="0"/>
              </w:rPr>
              <w:t>Network5 = 1604</w:t>
            </w:r>
          </w:p>
          <w:p w14:paraId="50553DA7" w14:textId="77777777" w:rsidR="0075392E" w:rsidRPr="00D3755C" w:rsidRDefault="0075392E" w:rsidP="0080649C">
            <w:pPr>
              <w:rPr>
                <w:b w:val="0"/>
              </w:rPr>
            </w:pPr>
            <w:r w:rsidRPr="00D3755C">
              <w:rPr>
                <w:b w:val="0"/>
              </w:rPr>
              <w:t>Network6 = 1605</w:t>
            </w:r>
          </w:p>
          <w:p w14:paraId="712B17D1" w14:textId="77777777" w:rsidR="0075392E" w:rsidRPr="00D3755C" w:rsidRDefault="0075392E" w:rsidP="0080649C">
            <w:pPr>
              <w:rPr>
                <w:b w:val="0"/>
              </w:rPr>
            </w:pPr>
            <w:r w:rsidRPr="00D3755C">
              <w:rPr>
                <w:b w:val="0"/>
              </w:rPr>
              <w:t>Network7 = 1606</w:t>
            </w:r>
          </w:p>
          <w:p w14:paraId="1D3D9933" w14:textId="77777777" w:rsidR="0075392E" w:rsidRPr="00D3755C" w:rsidRDefault="0075392E" w:rsidP="0080649C">
            <w:pPr>
              <w:rPr>
                <w:b w:val="0"/>
              </w:rPr>
            </w:pPr>
            <w:r w:rsidRPr="00D3755C">
              <w:rPr>
                <w:b w:val="0"/>
              </w:rPr>
              <w:t>Network8 = 1607</w:t>
            </w:r>
          </w:p>
          <w:p w14:paraId="5F2AFF22" w14:textId="77777777" w:rsidR="0075392E" w:rsidRPr="00D3755C" w:rsidRDefault="0075392E" w:rsidP="0080649C">
            <w:pPr>
              <w:rPr>
                <w:b w:val="0"/>
              </w:rPr>
            </w:pPr>
            <w:r w:rsidRPr="00D3755C">
              <w:rPr>
                <w:b w:val="0"/>
              </w:rPr>
              <w:t>Network9 = 1608</w:t>
            </w:r>
          </w:p>
          <w:p w14:paraId="0F8AB1BE" w14:textId="77777777" w:rsidR="0075392E" w:rsidRPr="00D3755C" w:rsidRDefault="0075392E" w:rsidP="0080649C">
            <w:pPr>
              <w:rPr>
                <w:b w:val="0"/>
              </w:rPr>
            </w:pPr>
            <w:r w:rsidRPr="00D3755C">
              <w:rPr>
                <w:b w:val="0"/>
              </w:rPr>
              <w:t>Network10 = 1609</w:t>
            </w:r>
          </w:p>
          <w:p w14:paraId="56D17933" w14:textId="77777777" w:rsidR="0075392E" w:rsidRPr="00D3755C" w:rsidRDefault="0075392E" w:rsidP="0080649C">
            <w:pPr>
              <w:rPr>
                <w:b w:val="0"/>
              </w:rPr>
            </w:pPr>
            <w:r w:rsidRPr="00D3755C">
              <w:rPr>
                <w:b w:val="0"/>
              </w:rPr>
              <w:t>Input1 = 1800</w:t>
            </w:r>
          </w:p>
          <w:p w14:paraId="3D2375B1" w14:textId="77777777" w:rsidR="0075392E" w:rsidRPr="00D3755C" w:rsidRDefault="0075392E" w:rsidP="0080649C">
            <w:pPr>
              <w:rPr>
                <w:b w:val="0"/>
              </w:rPr>
            </w:pPr>
            <w:r w:rsidRPr="00D3755C">
              <w:rPr>
                <w:b w:val="0"/>
              </w:rPr>
              <w:t>Input2 = 1801</w:t>
            </w:r>
          </w:p>
          <w:p w14:paraId="1466CAD0" w14:textId="77777777" w:rsidR="0075392E" w:rsidRPr="00D3755C" w:rsidRDefault="0075392E" w:rsidP="0080649C">
            <w:pPr>
              <w:rPr>
                <w:b w:val="0"/>
              </w:rPr>
            </w:pPr>
            <w:r w:rsidRPr="00D3755C">
              <w:rPr>
                <w:b w:val="0"/>
              </w:rPr>
              <w:t>Input3 = 1802</w:t>
            </w:r>
          </w:p>
          <w:p w14:paraId="467F5A4A" w14:textId="77777777" w:rsidR="0075392E" w:rsidRPr="00D3755C" w:rsidRDefault="0075392E" w:rsidP="0080649C">
            <w:pPr>
              <w:rPr>
                <w:b w:val="0"/>
              </w:rPr>
            </w:pPr>
            <w:r w:rsidRPr="00D3755C">
              <w:rPr>
                <w:b w:val="0"/>
              </w:rPr>
              <w:t>Input4 = 1803</w:t>
            </w:r>
          </w:p>
          <w:p w14:paraId="1EB7A2B9" w14:textId="77777777" w:rsidR="0075392E" w:rsidRPr="00D3755C" w:rsidRDefault="0075392E" w:rsidP="0080649C">
            <w:pPr>
              <w:rPr>
                <w:b w:val="0"/>
              </w:rPr>
            </w:pPr>
            <w:r w:rsidRPr="00D3755C">
              <w:rPr>
                <w:b w:val="0"/>
              </w:rPr>
              <w:t>Input5 = 1804</w:t>
            </w:r>
          </w:p>
          <w:p w14:paraId="05EA64E2" w14:textId="77777777" w:rsidR="0075392E" w:rsidRPr="00D3755C" w:rsidRDefault="0075392E" w:rsidP="0080649C">
            <w:pPr>
              <w:rPr>
                <w:b w:val="0"/>
              </w:rPr>
            </w:pPr>
            <w:r w:rsidRPr="00D3755C">
              <w:rPr>
                <w:b w:val="0"/>
              </w:rPr>
              <w:t>Input6 = 1805</w:t>
            </w:r>
          </w:p>
          <w:p w14:paraId="0C2CE522" w14:textId="77777777" w:rsidR="0075392E" w:rsidRPr="00D3755C" w:rsidRDefault="0075392E" w:rsidP="0080649C">
            <w:pPr>
              <w:rPr>
                <w:b w:val="0"/>
              </w:rPr>
            </w:pPr>
            <w:r w:rsidRPr="00D3755C">
              <w:rPr>
                <w:b w:val="0"/>
              </w:rPr>
              <w:t>Input7 = 1806</w:t>
            </w:r>
          </w:p>
          <w:p w14:paraId="315EF137" w14:textId="77777777" w:rsidR="0075392E" w:rsidRPr="00D3755C" w:rsidRDefault="0075392E" w:rsidP="0080649C">
            <w:pPr>
              <w:rPr>
                <w:b w:val="0"/>
              </w:rPr>
            </w:pPr>
            <w:r w:rsidRPr="00D3755C">
              <w:rPr>
                <w:b w:val="0"/>
              </w:rPr>
              <w:t>Input8 = 1807</w:t>
            </w:r>
          </w:p>
          <w:p w14:paraId="225896BC" w14:textId="77777777" w:rsidR="0075392E" w:rsidRPr="00D3755C" w:rsidRDefault="0075392E" w:rsidP="0080649C">
            <w:pPr>
              <w:rPr>
                <w:b w:val="0"/>
              </w:rPr>
            </w:pPr>
            <w:r w:rsidRPr="00D3755C">
              <w:rPr>
                <w:b w:val="0"/>
              </w:rPr>
              <w:lastRenderedPageBreak/>
              <w:t>Input9 = 1808</w:t>
            </w:r>
          </w:p>
          <w:p w14:paraId="3B9B7646" w14:textId="77777777" w:rsidR="0075392E" w:rsidRPr="00D3755C" w:rsidRDefault="0075392E" w:rsidP="0080649C">
            <w:pPr>
              <w:rPr>
                <w:b w:val="0"/>
              </w:rPr>
            </w:pPr>
            <w:r w:rsidRPr="00D3755C">
              <w:rPr>
                <w:b w:val="0"/>
              </w:rPr>
              <w:t>Input10 = 1809</w:t>
            </w:r>
          </w:p>
          <w:p w14:paraId="56153C50" w14:textId="77777777" w:rsidR="0075392E" w:rsidRPr="00D3755C" w:rsidRDefault="0075392E" w:rsidP="0080649C">
            <w:pPr>
              <w:rPr>
                <w:b w:val="0"/>
              </w:rPr>
            </w:pPr>
            <w:r w:rsidRPr="00D3755C">
              <w:rPr>
                <w:b w:val="0"/>
              </w:rPr>
              <w:t>Input11 = 1810</w:t>
            </w:r>
          </w:p>
          <w:p w14:paraId="07B79D96" w14:textId="77777777" w:rsidR="0075392E" w:rsidRPr="00D3755C" w:rsidRDefault="0075392E" w:rsidP="0080649C">
            <w:pPr>
              <w:rPr>
                <w:b w:val="0"/>
              </w:rPr>
            </w:pPr>
            <w:r w:rsidRPr="00D3755C">
              <w:rPr>
                <w:b w:val="0"/>
              </w:rPr>
              <w:t>Input12 = 1811</w:t>
            </w:r>
          </w:p>
          <w:p w14:paraId="2A2532C6" w14:textId="77777777" w:rsidR="0075392E" w:rsidRPr="00D3755C" w:rsidRDefault="0075392E" w:rsidP="0080649C">
            <w:pPr>
              <w:rPr>
                <w:b w:val="0"/>
              </w:rPr>
            </w:pPr>
            <w:r w:rsidRPr="00D3755C">
              <w:rPr>
                <w:b w:val="0"/>
              </w:rPr>
              <w:t>Input13 = 1812</w:t>
            </w:r>
          </w:p>
          <w:p w14:paraId="7019A101" w14:textId="77777777" w:rsidR="0075392E" w:rsidRPr="00D3755C" w:rsidRDefault="0075392E" w:rsidP="0080649C">
            <w:pPr>
              <w:rPr>
                <w:b w:val="0"/>
              </w:rPr>
            </w:pPr>
            <w:r w:rsidRPr="00D3755C">
              <w:rPr>
                <w:b w:val="0"/>
              </w:rPr>
              <w:t>Input14 = 1813</w:t>
            </w:r>
          </w:p>
          <w:p w14:paraId="2242A3B8" w14:textId="77777777" w:rsidR="0075392E" w:rsidRPr="00D3755C" w:rsidRDefault="0075392E" w:rsidP="0080649C">
            <w:pPr>
              <w:rPr>
                <w:b w:val="0"/>
              </w:rPr>
            </w:pPr>
            <w:r w:rsidRPr="00D3755C">
              <w:rPr>
                <w:b w:val="0"/>
              </w:rPr>
              <w:t>Input15 = 1814</w:t>
            </w:r>
          </w:p>
          <w:p w14:paraId="718F8329" w14:textId="77777777" w:rsidR="0075392E" w:rsidRPr="00D3755C" w:rsidRDefault="0075392E" w:rsidP="0080649C">
            <w:pPr>
              <w:rPr>
                <w:b w:val="0"/>
              </w:rPr>
            </w:pPr>
            <w:proofErr w:type="spellStart"/>
            <w:r w:rsidRPr="00D3755C">
              <w:rPr>
                <w:b w:val="0"/>
              </w:rPr>
              <w:t>InputPoll</w:t>
            </w:r>
            <w:proofErr w:type="spellEnd"/>
            <w:r w:rsidRPr="00D3755C">
              <w:rPr>
                <w:b w:val="0"/>
              </w:rPr>
              <w:t xml:space="preserve"> = 1900</w:t>
            </w:r>
          </w:p>
          <w:p w14:paraId="29A7BA60" w14:textId="77777777" w:rsidR="0075392E" w:rsidRPr="00D3755C" w:rsidRDefault="0075392E" w:rsidP="0080649C">
            <w:pPr>
              <w:rPr>
                <w:b w:val="0"/>
              </w:rPr>
            </w:pPr>
            <w:proofErr w:type="spellStart"/>
            <w:r w:rsidRPr="00D3755C">
              <w:rPr>
                <w:b w:val="0"/>
              </w:rPr>
              <w:t>AspectSideBar</w:t>
            </w:r>
            <w:proofErr w:type="spellEnd"/>
            <w:r w:rsidRPr="00D3755C">
              <w:rPr>
                <w:b w:val="0"/>
              </w:rPr>
              <w:t xml:space="preserve"> = 2000</w:t>
            </w:r>
          </w:p>
          <w:p w14:paraId="22A5BFBB" w14:textId="77777777" w:rsidR="0075392E" w:rsidRPr="00D3755C" w:rsidRDefault="0075392E" w:rsidP="0080649C">
            <w:pPr>
              <w:rPr>
                <w:b w:val="0"/>
              </w:rPr>
            </w:pPr>
            <w:proofErr w:type="spellStart"/>
            <w:r w:rsidRPr="00D3755C">
              <w:rPr>
                <w:b w:val="0"/>
              </w:rPr>
              <w:t>AspectStrech</w:t>
            </w:r>
            <w:proofErr w:type="spellEnd"/>
            <w:r w:rsidRPr="00D3755C">
              <w:rPr>
                <w:b w:val="0"/>
              </w:rPr>
              <w:t xml:space="preserve"> = 2001</w:t>
            </w:r>
          </w:p>
          <w:p w14:paraId="4BB92E04" w14:textId="77777777" w:rsidR="0075392E" w:rsidRPr="00D3755C" w:rsidRDefault="0075392E" w:rsidP="0080649C">
            <w:pPr>
              <w:rPr>
                <w:b w:val="0"/>
              </w:rPr>
            </w:pPr>
            <w:proofErr w:type="spellStart"/>
            <w:r w:rsidRPr="00D3755C">
              <w:rPr>
                <w:b w:val="0"/>
              </w:rPr>
              <w:t>AspectNormal</w:t>
            </w:r>
            <w:proofErr w:type="spellEnd"/>
            <w:r w:rsidRPr="00D3755C">
              <w:rPr>
                <w:b w:val="0"/>
              </w:rPr>
              <w:t xml:space="preserve"> = 2002</w:t>
            </w:r>
          </w:p>
          <w:p w14:paraId="1A273B6D" w14:textId="77777777" w:rsidR="0075392E" w:rsidRPr="00D3755C" w:rsidRDefault="0075392E" w:rsidP="0080649C">
            <w:pPr>
              <w:rPr>
                <w:b w:val="0"/>
              </w:rPr>
            </w:pPr>
            <w:proofErr w:type="spellStart"/>
            <w:r w:rsidRPr="00D3755C">
              <w:rPr>
                <w:b w:val="0"/>
              </w:rPr>
              <w:t>AspectDotByDot</w:t>
            </w:r>
            <w:proofErr w:type="spellEnd"/>
            <w:r w:rsidRPr="00D3755C">
              <w:rPr>
                <w:b w:val="0"/>
              </w:rPr>
              <w:t xml:space="preserve"> = 2003</w:t>
            </w:r>
          </w:p>
          <w:p w14:paraId="6E1F949E" w14:textId="77777777" w:rsidR="0075392E" w:rsidRPr="00D3755C" w:rsidRDefault="0075392E" w:rsidP="0080649C">
            <w:pPr>
              <w:rPr>
                <w:b w:val="0"/>
              </w:rPr>
            </w:pPr>
            <w:proofErr w:type="spellStart"/>
            <w:r w:rsidRPr="00D3755C">
              <w:rPr>
                <w:b w:val="0"/>
              </w:rPr>
              <w:t>AspectFullScreen</w:t>
            </w:r>
            <w:proofErr w:type="spellEnd"/>
            <w:r w:rsidRPr="00D3755C">
              <w:rPr>
                <w:b w:val="0"/>
              </w:rPr>
              <w:t xml:space="preserve"> = 2004</w:t>
            </w:r>
          </w:p>
          <w:p w14:paraId="4C95714D" w14:textId="77777777" w:rsidR="0075392E" w:rsidRPr="00D3755C" w:rsidRDefault="0075392E" w:rsidP="0080649C">
            <w:pPr>
              <w:rPr>
                <w:b w:val="0"/>
              </w:rPr>
            </w:pPr>
            <w:proofErr w:type="spellStart"/>
            <w:r w:rsidRPr="00D3755C">
              <w:rPr>
                <w:b w:val="0"/>
              </w:rPr>
              <w:t>AspectAuto</w:t>
            </w:r>
            <w:proofErr w:type="spellEnd"/>
            <w:r w:rsidRPr="00D3755C">
              <w:rPr>
                <w:b w:val="0"/>
              </w:rPr>
              <w:t xml:space="preserve"> = 2005</w:t>
            </w:r>
          </w:p>
          <w:p w14:paraId="1C287336" w14:textId="77777777" w:rsidR="0075392E" w:rsidRPr="00D3755C" w:rsidRDefault="0075392E" w:rsidP="0080649C">
            <w:pPr>
              <w:rPr>
                <w:b w:val="0"/>
              </w:rPr>
            </w:pPr>
            <w:proofErr w:type="spellStart"/>
            <w:r w:rsidRPr="00D3755C">
              <w:rPr>
                <w:b w:val="0"/>
              </w:rPr>
              <w:t>AspectOriginal</w:t>
            </w:r>
            <w:proofErr w:type="spellEnd"/>
            <w:r w:rsidRPr="00D3755C">
              <w:rPr>
                <w:b w:val="0"/>
              </w:rPr>
              <w:t xml:space="preserve"> = 2006</w:t>
            </w:r>
          </w:p>
          <w:p w14:paraId="56D8A918" w14:textId="77777777" w:rsidR="0075392E" w:rsidRPr="00D3755C" w:rsidRDefault="0075392E" w:rsidP="0080649C">
            <w:pPr>
              <w:rPr>
                <w:b w:val="0"/>
              </w:rPr>
            </w:pPr>
            <w:r w:rsidRPr="00D3755C">
              <w:rPr>
                <w:b w:val="0"/>
              </w:rPr>
              <w:t>Aspect16By9 = 2007</w:t>
            </w:r>
          </w:p>
          <w:p w14:paraId="50DBECB0" w14:textId="77777777" w:rsidR="0075392E" w:rsidRPr="00D3755C" w:rsidRDefault="0075392E" w:rsidP="0080649C">
            <w:pPr>
              <w:rPr>
                <w:b w:val="0"/>
              </w:rPr>
            </w:pPr>
            <w:proofErr w:type="spellStart"/>
            <w:r w:rsidRPr="00D3755C">
              <w:rPr>
                <w:b w:val="0"/>
              </w:rPr>
              <w:t>AspectWideZoom</w:t>
            </w:r>
            <w:proofErr w:type="spellEnd"/>
            <w:r w:rsidRPr="00D3755C">
              <w:rPr>
                <w:b w:val="0"/>
              </w:rPr>
              <w:t xml:space="preserve"> = 2008</w:t>
            </w:r>
          </w:p>
          <w:p w14:paraId="2013F627" w14:textId="77777777" w:rsidR="0075392E" w:rsidRPr="00D3755C" w:rsidRDefault="0075392E" w:rsidP="0080649C">
            <w:pPr>
              <w:rPr>
                <w:b w:val="0"/>
              </w:rPr>
            </w:pPr>
            <w:r w:rsidRPr="00D3755C">
              <w:rPr>
                <w:b w:val="0"/>
              </w:rPr>
              <w:t>Aspect4By3 = 2009</w:t>
            </w:r>
          </w:p>
          <w:p w14:paraId="38D70452" w14:textId="77777777" w:rsidR="0075392E" w:rsidRPr="00D3755C" w:rsidRDefault="0075392E" w:rsidP="0080649C">
            <w:pPr>
              <w:rPr>
                <w:b w:val="0"/>
              </w:rPr>
            </w:pPr>
            <w:proofErr w:type="spellStart"/>
            <w:r w:rsidRPr="00D3755C">
              <w:rPr>
                <w:b w:val="0"/>
              </w:rPr>
              <w:t>AspectSubTitle</w:t>
            </w:r>
            <w:proofErr w:type="spellEnd"/>
            <w:r w:rsidRPr="00D3755C">
              <w:rPr>
                <w:b w:val="0"/>
              </w:rPr>
              <w:t xml:space="preserve"> = 2010</w:t>
            </w:r>
          </w:p>
          <w:p w14:paraId="2BCD8293" w14:textId="77777777" w:rsidR="0075392E" w:rsidRPr="00D3755C" w:rsidRDefault="0075392E" w:rsidP="0080649C">
            <w:pPr>
              <w:rPr>
                <w:b w:val="0"/>
              </w:rPr>
            </w:pPr>
            <w:proofErr w:type="spellStart"/>
            <w:r w:rsidRPr="00D3755C">
              <w:rPr>
                <w:b w:val="0"/>
              </w:rPr>
              <w:t>AspectJust</w:t>
            </w:r>
            <w:proofErr w:type="spellEnd"/>
            <w:r w:rsidRPr="00D3755C">
              <w:rPr>
                <w:b w:val="0"/>
              </w:rPr>
              <w:t xml:space="preserve"> = 2011</w:t>
            </w:r>
          </w:p>
          <w:p w14:paraId="06171181" w14:textId="77777777" w:rsidR="0075392E" w:rsidRPr="00D3755C" w:rsidRDefault="0075392E" w:rsidP="0080649C">
            <w:pPr>
              <w:rPr>
                <w:b w:val="0"/>
              </w:rPr>
            </w:pPr>
            <w:proofErr w:type="spellStart"/>
            <w:r w:rsidRPr="00D3755C">
              <w:rPr>
                <w:b w:val="0"/>
              </w:rPr>
              <w:t>AspectZoom</w:t>
            </w:r>
            <w:proofErr w:type="spellEnd"/>
            <w:r w:rsidRPr="00D3755C">
              <w:rPr>
                <w:b w:val="0"/>
              </w:rPr>
              <w:t xml:space="preserve"> = 2012</w:t>
            </w:r>
          </w:p>
          <w:p w14:paraId="3E073C02" w14:textId="77777777" w:rsidR="0075392E" w:rsidRPr="00D3755C" w:rsidRDefault="0075392E" w:rsidP="0080649C">
            <w:pPr>
              <w:rPr>
                <w:b w:val="0"/>
              </w:rPr>
            </w:pPr>
            <w:r w:rsidRPr="00D3755C">
              <w:rPr>
                <w:b w:val="0"/>
              </w:rPr>
              <w:t>AspectZoom2 = 2013</w:t>
            </w:r>
          </w:p>
          <w:p w14:paraId="3695F0C5" w14:textId="77777777" w:rsidR="0075392E" w:rsidRPr="00D3755C" w:rsidRDefault="0075392E" w:rsidP="0080649C">
            <w:pPr>
              <w:rPr>
                <w:b w:val="0"/>
              </w:rPr>
            </w:pPr>
            <w:r w:rsidRPr="00D3755C">
              <w:rPr>
                <w:b w:val="0"/>
              </w:rPr>
              <w:t>AspectZoom3 = 2014</w:t>
            </w:r>
          </w:p>
          <w:p w14:paraId="31427974" w14:textId="77777777" w:rsidR="0075392E" w:rsidRPr="00D3755C" w:rsidRDefault="0075392E" w:rsidP="0080649C">
            <w:pPr>
              <w:rPr>
                <w:b w:val="0"/>
              </w:rPr>
            </w:pPr>
            <w:r w:rsidRPr="00D3755C">
              <w:rPr>
                <w:b w:val="0"/>
              </w:rPr>
              <w:t>AspectRatio1 = 2015</w:t>
            </w:r>
          </w:p>
          <w:p w14:paraId="5E3A2058" w14:textId="77777777" w:rsidR="0075392E" w:rsidRPr="00D3755C" w:rsidRDefault="0075392E" w:rsidP="0080649C">
            <w:pPr>
              <w:rPr>
                <w:b w:val="0"/>
              </w:rPr>
            </w:pPr>
            <w:r w:rsidRPr="00D3755C">
              <w:rPr>
                <w:b w:val="0"/>
              </w:rPr>
              <w:t>AspectRatio2 = 2016</w:t>
            </w:r>
          </w:p>
          <w:p w14:paraId="76F7BB90" w14:textId="77777777" w:rsidR="0075392E" w:rsidRPr="00D3755C" w:rsidRDefault="0075392E" w:rsidP="0080649C">
            <w:pPr>
              <w:rPr>
                <w:b w:val="0"/>
              </w:rPr>
            </w:pPr>
            <w:r w:rsidRPr="00D3755C">
              <w:rPr>
                <w:b w:val="0"/>
              </w:rPr>
              <w:t>AspectRatio3 = 2017</w:t>
            </w:r>
          </w:p>
          <w:p w14:paraId="18E37D39" w14:textId="77777777" w:rsidR="0075392E" w:rsidRPr="00D3755C" w:rsidRDefault="0075392E" w:rsidP="0080649C">
            <w:pPr>
              <w:rPr>
                <w:b w:val="0"/>
              </w:rPr>
            </w:pPr>
            <w:r w:rsidRPr="00D3755C">
              <w:rPr>
                <w:b w:val="0"/>
              </w:rPr>
              <w:t>AspectRatio4 = 2018</w:t>
            </w:r>
          </w:p>
          <w:p w14:paraId="6A47BB90" w14:textId="77777777" w:rsidR="0075392E" w:rsidRPr="00D3755C" w:rsidRDefault="0075392E" w:rsidP="0080649C">
            <w:pPr>
              <w:rPr>
                <w:b w:val="0"/>
              </w:rPr>
            </w:pPr>
            <w:r w:rsidRPr="00D3755C">
              <w:rPr>
                <w:b w:val="0"/>
              </w:rPr>
              <w:t>AspectRatio5 = 2019</w:t>
            </w:r>
          </w:p>
          <w:p w14:paraId="5CF36491" w14:textId="77777777" w:rsidR="0075392E" w:rsidRPr="00D3755C" w:rsidRDefault="0075392E" w:rsidP="0080649C">
            <w:pPr>
              <w:rPr>
                <w:b w:val="0"/>
              </w:rPr>
            </w:pPr>
            <w:r w:rsidRPr="00D3755C">
              <w:rPr>
                <w:b w:val="0"/>
              </w:rPr>
              <w:t>AspectRatio6 = 2020</w:t>
            </w:r>
          </w:p>
          <w:p w14:paraId="0066060A" w14:textId="77777777" w:rsidR="0075392E" w:rsidRPr="00D3755C" w:rsidRDefault="0075392E" w:rsidP="0080649C">
            <w:pPr>
              <w:rPr>
                <w:b w:val="0"/>
              </w:rPr>
            </w:pPr>
            <w:r w:rsidRPr="00D3755C">
              <w:rPr>
                <w:b w:val="0"/>
              </w:rPr>
              <w:t>AspectRatio7 = 2021</w:t>
            </w:r>
          </w:p>
          <w:p w14:paraId="65026EAB" w14:textId="77777777" w:rsidR="0075392E" w:rsidRPr="00D3755C" w:rsidRDefault="0075392E" w:rsidP="0080649C">
            <w:pPr>
              <w:rPr>
                <w:b w:val="0"/>
              </w:rPr>
            </w:pPr>
            <w:r w:rsidRPr="00D3755C">
              <w:rPr>
                <w:b w:val="0"/>
              </w:rPr>
              <w:t>AspectRatio8 = 2022</w:t>
            </w:r>
          </w:p>
          <w:p w14:paraId="295C8970" w14:textId="77777777" w:rsidR="0075392E" w:rsidRPr="00D3755C" w:rsidRDefault="0075392E" w:rsidP="0080649C">
            <w:pPr>
              <w:rPr>
                <w:b w:val="0"/>
              </w:rPr>
            </w:pPr>
            <w:r w:rsidRPr="00D3755C">
              <w:rPr>
                <w:b w:val="0"/>
              </w:rPr>
              <w:t>AspectRatio9 = 2023</w:t>
            </w:r>
          </w:p>
          <w:p w14:paraId="5E116474" w14:textId="77777777" w:rsidR="0075392E" w:rsidRPr="00D3755C" w:rsidRDefault="0075392E" w:rsidP="0080649C">
            <w:pPr>
              <w:rPr>
                <w:b w:val="0"/>
              </w:rPr>
            </w:pPr>
            <w:r w:rsidRPr="00D3755C">
              <w:rPr>
                <w:b w:val="0"/>
              </w:rPr>
              <w:t>AspectRatio10 = 2024</w:t>
            </w:r>
          </w:p>
          <w:p w14:paraId="5C479D04" w14:textId="77777777" w:rsidR="0075392E" w:rsidRPr="00D3755C" w:rsidRDefault="0075392E" w:rsidP="0080649C">
            <w:pPr>
              <w:rPr>
                <w:b w:val="0"/>
              </w:rPr>
            </w:pPr>
            <w:r w:rsidRPr="00D3755C">
              <w:rPr>
                <w:b w:val="0"/>
              </w:rPr>
              <w:t>AspectRatio11 = 2025</w:t>
            </w:r>
          </w:p>
          <w:p w14:paraId="425F8B5A" w14:textId="77777777" w:rsidR="0075392E" w:rsidRPr="00D3755C" w:rsidRDefault="0075392E" w:rsidP="0080649C">
            <w:pPr>
              <w:rPr>
                <w:b w:val="0"/>
              </w:rPr>
            </w:pPr>
            <w:proofErr w:type="spellStart"/>
            <w:r w:rsidRPr="00D3755C">
              <w:rPr>
                <w:b w:val="0"/>
              </w:rPr>
              <w:t>AspectRatioPoll</w:t>
            </w:r>
            <w:proofErr w:type="spellEnd"/>
            <w:r w:rsidRPr="00D3755C">
              <w:rPr>
                <w:b w:val="0"/>
              </w:rPr>
              <w:t xml:space="preserve"> = 2026</w:t>
            </w:r>
          </w:p>
          <w:p w14:paraId="6671E0EC" w14:textId="77777777" w:rsidR="0075392E" w:rsidRPr="00D3755C" w:rsidRDefault="0075392E" w:rsidP="0080649C">
            <w:pPr>
              <w:rPr>
                <w:b w:val="0"/>
              </w:rPr>
            </w:pPr>
            <w:proofErr w:type="spellStart"/>
            <w:r w:rsidRPr="00D3755C">
              <w:rPr>
                <w:b w:val="0"/>
              </w:rPr>
              <w:t>AvAuto</w:t>
            </w:r>
            <w:proofErr w:type="spellEnd"/>
            <w:r w:rsidRPr="00D3755C">
              <w:rPr>
                <w:b w:val="0"/>
              </w:rPr>
              <w:t xml:space="preserve"> = 2200</w:t>
            </w:r>
          </w:p>
          <w:p w14:paraId="39CEA6C9" w14:textId="77777777" w:rsidR="0075392E" w:rsidRPr="00D3755C" w:rsidRDefault="0075392E" w:rsidP="0080649C">
            <w:pPr>
              <w:rPr>
                <w:b w:val="0"/>
              </w:rPr>
            </w:pPr>
            <w:proofErr w:type="spellStart"/>
            <w:r w:rsidRPr="00D3755C">
              <w:rPr>
                <w:b w:val="0"/>
              </w:rPr>
              <w:t>AvGame</w:t>
            </w:r>
            <w:proofErr w:type="spellEnd"/>
            <w:r w:rsidRPr="00D3755C">
              <w:rPr>
                <w:b w:val="0"/>
              </w:rPr>
              <w:t xml:space="preserve"> = 2210</w:t>
            </w:r>
          </w:p>
          <w:p w14:paraId="47E139D2" w14:textId="77777777" w:rsidR="0075392E" w:rsidRPr="00D3755C" w:rsidRDefault="0075392E" w:rsidP="0080649C">
            <w:pPr>
              <w:rPr>
                <w:b w:val="0"/>
              </w:rPr>
            </w:pPr>
            <w:r w:rsidRPr="00D3755C">
              <w:rPr>
                <w:b w:val="0"/>
              </w:rPr>
              <w:t>AvGame3D = 2211</w:t>
            </w:r>
          </w:p>
          <w:p w14:paraId="26740E19" w14:textId="77777777" w:rsidR="0075392E" w:rsidRPr="00D3755C" w:rsidRDefault="0075392E" w:rsidP="0080649C">
            <w:pPr>
              <w:rPr>
                <w:b w:val="0"/>
              </w:rPr>
            </w:pPr>
            <w:proofErr w:type="spellStart"/>
            <w:r w:rsidRPr="00D3755C">
              <w:rPr>
                <w:b w:val="0"/>
              </w:rPr>
              <w:t>AvDynamic</w:t>
            </w:r>
            <w:proofErr w:type="spellEnd"/>
            <w:r w:rsidRPr="00D3755C">
              <w:rPr>
                <w:b w:val="0"/>
              </w:rPr>
              <w:t xml:space="preserve"> = 2220</w:t>
            </w:r>
          </w:p>
          <w:p w14:paraId="4D4DA2A2" w14:textId="77777777" w:rsidR="0075392E" w:rsidRPr="00D3755C" w:rsidRDefault="0075392E" w:rsidP="0080649C">
            <w:pPr>
              <w:rPr>
                <w:b w:val="0"/>
              </w:rPr>
            </w:pPr>
            <w:proofErr w:type="spellStart"/>
            <w:r w:rsidRPr="00D3755C">
              <w:rPr>
                <w:b w:val="0"/>
              </w:rPr>
              <w:t>AvDynamicFixed</w:t>
            </w:r>
            <w:proofErr w:type="spellEnd"/>
            <w:r w:rsidRPr="00D3755C">
              <w:rPr>
                <w:b w:val="0"/>
              </w:rPr>
              <w:t xml:space="preserve"> = 2221</w:t>
            </w:r>
          </w:p>
          <w:p w14:paraId="3664FA9E" w14:textId="77777777" w:rsidR="0075392E" w:rsidRPr="00D3755C" w:rsidRDefault="0075392E" w:rsidP="0080649C">
            <w:pPr>
              <w:rPr>
                <w:b w:val="0"/>
              </w:rPr>
            </w:pPr>
            <w:proofErr w:type="spellStart"/>
            <w:r w:rsidRPr="00D3755C">
              <w:rPr>
                <w:b w:val="0"/>
              </w:rPr>
              <w:t>AvMovie</w:t>
            </w:r>
            <w:proofErr w:type="spellEnd"/>
            <w:r w:rsidRPr="00D3755C">
              <w:rPr>
                <w:b w:val="0"/>
              </w:rPr>
              <w:t xml:space="preserve"> = 2230</w:t>
            </w:r>
          </w:p>
          <w:p w14:paraId="5AEF4A1A" w14:textId="77777777" w:rsidR="0075392E" w:rsidRPr="00D3755C" w:rsidRDefault="0075392E" w:rsidP="0080649C">
            <w:pPr>
              <w:rPr>
                <w:b w:val="0"/>
              </w:rPr>
            </w:pPr>
            <w:r w:rsidRPr="00D3755C">
              <w:rPr>
                <w:b w:val="0"/>
              </w:rPr>
              <w:t>AvMovie3D = 2231</w:t>
            </w:r>
          </w:p>
          <w:p w14:paraId="28FAA4F5" w14:textId="77777777" w:rsidR="0075392E" w:rsidRPr="00D3755C" w:rsidRDefault="0075392E" w:rsidP="0080649C">
            <w:pPr>
              <w:rPr>
                <w:b w:val="0"/>
              </w:rPr>
            </w:pPr>
            <w:proofErr w:type="spellStart"/>
            <w:r w:rsidRPr="00D3755C">
              <w:rPr>
                <w:b w:val="0"/>
              </w:rPr>
              <w:t>AvPc</w:t>
            </w:r>
            <w:proofErr w:type="spellEnd"/>
            <w:r w:rsidRPr="00D3755C">
              <w:rPr>
                <w:b w:val="0"/>
              </w:rPr>
              <w:t xml:space="preserve"> = 2240</w:t>
            </w:r>
          </w:p>
          <w:p w14:paraId="329718DB" w14:textId="77777777" w:rsidR="0075392E" w:rsidRPr="00D3755C" w:rsidRDefault="0075392E" w:rsidP="0080649C">
            <w:pPr>
              <w:rPr>
                <w:b w:val="0"/>
              </w:rPr>
            </w:pPr>
            <w:proofErr w:type="spellStart"/>
            <w:r w:rsidRPr="00D3755C">
              <w:rPr>
                <w:b w:val="0"/>
              </w:rPr>
              <w:t>AvPoll</w:t>
            </w:r>
            <w:proofErr w:type="spellEnd"/>
            <w:r w:rsidRPr="00D3755C">
              <w:rPr>
                <w:b w:val="0"/>
              </w:rPr>
              <w:t xml:space="preserve"> = 2250</w:t>
            </w:r>
          </w:p>
          <w:p w14:paraId="69A158D5" w14:textId="77777777" w:rsidR="0075392E" w:rsidRPr="00D3755C" w:rsidRDefault="0075392E" w:rsidP="0080649C">
            <w:pPr>
              <w:rPr>
                <w:b w:val="0"/>
              </w:rPr>
            </w:pPr>
            <w:proofErr w:type="spellStart"/>
            <w:r w:rsidRPr="00D3755C">
              <w:rPr>
                <w:b w:val="0"/>
              </w:rPr>
              <w:lastRenderedPageBreak/>
              <w:t>AvUser</w:t>
            </w:r>
            <w:proofErr w:type="spellEnd"/>
            <w:r w:rsidRPr="00D3755C">
              <w:rPr>
                <w:b w:val="0"/>
              </w:rPr>
              <w:t xml:space="preserve"> = 2260</w:t>
            </w:r>
          </w:p>
          <w:p w14:paraId="6DD9C3F6" w14:textId="77777777" w:rsidR="0075392E" w:rsidRPr="00D3755C" w:rsidRDefault="0075392E" w:rsidP="0080649C">
            <w:pPr>
              <w:rPr>
                <w:b w:val="0"/>
              </w:rPr>
            </w:pPr>
            <w:proofErr w:type="spellStart"/>
            <w:r w:rsidRPr="00D3755C">
              <w:rPr>
                <w:b w:val="0"/>
              </w:rPr>
              <w:t>AvVintageMovie</w:t>
            </w:r>
            <w:proofErr w:type="spellEnd"/>
            <w:r w:rsidRPr="00D3755C">
              <w:rPr>
                <w:b w:val="0"/>
              </w:rPr>
              <w:t xml:space="preserve"> = 2270</w:t>
            </w:r>
          </w:p>
          <w:p w14:paraId="563F9360" w14:textId="77777777" w:rsidR="0075392E" w:rsidRPr="00D3755C" w:rsidRDefault="0075392E" w:rsidP="0080649C">
            <w:pPr>
              <w:rPr>
                <w:b w:val="0"/>
              </w:rPr>
            </w:pPr>
            <w:proofErr w:type="spellStart"/>
            <w:r w:rsidRPr="00D3755C">
              <w:rPr>
                <w:b w:val="0"/>
              </w:rPr>
              <w:t>AvStandard</w:t>
            </w:r>
            <w:proofErr w:type="spellEnd"/>
            <w:r w:rsidRPr="00D3755C">
              <w:rPr>
                <w:b w:val="0"/>
              </w:rPr>
              <w:t xml:space="preserve"> = 2280</w:t>
            </w:r>
          </w:p>
          <w:p w14:paraId="6005B000" w14:textId="77777777" w:rsidR="0075392E" w:rsidRPr="00D3755C" w:rsidRDefault="0075392E" w:rsidP="0080649C">
            <w:pPr>
              <w:rPr>
                <w:b w:val="0"/>
              </w:rPr>
            </w:pPr>
            <w:r w:rsidRPr="00D3755C">
              <w:rPr>
                <w:b w:val="0"/>
              </w:rPr>
              <w:t>AvStandard3D = 2281</w:t>
            </w:r>
          </w:p>
          <w:p w14:paraId="553DDFF1" w14:textId="77777777" w:rsidR="0075392E" w:rsidRPr="00D3755C" w:rsidRDefault="0075392E" w:rsidP="0080649C">
            <w:pPr>
              <w:rPr>
                <w:b w:val="0"/>
              </w:rPr>
            </w:pPr>
            <w:proofErr w:type="spellStart"/>
            <w:r w:rsidRPr="00D3755C">
              <w:rPr>
                <w:b w:val="0"/>
              </w:rPr>
              <w:t>AvXvColor</w:t>
            </w:r>
            <w:proofErr w:type="spellEnd"/>
            <w:r w:rsidRPr="00D3755C">
              <w:rPr>
                <w:b w:val="0"/>
              </w:rPr>
              <w:t xml:space="preserve"> = 2290</w:t>
            </w:r>
          </w:p>
          <w:p w14:paraId="41C508A0" w14:textId="77777777" w:rsidR="0075392E" w:rsidRPr="00D3755C" w:rsidRDefault="0075392E" w:rsidP="0080649C">
            <w:pPr>
              <w:rPr>
                <w:b w:val="0"/>
              </w:rPr>
            </w:pPr>
            <w:proofErr w:type="spellStart"/>
            <w:r w:rsidRPr="00D3755C">
              <w:rPr>
                <w:b w:val="0"/>
              </w:rPr>
              <w:t>AllLampsOff</w:t>
            </w:r>
            <w:proofErr w:type="spellEnd"/>
            <w:r w:rsidRPr="00D3755C">
              <w:rPr>
                <w:b w:val="0"/>
              </w:rPr>
              <w:t xml:space="preserve"> = 4000</w:t>
            </w:r>
          </w:p>
          <w:p w14:paraId="3EE8C76E" w14:textId="77777777" w:rsidR="0075392E" w:rsidRPr="00D3755C" w:rsidRDefault="0075392E" w:rsidP="0080649C">
            <w:pPr>
              <w:rPr>
                <w:b w:val="0"/>
              </w:rPr>
            </w:pPr>
            <w:proofErr w:type="spellStart"/>
            <w:r w:rsidRPr="00D3755C">
              <w:rPr>
                <w:b w:val="0"/>
              </w:rPr>
              <w:t>AllLampsOn</w:t>
            </w:r>
            <w:proofErr w:type="spellEnd"/>
            <w:r w:rsidRPr="00D3755C">
              <w:rPr>
                <w:b w:val="0"/>
              </w:rPr>
              <w:t xml:space="preserve"> = 4001</w:t>
            </w:r>
          </w:p>
          <w:p w14:paraId="0337909F" w14:textId="77777777" w:rsidR="0075392E" w:rsidRPr="00D3755C" w:rsidRDefault="0075392E" w:rsidP="0080649C">
            <w:pPr>
              <w:rPr>
                <w:b w:val="0"/>
              </w:rPr>
            </w:pPr>
            <w:r w:rsidRPr="00D3755C">
              <w:rPr>
                <w:b w:val="0"/>
              </w:rPr>
              <w:t>Antenna = 4200</w:t>
            </w:r>
          </w:p>
          <w:p w14:paraId="05B3C615" w14:textId="77777777" w:rsidR="0075392E" w:rsidRPr="00D3755C" w:rsidRDefault="0075392E" w:rsidP="0080649C">
            <w:pPr>
              <w:rPr>
                <w:b w:val="0"/>
              </w:rPr>
            </w:pPr>
            <w:r w:rsidRPr="00D3755C">
              <w:rPr>
                <w:b w:val="0"/>
              </w:rPr>
              <w:t>Asterisk = 4400</w:t>
            </w:r>
          </w:p>
          <w:p w14:paraId="5CC2CE73" w14:textId="77777777" w:rsidR="0075392E" w:rsidRPr="00D3755C" w:rsidRDefault="0075392E" w:rsidP="0080649C">
            <w:pPr>
              <w:rPr>
                <w:b w:val="0"/>
              </w:rPr>
            </w:pPr>
            <w:r w:rsidRPr="00D3755C">
              <w:rPr>
                <w:b w:val="0"/>
              </w:rPr>
              <w:t>Mute = 4600</w:t>
            </w:r>
          </w:p>
          <w:p w14:paraId="3876F2CD" w14:textId="77777777" w:rsidR="0075392E" w:rsidRPr="00D3755C" w:rsidRDefault="0075392E" w:rsidP="0080649C">
            <w:pPr>
              <w:rPr>
                <w:b w:val="0"/>
              </w:rPr>
            </w:pPr>
            <w:proofErr w:type="spellStart"/>
            <w:r w:rsidRPr="00D3755C">
              <w:rPr>
                <w:b w:val="0"/>
              </w:rPr>
              <w:t>MuteOff</w:t>
            </w:r>
            <w:proofErr w:type="spellEnd"/>
            <w:r w:rsidRPr="00D3755C">
              <w:rPr>
                <w:b w:val="0"/>
              </w:rPr>
              <w:t xml:space="preserve"> = 4601</w:t>
            </w:r>
          </w:p>
          <w:p w14:paraId="464D75A5" w14:textId="77777777" w:rsidR="0075392E" w:rsidRPr="00D3755C" w:rsidRDefault="0075392E" w:rsidP="0080649C">
            <w:pPr>
              <w:rPr>
                <w:b w:val="0"/>
              </w:rPr>
            </w:pPr>
            <w:proofErr w:type="spellStart"/>
            <w:r w:rsidRPr="00D3755C">
              <w:rPr>
                <w:b w:val="0"/>
              </w:rPr>
              <w:t>MuteOn</w:t>
            </w:r>
            <w:proofErr w:type="spellEnd"/>
            <w:r w:rsidRPr="00D3755C">
              <w:rPr>
                <w:b w:val="0"/>
              </w:rPr>
              <w:t xml:space="preserve"> = 4602</w:t>
            </w:r>
          </w:p>
          <w:p w14:paraId="24A7063F" w14:textId="77777777" w:rsidR="0075392E" w:rsidRPr="00D3755C" w:rsidRDefault="0075392E" w:rsidP="0080649C">
            <w:pPr>
              <w:rPr>
                <w:b w:val="0"/>
              </w:rPr>
            </w:pPr>
            <w:proofErr w:type="spellStart"/>
            <w:r w:rsidRPr="00D3755C">
              <w:rPr>
                <w:b w:val="0"/>
              </w:rPr>
              <w:t>MutePoll</w:t>
            </w:r>
            <w:proofErr w:type="spellEnd"/>
            <w:r w:rsidRPr="00D3755C">
              <w:rPr>
                <w:b w:val="0"/>
              </w:rPr>
              <w:t xml:space="preserve"> = 4603</w:t>
            </w:r>
          </w:p>
          <w:p w14:paraId="36A7676B" w14:textId="77777777" w:rsidR="0075392E" w:rsidRPr="00D3755C" w:rsidRDefault="0075392E" w:rsidP="0080649C">
            <w:pPr>
              <w:rPr>
                <w:b w:val="0"/>
              </w:rPr>
            </w:pPr>
            <w:r w:rsidRPr="00D3755C">
              <w:rPr>
                <w:b w:val="0"/>
              </w:rPr>
              <w:t>Auto = 4800</w:t>
            </w:r>
          </w:p>
          <w:p w14:paraId="4F37471E" w14:textId="77777777" w:rsidR="0075392E" w:rsidRPr="00D3755C" w:rsidRDefault="0075392E" w:rsidP="0080649C">
            <w:pPr>
              <w:rPr>
                <w:b w:val="0"/>
              </w:rPr>
            </w:pPr>
            <w:r w:rsidRPr="00D3755C">
              <w:rPr>
                <w:b w:val="0"/>
              </w:rPr>
              <w:t>Aux1 = 5000</w:t>
            </w:r>
          </w:p>
          <w:p w14:paraId="16B01C2C" w14:textId="77777777" w:rsidR="0075392E" w:rsidRPr="00D3755C" w:rsidRDefault="0075392E" w:rsidP="0080649C">
            <w:pPr>
              <w:rPr>
                <w:b w:val="0"/>
              </w:rPr>
            </w:pPr>
            <w:r w:rsidRPr="00D3755C">
              <w:rPr>
                <w:b w:val="0"/>
              </w:rPr>
              <w:t>Aux2 = 5001</w:t>
            </w:r>
          </w:p>
          <w:p w14:paraId="7D358864" w14:textId="77777777" w:rsidR="0075392E" w:rsidRPr="00D3755C" w:rsidRDefault="0075392E" w:rsidP="0080649C">
            <w:pPr>
              <w:rPr>
                <w:b w:val="0"/>
              </w:rPr>
            </w:pPr>
            <w:proofErr w:type="spellStart"/>
            <w:r w:rsidRPr="00D3755C">
              <w:rPr>
                <w:b w:val="0"/>
              </w:rPr>
              <w:t>DigitalChannel</w:t>
            </w:r>
            <w:proofErr w:type="spellEnd"/>
            <w:r w:rsidRPr="00D3755C">
              <w:rPr>
                <w:b w:val="0"/>
              </w:rPr>
              <w:t xml:space="preserve"> = 5200</w:t>
            </w:r>
          </w:p>
          <w:p w14:paraId="09BE5E51" w14:textId="77777777" w:rsidR="0075392E" w:rsidRPr="00D3755C" w:rsidRDefault="0075392E" w:rsidP="0080649C">
            <w:pPr>
              <w:rPr>
                <w:b w:val="0"/>
              </w:rPr>
            </w:pPr>
            <w:proofErr w:type="spellStart"/>
            <w:r w:rsidRPr="00D3755C">
              <w:rPr>
                <w:b w:val="0"/>
              </w:rPr>
              <w:t>AnalogChannel</w:t>
            </w:r>
            <w:proofErr w:type="spellEnd"/>
            <w:r w:rsidRPr="00D3755C">
              <w:rPr>
                <w:b w:val="0"/>
              </w:rPr>
              <w:t xml:space="preserve"> = 5400</w:t>
            </w:r>
          </w:p>
          <w:p w14:paraId="6734F1CF" w14:textId="77777777" w:rsidR="0075392E" w:rsidRPr="00D3755C" w:rsidRDefault="0075392E" w:rsidP="0080649C">
            <w:pPr>
              <w:rPr>
                <w:b w:val="0"/>
              </w:rPr>
            </w:pPr>
            <w:r w:rsidRPr="00D3755C">
              <w:rPr>
                <w:b w:val="0"/>
              </w:rPr>
              <w:t>Channel = 5600</w:t>
            </w:r>
          </w:p>
          <w:p w14:paraId="752D8EBA" w14:textId="77777777" w:rsidR="0075392E" w:rsidRPr="00D3755C" w:rsidRDefault="0075392E" w:rsidP="0080649C">
            <w:pPr>
              <w:rPr>
                <w:b w:val="0"/>
              </w:rPr>
            </w:pPr>
            <w:proofErr w:type="spellStart"/>
            <w:r w:rsidRPr="00D3755C">
              <w:rPr>
                <w:b w:val="0"/>
              </w:rPr>
              <w:t>ChannelUp</w:t>
            </w:r>
            <w:proofErr w:type="spellEnd"/>
            <w:r w:rsidRPr="00D3755C">
              <w:rPr>
                <w:b w:val="0"/>
              </w:rPr>
              <w:t xml:space="preserve"> = 5601</w:t>
            </w:r>
          </w:p>
          <w:p w14:paraId="6FC9716D" w14:textId="77777777" w:rsidR="0075392E" w:rsidRPr="00D3755C" w:rsidRDefault="0075392E" w:rsidP="0080649C">
            <w:pPr>
              <w:rPr>
                <w:b w:val="0"/>
              </w:rPr>
            </w:pPr>
            <w:proofErr w:type="spellStart"/>
            <w:r w:rsidRPr="00D3755C">
              <w:rPr>
                <w:b w:val="0"/>
              </w:rPr>
              <w:t>ChannelDown</w:t>
            </w:r>
            <w:proofErr w:type="spellEnd"/>
            <w:r w:rsidRPr="00D3755C">
              <w:rPr>
                <w:b w:val="0"/>
              </w:rPr>
              <w:t xml:space="preserve"> = 5602</w:t>
            </w:r>
          </w:p>
          <w:p w14:paraId="1E11462E" w14:textId="77777777" w:rsidR="0075392E" w:rsidRPr="00D3755C" w:rsidRDefault="0075392E" w:rsidP="0080649C">
            <w:pPr>
              <w:rPr>
                <w:b w:val="0"/>
              </w:rPr>
            </w:pPr>
            <w:proofErr w:type="spellStart"/>
            <w:r w:rsidRPr="00D3755C">
              <w:rPr>
                <w:b w:val="0"/>
              </w:rPr>
              <w:t>ChannelPoll</w:t>
            </w:r>
            <w:proofErr w:type="spellEnd"/>
            <w:r w:rsidRPr="00D3755C">
              <w:rPr>
                <w:b w:val="0"/>
              </w:rPr>
              <w:t xml:space="preserve"> = 5603</w:t>
            </w:r>
          </w:p>
          <w:p w14:paraId="17BE15A0" w14:textId="77777777" w:rsidR="0075392E" w:rsidRPr="00D3755C" w:rsidRDefault="0075392E" w:rsidP="0080649C">
            <w:pPr>
              <w:rPr>
                <w:b w:val="0"/>
              </w:rPr>
            </w:pPr>
            <w:r w:rsidRPr="00D3755C">
              <w:rPr>
                <w:b w:val="0"/>
              </w:rPr>
              <w:t>Tune = 5800</w:t>
            </w:r>
          </w:p>
          <w:p w14:paraId="72505677" w14:textId="77777777" w:rsidR="0075392E" w:rsidRPr="00D3755C" w:rsidRDefault="0075392E" w:rsidP="0080649C">
            <w:pPr>
              <w:rPr>
                <w:b w:val="0"/>
              </w:rPr>
            </w:pPr>
            <w:r w:rsidRPr="00D3755C">
              <w:rPr>
                <w:b w:val="0"/>
              </w:rPr>
              <w:t>Eject = 6000</w:t>
            </w:r>
          </w:p>
          <w:p w14:paraId="0F120E0B" w14:textId="77777777" w:rsidR="0075392E" w:rsidRPr="00D3755C" w:rsidRDefault="0075392E" w:rsidP="0080649C">
            <w:pPr>
              <w:rPr>
                <w:b w:val="0"/>
              </w:rPr>
            </w:pPr>
            <w:proofErr w:type="spellStart"/>
            <w:r w:rsidRPr="00D3755C">
              <w:rPr>
                <w:b w:val="0"/>
              </w:rPr>
              <w:t>OnScreenDisplay</w:t>
            </w:r>
            <w:proofErr w:type="spellEnd"/>
            <w:r w:rsidRPr="00D3755C">
              <w:rPr>
                <w:b w:val="0"/>
              </w:rPr>
              <w:t xml:space="preserve"> = 6400</w:t>
            </w:r>
          </w:p>
          <w:p w14:paraId="42B16462" w14:textId="77777777" w:rsidR="0075392E" w:rsidRPr="00D3755C" w:rsidRDefault="0075392E" w:rsidP="0080649C">
            <w:pPr>
              <w:rPr>
                <w:b w:val="0"/>
              </w:rPr>
            </w:pPr>
            <w:proofErr w:type="spellStart"/>
            <w:r w:rsidRPr="00D3755C">
              <w:rPr>
                <w:b w:val="0"/>
              </w:rPr>
              <w:t>OnScreenDisplayOff</w:t>
            </w:r>
            <w:proofErr w:type="spellEnd"/>
            <w:r w:rsidRPr="00D3755C">
              <w:rPr>
                <w:b w:val="0"/>
              </w:rPr>
              <w:t xml:space="preserve"> = 6401</w:t>
            </w:r>
          </w:p>
          <w:p w14:paraId="2A64D9C5" w14:textId="77777777" w:rsidR="0075392E" w:rsidRPr="00D3755C" w:rsidRDefault="0075392E" w:rsidP="0080649C">
            <w:pPr>
              <w:rPr>
                <w:b w:val="0"/>
              </w:rPr>
            </w:pPr>
            <w:proofErr w:type="spellStart"/>
            <w:r w:rsidRPr="00D3755C">
              <w:rPr>
                <w:b w:val="0"/>
              </w:rPr>
              <w:t>OnScreenDisplayOn</w:t>
            </w:r>
            <w:proofErr w:type="spellEnd"/>
            <w:r w:rsidRPr="00D3755C">
              <w:rPr>
                <w:b w:val="0"/>
              </w:rPr>
              <w:t xml:space="preserve"> = 6402</w:t>
            </w:r>
          </w:p>
          <w:p w14:paraId="7A03300E" w14:textId="77777777" w:rsidR="0075392E" w:rsidRPr="00D3755C" w:rsidRDefault="0075392E" w:rsidP="0080649C">
            <w:pPr>
              <w:rPr>
                <w:b w:val="0"/>
              </w:rPr>
            </w:pPr>
            <w:proofErr w:type="spellStart"/>
            <w:r w:rsidRPr="00D3755C">
              <w:rPr>
                <w:b w:val="0"/>
              </w:rPr>
              <w:t>OnScreenDisplayPoll</w:t>
            </w:r>
            <w:proofErr w:type="spellEnd"/>
            <w:r w:rsidRPr="00D3755C">
              <w:rPr>
                <w:b w:val="0"/>
              </w:rPr>
              <w:t xml:space="preserve"> = 6403</w:t>
            </w:r>
          </w:p>
          <w:p w14:paraId="675792F4" w14:textId="77777777" w:rsidR="0075392E" w:rsidRPr="00D3755C" w:rsidRDefault="0075392E" w:rsidP="0080649C">
            <w:pPr>
              <w:rPr>
                <w:b w:val="0"/>
              </w:rPr>
            </w:pPr>
            <w:r w:rsidRPr="00D3755C">
              <w:rPr>
                <w:b w:val="0"/>
              </w:rPr>
              <w:t>Power = 6600</w:t>
            </w:r>
          </w:p>
          <w:p w14:paraId="25AD7CE0" w14:textId="77777777" w:rsidR="0075392E" w:rsidRPr="00D3755C" w:rsidRDefault="0075392E" w:rsidP="0080649C">
            <w:pPr>
              <w:rPr>
                <w:b w:val="0"/>
              </w:rPr>
            </w:pPr>
            <w:proofErr w:type="spellStart"/>
            <w:r w:rsidRPr="00D3755C">
              <w:rPr>
                <w:b w:val="0"/>
              </w:rPr>
              <w:t>PowerOff</w:t>
            </w:r>
            <w:proofErr w:type="spellEnd"/>
            <w:r w:rsidRPr="00D3755C">
              <w:rPr>
                <w:b w:val="0"/>
              </w:rPr>
              <w:t xml:space="preserve"> = 6601</w:t>
            </w:r>
          </w:p>
          <w:p w14:paraId="0B9C55E0" w14:textId="77777777" w:rsidR="0075392E" w:rsidRPr="00D3755C" w:rsidRDefault="0075392E" w:rsidP="0080649C">
            <w:pPr>
              <w:rPr>
                <w:b w:val="0"/>
              </w:rPr>
            </w:pPr>
            <w:proofErr w:type="spellStart"/>
            <w:r w:rsidRPr="00D3755C">
              <w:rPr>
                <w:b w:val="0"/>
              </w:rPr>
              <w:t>PowerOn</w:t>
            </w:r>
            <w:proofErr w:type="spellEnd"/>
            <w:r w:rsidRPr="00D3755C">
              <w:rPr>
                <w:b w:val="0"/>
              </w:rPr>
              <w:t xml:space="preserve"> = 6602</w:t>
            </w:r>
          </w:p>
          <w:p w14:paraId="07972435" w14:textId="77777777" w:rsidR="0075392E" w:rsidRPr="00D3755C" w:rsidRDefault="0075392E" w:rsidP="0080649C">
            <w:pPr>
              <w:rPr>
                <w:b w:val="0"/>
              </w:rPr>
            </w:pPr>
            <w:proofErr w:type="spellStart"/>
            <w:r w:rsidRPr="00D3755C">
              <w:rPr>
                <w:b w:val="0"/>
              </w:rPr>
              <w:t>PowerPoll</w:t>
            </w:r>
            <w:proofErr w:type="spellEnd"/>
            <w:r w:rsidRPr="00D3755C">
              <w:rPr>
                <w:b w:val="0"/>
              </w:rPr>
              <w:t xml:space="preserve"> = 6603</w:t>
            </w:r>
          </w:p>
          <w:p w14:paraId="4C54B0B6" w14:textId="77777777" w:rsidR="0075392E" w:rsidRPr="00D3755C" w:rsidRDefault="0075392E" w:rsidP="0080649C">
            <w:pPr>
              <w:rPr>
                <w:b w:val="0"/>
              </w:rPr>
            </w:pPr>
            <w:r w:rsidRPr="00D3755C">
              <w:rPr>
                <w:b w:val="0"/>
              </w:rPr>
              <w:t>Vol = 7000</w:t>
            </w:r>
          </w:p>
          <w:p w14:paraId="680C1D71" w14:textId="77777777" w:rsidR="0075392E" w:rsidRPr="00D3755C" w:rsidRDefault="0075392E" w:rsidP="0080649C">
            <w:pPr>
              <w:rPr>
                <w:b w:val="0"/>
              </w:rPr>
            </w:pPr>
            <w:proofErr w:type="spellStart"/>
            <w:r w:rsidRPr="00D3755C">
              <w:rPr>
                <w:b w:val="0"/>
              </w:rPr>
              <w:t>VolMinus</w:t>
            </w:r>
            <w:proofErr w:type="spellEnd"/>
            <w:r w:rsidRPr="00D3755C">
              <w:rPr>
                <w:b w:val="0"/>
              </w:rPr>
              <w:t xml:space="preserve"> = 7001</w:t>
            </w:r>
          </w:p>
          <w:p w14:paraId="33D26466" w14:textId="77777777" w:rsidR="0075392E" w:rsidRPr="00D3755C" w:rsidRDefault="0075392E" w:rsidP="0080649C">
            <w:pPr>
              <w:rPr>
                <w:b w:val="0"/>
              </w:rPr>
            </w:pPr>
            <w:proofErr w:type="spellStart"/>
            <w:r w:rsidRPr="00D3755C">
              <w:rPr>
                <w:b w:val="0"/>
              </w:rPr>
              <w:t>VolPlus</w:t>
            </w:r>
            <w:proofErr w:type="spellEnd"/>
            <w:r w:rsidRPr="00D3755C">
              <w:rPr>
                <w:b w:val="0"/>
              </w:rPr>
              <w:t xml:space="preserve"> = 7002</w:t>
            </w:r>
          </w:p>
          <w:p w14:paraId="2962698F" w14:textId="77777777" w:rsidR="0075392E" w:rsidRPr="00D3755C" w:rsidRDefault="0075392E" w:rsidP="0080649C">
            <w:pPr>
              <w:rPr>
                <w:b w:val="0"/>
              </w:rPr>
            </w:pPr>
            <w:proofErr w:type="spellStart"/>
            <w:r w:rsidRPr="00D3755C">
              <w:rPr>
                <w:b w:val="0"/>
              </w:rPr>
              <w:t>VolumePoll</w:t>
            </w:r>
            <w:proofErr w:type="spellEnd"/>
            <w:r w:rsidRPr="00D3755C">
              <w:rPr>
                <w:b w:val="0"/>
              </w:rPr>
              <w:t xml:space="preserve"> = 7003</w:t>
            </w:r>
          </w:p>
          <w:p w14:paraId="3F7857E2" w14:textId="77777777" w:rsidR="0075392E" w:rsidRPr="00D3755C" w:rsidRDefault="0075392E" w:rsidP="0080649C">
            <w:pPr>
              <w:rPr>
                <w:b w:val="0"/>
              </w:rPr>
            </w:pPr>
            <w:r w:rsidRPr="00D3755C">
              <w:rPr>
                <w:b w:val="0"/>
              </w:rPr>
              <w:t>_0 = 7400</w:t>
            </w:r>
          </w:p>
          <w:p w14:paraId="06D05724" w14:textId="77777777" w:rsidR="0075392E" w:rsidRPr="00D3755C" w:rsidRDefault="0075392E" w:rsidP="0080649C">
            <w:pPr>
              <w:rPr>
                <w:b w:val="0"/>
              </w:rPr>
            </w:pPr>
            <w:r w:rsidRPr="00D3755C">
              <w:rPr>
                <w:b w:val="0"/>
              </w:rPr>
              <w:t>_1 = 7401</w:t>
            </w:r>
          </w:p>
          <w:p w14:paraId="01ABB1FC" w14:textId="77777777" w:rsidR="0075392E" w:rsidRPr="00D3755C" w:rsidRDefault="0075392E" w:rsidP="0080649C">
            <w:pPr>
              <w:rPr>
                <w:b w:val="0"/>
              </w:rPr>
            </w:pPr>
            <w:r w:rsidRPr="00D3755C">
              <w:rPr>
                <w:b w:val="0"/>
              </w:rPr>
              <w:t>_2 = 7402</w:t>
            </w:r>
          </w:p>
          <w:p w14:paraId="32D7C2FA" w14:textId="77777777" w:rsidR="0075392E" w:rsidRPr="00D3755C" w:rsidRDefault="0075392E" w:rsidP="0080649C">
            <w:pPr>
              <w:rPr>
                <w:b w:val="0"/>
              </w:rPr>
            </w:pPr>
            <w:r w:rsidRPr="00D3755C">
              <w:rPr>
                <w:b w:val="0"/>
              </w:rPr>
              <w:t>_3 = 7403</w:t>
            </w:r>
          </w:p>
          <w:p w14:paraId="1A5FADAB" w14:textId="77777777" w:rsidR="0075392E" w:rsidRPr="00D3755C" w:rsidRDefault="0075392E" w:rsidP="0080649C">
            <w:pPr>
              <w:rPr>
                <w:b w:val="0"/>
              </w:rPr>
            </w:pPr>
            <w:r w:rsidRPr="00D3755C">
              <w:rPr>
                <w:b w:val="0"/>
              </w:rPr>
              <w:t>_4 = 7404</w:t>
            </w:r>
          </w:p>
          <w:p w14:paraId="6396301E" w14:textId="77777777" w:rsidR="0075392E" w:rsidRPr="00D3755C" w:rsidRDefault="0075392E" w:rsidP="0080649C">
            <w:pPr>
              <w:rPr>
                <w:b w:val="0"/>
              </w:rPr>
            </w:pPr>
            <w:r w:rsidRPr="00D3755C">
              <w:rPr>
                <w:b w:val="0"/>
              </w:rPr>
              <w:t>_5 = 7405</w:t>
            </w:r>
          </w:p>
          <w:p w14:paraId="13C0D52E" w14:textId="77777777" w:rsidR="0075392E" w:rsidRPr="00D3755C" w:rsidRDefault="0075392E" w:rsidP="0080649C">
            <w:pPr>
              <w:rPr>
                <w:b w:val="0"/>
              </w:rPr>
            </w:pPr>
            <w:r w:rsidRPr="00D3755C">
              <w:rPr>
                <w:b w:val="0"/>
              </w:rPr>
              <w:t>_6 = 7406</w:t>
            </w:r>
          </w:p>
          <w:p w14:paraId="67BEF6DD" w14:textId="77777777" w:rsidR="0075392E" w:rsidRPr="00D3755C" w:rsidRDefault="0075392E" w:rsidP="0080649C">
            <w:pPr>
              <w:rPr>
                <w:b w:val="0"/>
              </w:rPr>
            </w:pPr>
            <w:r w:rsidRPr="00D3755C">
              <w:rPr>
                <w:b w:val="0"/>
              </w:rPr>
              <w:t>_7 = 7407</w:t>
            </w:r>
          </w:p>
          <w:p w14:paraId="24115C1F" w14:textId="77777777" w:rsidR="0075392E" w:rsidRPr="00D3755C" w:rsidRDefault="0075392E" w:rsidP="0080649C">
            <w:pPr>
              <w:rPr>
                <w:b w:val="0"/>
              </w:rPr>
            </w:pPr>
            <w:r w:rsidRPr="00D3755C">
              <w:rPr>
                <w:b w:val="0"/>
              </w:rPr>
              <w:lastRenderedPageBreak/>
              <w:t>_8 = 7408</w:t>
            </w:r>
          </w:p>
          <w:p w14:paraId="4907D0F3" w14:textId="77777777" w:rsidR="0075392E" w:rsidRPr="00D3755C" w:rsidRDefault="0075392E" w:rsidP="0080649C">
            <w:pPr>
              <w:rPr>
                <w:b w:val="0"/>
              </w:rPr>
            </w:pPr>
            <w:r w:rsidRPr="00D3755C">
              <w:rPr>
                <w:b w:val="0"/>
              </w:rPr>
              <w:t>_9 = 7409</w:t>
            </w:r>
          </w:p>
          <w:p w14:paraId="4BE7E340" w14:textId="77777777" w:rsidR="0075392E" w:rsidRPr="00D3755C" w:rsidRDefault="0075392E" w:rsidP="0080649C">
            <w:pPr>
              <w:rPr>
                <w:b w:val="0"/>
              </w:rPr>
            </w:pPr>
            <w:r w:rsidRPr="00D3755C">
              <w:rPr>
                <w:b w:val="0"/>
              </w:rPr>
              <w:t>Octothorpe = 9400</w:t>
            </w:r>
          </w:p>
          <w:p w14:paraId="1A05FA73" w14:textId="77777777" w:rsidR="0075392E" w:rsidRPr="00D3755C" w:rsidRDefault="0075392E" w:rsidP="0080649C">
            <w:pPr>
              <w:rPr>
                <w:b w:val="0"/>
              </w:rPr>
            </w:pPr>
            <w:proofErr w:type="spellStart"/>
            <w:r w:rsidRPr="00D3755C">
              <w:rPr>
                <w:b w:val="0"/>
              </w:rPr>
              <w:t>Nop</w:t>
            </w:r>
            <w:proofErr w:type="spellEnd"/>
            <w:r w:rsidRPr="00D3755C">
              <w:rPr>
                <w:b w:val="0"/>
              </w:rPr>
              <w:t xml:space="preserve"> = 9600</w:t>
            </w:r>
          </w:p>
          <w:p w14:paraId="7265CC57" w14:textId="77777777" w:rsidR="0075392E" w:rsidRPr="00D3755C" w:rsidRDefault="0075392E" w:rsidP="0080649C">
            <w:pPr>
              <w:rPr>
                <w:b w:val="0"/>
              </w:rPr>
            </w:pPr>
            <w:r w:rsidRPr="00D3755C">
              <w:rPr>
                <w:b w:val="0"/>
              </w:rPr>
              <w:t>Audio = 9800</w:t>
            </w:r>
          </w:p>
          <w:p w14:paraId="465D1925" w14:textId="77777777" w:rsidR="0075392E" w:rsidRPr="00D3755C" w:rsidRDefault="0075392E" w:rsidP="0080649C">
            <w:pPr>
              <w:rPr>
                <w:b w:val="0"/>
              </w:rPr>
            </w:pPr>
            <w:proofErr w:type="spellStart"/>
            <w:r w:rsidRPr="00D3755C">
              <w:rPr>
                <w:b w:val="0"/>
              </w:rPr>
              <w:t>DownArrow</w:t>
            </w:r>
            <w:proofErr w:type="spellEnd"/>
            <w:r w:rsidRPr="00D3755C">
              <w:rPr>
                <w:b w:val="0"/>
              </w:rPr>
              <w:t xml:space="preserve"> = 10000</w:t>
            </w:r>
          </w:p>
          <w:p w14:paraId="7C9A7DE0" w14:textId="77777777" w:rsidR="0075392E" w:rsidRPr="00D3755C" w:rsidRDefault="0075392E" w:rsidP="0080649C">
            <w:pPr>
              <w:rPr>
                <w:b w:val="0"/>
              </w:rPr>
            </w:pPr>
            <w:proofErr w:type="spellStart"/>
            <w:r w:rsidRPr="00D3755C">
              <w:rPr>
                <w:b w:val="0"/>
              </w:rPr>
              <w:t>LeftArrow</w:t>
            </w:r>
            <w:proofErr w:type="spellEnd"/>
            <w:r w:rsidRPr="00D3755C">
              <w:rPr>
                <w:b w:val="0"/>
              </w:rPr>
              <w:t xml:space="preserve"> = 10200</w:t>
            </w:r>
          </w:p>
          <w:p w14:paraId="4DDBE79F" w14:textId="77777777" w:rsidR="0075392E" w:rsidRPr="00D3755C" w:rsidRDefault="0075392E" w:rsidP="0080649C">
            <w:pPr>
              <w:rPr>
                <w:b w:val="0"/>
              </w:rPr>
            </w:pPr>
            <w:proofErr w:type="spellStart"/>
            <w:r w:rsidRPr="00D3755C">
              <w:rPr>
                <w:b w:val="0"/>
              </w:rPr>
              <w:t>RightArrow</w:t>
            </w:r>
            <w:proofErr w:type="spellEnd"/>
            <w:r w:rsidRPr="00D3755C">
              <w:rPr>
                <w:b w:val="0"/>
              </w:rPr>
              <w:t xml:space="preserve"> = 10400</w:t>
            </w:r>
          </w:p>
          <w:p w14:paraId="0851924F" w14:textId="77777777" w:rsidR="0075392E" w:rsidRPr="00D3755C" w:rsidRDefault="0075392E" w:rsidP="0080649C">
            <w:pPr>
              <w:rPr>
                <w:b w:val="0"/>
              </w:rPr>
            </w:pPr>
            <w:proofErr w:type="spellStart"/>
            <w:r w:rsidRPr="00D3755C">
              <w:rPr>
                <w:b w:val="0"/>
              </w:rPr>
              <w:t>UpArrow</w:t>
            </w:r>
            <w:proofErr w:type="spellEnd"/>
            <w:r w:rsidRPr="00D3755C">
              <w:rPr>
                <w:b w:val="0"/>
              </w:rPr>
              <w:t xml:space="preserve"> = 10600</w:t>
            </w:r>
          </w:p>
          <w:p w14:paraId="3C66A87B" w14:textId="77777777" w:rsidR="0075392E" w:rsidRPr="00D3755C" w:rsidRDefault="0075392E" w:rsidP="0080649C">
            <w:pPr>
              <w:rPr>
                <w:b w:val="0"/>
              </w:rPr>
            </w:pPr>
            <w:r w:rsidRPr="00D3755C">
              <w:rPr>
                <w:b w:val="0"/>
              </w:rPr>
              <w:t>Select = 10700</w:t>
            </w:r>
          </w:p>
          <w:p w14:paraId="495A50F9" w14:textId="77777777" w:rsidR="0075392E" w:rsidRPr="00D3755C" w:rsidRDefault="0075392E" w:rsidP="0080649C">
            <w:pPr>
              <w:rPr>
                <w:b w:val="0"/>
              </w:rPr>
            </w:pPr>
            <w:r w:rsidRPr="00D3755C">
              <w:rPr>
                <w:b w:val="0"/>
              </w:rPr>
              <w:t>Enter = 10800</w:t>
            </w:r>
          </w:p>
          <w:p w14:paraId="28E13594" w14:textId="77777777" w:rsidR="0075392E" w:rsidRPr="00D3755C" w:rsidRDefault="0075392E" w:rsidP="0080649C">
            <w:pPr>
              <w:rPr>
                <w:b w:val="0"/>
              </w:rPr>
            </w:pPr>
            <w:r w:rsidRPr="00D3755C">
              <w:rPr>
                <w:b w:val="0"/>
              </w:rPr>
              <w:t>Home = 11000</w:t>
            </w:r>
          </w:p>
          <w:p w14:paraId="62D12F6D" w14:textId="77777777" w:rsidR="0075392E" w:rsidRPr="00D3755C" w:rsidRDefault="0075392E" w:rsidP="0080649C">
            <w:pPr>
              <w:rPr>
                <w:b w:val="0"/>
              </w:rPr>
            </w:pPr>
            <w:r w:rsidRPr="00D3755C">
              <w:rPr>
                <w:b w:val="0"/>
              </w:rPr>
              <w:t>Clear = 11200</w:t>
            </w:r>
          </w:p>
          <w:p w14:paraId="0E155F70" w14:textId="77777777" w:rsidR="0075392E" w:rsidRPr="00D3755C" w:rsidRDefault="0075392E" w:rsidP="0080649C">
            <w:pPr>
              <w:rPr>
                <w:b w:val="0"/>
              </w:rPr>
            </w:pPr>
            <w:r w:rsidRPr="00D3755C">
              <w:rPr>
                <w:b w:val="0"/>
              </w:rPr>
              <w:t>Display = 11400</w:t>
            </w:r>
          </w:p>
          <w:p w14:paraId="64FB024F" w14:textId="77777777" w:rsidR="0075392E" w:rsidRPr="00D3755C" w:rsidRDefault="0075392E" w:rsidP="0080649C">
            <w:pPr>
              <w:rPr>
                <w:b w:val="0"/>
              </w:rPr>
            </w:pPr>
            <w:r w:rsidRPr="00D3755C">
              <w:rPr>
                <w:b w:val="0"/>
              </w:rPr>
              <w:t>Exit = 11600</w:t>
            </w:r>
          </w:p>
          <w:p w14:paraId="0C947A80" w14:textId="77777777" w:rsidR="0075392E" w:rsidRPr="00D3755C" w:rsidRDefault="0075392E" w:rsidP="0080649C">
            <w:pPr>
              <w:rPr>
                <w:b w:val="0"/>
              </w:rPr>
            </w:pPr>
            <w:r w:rsidRPr="00D3755C">
              <w:rPr>
                <w:b w:val="0"/>
              </w:rPr>
              <w:t>Blue = 11800</w:t>
            </w:r>
          </w:p>
          <w:p w14:paraId="372C4642" w14:textId="77777777" w:rsidR="0075392E" w:rsidRPr="00D3755C" w:rsidRDefault="0075392E" w:rsidP="0080649C">
            <w:pPr>
              <w:rPr>
                <w:b w:val="0"/>
              </w:rPr>
            </w:pPr>
            <w:r w:rsidRPr="00D3755C">
              <w:rPr>
                <w:b w:val="0"/>
              </w:rPr>
              <w:t>Green = 11801</w:t>
            </w:r>
          </w:p>
          <w:p w14:paraId="38902FF0" w14:textId="77777777" w:rsidR="0075392E" w:rsidRPr="00D3755C" w:rsidRDefault="0075392E" w:rsidP="0080649C">
            <w:pPr>
              <w:rPr>
                <w:b w:val="0"/>
              </w:rPr>
            </w:pPr>
            <w:r w:rsidRPr="00D3755C">
              <w:rPr>
                <w:b w:val="0"/>
              </w:rPr>
              <w:t>Red = 11802</w:t>
            </w:r>
          </w:p>
          <w:p w14:paraId="0E8BDB7D" w14:textId="77777777" w:rsidR="0075392E" w:rsidRPr="00D3755C" w:rsidRDefault="0075392E" w:rsidP="0080649C">
            <w:pPr>
              <w:rPr>
                <w:b w:val="0"/>
              </w:rPr>
            </w:pPr>
            <w:r w:rsidRPr="00D3755C">
              <w:rPr>
                <w:b w:val="0"/>
              </w:rPr>
              <w:t>Yellow = 11803</w:t>
            </w:r>
          </w:p>
          <w:p w14:paraId="267000F6" w14:textId="77777777" w:rsidR="0075392E" w:rsidRPr="00D3755C" w:rsidRDefault="0075392E" w:rsidP="0080649C">
            <w:pPr>
              <w:rPr>
                <w:b w:val="0"/>
              </w:rPr>
            </w:pPr>
            <w:r w:rsidRPr="00D3755C">
              <w:rPr>
                <w:b w:val="0"/>
              </w:rPr>
              <w:t>Options = 12600</w:t>
            </w:r>
          </w:p>
          <w:p w14:paraId="31E199D6" w14:textId="77777777" w:rsidR="0075392E" w:rsidRPr="00D3755C" w:rsidRDefault="0075392E" w:rsidP="0080649C">
            <w:pPr>
              <w:rPr>
                <w:b w:val="0"/>
              </w:rPr>
            </w:pPr>
            <w:proofErr w:type="spellStart"/>
            <w:r w:rsidRPr="00D3755C">
              <w:rPr>
                <w:b w:val="0"/>
              </w:rPr>
              <w:t>ForwardScan</w:t>
            </w:r>
            <w:proofErr w:type="spellEnd"/>
            <w:r w:rsidRPr="00D3755C">
              <w:rPr>
                <w:b w:val="0"/>
              </w:rPr>
              <w:t xml:space="preserve"> = 12800</w:t>
            </w:r>
          </w:p>
          <w:p w14:paraId="36D7709F" w14:textId="77777777" w:rsidR="0075392E" w:rsidRPr="00D3755C" w:rsidRDefault="0075392E" w:rsidP="0080649C">
            <w:pPr>
              <w:rPr>
                <w:b w:val="0"/>
              </w:rPr>
            </w:pPr>
            <w:proofErr w:type="spellStart"/>
            <w:r w:rsidRPr="00D3755C">
              <w:rPr>
                <w:b w:val="0"/>
              </w:rPr>
              <w:t>ReverseScan</w:t>
            </w:r>
            <w:proofErr w:type="spellEnd"/>
            <w:r w:rsidRPr="00D3755C">
              <w:rPr>
                <w:b w:val="0"/>
              </w:rPr>
              <w:t xml:space="preserve"> = 12801</w:t>
            </w:r>
          </w:p>
          <w:p w14:paraId="0208615A" w14:textId="77777777" w:rsidR="0075392E" w:rsidRPr="00D3755C" w:rsidRDefault="0075392E" w:rsidP="0080649C">
            <w:pPr>
              <w:rPr>
                <w:b w:val="0"/>
              </w:rPr>
            </w:pPr>
            <w:r w:rsidRPr="00D3755C">
              <w:rPr>
                <w:b w:val="0"/>
              </w:rPr>
              <w:t>Pause = 12900</w:t>
            </w:r>
          </w:p>
          <w:p w14:paraId="168B6827" w14:textId="77777777" w:rsidR="0075392E" w:rsidRPr="00D3755C" w:rsidRDefault="0075392E" w:rsidP="0080649C">
            <w:pPr>
              <w:rPr>
                <w:b w:val="0"/>
              </w:rPr>
            </w:pPr>
            <w:r w:rsidRPr="00D3755C">
              <w:rPr>
                <w:b w:val="0"/>
              </w:rPr>
              <w:t>Play = 12901</w:t>
            </w:r>
          </w:p>
          <w:p w14:paraId="7D276B52" w14:textId="77777777" w:rsidR="0075392E" w:rsidRPr="00D3755C" w:rsidRDefault="0075392E" w:rsidP="0080649C">
            <w:pPr>
              <w:rPr>
                <w:b w:val="0"/>
              </w:rPr>
            </w:pPr>
            <w:proofErr w:type="spellStart"/>
            <w:r w:rsidRPr="00D3755C">
              <w:rPr>
                <w:b w:val="0"/>
              </w:rPr>
              <w:t>PlayPause</w:t>
            </w:r>
            <w:proofErr w:type="spellEnd"/>
            <w:r w:rsidRPr="00D3755C">
              <w:rPr>
                <w:b w:val="0"/>
              </w:rPr>
              <w:t xml:space="preserve"> = 12902</w:t>
            </w:r>
          </w:p>
          <w:p w14:paraId="6C4D20BF" w14:textId="77777777" w:rsidR="0075392E" w:rsidRPr="00D3755C" w:rsidRDefault="0075392E" w:rsidP="0080649C">
            <w:pPr>
              <w:rPr>
                <w:b w:val="0"/>
              </w:rPr>
            </w:pPr>
            <w:r w:rsidRPr="00D3755C">
              <w:rPr>
                <w:b w:val="0"/>
              </w:rPr>
              <w:t>Repeat = 13600</w:t>
            </w:r>
          </w:p>
          <w:p w14:paraId="65EE383E" w14:textId="77777777" w:rsidR="0075392E" w:rsidRPr="00D3755C" w:rsidRDefault="0075392E" w:rsidP="0080649C">
            <w:pPr>
              <w:rPr>
                <w:b w:val="0"/>
              </w:rPr>
            </w:pPr>
            <w:r w:rsidRPr="00D3755C">
              <w:rPr>
                <w:b w:val="0"/>
              </w:rPr>
              <w:t>Return = 13800</w:t>
            </w:r>
          </w:p>
          <w:p w14:paraId="7EF0A246" w14:textId="77777777" w:rsidR="0075392E" w:rsidRPr="00D3755C" w:rsidRDefault="0075392E" w:rsidP="0080649C">
            <w:pPr>
              <w:rPr>
                <w:b w:val="0"/>
              </w:rPr>
            </w:pPr>
            <w:r w:rsidRPr="00D3755C">
              <w:rPr>
                <w:b w:val="0"/>
              </w:rPr>
              <w:t>Stop = 14000</w:t>
            </w:r>
          </w:p>
          <w:p w14:paraId="708E4C04" w14:textId="77777777" w:rsidR="0075392E" w:rsidRPr="00D3755C" w:rsidRDefault="0075392E" w:rsidP="0080649C">
            <w:pPr>
              <w:rPr>
                <w:b w:val="0"/>
              </w:rPr>
            </w:pPr>
            <w:r w:rsidRPr="00D3755C">
              <w:rPr>
                <w:b w:val="0"/>
              </w:rPr>
              <w:t>Subtitle = 14200</w:t>
            </w:r>
          </w:p>
          <w:p w14:paraId="1E072792" w14:textId="77777777" w:rsidR="0075392E" w:rsidRPr="00D3755C" w:rsidRDefault="0075392E" w:rsidP="0080649C">
            <w:pPr>
              <w:rPr>
                <w:b w:val="0"/>
              </w:rPr>
            </w:pPr>
            <w:proofErr w:type="spellStart"/>
            <w:r w:rsidRPr="00D3755C">
              <w:rPr>
                <w:b w:val="0"/>
              </w:rPr>
              <w:t>TopMenu</w:t>
            </w:r>
            <w:proofErr w:type="spellEnd"/>
            <w:r w:rsidRPr="00D3755C">
              <w:rPr>
                <w:b w:val="0"/>
              </w:rPr>
              <w:t xml:space="preserve"> = 14400</w:t>
            </w:r>
          </w:p>
          <w:p w14:paraId="1385D818" w14:textId="77777777" w:rsidR="0075392E" w:rsidRPr="00D3755C" w:rsidRDefault="0075392E" w:rsidP="0080649C">
            <w:pPr>
              <w:rPr>
                <w:b w:val="0"/>
              </w:rPr>
            </w:pPr>
            <w:proofErr w:type="spellStart"/>
            <w:r w:rsidRPr="00D3755C">
              <w:rPr>
                <w:b w:val="0"/>
              </w:rPr>
              <w:t>ForwardSkip</w:t>
            </w:r>
            <w:proofErr w:type="spellEnd"/>
            <w:r w:rsidRPr="00D3755C">
              <w:rPr>
                <w:b w:val="0"/>
              </w:rPr>
              <w:t xml:space="preserve"> = 14600</w:t>
            </w:r>
          </w:p>
          <w:p w14:paraId="10BFD236" w14:textId="77777777" w:rsidR="0075392E" w:rsidRPr="00D3755C" w:rsidRDefault="0075392E" w:rsidP="0080649C">
            <w:pPr>
              <w:rPr>
                <w:b w:val="0"/>
              </w:rPr>
            </w:pPr>
            <w:proofErr w:type="spellStart"/>
            <w:r w:rsidRPr="00D3755C">
              <w:rPr>
                <w:b w:val="0"/>
              </w:rPr>
              <w:t>ReverseSkip</w:t>
            </w:r>
            <w:proofErr w:type="spellEnd"/>
            <w:r w:rsidRPr="00D3755C">
              <w:rPr>
                <w:b w:val="0"/>
              </w:rPr>
              <w:t xml:space="preserve"> = 14800</w:t>
            </w:r>
          </w:p>
          <w:p w14:paraId="29F00BA7" w14:textId="77777777" w:rsidR="0075392E" w:rsidRPr="00D3755C" w:rsidRDefault="0075392E" w:rsidP="0080649C">
            <w:pPr>
              <w:rPr>
                <w:b w:val="0"/>
              </w:rPr>
            </w:pPr>
            <w:proofErr w:type="spellStart"/>
            <w:r w:rsidRPr="00D3755C">
              <w:rPr>
                <w:b w:val="0"/>
              </w:rPr>
              <w:t>PopUpMenu</w:t>
            </w:r>
            <w:proofErr w:type="spellEnd"/>
            <w:r w:rsidRPr="00D3755C">
              <w:rPr>
                <w:b w:val="0"/>
              </w:rPr>
              <w:t xml:space="preserve"> = 15000</w:t>
            </w:r>
          </w:p>
          <w:p w14:paraId="78FBDBAF" w14:textId="77777777" w:rsidR="0075392E" w:rsidRPr="00D3755C" w:rsidRDefault="0075392E" w:rsidP="0080649C">
            <w:pPr>
              <w:rPr>
                <w:b w:val="0"/>
              </w:rPr>
            </w:pPr>
            <w:r w:rsidRPr="00D3755C">
              <w:rPr>
                <w:b w:val="0"/>
              </w:rPr>
              <w:t>Menu = 15200</w:t>
            </w:r>
          </w:p>
          <w:p w14:paraId="7127B67E" w14:textId="77777777" w:rsidR="0075392E" w:rsidRPr="00D3755C" w:rsidRDefault="0075392E" w:rsidP="0080649C">
            <w:pPr>
              <w:rPr>
                <w:b w:val="0"/>
              </w:rPr>
            </w:pPr>
            <w:r w:rsidRPr="00D3755C">
              <w:rPr>
                <w:b w:val="0"/>
              </w:rPr>
              <w:t>Info = 15400</w:t>
            </w:r>
          </w:p>
          <w:p w14:paraId="1B90EB99" w14:textId="77777777" w:rsidR="0075392E" w:rsidRPr="00D3755C" w:rsidRDefault="0075392E" w:rsidP="0080649C">
            <w:pPr>
              <w:rPr>
                <w:b w:val="0"/>
              </w:rPr>
            </w:pPr>
            <w:r w:rsidRPr="00D3755C">
              <w:rPr>
                <w:b w:val="0"/>
              </w:rPr>
              <w:t>A = 15600</w:t>
            </w:r>
          </w:p>
          <w:p w14:paraId="21AB0EBF" w14:textId="77777777" w:rsidR="0075392E" w:rsidRPr="00D3755C" w:rsidRDefault="0075392E" w:rsidP="0080649C">
            <w:pPr>
              <w:rPr>
                <w:b w:val="0"/>
              </w:rPr>
            </w:pPr>
            <w:r w:rsidRPr="00D3755C">
              <w:rPr>
                <w:b w:val="0"/>
              </w:rPr>
              <w:t>B = 15601</w:t>
            </w:r>
          </w:p>
          <w:p w14:paraId="3A6177C6" w14:textId="77777777" w:rsidR="0075392E" w:rsidRPr="00D3755C" w:rsidRDefault="0075392E" w:rsidP="0080649C">
            <w:pPr>
              <w:rPr>
                <w:b w:val="0"/>
              </w:rPr>
            </w:pPr>
            <w:r w:rsidRPr="00D3755C">
              <w:rPr>
                <w:b w:val="0"/>
              </w:rPr>
              <w:t>C = 15602</w:t>
            </w:r>
          </w:p>
          <w:p w14:paraId="483CBE39" w14:textId="77777777" w:rsidR="0075392E" w:rsidRPr="00D3755C" w:rsidRDefault="0075392E" w:rsidP="0080649C">
            <w:pPr>
              <w:rPr>
                <w:b w:val="0"/>
              </w:rPr>
            </w:pPr>
            <w:r w:rsidRPr="00D3755C">
              <w:rPr>
                <w:b w:val="0"/>
              </w:rPr>
              <w:t>D = 15603</w:t>
            </w:r>
          </w:p>
          <w:p w14:paraId="5D5A5BA2" w14:textId="77777777" w:rsidR="0075392E" w:rsidRPr="00D3755C" w:rsidRDefault="0075392E" w:rsidP="0080649C">
            <w:pPr>
              <w:rPr>
                <w:b w:val="0"/>
              </w:rPr>
            </w:pPr>
            <w:r w:rsidRPr="00D3755C">
              <w:rPr>
                <w:b w:val="0"/>
              </w:rPr>
              <w:t>Back = 16400</w:t>
            </w:r>
          </w:p>
          <w:p w14:paraId="6E7A4844" w14:textId="77777777" w:rsidR="0075392E" w:rsidRPr="00D3755C" w:rsidRDefault="0075392E" w:rsidP="0080649C">
            <w:pPr>
              <w:rPr>
                <w:b w:val="0"/>
              </w:rPr>
            </w:pPr>
            <w:proofErr w:type="spellStart"/>
            <w:r w:rsidRPr="00D3755C">
              <w:rPr>
                <w:b w:val="0"/>
              </w:rPr>
              <w:t>Dvr</w:t>
            </w:r>
            <w:proofErr w:type="spellEnd"/>
            <w:r w:rsidRPr="00D3755C">
              <w:rPr>
                <w:b w:val="0"/>
              </w:rPr>
              <w:t xml:space="preserve"> = 16600</w:t>
            </w:r>
          </w:p>
          <w:p w14:paraId="6433408D" w14:textId="77777777" w:rsidR="0075392E" w:rsidRPr="00D3755C" w:rsidRDefault="0075392E" w:rsidP="0080649C">
            <w:pPr>
              <w:rPr>
                <w:b w:val="0"/>
              </w:rPr>
            </w:pPr>
            <w:r w:rsidRPr="00D3755C">
              <w:rPr>
                <w:b w:val="0"/>
              </w:rPr>
              <w:t>Favorite = 16800</w:t>
            </w:r>
          </w:p>
          <w:p w14:paraId="1D405823" w14:textId="77777777" w:rsidR="0075392E" w:rsidRPr="00D3755C" w:rsidRDefault="0075392E" w:rsidP="0080649C">
            <w:pPr>
              <w:rPr>
                <w:b w:val="0"/>
              </w:rPr>
            </w:pPr>
            <w:r w:rsidRPr="00D3755C">
              <w:rPr>
                <w:b w:val="0"/>
              </w:rPr>
              <w:t>Guide = 17000</w:t>
            </w:r>
          </w:p>
          <w:p w14:paraId="4881F44E" w14:textId="77777777" w:rsidR="0075392E" w:rsidRPr="00D3755C" w:rsidRDefault="0075392E" w:rsidP="0080649C">
            <w:pPr>
              <w:rPr>
                <w:b w:val="0"/>
              </w:rPr>
            </w:pPr>
            <w:r w:rsidRPr="00D3755C">
              <w:rPr>
                <w:b w:val="0"/>
              </w:rPr>
              <w:t>Last = 17200</w:t>
            </w:r>
          </w:p>
          <w:p w14:paraId="3C863A04" w14:textId="77777777" w:rsidR="0075392E" w:rsidRPr="00D3755C" w:rsidRDefault="0075392E" w:rsidP="0080649C">
            <w:pPr>
              <w:rPr>
                <w:b w:val="0"/>
              </w:rPr>
            </w:pPr>
            <w:r w:rsidRPr="00D3755C">
              <w:rPr>
                <w:b w:val="0"/>
              </w:rPr>
              <w:lastRenderedPageBreak/>
              <w:t>Live = 17400</w:t>
            </w:r>
          </w:p>
          <w:p w14:paraId="046C7197" w14:textId="77777777" w:rsidR="0075392E" w:rsidRPr="00D3755C" w:rsidRDefault="0075392E" w:rsidP="0080649C">
            <w:pPr>
              <w:rPr>
                <w:b w:val="0"/>
              </w:rPr>
            </w:pPr>
            <w:proofErr w:type="spellStart"/>
            <w:r w:rsidRPr="00D3755C">
              <w:rPr>
                <w:b w:val="0"/>
              </w:rPr>
              <w:t>PageDown</w:t>
            </w:r>
            <w:proofErr w:type="spellEnd"/>
            <w:r w:rsidRPr="00D3755C">
              <w:rPr>
                <w:b w:val="0"/>
              </w:rPr>
              <w:t xml:space="preserve"> = 17600</w:t>
            </w:r>
          </w:p>
          <w:p w14:paraId="4F4E61EE" w14:textId="77777777" w:rsidR="0075392E" w:rsidRPr="00D3755C" w:rsidRDefault="0075392E" w:rsidP="0080649C">
            <w:pPr>
              <w:rPr>
                <w:b w:val="0"/>
              </w:rPr>
            </w:pPr>
            <w:proofErr w:type="spellStart"/>
            <w:r w:rsidRPr="00D3755C">
              <w:rPr>
                <w:b w:val="0"/>
              </w:rPr>
              <w:t>PageUp</w:t>
            </w:r>
            <w:proofErr w:type="spellEnd"/>
            <w:r w:rsidRPr="00D3755C">
              <w:rPr>
                <w:b w:val="0"/>
              </w:rPr>
              <w:t xml:space="preserve"> = 17601</w:t>
            </w:r>
          </w:p>
          <w:p w14:paraId="0D0FCA85" w14:textId="77777777" w:rsidR="0075392E" w:rsidRPr="00D3755C" w:rsidRDefault="0075392E" w:rsidP="0080649C">
            <w:pPr>
              <w:rPr>
                <w:b w:val="0"/>
              </w:rPr>
            </w:pPr>
            <w:r w:rsidRPr="00D3755C">
              <w:rPr>
                <w:b w:val="0"/>
              </w:rPr>
              <w:t>Record = 17800</w:t>
            </w:r>
          </w:p>
          <w:p w14:paraId="31D908BD" w14:textId="77777777" w:rsidR="0075392E" w:rsidRPr="00D3755C" w:rsidRDefault="0075392E" w:rsidP="0080649C">
            <w:pPr>
              <w:rPr>
                <w:b w:val="0"/>
              </w:rPr>
            </w:pPr>
            <w:r w:rsidRPr="00D3755C">
              <w:rPr>
                <w:b w:val="0"/>
              </w:rPr>
              <w:t>Replay = 18000</w:t>
            </w:r>
          </w:p>
          <w:p w14:paraId="6E310BE1" w14:textId="77777777" w:rsidR="0075392E" w:rsidRPr="00D3755C" w:rsidRDefault="0075392E" w:rsidP="0080649C">
            <w:pPr>
              <w:rPr>
                <w:b w:val="0"/>
              </w:rPr>
            </w:pPr>
            <w:proofErr w:type="spellStart"/>
            <w:r w:rsidRPr="00D3755C">
              <w:rPr>
                <w:b w:val="0"/>
              </w:rPr>
              <w:t>SpeedSlow</w:t>
            </w:r>
            <w:proofErr w:type="spellEnd"/>
            <w:r w:rsidRPr="00D3755C">
              <w:rPr>
                <w:b w:val="0"/>
              </w:rPr>
              <w:t xml:space="preserve"> = 18200</w:t>
            </w:r>
          </w:p>
          <w:p w14:paraId="6AA1B30B" w14:textId="77777777" w:rsidR="0075392E" w:rsidRPr="00D3755C" w:rsidRDefault="0075392E" w:rsidP="0080649C">
            <w:pPr>
              <w:rPr>
                <w:b w:val="0"/>
              </w:rPr>
            </w:pPr>
            <w:proofErr w:type="spellStart"/>
            <w:r w:rsidRPr="00D3755C">
              <w:rPr>
                <w:b w:val="0"/>
              </w:rPr>
              <w:t>LampHoursPoll</w:t>
            </w:r>
            <w:proofErr w:type="spellEnd"/>
            <w:r w:rsidRPr="00D3755C">
              <w:rPr>
                <w:b w:val="0"/>
              </w:rPr>
              <w:t xml:space="preserve"> = 18400</w:t>
            </w:r>
          </w:p>
          <w:p w14:paraId="585E9405" w14:textId="77777777" w:rsidR="0075392E" w:rsidRPr="00D3755C" w:rsidRDefault="0075392E" w:rsidP="0080649C">
            <w:pPr>
              <w:rPr>
                <w:b w:val="0"/>
              </w:rPr>
            </w:pPr>
            <w:proofErr w:type="spellStart"/>
            <w:r w:rsidRPr="00D3755C">
              <w:rPr>
                <w:b w:val="0"/>
              </w:rPr>
              <w:t>KeypadBackSpace</w:t>
            </w:r>
            <w:proofErr w:type="spellEnd"/>
            <w:r w:rsidRPr="00D3755C">
              <w:rPr>
                <w:b w:val="0"/>
              </w:rPr>
              <w:t xml:space="preserve"> = 18600</w:t>
            </w:r>
          </w:p>
          <w:p w14:paraId="3F617AA7" w14:textId="77777777" w:rsidR="0075392E" w:rsidRPr="00D3755C" w:rsidRDefault="0075392E" w:rsidP="0080649C">
            <w:pPr>
              <w:rPr>
                <w:b w:val="0"/>
              </w:rPr>
            </w:pPr>
            <w:proofErr w:type="spellStart"/>
            <w:r w:rsidRPr="00D3755C">
              <w:rPr>
                <w:b w:val="0"/>
              </w:rPr>
              <w:t>PlayBackStatusPoll</w:t>
            </w:r>
            <w:proofErr w:type="spellEnd"/>
            <w:r w:rsidRPr="00D3755C">
              <w:rPr>
                <w:b w:val="0"/>
              </w:rPr>
              <w:t xml:space="preserve"> = 18800</w:t>
            </w:r>
          </w:p>
          <w:p w14:paraId="19AB35A8" w14:textId="77777777" w:rsidR="0075392E" w:rsidRPr="00D3755C" w:rsidRDefault="0075392E" w:rsidP="0080649C">
            <w:pPr>
              <w:rPr>
                <w:b w:val="0"/>
              </w:rPr>
            </w:pPr>
            <w:proofErr w:type="spellStart"/>
            <w:r w:rsidRPr="00D3755C">
              <w:rPr>
                <w:b w:val="0"/>
              </w:rPr>
              <w:t>TrackPoll</w:t>
            </w:r>
            <w:proofErr w:type="spellEnd"/>
            <w:r w:rsidRPr="00D3755C">
              <w:rPr>
                <w:b w:val="0"/>
              </w:rPr>
              <w:t xml:space="preserve"> = 19000</w:t>
            </w:r>
          </w:p>
          <w:p w14:paraId="58363177" w14:textId="77777777" w:rsidR="0075392E" w:rsidRPr="00D3755C" w:rsidRDefault="0075392E" w:rsidP="0080649C">
            <w:pPr>
              <w:rPr>
                <w:b w:val="0"/>
              </w:rPr>
            </w:pPr>
            <w:proofErr w:type="spellStart"/>
            <w:r w:rsidRPr="00D3755C">
              <w:rPr>
                <w:b w:val="0"/>
              </w:rPr>
              <w:t>ChapterPoll</w:t>
            </w:r>
            <w:proofErr w:type="spellEnd"/>
            <w:r w:rsidRPr="00D3755C">
              <w:rPr>
                <w:b w:val="0"/>
              </w:rPr>
              <w:t xml:space="preserve"> = 19200</w:t>
            </w:r>
          </w:p>
          <w:p w14:paraId="32148E5A" w14:textId="77777777" w:rsidR="0075392E" w:rsidRPr="00D3755C" w:rsidRDefault="0075392E" w:rsidP="0080649C">
            <w:pPr>
              <w:rPr>
                <w:b w:val="0"/>
              </w:rPr>
            </w:pPr>
            <w:proofErr w:type="spellStart"/>
            <w:r w:rsidRPr="00D3755C">
              <w:rPr>
                <w:b w:val="0"/>
              </w:rPr>
              <w:t>TrackElapsedTimePoll</w:t>
            </w:r>
            <w:proofErr w:type="spellEnd"/>
            <w:r w:rsidRPr="00D3755C">
              <w:rPr>
                <w:b w:val="0"/>
              </w:rPr>
              <w:t xml:space="preserve"> = 19400</w:t>
            </w:r>
          </w:p>
          <w:p w14:paraId="59A5F0A7" w14:textId="77777777" w:rsidR="0075392E" w:rsidRPr="00D3755C" w:rsidRDefault="0075392E" w:rsidP="0080649C">
            <w:pPr>
              <w:rPr>
                <w:b w:val="0"/>
              </w:rPr>
            </w:pPr>
            <w:proofErr w:type="spellStart"/>
            <w:r w:rsidRPr="00D3755C">
              <w:rPr>
                <w:b w:val="0"/>
              </w:rPr>
              <w:t>ChapterElapsedTimePoll</w:t>
            </w:r>
            <w:proofErr w:type="spellEnd"/>
            <w:r w:rsidRPr="00D3755C">
              <w:rPr>
                <w:b w:val="0"/>
              </w:rPr>
              <w:t xml:space="preserve"> = 19600</w:t>
            </w:r>
          </w:p>
          <w:p w14:paraId="4E0E2E54" w14:textId="77777777" w:rsidR="0075392E" w:rsidRPr="00D3755C" w:rsidRDefault="0075392E" w:rsidP="0080649C">
            <w:pPr>
              <w:rPr>
                <w:b w:val="0"/>
              </w:rPr>
            </w:pPr>
            <w:proofErr w:type="spellStart"/>
            <w:r w:rsidRPr="00D3755C">
              <w:rPr>
                <w:b w:val="0"/>
              </w:rPr>
              <w:t>TotalElapsedTimePoll</w:t>
            </w:r>
            <w:proofErr w:type="spellEnd"/>
            <w:r w:rsidRPr="00D3755C">
              <w:rPr>
                <w:b w:val="0"/>
              </w:rPr>
              <w:t xml:space="preserve"> = 19800</w:t>
            </w:r>
          </w:p>
          <w:p w14:paraId="1114296E" w14:textId="77777777" w:rsidR="0075392E" w:rsidRPr="00D3755C" w:rsidRDefault="0075392E" w:rsidP="0080649C">
            <w:pPr>
              <w:rPr>
                <w:b w:val="0"/>
              </w:rPr>
            </w:pPr>
            <w:proofErr w:type="spellStart"/>
            <w:r w:rsidRPr="00D3755C">
              <w:rPr>
                <w:b w:val="0"/>
              </w:rPr>
              <w:t>TrackRemainingTimePoll</w:t>
            </w:r>
            <w:proofErr w:type="spellEnd"/>
            <w:r w:rsidRPr="00D3755C">
              <w:rPr>
                <w:b w:val="0"/>
              </w:rPr>
              <w:t xml:space="preserve"> = 20000</w:t>
            </w:r>
          </w:p>
          <w:p w14:paraId="4D861D6D" w14:textId="77777777" w:rsidR="0075392E" w:rsidRPr="00D3755C" w:rsidRDefault="0075392E" w:rsidP="0080649C">
            <w:pPr>
              <w:rPr>
                <w:b w:val="0"/>
              </w:rPr>
            </w:pPr>
            <w:proofErr w:type="spellStart"/>
            <w:r w:rsidRPr="00D3755C">
              <w:rPr>
                <w:b w:val="0"/>
              </w:rPr>
              <w:t>ChapterRemainingTimePoll</w:t>
            </w:r>
            <w:proofErr w:type="spellEnd"/>
            <w:r w:rsidRPr="00D3755C">
              <w:rPr>
                <w:b w:val="0"/>
              </w:rPr>
              <w:t xml:space="preserve"> = 20200</w:t>
            </w:r>
          </w:p>
          <w:p w14:paraId="2D23CED7" w14:textId="77777777" w:rsidR="0075392E" w:rsidRPr="00D3755C" w:rsidRDefault="0075392E" w:rsidP="0080649C">
            <w:pPr>
              <w:rPr>
                <w:b w:val="0"/>
              </w:rPr>
            </w:pPr>
            <w:proofErr w:type="spellStart"/>
            <w:r w:rsidRPr="00D3755C">
              <w:rPr>
                <w:b w:val="0"/>
              </w:rPr>
              <w:t>TotalRemainingTimePoll</w:t>
            </w:r>
            <w:proofErr w:type="spellEnd"/>
            <w:r w:rsidRPr="00D3755C">
              <w:rPr>
                <w:b w:val="0"/>
              </w:rPr>
              <w:t xml:space="preserve"> = 20400</w:t>
            </w:r>
          </w:p>
          <w:p w14:paraId="51C2EBB1" w14:textId="77777777" w:rsidR="0075392E" w:rsidRPr="00D3755C" w:rsidRDefault="0075392E" w:rsidP="0080649C">
            <w:pPr>
              <w:rPr>
                <w:b w:val="0"/>
              </w:rPr>
            </w:pPr>
            <w:proofErr w:type="spellStart"/>
            <w:r w:rsidRPr="00D3755C">
              <w:rPr>
                <w:b w:val="0"/>
              </w:rPr>
              <w:t>ThumbsUp</w:t>
            </w:r>
            <w:proofErr w:type="spellEnd"/>
            <w:r w:rsidRPr="00D3755C">
              <w:rPr>
                <w:b w:val="0"/>
              </w:rPr>
              <w:t xml:space="preserve"> = 20600</w:t>
            </w:r>
          </w:p>
          <w:p w14:paraId="3DD8BA1F" w14:textId="77777777" w:rsidR="0075392E" w:rsidRPr="00D3755C" w:rsidRDefault="0075392E" w:rsidP="0080649C">
            <w:pPr>
              <w:rPr>
                <w:b w:val="0"/>
              </w:rPr>
            </w:pPr>
            <w:proofErr w:type="spellStart"/>
            <w:r w:rsidRPr="00D3755C">
              <w:rPr>
                <w:b w:val="0"/>
              </w:rPr>
              <w:t>ThumbsDown</w:t>
            </w:r>
            <w:proofErr w:type="spellEnd"/>
            <w:r w:rsidRPr="00D3755C">
              <w:rPr>
                <w:b w:val="0"/>
              </w:rPr>
              <w:t xml:space="preserve"> = 20601</w:t>
            </w:r>
          </w:p>
          <w:p w14:paraId="3E69026A" w14:textId="77777777" w:rsidR="0075392E" w:rsidRPr="00D3755C" w:rsidRDefault="0075392E" w:rsidP="0080649C">
            <w:pPr>
              <w:rPr>
                <w:b w:val="0"/>
              </w:rPr>
            </w:pPr>
            <w:r w:rsidRPr="00D3755C">
              <w:rPr>
                <w:b w:val="0"/>
              </w:rPr>
              <w:t>Dash = 20800</w:t>
            </w:r>
          </w:p>
          <w:p w14:paraId="5D8E7D77" w14:textId="77777777" w:rsidR="0075392E" w:rsidRPr="00D3755C" w:rsidRDefault="0075392E" w:rsidP="0080649C">
            <w:pPr>
              <w:rPr>
                <w:b w:val="0"/>
              </w:rPr>
            </w:pPr>
            <w:r w:rsidRPr="00D3755C">
              <w:rPr>
                <w:b w:val="0"/>
              </w:rPr>
              <w:t>Period = 21000</w:t>
            </w:r>
          </w:p>
          <w:p w14:paraId="3E7019B8" w14:textId="77777777" w:rsidR="0075392E" w:rsidRPr="00D3755C" w:rsidRDefault="0075392E" w:rsidP="0080649C">
            <w:pPr>
              <w:rPr>
                <w:b w:val="0"/>
              </w:rPr>
            </w:pPr>
            <w:r w:rsidRPr="00D3755C">
              <w:rPr>
                <w:b w:val="0"/>
              </w:rPr>
              <w:t>EnergyStar = 21200</w:t>
            </w:r>
          </w:p>
          <w:p w14:paraId="6D97795D" w14:textId="77777777" w:rsidR="0075392E" w:rsidRPr="00D3755C" w:rsidRDefault="0075392E" w:rsidP="0080649C">
            <w:pPr>
              <w:rPr>
                <w:b w:val="0"/>
              </w:rPr>
            </w:pPr>
            <w:proofErr w:type="spellStart"/>
            <w:r w:rsidRPr="00D3755C">
              <w:rPr>
                <w:b w:val="0"/>
              </w:rPr>
              <w:t>EnergyStarOn</w:t>
            </w:r>
            <w:proofErr w:type="spellEnd"/>
            <w:r w:rsidRPr="00D3755C">
              <w:rPr>
                <w:b w:val="0"/>
              </w:rPr>
              <w:t xml:space="preserve"> = 21201</w:t>
            </w:r>
          </w:p>
          <w:p w14:paraId="6717D699" w14:textId="77777777" w:rsidR="0075392E" w:rsidRPr="00D3755C" w:rsidRDefault="0075392E" w:rsidP="0080649C">
            <w:pPr>
              <w:rPr>
                <w:b w:val="0"/>
              </w:rPr>
            </w:pPr>
            <w:proofErr w:type="spellStart"/>
            <w:r w:rsidRPr="00D3755C">
              <w:rPr>
                <w:b w:val="0"/>
              </w:rPr>
              <w:t>EnergyStarOff</w:t>
            </w:r>
            <w:proofErr w:type="spellEnd"/>
            <w:r w:rsidRPr="00D3755C">
              <w:rPr>
                <w:b w:val="0"/>
              </w:rPr>
              <w:t xml:space="preserve"> = 21202</w:t>
            </w:r>
          </w:p>
          <w:p w14:paraId="1890A87D" w14:textId="77777777" w:rsidR="0075392E" w:rsidRPr="00D3755C" w:rsidRDefault="0075392E" w:rsidP="0080649C">
            <w:pPr>
              <w:rPr>
                <w:b w:val="0"/>
              </w:rPr>
            </w:pPr>
            <w:proofErr w:type="spellStart"/>
            <w:r w:rsidRPr="00D3755C">
              <w:rPr>
                <w:b w:val="0"/>
              </w:rPr>
              <w:t>EnergyStarPoll</w:t>
            </w:r>
            <w:proofErr w:type="spellEnd"/>
            <w:r w:rsidRPr="00D3755C">
              <w:rPr>
                <w:b w:val="0"/>
              </w:rPr>
              <w:t xml:space="preserve"> = 21203</w:t>
            </w:r>
          </w:p>
          <w:p w14:paraId="009C9563" w14:textId="77777777" w:rsidR="0075392E" w:rsidRPr="00D3755C" w:rsidRDefault="0075392E" w:rsidP="0080649C">
            <w:pPr>
              <w:rPr>
                <w:b w:val="0"/>
              </w:rPr>
            </w:pPr>
            <w:proofErr w:type="spellStart"/>
            <w:r w:rsidRPr="00D3755C">
              <w:rPr>
                <w:b w:val="0"/>
              </w:rPr>
              <w:t>VideoMute</w:t>
            </w:r>
            <w:proofErr w:type="spellEnd"/>
            <w:r w:rsidRPr="00D3755C">
              <w:rPr>
                <w:b w:val="0"/>
              </w:rPr>
              <w:t xml:space="preserve"> = 21400</w:t>
            </w:r>
          </w:p>
          <w:p w14:paraId="121B9F81" w14:textId="77777777" w:rsidR="0075392E" w:rsidRPr="00D3755C" w:rsidRDefault="0075392E" w:rsidP="0080649C">
            <w:pPr>
              <w:rPr>
                <w:b w:val="0"/>
              </w:rPr>
            </w:pPr>
            <w:proofErr w:type="spellStart"/>
            <w:r w:rsidRPr="00D3755C">
              <w:rPr>
                <w:b w:val="0"/>
              </w:rPr>
              <w:t>VideoMuteOn</w:t>
            </w:r>
            <w:proofErr w:type="spellEnd"/>
            <w:r w:rsidRPr="00D3755C">
              <w:rPr>
                <w:b w:val="0"/>
              </w:rPr>
              <w:t xml:space="preserve"> = 21401</w:t>
            </w:r>
          </w:p>
          <w:p w14:paraId="48C2D59B" w14:textId="77777777" w:rsidR="0075392E" w:rsidRPr="00D3755C" w:rsidRDefault="0075392E" w:rsidP="0080649C">
            <w:pPr>
              <w:rPr>
                <w:b w:val="0"/>
              </w:rPr>
            </w:pPr>
            <w:proofErr w:type="spellStart"/>
            <w:r w:rsidRPr="00D3755C">
              <w:rPr>
                <w:b w:val="0"/>
              </w:rPr>
              <w:t>VideoMuteOff</w:t>
            </w:r>
            <w:proofErr w:type="spellEnd"/>
            <w:r w:rsidRPr="00D3755C">
              <w:rPr>
                <w:b w:val="0"/>
              </w:rPr>
              <w:t xml:space="preserve"> = 21402</w:t>
            </w:r>
          </w:p>
          <w:p w14:paraId="7589740F" w14:textId="77777777" w:rsidR="0075392E" w:rsidRPr="00D3755C" w:rsidRDefault="0075392E" w:rsidP="0080649C">
            <w:pPr>
              <w:rPr>
                <w:b w:val="0"/>
              </w:rPr>
            </w:pPr>
            <w:proofErr w:type="spellStart"/>
            <w:r w:rsidRPr="00D3755C">
              <w:rPr>
                <w:b w:val="0"/>
              </w:rPr>
              <w:t>VideoMutePoll</w:t>
            </w:r>
            <w:proofErr w:type="spellEnd"/>
            <w:r w:rsidRPr="00D3755C">
              <w:rPr>
                <w:b w:val="0"/>
              </w:rPr>
              <w:t xml:space="preserve"> = 21403</w:t>
            </w:r>
          </w:p>
          <w:p w14:paraId="35365664" w14:textId="77777777" w:rsidR="0075392E" w:rsidRPr="00D3755C" w:rsidRDefault="0075392E" w:rsidP="0080649C">
            <w:pPr>
              <w:rPr>
                <w:b w:val="0"/>
              </w:rPr>
            </w:pPr>
            <w:proofErr w:type="spellStart"/>
            <w:r w:rsidRPr="00D3755C">
              <w:rPr>
                <w:b w:val="0"/>
              </w:rPr>
              <w:t>CustomCommand</w:t>
            </w:r>
            <w:proofErr w:type="spellEnd"/>
            <w:r w:rsidRPr="00D3755C">
              <w:rPr>
                <w:b w:val="0"/>
              </w:rPr>
              <w:t xml:space="preserve"> = 21600</w:t>
            </w:r>
          </w:p>
          <w:p w14:paraId="009D0662" w14:textId="77777777" w:rsidR="0075392E" w:rsidRPr="00D3755C" w:rsidRDefault="0075392E" w:rsidP="0080649C">
            <w:pPr>
              <w:rPr>
                <w:b w:val="0"/>
              </w:rPr>
            </w:pPr>
            <w:r w:rsidRPr="00D3755C">
              <w:rPr>
                <w:b w:val="0"/>
              </w:rPr>
              <w:t>FunctionButton1 = 21800</w:t>
            </w:r>
          </w:p>
          <w:p w14:paraId="230A9F17" w14:textId="77777777" w:rsidR="0075392E" w:rsidRPr="00D3755C" w:rsidRDefault="0075392E" w:rsidP="0080649C">
            <w:pPr>
              <w:rPr>
                <w:b w:val="0"/>
              </w:rPr>
            </w:pPr>
            <w:r w:rsidRPr="00D3755C">
              <w:rPr>
                <w:b w:val="0"/>
              </w:rPr>
              <w:t>FunctionButton2 = 21801</w:t>
            </w:r>
          </w:p>
          <w:p w14:paraId="698605C1" w14:textId="77777777" w:rsidR="0075392E" w:rsidRPr="00D3755C" w:rsidRDefault="0075392E" w:rsidP="0080649C">
            <w:pPr>
              <w:rPr>
                <w:b w:val="0"/>
              </w:rPr>
            </w:pPr>
            <w:r w:rsidRPr="00D3755C">
              <w:rPr>
                <w:b w:val="0"/>
              </w:rPr>
              <w:t>FunctionButton3 = 21802</w:t>
            </w:r>
          </w:p>
          <w:p w14:paraId="55979EA2" w14:textId="77777777" w:rsidR="0075392E" w:rsidRPr="00D3755C" w:rsidRDefault="0075392E" w:rsidP="0080649C">
            <w:pPr>
              <w:rPr>
                <w:b w:val="0"/>
              </w:rPr>
            </w:pPr>
            <w:r w:rsidRPr="00D3755C">
              <w:rPr>
                <w:b w:val="0"/>
              </w:rPr>
              <w:t>FunctionButton4 = 21803</w:t>
            </w:r>
          </w:p>
          <w:p w14:paraId="34AD8305" w14:textId="77777777" w:rsidR="0075392E" w:rsidRPr="00D3755C" w:rsidRDefault="0075392E" w:rsidP="0080649C">
            <w:pPr>
              <w:rPr>
                <w:b w:val="0"/>
              </w:rPr>
            </w:pPr>
            <w:r w:rsidRPr="00D3755C">
              <w:rPr>
                <w:b w:val="0"/>
              </w:rPr>
              <w:t>FunctionButton5 = 21804</w:t>
            </w:r>
          </w:p>
          <w:p w14:paraId="7F882C4E" w14:textId="77777777" w:rsidR="0075392E" w:rsidRPr="00D3755C" w:rsidRDefault="0075392E" w:rsidP="0080649C">
            <w:pPr>
              <w:rPr>
                <w:b w:val="0"/>
              </w:rPr>
            </w:pPr>
            <w:r w:rsidRPr="00D3755C">
              <w:rPr>
                <w:b w:val="0"/>
              </w:rPr>
              <w:t>FunctionButton6 = 21805</w:t>
            </w:r>
          </w:p>
          <w:p w14:paraId="2618B635" w14:textId="77777777" w:rsidR="0075392E" w:rsidRPr="00D3755C" w:rsidRDefault="0075392E" w:rsidP="0080649C">
            <w:pPr>
              <w:rPr>
                <w:b w:val="0"/>
              </w:rPr>
            </w:pPr>
            <w:r w:rsidRPr="00D3755C">
              <w:rPr>
                <w:b w:val="0"/>
              </w:rPr>
              <w:t>FunctionButton7 = 21806</w:t>
            </w:r>
          </w:p>
          <w:p w14:paraId="1D12CB20" w14:textId="77777777" w:rsidR="0075392E" w:rsidRPr="00D3755C" w:rsidRDefault="0075392E" w:rsidP="0080649C">
            <w:pPr>
              <w:rPr>
                <w:b w:val="0"/>
              </w:rPr>
            </w:pPr>
            <w:r w:rsidRPr="00D3755C">
              <w:rPr>
                <w:b w:val="0"/>
              </w:rPr>
              <w:t>FunctionButton8 = 21807</w:t>
            </w:r>
          </w:p>
          <w:p w14:paraId="7507431E" w14:textId="77777777" w:rsidR="0075392E" w:rsidRPr="00D3755C" w:rsidRDefault="0075392E" w:rsidP="0080649C">
            <w:pPr>
              <w:rPr>
                <w:b w:val="0"/>
              </w:rPr>
            </w:pPr>
            <w:proofErr w:type="spellStart"/>
            <w:r w:rsidRPr="00D3755C">
              <w:rPr>
                <w:b w:val="0"/>
              </w:rPr>
              <w:t>SetSystemStateToArmAway</w:t>
            </w:r>
            <w:proofErr w:type="spellEnd"/>
            <w:r w:rsidRPr="00D3755C">
              <w:rPr>
                <w:b w:val="0"/>
              </w:rPr>
              <w:t xml:space="preserve"> = 22000</w:t>
            </w:r>
          </w:p>
          <w:p w14:paraId="32A6D474" w14:textId="77777777" w:rsidR="0075392E" w:rsidRPr="00D3755C" w:rsidRDefault="0075392E" w:rsidP="0080649C">
            <w:pPr>
              <w:rPr>
                <w:b w:val="0"/>
              </w:rPr>
            </w:pPr>
            <w:proofErr w:type="spellStart"/>
            <w:r w:rsidRPr="00D3755C">
              <w:rPr>
                <w:b w:val="0"/>
              </w:rPr>
              <w:t>SetSystemStateToArmInstant</w:t>
            </w:r>
            <w:proofErr w:type="spellEnd"/>
            <w:r w:rsidRPr="00D3755C">
              <w:rPr>
                <w:b w:val="0"/>
              </w:rPr>
              <w:t xml:space="preserve"> = 22001</w:t>
            </w:r>
          </w:p>
          <w:p w14:paraId="4531380A" w14:textId="77777777" w:rsidR="0075392E" w:rsidRPr="00D3755C" w:rsidRDefault="0075392E" w:rsidP="0080649C">
            <w:pPr>
              <w:rPr>
                <w:b w:val="0"/>
              </w:rPr>
            </w:pPr>
            <w:proofErr w:type="spellStart"/>
            <w:r w:rsidRPr="00D3755C">
              <w:rPr>
                <w:b w:val="0"/>
              </w:rPr>
              <w:t>SetSystemStateToArmStay</w:t>
            </w:r>
            <w:proofErr w:type="spellEnd"/>
            <w:r w:rsidRPr="00D3755C">
              <w:rPr>
                <w:b w:val="0"/>
              </w:rPr>
              <w:t xml:space="preserve"> = 22002</w:t>
            </w:r>
          </w:p>
          <w:p w14:paraId="0C3F9F91" w14:textId="77777777" w:rsidR="0075392E" w:rsidRPr="00D3755C" w:rsidRDefault="0075392E" w:rsidP="0080649C">
            <w:pPr>
              <w:rPr>
                <w:b w:val="0"/>
              </w:rPr>
            </w:pPr>
            <w:proofErr w:type="spellStart"/>
            <w:r w:rsidRPr="00D3755C">
              <w:rPr>
                <w:b w:val="0"/>
              </w:rPr>
              <w:t>SetSystemStateToDisarmed</w:t>
            </w:r>
            <w:proofErr w:type="spellEnd"/>
            <w:r w:rsidRPr="00D3755C">
              <w:rPr>
                <w:b w:val="0"/>
              </w:rPr>
              <w:t xml:space="preserve"> = 22003</w:t>
            </w:r>
          </w:p>
          <w:p w14:paraId="7FD93F89" w14:textId="77777777" w:rsidR="0075392E" w:rsidRPr="00D3755C" w:rsidRDefault="0075392E" w:rsidP="0080649C">
            <w:pPr>
              <w:rPr>
                <w:b w:val="0"/>
              </w:rPr>
            </w:pPr>
            <w:proofErr w:type="spellStart"/>
            <w:r w:rsidRPr="00D3755C">
              <w:rPr>
                <w:b w:val="0"/>
              </w:rPr>
              <w:t>MicMute</w:t>
            </w:r>
            <w:proofErr w:type="spellEnd"/>
            <w:r w:rsidRPr="00D3755C">
              <w:rPr>
                <w:b w:val="0"/>
              </w:rPr>
              <w:t xml:space="preserve"> = 22200</w:t>
            </w:r>
          </w:p>
          <w:p w14:paraId="4C675E02" w14:textId="77777777" w:rsidR="0075392E" w:rsidRPr="00D3755C" w:rsidRDefault="0075392E" w:rsidP="0080649C">
            <w:pPr>
              <w:rPr>
                <w:b w:val="0"/>
              </w:rPr>
            </w:pPr>
            <w:proofErr w:type="spellStart"/>
            <w:r w:rsidRPr="00D3755C">
              <w:rPr>
                <w:b w:val="0"/>
              </w:rPr>
              <w:t>MicMuteOn</w:t>
            </w:r>
            <w:proofErr w:type="spellEnd"/>
            <w:r w:rsidRPr="00D3755C">
              <w:rPr>
                <w:b w:val="0"/>
              </w:rPr>
              <w:t xml:space="preserve"> = 22201</w:t>
            </w:r>
          </w:p>
          <w:p w14:paraId="348E5AA7" w14:textId="77777777" w:rsidR="0075392E" w:rsidRPr="00D3755C" w:rsidRDefault="0075392E" w:rsidP="0080649C">
            <w:pPr>
              <w:rPr>
                <w:b w:val="0"/>
              </w:rPr>
            </w:pPr>
            <w:proofErr w:type="spellStart"/>
            <w:r w:rsidRPr="00D3755C">
              <w:rPr>
                <w:b w:val="0"/>
              </w:rPr>
              <w:lastRenderedPageBreak/>
              <w:t>MicMuteOff</w:t>
            </w:r>
            <w:proofErr w:type="spellEnd"/>
            <w:r w:rsidRPr="00D3755C">
              <w:rPr>
                <w:b w:val="0"/>
              </w:rPr>
              <w:t xml:space="preserve"> = 22202</w:t>
            </w:r>
          </w:p>
          <w:p w14:paraId="54389009" w14:textId="77777777" w:rsidR="0075392E" w:rsidRPr="00D3755C" w:rsidRDefault="0075392E" w:rsidP="0080649C">
            <w:pPr>
              <w:rPr>
                <w:b w:val="0"/>
              </w:rPr>
            </w:pPr>
            <w:proofErr w:type="spellStart"/>
            <w:r w:rsidRPr="00D3755C">
              <w:rPr>
                <w:b w:val="0"/>
              </w:rPr>
              <w:t>MicMutePoll</w:t>
            </w:r>
            <w:proofErr w:type="spellEnd"/>
            <w:r w:rsidRPr="00D3755C">
              <w:rPr>
                <w:b w:val="0"/>
              </w:rPr>
              <w:t xml:space="preserve"> = 22203</w:t>
            </w:r>
          </w:p>
          <w:p w14:paraId="18FA7B2B" w14:textId="77777777" w:rsidR="0075392E" w:rsidRPr="00D3755C" w:rsidRDefault="0075392E" w:rsidP="0080649C">
            <w:pPr>
              <w:rPr>
                <w:b w:val="0"/>
              </w:rPr>
            </w:pPr>
            <w:proofErr w:type="spellStart"/>
            <w:r w:rsidRPr="00D3755C">
              <w:rPr>
                <w:b w:val="0"/>
              </w:rPr>
              <w:t>DialMeeting</w:t>
            </w:r>
            <w:proofErr w:type="spellEnd"/>
            <w:r w:rsidRPr="00D3755C">
              <w:rPr>
                <w:b w:val="0"/>
              </w:rPr>
              <w:t xml:space="preserve"> = 22400</w:t>
            </w:r>
          </w:p>
          <w:p w14:paraId="5C53E88D" w14:textId="77777777" w:rsidR="0075392E" w:rsidRPr="00D3755C" w:rsidRDefault="0075392E" w:rsidP="0080649C">
            <w:pPr>
              <w:rPr>
                <w:b w:val="0"/>
              </w:rPr>
            </w:pPr>
            <w:proofErr w:type="spellStart"/>
            <w:r w:rsidRPr="00D3755C">
              <w:rPr>
                <w:b w:val="0"/>
              </w:rPr>
              <w:t>DialAddressBook</w:t>
            </w:r>
            <w:proofErr w:type="spellEnd"/>
            <w:r w:rsidRPr="00D3755C">
              <w:rPr>
                <w:b w:val="0"/>
              </w:rPr>
              <w:t xml:space="preserve"> = 22401</w:t>
            </w:r>
          </w:p>
          <w:p w14:paraId="1A0D5173" w14:textId="77777777" w:rsidR="0075392E" w:rsidRPr="00D3755C" w:rsidRDefault="0075392E" w:rsidP="0080649C">
            <w:pPr>
              <w:rPr>
                <w:b w:val="0"/>
              </w:rPr>
            </w:pPr>
            <w:proofErr w:type="spellStart"/>
            <w:r w:rsidRPr="00D3755C">
              <w:rPr>
                <w:b w:val="0"/>
              </w:rPr>
              <w:t>DialManual</w:t>
            </w:r>
            <w:proofErr w:type="spellEnd"/>
            <w:r w:rsidRPr="00D3755C">
              <w:rPr>
                <w:b w:val="0"/>
              </w:rPr>
              <w:t xml:space="preserve"> = 22402</w:t>
            </w:r>
          </w:p>
          <w:p w14:paraId="0BFA75A8" w14:textId="77777777" w:rsidR="0075392E" w:rsidRPr="00D3755C" w:rsidRDefault="0075392E" w:rsidP="0080649C">
            <w:pPr>
              <w:rPr>
                <w:b w:val="0"/>
              </w:rPr>
            </w:pPr>
            <w:proofErr w:type="spellStart"/>
            <w:r w:rsidRPr="00D3755C">
              <w:rPr>
                <w:b w:val="0"/>
              </w:rPr>
              <w:t>SelfView</w:t>
            </w:r>
            <w:proofErr w:type="spellEnd"/>
            <w:r w:rsidRPr="00D3755C">
              <w:rPr>
                <w:b w:val="0"/>
              </w:rPr>
              <w:t xml:space="preserve"> = 22600</w:t>
            </w:r>
          </w:p>
          <w:p w14:paraId="22806F72" w14:textId="77777777" w:rsidR="0075392E" w:rsidRPr="00D3755C" w:rsidRDefault="0075392E" w:rsidP="0080649C">
            <w:pPr>
              <w:rPr>
                <w:b w:val="0"/>
              </w:rPr>
            </w:pPr>
            <w:proofErr w:type="spellStart"/>
            <w:r w:rsidRPr="00D3755C">
              <w:rPr>
                <w:b w:val="0"/>
              </w:rPr>
              <w:t>SelfViewOn</w:t>
            </w:r>
            <w:proofErr w:type="spellEnd"/>
            <w:r w:rsidRPr="00D3755C">
              <w:rPr>
                <w:b w:val="0"/>
              </w:rPr>
              <w:t xml:space="preserve"> = 22601</w:t>
            </w:r>
          </w:p>
          <w:p w14:paraId="344031D8" w14:textId="77777777" w:rsidR="0075392E" w:rsidRPr="00D3755C" w:rsidRDefault="0075392E" w:rsidP="0080649C">
            <w:pPr>
              <w:rPr>
                <w:b w:val="0"/>
              </w:rPr>
            </w:pPr>
            <w:proofErr w:type="spellStart"/>
            <w:r w:rsidRPr="00D3755C">
              <w:rPr>
                <w:b w:val="0"/>
              </w:rPr>
              <w:t>SelfViewOff</w:t>
            </w:r>
            <w:proofErr w:type="spellEnd"/>
            <w:r w:rsidRPr="00D3755C">
              <w:rPr>
                <w:b w:val="0"/>
              </w:rPr>
              <w:t xml:space="preserve"> = 22602</w:t>
            </w:r>
          </w:p>
          <w:p w14:paraId="1DC5059C" w14:textId="77777777" w:rsidR="0075392E" w:rsidRPr="00D3755C" w:rsidRDefault="0075392E" w:rsidP="0080649C">
            <w:pPr>
              <w:rPr>
                <w:b w:val="0"/>
              </w:rPr>
            </w:pPr>
            <w:proofErr w:type="spellStart"/>
            <w:r w:rsidRPr="00D3755C">
              <w:rPr>
                <w:b w:val="0"/>
              </w:rPr>
              <w:t>SelfViewAuto</w:t>
            </w:r>
            <w:proofErr w:type="spellEnd"/>
            <w:r w:rsidRPr="00D3755C">
              <w:rPr>
                <w:b w:val="0"/>
              </w:rPr>
              <w:t xml:space="preserve"> = 22603</w:t>
            </w:r>
          </w:p>
          <w:p w14:paraId="2A74F8DB" w14:textId="77777777" w:rsidR="0075392E" w:rsidRPr="00D3755C" w:rsidRDefault="0075392E" w:rsidP="0080649C">
            <w:pPr>
              <w:rPr>
                <w:b w:val="0"/>
              </w:rPr>
            </w:pPr>
            <w:proofErr w:type="spellStart"/>
            <w:r w:rsidRPr="00D3755C">
              <w:rPr>
                <w:b w:val="0"/>
              </w:rPr>
              <w:t>SelfViewPoll</w:t>
            </w:r>
            <w:proofErr w:type="spellEnd"/>
            <w:r w:rsidRPr="00D3755C">
              <w:rPr>
                <w:b w:val="0"/>
              </w:rPr>
              <w:t xml:space="preserve"> = 22604</w:t>
            </w:r>
          </w:p>
          <w:p w14:paraId="647BB276" w14:textId="77777777" w:rsidR="0075392E" w:rsidRPr="00D3755C" w:rsidRDefault="0075392E" w:rsidP="0080649C">
            <w:pPr>
              <w:rPr>
                <w:b w:val="0"/>
              </w:rPr>
            </w:pPr>
            <w:proofErr w:type="spellStart"/>
            <w:r w:rsidRPr="00D3755C">
              <w:rPr>
                <w:b w:val="0"/>
              </w:rPr>
              <w:t>SelfViewPipLocation</w:t>
            </w:r>
            <w:proofErr w:type="spellEnd"/>
            <w:r w:rsidRPr="00D3755C">
              <w:rPr>
                <w:b w:val="0"/>
              </w:rPr>
              <w:t xml:space="preserve"> = 22605</w:t>
            </w:r>
          </w:p>
          <w:p w14:paraId="787A4EF3" w14:textId="77777777" w:rsidR="0075392E" w:rsidRPr="00D3755C" w:rsidRDefault="0075392E" w:rsidP="0080649C">
            <w:pPr>
              <w:rPr>
                <w:b w:val="0"/>
              </w:rPr>
            </w:pPr>
            <w:proofErr w:type="spellStart"/>
            <w:r w:rsidRPr="00D3755C">
              <w:rPr>
                <w:b w:val="0"/>
              </w:rPr>
              <w:t>SelfViewMonitor</w:t>
            </w:r>
            <w:proofErr w:type="spellEnd"/>
            <w:r w:rsidRPr="00D3755C">
              <w:rPr>
                <w:b w:val="0"/>
              </w:rPr>
              <w:t xml:space="preserve"> = 22606</w:t>
            </w:r>
          </w:p>
          <w:p w14:paraId="0733CAAC" w14:textId="77777777" w:rsidR="0075392E" w:rsidRPr="00D3755C" w:rsidRDefault="0075392E" w:rsidP="0080649C">
            <w:pPr>
              <w:rPr>
                <w:b w:val="0"/>
              </w:rPr>
            </w:pPr>
            <w:proofErr w:type="spellStart"/>
            <w:r w:rsidRPr="00D3755C">
              <w:rPr>
                <w:b w:val="0"/>
              </w:rPr>
              <w:t>SelfViewFullScreenOn</w:t>
            </w:r>
            <w:proofErr w:type="spellEnd"/>
            <w:r w:rsidRPr="00D3755C">
              <w:rPr>
                <w:b w:val="0"/>
              </w:rPr>
              <w:t xml:space="preserve"> = 22607</w:t>
            </w:r>
          </w:p>
          <w:p w14:paraId="68F2EED7" w14:textId="77777777" w:rsidR="0075392E" w:rsidRPr="00D3755C" w:rsidRDefault="0075392E" w:rsidP="0080649C">
            <w:pPr>
              <w:rPr>
                <w:b w:val="0"/>
              </w:rPr>
            </w:pPr>
            <w:proofErr w:type="spellStart"/>
            <w:r w:rsidRPr="00D3755C">
              <w:rPr>
                <w:b w:val="0"/>
              </w:rPr>
              <w:t>SelfViewFullScreenOff</w:t>
            </w:r>
            <w:proofErr w:type="spellEnd"/>
            <w:r w:rsidRPr="00D3755C">
              <w:rPr>
                <w:b w:val="0"/>
              </w:rPr>
              <w:t xml:space="preserve"> = 22608</w:t>
            </w:r>
          </w:p>
          <w:p w14:paraId="4AC19D73" w14:textId="77777777" w:rsidR="0075392E" w:rsidRPr="00D3755C" w:rsidRDefault="0075392E" w:rsidP="0080649C">
            <w:pPr>
              <w:rPr>
                <w:b w:val="0"/>
              </w:rPr>
            </w:pPr>
            <w:proofErr w:type="spellStart"/>
            <w:r w:rsidRPr="00D3755C">
              <w:rPr>
                <w:b w:val="0"/>
              </w:rPr>
              <w:t>PictureMode</w:t>
            </w:r>
            <w:proofErr w:type="spellEnd"/>
            <w:r w:rsidRPr="00D3755C">
              <w:rPr>
                <w:b w:val="0"/>
              </w:rPr>
              <w:t xml:space="preserve"> = 22800</w:t>
            </w:r>
          </w:p>
          <w:p w14:paraId="00C21B79" w14:textId="77777777" w:rsidR="0075392E" w:rsidRPr="00D3755C" w:rsidRDefault="0075392E" w:rsidP="0080649C">
            <w:pPr>
              <w:rPr>
                <w:b w:val="0"/>
              </w:rPr>
            </w:pPr>
            <w:proofErr w:type="spellStart"/>
            <w:r w:rsidRPr="00D3755C">
              <w:rPr>
                <w:b w:val="0"/>
              </w:rPr>
              <w:t>PresentationStart</w:t>
            </w:r>
            <w:proofErr w:type="spellEnd"/>
            <w:r w:rsidRPr="00D3755C">
              <w:rPr>
                <w:b w:val="0"/>
              </w:rPr>
              <w:t xml:space="preserve"> = 23000</w:t>
            </w:r>
          </w:p>
          <w:p w14:paraId="31A4AA81" w14:textId="77777777" w:rsidR="0075392E" w:rsidRPr="00D3755C" w:rsidRDefault="0075392E" w:rsidP="0080649C">
            <w:pPr>
              <w:rPr>
                <w:b w:val="0"/>
              </w:rPr>
            </w:pPr>
            <w:proofErr w:type="spellStart"/>
            <w:r w:rsidRPr="00D3755C">
              <w:rPr>
                <w:b w:val="0"/>
              </w:rPr>
              <w:t>PresentationStop</w:t>
            </w:r>
            <w:proofErr w:type="spellEnd"/>
            <w:r w:rsidRPr="00D3755C">
              <w:rPr>
                <w:b w:val="0"/>
              </w:rPr>
              <w:t xml:space="preserve"> = 23001</w:t>
            </w:r>
          </w:p>
          <w:p w14:paraId="152DDD86" w14:textId="77777777" w:rsidR="0075392E" w:rsidRPr="00D3755C" w:rsidRDefault="0075392E" w:rsidP="0080649C">
            <w:pPr>
              <w:rPr>
                <w:b w:val="0"/>
              </w:rPr>
            </w:pPr>
            <w:proofErr w:type="spellStart"/>
            <w:r w:rsidRPr="00D3755C">
              <w:rPr>
                <w:b w:val="0"/>
              </w:rPr>
              <w:t>PipLocation</w:t>
            </w:r>
            <w:proofErr w:type="spellEnd"/>
            <w:r w:rsidRPr="00D3755C">
              <w:rPr>
                <w:b w:val="0"/>
              </w:rPr>
              <w:t xml:space="preserve"> = 23200</w:t>
            </w:r>
          </w:p>
          <w:p w14:paraId="1B9827AD" w14:textId="77777777" w:rsidR="0075392E" w:rsidRPr="00D3755C" w:rsidRDefault="0075392E" w:rsidP="0080649C">
            <w:pPr>
              <w:rPr>
                <w:b w:val="0"/>
              </w:rPr>
            </w:pPr>
            <w:proofErr w:type="spellStart"/>
            <w:r w:rsidRPr="00D3755C">
              <w:rPr>
                <w:b w:val="0"/>
              </w:rPr>
              <w:t>PipLocationPoll</w:t>
            </w:r>
            <w:proofErr w:type="spellEnd"/>
            <w:r w:rsidRPr="00D3755C">
              <w:rPr>
                <w:b w:val="0"/>
              </w:rPr>
              <w:t xml:space="preserve"> = 23201</w:t>
            </w:r>
          </w:p>
          <w:p w14:paraId="3736C657" w14:textId="77777777" w:rsidR="0075392E" w:rsidRPr="00D3755C" w:rsidRDefault="0075392E" w:rsidP="0080649C">
            <w:pPr>
              <w:rPr>
                <w:b w:val="0"/>
              </w:rPr>
            </w:pPr>
            <w:proofErr w:type="spellStart"/>
            <w:r w:rsidRPr="00D3755C">
              <w:rPr>
                <w:b w:val="0"/>
              </w:rPr>
              <w:t>MainVideoSource</w:t>
            </w:r>
            <w:proofErr w:type="spellEnd"/>
            <w:r w:rsidRPr="00D3755C">
              <w:rPr>
                <w:b w:val="0"/>
              </w:rPr>
              <w:t xml:space="preserve"> = 23400</w:t>
            </w:r>
          </w:p>
          <w:p w14:paraId="4B63D96D" w14:textId="77777777" w:rsidR="0075392E" w:rsidRPr="00D3755C" w:rsidRDefault="0075392E" w:rsidP="0080649C">
            <w:pPr>
              <w:rPr>
                <w:b w:val="0"/>
              </w:rPr>
            </w:pPr>
            <w:proofErr w:type="spellStart"/>
            <w:r w:rsidRPr="00D3755C">
              <w:rPr>
                <w:b w:val="0"/>
              </w:rPr>
              <w:t>MainVideoSourcePoll</w:t>
            </w:r>
            <w:proofErr w:type="spellEnd"/>
            <w:r w:rsidRPr="00D3755C">
              <w:rPr>
                <w:b w:val="0"/>
              </w:rPr>
              <w:t xml:space="preserve"> = 23401</w:t>
            </w:r>
          </w:p>
          <w:p w14:paraId="5098F646" w14:textId="77777777" w:rsidR="0075392E" w:rsidRPr="00D3755C" w:rsidRDefault="0075392E" w:rsidP="0080649C">
            <w:pPr>
              <w:rPr>
                <w:b w:val="0"/>
              </w:rPr>
            </w:pPr>
            <w:proofErr w:type="spellStart"/>
            <w:r w:rsidRPr="00D3755C">
              <w:rPr>
                <w:b w:val="0"/>
              </w:rPr>
              <w:t>CameraFarEndPanLeft</w:t>
            </w:r>
            <w:proofErr w:type="spellEnd"/>
            <w:r w:rsidRPr="00D3755C">
              <w:rPr>
                <w:b w:val="0"/>
              </w:rPr>
              <w:t xml:space="preserve"> = 23600</w:t>
            </w:r>
          </w:p>
          <w:p w14:paraId="172CC6CE" w14:textId="77777777" w:rsidR="0075392E" w:rsidRPr="00D3755C" w:rsidRDefault="0075392E" w:rsidP="0080649C">
            <w:pPr>
              <w:rPr>
                <w:b w:val="0"/>
              </w:rPr>
            </w:pPr>
            <w:proofErr w:type="spellStart"/>
            <w:r w:rsidRPr="00D3755C">
              <w:rPr>
                <w:b w:val="0"/>
              </w:rPr>
              <w:t>CameraFarEndPanRight</w:t>
            </w:r>
            <w:proofErr w:type="spellEnd"/>
            <w:r w:rsidRPr="00D3755C">
              <w:rPr>
                <w:b w:val="0"/>
              </w:rPr>
              <w:t xml:space="preserve"> = 23601</w:t>
            </w:r>
          </w:p>
          <w:p w14:paraId="2BD38B7A" w14:textId="77777777" w:rsidR="0075392E" w:rsidRPr="00D3755C" w:rsidRDefault="0075392E" w:rsidP="0080649C">
            <w:pPr>
              <w:rPr>
                <w:b w:val="0"/>
              </w:rPr>
            </w:pPr>
            <w:proofErr w:type="spellStart"/>
            <w:r w:rsidRPr="00D3755C">
              <w:rPr>
                <w:b w:val="0"/>
              </w:rPr>
              <w:t>CameraFarEndTiltUp</w:t>
            </w:r>
            <w:proofErr w:type="spellEnd"/>
            <w:r w:rsidRPr="00D3755C">
              <w:rPr>
                <w:b w:val="0"/>
              </w:rPr>
              <w:t xml:space="preserve"> = 23602</w:t>
            </w:r>
          </w:p>
          <w:p w14:paraId="6D9A9B76" w14:textId="77777777" w:rsidR="0075392E" w:rsidRPr="00D3755C" w:rsidRDefault="0075392E" w:rsidP="0080649C">
            <w:pPr>
              <w:rPr>
                <w:b w:val="0"/>
              </w:rPr>
            </w:pPr>
            <w:proofErr w:type="spellStart"/>
            <w:r w:rsidRPr="00D3755C">
              <w:rPr>
                <w:b w:val="0"/>
              </w:rPr>
              <w:t>CameraFarEndTiltDown</w:t>
            </w:r>
            <w:proofErr w:type="spellEnd"/>
            <w:r w:rsidRPr="00D3755C">
              <w:rPr>
                <w:b w:val="0"/>
              </w:rPr>
              <w:t xml:space="preserve"> = 23603</w:t>
            </w:r>
          </w:p>
          <w:p w14:paraId="5F4AFD65" w14:textId="77777777" w:rsidR="0075392E" w:rsidRPr="00D3755C" w:rsidRDefault="0075392E" w:rsidP="0080649C">
            <w:pPr>
              <w:rPr>
                <w:b w:val="0"/>
              </w:rPr>
            </w:pPr>
            <w:proofErr w:type="spellStart"/>
            <w:r w:rsidRPr="00D3755C">
              <w:rPr>
                <w:b w:val="0"/>
              </w:rPr>
              <w:t>CameraFarEndZoomIn</w:t>
            </w:r>
            <w:proofErr w:type="spellEnd"/>
            <w:r w:rsidRPr="00D3755C">
              <w:rPr>
                <w:b w:val="0"/>
              </w:rPr>
              <w:t xml:space="preserve"> = 23604</w:t>
            </w:r>
          </w:p>
          <w:p w14:paraId="5AE7EB86" w14:textId="77777777" w:rsidR="0075392E" w:rsidRPr="00D3755C" w:rsidRDefault="0075392E" w:rsidP="0080649C">
            <w:pPr>
              <w:rPr>
                <w:b w:val="0"/>
              </w:rPr>
            </w:pPr>
            <w:proofErr w:type="spellStart"/>
            <w:r w:rsidRPr="00D3755C">
              <w:rPr>
                <w:b w:val="0"/>
              </w:rPr>
              <w:t>CameraFarEndZoomOut</w:t>
            </w:r>
            <w:proofErr w:type="spellEnd"/>
            <w:r w:rsidRPr="00D3755C">
              <w:rPr>
                <w:b w:val="0"/>
              </w:rPr>
              <w:t xml:space="preserve"> = 23605</w:t>
            </w:r>
          </w:p>
          <w:p w14:paraId="0E4359BC" w14:textId="77777777" w:rsidR="0075392E" w:rsidRPr="00D3755C" w:rsidRDefault="0075392E" w:rsidP="0080649C">
            <w:pPr>
              <w:rPr>
                <w:b w:val="0"/>
              </w:rPr>
            </w:pPr>
            <w:proofErr w:type="spellStart"/>
            <w:r w:rsidRPr="00D3755C">
              <w:rPr>
                <w:b w:val="0"/>
              </w:rPr>
              <w:t>CameraFarEndFocusNear</w:t>
            </w:r>
            <w:proofErr w:type="spellEnd"/>
            <w:r w:rsidRPr="00D3755C">
              <w:rPr>
                <w:b w:val="0"/>
              </w:rPr>
              <w:t xml:space="preserve"> = 23606</w:t>
            </w:r>
          </w:p>
          <w:p w14:paraId="48D643E8" w14:textId="77777777" w:rsidR="0075392E" w:rsidRPr="00D3755C" w:rsidRDefault="0075392E" w:rsidP="0080649C">
            <w:pPr>
              <w:rPr>
                <w:b w:val="0"/>
              </w:rPr>
            </w:pPr>
            <w:proofErr w:type="spellStart"/>
            <w:r w:rsidRPr="00D3755C">
              <w:rPr>
                <w:b w:val="0"/>
              </w:rPr>
              <w:t>CameraFarEndFocusFar</w:t>
            </w:r>
            <w:proofErr w:type="spellEnd"/>
            <w:r w:rsidRPr="00D3755C">
              <w:rPr>
                <w:b w:val="0"/>
              </w:rPr>
              <w:t xml:space="preserve"> = 23607</w:t>
            </w:r>
          </w:p>
          <w:p w14:paraId="5EF8077A" w14:textId="77777777" w:rsidR="0075392E" w:rsidRPr="00D3755C" w:rsidRDefault="0075392E" w:rsidP="0080649C">
            <w:pPr>
              <w:rPr>
                <w:b w:val="0"/>
              </w:rPr>
            </w:pPr>
            <w:proofErr w:type="spellStart"/>
            <w:r w:rsidRPr="00D3755C">
              <w:rPr>
                <w:b w:val="0"/>
              </w:rPr>
              <w:t>CameraFarEndStop</w:t>
            </w:r>
            <w:proofErr w:type="spellEnd"/>
            <w:r w:rsidRPr="00D3755C">
              <w:rPr>
                <w:b w:val="0"/>
              </w:rPr>
              <w:t xml:space="preserve"> = 23608</w:t>
            </w:r>
          </w:p>
          <w:p w14:paraId="6C43B83F" w14:textId="77777777" w:rsidR="0075392E" w:rsidRPr="00D3755C" w:rsidRDefault="0075392E" w:rsidP="0080649C">
            <w:pPr>
              <w:rPr>
                <w:b w:val="0"/>
              </w:rPr>
            </w:pPr>
            <w:proofErr w:type="spellStart"/>
            <w:r w:rsidRPr="00D3755C">
              <w:rPr>
                <w:b w:val="0"/>
              </w:rPr>
              <w:t>CameraFarEndStopPan</w:t>
            </w:r>
            <w:proofErr w:type="spellEnd"/>
            <w:r w:rsidRPr="00D3755C">
              <w:rPr>
                <w:b w:val="0"/>
              </w:rPr>
              <w:t xml:space="preserve"> = 23609</w:t>
            </w:r>
          </w:p>
          <w:p w14:paraId="7D003C6C" w14:textId="77777777" w:rsidR="0075392E" w:rsidRPr="00D3755C" w:rsidRDefault="0075392E" w:rsidP="0080649C">
            <w:pPr>
              <w:rPr>
                <w:b w:val="0"/>
              </w:rPr>
            </w:pPr>
            <w:proofErr w:type="spellStart"/>
            <w:r w:rsidRPr="00D3755C">
              <w:rPr>
                <w:b w:val="0"/>
              </w:rPr>
              <w:t>CameraFarEndStopTilt</w:t>
            </w:r>
            <w:proofErr w:type="spellEnd"/>
            <w:r w:rsidRPr="00D3755C">
              <w:rPr>
                <w:b w:val="0"/>
              </w:rPr>
              <w:t xml:space="preserve"> = 23610</w:t>
            </w:r>
          </w:p>
          <w:p w14:paraId="0D1AFF09" w14:textId="77777777" w:rsidR="0075392E" w:rsidRPr="00D3755C" w:rsidRDefault="0075392E" w:rsidP="0080649C">
            <w:pPr>
              <w:rPr>
                <w:b w:val="0"/>
              </w:rPr>
            </w:pPr>
            <w:proofErr w:type="spellStart"/>
            <w:r w:rsidRPr="00D3755C">
              <w:rPr>
                <w:b w:val="0"/>
              </w:rPr>
              <w:t>CameraFarEndStopZoom</w:t>
            </w:r>
            <w:proofErr w:type="spellEnd"/>
            <w:r w:rsidRPr="00D3755C">
              <w:rPr>
                <w:b w:val="0"/>
              </w:rPr>
              <w:t xml:space="preserve"> = 23611</w:t>
            </w:r>
          </w:p>
          <w:p w14:paraId="5FB6C33A" w14:textId="77777777" w:rsidR="0075392E" w:rsidRPr="00D3755C" w:rsidRDefault="0075392E" w:rsidP="0080649C">
            <w:pPr>
              <w:rPr>
                <w:b w:val="0"/>
              </w:rPr>
            </w:pPr>
            <w:proofErr w:type="spellStart"/>
            <w:r w:rsidRPr="00D3755C">
              <w:rPr>
                <w:b w:val="0"/>
              </w:rPr>
              <w:t>CameraFarEndStopFocus</w:t>
            </w:r>
            <w:proofErr w:type="spellEnd"/>
            <w:r w:rsidRPr="00D3755C">
              <w:rPr>
                <w:b w:val="0"/>
              </w:rPr>
              <w:t xml:space="preserve"> = 23612</w:t>
            </w:r>
          </w:p>
          <w:p w14:paraId="016C6270" w14:textId="77777777" w:rsidR="0075392E" w:rsidRPr="00D3755C" w:rsidRDefault="0075392E" w:rsidP="0080649C">
            <w:pPr>
              <w:rPr>
                <w:b w:val="0"/>
              </w:rPr>
            </w:pPr>
            <w:proofErr w:type="spellStart"/>
            <w:r w:rsidRPr="00D3755C">
              <w:rPr>
                <w:b w:val="0"/>
              </w:rPr>
              <w:t>CameraFarEndAutoFocus</w:t>
            </w:r>
            <w:proofErr w:type="spellEnd"/>
            <w:r w:rsidRPr="00D3755C">
              <w:rPr>
                <w:b w:val="0"/>
              </w:rPr>
              <w:t xml:space="preserve"> = 23613</w:t>
            </w:r>
          </w:p>
          <w:p w14:paraId="36091869" w14:textId="77777777" w:rsidR="0075392E" w:rsidRPr="00D3755C" w:rsidRDefault="0075392E" w:rsidP="0080649C">
            <w:pPr>
              <w:rPr>
                <w:b w:val="0"/>
              </w:rPr>
            </w:pPr>
            <w:proofErr w:type="spellStart"/>
            <w:r w:rsidRPr="00D3755C">
              <w:rPr>
                <w:b w:val="0"/>
              </w:rPr>
              <w:t>CameraFarEndStorePreset</w:t>
            </w:r>
            <w:proofErr w:type="spellEnd"/>
            <w:r w:rsidRPr="00D3755C">
              <w:rPr>
                <w:b w:val="0"/>
              </w:rPr>
              <w:t xml:space="preserve"> = 23614</w:t>
            </w:r>
          </w:p>
          <w:p w14:paraId="15FA570E" w14:textId="77777777" w:rsidR="0075392E" w:rsidRPr="00D3755C" w:rsidRDefault="0075392E" w:rsidP="0080649C">
            <w:pPr>
              <w:rPr>
                <w:b w:val="0"/>
              </w:rPr>
            </w:pPr>
            <w:proofErr w:type="spellStart"/>
            <w:r w:rsidRPr="00D3755C">
              <w:rPr>
                <w:b w:val="0"/>
              </w:rPr>
              <w:t>CameraFarEndRecallPreset</w:t>
            </w:r>
            <w:proofErr w:type="spellEnd"/>
            <w:r w:rsidRPr="00D3755C">
              <w:rPr>
                <w:b w:val="0"/>
              </w:rPr>
              <w:t xml:space="preserve"> = 23615</w:t>
            </w:r>
          </w:p>
          <w:p w14:paraId="3FEA6A09" w14:textId="77777777" w:rsidR="0075392E" w:rsidRPr="00D3755C" w:rsidRDefault="0075392E" w:rsidP="0080649C">
            <w:pPr>
              <w:rPr>
                <w:b w:val="0"/>
              </w:rPr>
            </w:pPr>
            <w:proofErr w:type="spellStart"/>
            <w:r w:rsidRPr="00D3755C">
              <w:rPr>
                <w:b w:val="0"/>
              </w:rPr>
              <w:t>CameraNearEndPanLeft</w:t>
            </w:r>
            <w:proofErr w:type="spellEnd"/>
            <w:r w:rsidRPr="00D3755C">
              <w:rPr>
                <w:b w:val="0"/>
              </w:rPr>
              <w:t xml:space="preserve"> = 23716</w:t>
            </w:r>
          </w:p>
          <w:p w14:paraId="1EF2ACB8" w14:textId="77777777" w:rsidR="0075392E" w:rsidRPr="00D3755C" w:rsidRDefault="0075392E" w:rsidP="0080649C">
            <w:pPr>
              <w:rPr>
                <w:b w:val="0"/>
              </w:rPr>
            </w:pPr>
            <w:proofErr w:type="spellStart"/>
            <w:r w:rsidRPr="00D3755C">
              <w:rPr>
                <w:b w:val="0"/>
              </w:rPr>
              <w:t>CameraNearEndPanRight</w:t>
            </w:r>
            <w:proofErr w:type="spellEnd"/>
            <w:r w:rsidRPr="00D3755C">
              <w:rPr>
                <w:b w:val="0"/>
              </w:rPr>
              <w:t xml:space="preserve"> = 23717</w:t>
            </w:r>
          </w:p>
          <w:p w14:paraId="5ED8D354" w14:textId="77777777" w:rsidR="0075392E" w:rsidRPr="00D3755C" w:rsidRDefault="0075392E" w:rsidP="0080649C">
            <w:pPr>
              <w:rPr>
                <w:b w:val="0"/>
              </w:rPr>
            </w:pPr>
            <w:proofErr w:type="spellStart"/>
            <w:r w:rsidRPr="00D3755C">
              <w:rPr>
                <w:b w:val="0"/>
              </w:rPr>
              <w:t>CameraNearEndTiltUp</w:t>
            </w:r>
            <w:proofErr w:type="spellEnd"/>
            <w:r w:rsidRPr="00D3755C">
              <w:rPr>
                <w:b w:val="0"/>
              </w:rPr>
              <w:t xml:space="preserve"> = 23718</w:t>
            </w:r>
          </w:p>
          <w:p w14:paraId="3F30181B" w14:textId="77777777" w:rsidR="0075392E" w:rsidRPr="00D3755C" w:rsidRDefault="0075392E" w:rsidP="0080649C">
            <w:pPr>
              <w:rPr>
                <w:b w:val="0"/>
              </w:rPr>
            </w:pPr>
            <w:proofErr w:type="spellStart"/>
            <w:r w:rsidRPr="00D3755C">
              <w:rPr>
                <w:b w:val="0"/>
              </w:rPr>
              <w:t>CameraNearEndTiltDown</w:t>
            </w:r>
            <w:proofErr w:type="spellEnd"/>
            <w:r w:rsidRPr="00D3755C">
              <w:rPr>
                <w:b w:val="0"/>
              </w:rPr>
              <w:t xml:space="preserve"> = 23719</w:t>
            </w:r>
          </w:p>
          <w:p w14:paraId="33198E70" w14:textId="77777777" w:rsidR="0075392E" w:rsidRPr="00D3755C" w:rsidRDefault="0075392E" w:rsidP="0080649C">
            <w:pPr>
              <w:rPr>
                <w:b w:val="0"/>
              </w:rPr>
            </w:pPr>
            <w:proofErr w:type="spellStart"/>
            <w:r w:rsidRPr="00D3755C">
              <w:rPr>
                <w:b w:val="0"/>
              </w:rPr>
              <w:t>CameraNearEndZoomIn</w:t>
            </w:r>
            <w:proofErr w:type="spellEnd"/>
            <w:r w:rsidRPr="00D3755C">
              <w:rPr>
                <w:b w:val="0"/>
              </w:rPr>
              <w:t xml:space="preserve"> = 23720</w:t>
            </w:r>
          </w:p>
          <w:p w14:paraId="767A353A" w14:textId="77777777" w:rsidR="0075392E" w:rsidRPr="00D3755C" w:rsidRDefault="0075392E" w:rsidP="0080649C">
            <w:pPr>
              <w:rPr>
                <w:b w:val="0"/>
              </w:rPr>
            </w:pPr>
            <w:proofErr w:type="spellStart"/>
            <w:r w:rsidRPr="00D3755C">
              <w:rPr>
                <w:b w:val="0"/>
              </w:rPr>
              <w:t>CameraNearEndZoomOut</w:t>
            </w:r>
            <w:proofErr w:type="spellEnd"/>
            <w:r w:rsidRPr="00D3755C">
              <w:rPr>
                <w:b w:val="0"/>
              </w:rPr>
              <w:t xml:space="preserve"> = 23721</w:t>
            </w:r>
          </w:p>
          <w:p w14:paraId="4958EA68" w14:textId="77777777" w:rsidR="0075392E" w:rsidRPr="00D3755C" w:rsidRDefault="0075392E" w:rsidP="0080649C">
            <w:pPr>
              <w:rPr>
                <w:b w:val="0"/>
              </w:rPr>
            </w:pPr>
            <w:proofErr w:type="spellStart"/>
            <w:r w:rsidRPr="00D3755C">
              <w:rPr>
                <w:b w:val="0"/>
              </w:rPr>
              <w:t>CameraNearEndFocusNear</w:t>
            </w:r>
            <w:proofErr w:type="spellEnd"/>
            <w:r w:rsidRPr="00D3755C">
              <w:rPr>
                <w:b w:val="0"/>
              </w:rPr>
              <w:t xml:space="preserve"> = 23722</w:t>
            </w:r>
          </w:p>
          <w:p w14:paraId="732566D4" w14:textId="77777777" w:rsidR="0075392E" w:rsidRPr="00D3755C" w:rsidRDefault="0075392E" w:rsidP="0080649C">
            <w:pPr>
              <w:rPr>
                <w:b w:val="0"/>
              </w:rPr>
            </w:pPr>
            <w:proofErr w:type="spellStart"/>
            <w:r w:rsidRPr="00D3755C">
              <w:rPr>
                <w:b w:val="0"/>
              </w:rPr>
              <w:lastRenderedPageBreak/>
              <w:t>CameraNearEndFocusFar</w:t>
            </w:r>
            <w:proofErr w:type="spellEnd"/>
            <w:r w:rsidRPr="00D3755C">
              <w:rPr>
                <w:b w:val="0"/>
              </w:rPr>
              <w:t xml:space="preserve"> = 23723</w:t>
            </w:r>
          </w:p>
          <w:p w14:paraId="7CE6C50E" w14:textId="77777777" w:rsidR="0075392E" w:rsidRPr="00D3755C" w:rsidRDefault="0075392E" w:rsidP="0080649C">
            <w:pPr>
              <w:rPr>
                <w:b w:val="0"/>
              </w:rPr>
            </w:pPr>
            <w:proofErr w:type="spellStart"/>
            <w:r w:rsidRPr="00D3755C">
              <w:rPr>
                <w:b w:val="0"/>
              </w:rPr>
              <w:t>CameraNearEndStop</w:t>
            </w:r>
            <w:proofErr w:type="spellEnd"/>
            <w:r w:rsidRPr="00D3755C">
              <w:rPr>
                <w:b w:val="0"/>
              </w:rPr>
              <w:t xml:space="preserve"> = 23724</w:t>
            </w:r>
          </w:p>
          <w:p w14:paraId="3C22959C" w14:textId="77777777" w:rsidR="0075392E" w:rsidRPr="00D3755C" w:rsidRDefault="0075392E" w:rsidP="0080649C">
            <w:pPr>
              <w:rPr>
                <w:b w:val="0"/>
              </w:rPr>
            </w:pPr>
            <w:proofErr w:type="spellStart"/>
            <w:r w:rsidRPr="00D3755C">
              <w:rPr>
                <w:b w:val="0"/>
              </w:rPr>
              <w:t>CameraNearEndStopPan</w:t>
            </w:r>
            <w:proofErr w:type="spellEnd"/>
            <w:r w:rsidRPr="00D3755C">
              <w:rPr>
                <w:b w:val="0"/>
              </w:rPr>
              <w:t xml:space="preserve"> = 23725</w:t>
            </w:r>
          </w:p>
          <w:p w14:paraId="15D24E54" w14:textId="77777777" w:rsidR="0075392E" w:rsidRPr="00D3755C" w:rsidRDefault="0075392E" w:rsidP="0080649C">
            <w:pPr>
              <w:rPr>
                <w:b w:val="0"/>
              </w:rPr>
            </w:pPr>
            <w:proofErr w:type="spellStart"/>
            <w:r w:rsidRPr="00D3755C">
              <w:rPr>
                <w:b w:val="0"/>
              </w:rPr>
              <w:t>CameraNearEndStopTilt</w:t>
            </w:r>
            <w:proofErr w:type="spellEnd"/>
            <w:r w:rsidRPr="00D3755C">
              <w:rPr>
                <w:b w:val="0"/>
              </w:rPr>
              <w:t xml:space="preserve"> = 23726</w:t>
            </w:r>
          </w:p>
          <w:p w14:paraId="40139906" w14:textId="77777777" w:rsidR="0075392E" w:rsidRPr="00D3755C" w:rsidRDefault="0075392E" w:rsidP="0080649C">
            <w:pPr>
              <w:rPr>
                <w:b w:val="0"/>
              </w:rPr>
            </w:pPr>
            <w:proofErr w:type="spellStart"/>
            <w:r w:rsidRPr="00D3755C">
              <w:rPr>
                <w:b w:val="0"/>
              </w:rPr>
              <w:t>CameraNearEndStopZoom</w:t>
            </w:r>
            <w:proofErr w:type="spellEnd"/>
            <w:r w:rsidRPr="00D3755C">
              <w:rPr>
                <w:b w:val="0"/>
              </w:rPr>
              <w:t xml:space="preserve"> = 23727</w:t>
            </w:r>
          </w:p>
          <w:p w14:paraId="4AE250F9" w14:textId="77777777" w:rsidR="0075392E" w:rsidRPr="00D3755C" w:rsidRDefault="0075392E" w:rsidP="0080649C">
            <w:pPr>
              <w:rPr>
                <w:b w:val="0"/>
              </w:rPr>
            </w:pPr>
            <w:proofErr w:type="spellStart"/>
            <w:r w:rsidRPr="00D3755C">
              <w:rPr>
                <w:b w:val="0"/>
              </w:rPr>
              <w:t>CameraNearEndStopFocus</w:t>
            </w:r>
            <w:proofErr w:type="spellEnd"/>
            <w:r w:rsidRPr="00D3755C">
              <w:rPr>
                <w:b w:val="0"/>
              </w:rPr>
              <w:t xml:space="preserve"> = 23728</w:t>
            </w:r>
          </w:p>
          <w:p w14:paraId="67493978" w14:textId="77777777" w:rsidR="0075392E" w:rsidRPr="00D3755C" w:rsidRDefault="0075392E" w:rsidP="0080649C">
            <w:pPr>
              <w:rPr>
                <w:b w:val="0"/>
              </w:rPr>
            </w:pPr>
            <w:proofErr w:type="spellStart"/>
            <w:r w:rsidRPr="00D3755C">
              <w:rPr>
                <w:b w:val="0"/>
              </w:rPr>
              <w:t>CameraNearEndAutoFocus</w:t>
            </w:r>
            <w:proofErr w:type="spellEnd"/>
            <w:r w:rsidRPr="00D3755C">
              <w:rPr>
                <w:b w:val="0"/>
              </w:rPr>
              <w:t xml:space="preserve"> = 23729</w:t>
            </w:r>
          </w:p>
          <w:p w14:paraId="7F2EA8B3" w14:textId="77777777" w:rsidR="0075392E" w:rsidRPr="00D3755C" w:rsidRDefault="0075392E" w:rsidP="0080649C">
            <w:pPr>
              <w:rPr>
                <w:b w:val="0"/>
              </w:rPr>
            </w:pPr>
            <w:proofErr w:type="spellStart"/>
            <w:r w:rsidRPr="00D3755C">
              <w:rPr>
                <w:b w:val="0"/>
              </w:rPr>
              <w:t>CameraNearEndResetPosition</w:t>
            </w:r>
            <w:proofErr w:type="spellEnd"/>
            <w:r w:rsidRPr="00D3755C">
              <w:rPr>
                <w:b w:val="0"/>
              </w:rPr>
              <w:t xml:space="preserve"> = 23730</w:t>
            </w:r>
          </w:p>
          <w:p w14:paraId="3C0AE1C0" w14:textId="77777777" w:rsidR="0075392E" w:rsidRPr="00D3755C" w:rsidRDefault="0075392E" w:rsidP="0080649C">
            <w:pPr>
              <w:rPr>
                <w:b w:val="0"/>
              </w:rPr>
            </w:pPr>
            <w:proofErr w:type="spellStart"/>
            <w:r w:rsidRPr="00D3755C">
              <w:rPr>
                <w:b w:val="0"/>
              </w:rPr>
              <w:t>CameraNearEndRecallPreset</w:t>
            </w:r>
            <w:proofErr w:type="spellEnd"/>
            <w:r w:rsidRPr="00D3755C">
              <w:rPr>
                <w:b w:val="0"/>
              </w:rPr>
              <w:t xml:space="preserve"> = 23731</w:t>
            </w:r>
          </w:p>
          <w:p w14:paraId="08834D02" w14:textId="77777777" w:rsidR="0075392E" w:rsidRPr="00D3755C" w:rsidRDefault="0075392E" w:rsidP="0080649C">
            <w:pPr>
              <w:rPr>
                <w:b w:val="0"/>
              </w:rPr>
            </w:pPr>
            <w:proofErr w:type="spellStart"/>
            <w:r w:rsidRPr="00D3755C">
              <w:rPr>
                <w:b w:val="0"/>
              </w:rPr>
              <w:t>CameraNearEndStorePreset</w:t>
            </w:r>
            <w:proofErr w:type="spellEnd"/>
            <w:r w:rsidRPr="00D3755C">
              <w:rPr>
                <w:b w:val="0"/>
              </w:rPr>
              <w:t xml:space="preserve"> = 23732</w:t>
            </w:r>
          </w:p>
          <w:p w14:paraId="302DF96E" w14:textId="77777777" w:rsidR="0075392E" w:rsidRPr="00D3755C" w:rsidRDefault="0075392E" w:rsidP="0080649C">
            <w:pPr>
              <w:rPr>
                <w:b w:val="0"/>
              </w:rPr>
            </w:pPr>
            <w:proofErr w:type="spellStart"/>
            <w:r w:rsidRPr="00D3755C">
              <w:rPr>
                <w:b w:val="0"/>
              </w:rPr>
              <w:t>CameraTrackingOn</w:t>
            </w:r>
            <w:proofErr w:type="spellEnd"/>
            <w:r w:rsidRPr="00D3755C">
              <w:rPr>
                <w:b w:val="0"/>
              </w:rPr>
              <w:t xml:space="preserve"> = 23750</w:t>
            </w:r>
          </w:p>
          <w:p w14:paraId="6EC6B12C" w14:textId="77777777" w:rsidR="0075392E" w:rsidRPr="00D3755C" w:rsidRDefault="0075392E" w:rsidP="0080649C">
            <w:pPr>
              <w:rPr>
                <w:b w:val="0"/>
              </w:rPr>
            </w:pPr>
            <w:proofErr w:type="spellStart"/>
            <w:r w:rsidRPr="00D3755C">
              <w:rPr>
                <w:b w:val="0"/>
              </w:rPr>
              <w:t>CameraTrackingOff</w:t>
            </w:r>
            <w:proofErr w:type="spellEnd"/>
            <w:r w:rsidRPr="00D3755C">
              <w:rPr>
                <w:b w:val="0"/>
              </w:rPr>
              <w:t xml:space="preserve"> = 23751</w:t>
            </w:r>
          </w:p>
          <w:p w14:paraId="5787D85F" w14:textId="77777777" w:rsidR="0075392E" w:rsidRPr="00D3755C" w:rsidRDefault="0075392E" w:rsidP="0080649C">
            <w:pPr>
              <w:rPr>
                <w:b w:val="0"/>
              </w:rPr>
            </w:pPr>
            <w:proofErr w:type="spellStart"/>
            <w:r w:rsidRPr="00D3755C">
              <w:rPr>
                <w:b w:val="0"/>
              </w:rPr>
              <w:t>CameraRecallTrackingPreset</w:t>
            </w:r>
            <w:proofErr w:type="spellEnd"/>
            <w:r w:rsidRPr="00D3755C">
              <w:rPr>
                <w:b w:val="0"/>
              </w:rPr>
              <w:t xml:space="preserve"> = 23760</w:t>
            </w:r>
          </w:p>
          <w:p w14:paraId="1184AA3A" w14:textId="77777777" w:rsidR="0075392E" w:rsidRPr="00D3755C" w:rsidRDefault="0075392E" w:rsidP="0080649C">
            <w:pPr>
              <w:rPr>
                <w:b w:val="0"/>
              </w:rPr>
            </w:pPr>
            <w:proofErr w:type="spellStart"/>
            <w:r w:rsidRPr="00D3755C">
              <w:rPr>
                <w:b w:val="0"/>
              </w:rPr>
              <w:t>CameraStoreTrackingPreset</w:t>
            </w:r>
            <w:proofErr w:type="spellEnd"/>
            <w:r w:rsidRPr="00D3755C">
              <w:rPr>
                <w:b w:val="0"/>
              </w:rPr>
              <w:t xml:space="preserve"> = 23761</w:t>
            </w:r>
          </w:p>
          <w:p w14:paraId="29833442" w14:textId="77777777" w:rsidR="0075392E" w:rsidRPr="00D3755C" w:rsidRDefault="0075392E" w:rsidP="0080649C">
            <w:pPr>
              <w:rPr>
                <w:b w:val="0"/>
              </w:rPr>
            </w:pPr>
            <w:r w:rsidRPr="00D3755C">
              <w:rPr>
                <w:b w:val="0"/>
              </w:rPr>
              <w:t>Answer = 23800</w:t>
            </w:r>
          </w:p>
          <w:p w14:paraId="2978A2DE" w14:textId="77777777" w:rsidR="0075392E" w:rsidRPr="00D3755C" w:rsidRDefault="0075392E" w:rsidP="0080649C">
            <w:pPr>
              <w:rPr>
                <w:b w:val="0"/>
              </w:rPr>
            </w:pPr>
            <w:proofErr w:type="spellStart"/>
            <w:r w:rsidRPr="00D3755C">
              <w:rPr>
                <w:b w:val="0"/>
              </w:rPr>
              <w:t>Dtmf</w:t>
            </w:r>
            <w:proofErr w:type="spellEnd"/>
            <w:r w:rsidRPr="00D3755C">
              <w:rPr>
                <w:b w:val="0"/>
              </w:rPr>
              <w:t xml:space="preserve"> = 23801</w:t>
            </w:r>
          </w:p>
          <w:p w14:paraId="140CDECA" w14:textId="77777777" w:rsidR="0075392E" w:rsidRPr="00D3755C" w:rsidRDefault="0075392E" w:rsidP="0080649C">
            <w:pPr>
              <w:rPr>
                <w:b w:val="0"/>
              </w:rPr>
            </w:pPr>
            <w:proofErr w:type="spellStart"/>
            <w:r w:rsidRPr="00D3755C">
              <w:rPr>
                <w:b w:val="0"/>
              </w:rPr>
              <w:t>HangUp</w:t>
            </w:r>
            <w:proofErr w:type="spellEnd"/>
            <w:r w:rsidRPr="00D3755C">
              <w:rPr>
                <w:b w:val="0"/>
              </w:rPr>
              <w:t xml:space="preserve"> = 23802</w:t>
            </w:r>
          </w:p>
          <w:p w14:paraId="4CCBB171" w14:textId="77777777" w:rsidR="0075392E" w:rsidRPr="00D3755C" w:rsidRDefault="0075392E" w:rsidP="0080649C">
            <w:pPr>
              <w:rPr>
                <w:b w:val="0"/>
              </w:rPr>
            </w:pPr>
            <w:r w:rsidRPr="00D3755C">
              <w:rPr>
                <w:b w:val="0"/>
              </w:rPr>
              <w:t>Hold = 23803</w:t>
            </w:r>
          </w:p>
          <w:p w14:paraId="3D630F85" w14:textId="77777777" w:rsidR="0075392E" w:rsidRPr="00D3755C" w:rsidRDefault="0075392E" w:rsidP="0080649C">
            <w:pPr>
              <w:rPr>
                <w:b w:val="0"/>
              </w:rPr>
            </w:pPr>
            <w:r w:rsidRPr="00D3755C">
              <w:rPr>
                <w:b w:val="0"/>
              </w:rPr>
              <w:t>Join = 23804</w:t>
            </w:r>
          </w:p>
          <w:p w14:paraId="1C57487F" w14:textId="77777777" w:rsidR="0075392E" w:rsidRPr="00D3755C" w:rsidRDefault="0075392E" w:rsidP="0080649C">
            <w:pPr>
              <w:rPr>
                <w:b w:val="0"/>
              </w:rPr>
            </w:pPr>
            <w:r w:rsidRPr="00D3755C">
              <w:rPr>
                <w:b w:val="0"/>
              </w:rPr>
              <w:t>Reject = 23805</w:t>
            </w:r>
          </w:p>
          <w:p w14:paraId="5B84E82F" w14:textId="77777777" w:rsidR="0075392E" w:rsidRPr="00D3755C" w:rsidRDefault="0075392E" w:rsidP="0080649C">
            <w:pPr>
              <w:rPr>
                <w:b w:val="0"/>
              </w:rPr>
            </w:pPr>
            <w:r w:rsidRPr="00D3755C">
              <w:rPr>
                <w:b w:val="0"/>
              </w:rPr>
              <w:t>Resume = 23806</w:t>
            </w:r>
          </w:p>
          <w:p w14:paraId="14CC27D2" w14:textId="77777777" w:rsidR="0075392E" w:rsidRPr="00D3755C" w:rsidRDefault="0075392E" w:rsidP="0080649C">
            <w:pPr>
              <w:rPr>
                <w:b w:val="0"/>
              </w:rPr>
            </w:pPr>
            <w:r w:rsidRPr="00D3755C">
              <w:rPr>
                <w:b w:val="0"/>
              </w:rPr>
              <w:t>Transfer = 23807</w:t>
            </w:r>
          </w:p>
          <w:p w14:paraId="77206779" w14:textId="77777777" w:rsidR="0075392E" w:rsidRPr="00D3755C" w:rsidRDefault="0075392E" w:rsidP="0080649C">
            <w:pPr>
              <w:rPr>
                <w:b w:val="0"/>
              </w:rPr>
            </w:pPr>
            <w:proofErr w:type="spellStart"/>
            <w:r w:rsidRPr="00D3755C">
              <w:rPr>
                <w:b w:val="0"/>
              </w:rPr>
              <w:t>AllowFecc</w:t>
            </w:r>
            <w:proofErr w:type="spellEnd"/>
            <w:r w:rsidRPr="00D3755C">
              <w:rPr>
                <w:b w:val="0"/>
              </w:rPr>
              <w:t xml:space="preserve"> = 25000</w:t>
            </w:r>
          </w:p>
          <w:p w14:paraId="312E7209" w14:textId="77777777" w:rsidR="0075392E" w:rsidRPr="00D3755C" w:rsidRDefault="0075392E" w:rsidP="0080649C">
            <w:pPr>
              <w:rPr>
                <w:b w:val="0"/>
              </w:rPr>
            </w:pPr>
            <w:proofErr w:type="spellStart"/>
            <w:r w:rsidRPr="00D3755C">
              <w:rPr>
                <w:b w:val="0"/>
              </w:rPr>
              <w:t>DoNotAllowFecc</w:t>
            </w:r>
            <w:proofErr w:type="spellEnd"/>
            <w:r w:rsidRPr="00D3755C">
              <w:rPr>
                <w:b w:val="0"/>
              </w:rPr>
              <w:t xml:space="preserve"> = 25010</w:t>
            </w:r>
          </w:p>
          <w:p w14:paraId="5DD99E75" w14:textId="77777777" w:rsidR="0075392E" w:rsidRPr="00D3755C" w:rsidRDefault="0075392E" w:rsidP="0080649C">
            <w:pPr>
              <w:rPr>
                <w:b w:val="0"/>
              </w:rPr>
            </w:pPr>
            <w:proofErr w:type="spellStart"/>
            <w:r w:rsidRPr="00D3755C">
              <w:rPr>
                <w:b w:val="0"/>
              </w:rPr>
              <w:t>MuteMicsAutoAnswerOn</w:t>
            </w:r>
            <w:proofErr w:type="spellEnd"/>
            <w:r w:rsidRPr="00D3755C">
              <w:rPr>
                <w:b w:val="0"/>
              </w:rPr>
              <w:t xml:space="preserve"> = 25020</w:t>
            </w:r>
          </w:p>
          <w:p w14:paraId="00A0CA85" w14:textId="77777777" w:rsidR="0075392E" w:rsidRPr="00D3755C" w:rsidRDefault="0075392E" w:rsidP="0080649C">
            <w:pPr>
              <w:rPr>
                <w:b w:val="0"/>
              </w:rPr>
            </w:pPr>
            <w:proofErr w:type="spellStart"/>
            <w:r w:rsidRPr="00D3755C">
              <w:rPr>
                <w:b w:val="0"/>
              </w:rPr>
              <w:t>MuteMicsAutoAnswerOff</w:t>
            </w:r>
            <w:proofErr w:type="spellEnd"/>
            <w:r w:rsidRPr="00D3755C">
              <w:rPr>
                <w:b w:val="0"/>
              </w:rPr>
              <w:t xml:space="preserve"> = 25021</w:t>
            </w:r>
          </w:p>
          <w:p w14:paraId="338605E4" w14:textId="77777777" w:rsidR="0075392E" w:rsidRPr="00D3755C" w:rsidRDefault="0075392E" w:rsidP="0080649C">
            <w:pPr>
              <w:rPr>
                <w:b w:val="0"/>
              </w:rPr>
            </w:pPr>
            <w:proofErr w:type="spellStart"/>
            <w:r w:rsidRPr="00D3755C">
              <w:rPr>
                <w:b w:val="0"/>
              </w:rPr>
              <w:t>DoNotDisturbOn</w:t>
            </w:r>
            <w:proofErr w:type="spellEnd"/>
            <w:r w:rsidRPr="00D3755C">
              <w:rPr>
                <w:b w:val="0"/>
              </w:rPr>
              <w:t xml:space="preserve"> = 25022</w:t>
            </w:r>
          </w:p>
          <w:p w14:paraId="379CD0CC" w14:textId="77777777" w:rsidR="0075392E" w:rsidRPr="00D3755C" w:rsidRDefault="0075392E" w:rsidP="0080649C">
            <w:pPr>
              <w:rPr>
                <w:b w:val="0"/>
              </w:rPr>
            </w:pPr>
            <w:proofErr w:type="spellStart"/>
            <w:r w:rsidRPr="00D3755C">
              <w:rPr>
                <w:b w:val="0"/>
              </w:rPr>
              <w:t>DoNotDisturbOff</w:t>
            </w:r>
            <w:proofErr w:type="spellEnd"/>
            <w:r w:rsidRPr="00D3755C">
              <w:rPr>
                <w:b w:val="0"/>
              </w:rPr>
              <w:t xml:space="preserve"> = 25023</w:t>
            </w:r>
          </w:p>
          <w:p w14:paraId="160306B4" w14:textId="77777777" w:rsidR="0075392E" w:rsidRPr="00D3755C" w:rsidRDefault="0075392E" w:rsidP="0080649C">
            <w:pPr>
              <w:rPr>
                <w:b w:val="0"/>
              </w:rPr>
            </w:pPr>
            <w:proofErr w:type="spellStart"/>
            <w:r w:rsidRPr="00D3755C">
              <w:rPr>
                <w:b w:val="0"/>
              </w:rPr>
              <w:t>AutoAnswerOn</w:t>
            </w:r>
            <w:proofErr w:type="spellEnd"/>
            <w:r w:rsidRPr="00D3755C">
              <w:rPr>
                <w:b w:val="0"/>
              </w:rPr>
              <w:t xml:space="preserve"> = 25030</w:t>
            </w:r>
          </w:p>
          <w:p w14:paraId="0D24E86F" w14:textId="77777777" w:rsidR="0075392E" w:rsidRPr="00D3755C" w:rsidRDefault="0075392E" w:rsidP="0080649C">
            <w:pPr>
              <w:rPr>
                <w:b w:val="0"/>
              </w:rPr>
            </w:pPr>
            <w:proofErr w:type="spellStart"/>
            <w:r w:rsidRPr="00D3755C">
              <w:rPr>
                <w:b w:val="0"/>
              </w:rPr>
              <w:t>AutoAnswerOff</w:t>
            </w:r>
            <w:proofErr w:type="spellEnd"/>
            <w:r w:rsidRPr="00D3755C">
              <w:rPr>
                <w:b w:val="0"/>
              </w:rPr>
              <w:t xml:space="preserve"> = 25031</w:t>
            </w:r>
          </w:p>
          <w:p w14:paraId="5BF590E9" w14:textId="77777777" w:rsidR="0075392E" w:rsidRPr="00D3755C" w:rsidRDefault="0075392E" w:rsidP="0080649C">
            <w:pPr>
              <w:rPr>
                <w:b w:val="0"/>
              </w:rPr>
            </w:pPr>
            <w:proofErr w:type="spellStart"/>
            <w:r w:rsidRPr="00D3755C">
              <w:rPr>
                <w:b w:val="0"/>
              </w:rPr>
              <w:t>StandbyOn</w:t>
            </w:r>
            <w:proofErr w:type="spellEnd"/>
            <w:r w:rsidRPr="00D3755C">
              <w:rPr>
                <w:b w:val="0"/>
              </w:rPr>
              <w:t xml:space="preserve"> = 25040</w:t>
            </w:r>
          </w:p>
          <w:p w14:paraId="76C52963" w14:textId="77777777" w:rsidR="0075392E" w:rsidRPr="00D3755C" w:rsidRDefault="0075392E" w:rsidP="0080649C">
            <w:pPr>
              <w:rPr>
                <w:b w:val="0"/>
              </w:rPr>
            </w:pPr>
            <w:proofErr w:type="spellStart"/>
            <w:r w:rsidRPr="00D3755C">
              <w:rPr>
                <w:b w:val="0"/>
              </w:rPr>
              <w:t>StandbyOff</w:t>
            </w:r>
            <w:proofErr w:type="spellEnd"/>
            <w:r w:rsidRPr="00D3755C">
              <w:rPr>
                <w:b w:val="0"/>
              </w:rPr>
              <w:t xml:space="preserve"> = 25041</w:t>
            </w:r>
          </w:p>
          <w:p w14:paraId="04D1A6A4" w14:textId="77777777" w:rsidR="0075392E" w:rsidRPr="00D3755C" w:rsidRDefault="0075392E" w:rsidP="0080649C">
            <w:pPr>
              <w:rPr>
                <w:b w:val="0"/>
              </w:rPr>
            </w:pPr>
            <w:proofErr w:type="spellStart"/>
            <w:r w:rsidRPr="00D3755C">
              <w:rPr>
                <w:b w:val="0"/>
              </w:rPr>
              <w:t>EncryptionOn</w:t>
            </w:r>
            <w:proofErr w:type="spellEnd"/>
            <w:r w:rsidRPr="00D3755C">
              <w:rPr>
                <w:b w:val="0"/>
              </w:rPr>
              <w:t xml:space="preserve"> = 25050</w:t>
            </w:r>
          </w:p>
          <w:p w14:paraId="79F295CD" w14:textId="77777777" w:rsidR="0075392E" w:rsidRPr="00D3755C" w:rsidRDefault="0075392E" w:rsidP="0080649C">
            <w:pPr>
              <w:rPr>
                <w:b w:val="0"/>
              </w:rPr>
            </w:pPr>
            <w:proofErr w:type="spellStart"/>
            <w:r w:rsidRPr="00D3755C">
              <w:rPr>
                <w:b w:val="0"/>
              </w:rPr>
              <w:t>EncryptionOff</w:t>
            </w:r>
            <w:proofErr w:type="spellEnd"/>
            <w:r w:rsidRPr="00D3755C">
              <w:rPr>
                <w:b w:val="0"/>
              </w:rPr>
              <w:t xml:space="preserve"> = 25051</w:t>
            </w:r>
          </w:p>
          <w:p w14:paraId="6A69CA76" w14:textId="77777777" w:rsidR="0075392E" w:rsidRPr="00D3755C" w:rsidRDefault="0075392E" w:rsidP="0080649C">
            <w:pPr>
              <w:rPr>
                <w:b w:val="0"/>
              </w:rPr>
            </w:pPr>
            <w:r w:rsidRPr="00D3755C">
              <w:rPr>
                <w:b w:val="0"/>
              </w:rPr>
              <w:t>Reboot = 25060</w:t>
            </w:r>
          </w:p>
          <w:p w14:paraId="77890DC5" w14:textId="77777777" w:rsidR="0075392E" w:rsidRPr="00D3755C" w:rsidRDefault="0075392E" w:rsidP="0080649C">
            <w:pPr>
              <w:rPr>
                <w:b w:val="0"/>
              </w:rPr>
            </w:pPr>
            <w:proofErr w:type="spellStart"/>
            <w:r w:rsidRPr="00D3755C">
              <w:rPr>
                <w:b w:val="0"/>
              </w:rPr>
              <w:t>MessageResponse</w:t>
            </w:r>
            <w:proofErr w:type="spellEnd"/>
            <w:r w:rsidRPr="00D3755C">
              <w:rPr>
                <w:b w:val="0"/>
              </w:rPr>
              <w:t xml:space="preserve"> = 27000</w:t>
            </w:r>
          </w:p>
          <w:p w14:paraId="5FE236E6" w14:textId="77777777" w:rsidR="0075392E" w:rsidRPr="00D3755C" w:rsidRDefault="0075392E" w:rsidP="0080649C">
            <w:pPr>
              <w:rPr>
                <w:b w:val="0"/>
              </w:rPr>
            </w:pPr>
            <w:proofErr w:type="spellStart"/>
            <w:r w:rsidRPr="00D3755C">
              <w:rPr>
                <w:b w:val="0"/>
              </w:rPr>
              <w:t>MessageClear</w:t>
            </w:r>
            <w:proofErr w:type="spellEnd"/>
            <w:r w:rsidRPr="00D3755C">
              <w:rPr>
                <w:b w:val="0"/>
              </w:rPr>
              <w:t xml:space="preserve"> = 27001</w:t>
            </w:r>
          </w:p>
          <w:p w14:paraId="04610AF9" w14:textId="77777777" w:rsidR="0075392E" w:rsidRPr="00D3755C" w:rsidRDefault="0075392E" w:rsidP="0080649C">
            <w:pPr>
              <w:rPr>
                <w:b w:val="0"/>
              </w:rPr>
            </w:pPr>
            <w:proofErr w:type="spellStart"/>
            <w:r w:rsidRPr="00D3755C">
              <w:rPr>
                <w:b w:val="0"/>
              </w:rPr>
              <w:t>AlertClear</w:t>
            </w:r>
            <w:proofErr w:type="spellEnd"/>
            <w:r w:rsidRPr="00D3755C">
              <w:rPr>
                <w:b w:val="0"/>
              </w:rPr>
              <w:t xml:space="preserve"> = 27200</w:t>
            </w:r>
          </w:p>
          <w:p w14:paraId="19EE97C6" w14:textId="77777777" w:rsidR="0075392E" w:rsidRPr="00D3755C" w:rsidRDefault="0075392E" w:rsidP="0080649C">
            <w:pPr>
              <w:rPr>
                <w:b w:val="0"/>
              </w:rPr>
            </w:pPr>
            <w:r w:rsidRPr="00D3755C">
              <w:rPr>
                <w:b w:val="0"/>
              </w:rPr>
              <w:t>Input4Dvi = 27400</w:t>
            </w:r>
          </w:p>
          <w:p w14:paraId="71414BF0" w14:textId="77777777" w:rsidR="0075392E" w:rsidRPr="00D3755C" w:rsidRDefault="0075392E" w:rsidP="0080649C">
            <w:pPr>
              <w:rPr>
                <w:b w:val="0"/>
              </w:rPr>
            </w:pPr>
            <w:r w:rsidRPr="00D3755C">
              <w:rPr>
                <w:b w:val="0"/>
              </w:rPr>
              <w:t>Input4SVideoComposite = 27401</w:t>
            </w:r>
          </w:p>
          <w:p w14:paraId="710B1B30" w14:textId="77777777" w:rsidR="0075392E" w:rsidRPr="00D3755C" w:rsidRDefault="0075392E" w:rsidP="0080649C">
            <w:pPr>
              <w:rPr>
                <w:b w:val="0"/>
              </w:rPr>
            </w:pPr>
            <w:proofErr w:type="spellStart"/>
            <w:r w:rsidRPr="00D3755C">
              <w:rPr>
                <w:b w:val="0"/>
              </w:rPr>
              <w:t>FarEndPresentationSource</w:t>
            </w:r>
            <w:proofErr w:type="spellEnd"/>
            <w:r w:rsidRPr="00D3755C">
              <w:rPr>
                <w:b w:val="0"/>
              </w:rPr>
              <w:t xml:space="preserve"> = 27600</w:t>
            </w:r>
          </w:p>
          <w:p w14:paraId="521EFAF2" w14:textId="77777777" w:rsidR="0075392E" w:rsidRPr="00D3755C" w:rsidRDefault="0075392E" w:rsidP="0080649C">
            <w:pPr>
              <w:rPr>
                <w:b w:val="0"/>
              </w:rPr>
            </w:pPr>
            <w:proofErr w:type="spellStart"/>
            <w:r w:rsidRPr="00D3755C">
              <w:rPr>
                <w:b w:val="0"/>
              </w:rPr>
              <w:t>MultipointAutoAnswerOn</w:t>
            </w:r>
            <w:proofErr w:type="spellEnd"/>
            <w:r w:rsidRPr="00D3755C">
              <w:rPr>
                <w:b w:val="0"/>
              </w:rPr>
              <w:t xml:space="preserve"> = 27800</w:t>
            </w:r>
          </w:p>
          <w:p w14:paraId="098DEF28" w14:textId="77777777" w:rsidR="0075392E" w:rsidRPr="00D3755C" w:rsidRDefault="0075392E" w:rsidP="0080649C">
            <w:pPr>
              <w:rPr>
                <w:b w:val="0"/>
              </w:rPr>
            </w:pPr>
            <w:proofErr w:type="spellStart"/>
            <w:r w:rsidRPr="00D3755C">
              <w:rPr>
                <w:b w:val="0"/>
              </w:rPr>
              <w:t>MultipointAutoAnswerOff</w:t>
            </w:r>
            <w:proofErr w:type="spellEnd"/>
            <w:r w:rsidRPr="00D3755C">
              <w:rPr>
                <w:b w:val="0"/>
              </w:rPr>
              <w:t xml:space="preserve"> = 27801</w:t>
            </w:r>
          </w:p>
          <w:p w14:paraId="251C91D2" w14:textId="77777777" w:rsidR="0075392E" w:rsidRPr="00D3755C" w:rsidRDefault="0075392E" w:rsidP="0080649C">
            <w:pPr>
              <w:rPr>
                <w:b w:val="0"/>
              </w:rPr>
            </w:pPr>
            <w:proofErr w:type="spellStart"/>
            <w:r w:rsidRPr="00D3755C">
              <w:rPr>
                <w:b w:val="0"/>
              </w:rPr>
              <w:t>MultipointAutoAnswerDoNotDisturb</w:t>
            </w:r>
            <w:proofErr w:type="spellEnd"/>
            <w:r w:rsidRPr="00D3755C">
              <w:rPr>
                <w:b w:val="0"/>
              </w:rPr>
              <w:t xml:space="preserve"> = 27802</w:t>
            </w:r>
          </w:p>
          <w:p w14:paraId="5412F948" w14:textId="77777777" w:rsidR="0075392E" w:rsidRPr="00D3755C" w:rsidRDefault="0075392E" w:rsidP="0080649C">
            <w:pPr>
              <w:rPr>
                <w:b w:val="0"/>
              </w:rPr>
            </w:pPr>
            <w:proofErr w:type="spellStart"/>
            <w:r w:rsidRPr="00D3755C">
              <w:rPr>
                <w:b w:val="0"/>
              </w:rPr>
              <w:lastRenderedPageBreak/>
              <w:t>MultipointModeAuto</w:t>
            </w:r>
            <w:proofErr w:type="spellEnd"/>
            <w:r w:rsidRPr="00D3755C">
              <w:rPr>
                <w:b w:val="0"/>
              </w:rPr>
              <w:t xml:space="preserve"> = 27803</w:t>
            </w:r>
          </w:p>
          <w:p w14:paraId="76F230BF" w14:textId="77777777" w:rsidR="0075392E" w:rsidRPr="00D3755C" w:rsidRDefault="0075392E" w:rsidP="0080649C">
            <w:pPr>
              <w:rPr>
                <w:b w:val="0"/>
              </w:rPr>
            </w:pPr>
            <w:proofErr w:type="spellStart"/>
            <w:r w:rsidRPr="00D3755C">
              <w:rPr>
                <w:b w:val="0"/>
              </w:rPr>
              <w:t>MultipointModePresentation</w:t>
            </w:r>
            <w:proofErr w:type="spellEnd"/>
            <w:r w:rsidRPr="00D3755C">
              <w:rPr>
                <w:b w:val="0"/>
              </w:rPr>
              <w:t xml:space="preserve"> = 27804</w:t>
            </w:r>
          </w:p>
          <w:p w14:paraId="4444F750" w14:textId="77777777" w:rsidR="0075392E" w:rsidRPr="00D3755C" w:rsidRDefault="0075392E" w:rsidP="0080649C">
            <w:pPr>
              <w:rPr>
                <w:b w:val="0"/>
              </w:rPr>
            </w:pPr>
            <w:proofErr w:type="spellStart"/>
            <w:r w:rsidRPr="00D3755C">
              <w:rPr>
                <w:b w:val="0"/>
              </w:rPr>
              <w:t>MultipointModeDiscussion</w:t>
            </w:r>
            <w:proofErr w:type="spellEnd"/>
            <w:r w:rsidRPr="00D3755C">
              <w:rPr>
                <w:b w:val="0"/>
              </w:rPr>
              <w:t xml:space="preserve"> = 27805</w:t>
            </w:r>
          </w:p>
          <w:p w14:paraId="24D08F81" w14:textId="77777777" w:rsidR="0075392E" w:rsidRPr="00D3755C" w:rsidRDefault="0075392E" w:rsidP="0080649C">
            <w:pPr>
              <w:rPr>
                <w:b w:val="0"/>
              </w:rPr>
            </w:pPr>
            <w:proofErr w:type="spellStart"/>
            <w:r w:rsidRPr="00D3755C">
              <w:rPr>
                <w:b w:val="0"/>
              </w:rPr>
              <w:t>MultipointModeFullScreen</w:t>
            </w:r>
            <w:proofErr w:type="spellEnd"/>
            <w:r w:rsidRPr="00D3755C">
              <w:rPr>
                <w:b w:val="0"/>
              </w:rPr>
              <w:t xml:space="preserve"> = 27806</w:t>
            </w:r>
          </w:p>
          <w:p w14:paraId="701E20BA" w14:textId="77777777" w:rsidR="0075392E" w:rsidRPr="00D3755C" w:rsidRDefault="0075392E" w:rsidP="0080649C">
            <w:pPr>
              <w:rPr>
                <w:b w:val="0"/>
              </w:rPr>
            </w:pPr>
            <w:r w:rsidRPr="00D3755C">
              <w:rPr>
                <w:b w:val="0"/>
              </w:rPr>
              <w:t>Monitor1PresentationFar = 28000</w:t>
            </w:r>
          </w:p>
          <w:p w14:paraId="4EDA69BE" w14:textId="77777777" w:rsidR="0075392E" w:rsidRPr="00D3755C" w:rsidRDefault="0075392E" w:rsidP="0080649C">
            <w:pPr>
              <w:rPr>
                <w:b w:val="0"/>
              </w:rPr>
            </w:pPr>
            <w:r w:rsidRPr="00D3755C">
              <w:rPr>
                <w:b w:val="0"/>
              </w:rPr>
              <w:t>Monitor1PresentationNearOrFar = 28001</w:t>
            </w:r>
          </w:p>
          <w:p w14:paraId="2C1786B3" w14:textId="77777777" w:rsidR="0075392E" w:rsidRPr="00D3755C" w:rsidRDefault="0075392E" w:rsidP="0080649C">
            <w:pPr>
              <w:rPr>
                <w:b w:val="0"/>
              </w:rPr>
            </w:pPr>
            <w:r w:rsidRPr="00D3755C">
              <w:rPr>
                <w:b w:val="0"/>
              </w:rPr>
              <w:t>Monitor1PresentationContentOrFar = 28002</w:t>
            </w:r>
          </w:p>
          <w:p w14:paraId="1D97515A" w14:textId="77777777" w:rsidR="0075392E" w:rsidRPr="00D3755C" w:rsidRDefault="0075392E" w:rsidP="0080649C">
            <w:pPr>
              <w:rPr>
                <w:b w:val="0"/>
              </w:rPr>
            </w:pPr>
            <w:r w:rsidRPr="00D3755C">
              <w:rPr>
                <w:b w:val="0"/>
              </w:rPr>
              <w:t>Monitor1PresentationAll = 28003</w:t>
            </w:r>
          </w:p>
          <w:p w14:paraId="5118B8BE" w14:textId="77777777" w:rsidR="0075392E" w:rsidRPr="00D3755C" w:rsidRDefault="0075392E" w:rsidP="0080649C">
            <w:pPr>
              <w:rPr>
                <w:b w:val="0"/>
              </w:rPr>
            </w:pPr>
            <w:r w:rsidRPr="00D3755C">
              <w:rPr>
                <w:b w:val="0"/>
              </w:rPr>
              <w:t>Monitor2PresentationNear = 28004</w:t>
            </w:r>
          </w:p>
          <w:p w14:paraId="3C744311" w14:textId="77777777" w:rsidR="0075392E" w:rsidRPr="00D3755C" w:rsidRDefault="0075392E" w:rsidP="0080649C">
            <w:pPr>
              <w:rPr>
                <w:b w:val="0"/>
              </w:rPr>
            </w:pPr>
            <w:r w:rsidRPr="00D3755C">
              <w:rPr>
                <w:b w:val="0"/>
              </w:rPr>
              <w:t>Monitor2PresentationFar = 28005</w:t>
            </w:r>
          </w:p>
          <w:p w14:paraId="533DA82F" w14:textId="77777777" w:rsidR="0075392E" w:rsidRPr="00D3755C" w:rsidRDefault="0075392E" w:rsidP="0080649C">
            <w:pPr>
              <w:rPr>
                <w:b w:val="0"/>
              </w:rPr>
            </w:pPr>
            <w:r w:rsidRPr="00D3755C">
              <w:rPr>
                <w:b w:val="0"/>
              </w:rPr>
              <w:t>Monitor2PresentationContent = 28006</w:t>
            </w:r>
          </w:p>
          <w:p w14:paraId="7F69F813" w14:textId="77777777" w:rsidR="0075392E" w:rsidRPr="00D3755C" w:rsidRDefault="0075392E" w:rsidP="0080649C">
            <w:pPr>
              <w:rPr>
                <w:b w:val="0"/>
              </w:rPr>
            </w:pPr>
            <w:r w:rsidRPr="00D3755C">
              <w:rPr>
                <w:b w:val="0"/>
              </w:rPr>
              <w:t>Monitor2PresentationNearOrFar = 28007</w:t>
            </w:r>
          </w:p>
          <w:p w14:paraId="1F5EEB6A" w14:textId="77777777" w:rsidR="0075392E" w:rsidRPr="00D3755C" w:rsidRDefault="0075392E" w:rsidP="0080649C">
            <w:pPr>
              <w:rPr>
                <w:b w:val="0"/>
              </w:rPr>
            </w:pPr>
            <w:r w:rsidRPr="00D3755C">
              <w:rPr>
                <w:b w:val="0"/>
              </w:rPr>
              <w:t>Monitor2PresentationContentOrNear = 28008</w:t>
            </w:r>
          </w:p>
          <w:p w14:paraId="1779F463" w14:textId="77777777" w:rsidR="0075392E" w:rsidRPr="00D3755C" w:rsidRDefault="0075392E" w:rsidP="0080649C">
            <w:pPr>
              <w:rPr>
                <w:b w:val="0"/>
              </w:rPr>
            </w:pPr>
            <w:r w:rsidRPr="00D3755C">
              <w:rPr>
                <w:b w:val="0"/>
              </w:rPr>
              <w:t>Monitor2PresentationContentOrFar = 28009</w:t>
            </w:r>
          </w:p>
          <w:p w14:paraId="3CA13A41" w14:textId="77777777" w:rsidR="0075392E" w:rsidRPr="00D3755C" w:rsidRDefault="0075392E" w:rsidP="0080649C">
            <w:pPr>
              <w:rPr>
                <w:b w:val="0"/>
              </w:rPr>
            </w:pPr>
            <w:r w:rsidRPr="00D3755C">
              <w:rPr>
                <w:b w:val="0"/>
              </w:rPr>
              <w:t>Monitor2PresentationAll = 28010</w:t>
            </w:r>
          </w:p>
          <w:p w14:paraId="1044A39C" w14:textId="77777777" w:rsidR="0075392E" w:rsidRPr="00D3755C" w:rsidRDefault="0075392E" w:rsidP="0080649C">
            <w:pPr>
              <w:rPr>
                <w:b w:val="0"/>
              </w:rPr>
            </w:pPr>
            <w:r w:rsidRPr="00D3755C">
              <w:rPr>
                <w:b w:val="0"/>
              </w:rPr>
              <w:t>Monitor3PresentationNear = 28011</w:t>
            </w:r>
          </w:p>
          <w:p w14:paraId="344562E7" w14:textId="77777777" w:rsidR="0075392E" w:rsidRPr="00D3755C" w:rsidRDefault="0075392E" w:rsidP="0080649C">
            <w:pPr>
              <w:rPr>
                <w:b w:val="0"/>
              </w:rPr>
            </w:pPr>
            <w:r w:rsidRPr="00D3755C">
              <w:rPr>
                <w:b w:val="0"/>
              </w:rPr>
              <w:t>Monitor3PresentationFar = 28012</w:t>
            </w:r>
          </w:p>
          <w:p w14:paraId="64EFF97A" w14:textId="77777777" w:rsidR="0075392E" w:rsidRPr="00D3755C" w:rsidRDefault="0075392E" w:rsidP="0080649C">
            <w:pPr>
              <w:rPr>
                <w:b w:val="0"/>
              </w:rPr>
            </w:pPr>
            <w:r w:rsidRPr="00D3755C">
              <w:rPr>
                <w:b w:val="0"/>
              </w:rPr>
              <w:t>Monitor3PresentationContent = 28013</w:t>
            </w:r>
          </w:p>
          <w:p w14:paraId="6542BB0C" w14:textId="77777777" w:rsidR="0075392E" w:rsidRPr="00D3755C" w:rsidRDefault="0075392E" w:rsidP="0080649C">
            <w:pPr>
              <w:rPr>
                <w:b w:val="0"/>
              </w:rPr>
            </w:pPr>
            <w:r w:rsidRPr="00D3755C">
              <w:rPr>
                <w:b w:val="0"/>
              </w:rPr>
              <w:t>Monitor3PresentationRecordNearOrFar = 28014</w:t>
            </w:r>
          </w:p>
          <w:p w14:paraId="4C0EB39E" w14:textId="77777777" w:rsidR="0075392E" w:rsidRPr="00D3755C" w:rsidRDefault="0075392E" w:rsidP="0080649C">
            <w:pPr>
              <w:rPr>
                <w:b w:val="0"/>
              </w:rPr>
            </w:pPr>
            <w:r w:rsidRPr="00D3755C">
              <w:rPr>
                <w:b w:val="0"/>
              </w:rPr>
              <w:t>Monitor3PresentationRecordAll = 28015</w:t>
            </w:r>
          </w:p>
          <w:p w14:paraId="6B0DA2B1" w14:textId="77777777" w:rsidR="0075392E" w:rsidRPr="00D3755C" w:rsidRDefault="0075392E" w:rsidP="0080649C">
            <w:pPr>
              <w:rPr>
                <w:b w:val="0"/>
              </w:rPr>
            </w:pPr>
            <w:proofErr w:type="spellStart"/>
            <w:r w:rsidRPr="00D3755C">
              <w:rPr>
                <w:b w:val="0"/>
              </w:rPr>
              <w:t>IrRemoteEmulationKeyPress</w:t>
            </w:r>
            <w:proofErr w:type="spellEnd"/>
            <w:r w:rsidRPr="00D3755C">
              <w:rPr>
                <w:b w:val="0"/>
              </w:rPr>
              <w:t xml:space="preserve"> = 28200</w:t>
            </w:r>
          </w:p>
          <w:p w14:paraId="05274888" w14:textId="77777777" w:rsidR="0075392E" w:rsidRPr="00D3755C" w:rsidRDefault="0075392E" w:rsidP="0080649C">
            <w:pPr>
              <w:rPr>
                <w:b w:val="0"/>
              </w:rPr>
            </w:pPr>
            <w:proofErr w:type="spellStart"/>
            <w:r w:rsidRPr="00D3755C">
              <w:rPr>
                <w:b w:val="0"/>
              </w:rPr>
              <w:t>IrRemoteEmulationKeyRelease</w:t>
            </w:r>
            <w:proofErr w:type="spellEnd"/>
            <w:r w:rsidRPr="00D3755C">
              <w:rPr>
                <w:b w:val="0"/>
              </w:rPr>
              <w:t xml:space="preserve"> = 28201</w:t>
            </w:r>
          </w:p>
          <w:p w14:paraId="4F162FFE" w14:textId="77777777" w:rsidR="0075392E" w:rsidRPr="00D3755C" w:rsidRDefault="0075392E" w:rsidP="0080649C">
            <w:pPr>
              <w:rPr>
                <w:b w:val="0"/>
              </w:rPr>
            </w:pPr>
            <w:proofErr w:type="spellStart"/>
            <w:r w:rsidRPr="00D3755C">
              <w:rPr>
                <w:b w:val="0"/>
              </w:rPr>
              <w:t>IrRemoteEmulationKeyClick</w:t>
            </w:r>
            <w:proofErr w:type="spellEnd"/>
            <w:r w:rsidRPr="00D3755C">
              <w:rPr>
                <w:b w:val="0"/>
              </w:rPr>
              <w:t xml:space="preserve"> = 28202</w:t>
            </w:r>
          </w:p>
          <w:p w14:paraId="213C1205" w14:textId="77777777" w:rsidR="0075392E" w:rsidRPr="00D3755C" w:rsidRDefault="0075392E" w:rsidP="0080649C">
            <w:pPr>
              <w:rPr>
                <w:b w:val="0"/>
              </w:rPr>
            </w:pPr>
            <w:proofErr w:type="spellStart"/>
            <w:r w:rsidRPr="00D3755C">
              <w:rPr>
                <w:b w:val="0"/>
              </w:rPr>
              <w:t>PhoneBookRequest</w:t>
            </w:r>
            <w:proofErr w:type="spellEnd"/>
            <w:r w:rsidRPr="00D3755C">
              <w:rPr>
                <w:b w:val="0"/>
              </w:rPr>
              <w:t xml:space="preserve"> = 28400</w:t>
            </w:r>
          </w:p>
          <w:p w14:paraId="188C0F21" w14:textId="77777777" w:rsidR="0075392E" w:rsidRPr="00D3755C" w:rsidRDefault="0075392E" w:rsidP="0080649C">
            <w:pPr>
              <w:rPr>
                <w:b w:val="0"/>
              </w:rPr>
            </w:pPr>
            <w:proofErr w:type="spellStart"/>
            <w:r w:rsidRPr="00D3755C">
              <w:rPr>
                <w:b w:val="0"/>
              </w:rPr>
              <w:t>RecentCallsRequest</w:t>
            </w:r>
            <w:proofErr w:type="spellEnd"/>
            <w:r w:rsidRPr="00D3755C">
              <w:rPr>
                <w:b w:val="0"/>
              </w:rPr>
              <w:t xml:space="preserve"> = 28600</w:t>
            </w:r>
          </w:p>
          <w:p w14:paraId="502D1923" w14:textId="77777777" w:rsidR="0075392E" w:rsidRPr="00D3755C" w:rsidRDefault="0075392E" w:rsidP="0080649C">
            <w:pPr>
              <w:rPr>
                <w:b w:val="0"/>
              </w:rPr>
            </w:pPr>
            <w:proofErr w:type="spellStart"/>
            <w:r w:rsidRPr="00D3755C">
              <w:rPr>
                <w:b w:val="0"/>
              </w:rPr>
              <w:t>TunerFrequencyDown</w:t>
            </w:r>
            <w:proofErr w:type="spellEnd"/>
            <w:r w:rsidRPr="00D3755C">
              <w:rPr>
                <w:b w:val="0"/>
              </w:rPr>
              <w:t xml:space="preserve"> = 28800</w:t>
            </w:r>
          </w:p>
          <w:p w14:paraId="6D2A3DBC" w14:textId="77777777" w:rsidR="0075392E" w:rsidRPr="00D3755C" w:rsidRDefault="0075392E" w:rsidP="0080649C">
            <w:pPr>
              <w:rPr>
                <w:b w:val="0"/>
              </w:rPr>
            </w:pPr>
            <w:proofErr w:type="spellStart"/>
            <w:r w:rsidRPr="00D3755C">
              <w:rPr>
                <w:b w:val="0"/>
              </w:rPr>
              <w:t>TunerFrequencyUp</w:t>
            </w:r>
            <w:proofErr w:type="spellEnd"/>
            <w:r w:rsidRPr="00D3755C">
              <w:rPr>
                <w:b w:val="0"/>
              </w:rPr>
              <w:t xml:space="preserve"> = 28801</w:t>
            </w:r>
          </w:p>
          <w:p w14:paraId="088F5654" w14:textId="77777777" w:rsidR="0075392E" w:rsidRPr="00D3755C" w:rsidRDefault="0075392E" w:rsidP="0080649C">
            <w:pPr>
              <w:rPr>
                <w:b w:val="0"/>
              </w:rPr>
            </w:pPr>
            <w:proofErr w:type="spellStart"/>
            <w:r w:rsidRPr="00D3755C">
              <w:rPr>
                <w:b w:val="0"/>
              </w:rPr>
              <w:t>TunerFrequency</w:t>
            </w:r>
            <w:proofErr w:type="spellEnd"/>
            <w:r w:rsidRPr="00D3755C">
              <w:rPr>
                <w:b w:val="0"/>
              </w:rPr>
              <w:t xml:space="preserve"> = 28802</w:t>
            </w:r>
          </w:p>
          <w:p w14:paraId="7DEF7FE5" w14:textId="77777777" w:rsidR="0075392E" w:rsidRPr="00D3755C" w:rsidRDefault="0075392E" w:rsidP="0080649C">
            <w:pPr>
              <w:rPr>
                <w:b w:val="0"/>
              </w:rPr>
            </w:pPr>
            <w:proofErr w:type="spellStart"/>
            <w:r w:rsidRPr="00D3755C">
              <w:rPr>
                <w:b w:val="0"/>
              </w:rPr>
              <w:t>TunerAutoFrequencyDown</w:t>
            </w:r>
            <w:proofErr w:type="spellEnd"/>
            <w:r w:rsidRPr="00D3755C">
              <w:rPr>
                <w:b w:val="0"/>
              </w:rPr>
              <w:t xml:space="preserve"> = 28803</w:t>
            </w:r>
          </w:p>
          <w:p w14:paraId="680A7AE9" w14:textId="77777777" w:rsidR="0075392E" w:rsidRPr="00D3755C" w:rsidRDefault="0075392E" w:rsidP="0080649C">
            <w:pPr>
              <w:rPr>
                <w:b w:val="0"/>
              </w:rPr>
            </w:pPr>
            <w:proofErr w:type="spellStart"/>
            <w:r w:rsidRPr="00D3755C">
              <w:rPr>
                <w:b w:val="0"/>
              </w:rPr>
              <w:t>TunerAutoFrequencyUp</w:t>
            </w:r>
            <w:proofErr w:type="spellEnd"/>
            <w:r w:rsidRPr="00D3755C">
              <w:rPr>
                <w:b w:val="0"/>
              </w:rPr>
              <w:t xml:space="preserve"> = 28804</w:t>
            </w:r>
          </w:p>
          <w:p w14:paraId="751A2D42" w14:textId="77777777" w:rsidR="0075392E" w:rsidRPr="00D3755C" w:rsidRDefault="0075392E" w:rsidP="0080649C">
            <w:pPr>
              <w:rPr>
                <w:b w:val="0"/>
              </w:rPr>
            </w:pPr>
            <w:proofErr w:type="spellStart"/>
            <w:r w:rsidRPr="00D3755C">
              <w:rPr>
                <w:b w:val="0"/>
              </w:rPr>
              <w:t>TunerFrequencyBand</w:t>
            </w:r>
            <w:proofErr w:type="spellEnd"/>
            <w:r w:rsidRPr="00D3755C">
              <w:rPr>
                <w:b w:val="0"/>
              </w:rPr>
              <w:t xml:space="preserve"> = 28805</w:t>
            </w:r>
          </w:p>
          <w:p w14:paraId="08473D68" w14:textId="77777777" w:rsidR="0075392E" w:rsidRPr="00D3755C" w:rsidRDefault="0075392E" w:rsidP="0080649C">
            <w:pPr>
              <w:rPr>
                <w:b w:val="0"/>
              </w:rPr>
            </w:pPr>
            <w:proofErr w:type="spellStart"/>
            <w:r w:rsidRPr="00D3755C">
              <w:rPr>
                <w:b w:val="0"/>
              </w:rPr>
              <w:t>TunerFrequencyBandAm</w:t>
            </w:r>
            <w:proofErr w:type="spellEnd"/>
            <w:r w:rsidRPr="00D3755C">
              <w:rPr>
                <w:b w:val="0"/>
              </w:rPr>
              <w:t xml:space="preserve"> = 28806</w:t>
            </w:r>
          </w:p>
          <w:p w14:paraId="300B7F25" w14:textId="77777777" w:rsidR="0075392E" w:rsidRPr="00D3755C" w:rsidRDefault="0075392E" w:rsidP="0080649C">
            <w:pPr>
              <w:rPr>
                <w:b w:val="0"/>
              </w:rPr>
            </w:pPr>
            <w:proofErr w:type="spellStart"/>
            <w:r w:rsidRPr="00D3755C">
              <w:rPr>
                <w:b w:val="0"/>
              </w:rPr>
              <w:t>TunerFrequencyBandFm</w:t>
            </w:r>
            <w:proofErr w:type="spellEnd"/>
            <w:r w:rsidRPr="00D3755C">
              <w:rPr>
                <w:b w:val="0"/>
              </w:rPr>
              <w:t xml:space="preserve"> = 28807</w:t>
            </w:r>
          </w:p>
          <w:p w14:paraId="44198968" w14:textId="77777777" w:rsidR="0075392E" w:rsidRPr="00D3755C" w:rsidRDefault="0075392E" w:rsidP="0080649C">
            <w:pPr>
              <w:rPr>
                <w:b w:val="0"/>
              </w:rPr>
            </w:pPr>
            <w:proofErr w:type="spellStart"/>
            <w:r w:rsidRPr="00D3755C">
              <w:rPr>
                <w:b w:val="0"/>
              </w:rPr>
              <w:t>TunerPresetRecall</w:t>
            </w:r>
            <w:proofErr w:type="spellEnd"/>
            <w:r w:rsidRPr="00D3755C">
              <w:rPr>
                <w:b w:val="0"/>
              </w:rPr>
              <w:t xml:space="preserve"> = 28808</w:t>
            </w:r>
          </w:p>
          <w:p w14:paraId="22B921E4" w14:textId="77777777" w:rsidR="0075392E" w:rsidRPr="00D3755C" w:rsidRDefault="0075392E" w:rsidP="0080649C">
            <w:pPr>
              <w:rPr>
                <w:b w:val="0"/>
              </w:rPr>
            </w:pPr>
            <w:proofErr w:type="spellStart"/>
            <w:r w:rsidRPr="00D3755C">
              <w:rPr>
                <w:b w:val="0"/>
              </w:rPr>
              <w:t>TunerPresetStore</w:t>
            </w:r>
            <w:proofErr w:type="spellEnd"/>
            <w:r w:rsidRPr="00D3755C">
              <w:rPr>
                <w:b w:val="0"/>
              </w:rPr>
              <w:t xml:space="preserve"> = 28809</w:t>
            </w:r>
          </w:p>
          <w:p w14:paraId="3355E9C4" w14:textId="77777777" w:rsidR="0075392E" w:rsidRPr="00D3755C" w:rsidRDefault="0075392E" w:rsidP="0080649C">
            <w:pPr>
              <w:rPr>
                <w:b w:val="0"/>
              </w:rPr>
            </w:pPr>
            <w:proofErr w:type="spellStart"/>
            <w:r w:rsidRPr="00D3755C">
              <w:rPr>
                <w:b w:val="0"/>
              </w:rPr>
              <w:t>TunerFrequencyPoll</w:t>
            </w:r>
            <w:proofErr w:type="spellEnd"/>
            <w:r w:rsidRPr="00D3755C">
              <w:rPr>
                <w:b w:val="0"/>
              </w:rPr>
              <w:t xml:space="preserve"> = 28810</w:t>
            </w:r>
          </w:p>
          <w:p w14:paraId="01F5D80D" w14:textId="77777777" w:rsidR="0075392E" w:rsidRPr="00D3755C" w:rsidRDefault="0075392E" w:rsidP="0080649C">
            <w:pPr>
              <w:rPr>
                <w:b w:val="0"/>
              </w:rPr>
            </w:pPr>
            <w:proofErr w:type="spellStart"/>
            <w:r w:rsidRPr="00D3755C">
              <w:rPr>
                <w:b w:val="0"/>
              </w:rPr>
              <w:t>TunerPresetUp</w:t>
            </w:r>
            <w:proofErr w:type="spellEnd"/>
            <w:r w:rsidRPr="00D3755C">
              <w:rPr>
                <w:b w:val="0"/>
              </w:rPr>
              <w:t xml:space="preserve"> = 28811</w:t>
            </w:r>
          </w:p>
          <w:p w14:paraId="4F6E2803" w14:textId="77777777" w:rsidR="0075392E" w:rsidRPr="00D3755C" w:rsidRDefault="0075392E" w:rsidP="0080649C">
            <w:pPr>
              <w:rPr>
                <w:b w:val="0"/>
              </w:rPr>
            </w:pPr>
            <w:proofErr w:type="spellStart"/>
            <w:r w:rsidRPr="00D3755C">
              <w:rPr>
                <w:b w:val="0"/>
              </w:rPr>
              <w:t>TunerPresetDown</w:t>
            </w:r>
            <w:proofErr w:type="spellEnd"/>
            <w:r w:rsidRPr="00D3755C">
              <w:rPr>
                <w:b w:val="0"/>
              </w:rPr>
              <w:t xml:space="preserve"> = 28812</w:t>
            </w:r>
          </w:p>
          <w:p w14:paraId="5001EB42" w14:textId="77777777" w:rsidR="0075392E" w:rsidRPr="00D3755C" w:rsidRDefault="0075392E" w:rsidP="0080649C">
            <w:pPr>
              <w:rPr>
                <w:b w:val="0"/>
              </w:rPr>
            </w:pPr>
            <w:proofErr w:type="spellStart"/>
            <w:r w:rsidRPr="00D3755C">
              <w:rPr>
                <w:b w:val="0"/>
              </w:rPr>
              <w:t>ToneControlOn</w:t>
            </w:r>
            <w:proofErr w:type="spellEnd"/>
            <w:r w:rsidRPr="00D3755C">
              <w:rPr>
                <w:b w:val="0"/>
              </w:rPr>
              <w:t xml:space="preserve"> = 29000</w:t>
            </w:r>
          </w:p>
          <w:p w14:paraId="74AB3098" w14:textId="77777777" w:rsidR="0075392E" w:rsidRPr="00D3755C" w:rsidRDefault="0075392E" w:rsidP="0080649C">
            <w:pPr>
              <w:rPr>
                <w:b w:val="0"/>
              </w:rPr>
            </w:pPr>
            <w:proofErr w:type="spellStart"/>
            <w:r w:rsidRPr="00D3755C">
              <w:rPr>
                <w:b w:val="0"/>
              </w:rPr>
              <w:t>ToneControlOff</w:t>
            </w:r>
            <w:proofErr w:type="spellEnd"/>
            <w:r w:rsidRPr="00D3755C">
              <w:rPr>
                <w:b w:val="0"/>
              </w:rPr>
              <w:t xml:space="preserve"> = 29001</w:t>
            </w:r>
          </w:p>
          <w:p w14:paraId="66742D74" w14:textId="77777777" w:rsidR="0075392E" w:rsidRPr="00D3755C" w:rsidRDefault="0075392E" w:rsidP="0080649C">
            <w:pPr>
              <w:rPr>
                <w:b w:val="0"/>
              </w:rPr>
            </w:pPr>
            <w:proofErr w:type="spellStart"/>
            <w:r w:rsidRPr="00D3755C">
              <w:rPr>
                <w:b w:val="0"/>
              </w:rPr>
              <w:t>ToneSetBass</w:t>
            </w:r>
            <w:proofErr w:type="spellEnd"/>
            <w:r w:rsidRPr="00D3755C">
              <w:rPr>
                <w:b w:val="0"/>
              </w:rPr>
              <w:t xml:space="preserve"> = 29002</w:t>
            </w:r>
          </w:p>
          <w:p w14:paraId="1200AD42" w14:textId="77777777" w:rsidR="0075392E" w:rsidRPr="00D3755C" w:rsidRDefault="0075392E" w:rsidP="0080649C">
            <w:pPr>
              <w:rPr>
                <w:b w:val="0"/>
              </w:rPr>
            </w:pPr>
            <w:proofErr w:type="spellStart"/>
            <w:r w:rsidRPr="00D3755C">
              <w:rPr>
                <w:b w:val="0"/>
              </w:rPr>
              <w:t>ToneBassLevelUp</w:t>
            </w:r>
            <w:proofErr w:type="spellEnd"/>
            <w:r w:rsidRPr="00D3755C">
              <w:rPr>
                <w:b w:val="0"/>
              </w:rPr>
              <w:t xml:space="preserve"> = 29003</w:t>
            </w:r>
          </w:p>
          <w:p w14:paraId="3F0388F4" w14:textId="77777777" w:rsidR="0075392E" w:rsidRPr="00D3755C" w:rsidRDefault="0075392E" w:rsidP="0080649C">
            <w:pPr>
              <w:rPr>
                <w:b w:val="0"/>
              </w:rPr>
            </w:pPr>
            <w:proofErr w:type="spellStart"/>
            <w:r w:rsidRPr="00D3755C">
              <w:rPr>
                <w:b w:val="0"/>
              </w:rPr>
              <w:t>ToneBassLevelDown</w:t>
            </w:r>
            <w:proofErr w:type="spellEnd"/>
            <w:r w:rsidRPr="00D3755C">
              <w:rPr>
                <w:b w:val="0"/>
              </w:rPr>
              <w:t xml:space="preserve"> = 29004</w:t>
            </w:r>
          </w:p>
          <w:p w14:paraId="05A9D987" w14:textId="77777777" w:rsidR="0075392E" w:rsidRPr="00D3755C" w:rsidRDefault="0075392E" w:rsidP="0080649C">
            <w:pPr>
              <w:rPr>
                <w:b w:val="0"/>
              </w:rPr>
            </w:pPr>
            <w:proofErr w:type="spellStart"/>
            <w:r w:rsidRPr="00D3755C">
              <w:rPr>
                <w:b w:val="0"/>
              </w:rPr>
              <w:t>ToneSetTreble</w:t>
            </w:r>
            <w:proofErr w:type="spellEnd"/>
            <w:r w:rsidRPr="00D3755C">
              <w:rPr>
                <w:b w:val="0"/>
              </w:rPr>
              <w:t xml:space="preserve"> = 29005</w:t>
            </w:r>
          </w:p>
          <w:p w14:paraId="600ABE32" w14:textId="77777777" w:rsidR="0075392E" w:rsidRPr="00D3755C" w:rsidRDefault="0075392E" w:rsidP="0080649C">
            <w:pPr>
              <w:rPr>
                <w:b w:val="0"/>
              </w:rPr>
            </w:pPr>
            <w:proofErr w:type="spellStart"/>
            <w:r w:rsidRPr="00D3755C">
              <w:rPr>
                <w:b w:val="0"/>
              </w:rPr>
              <w:lastRenderedPageBreak/>
              <w:t>ToneTrebleLevelUp</w:t>
            </w:r>
            <w:proofErr w:type="spellEnd"/>
            <w:r w:rsidRPr="00D3755C">
              <w:rPr>
                <w:b w:val="0"/>
              </w:rPr>
              <w:t xml:space="preserve"> = 29006</w:t>
            </w:r>
          </w:p>
          <w:p w14:paraId="172F802C" w14:textId="77777777" w:rsidR="0075392E" w:rsidRPr="00D3755C" w:rsidRDefault="0075392E" w:rsidP="0080649C">
            <w:pPr>
              <w:rPr>
                <w:b w:val="0"/>
              </w:rPr>
            </w:pPr>
            <w:proofErr w:type="spellStart"/>
            <w:r w:rsidRPr="00D3755C">
              <w:rPr>
                <w:b w:val="0"/>
              </w:rPr>
              <w:t>ToneTrebleLevelDown</w:t>
            </w:r>
            <w:proofErr w:type="spellEnd"/>
            <w:r w:rsidRPr="00D3755C">
              <w:rPr>
                <w:b w:val="0"/>
              </w:rPr>
              <w:t xml:space="preserve"> = 29007</w:t>
            </w:r>
          </w:p>
          <w:p w14:paraId="1454E311" w14:textId="77777777" w:rsidR="0075392E" w:rsidRPr="00D3755C" w:rsidRDefault="0075392E" w:rsidP="0080649C">
            <w:pPr>
              <w:rPr>
                <w:b w:val="0"/>
              </w:rPr>
            </w:pPr>
            <w:proofErr w:type="spellStart"/>
            <w:r w:rsidRPr="00D3755C">
              <w:rPr>
                <w:b w:val="0"/>
              </w:rPr>
              <w:t>LoudnessOn</w:t>
            </w:r>
            <w:proofErr w:type="spellEnd"/>
            <w:r w:rsidRPr="00D3755C">
              <w:rPr>
                <w:b w:val="0"/>
              </w:rPr>
              <w:t xml:space="preserve"> = 29008</w:t>
            </w:r>
          </w:p>
          <w:p w14:paraId="1797B6CE" w14:textId="77777777" w:rsidR="0075392E" w:rsidRPr="00D3755C" w:rsidRDefault="0075392E" w:rsidP="0080649C">
            <w:pPr>
              <w:rPr>
                <w:b w:val="0"/>
              </w:rPr>
            </w:pPr>
            <w:proofErr w:type="spellStart"/>
            <w:r w:rsidRPr="00D3755C">
              <w:rPr>
                <w:b w:val="0"/>
              </w:rPr>
              <w:t>LoudnessOff</w:t>
            </w:r>
            <w:proofErr w:type="spellEnd"/>
            <w:r w:rsidRPr="00D3755C">
              <w:rPr>
                <w:b w:val="0"/>
              </w:rPr>
              <w:t xml:space="preserve"> = 29009</w:t>
            </w:r>
          </w:p>
          <w:p w14:paraId="324CB615" w14:textId="77777777" w:rsidR="0075392E" w:rsidRPr="00D3755C" w:rsidRDefault="0075392E" w:rsidP="0080649C">
            <w:pPr>
              <w:rPr>
                <w:b w:val="0"/>
              </w:rPr>
            </w:pPr>
            <w:proofErr w:type="spellStart"/>
            <w:r w:rsidRPr="00D3755C">
              <w:rPr>
                <w:b w:val="0"/>
              </w:rPr>
              <w:t>LoudnessToggle</w:t>
            </w:r>
            <w:proofErr w:type="spellEnd"/>
            <w:r w:rsidRPr="00D3755C">
              <w:rPr>
                <w:b w:val="0"/>
              </w:rPr>
              <w:t xml:space="preserve"> = 29010</w:t>
            </w:r>
          </w:p>
          <w:p w14:paraId="43F214C7" w14:textId="77777777" w:rsidR="0075392E" w:rsidRPr="00D3755C" w:rsidRDefault="0075392E" w:rsidP="0080649C">
            <w:pPr>
              <w:rPr>
                <w:b w:val="0"/>
              </w:rPr>
            </w:pPr>
            <w:proofErr w:type="spellStart"/>
            <w:r w:rsidRPr="00D3755C">
              <w:rPr>
                <w:b w:val="0"/>
              </w:rPr>
              <w:t>ToneStatePoll</w:t>
            </w:r>
            <w:proofErr w:type="spellEnd"/>
            <w:r w:rsidRPr="00D3755C">
              <w:rPr>
                <w:b w:val="0"/>
              </w:rPr>
              <w:t xml:space="preserve"> = 29011</w:t>
            </w:r>
          </w:p>
          <w:p w14:paraId="3913E545" w14:textId="77777777" w:rsidR="0075392E" w:rsidRPr="00D3755C" w:rsidRDefault="0075392E" w:rsidP="0080649C">
            <w:pPr>
              <w:rPr>
                <w:b w:val="0"/>
              </w:rPr>
            </w:pPr>
            <w:proofErr w:type="spellStart"/>
            <w:r w:rsidRPr="00D3755C">
              <w:rPr>
                <w:b w:val="0"/>
              </w:rPr>
              <w:t>ToneBassPoll</w:t>
            </w:r>
            <w:proofErr w:type="spellEnd"/>
            <w:r w:rsidRPr="00D3755C">
              <w:rPr>
                <w:b w:val="0"/>
              </w:rPr>
              <w:t xml:space="preserve"> = 29012</w:t>
            </w:r>
          </w:p>
          <w:p w14:paraId="4B4F4CC6" w14:textId="77777777" w:rsidR="0075392E" w:rsidRPr="00D3755C" w:rsidRDefault="0075392E" w:rsidP="0080649C">
            <w:pPr>
              <w:rPr>
                <w:b w:val="0"/>
              </w:rPr>
            </w:pPr>
            <w:proofErr w:type="spellStart"/>
            <w:r w:rsidRPr="00D3755C">
              <w:rPr>
                <w:b w:val="0"/>
              </w:rPr>
              <w:t>ToneTreblePoll</w:t>
            </w:r>
            <w:proofErr w:type="spellEnd"/>
            <w:r w:rsidRPr="00D3755C">
              <w:rPr>
                <w:b w:val="0"/>
              </w:rPr>
              <w:t xml:space="preserve"> = 29013</w:t>
            </w:r>
          </w:p>
          <w:p w14:paraId="3C41376C" w14:textId="77777777" w:rsidR="0075392E" w:rsidRPr="00D3755C" w:rsidRDefault="0075392E" w:rsidP="0080649C">
            <w:pPr>
              <w:rPr>
                <w:b w:val="0"/>
              </w:rPr>
            </w:pPr>
            <w:proofErr w:type="spellStart"/>
            <w:r w:rsidRPr="00D3755C">
              <w:rPr>
                <w:b w:val="0"/>
              </w:rPr>
              <w:t>LoudnessPoll</w:t>
            </w:r>
            <w:proofErr w:type="spellEnd"/>
            <w:r w:rsidRPr="00D3755C">
              <w:rPr>
                <w:b w:val="0"/>
              </w:rPr>
              <w:t xml:space="preserve"> = 29014</w:t>
            </w:r>
          </w:p>
          <w:p w14:paraId="2CF80EDD" w14:textId="77777777" w:rsidR="0075392E" w:rsidRPr="00D3755C" w:rsidRDefault="0075392E" w:rsidP="0080649C">
            <w:pPr>
              <w:rPr>
                <w:b w:val="0"/>
              </w:rPr>
            </w:pPr>
            <w:proofErr w:type="spellStart"/>
            <w:r w:rsidRPr="00D3755C">
              <w:rPr>
                <w:b w:val="0"/>
              </w:rPr>
              <w:t>ToneControlToggle</w:t>
            </w:r>
            <w:proofErr w:type="spellEnd"/>
            <w:r w:rsidRPr="00D3755C">
              <w:rPr>
                <w:b w:val="0"/>
              </w:rPr>
              <w:t xml:space="preserve"> = 29015</w:t>
            </w:r>
          </w:p>
          <w:p w14:paraId="435F0BF4" w14:textId="77777777" w:rsidR="0075392E" w:rsidRPr="00D3755C" w:rsidRDefault="0075392E" w:rsidP="0080649C">
            <w:pPr>
              <w:rPr>
                <w:b w:val="0"/>
              </w:rPr>
            </w:pPr>
            <w:proofErr w:type="spellStart"/>
            <w:r w:rsidRPr="00D3755C">
              <w:rPr>
                <w:b w:val="0"/>
              </w:rPr>
              <w:t>SurroundModeChange</w:t>
            </w:r>
            <w:proofErr w:type="spellEnd"/>
            <w:r w:rsidRPr="00D3755C">
              <w:rPr>
                <w:b w:val="0"/>
              </w:rPr>
              <w:t xml:space="preserve"> = 29200</w:t>
            </w:r>
          </w:p>
          <w:p w14:paraId="305A570C" w14:textId="77777777" w:rsidR="0075392E" w:rsidRPr="00D3755C" w:rsidRDefault="0075392E" w:rsidP="0080649C">
            <w:pPr>
              <w:rPr>
                <w:b w:val="0"/>
              </w:rPr>
            </w:pPr>
            <w:proofErr w:type="spellStart"/>
            <w:r w:rsidRPr="00D3755C">
              <w:rPr>
                <w:b w:val="0"/>
              </w:rPr>
              <w:t>SurroundModeCycle</w:t>
            </w:r>
            <w:proofErr w:type="spellEnd"/>
            <w:r w:rsidRPr="00D3755C">
              <w:rPr>
                <w:b w:val="0"/>
              </w:rPr>
              <w:t xml:space="preserve"> = 29201</w:t>
            </w:r>
          </w:p>
          <w:p w14:paraId="14CA452C" w14:textId="77777777" w:rsidR="0075392E" w:rsidRPr="00D3755C" w:rsidRDefault="0075392E" w:rsidP="0080649C">
            <w:pPr>
              <w:rPr>
                <w:b w:val="0"/>
              </w:rPr>
            </w:pPr>
            <w:proofErr w:type="spellStart"/>
            <w:r w:rsidRPr="00D3755C">
              <w:rPr>
                <w:b w:val="0"/>
              </w:rPr>
              <w:t>SurroundModePoll</w:t>
            </w:r>
            <w:proofErr w:type="spellEnd"/>
            <w:r w:rsidRPr="00D3755C">
              <w:rPr>
                <w:b w:val="0"/>
              </w:rPr>
              <w:t xml:space="preserve"> = 29202</w:t>
            </w:r>
          </w:p>
          <w:p w14:paraId="2ECC6C59" w14:textId="77777777" w:rsidR="0075392E" w:rsidRPr="00D3755C" w:rsidRDefault="0075392E" w:rsidP="0080649C">
            <w:pPr>
              <w:rPr>
                <w:b w:val="0"/>
              </w:rPr>
            </w:pPr>
            <w:proofErr w:type="spellStart"/>
            <w:r w:rsidRPr="00D3755C">
              <w:rPr>
                <w:b w:val="0"/>
              </w:rPr>
              <w:t>SurroundModeAuto</w:t>
            </w:r>
            <w:proofErr w:type="spellEnd"/>
            <w:r w:rsidRPr="00D3755C">
              <w:rPr>
                <w:b w:val="0"/>
              </w:rPr>
              <w:t xml:space="preserve"> = 29203</w:t>
            </w:r>
          </w:p>
          <w:p w14:paraId="7365511E" w14:textId="77777777" w:rsidR="0075392E" w:rsidRPr="00D3755C" w:rsidRDefault="0075392E" w:rsidP="0080649C">
            <w:pPr>
              <w:rPr>
                <w:b w:val="0"/>
              </w:rPr>
            </w:pPr>
            <w:proofErr w:type="spellStart"/>
            <w:r w:rsidRPr="00D3755C">
              <w:rPr>
                <w:b w:val="0"/>
              </w:rPr>
              <w:t>SurroundModeDirect</w:t>
            </w:r>
            <w:proofErr w:type="spellEnd"/>
            <w:r w:rsidRPr="00D3755C">
              <w:rPr>
                <w:b w:val="0"/>
              </w:rPr>
              <w:t xml:space="preserve"> = 29204</w:t>
            </w:r>
          </w:p>
          <w:p w14:paraId="10E5F459" w14:textId="77777777" w:rsidR="0075392E" w:rsidRPr="00D3755C" w:rsidRDefault="0075392E" w:rsidP="0080649C">
            <w:pPr>
              <w:rPr>
                <w:b w:val="0"/>
              </w:rPr>
            </w:pPr>
            <w:proofErr w:type="spellStart"/>
            <w:r w:rsidRPr="00D3755C">
              <w:rPr>
                <w:b w:val="0"/>
              </w:rPr>
              <w:t>SurroundModeDolbyDigital</w:t>
            </w:r>
            <w:proofErr w:type="spellEnd"/>
            <w:r w:rsidRPr="00D3755C">
              <w:rPr>
                <w:b w:val="0"/>
              </w:rPr>
              <w:t xml:space="preserve"> = 29205</w:t>
            </w:r>
          </w:p>
          <w:p w14:paraId="60DBA4F7" w14:textId="77777777" w:rsidR="0075392E" w:rsidRPr="00D3755C" w:rsidRDefault="0075392E" w:rsidP="0080649C">
            <w:pPr>
              <w:rPr>
                <w:b w:val="0"/>
              </w:rPr>
            </w:pPr>
            <w:proofErr w:type="spellStart"/>
            <w:r w:rsidRPr="00D3755C">
              <w:rPr>
                <w:b w:val="0"/>
              </w:rPr>
              <w:t>SurroundModeDtsSurround</w:t>
            </w:r>
            <w:proofErr w:type="spellEnd"/>
            <w:r w:rsidRPr="00D3755C">
              <w:rPr>
                <w:b w:val="0"/>
              </w:rPr>
              <w:t xml:space="preserve"> = 29206</w:t>
            </w:r>
          </w:p>
          <w:p w14:paraId="65547F21" w14:textId="77777777" w:rsidR="0075392E" w:rsidRPr="00D3755C" w:rsidRDefault="0075392E" w:rsidP="0080649C">
            <w:pPr>
              <w:rPr>
                <w:b w:val="0"/>
              </w:rPr>
            </w:pPr>
            <w:proofErr w:type="spellStart"/>
            <w:r w:rsidRPr="00D3755C">
              <w:rPr>
                <w:b w:val="0"/>
              </w:rPr>
              <w:t>SurroundModeGame</w:t>
            </w:r>
            <w:proofErr w:type="spellEnd"/>
            <w:r w:rsidRPr="00D3755C">
              <w:rPr>
                <w:b w:val="0"/>
              </w:rPr>
              <w:t xml:space="preserve"> = 29207</w:t>
            </w:r>
          </w:p>
          <w:p w14:paraId="759E084D" w14:textId="77777777" w:rsidR="0075392E" w:rsidRPr="00D3755C" w:rsidRDefault="0075392E" w:rsidP="0080649C">
            <w:pPr>
              <w:rPr>
                <w:b w:val="0"/>
              </w:rPr>
            </w:pPr>
            <w:proofErr w:type="spellStart"/>
            <w:r w:rsidRPr="00D3755C">
              <w:rPr>
                <w:b w:val="0"/>
              </w:rPr>
              <w:t>SurroundModeMovie</w:t>
            </w:r>
            <w:proofErr w:type="spellEnd"/>
            <w:r w:rsidRPr="00D3755C">
              <w:rPr>
                <w:b w:val="0"/>
              </w:rPr>
              <w:t xml:space="preserve"> = 29208</w:t>
            </w:r>
          </w:p>
          <w:p w14:paraId="4AB160B7" w14:textId="77777777" w:rsidR="0075392E" w:rsidRPr="00D3755C" w:rsidRDefault="0075392E" w:rsidP="0080649C">
            <w:pPr>
              <w:rPr>
                <w:b w:val="0"/>
              </w:rPr>
            </w:pPr>
            <w:proofErr w:type="spellStart"/>
            <w:r w:rsidRPr="00D3755C">
              <w:rPr>
                <w:b w:val="0"/>
              </w:rPr>
              <w:t>SurroundModeMusic</w:t>
            </w:r>
            <w:proofErr w:type="spellEnd"/>
            <w:r w:rsidRPr="00D3755C">
              <w:rPr>
                <w:b w:val="0"/>
              </w:rPr>
              <w:t xml:space="preserve"> = 29209</w:t>
            </w:r>
          </w:p>
          <w:p w14:paraId="11D8384E" w14:textId="77777777" w:rsidR="0075392E" w:rsidRPr="00D3755C" w:rsidRDefault="0075392E" w:rsidP="0080649C">
            <w:pPr>
              <w:rPr>
                <w:b w:val="0"/>
              </w:rPr>
            </w:pPr>
            <w:proofErr w:type="spellStart"/>
            <w:r w:rsidRPr="00D3755C">
              <w:rPr>
                <w:b w:val="0"/>
              </w:rPr>
              <w:t>SurroundModePureDirect</w:t>
            </w:r>
            <w:proofErr w:type="spellEnd"/>
            <w:r w:rsidRPr="00D3755C">
              <w:rPr>
                <w:b w:val="0"/>
              </w:rPr>
              <w:t xml:space="preserve"> = 29210</w:t>
            </w:r>
          </w:p>
          <w:p w14:paraId="2EF4CA6D" w14:textId="77777777" w:rsidR="0075392E" w:rsidRPr="00D3755C" w:rsidRDefault="0075392E" w:rsidP="0080649C">
            <w:pPr>
              <w:rPr>
                <w:b w:val="0"/>
              </w:rPr>
            </w:pPr>
            <w:proofErr w:type="spellStart"/>
            <w:r w:rsidRPr="00D3755C">
              <w:rPr>
                <w:b w:val="0"/>
              </w:rPr>
              <w:t>SurroundModeStereo</w:t>
            </w:r>
            <w:proofErr w:type="spellEnd"/>
            <w:r w:rsidRPr="00D3755C">
              <w:rPr>
                <w:b w:val="0"/>
              </w:rPr>
              <w:t xml:space="preserve"> = 29211</w:t>
            </w:r>
          </w:p>
          <w:p w14:paraId="00067305" w14:textId="77777777" w:rsidR="0075392E" w:rsidRPr="00D3755C" w:rsidRDefault="0075392E" w:rsidP="0080649C">
            <w:pPr>
              <w:rPr>
                <w:b w:val="0"/>
              </w:rPr>
            </w:pPr>
            <w:proofErr w:type="spellStart"/>
            <w:r w:rsidRPr="00D3755C">
              <w:rPr>
                <w:b w:val="0"/>
              </w:rPr>
              <w:t>InternetRadio</w:t>
            </w:r>
            <w:proofErr w:type="spellEnd"/>
            <w:r w:rsidRPr="00D3755C">
              <w:rPr>
                <w:b w:val="0"/>
              </w:rPr>
              <w:t xml:space="preserve"> = 29400</w:t>
            </w:r>
          </w:p>
          <w:p w14:paraId="12773BDE" w14:textId="77777777" w:rsidR="0075392E" w:rsidRPr="00D3755C" w:rsidRDefault="0075392E" w:rsidP="0080649C">
            <w:pPr>
              <w:rPr>
                <w:b w:val="0"/>
              </w:rPr>
            </w:pPr>
            <w:r w:rsidRPr="00D3755C">
              <w:rPr>
                <w:b w:val="0"/>
              </w:rPr>
              <w:t>Sirius = 29401</w:t>
            </w:r>
          </w:p>
          <w:p w14:paraId="03407E35" w14:textId="77777777" w:rsidR="0075392E" w:rsidRPr="00D3755C" w:rsidRDefault="0075392E" w:rsidP="0080649C">
            <w:pPr>
              <w:rPr>
                <w:b w:val="0"/>
              </w:rPr>
            </w:pPr>
            <w:proofErr w:type="spellStart"/>
            <w:r w:rsidRPr="00D3755C">
              <w:rPr>
                <w:b w:val="0"/>
              </w:rPr>
              <w:t>Xm</w:t>
            </w:r>
            <w:proofErr w:type="spellEnd"/>
            <w:r w:rsidRPr="00D3755C">
              <w:rPr>
                <w:b w:val="0"/>
              </w:rPr>
              <w:t xml:space="preserve"> = 29402</w:t>
            </w:r>
          </w:p>
          <w:p w14:paraId="5C366E1E" w14:textId="77777777" w:rsidR="0075392E" w:rsidRPr="00D3755C" w:rsidRDefault="0075392E" w:rsidP="0080649C">
            <w:pPr>
              <w:rPr>
                <w:b w:val="0"/>
              </w:rPr>
            </w:pPr>
            <w:proofErr w:type="spellStart"/>
            <w:r w:rsidRPr="00D3755C">
              <w:rPr>
                <w:b w:val="0"/>
              </w:rPr>
              <w:t>SiriusXm</w:t>
            </w:r>
            <w:proofErr w:type="spellEnd"/>
            <w:r w:rsidRPr="00D3755C">
              <w:rPr>
                <w:b w:val="0"/>
              </w:rPr>
              <w:t xml:space="preserve"> = 29403</w:t>
            </w:r>
          </w:p>
          <w:p w14:paraId="2F2B6BC2" w14:textId="77777777" w:rsidR="0075392E" w:rsidRPr="00D3755C" w:rsidRDefault="0075392E" w:rsidP="0080649C">
            <w:pPr>
              <w:rPr>
                <w:b w:val="0"/>
              </w:rPr>
            </w:pPr>
            <w:r w:rsidRPr="00D3755C">
              <w:rPr>
                <w:b w:val="0"/>
              </w:rPr>
              <w:t>Pandora = 29404</w:t>
            </w:r>
          </w:p>
          <w:p w14:paraId="2FD1B73C" w14:textId="77777777" w:rsidR="0075392E" w:rsidRPr="00D3755C" w:rsidRDefault="0075392E" w:rsidP="0080649C">
            <w:pPr>
              <w:rPr>
                <w:b w:val="0"/>
              </w:rPr>
            </w:pPr>
            <w:proofErr w:type="spellStart"/>
            <w:r w:rsidRPr="00D3755C">
              <w:rPr>
                <w:b w:val="0"/>
              </w:rPr>
              <w:t>LastFm</w:t>
            </w:r>
            <w:proofErr w:type="spellEnd"/>
            <w:r w:rsidRPr="00D3755C">
              <w:rPr>
                <w:b w:val="0"/>
              </w:rPr>
              <w:t xml:space="preserve"> = 29405</w:t>
            </w:r>
          </w:p>
          <w:p w14:paraId="1B6F56C2" w14:textId="77777777" w:rsidR="0075392E" w:rsidRPr="00D3755C" w:rsidRDefault="0075392E" w:rsidP="0080649C">
            <w:pPr>
              <w:rPr>
                <w:b w:val="0"/>
              </w:rPr>
            </w:pPr>
            <w:r w:rsidRPr="00D3755C">
              <w:rPr>
                <w:b w:val="0"/>
              </w:rPr>
              <w:t>Rhapsody = 29406</w:t>
            </w:r>
          </w:p>
          <w:p w14:paraId="196021C7" w14:textId="77777777" w:rsidR="0075392E" w:rsidRPr="00D3755C" w:rsidRDefault="0075392E" w:rsidP="0080649C">
            <w:pPr>
              <w:rPr>
                <w:b w:val="0"/>
              </w:rPr>
            </w:pPr>
            <w:proofErr w:type="spellStart"/>
            <w:r w:rsidRPr="00D3755C">
              <w:rPr>
                <w:b w:val="0"/>
              </w:rPr>
              <w:t>HdRadio</w:t>
            </w:r>
            <w:proofErr w:type="spellEnd"/>
            <w:r w:rsidRPr="00D3755C">
              <w:rPr>
                <w:b w:val="0"/>
              </w:rPr>
              <w:t xml:space="preserve"> = 29407</w:t>
            </w:r>
          </w:p>
          <w:p w14:paraId="17FC85D8" w14:textId="77777777" w:rsidR="0075392E" w:rsidRPr="00D3755C" w:rsidRDefault="0075392E" w:rsidP="0080649C">
            <w:pPr>
              <w:rPr>
                <w:b w:val="0"/>
              </w:rPr>
            </w:pPr>
            <w:r w:rsidRPr="00D3755C">
              <w:rPr>
                <w:b w:val="0"/>
              </w:rPr>
              <w:t>Speaker1 = 29501</w:t>
            </w:r>
          </w:p>
          <w:p w14:paraId="4DA76BEF" w14:textId="77777777" w:rsidR="0075392E" w:rsidRPr="00D3755C" w:rsidRDefault="0075392E" w:rsidP="0080649C">
            <w:pPr>
              <w:rPr>
                <w:b w:val="0"/>
              </w:rPr>
            </w:pPr>
            <w:r w:rsidRPr="00D3755C">
              <w:rPr>
                <w:b w:val="0"/>
              </w:rPr>
              <w:t>Speaker2 = 29502</w:t>
            </w:r>
          </w:p>
          <w:p w14:paraId="2AE4A012" w14:textId="77777777" w:rsidR="0075392E" w:rsidRPr="00D3755C" w:rsidRDefault="0075392E" w:rsidP="0080649C">
            <w:pPr>
              <w:rPr>
                <w:b w:val="0"/>
              </w:rPr>
            </w:pPr>
            <w:r w:rsidRPr="00D3755C">
              <w:rPr>
                <w:b w:val="0"/>
              </w:rPr>
              <w:t>Speaker3 = 29503</w:t>
            </w:r>
          </w:p>
          <w:p w14:paraId="1FDD89C3" w14:textId="77777777" w:rsidR="0075392E" w:rsidRPr="00D3755C" w:rsidRDefault="0075392E" w:rsidP="0080649C">
            <w:pPr>
              <w:rPr>
                <w:b w:val="0"/>
              </w:rPr>
            </w:pPr>
            <w:r w:rsidRPr="00D3755C">
              <w:rPr>
                <w:b w:val="0"/>
              </w:rPr>
              <w:t>Speaker4 = 29504</w:t>
            </w:r>
          </w:p>
          <w:p w14:paraId="10FAD2A9" w14:textId="77777777" w:rsidR="0075392E" w:rsidRPr="00D3755C" w:rsidRDefault="0075392E" w:rsidP="0080649C">
            <w:pPr>
              <w:rPr>
                <w:b w:val="0"/>
              </w:rPr>
            </w:pPr>
            <w:r w:rsidRPr="00D3755C">
              <w:rPr>
                <w:b w:val="0"/>
              </w:rPr>
              <w:t>Speaker5 = 29505</w:t>
            </w:r>
          </w:p>
          <w:p w14:paraId="0170688D" w14:textId="77777777" w:rsidR="0075392E" w:rsidRPr="00D3755C" w:rsidRDefault="0075392E" w:rsidP="0080649C">
            <w:pPr>
              <w:rPr>
                <w:b w:val="0"/>
              </w:rPr>
            </w:pPr>
            <w:r w:rsidRPr="00D3755C">
              <w:rPr>
                <w:b w:val="0"/>
              </w:rPr>
              <w:t>Speaker6 = 29506</w:t>
            </w:r>
          </w:p>
          <w:p w14:paraId="5067A3D1" w14:textId="77777777" w:rsidR="0075392E" w:rsidRPr="00D3755C" w:rsidRDefault="0075392E" w:rsidP="0080649C">
            <w:pPr>
              <w:rPr>
                <w:b w:val="0"/>
              </w:rPr>
            </w:pPr>
            <w:r w:rsidRPr="00D3755C">
              <w:rPr>
                <w:b w:val="0"/>
              </w:rPr>
              <w:t>Speaker7 = 29507</w:t>
            </w:r>
          </w:p>
          <w:p w14:paraId="3304646A" w14:textId="77777777" w:rsidR="0075392E" w:rsidRPr="00D3755C" w:rsidRDefault="0075392E" w:rsidP="0080649C">
            <w:pPr>
              <w:rPr>
                <w:b w:val="0"/>
              </w:rPr>
            </w:pPr>
            <w:r w:rsidRPr="00D3755C">
              <w:rPr>
                <w:b w:val="0"/>
              </w:rPr>
              <w:t>Speaker8 = 29508</w:t>
            </w:r>
          </w:p>
          <w:p w14:paraId="4A8D137E" w14:textId="77777777" w:rsidR="0075392E" w:rsidRPr="00D3755C" w:rsidRDefault="0075392E" w:rsidP="0080649C">
            <w:pPr>
              <w:rPr>
                <w:b w:val="0"/>
              </w:rPr>
            </w:pPr>
            <w:r w:rsidRPr="00D3755C">
              <w:rPr>
                <w:b w:val="0"/>
              </w:rPr>
              <w:t>Speaker9 = 29509</w:t>
            </w:r>
          </w:p>
          <w:p w14:paraId="2131B293" w14:textId="77777777" w:rsidR="0075392E" w:rsidRPr="00D3755C" w:rsidRDefault="0075392E" w:rsidP="0080649C">
            <w:pPr>
              <w:rPr>
                <w:b w:val="0"/>
              </w:rPr>
            </w:pPr>
            <w:r w:rsidRPr="00D3755C">
              <w:rPr>
                <w:b w:val="0"/>
              </w:rPr>
              <w:t>Speaker10 = 29510</w:t>
            </w:r>
          </w:p>
          <w:p w14:paraId="0A9C772A" w14:textId="77777777" w:rsidR="0075392E" w:rsidRPr="00D3755C" w:rsidRDefault="0075392E" w:rsidP="0080649C">
            <w:pPr>
              <w:rPr>
                <w:b w:val="0"/>
              </w:rPr>
            </w:pPr>
            <w:r w:rsidRPr="00D3755C">
              <w:rPr>
                <w:b w:val="0"/>
              </w:rPr>
              <w:t>Speaker11 = 29511</w:t>
            </w:r>
          </w:p>
          <w:p w14:paraId="2F943DDB" w14:textId="77777777" w:rsidR="0075392E" w:rsidRPr="00D3755C" w:rsidRDefault="0075392E" w:rsidP="0080649C">
            <w:pPr>
              <w:rPr>
                <w:b w:val="0"/>
              </w:rPr>
            </w:pPr>
            <w:r w:rsidRPr="00D3755C">
              <w:rPr>
                <w:b w:val="0"/>
              </w:rPr>
              <w:t>Speaker12 = 29512</w:t>
            </w:r>
          </w:p>
          <w:p w14:paraId="6515CBDB" w14:textId="77777777" w:rsidR="0075392E" w:rsidRPr="00D3755C" w:rsidRDefault="0075392E" w:rsidP="0080649C">
            <w:pPr>
              <w:rPr>
                <w:b w:val="0"/>
              </w:rPr>
            </w:pPr>
            <w:r w:rsidRPr="00D3755C">
              <w:rPr>
                <w:b w:val="0"/>
              </w:rPr>
              <w:t>Speaker13 = 29513</w:t>
            </w:r>
          </w:p>
          <w:p w14:paraId="103A6D79" w14:textId="77777777" w:rsidR="0075392E" w:rsidRPr="00D3755C" w:rsidRDefault="0075392E" w:rsidP="0080649C">
            <w:pPr>
              <w:rPr>
                <w:b w:val="0"/>
              </w:rPr>
            </w:pPr>
            <w:r w:rsidRPr="00D3755C">
              <w:rPr>
                <w:b w:val="0"/>
              </w:rPr>
              <w:t>Speaker14 = 29514</w:t>
            </w:r>
          </w:p>
          <w:p w14:paraId="2C86776D" w14:textId="77777777" w:rsidR="0075392E" w:rsidRPr="00D3755C" w:rsidRDefault="0075392E" w:rsidP="0080649C">
            <w:pPr>
              <w:rPr>
                <w:b w:val="0"/>
              </w:rPr>
            </w:pPr>
            <w:r w:rsidRPr="00D3755C">
              <w:rPr>
                <w:b w:val="0"/>
              </w:rPr>
              <w:lastRenderedPageBreak/>
              <w:t>Speaker15 = 29515</w:t>
            </w:r>
          </w:p>
          <w:p w14:paraId="3DA05A7A" w14:textId="77777777" w:rsidR="0075392E" w:rsidRPr="00D3755C" w:rsidRDefault="0075392E" w:rsidP="0080649C">
            <w:pPr>
              <w:rPr>
                <w:b w:val="0"/>
              </w:rPr>
            </w:pPr>
            <w:r w:rsidRPr="00D3755C">
              <w:rPr>
                <w:b w:val="0"/>
              </w:rPr>
              <w:t>Search = 29600</w:t>
            </w:r>
          </w:p>
          <w:p w14:paraId="4BBBD7E8" w14:textId="77777777" w:rsidR="0075392E" w:rsidRPr="00D3755C" w:rsidRDefault="0075392E" w:rsidP="0080649C">
            <w:pPr>
              <w:rPr>
                <w:b w:val="0"/>
              </w:rPr>
            </w:pPr>
            <w:r w:rsidRPr="00D3755C">
              <w:rPr>
                <w:b w:val="0"/>
              </w:rPr>
              <w:t>Optical1 = 29701</w:t>
            </w:r>
          </w:p>
          <w:p w14:paraId="0056B41B" w14:textId="77777777" w:rsidR="0075392E" w:rsidRPr="00D3755C" w:rsidRDefault="0075392E" w:rsidP="0080649C">
            <w:pPr>
              <w:rPr>
                <w:b w:val="0"/>
              </w:rPr>
            </w:pPr>
            <w:r w:rsidRPr="00D3755C">
              <w:rPr>
                <w:b w:val="0"/>
              </w:rPr>
              <w:t>Optical2 = 29702</w:t>
            </w:r>
          </w:p>
          <w:p w14:paraId="1948149A" w14:textId="77777777" w:rsidR="0075392E" w:rsidRPr="00D3755C" w:rsidRDefault="0075392E" w:rsidP="0080649C">
            <w:pPr>
              <w:rPr>
                <w:b w:val="0"/>
              </w:rPr>
            </w:pPr>
            <w:r w:rsidRPr="00D3755C">
              <w:rPr>
                <w:b w:val="0"/>
              </w:rPr>
              <w:t>Optical3 = 29703</w:t>
            </w:r>
          </w:p>
          <w:p w14:paraId="7D4B128A" w14:textId="77777777" w:rsidR="0075392E" w:rsidRPr="00D3755C" w:rsidRDefault="0075392E" w:rsidP="0080649C">
            <w:pPr>
              <w:rPr>
                <w:b w:val="0"/>
              </w:rPr>
            </w:pPr>
            <w:r w:rsidRPr="00D3755C">
              <w:rPr>
                <w:b w:val="0"/>
              </w:rPr>
              <w:t>Optical4 = 29704</w:t>
            </w:r>
          </w:p>
          <w:p w14:paraId="441321FD" w14:textId="77777777" w:rsidR="0075392E" w:rsidRPr="00D3755C" w:rsidRDefault="0075392E" w:rsidP="0080649C">
            <w:pPr>
              <w:rPr>
                <w:b w:val="0"/>
              </w:rPr>
            </w:pPr>
            <w:r w:rsidRPr="00D3755C">
              <w:rPr>
                <w:b w:val="0"/>
              </w:rPr>
              <w:t>Optical5 = 29705</w:t>
            </w:r>
          </w:p>
          <w:p w14:paraId="2D0BBB81" w14:textId="77777777" w:rsidR="0075392E" w:rsidRPr="00D3755C" w:rsidRDefault="0075392E" w:rsidP="0080649C">
            <w:pPr>
              <w:rPr>
                <w:b w:val="0"/>
              </w:rPr>
            </w:pPr>
            <w:r w:rsidRPr="00D3755C">
              <w:rPr>
                <w:b w:val="0"/>
              </w:rPr>
              <w:t>Optical6 = 29706</w:t>
            </w:r>
          </w:p>
          <w:p w14:paraId="3625207A" w14:textId="77777777" w:rsidR="0075392E" w:rsidRPr="00D3755C" w:rsidRDefault="0075392E" w:rsidP="0080649C">
            <w:pPr>
              <w:rPr>
                <w:b w:val="0"/>
              </w:rPr>
            </w:pPr>
            <w:r w:rsidRPr="00D3755C">
              <w:rPr>
                <w:b w:val="0"/>
              </w:rPr>
              <w:t>Optical7 = 29707</w:t>
            </w:r>
          </w:p>
          <w:p w14:paraId="495BAF47" w14:textId="77777777" w:rsidR="0075392E" w:rsidRPr="00D3755C" w:rsidRDefault="0075392E" w:rsidP="0080649C">
            <w:pPr>
              <w:rPr>
                <w:b w:val="0"/>
              </w:rPr>
            </w:pPr>
            <w:r w:rsidRPr="00D3755C">
              <w:rPr>
                <w:b w:val="0"/>
              </w:rPr>
              <w:t>Optical8 = 29708</w:t>
            </w:r>
          </w:p>
          <w:p w14:paraId="5D601128" w14:textId="77777777" w:rsidR="0075392E" w:rsidRPr="00D3755C" w:rsidRDefault="0075392E" w:rsidP="0080649C">
            <w:pPr>
              <w:rPr>
                <w:b w:val="0"/>
              </w:rPr>
            </w:pPr>
            <w:r w:rsidRPr="00D3755C">
              <w:rPr>
                <w:b w:val="0"/>
              </w:rPr>
              <w:t>Optical9 = 29709</w:t>
            </w:r>
          </w:p>
          <w:p w14:paraId="497F079E" w14:textId="77777777" w:rsidR="0075392E" w:rsidRPr="00D3755C" w:rsidRDefault="0075392E" w:rsidP="0080649C">
            <w:pPr>
              <w:rPr>
                <w:b w:val="0"/>
              </w:rPr>
            </w:pPr>
            <w:r w:rsidRPr="00D3755C">
              <w:rPr>
                <w:b w:val="0"/>
              </w:rPr>
              <w:t>Optical10 = 29710</w:t>
            </w:r>
          </w:p>
          <w:p w14:paraId="29541B4E" w14:textId="77777777" w:rsidR="0075392E" w:rsidRPr="00D3755C" w:rsidRDefault="0075392E" w:rsidP="0080649C">
            <w:pPr>
              <w:rPr>
                <w:b w:val="0"/>
              </w:rPr>
            </w:pPr>
            <w:r w:rsidRPr="00D3755C">
              <w:rPr>
                <w:b w:val="0"/>
              </w:rPr>
              <w:t>Coax1 = 29801</w:t>
            </w:r>
          </w:p>
          <w:p w14:paraId="1AA85030" w14:textId="77777777" w:rsidR="0075392E" w:rsidRPr="00D3755C" w:rsidRDefault="0075392E" w:rsidP="0080649C">
            <w:pPr>
              <w:rPr>
                <w:b w:val="0"/>
              </w:rPr>
            </w:pPr>
            <w:r w:rsidRPr="00D3755C">
              <w:rPr>
                <w:b w:val="0"/>
              </w:rPr>
              <w:t>Coax2 = 29802</w:t>
            </w:r>
          </w:p>
          <w:p w14:paraId="4618F48A" w14:textId="77777777" w:rsidR="0075392E" w:rsidRPr="00D3755C" w:rsidRDefault="0075392E" w:rsidP="0080649C">
            <w:pPr>
              <w:rPr>
                <w:b w:val="0"/>
              </w:rPr>
            </w:pPr>
            <w:r w:rsidRPr="00D3755C">
              <w:rPr>
                <w:b w:val="0"/>
              </w:rPr>
              <w:t>Coax3 = 29803</w:t>
            </w:r>
          </w:p>
          <w:p w14:paraId="466A2754" w14:textId="77777777" w:rsidR="0075392E" w:rsidRPr="00D3755C" w:rsidRDefault="0075392E" w:rsidP="0080649C">
            <w:pPr>
              <w:rPr>
                <w:b w:val="0"/>
              </w:rPr>
            </w:pPr>
            <w:r w:rsidRPr="00D3755C">
              <w:rPr>
                <w:b w:val="0"/>
              </w:rPr>
              <w:t>Coax4 = 29804</w:t>
            </w:r>
          </w:p>
          <w:p w14:paraId="71738925" w14:textId="77777777" w:rsidR="0075392E" w:rsidRPr="00D3755C" w:rsidRDefault="0075392E" w:rsidP="0080649C">
            <w:pPr>
              <w:rPr>
                <w:b w:val="0"/>
              </w:rPr>
            </w:pPr>
            <w:r w:rsidRPr="00D3755C">
              <w:rPr>
                <w:b w:val="0"/>
              </w:rPr>
              <w:t>Coax5 = 29805</w:t>
            </w:r>
          </w:p>
          <w:p w14:paraId="78614327" w14:textId="77777777" w:rsidR="0075392E" w:rsidRPr="00D3755C" w:rsidRDefault="0075392E" w:rsidP="0080649C">
            <w:pPr>
              <w:rPr>
                <w:b w:val="0"/>
              </w:rPr>
            </w:pPr>
            <w:r w:rsidRPr="00D3755C">
              <w:rPr>
                <w:b w:val="0"/>
              </w:rPr>
              <w:t>Coax6 = 29806</w:t>
            </w:r>
          </w:p>
          <w:p w14:paraId="465A32F7" w14:textId="77777777" w:rsidR="0075392E" w:rsidRPr="00D3755C" w:rsidRDefault="0075392E" w:rsidP="0080649C">
            <w:pPr>
              <w:rPr>
                <w:b w:val="0"/>
              </w:rPr>
            </w:pPr>
            <w:r w:rsidRPr="00D3755C">
              <w:rPr>
                <w:b w:val="0"/>
              </w:rPr>
              <w:t>Coax7 = 29807</w:t>
            </w:r>
          </w:p>
          <w:p w14:paraId="0D621B0E" w14:textId="77777777" w:rsidR="0075392E" w:rsidRPr="00D3755C" w:rsidRDefault="0075392E" w:rsidP="0080649C">
            <w:pPr>
              <w:rPr>
                <w:b w:val="0"/>
              </w:rPr>
            </w:pPr>
            <w:r w:rsidRPr="00D3755C">
              <w:rPr>
                <w:b w:val="0"/>
              </w:rPr>
              <w:t>Coax8 = 29808</w:t>
            </w:r>
          </w:p>
          <w:p w14:paraId="07B49C17" w14:textId="77777777" w:rsidR="0075392E" w:rsidRPr="00D3755C" w:rsidRDefault="0075392E" w:rsidP="0080649C">
            <w:pPr>
              <w:rPr>
                <w:b w:val="0"/>
              </w:rPr>
            </w:pPr>
            <w:r w:rsidRPr="00D3755C">
              <w:rPr>
                <w:b w:val="0"/>
              </w:rPr>
              <w:t>Coax9 = 29809</w:t>
            </w:r>
          </w:p>
          <w:p w14:paraId="36D4D414" w14:textId="77777777" w:rsidR="0075392E" w:rsidRPr="00D3755C" w:rsidRDefault="0075392E" w:rsidP="0080649C">
            <w:pPr>
              <w:rPr>
                <w:b w:val="0"/>
              </w:rPr>
            </w:pPr>
            <w:r w:rsidRPr="00D3755C">
              <w:rPr>
                <w:b w:val="0"/>
              </w:rPr>
              <w:t>Coax10 = 29810</w:t>
            </w:r>
          </w:p>
          <w:p w14:paraId="1DD8E62C" w14:textId="77777777" w:rsidR="0075392E" w:rsidRPr="00D3755C" w:rsidRDefault="0075392E" w:rsidP="0080649C">
            <w:pPr>
              <w:rPr>
                <w:b w:val="0"/>
              </w:rPr>
            </w:pPr>
            <w:r w:rsidRPr="00D3755C">
              <w:rPr>
                <w:b w:val="0"/>
              </w:rPr>
              <w:t>AnalogAudio1 = 29901</w:t>
            </w:r>
          </w:p>
          <w:p w14:paraId="2502F6D5" w14:textId="77777777" w:rsidR="0075392E" w:rsidRPr="00D3755C" w:rsidRDefault="0075392E" w:rsidP="0080649C">
            <w:pPr>
              <w:rPr>
                <w:b w:val="0"/>
              </w:rPr>
            </w:pPr>
            <w:r w:rsidRPr="00D3755C">
              <w:rPr>
                <w:b w:val="0"/>
              </w:rPr>
              <w:t>AnalogAudio2 = 29902</w:t>
            </w:r>
          </w:p>
          <w:p w14:paraId="7DC422D7" w14:textId="77777777" w:rsidR="0075392E" w:rsidRPr="00D3755C" w:rsidRDefault="0075392E" w:rsidP="0080649C">
            <w:pPr>
              <w:rPr>
                <w:b w:val="0"/>
              </w:rPr>
            </w:pPr>
            <w:r w:rsidRPr="00D3755C">
              <w:rPr>
                <w:b w:val="0"/>
              </w:rPr>
              <w:t>AnalogAudio3 = 29903</w:t>
            </w:r>
          </w:p>
          <w:p w14:paraId="68798DA9" w14:textId="77777777" w:rsidR="0075392E" w:rsidRPr="00D3755C" w:rsidRDefault="0075392E" w:rsidP="0080649C">
            <w:pPr>
              <w:rPr>
                <w:b w:val="0"/>
              </w:rPr>
            </w:pPr>
            <w:r w:rsidRPr="00D3755C">
              <w:rPr>
                <w:b w:val="0"/>
              </w:rPr>
              <w:t>AnalogAudio4 = 29904</w:t>
            </w:r>
          </w:p>
          <w:p w14:paraId="1A3C7A78" w14:textId="77777777" w:rsidR="0075392E" w:rsidRPr="00D3755C" w:rsidRDefault="0075392E" w:rsidP="0080649C">
            <w:pPr>
              <w:rPr>
                <w:b w:val="0"/>
              </w:rPr>
            </w:pPr>
            <w:r w:rsidRPr="00D3755C">
              <w:rPr>
                <w:b w:val="0"/>
              </w:rPr>
              <w:t>AnalogAudio5 = 29905</w:t>
            </w:r>
          </w:p>
          <w:p w14:paraId="1D32FA8E" w14:textId="77777777" w:rsidR="0075392E" w:rsidRPr="00D3755C" w:rsidRDefault="0075392E" w:rsidP="0080649C">
            <w:pPr>
              <w:rPr>
                <w:b w:val="0"/>
              </w:rPr>
            </w:pPr>
            <w:r w:rsidRPr="00D3755C">
              <w:rPr>
                <w:b w:val="0"/>
              </w:rPr>
              <w:t>AnalogAudio6 = 29906</w:t>
            </w:r>
          </w:p>
          <w:p w14:paraId="47C2CC76" w14:textId="77777777" w:rsidR="0075392E" w:rsidRPr="00D3755C" w:rsidRDefault="0075392E" w:rsidP="0080649C">
            <w:pPr>
              <w:rPr>
                <w:b w:val="0"/>
              </w:rPr>
            </w:pPr>
            <w:r w:rsidRPr="00D3755C">
              <w:rPr>
                <w:b w:val="0"/>
              </w:rPr>
              <w:t>AnalogAudio7 = 29907</w:t>
            </w:r>
          </w:p>
          <w:p w14:paraId="172AB186" w14:textId="77777777" w:rsidR="0075392E" w:rsidRPr="00D3755C" w:rsidRDefault="0075392E" w:rsidP="0080649C">
            <w:pPr>
              <w:rPr>
                <w:b w:val="0"/>
              </w:rPr>
            </w:pPr>
            <w:r w:rsidRPr="00D3755C">
              <w:rPr>
                <w:b w:val="0"/>
              </w:rPr>
              <w:t>AnalogAudio8 = 29908</w:t>
            </w:r>
          </w:p>
          <w:p w14:paraId="5BE90F4F" w14:textId="77777777" w:rsidR="0075392E" w:rsidRPr="00D3755C" w:rsidRDefault="0075392E" w:rsidP="0080649C">
            <w:pPr>
              <w:rPr>
                <w:b w:val="0"/>
              </w:rPr>
            </w:pPr>
            <w:r w:rsidRPr="00D3755C">
              <w:rPr>
                <w:b w:val="0"/>
              </w:rPr>
              <w:t>AnalogAudio9 = 29909</w:t>
            </w:r>
          </w:p>
          <w:p w14:paraId="16FD3B4B" w14:textId="77777777" w:rsidR="0075392E" w:rsidRPr="00D3755C" w:rsidRDefault="0075392E" w:rsidP="0080649C">
            <w:pPr>
              <w:rPr>
                <w:b w:val="0"/>
              </w:rPr>
            </w:pPr>
            <w:r w:rsidRPr="00D3755C">
              <w:rPr>
                <w:b w:val="0"/>
              </w:rPr>
              <w:t>AnalogAudio10 = 29910</w:t>
            </w:r>
          </w:p>
          <w:p w14:paraId="0BD86DD0" w14:textId="77777777" w:rsidR="0075392E" w:rsidRPr="00D3755C" w:rsidRDefault="0075392E" w:rsidP="0080649C">
            <w:pPr>
              <w:rPr>
                <w:b w:val="0"/>
              </w:rPr>
            </w:pPr>
            <w:r w:rsidRPr="00D3755C">
              <w:rPr>
                <w:b w:val="0"/>
              </w:rPr>
              <w:t>DVD = 30000</w:t>
            </w:r>
          </w:p>
          <w:p w14:paraId="08F97592" w14:textId="77777777" w:rsidR="0075392E" w:rsidRPr="00D3755C" w:rsidRDefault="0075392E" w:rsidP="0080649C">
            <w:pPr>
              <w:rPr>
                <w:b w:val="0"/>
              </w:rPr>
            </w:pPr>
            <w:r w:rsidRPr="00D3755C">
              <w:rPr>
                <w:b w:val="0"/>
              </w:rPr>
              <w:t>SAT = 30020</w:t>
            </w:r>
          </w:p>
          <w:p w14:paraId="65200D92" w14:textId="77777777" w:rsidR="0075392E" w:rsidRPr="00D3755C" w:rsidRDefault="0075392E" w:rsidP="0080649C">
            <w:pPr>
              <w:rPr>
                <w:b w:val="0"/>
              </w:rPr>
            </w:pPr>
            <w:r w:rsidRPr="00D3755C">
              <w:rPr>
                <w:b w:val="0"/>
              </w:rPr>
              <w:t>TV = 30040</w:t>
            </w:r>
          </w:p>
          <w:p w14:paraId="19B58856" w14:textId="77777777" w:rsidR="0075392E" w:rsidRPr="00D3755C" w:rsidRDefault="0075392E" w:rsidP="0080649C">
            <w:pPr>
              <w:rPr>
                <w:b w:val="0"/>
              </w:rPr>
            </w:pPr>
            <w:r w:rsidRPr="00D3755C">
              <w:rPr>
                <w:b w:val="0"/>
              </w:rPr>
              <w:t>CD = 30060</w:t>
            </w:r>
          </w:p>
          <w:p w14:paraId="643C0D1A" w14:textId="77777777" w:rsidR="0075392E" w:rsidRPr="00D3755C" w:rsidRDefault="0075392E" w:rsidP="0080649C">
            <w:pPr>
              <w:rPr>
                <w:b w:val="0"/>
              </w:rPr>
            </w:pPr>
            <w:r w:rsidRPr="00D3755C">
              <w:rPr>
                <w:b w:val="0"/>
              </w:rPr>
              <w:t>Tuner = 30080</w:t>
            </w:r>
          </w:p>
          <w:p w14:paraId="6ECF91AF" w14:textId="77777777" w:rsidR="0075392E" w:rsidRPr="00D3755C" w:rsidRDefault="0075392E" w:rsidP="0080649C">
            <w:pPr>
              <w:rPr>
                <w:b w:val="0"/>
              </w:rPr>
            </w:pPr>
            <w:r w:rsidRPr="00D3755C">
              <w:rPr>
                <w:b w:val="0"/>
              </w:rPr>
              <w:t>Phono = 30100</w:t>
            </w:r>
          </w:p>
          <w:p w14:paraId="2C14CE5A" w14:textId="77777777" w:rsidR="0075392E" w:rsidRPr="00D3755C" w:rsidRDefault="0075392E" w:rsidP="0080649C">
            <w:pPr>
              <w:rPr>
                <w:b w:val="0"/>
              </w:rPr>
            </w:pPr>
            <w:r w:rsidRPr="00D3755C">
              <w:rPr>
                <w:b w:val="0"/>
              </w:rPr>
              <w:t>DSS = 30120</w:t>
            </w:r>
          </w:p>
          <w:p w14:paraId="353D1C33" w14:textId="77777777" w:rsidR="0075392E" w:rsidRPr="00D3755C" w:rsidRDefault="0075392E" w:rsidP="0080649C">
            <w:pPr>
              <w:rPr>
                <w:b w:val="0"/>
              </w:rPr>
            </w:pPr>
            <w:proofErr w:type="spellStart"/>
            <w:r w:rsidRPr="00D3755C">
              <w:rPr>
                <w:b w:val="0"/>
              </w:rPr>
              <w:t>AudioInputPoll</w:t>
            </w:r>
            <w:proofErr w:type="spellEnd"/>
            <w:r w:rsidRPr="00D3755C">
              <w:rPr>
                <w:b w:val="0"/>
              </w:rPr>
              <w:t xml:space="preserve"> = 30140</w:t>
            </w:r>
          </w:p>
          <w:p w14:paraId="046FB1A3" w14:textId="77777777" w:rsidR="0075392E" w:rsidRPr="00D3755C" w:rsidRDefault="0075392E" w:rsidP="0080649C">
            <w:pPr>
              <w:rPr>
                <w:b w:val="0"/>
              </w:rPr>
            </w:pPr>
            <w:r w:rsidRPr="00D3755C">
              <w:rPr>
                <w:b w:val="0"/>
              </w:rPr>
              <w:t>Spotify = 30150</w:t>
            </w:r>
          </w:p>
          <w:p w14:paraId="4BFE7D46" w14:textId="77777777" w:rsidR="0075392E" w:rsidRPr="00D3755C" w:rsidRDefault="0075392E" w:rsidP="0080649C">
            <w:pPr>
              <w:rPr>
                <w:b w:val="0"/>
              </w:rPr>
            </w:pPr>
            <w:r w:rsidRPr="00D3755C">
              <w:rPr>
                <w:b w:val="0"/>
              </w:rPr>
              <w:t>YouTube = 30151</w:t>
            </w:r>
          </w:p>
          <w:p w14:paraId="7D18D612" w14:textId="77777777" w:rsidR="0075392E" w:rsidRPr="00D3755C" w:rsidRDefault="0075392E" w:rsidP="0080649C">
            <w:pPr>
              <w:rPr>
                <w:b w:val="0"/>
              </w:rPr>
            </w:pPr>
            <w:proofErr w:type="spellStart"/>
            <w:r w:rsidRPr="00D3755C">
              <w:rPr>
                <w:b w:val="0"/>
              </w:rPr>
              <w:t>YouTubeTv</w:t>
            </w:r>
            <w:proofErr w:type="spellEnd"/>
            <w:r w:rsidRPr="00D3755C">
              <w:rPr>
                <w:b w:val="0"/>
              </w:rPr>
              <w:t xml:space="preserve"> = 30152</w:t>
            </w:r>
          </w:p>
          <w:p w14:paraId="3CD9631B" w14:textId="77777777" w:rsidR="0075392E" w:rsidRPr="00D3755C" w:rsidRDefault="0075392E" w:rsidP="0080649C">
            <w:pPr>
              <w:rPr>
                <w:b w:val="0"/>
              </w:rPr>
            </w:pPr>
            <w:r w:rsidRPr="00D3755C">
              <w:rPr>
                <w:b w:val="0"/>
              </w:rPr>
              <w:t>Netflix = 30153</w:t>
            </w:r>
          </w:p>
          <w:p w14:paraId="7ABBD24E" w14:textId="77777777" w:rsidR="0075392E" w:rsidRPr="00D3755C" w:rsidRDefault="0075392E" w:rsidP="0080649C">
            <w:pPr>
              <w:rPr>
                <w:b w:val="0"/>
              </w:rPr>
            </w:pPr>
            <w:r w:rsidRPr="00D3755C">
              <w:rPr>
                <w:b w:val="0"/>
              </w:rPr>
              <w:lastRenderedPageBreak/>
              <w:t>Hulu = 30154</w:t>
            </w:r>
          </w:p>
          <w:p w14:paraId="127FEFD4" w14:textId="77777777" w:rsidR="0075392E" w:rsidRPr="00D3755C" w:rsidRDefault="0075392E" w:rsidP="0080649C">
            <w:pPr>
              <w:rPr>
                <w:b w:val="0"/>
              </w:rPr>
            </w:pPr>
            <w:proofErr w:type="spellStart"/>
            <w:r w:rsidRPr="00D3755C">
              <w:rPr>
                <w:b w:val="0"/>
              </w:rPr>
              <w:t>DirecTvNow</w:t>
            </w:r>
            <w:proofErr w:type="spellEnd"/>
            <w:r w:rsidRPr="00D3755C">
              <w:rPr>
                <w:b w:val="0"/>
              </w:rPr>
              <w:t xml:space="preserve"> = 30155</w:t>
            </w:r>
          </w:p>
          <w:p w14:paraId="5120444C" w14:textId="77777777" w:rsidR="0075392E" w:rsidRPr="00D3755C" w:rsidRDefault="0075392E" w:rsidP="0080649C">
            <w:pPr>
              <w:rPr>
                <w:b w:val="0"/>
              </w:rPr>
            </w:pPr>
            <w:proofErr w:type="spellStart"/>
            <w:r w:rsidRPr="00D3755C">
              <w:rPr>
                <w:b w:val="0"/>
              </w:rPr>
              <w:t>AmazonVideo</w:t>
            </w:r>
            <w:proofErr w:type="spellEnd"/>
            <w:r w:rsidRPr="00D3755C">
              <w:rPr>
                <w:b w:val="0"/>
              </w:rPr>
              <w:t xml:space="preserve"> = 30156</w:t>
            </w:r>
          </w:p>
          <w:p w14:paraId="5DE8FEDC" w14:textId="77777777" w:rsidR="0075392E" w:rsidRPr="00D3755C" w:rsidRDefault="0075392E" w:rsidP="0080649C">
            <w:pPr>
              <w:rPr>
                <w:b w:val="0"/>
              </w:rPr>
            </w:pPr>
            <w:proofErr w:type="spellStart"/>
            <w:r w:rsidRPr="00D3755C">
              <w:rPr>
                <w:b w:val="0"/>
              </w:rPr>
              <w:t>PlayStationVue</w:t>
            </w:r>
            <w:proofErr w:type="spellEnd"/>
            <w:r w:rsidRPr="00D3755C">
              <w:rPr>
                <w:b w:val="0"/>
              </w:rPr>
              <w:t xml:space="preserve"> = 30157</w:t>
            </w:r>
          </w:p>
          <w:p w14:paraId="4E86234D" w14:textId="77777777" w:rsidR="0075392E" w:rsidRPr="00D3755C" w:rsidRDefault="0075392E" w:rsidP="0080649C">
            <w:pPr>
              <w:rPr>
                <w:b w:val="0"/>
              </w:rPr>
            </w:pPr>
            <w:proofErr w:type="spellStart"/>
            <w:r w:rsidRPr="00D3755C">
              <w:rPr>
                <w:b w:val="0"/>
              </w:rPr>
              <w:t>SlingTv</w:t>
            </w:r>
            <w:proofErr w:type="spellEnd"/>
            <w:r w:rsidRPr="00D3755C">
              <w:rPr>
                <w:b w:val="0"/>
              </w:rPr>
              <w:t xml:space="preserve"> = 30158</w:t>
            </w:r>
          </w:p>
          <w:p w14:paraId="0B051199" w14:textId="77777777" w:rsidR="0075392E" w:rsidRPr="00D3755C" w:rsidRDefault="0075392E" w:rsidP="0080649C">
            <w:pPr>
              <w:rPr>
                <w:b w:val="0"/>
              </w:rPr>
            </w:pPr>
            <w:proofErr w:type="spellStart"/>
            <w:r w:rsidRPr="00D3755C">
              <w:rPr>
                <w:b w:val="0"/>
              </w:rPr>
              <w:t>AirPlay</w:t>
            </w:r>
            <w:proofErr w:type="spellEnd"/>
            <w:r w:rsidRPr="00D3755C">
              <w:rPr>
                <w:b w:val="0"/>
              </w:rPr>
              <w:t xml:space="preserve"> = 30159</w:t>
            </w:r>
          </w:p>
          <w:p w14:paraId="5C80DF24" w14:textId="77777777" w:rsidR="0075392E" w:rsidRPr="00D3755C" w:rsidRDefault="0075392E" w:rsidP="0080649C">
            <w:pPr>
              <w:rPr>
                <w:b w:val="0"/>
              </w:rPr>
            </w:pPr>
            <w:proofErr w:type="spellStart"/>
            <w:r w:rsidRPr="00D3755C">
              <w:rPr>
                <w:b w:val="0"/>
              </w:rPr>
              <w:t>GoogleCast</w:t>
            </w:r>
            <w:proofErr w:type="spellEnd"/>
            <w:r w:rsidRPr="00D3755C">
              <w:rPr>
                <w:b w:val="0"/>
              </w:rPr>
              <w:t xml:space="preserve"> = 30160</w:t>
            </w:r>
          </w:p>
          <w:p w14:paraId="56FD49A2" w14:textId="77777777" w:rsidR="0075392E" w:rsidRPr="00D3755C" w:rsidRDefault="0075392E" w:rsidP="0080649C">
            <w:pPr>
              <w:rPr>
                <w:b w:val="0"/>
              </w:rPr>
            </w:pPr>
            <w:proofErr w:type="spellStart"/>
            <w:r w:rsidRPr="00D3755C">
              <w:rPr>
                <w:b w:val="0"/>
              </w:rPr>
              <w:t>Dlna</w:t>
            </w:r>
            <w:proofErr w:type="spellEnd"/>
            <w:r w:rsidRPr="00D3755C">
              <w:rPr>
                <w:b w:val="0"/>
              </w:rPr>
              <w:t xml:space="preserve"> = 30161</w:t>
            </w:r>
          </w:p>
          <w:p w14:paraId="4DFEB8B9" w14:textId="77777777" w:rsidR="0075392E" w:rsidRPr="00D3755C" w:rsidRDefault="0075392E" w:rsidP="0080649C">
            <w:pPr>
              <w:rPr>
                <w:b w:val="0"/>
              </w:rPr>
            </w:pPr>
            <w:r w:rsidRPr="00D3755C">
              <w:rPr>
                <w:b w:val="0"/>
              </w:rPr>
              <w:t>Tidal = 30162</w:t>
            </w:r>
          </w:p>
          <w:p w14:paraId="40016820" w14:textId="77777777" w:rsidR="0075392E" w:rsidRPr="00D3755C" w:rsidRDefault="0075392E" w:rsidP="0080649C">
            <w:pPr>
              <w:rPr>
                <w:b w:val="0"/>
              </w:rPr>
            </w:pPr>
            <w:r w:rsidRPr="00D3755C">
              <w:rPr>
                <w:b w:val="0"/>
              </w:rPr>
              <w:t>Deezer = 30163</w:t>
            </w:r>
          </w:p>
          <w:p w14:paraId="11046214" w14:textId="77777777" w:rsidR="0075392E" w:rsidRPr="00D3755C" w:rsidRDefault="0075392E" w:rsidP="0080649C">
            <w:pPr>
              <w:rPr>
                <w:b w:val="0"/>
              </w:rPr>
            </w:pPr>
            <w:r w:rsidRPr="00D3755C">
              <w:rPr>
                <w:b w:val="0"/>
              </w:rPr>
              <w:t>Crackle = 30164</w:t>
            </w:r>
          </w:p>
          <w:p w14:paraId="7033538F" w14:textId="77777777" w:rsidR="0075392E" w:rsidRPr="00D3755C" w:rsidRDefault="0075392E" w:rsidP="0080649C">
            <w:pPr>
              <w:rPr>
                <w:b w:val="0"/>
              </w:rPr>
            </w:pPr>
            <w:r w:rsidRPr="00D3755C">
              <w:rPr>
                <w:b w:val="0"/>
              </w:rPr>
              <w:t>OnDemand = 30165</w:t>
            </w:r>
          </w:p>
          <w:p w14:paraId="7C197AEC" w14:textId="77777777" w:rsidR="0075392E" w:rsidRPr="00D3755C" w:rsidRDefault="0075392E" w:rsidP="0080649C">
            <w:pPr>
              <w:rPr>
                <w:b w:val="0"/>
              </w:rPr>
            </w:pPr>
            <w:proofErr w:type="spellStart"/>
            <w:r w:rsidRPr="00D3755C">
              <w:rPr>
                <w:b w:val="0"/>
              </w:rPr>
              <w:t>GooglePlay</w:t>
            </w:r>
            <w:proofErr w:type="spellEnd"/>
            <w:r w:rsidRPr="00D3755C">
              <w:rPr>
                <w:b w:val="0"/>
              </w:rPr>
              <w:t xml:space="preserve"> = 30166</w:t>
            </w:r>
          </w:p>
          <w:p w14:paraId="788DB82D" w14:textId="77777777" w:rsidR="0075392E" w:rsidRPr="00D3755C" w:rsidRDefault="0075392E" w:rsidP="0080649C">
            <w:pPr>
              <w:rPr>
                <w:b w:val="0"/>
              </w:rPr>
            </w:pPr>
            <w:r w:rsidRPr="00D3755C">
              <w:rPr>
                <w:b w:val="0"/>
              </w:rPr>
              <w:t>Bluetooth = 30167</w:t>
            </w:r>
          </w:p>
          <w:p w14:paraId="6FDF8DB5" w14:textId="77777777" w:rsidR="0075392E" w:rsidRPr="00D3755C" w:rsidRDefault="0075392E" w:rsidP="0080649C">
            <w:pPr>
              <w:rPr>
                <w:b w:val="0"/>
              </w:rPr>
            </w:pPr>
            <w:proofErr w:type="spellStart"/>
            <w:r w:rsidRPr="00D3755C">
              <w:rPr>
                <w:b w:val="0"/>
              </w:rPr>
              <w:t>Tivo</w:t>
            </w:r>
            <w:proofErr w:type="spellEnd"/>
            <w:r w:rsidRPr="00D3755C">
              <w:rPr>
                <w:b w:val="0"/>
              </w:rPr>
              <w:t xml:space="preserve"> = 30168</w:t>
            </w:r>
          </w:p>
          <w:p w14:paraId="6E4C403A" w14:textId="77777777" w:rsidR="0075392E" w:rsidRPr="00D3755C" w:rsidRDefault="0075392E" w:rsidP="0080649C">
            <w:pPr>
              <w:rPr>
                <w:b w:val="0"/>
              </w:rPr>
            </w:pPr>
            <w:proofErr w:type="spellStart"/>
            <w:r w:rsidRPr="00D3755C">
              <w:rPr>
                <w:b w:val="0"/>
              </w:rPr>
              <w:t>RSkip</w:t>
            </w:r>
            <w:proofErr w:type="spellEnd"/>
            <w:r w:rsidRPr="00D3755C">
              <w:rPr>
                <w:b w:val="0"/>
              </w:rPr>
              <w:t xml:space="preserve"> = 30169</w:t>
            </w:r>
          </w:p>
          <w:p w14:paraId="7E48EB6D" w14:textId="77777777" w:rsidR="0075392E" w:rsidRPr="00D3755C" w:rsidRDefault="0075392E" w:rsidP="0080649C">
            <w:pPr>
              <w:rPr>
                <w:b w:val="0"/>
              </w:rPr>
            </w:pPr>
            <w:proofErr w:type="spellStart"/>
            <w:r w:rsidRPr="00D3755C">
              <w:rPr>
                <w:b w:val="0"/>
              </w:rPr>
              <w:t>FSkip</w:t>
            </w:r>
            <w:proofErr w:type="spellEnd"/>
            <w:r w:rsidRPr="00D3755C">
              <w:rPr>
                <w:b w:val="0"/>
              </w:rPr>
              <w:t xml:space="preserve"> = 30170</w:t>
            </w:r>
          </w:p>
          <w:p w14:paraId="4E7CA643" w14:textId="77777777" w:rsidR="0075392E" w:rsidRPr="00D3755C" w:rsidRDefault="0075392E" w:rsidP="0080649C">
            <w:pPr>
              <w:rPr>
                <w:b w:val="0"/>
              </w:rPr>
            </w:pPr>
            <w:r w:rsidRPr="00D3755C">
              <w:rPr>
                <w:b w:val="0"/>
              </w:rPr>
              <w:t>Bd1 = 30180</w:t>
            </w:r>
          </w:p>
          <w:p w14:paraId="1F034750" w14:textId="77777777" w:rsidR="0075392E" w:rsidRPr="00D3755C" w:rsidRDefault="0075392E" w:rsidP="0080649C">
            <w:pPr>
              <w:rPr>
                <w:b w:val="0"/>
              </w:rPr>
            </w:pPr>
            <w:r w:rsidRPr="00D3755C">
              <w:rPr>
                <w:b w:val="0"/>
              </w:rPr>
              <w:t>Catv1 = 30190</w:t>
            </w:r>
          </w:p>
          <w:p w14:paraId="5BD37BE9" w14:textId="77777777" w:rsidR="0075392E" w:rsidRPr="00D3755C" w:rsidRDefault="0075392E" w:rsidP="0080649C">
            <w:pPr>
              <w:rPr>
                <w:b w:val="0"/>
              </w:rPr>
            </w:pPr>
            <w:r w:rsidRPr="00D3755C">
              <w:rPr>
                <w:b w:val="0"/>
              </w:rPr>
              <w:t>Game1 = 30200</w:t>
            </w:r>
          </w:p>
          <w:p w14:paraId="5B458E28" w14:textId="77777777" w:rsidR="0075392E" w:rsidRPr="00D3755C" w:rsidRDefault="0075392E" w:rsidP="0080649C">
            <w:pPr>
              <w:rPr>
                <w:b w:val="0"/>
              </w:rPr>
            </w:pPr>
            <w:r w:rsidRPr="00D3755C">
              <w:rPr>
                <w:b w:val="0"/>
              </w:rPr>
              <w:t>Pc1 = 30210</w:t>
            </w:r>
          </w:p>
          <w:p w14:paraId="166B7FAE" w14:textId="77777777" w:rsidR="0075392E" w:rsidRPr="00D3755C" w:rsidRDefault="0075392E" w:rsidP="0080649C">
            <w:pPr>
              <w:rPr>
                <w:b w:val="0"/>
              </w:rPr>
            </w:pPr>
            <w:r w:rsidRPr="00D3755C">
              <w:rPr>
                <w:b w:val="0"/>
              </w:rPr>
              <w:t>Bluetooth1 = 30220</w:t>
            </w:r>
          </w:p>
          <w:p w14:paraId="350E064F" w14:textId="77777777" w:rsidR="0075392E" w:rsidRPr="00D3755C" w:rsidRDefault="0075392E" w:rsidP="0080649C">
            <w:pPr>
              <w:rPr>
                <w:b w:val="0"/>
              </w:rPr>
            </w:pPr>
            <w:r w:rsidRPr="00D3755C">
              <w:rPr>
                <w:b w:val="0"/>
              </w:rPr>
              <w:t>MediaPlayer1 = 30230</w:t>
            </w:r>
          </w:p>
          <w:p w14:paraId="7614E534" w14:textId="77777777" w:rsidR="0075392E" w:rsidRPr="00D3755C" w:rsidRDefault="0075392E" w:rsidP="0080649C">
            <w:pPr>
              <w:rPr>
                <w:b w:val="0"/>
              </w:rPr>
            </w:pPr>
            <w:r w:rsidRPr="00D3755C">
              <w:rPr>
                <w:b w:val="0"/>
              </w:rPr>
              <w:t>Ipod1 = 30240</w:t>
            </w:r>
          </w:p>
          <w:p w14:paraId="3D575CAD" w14:textId="20743A5B" w:rsidR="004F7754" w:rsidRPr="00DB1A8C" w:rsidRDefault="004F7754" w:rsidP="004F7754">
            <w:pPr>
              <w:rPr>
                <w:b w:val="0"/>
              </w:rPr>
            </w:pPr>
            <w:proofErr w:type="spellStart"/>
            <w:r w:rsidRPr="00DB1A8C">
              <w:rPr>
                <w:b w:val="0"/>
              </w:rPr>
              <w:t>RequestSoftwareVersion</w:t>
            </w:r>
            <w:proofErr w:type="spellEnd"/>
            <w:r w:rsidRPr="00DB1A8C">
              <w:rPr>
                <w:b w:val="0"/>
              </w:rPr>
              <w:t xml:space="preserve"> = 40000</w:t>
            </w:r>
          </w:p>
          <w:p w14:paraId="5B8B2AD1" w14:textId="77777777" w:rsidR="004F7754" w:rsidRPr="00DB1A8C" w:rsidRDefault="004F7754" w:rsidP="004F7754">
            <w:pPr>
              <w:rPr>
                <w:b w:val="0"/>
              </w:rPr>
            </w:pPr>
            <w:proofErr w:type="spellStart"/>
            <w:r w:rsidRPr="00DB1A8C">
              <w:rPr>
                <w:b w:val="0"/>
              </w:rPr>
              <w:t>RequestSoftwareVersionDifferences</w:t>
            </w:r>
            <w:proofErr w:type="spellEnd"/>
            <w:r w:rsidRPr="00DB1A8C">
              <w:rPr>
                <w:b w:val="0"/>
              </w:rPr>
              <w:t xml:space="preserve"> = 40001</w:t>
            </w:r>
          </w:p>
          <w:p w14:paraId="04F68931" w14:textId="77777777" w:rsidR="004F7754" w:rsidRPr="00DB1A8C" w:rsidRDefault="004F7754" w:rsidP="004F7754">
            <w:pPr>
              <w:rPr>
                <w:b w:val="0"/>
              </w:rPr>
            </w:pPr>
            <w:proofErr w:type="spellStart"/>
            <w:r w:rsidRPr="00DB1A8C">
              <w:rPr>
                <w:b w:val="0"/>
              </w:rPr>
              <w:t>RequestEventLog</w:t>
            </w:r>
            <w:proofErr w:type="spellEnd"/>
            <w:r w:rsidRPr="00DB1A8C">
              <w:rPr>
                <w:b w:val="0"/>
              </w:rPr>
              <w:t xml:space="preserve"> = 40002</w:t>
            </w:r>
          </w:p>
          <w:p w14:paraId="00F9DA8C" w14:textId="77777777" w:rsidR="004F7754" w:rsidRPr="00DB1A8C" w:rsidRDefault="004F7754" w:rsidP="004F7754">
            <w:pPr>
              <w:rPr>
                <w:b w:val="0"/>
              </w:rPr>
            </w:pPr>
            <w:proofErr w:type="spellStart"/>
            <w:r w:rsidRPr="00DB1A8C">
              <w:rPr>
                <w:b w:val="0"/>
              </w:rPr>
              <w:t>RequestAreasNotReadyToArm</w:t>
            </w:r>
            <w:proofErr w:type="spellEnd"/>
            <w:r w:rsidRPr="00DB1A8C">
              <w:rPr>
                <w:b w:val="0"/>
              </w:rPr>
              <w:t xml:space="preserve"> = 40003</w:t>
            </w:r>
          </w:p>
          <w:p w14:paraId="0C41D3C0" w14:textId="77777777" w:rsidR="004F7754" w:rsidRPr="00DB1A8C" w:rsidRDefault="004F7754" w:rsidP="004F7754">
            <w:pPr>
              <w:rPr>
                <w:b w:val="0"/>
              </w:rPr>
            </w:pPr>
            <w:r w:rsidRPr="00DB1A8C">
              <w:rPr>
                <w:b w:val="0"/>
              </w:rPr>
              <w:t>Login = 40004</w:t>
            </w:r>
          </w:p>
          <w:p w14:paraId="54652AA4" w14:textId="77777777" w:rsidR="004F7754" w:rsidRPr="00DB1A8C" w:rsidRDefault="004F7754" w:rsidP="004F7754">
            <w:pPr>
              <w:rPr>
                <w:b w:val="0"/>
              </w:rPr>
            </w:pPr>
            <w:proofErr w:type="spellStart"/>
            <w:r w:rsidRPr="00DB1A8C">
              <w:rPr>
                <w:b w:val="0"/>
              </w:rPr>
              <w:t>UDLLogin</w:t>
            </w:r>
            <w:proofErr w:type="spellEnd"/>
            <w:r w:rsidRPr="00DB1A8C">
              <w:rPr>
                <w:b w:val="0"/>
              </w:rPr>
              <w:t xml:space="preserve"> = 40005</w:t>
            </w:r>
          </w:p>
          <w:p w14:paraId="4821BC44" w14:textId="77777777" w:rsidR="004F7754" w:rsidRPr="00DB1A8C" w:rsidRDefault="004F7754" w:rsidP="004F7754">
            <w:pPr>
              <w:rPr>
                <w:b w:val="0"/>
              </w:rPr>
            </w:pPr>
            <w:r w:rsidRPr="00DB1A8C">
              <w:rPr>
                <w:b w:val="0"/>
              </w:rPr>
              <w:t>Arm = 40006</w:t>
            </w:r>
          </w:p>
          <w:p w14:paraId="51406766" w14:textId="77777777" w:rsidR="004F7754" w:rsidRPr="00DB1A8C" w:rsidRDefault="004F7754" w:rsidP="004F7754">
            <w:pPr>
              <w:rPr>
                <w:b w:val="0"/>
              </w:rPr>
            </w:pPr>
            <w:proofErr w:type="spellStart"/>
            <w:r w:rsidRPr="00DB1A8C">
              <w:rPr>
                <w:b w:val="0"/>
              </w:rPr>
              <w:t>ArmResource</w:t>
            </w:r>
            <w:proofErr w:type="spellEnd"/>
            <w:r w:rsidRPr="00DB1A8C">
              <w:rPr>
                <w:b w:val="0"/>
              </w:rPr>
              <w:t xml:space="preserve"> = 40007</w:t>
            </w:r>
          </w:p>
          <w:p w14:paraId="2ECBA712" w14:textId="77777777" w:rsidR="004F7754" w:rsidRPr="00DB1A8C" w:rsidRDefault="004F7754" w:rsidP="004F7754">
            <w:pPr>
              <w:rPr>
                <w:b w:val="0"/>
              </w:rPr>
            </w:pPr>
            <w:r w:rsidRPr="00DB1A8C">
              <w:rPr>
                <w:b w:val="0"/>
              </w:rPr>
              <w:t>Disarm = 40008</w:t>
            </w:r>
          </w:p>
          <w:p w14:paraId="55D53069" w14:textId="77777777" w:rsidR="004F7754" w:rsidRPr="00DB1A8C" w:rsidRDefault="004F7754" w:rsidP="004F7754">
            <w:pPr>
              <w:rPr>
                <w:b w:val="0"/>
              </w:rPr>
            </w:pPr>
            <w:proofErr w:type="spellStart"/>
            <w:r w:rsidRPr="00DB1A8C">
              <w:rPr>
                <w:b w:val="0"/>
              </w:rPr>
              <w:t>DisarmResource</w:t>
            </w:r>
            <w:proofErr w:type="spellEnd"/>
            <w:r w:rsidRPr="00DB1A8C">
              <w:rPr>
                <w:b w:val="0"/>
              </w:rPr>
              <w:t xml:space="preserve"> = 40009</w:t>
            </w:r>
          </w:p>
          <w:p w14:paraId="6EAF01EF" w14:textId="77777777" w:rsidR="004F7754" w:rsidRPr="00DB1A8C" w:rsidRDefault="004F7754" w:rsidP="004F7754">
            <w:pPr>
              <w:rPr>
                <w:b w:val="0"/>
              </w:rPr>
            </w:pPr>
            <w:proofErr w:type="spellStart"/>
            <w:r w:rsidRPr="00DB1A8C">
              <w:rPr>
                <w:b w:val="0"/>
              </w:rPr>
              <w:t>RequestResourceStatus</w:t>
            </w:r>
            <w:proofErr w:type="spellEnd"/>
            <w:r w:rsidRPr="00DB1A8C">
              <w:rPr>
                <w:b w:val="0"/>
              </w:rPr>
              <w:t xml:space="preserve"> = 40010</w:t>
            </w:r>
          </w:p>
          <w:p w14:paraId="4AEA2D34" w14:textId="77777777" w:rsidR="004F7754" w:rsidRPr="00DB1A8C" w:rsidRDefault="004F7754" w:rsidP="004F7754">
            <w:pPr>
              <w:rPr>
                <w:b w:val="0"/>
              </w:rPr>
            </w:pPr>
            <w:proofErr w:type="spellStart"/>
            <w:r w:rsidRPr="00DB1A8C">
              <w:rPr>
                <w:b w:val="0"/>
              </w:rPr>
              <w:t>BypassResource</w:t>
            </w:r>
            <w:proofErr w:type="spellEnd"/>
            <w:r w:rsidRPr="00DB1A8C">
              <w:rPr>
                <w:b w:val="0"/>
              </w:rPr>
              <w:t xml:space="preserve"> = 40011</w:t>
            </w:r>
          </w:p>
          <w:p w14:paraId="14D4F5A4" w14:textId="77777777" w:rsidR="004F7754" w:rsidRPr="00DB1A8C" w:rsidRDefault="004F7754" w:rsidP="004F7754">
            <w:pPr>
              <w:rPr>
                <w:b w:val="0"/>
              </w:rPr>
            </w:pPr>
            <w:proofErr w:type="spellStart"/>
            <w:r w:rsidRPr="00DB1A8C">
              <w:rPr>
                <w:b w:val="0"/>
              </w:rPr>
              <w:t>UnbypassResource</w:t>
            </w:r>
            <w:proofErr w:type="spellEnd"/>
            <w:r w:rsidRPr="00DB1A8C">
              <w:rPr>
                <w:b w:val="0"/>
              </w:rPr>
              <w:t xml:space="preserve"> = 40012</w:t>
            </w:r>
          </w:p>
          <w:p w14:paraId="48E04E93" w14:textId="77777777" w:rsidR="004F7754" w:rsidRPr="00DB1A8C" w:rsidRDefault="004F7754" w:rsidP="004F7754">
            <w:pPr>
              <w:rPr>
                <w:b w:val="0"/>
              </w:rPr>
            </w:pPr>
            <w:proofErr w:type="spellStart"/>
            <w:r w:rsidRPr="00DB1A8C">
              <w:rPr>
                <w:b w:val="0"/>
              </w:rPr>
              <w:t>RequestPermissionOutput</w:t>
            </w:r>
            <w:proofErr w:type="spellEnd"/>
            <w:r w:rsidRPr="00DB1A8C">
              <w:rPr>
                <w:b w:val="0"/>
              </w:rPr>
              <w:t xml:space="preserve"> = 40013</w:t>
            </w:r>
          </w:p>
          <w:p w14:paraId="60332781" w14:textId="77777777" w:rsidR="004F7754" w:rsidRPr="00DB1A8C" w:rsidRDefault="004F7754" w:rsidP="004F7754">
            <w:pPr>
              <w:rPr>
                <w:b w:val="0"/>
              </w:rPr>
            </w:pPr>
            <w:proofErr w:type="spellStart"/>
            <w:r w:rsidRPr="00DB1A8C">
              <w:rPr>
                <w:b w:val="0"/>
              </w:rPr>
              <w:t>RequestPermissionArea</w:t>
            </w:r>
            <w:proofErr w:type="spellEnd"/>
            <w:r w:rsidRPr="00DB1A8C">
              <w:rPr>
                <w:b w:val="0"/>
              </w:rPr>
              <w:t xml:space="preserve"> = 40014</w:t>
            </w:r>
          </w:p>
          <w:p w14:paraId="257F725B" w14:textId="77777777" w:rsidR="004F7754" w:rsidRPr="00DB1A8C" w:rsidRDefault="004F7754" w:rsidP="004F7754">
            <w:pPr>
              <w:rPr>
                <w:b w:val="0"/>
              </w:rPr>
            </w:pPr>
            <w:proofErr w:type="spellStart"/>
            <w:r w:rsidRPr="00DB1A8C">
              <w:rPr>
                <w:b w:val="0"/>
              </w:rPr>
              <w:t>RequestPermissionZone</w:t>
            </w:r>
            <w:proofErr w:type="spellEnd"/>
            <w:r w:rsidRPr="00DB1A8C">
              <w:rPr>
                <w:b w:val="0"/>
              </w:rPr>
              <w:t xml:space="preserve"> = 40015</w:t>
            </w:r>
          </w:p>
          <w:p w14:paraId="2552D584" w14:textId="77777777" w:rsidR="004F7754" w:rsidRPr="00DB1A8C" w:rsidRDefault="004F7754" w:rsidP="004F7754">
            <w:pPr>
              <w:rPr>
                <w:b w:val="0"/>
              </w:rPr>
            </w:pPr>
            <w:proofErr w:type="spellStart"/>
            <w:r w:rsidRPr="00DB1A8C">
              <w:rPr>
                <w:b w:val="0"/>
              </w:rPr>
              <w:t>RequestPermissionDevice</w:t>
            </w:r>
            <w:proofErr w:type="spellEnd"/>
            <w:r w:rsidRPr="00DB1A8C">
              <w:rPr>
                <w:b w:val="0"/>
              </w:rPr>
              <w:t xml:space="preserve"> = 40016</w:t>
            </w:r>
          </w:p>
          <w:p w14:paraId="75D5F53A" w14:textId="77777777" w:rsidR="004F7754" w:rsidRPr="00DB1A8C" w:rsidRDefault="004F7754" w:rsidP="004F7754">
            <w:pPr>
              <w:rPr>
                <w:b w:val="0"/>
              </w:rPr>
            </w:pPr>
            <w:proofErr w:type="spellStart"/>
            <w:r w:rsidRPr="00DB1A8C">
              <w:rPr>
                <w:b w:val="0"/>
              </w:rPr>
              <w:t>RequestPermissionDoor</w:t>
            </w:r>
            <w:proofErr w:type="spellEnd"/>
            <w:r w:rsidRPr="00DB1A8C">
              <w:rPr>
                <w:b w:val="0"/>
              </w:rPr>
              <w:t xml:space="preserve"> = 40017</w:t>
            </w:r>
          </w:p>
          <w:p w14:paraId="2C2DAED4" w14:textId="77777777" w:rsidR="004F7754" w:rsidRPr="00DB1A8C" w:rsidRDefault="004F7754" w:rsidP="004F7754">
            <w:pPr>
              <w:rPr>
                <w:b w:val="0"/>
              </w:rPr>
            </w:pPr>
            <w:proofErr w:type="spellStart"/>
            <w:r w:rsidRPr="00DB1A8C">
              <w:rPr>
                <w:b w:val="0"/>
              </w:rPr>
              <w:t>RequestName</w:t>
            </w:r>
            <w:proofErr w:type="spellEnd"/>
            <w:r w:rsidRPr="00DB1A8C">
              <w:rPr>
                <w:b w:val="0"/>
              </w:rPr>
              <w:t xml:space="preserve"> = 40018</w:t>
            </w:r>
          </w:p>
          <w:p w14:paraId="6F98BF1F" w14:textId="77777777" w:rsidR="004F7754" w:rsidRPr="00DB1A8C" w:rsidRDefault="004F7754" w:rsidP="004F7754">
            <w:pPr>
              <w:rPr>
                <w:b w:val="0"/>
              </w:rPr>
            </w:pPr>
            <w:r w:rsidRPr="00DB1A8C">
              <w:rPr>
                <w:b w:val="0"/>
              </w:rPr>
              <w:t>Heartbeat = 40019</w:t>
            </w:r>
          </w:p>
          <w:p w14:paraId="51E90CBC" w14:textId="77777777" w:rsidR="004F7754" w:rsidRPr="00DB1A8C" w:rsidRDefault="004F7754" w:rsidP="004F7754">
            <w:pPr>
              <w:rPr>
                <w:b w:val="0"/>
              </w:rPr>
            </w:pPr>
            <w:proofErr w:type="spellStart"/>
            <w:r w:rsidRPr="00DB1A8C">
              <w:rPr>
                <w:b w:val="0"/>
              </w:rPr>
              <w:lastRenderedPageBreak/>
              <w:t>RequestSystemStatus</w:t>
            </w:r>
            <w:proofErr w:type="spellEnd"/>
            <w:r w:rsidRPr="00DB1A8C">
              <w:rPr>
                <w:b w:val="0"/>
              </w:rPr>
              <w:t xml:space="preserve"> = 40020</w:t>
            </w:r>
          </w:p>
          <w:p w14:paraId="749A6787" w14:textId="77777777" w:rsidR="004F7754" w:rsidRPr="00DB1A8C" w:rsidRDefault="004F7754" w:rsidP="004F7754">
            <w:pPr>
              <w:rPr>
                <w:b w:val="0"/>
              </w:rPr>
            </w:pPr>
            <w:proofErr w:type="spellStart"/>
            <w:r w:rsidRPr="00DB1A8C">
              <w:rPr>
                <w:b w:val="0"/>
              </w:rPr>
              <w:t>RequestSystemFeatureStatus</w:t>
            </w:r>
            <w:proofErr w:type="spellEnd"/>
            <w:r w:rsidRPr="00DB1A8C">
              <w:rPr>
                <w:b w:val="0"/>
              </w:rPr>
              <w:t xml:space="preserve"> = 40021</w:t>
            </w:r>
          </w:p>
          <w:p w14:paraId="6282A113" w14:textId="77777777" w:rsidR="004F7754" w:rsidRPr="00DB1A8C" w:rsidRDefault="004F7754" w:rsidP="004F7754">
            <w:pPr>
              <w:rPr>
                <w:b w:val="0"/>
              </w:rPr>
            </w:pPr>
            <w:proofErr w:type="spellStart"/>
            <w:r w:rsidRPr="00DB1A8C">
              <w:rPr>
                <w:b w:val="0"/>
              </w:rPr>
              <w:t>RequestSystemSetup</w:t>
            </w:r>
            <w:proofErr w:type="spellEnd"/>
            <w:r w:rsidRPr="00DB1A8C">
              <w:rPr>
                <w:b w:val="0"/>
              </w:rPr>
              <w:t xml:space="preserve"> = 40022</w:t>
            </w:r>
          </w:p>
          <w:p w14:paraId="486A39A2" w14:textId="77777777" w:rsidR="004F7754" w:rsidRPr="00DB1A8C" w:rsidRDefault="004F7754" w:rsidP="004F7754">
            <w:pPr>
              <w:rPr>
                <w:b w:val="0"/>
              </w:rPr>
            </w:pPr>
            <w:proofErr w:type="spellStart"/>
            <w:r w:rsidRPr="00DB1A8C">
              <w:rPr>
                <w:b w:val="0"/>
              </w:rPr>
              <w:t>RequestAreaInformation</w:t>
            </w:r>
            <w:proofErr w:type="spellEnd"/>
            <w:r w:rsidRPr="00DB1A8C">
              <w:rPr>
                <w:b w:val="0"/>
              </w:rPr>
              <w:t xml:space="preserve"> = 40023</w:t>
            </w:r>
          </w:p>
          <w:p w14:paraId="2E31CCA0" w14:textId="77777777" w:rsidR="004F7754" w:rsidRPr="00DB1A8C" w:rsidRDefault="004F7754" w:rsidP="004F7754">
            <w:pPr>
              <w:rPr>
                <w:b w:val="0"/>
              </w:rPr>
            </w:pPr>
            <w:proofErr w:type="spellStart"/>
            <w:r w:rsidRPr="00DB1A8C">
              <w:rPr>
                <w:b w:val="0"/>
              </w:rPr>
              <w:t>RequestZoneInformation</w:t>
            </w:r>
            <w:proofErr w:type="spellEnd"/>
            <w:r w:rsidRPr="00DB1A8C">
              <w:rPr>
                <w:b w:val="0"/>
              </w:rPr>
              <w:t xml:space="preserve"> = 40024</w:t>
            </w:r>
          </w:p>
          <w:p w14:paraId="4783E89F" w14:textId="77777777" w:rsidR="004F7754" w:rsidRPr="00DB1A8C" w:rsidRDefault="004F7754" w:rsidP="004F7754">
            <w:pPr>
              <w:rPr>
                <w:b w:val="0"/>
              </w:rPr>
            </w:pPr>
            <w:proofErr w:type="spellStart"/>
            <w:r w:rsidRPr="00DB1A8C">
              <w:rPr>
                <w:b w:val="0"/>
              </w:rPr>
              <w:t>RequestOutputInformation</w:t>
            </w:r>
            <w:proofErr w:type="spellEnd"/>
            <w:r w:rsidRPr="00DB1A8C">
              <w:rPr>
                <w:b w:val="0"/>
              </w:rPr>
              <w:t xml:space="preserve"> = 40025</w:t>
            </w:r>
          </w:p>
          <w:p w14:paraId="2A7FF514" w14:textId="77777777" w:rsidR="004F7754" w:rsidRPr="00DB1A8C" w:rsidRDefault="004F7754" w:rsidP="004F7754">
            <w:pPr>
              <w:rPr>
                <w:b w:val="0"/>
              </w:rPr>
            </w:pPr>
            <w:proofErr w:type="spellStart"/>
            <w:r w:rsidRPr="00DB1A8C">
              <w:rPr>
                <w:b w:val="0"/>
              </w:rPr>
              <w:t>RequestDeviceInformation</w:t>
            </w:r>
            <w:proofErr w:type="spellEnd"/>
            <w:r w:rsidRPr="00DB1A8C">
              <w:rPr>
                <w:b w:val="0"/>
              </w:rPr>
              <w:t xml:space="preserve"> = 40026</w:t>
            </w:r>
          </w:p>
          <w:p w14:paraId="09E9C787" w14:textId="77777777" w:rsidR="004F7754" w:rsidRPr="00DB1A8C" w:rsidRDefault="004F7754" w:rsidP="004F7754">
            <w:pPr>
              <w:rPr>
                <w:b w:val="0"/>
              </w:rPr>
            </w:pPr>
            <w:proofErr w:type="spellStart"/>
            <w:r w:rsidRPr="00DB1A8C">
              <w:rPr>
                <w:b w:val="0"/>
              </w:rPr>
              <w:t>RequestDoorInformation</w:t>
            </w:r>
            <w:proofErr w:type="spellEnd"/>
            <w:r w:rsidRPr="00DB1A8C">
              <w:rPr>
                <w:b w:val="0"/>
              </w:rPr>
              <w:t xml:space="preserve"> = 40027</w:t>
            </w:r>
          </w:p>
          <w:p w14:paraId="68982F8D" w14:textId="77777777" w:rsidR="004F7754" w:rsidRPr="00DB1A8C" w:rsidRDefault="004F7754" w:rsidP="004F7754">
            <w:pPr>
              <w:rPr>
                <w:b w:val="0"/>
              </w:rPr>
            </w:pPr>
            <w:proofErr w:type="spellStart"/>
            <w:r w:rsidRPr="00DB1A8C">
              <w:rPr>
                <w:b w:val="0"/>
              </w:rPr>
              <w:t>RequestAreaCount</w:t>
            </w:r>
            <w:proofErr w:type="spellEnd"/>
            <w:r w:rsidRPr="00DB1A8C">
              <w:rPr>
                <w:b w:val="0"/>
              </w:rPr>
              <w:t xml:space="preserve"> = 40028</w:t>
            </w:r>
          </w:p>
          <w:p w14:paraId="31652631" w14:textId="77777777" w:rsidR="004F7754" w:rsidRPr="00DB1A8C" w:rsidRDefault="004F7754" w:rsidP="004F7754">
            <w:pPr>
              <w:rPr>
                <w:b w:val="0"/>
              </w:rPr>
            </w:pPr>
            <w:proofErr w:type="spellStart"/>
            <w:r w:rsidRPr="00DB1A8C">
              <w:rPr>
                <w:b w:val="0"/>
              </w:rPr>
              <w:t>RequestZoneCount</w:t>
            </w:r>
            <w:proofErr w:type="spellEnd"/>
            <w:r w:rsidRPr="00DB1A8C">
              <w:rPr>
                <w:b w:val="0"/>
              </w:rPr>
              <w:t xml:space="preserve"> = 40029</w:t>
            </w:r>
          </w:p>
          <w:p w14:paraId="1076E3D8" w14:textId="77777777" w:rsidR="004F7754" w:rsidRPr="00DB1A8C" w:rsidRDefault="004F7754" w:rsidP="004F7754">
            <w:pPr>
              <w:rPr>
                <w:b w:val="0"/>
              </w:rPr>
            </w:pPr>
            <w:proofErr w:type="spellStart"/>
            <w:r w:rsidRPr="00DB1A8C">
              <w:rPr>
                <w:b w:val="0"/>
              </w:rPr>
              <w:t>RequestOutputCount</w:t>
            </w:r>
            <w:proofErr w:type="spellEnd"/>
            <w:r w:rsidRPr="00DB1A8C">
              <w:rPr>
                <w:b w:val="0"/>
              </w:rPr>
              <w:t xml:space="preserve"> = 40030</w:t>
            </w:r>
          </w:p>
          <w:p w14:paraId="3C0F983B" w14:textId="77777777" w:rsidR="004F7754" w:rsidRPr="00DB1A8C" w:rsidRDefault="004F7754" w:rsidP="004F7754">
            <w:pPr>
              <w:rPr>
                <w:b w:val="0"/>
              </w:rPr>
            </w:pPr>
            <w:proofErr w:type="spellStart"/>
            <w:r w:rsidRPr="00DB1A8C">
              <w:rPr>
                <w:b w:val="0"/>
              </w:rPr>
              <w:t>RequestDoorCount</w:t>
            </w:r>
            <w:proofErr w:type="spellEnd"/>
            <w:r w:rsidRPr="00DB1A8C">
              <w:rPr>
                <w:b w:val="0"/>
              </w:rPr>
              <w:t xml:space="preserve"> = 40031</w:t>
            </w:r>
          </w:p>
          <w:p w14:paraId="3D4FE334" w14:textId="77777777" w:rsidR="004F7754" w:rsidRPr="00DB1A8C" w:rsidRDefault="004F7754" w:rsidP="004F7754">
            <w:pPr>
              <w:rPr>
                <w:b w:val="0"/>
              </w:rPr>
            </w:pPr>
            <w:proofErr w:type="spellStart"/>
            <w:r w:rsidRPr="00DB1A8C">
              <w:rPr>
                <w:b w:val="0"/>
              </w:rPr>
              <w:t>RequestDeviceCount</w:t>
            </w:r>
            <w:proofErr w:type="spellEnd"/>
            <w:r w:rsidRPr="00DB1A8C">
              <w:rPr>
                <w:b w:val="0"/>
              </w:rPr>
              <w:t xml:space="preserve"> = 40032</w:t>
            </w:r>
          </w:p>
          <w:p w14:paraId="3CCC1E94" w14:textId="77777777" w:rsidR="004F7754" w:rsidRPr="00DB1A8C" w:rsidRDefault="004F7754" w:rsidP="004F7754">
            <w:pPr>
              <w:rPr>
                <w:b w:val="0"/>
              </w:rPr>
            </w:pPr>
            <w:proofErr w:type="spellStart"/>
            <w:r w:rsidRPr="00DB1A8C">
              <w:rPr>
                <w:b w:val="0"/>
              </w:rPr>
              <w:t>RequestAreaResourceStatus</w:t>
            </w:r>
            <w:proofErr w:type="spellEnd"/>
            <w:r w:rsidRPr="00DB1A8C">
              <w:rPr>
                <w:b w:val="0"/>
              </w:rPr>
              <w:t xml:space="preserve"> = 40033</w:t>
            </w:r>
          </w:p>
          <w:p w14:paraId="7DBDE1B0" w14:textId="77777777" w:rsidR="004F7754" w:rsidRPr="00DB1A8C" w:rsidRDefault="004F7754" w:rsidP="004F7754">
            <w:pPr>
              <w:rPr>
                <w:b w:val="0"/>
              </w:rPr>
            </w:pPr>
            <w:proofErr w:type="spellStart"/>
            <w:r w:rsidRPr="00DB1A8C">
              <w:rPr>
                <w:b w:val="0"/>
              </w:rPr>
              <w:t>RequestZoneResourceStatus</w:t>
            </w:r>
            <w:proofErr w:type="spellEnd"/>
            <w:r w:rsidRPr="00DB1A8C">
              <w:rPr>
                <w:b w:val="0"/>
              </w:rPr>
              <w:t xml:space="preserve"> = 40034</w:t>
            </w:r>
          </w:p>
          <w:p w14:paraId="7888198A" w14:textId="77777777" w:rsidR="004F7754" w:rsidRPr="00DB1A8C" w:rsidRDefault="004F7754" w:rsidP="004F7754">
            <w:pPr>
              <w:rPr>
                <w:b w:val="0"/>
              </w:rPr>
            </w:pPr>
            <w:proofErr w:type="spellStart"/>
            <w:r w:rsidRPr="00DB1A8C">
              <w:rPr>
                <w:b w:val="0"/>
              </w:rPr>
              <w:t>RequestOutputResourceStatus</w:t>
            </w:r>
            <w:proofErr w:type="spellEnd"/>
            <w:r w:rsidRPr="00DB1A8C">
              <w:rPr>
                <w:b w:val="0"/>
              </w:rPr>
              <w:t xml:space="preserve"> = 40035</w:t>
            </w:r>
          </w:p>
          <w:p w14:paraId="1848C609" w14:textId="77777777" w:rsidR="004F7754" w:rsidRPr="00DB1A8C" w:rsidRDefault="004F7754" w:rsidP="004F7754">
            <w:pPr>
              <w:rPr>
                <w:b w:val="0"/>
              </w:rPr>
            </w:pPr>
            <w:proofErr w:type="spellStart"/>
            <w:r w:rsidRPr="00DB1A8C">
              <w:rPr>
                <w:b w:val="0"/>
              </w:rPr>
              <w:t>RequestDoorResourceStatus</w:t>
            </w:r>
            <w:proofErr w:type="spellEnd"/>
            <w:r w:rsidRPr="00DB1A8C">
              <w:rPr>
                <w:b w:val="0"/>
              </w:rPr>
              <w:t xml:space="preserve"> = 40036</w:t>
            </w:r>
          </w:p>
          <w:p w14:paraId="3AE20755" w14:textId="77777777" w:rsidR="004F7754" w:rsidRPr="00DB1A8C" w:rsidRDefault="004F7754" w:rsidP="004F7754">
            <w:pPr>
              <w:rPr>
                <w:b w:val="0"/>
              </w:rPr>
            </w:pPr>
            <w:proofErr w:type="spellStart"/>
            <w:r w:rsidRPr="00DB1A8C">
              <w:rPr>
                <w:b w:val="0"/>
              </w:rPr>
              <w:t>RequestDeviceResourceStatus</w:t>
            </w:r>
            <w:proofErr w:type="spellEnd"/>
            <w:r w:rsidRPr="00DB1A8C">
              <w:rPr>
                <w:b w:val="0"/>
              </w:rPr>
              <w:t xml:space="preserve"> = 40037</w:t>
            </w:r>
          </w:p>
          <w:p w14:paraId="0C402D56" w14:textId="77777777" w:rsidR="004F7754" w:rsidRPr="00DB1A8C" w:rsidRDefault="004F7754" w:rsidP="004F7754">
            <w:pPr>
              <w:rPr>
                <w:b w:val="0"/>
              </w:rPr>
            </w:pPr>
            <w:proofErr w:type="spellStart"/>
            <w:r w:rsidRPr="00DB1A8C">
              <w:rPr>
                <w:b w:val="0"/>
              </w:rPr>
              <w:t>SetResourceState</w:t>
            </w:r>
            <w:proofErr w:type="spellEnd"/>
            <w:r w:rsidRPr="00DB1A8C">
              <w:rPr>
                <w:b w:val="0"/>
              </w:rPr>
              <w:t xml:space="preserve"> = 40038</w:t>
            </w:r>
          </w:p>
          <w:p w14:paraId="1517ED79" w14:textId="77777777" w:rsidR="004F7754" w:rsidRPr="00DB1A8C" w:rsidRDefault="004F7754" w:rsidP="004F7754">
            <w:pPr>
              <w:rPr>
                <w:b w:val="0"/>
              </w:rPr>
            </w:pPr>
            <w:proofErr w:type="spellStart"/>
            <w:r w:rsidRPr="00DB1A8C">
              <w:rPr>
                <w:b w:val="0"/>
              </w:rPr>
              <w:t>RequestBypassedResources</w:t>
            </w:r>
            <w:proofErr w:type="spellEnd"/>
            <w:r w:rsidRPr="00DB1A8C">
              <w:rPr>
                <w:b w:val="0"/>
              </w:rPr>
              <w:t xml:space="preserve"> = 40039</w:t>
            </w:r>
          </w:p>
          <w:p w14:paraId="51FDFB65" w14:textId="77777777" w:rsidR="004F7754" w:rsidRPr="00DB1A8C" w:rsidRDefault="004F7754" w:rsidP="004F7754">
            <w:pPr>
              <w:rPr>
                <w:b w:val="0"/>
              </w:rPr>
            </w:pPr>
            <w:proofErr w:type="spellStart"/>
            <w:r w:rsidRPr="00DB1A8C">
              <w:rPr>
                <w:b w:val="0"/>
              </w:rPr>
              <w:t>SilenceBells</w:t>
            </w:r>
            <w:proofErr w:type="spellEnd"/>
            <w:r w:rsidRPr="00DB1A8C">
              <w:rPr>
                <w:b w:val="0"/>
              </w:rPr>
              <w:t xml:space="preserve"> = 40040</w:t>
            </w:r>
          </w:p>
          <w:p w14:paraId="17A233A0" w14:textId="77777777" w:rsidR="004F7754" w:rsidRPr="00DB1A8C" w:rsidRDefault="004F7754" w:rsidP="004F7754">
            <w:pPr>
              <w:rPr>
                <w:b w:val="0"/>
              </w:rPr>
            </w:pPr>
            <w:proofErr w:type="spellStart"/>
            <w:r w:rsidRPr="00DB1A8C">
              <w:rPr>
                <w:b w:val="0"/>
              </w:rPr>
              <w:t>ResetSensors</w:t>
            </w:r>
            <w:proofErr w:type="spellEnd"/>
            <w:r w:rsidRPr="00DB1A8C">
              <w:rPr>
                <w:b w:val="0"/>
              </w:rPr>
              <w:t xml:space="preserve"> = 40041</w:t>
            </w:r>
          </w:p>
          <w:p w14:paraId="44A3441C" w14:textId="77777777" w:rsidR="004F7754" w:rsidRPr="00DB1A8C" w:rsidRDefault="004F7754" w:rsidP="004F7754">
            <w:pPr>
              <w:rPr>
                <w:b w:val="0"/>
              </w:rPr>
            </w:pPr>
            <w:proofErr w:type="spellStart"/>
            <w:r w:rsidRPr="00DB1A8C">
              <w:rPr>
                <w:b w:val="0"/>
              </w:rPr>
              <w:t>SubscribeResourceOnOffState</w:t>
            </w:r>
            <w:proofErr w:type="spellEnd"/>
            <w:r w:rsidRPr="00DB1A8C">
              <w:rPr>
                <w:b w:val="0"/>
              </w:rPr>
              <w:t xml:space="preserve"> = 40042</w:t>
            </w:r>
          </w:p>
          <w:p w14:paraId="4678CED9" w14:textId="77777777" w:rsidR="004F7754" w:rsidRPr="00DB1A8C" w:rsidRDefault="004F7754" w:rsidP="004F7754">
            <w:pPr>
              <w:rPr>
                <w:b w:val="0"/>
              </w:rPr>
            </w:pPr>
            <w:proofErr w:type="spellStart"/>
            <w:r w:rsidRPr="00DB1A8C">
              <w:rPr>
                <w:b w:val="0"/>
              </w:rPr>
              <w:t>SubscribeResourceReadyState</w:t>
            </w:r>
            <w:proofErr w:type="spellEnd"/>
            <w:r w:rsidRPr="00DB1A8C">
              <w:rPr>
                <w:b w:val="0"/>
              </w:rPr>
              <w:t xml:space="preserve"> = 40043</w:t>
            </w:r>
          </w:p>
          <w:p w14:paraId="23A42B28" w14:textId="77777777" w:rsidR="004F7754" w:rsidRPr="00DB1A8C" w:rsidRDefault="004F7754" w:rsidP="004F7754">
            <w:pPr>
              <w:rPr>
                <w:b w:val="0"/>
              </w:rPr>
            </w:pPr>
            <w:proofErr w:type="spellStart"/>
            <w:r w:rsidRPr="00DB1A8C">
              <w:rPr>
                <w:b w:val="0"/>
              </w:rPr>
              <w:t>SubscribeResourceGeneralState</w:t>
            </w:r>
            <w:proofErr w:type="spellEnd"/>
            <w:r w:rsidRPr="00DB1A8C">
              <w:rPr>
                <w:b w:val="0"/>
              </w:rPr>
              <w:t xml:space="preserve"> = 40044</w:t>
            </w:r>
          </w:p>
          <w:p w14:paraId="6C186C94" w14:textId="77777777" w:rsidR="004F7754" w:rsidRPr="00DB1A8C" w:rsidRDefault="004F7754" w:rsidP="004F7754">
            <w:pPr>
              <w:rPr>
                <w:b w:val="0"/>
              </w:rPr>
            </w:pPr>
            <w:proofErr w:type="spellStart"/>
            <w:r w:rsidRPr="00DB1A8C">
              <w:rPr>
                <w:b w:val="0"/>
              </w:rPr>
              <w:t>SubscribeDeviceMessages</w:t>
            </w:r>
            <w:proofErr w:type="spellEnd"/>
            <w:r w:rsidRPr="00DB1A8C">
              <w:rPr>
                <w:b w:val="0"/>
              </w:rPr>
              <w:t xml:space="preserve"> = 40045</w:t>
            </w:r>
          </w:p>
          <w:p w14:paraId="000A5BD0" w14:textId="77777777" w:rsidR="004F7754" w:rsidRPr="00DB1A8C" w:rsidRDefault="004F7754" w:rsidP="004F7754">
            <w:pPr>
              <w:rPr>
                <w:b w:val="0"/>
              </w:rPr>
            </w:pPr>
            <w:proofErr w:type="spellStart"/>
            <w:r w:rsidRPr="00DB1A8C">
              <w:rPr>
                <w:b w:val="0"/>
              </w:rPr>
              <w:t>SubscribeDeviceLogging</w:t>
            </w:r>
            <w:proofErr w:type="spellEnd"/>
            <w:r w:rsidRPr="00DB1A8C">
              <w:rPr>
                <w:b w:val="0"/>
              </w:rPr>
              <w:t xml:space="preserve"> = 40046</w:t>
            </w:r>
          </w:p>
          <w:p w14:paraId="2870D95C" w14:textId="77777777" w:rsidR="004F7754" w:rsidRPr="00DB1A8C" w:rsidRDefault="004F7754" w:rsidP="004F7754">
            <w:pPr>
              <w:rPr>
                <w:b w:val="0"/>
              </w:rPr>
            </w:pPr>
            <w:proofErr w:type="spellStart"/>
            <w:r w:rsidRPr="00DB1A8C">
              <w:rPr>
                <w:b w:val="0"/>
              </w:rPr>
              <w:t>SubscribeDeviceConfigurationChange</w:t>
            </w:r>
            <w:proofErr w:type="spellEnd"/>
            <w:r w:rsidRPr="00DB1A8C">
              <w:rPr>
                <w:b w:val="0"/>
              </w:rPr>
              <w:t xml:space="preserve"> = 40047</w:t>
            </w:r>
          </w:p>
          <w:p w14:paraId="0C4F6B01" w14:textId="77777777" w:rsidR="004F7754" w:rsidRPr="00DB1A8C" w:rsidRDefault="004F7754" w:rsidP="004F7754">
            <w:pPr>
              <w:rPr>
                <w:b w:val="0"/>
              </w:rPr>
            </w:pPr>
            <w:r w:rsidRPr="00DB1A8C">
              <w:rPr>
                <w:b w:val="0"/>
              </w:rPr>
              <w:t>Subscribe = 40048</w:t>
            </w:r>
          </w:p>
          <w:p w14:paraId="5DC8B88A" w14:textId="77777777" w:rsidR="004F7754" w:rsidRPr="00DB1A8C" w:rsidRDefault="004F7754" w:rsidP="004F7754">
            <w:pPr>
              <w:rPr>
                <w:b w:val="0"/>
              </w:rPr>
            </w:pPr>
            <w:proofErr w:type="spellStart"/>
            <w:r w:rsidRPr="00DB1A8C">
              <w:rPr>
                <w:b w:val="0"/>
              </w:rPr>
              <w:t>RequestAlarm</w:t>
            </w:r>
            <w:proofErr w:type="spellEnd"/>
            <w:r w:rsidRPr="00DB1A8C">
              <w:rPr>
                <w:b w:val="0"/>
              </w:rPr>
              <w:t xml:space="preserve"> = 40049</w:t>
            </w:r>
          </w:p>
          <w:p w14:paraId="785C624B" w14:textId="77777777" w:rsidR="004F7754" w:rsidRPr="00DB1A8C" w:rsidRDefault="004F7754" w:rsidP="004F7754">
            <w:pPr>
              <w:rPr>
                <w:b w:val="0"/>
              </w:rPr>
            </w:pPr>
            <w:proofErr w:type="spellStart"/>
            <w:r w:rsidRPr="00DB1A8C">
              <w:rPr>
                <w:b w:val="0"/>
              </w:rPr>
              <w:t>ArmAll</w:t>
            </w:r>
            <w:proofErr w:type="spellEnd"/>
            <w:r w:rsidRPr="00DB1A8C">
              <w:rPr>
                <w:b w:val="0"/>
              </w:rPr>
              <w:t xml:space="preserve"> = 40050</w:t>
            </w:r>
          </w:p>
          <w:p w14:paraId="0B33C120" w14:textId="77777777" w:rsidR="004F7754" w:rsidRPr="00DB1A8C" w:rsidRDefault="004F7754" w:rsidP="004F7754">
            <w:pPr>
              <w:rPr>
                <w:b w:val="0"/>
              </w:rPr>
            </w:pPr>
            <w:proofErr w:type="spellStart"/>
            <w:r w:rsidRPr="00DB1A8C">
              <w:rPr>
                <w:b w:val="0"/>
              </w:rPr>
              <w:t>DisarmAll</w:t>
            </w:r>
            <w:proofErr w:type="spellEnd"/>
            <w:r w:rsidRPr="00DB1A8C">
              <w:rPr>
                <w:b w:val="0"/>
              </w:rPr>
              <w:t xml:space="preserve"> = 40051</w:t>
            </w:r>
          </w:p>
          <w:p w14:paraId="5B848F10" w14:textId="77777777" w:rsidR="004F7754" w:rsidRPr="00DB1A8C" w:rsidRDefault="004F7754" w:rsidP="004F7754">
            <w:pPr>
              <w:rPr>
                <w:b w:val="0"/>
              </w:rPr>
            </w:pPr>
            <w:proofErr w:type="spellStart"/>
            <w:r w:rsidRPr="00DB1A8C">
              <w:rPr>
                <w:b w:val="0"/>
              </w:rPr>
              <w:t>BypassAll</w:t>
            </w:r>
            <w:proofErr w:type="spellEnd"/>
            <w:r w:rsidRPr="00DB1A8C">
              <w:rPr>
                <w:b w:val="0"/>
              </w:rPr>
              <w:t xml:space="preserve"> = 40052</w:t>
            </w:r>
          </w:p>
          <w:p w14:paraId="077139A0" w14:textId="77777777" w:rsidR="004F7754" w:rsidRPr="00DB1A8C" w:rsidRDefault="004F7754" w:rsidP="004F7754">
            <w:pPr>
              <w:rPr>
                <w:b w:val="0"/>
              </w:rPr>
            </w:pPr>
            <w:proofErr w:type="spellStart"/>
            <w:r w:rsidRPr="00DB1A8C">
              <w:rPr>
                <w:b w:val="0"/>
              </w:rPr>
              <w:t>UnbypassAll</w:t>
            </w:r>
            <w:proofErr w:type="spellEnd"/>
            <w:r w:rsidRPr="00DB1A8C">
              <w:rPr>
                <w:b w:val="0"/>
              </w:rPr>
              <w:t xml:space="preserve"> = 40053</w:t>
            </w:r>
          </w:p>
          <w:p w14:paraId="1DBC5651" w14:textId="77777777" w:rsidR="004F7754" w:rsidRPr="00DB1A8C" w:rsidRDefault="004F7754" w:rsidP="004F7754">
            <w:pPr>
              <w:rPr>
                <w:b w:val="0"/>
              </w:rPr>
            </w:pPr>
            <w:proofErr w:type="spellStart"/>
            <w:r w:rsidRPr="00DB1A8C">
              <w:rPr>
                <w:b w:val="0"/>
              </w:rPr>
              <w:t>KeypadAsterisk</w:t>
            </w:r>
            <w:proofErr w:type="spellEnd"/>
            <w:r w:rsidRPr="00DB1A8C">
              <w:rPr>
                <w:b w:val="0"/>
              </w:rPr>
              <w:t xml:space="preserve"> = 40054</w:t>
            </w:r>
          </w:p>
          <w:p w14:paraId="5D4814D3" w14:textId="77777777" w:rsidR="004F7754" w:rsidRPr="00DB1A8C" w:rsidRDefault="004F7754" w:rsidP="004F7754">
            <w:pPr>
              <w:rPr>
                <w:b w:val="0"/>
              </w:rPr>
            </w:pPr>
            <w:proofErr w:type="spellStart"/>
            <w:r w:rsidRPr="00DB1A8C">
              <w:rPr>
                <w:b w:val="0"/>
              </w:rPr>
              <w:t>KeypadDash</w:t>
            </w:r>
            <w:proofErr w:type="spellEnd"/>
            <w:r w:rsidRPr="00DB1A8C">
              <w:rPr>
                <w:b w:val="0"/>
              </w:rPr>
              <w:t xml:space="preserve"> = 40055</w:t>
            </w:r>
          </w:p>
          <w:p w14:paraId="3153D3B8" w14:textId="77777777" w:rsidR="004F7754" w:rsidRPr="00DB1A8C" w:rsidRDefault="004F7754" w:rsidP="004F7754">
            <w:pPr>
              <w:rPr>
                <w:b w:val="0"/>
              </w:rPr>
            </w:pPr>
            <w:proofErr w:type="spellStart"/>
            <w:r w:rsidRPr="00DB1A8C">
              <w:rPr>
                <w:b w:val="0"/>
              </w:rPr>
              <w:t>KeypadEnter</w:t>
            </w:r>
            <w:proofErr w:type="spellEnd"/>
            <w:r w:rsidRPr="00DB1A8C">
              <w:rPr>
                <w:b w:val="0"/>
              </w:rPr>
              <w:t xml:space="preserve"> = 40056</w:t>
            </w:r>
          </w:p>
          <w:p w14:paraId="77EE175A" w14:textId="77777777" w:rsidR="004F7754" w:rsidRPr="00DB1A8C" w:rsidRDefault="004F7754" w:rsidP="004F7754">
            <w:pPr>
              <w:rPr>
                <w:b w:val="0"/>
              </w:rPr>
            </w:pPr>
            <w:proofErr w:type="spellStart"/>
            <w:r w:rsidRPr="00DB1A8C">
              <w:rPr>
                <w:b w:val="0"/>
              </w:rPr>
              <w:t>KeypadNumber</w:t>
            </w:r>
            <w:proofErr w:type="spellEnd"/>
            <w:r w:rsidRPr="00DB1A8C">
              <w:rPr>
                <w:b w:val="0"/>
              </w:rPr>
              <w:t xml:space="preserve"> = 40057</w:t>
            </w:r>
          </w:p>
          <w:p w14:paraId="0402CBEA" w14:textId="77777777" w:rsidR="004F7754" w:rsidRPr="00DB1A8C" w:rsidRDefault="004F7754" w:rsidP="004F7754">
            <w:pPr>
              <w:rPr>
                <w:b w:val="0"/>
              </w:rPr>
            </w:pPr>
            <w:proofErr w:type="spellStart"/>
            <w:r w:rsidRPr="00DB1A8C">
              <w:rPr>
                <w:b w:val="0"/>
              </w:rPr>
              <w:t>KeypadPeriod</w:t>
            </w:r>
            <w:proofErr w:type="spellEnd"/>
            <w:r w:rsidRPr="00DB1A8C">
              <w:rPr>
                <w:b w:val="0"/>
              </w:rPr>
              <w:t xml:space="preserve"> = 40058</w:t>
            </w:r>
          </w:p>
          <w:p w14:paraId="7A5578FE" w14:textId="77777777" w:rsidR="004F7754" w:rsidRPr="00DB1A8C" w:rsidRDefault="004F7754" w:rsidP="004F7754">
            <w:pPr>
              <w:rPr>
                <w:b w:val="0"/>
              </w:rPr>
            </w:pPr>
            <w:proofErr w:type="spellStart"/>
            <w:r w:rsidRPr="00DB1A8C">
              <w:rPr>
                <w:b w:val="0"/>
              </w:rPr>
              <w:t>KeypadPound</w:t>
            </w:r>
            <w:proofErr w:type="spellEnd"/>
            <w:r w:rsidRPr="00DB1A8C">
              <w:rPr>
                <w:b w:val="0"/>
              </w:rPr>
              <w:t xml:space="preserve"> = 40059</w:t>
            </w:r>
          </w:p>
          <w:p w14:paraId="3C0F8FD3" w14:textId="77777777" w:rsidR="004F7754" w:rsidRPr="00DB1A8C" w:rsidRDefault="004F7754" w:rsidP="004F7754">
            <w:pPr>
              <w:rPr>
                <w:b w:val="0"/>
              </w:rPr>
            </w:pPr>
            <w:proofErr w:type="spellStart"/>
            <w:r w:rsidRPr="00DB1A8C">
              <w:rPr>
                <w:b w:val="0"/>
              </w:rPr>
              <w:t>KeypadSendString</w:t>
            </w:r>
            <w:proofErr w:type="spellEnd"/>
            <w:r w:rsidRPr="00DB1A8C">
              <w:rPr>
                <w:b w:val="0"/>
              </w:rPr>
              <w:t xml:space="preserve"> = 40060</w:t>
            </w:r>
          </w:p>
          <w:p w14:paraId="3C0D6CB1" w14:textId="77777777" w:rsidR="004F7754" w:rsidRPr="00DB1A8C" w:rsidRDefault="004F7754" w:rsidP="004F7754">
            <w:pPr>
              <w:rPr>
                <w:b w:val="0"/>
              </w:rPr>
            </w:pPr>
            <w:proofErr w:type="spellStart"/>
            <w:r w:rsidRPr="00DB1A8C">
              <w:rPr>
                <w:b w:val="0"/>
              </w:rPr>
              <w:t>KeypadAux</w:t>
            </w:r>
            <w:proofErr w:type="spellEnd"/>
            <w:r w:rsidRPr="00DB1A8C">
              <w:rPr>
                <w:b w:val="0"/>
              </w:rPr>
              <w:t xml:space="preserve"> = 40061</w:t>
            </w:r>
          </w:p>
          <w:p w14:paraId="6A0F9060" w14:textId="77777777" w:rsidR="004F7754" w:rsidRPr="00DB1A8C" w:rsidRDefault="004F7754" w:rsidP="004F7754">
            <w:pPr>
              <w:rPr>
                <w:b w:val="0"/>
              </w:rPr>
            </w:pPr>
            <w:proofErr w:type="spellStart"/>
            <w:r w:rsidRPr="00DB1A8C">
              <w:rPr>
                <w:b w:val="0"/>
              </w:rPr>
              <w:t>RequestUsers</w:t>
            </w:r>
            <w:proofErr w:type="spellEnd"/>
            <w:r w:rsidRPr="00DB1A8C">
              <w:rPr>
                <w:b w:val="0"/>
              </w:rPr>
              <w:t xml:space="preserve"> = 40062</w:t>
            </w:r>
          </w:p>
          <w:p w14:paraId="7222970D" w14:textId="77777777" w:rsidR="004F7754" w:rsidRPr="00DB1A8C" w:rsidRDefault="004F7754" w:rsidP="004F7754">
            <w:pPr>
              <w:rPr>
                <w:b w:val="0"/>
              </w:rPr>
            </w:pPr>
            <w:proofErr w:type="spellStart"/>
            <w:r w:rsidRPr="00DB1A8C">
              <w:rPr>
                <w:b w:val="0"/>
              </w:rPr>
              <w:t>RequestAreaAlarm</w:t>
            </w:r>
            <w:proofErr w:type="spellEnd"/>
            <w:r w:rsidRPr="00DB1A8C">
              <w:rPr>
                <w:b w:val="0"/>
              </w:rPr>
              <w:t xml:space="preserve"> = 40063</w:t>
            </w:r>
          </w:p>
          <w:p w14:paraId="3409C84E" w14:textId="77777777" w:rsidR="004F7754" w:rsidRPr="00DB1A8C" w:rsidRDefault="004F7754" w:rsidP="004F7754">
            <w:pPr>
              <w:rPr>
                <w:b w:val="0"/>
              </w:rPr>
            </w:pPr>
            <w:proofErr w:type="spellStart"/>
            <w:r w:rsidRPr="00DB1A8C">
              <w:rPr>
                <w:b w:val="0"/>
              </w:rPr>
              <w:lastRenderedPageBreak/>
              <w:t>RequestZoneAlarm</w:t>
            </w:r>
            <w:proofErr w:type="spellEnd"/>
            <w:r w:rsidRPr="00DB1A8C">
              <w:rPr>
                <w:b w:val="0"/>
              </w:rPr>
              <w:t xml:space="preserve"> = 40064</w:t>
            </w:r>
          </w:p>
          <w:p w14:paraId="76563877" w14:textId="77777777" w:rsidR="004F7754" w:rsidRPr="00DB1A8C" w:rsidRDefault="004F7754" w:rsidP="004F7754">
            <w:pPr>
              <w:rPr>
                <w:b w:val="0"/>
              </w:rPr>
            </w:pPr>
            <w:proofErr w:type="spellStart"/>
            <w:r w:rsidRPr="00DB1A8C">
              <w:rPr>
                <w:b w:val="0"/>
              </w:rPr>
              <w:t>RequestTamper</w:t>
            </w:r>
            <w:proofErr w:type="spellEnd"/>
            <w:r w:rsidRPr="00DB1A8C">
              <w:rPr>
                <w:b w:val="0"/>
              </w:rPr>
              <w:t xml:space="preserve"> = 40065</w:t>
            </w:r>
          </w:p>
          <w:p w14:paraId="64C12F27" w14:textId="77777777" w:rsidR="004F7754" w:rsidRPr="00DB1A8C" w:rsidRDefault="004F7754" w:rsidP="004F7754">
            <w:pPr>
              <w:rPr>
                <w:b w:val="0"/>
              </w:rPr>
            </w:pPr>
            <w:proofErr w:type="spellStart"/>
            <w:r w:rsidRPr="00DB1A8C">
              <w:rPr>
                <w:b w:val="0"/>
              </w:rPr>
              <w:t>RequestAlarmMemory</w:t>
            </w:r>
            <w:proofErr w:type="spellEnd"/>
            <w:r w:rsidRPr="00DB1A8C">
              <w:rPr>
                <w:b w:val="0"/>
              </w:rPr>
              <w:t xml:space="preserve"> = 40066</w:t>
            </w:r>
          </w:p>
          <w:p w14:paraId="623AEA2B" w14:textId="77777777" w:rsidR="004F7754" w:rsidRPr="00DB1A8C" w:rsidRDefault="004F7754" w:rsidP="004F7754">
            <w:pPr>
              <w:rPr>
                <w:b w:val="0"/>
              </w:rPr>
            </w:pPr>
            <w:proofErr w:type="spellStart"/>
            <w:r w:rsidRPr="00DB1A8C">
              <w:rPr>
                <w:b w:val="0"/>
              </w:rPr>
              <w:t>RequestAreaAlarmMemory</w:t>
            </w:r>
            <w:proofErr w:type="spellEnd"/>
            <w:r w:rsidRPr="00DB1A8C">
              <w:rPr>
                <w:b w:val="0"/>
              </w:rPr>
              <w:t xml:space="preserve"> = 40067</w:t>
            </w:r>
          </w:p>
          <w:p w14:paraId="09366F42" w14:textId="77777777" w:rsidR="004F7754" w:rsidRPr="00DB1A8C" w:rsidRDefault="004F7754" w:rsidP="004F7754">
            <w:pPr>
              <w:rPr>
                <w:b w:val="0"/>
              </w:rPr>
            </w:pPr>
            <w:proofErr w:type="spellStart"/>
            <w:r w:rsidRPr="00DB1A8C">
              <w:rPr>
                <w:b w:val="0"/>
              </w:rPr>
              <w:t>RequestZoneAlarmMemory</w:t>
            </w:r>
            <w:proofErr w:type="spellEnd"/>
            <w:r w:rsidRPr="00DB1A8C">
              <w:rPr>
                <w:b w:val="0"/>
              </w:rPr>
              <w:t xml:space="preserve"> = 40068</w:t>
            </w:r>
          </w:p>
          <w:p w14:paraId="0856DF37" w14:textId="77777777" w:rsidR="004F7754" w:rsidRPr="00DB1A8C" w:rsidRDefault="004F7754" w:rsidP="004F7754">
            <w:pPr>
              <w:rPr>
                <w:b w:val="0"/>
              </w:rPr>
            </w:pPr>
            <w:proofErr w:type="spellStart"/>
            <w:r w:rsidRPr="00DB1A8C">
              <w:rPr>
                <w:b w:val="0"/>
              </w:rPr>
              <w:t>RequestFireAlarm</w:t>
            </w:r>
            <w:proofErr w:type="spellEnd"/>
            <w:r w:rsidRPr="00DB1A8C">
              <w:rPr>
                <w:b w:val="0"/>
              </w:rPr>
              <w:t xml:space="preserve"> = 40069</w:t>
            </w:r>
          </w:p>
          <w:p w14:paraId="27E11EAD" w14:textId="07BE0937" w:rsidR="0075392E" w:rsidRDefault="004F7754" w:rsidP="004F7754">
            <w:proofErr w:type="spellStart"/>
            <w:r w:rsidRPr="00DB1A8C">
              <w:rPr>
                <w:b w:val="0"/>
              </w:rPr>
              <w:t>RequestFireAlarmMemory</w:t>
            </w:r>
            <w:proofErr w:type="spellEnd"/>
            <w:r w:rsidRPr="00DB1A8C">
              <w:rPr>
                <w:b w:val="0"/>
              </w:rPr>
              <w:t xml:space="preserve"> = 40070</w:t>
            </w:r>
          </w:p>
        </w:tc>
      </w:tr>
    </w:tbl>
    <w:p w14:paraId="1C378841" w14:textId="77777777" w:rsidR="0075392E" w:rsidRDefault="0075392E" w:rsidP="0075392E">
      <w:pPr>
        <w:rPr>
          <w:b/>
          <w:caps/>
          <w:spacing w:val="20"/>
          <w:sz w:val="28"/>
          <w:szCs w:val="28"/>
        </w:rPr>
      </w:pPr>
      <w:r>
        <w:lastRenderedPageBreak/>
        <w:br w:type="page"/>
      </w:r>
    </w:p>
    <w:p w14:paraId="1972DD97" w14:textId="5365F225" w:rsidR="0075392E" w:rsidRPr="00550F59" w:rsidRDefault="0075392E" w:rsidP="0075392E">
      <w:pPr>
        <w:pStyle w:val="Heading1"/>
      </w:pPr>
      <w:bookmarkStart w:id="4" w:name="_Toc534899700"/>
      <w:bookmarkStart w:id="5" w:name="_Toc14269126"/>
      <w:r>
        <w:lastRenderedPageBreak/>
        <w:t>Appendix C – Audio C</w:t>
      </w:r>
      <w:r w:rsidR="004D2763">
        <w:t>o</w:t>
      </w:r>
      <w:r>
        <w:t>nnections</w:t>
      </w:r>
      <w:bookmarkEnd w:id="4"/>
      <w:bookmarkEnd w:id="5"/>
    </w:p>
    <w:p w14:paraId="66ABA845" w14:textId="77777777" w:rsidR="0075392E" w:rsidRDefault="0075392E" w:rsidP="0075392E">
      <w:pPr>
        <w:ind w:left="720"/>
      </w:pPr>
      <w:r>
        <w:t xml:space="preserve">Values of each match the value of the </w:t>
      </w:r>
      <w:proofErr w:type="spellStart"/>
      <w:r>
        <w:t>StandardCommandEnum</w:t>
      </w:r>
      <w:proofErr w:type="spellEnd"/>
      <w:r>
        <w:t xml:space="preserve"> that has the same name</w:t>
      </w:r>
    </w:p>
    <w:tbl>
      <w:tblPr>
        <w:tblStyle w:val="TableGrid"/>
        <w:tblW w:w="0" w:type="auto"/>
        <w:tblInd w:w="720" w:type="dxa"/>
        <w:tblLook w:val="04A0" w:firstRow="1" w:lastRow="0" w:firstColumn="1" w:lastColumn="0" w:noHBand="0" w:noVBand="1"/>
      </w:tblPr>
      <w:tblGrid>
        <w:gridCol w:w="8630"/>
      </w:tblGrid>
      <w:tr w:rsidR="0075392E" w14:paraId="4F51A63B" w14:textId="77777777" w:rsidTr="0080649C">
        <w:trPr>
          <w:cnfStyle w:val="100000000000" w:firstRow="1" w:lastRow="0" w:firstColumn="0" w:lastColumn="0" w:oddVBand="0" w:evenVBand="0" w:oddHBand="0" w:evenHBand="0" w:firstRowFirstColumn="0" w:firstRowLastColumn="0" w:lastRowFirstColumn="0" w:lastRowLastColumn="0"/>
        </w:trPr>
        <w:tc>
          <w:tcPr>
            <w:tcW w:w="9350" w:type="dxa"/>
          </w:tcPr>
          <w:p w14:paraId="626344AB" w14:textId="77777777" w:rsidR="0075392E" w:rsidRPr="00D3755C" w:rsidRDefault="0075392E" w:rsidP="0080649C">
            <w:pPr>
              <w:rPr>
                <w:b w:val="0"/>
              </w:rPr>
            </w:pPr>
            <w:r w:rsidRPr="00D3755C">
              <w:rPr>
                <w:b w:val="0"/>
              </w:rPr>
              <w:t xml:space="preserve">Unknown </w:t>
            </w:r>
          </w:p>
          <w:p w14:paraId="154E39A7" w14:textId="77777777" w:rsidR="0075392E" w:rsidRPr="00D3755C" w:rsidRDefault="0075392E" w:rsidP="0080649C">
            <w:pPr>
              <w:rPr>
                <w:b w:val="0"/>
              </w:rPr>
            </w:pPr>
            <w:r w:rsidRPr="00D3755C">
              <w:rPr>
                <w:b w:val="0"/>
              </w:rPr>
              <w:t xml:space="preserve">Uncontrolled </w:t>
            </w:r>
          </w:p>
          <w:p w14:paraId="750673DC" w14:textId="77777777" w:rsidR="0075392E" w:rsidRPr="00D3755C" w:rsidRDefault="0075392E" w:rsidP="0080649C">
            <w:pPr>
              <w:rPr>
                <w:b w:val="0"/>
              </w:rPr>
            </w:pPr>
            <w:r w:rsidRPr="00D3755C">
              <w:rPr>
                <w:b w:val="0"/>
              </w:rPr>
              <w:t xml:space="preserve">Hdmi1 </w:t>
            </w:r>
          </w:p>
          <w:p w14:paraId="1397C7F8" w14:textId="77777777" w:rsidR="0075392E" w:rsidRPr="00D3755C" w:rsidRDefault="0075392E" w:rsidP="0080649C">
            <w:pPr>
              <w:rPr>
                <w:b w:val="0"/>
              </w:rPr>
            </w:pPr>
            <w:r w:rsidRPr="00D3755C">
              <w:rPr>
                <w:b w:val="0"/>
              </w:rPr>
              <w:t xml:space="preserve">Hdmi2 </w:t>
            </w:r>
          </w:p>
          <w:p w14:paraId="40DF311D" w14:textId="77777777" w:rsidR="0075392E" w:rsidRPr="00D3755C" w:rsidRDefault="0075392E" w:rsidP="0080649C">
            <w:pPr>
              <w:rPr>
                <w:b w:val="0"/>
              </w:rPr>
            </w:pPr>
            <w:r w:rsidRPr="00D3755C">
              <w:rPr>
                <w:b w:val="0"/>
              </w:rPr>
              <w:t xml:space="preserve">Hdmi3 </w:t>
            </w:r>
          </w:p>
          <w:p w14:paraId="4D6BEBF8" w14:textId="77777777" w:rsidR="0075392E" w:rsidRPr="00D3755C" w:rsidRDefault="0075392E" w:rsidP="0080649C">
            <w:pPr>
              <w:rPr>
                <w:b w:val="0"/>
              </w:rPr>
            </w:pPr>
            <w:r w:rsidRPr="00D3755C">
              <w:rPr>
                <w:b w:val="0"/>
              </w:rPr>
              <w:t xml:space="preserve">Hdmi4 </w:t>
            </w:r>
          </w:p>
          <w:p w14:paraId="4048590B" w14:textId="77777777" w:rsidR="0075392E" w:rsidRPr="00D3755C" w:rsidRDefault="0075392E" w:rsidP="0080649C">
            <w:pPr>
              <w:rPr>
                <w:b w:val="0"/>
              </w:rPr>
            </w:pPr>
            <w:r w:rsidRPr="00D3755C">
              <w:rPr>
                <w:b w:val="0"/>
              </w:rPr>
              <w:t xml:space="preserve">Hdmi5 </w:t>
            </w:r>
          </w:p>
          <w:p w14:paraId="328CCD91" w14:textId="77777777" w:rsidR="0075392E" w:rsidRPr="00D3755C" w:rsidRDefault="0075392E" w:rsidP="0080649C">
            <w:pPr>
              <w:rPr>
                <w:b w:val="0"/>
              </w:rPr>
            </w:pPr>
            <w:r w:rsidRPr="00D3755C">
              <w:rPr>
                <w:b w:val="0"/>
              </w:rPr>
              <w:t xml:space="preserve">Hdmi6 </w:t>
            </w:r>
          </w:p>
          <w:p w14:paraId="5EB713F5" w14:textId="77777777" w:rsidR="0075392E" w:rsidRPr="00D3755C" w:rsidRDefault="0075392E" w:rsidP="0080649C">
            <w:pPr>
              <w:rPr>
                <w:b w:val="0"/>
              </w:rPr>
            </w:pPr>
            <w:r w:rsidRPr="00D3755C">
              <w:rPr>
                <w:b w:val="0"/>
              </w:rPr>
              <w:t xml:space="preserve">Hdmi7 </w:t>
            </w:r>
          </w:p>
          <w:p w14:paraId="30858781" w14:textId="77777777" w:rsidR="0075392E" w:rsidRPr="00D3755C" w:rsidRDefault="0075392E" w:rsidP="0080649C">
            <w:pPr>
              <w:rPr>
                <w:b w:val="0"/>
              </w:rPr>
            </w:pPr>
            <w:r w:rsidRPr="00D3755C">
              <w:rPr>
                <w:b w:val="0"/>
              </w:rPr>
              <w:t xml:space="preserve">Hdmi8 </w:t>
            </w:r>
          </w:p>
          <w:p w14:paraId="0DAC301D" w14:textId="77777777" w:rsidR="0075392E" w:rsidRPr="00D3755C" w:rsidRDefault="0075392E" w:rsidP="0080649C">
            <w:pPr>
              <w:rPr>
                <w:b w:val="0"/>
              </w:rPr>
            </w:pPr>
            <w:r w:rsidRPr="00D3755C">
              <w:rPr>
                <w:b w:val="0"/>
              </w:rPr>
              <w:t xml:space="preserve">Hdmi9 </w:t>
            </w:r>
          </w:p>
          <w:p w14:paraId="21BE909E" w14:textId="77777777" w:rsidR="0075392E" w:rsidRPr="00D3755C" w:rsidRDefault="0075392E" w:rsidP="0080649C">
            <w:pPr>
              <w:rPr>
                <w:b w:val="0"/>
              </w:rPr>
            </w:pPr>
            <w:r w:rsidRPr="00D3755C">
              <w:rPr>
                <w:b w:val="0"/>
              </w:rPr>
              <w:t xml:space="preserve">Hdmi10 </w:t>
            </w:r>
          </w:p>
          <w:p w14:paraId="26BECD33" w14:textId="77777777" w:rsidR="0075392E" w:rsidRPr="00D3755C" w:rsidRDefault="0075392E" w:rsidP="0080649C">
            <w:pPr>
              <w:rPr>
                <w:b w:val="0"/>
              </w:rPr>
            </w:pPr>
            <w:r w:rsidRPr="00D3755C">
              <w:rPr>
                <w:b w:val="0"/>
              </w:rPr>
              <w:t xml:space="preserve">Optical1 </w:t>
            </w:r>
          </w:p>
          <w:p w14:paraId="00D2E22A" w14:textId="77777777" w:rsidR="0075392E" w:rsidRPr="00D3755C" w:rsidRDefault="0075392E" w:rsidP="0080649C">
            <w:pPr>
              <w:rPr>
                <w:b w:val="0"/>
              </w:rPr>
            </w:pPr>
            <w:r w:rsidRPr="00D3755C">
              <w:rPr>
                <w:b w:val="0"/>
              </w:rPr>
              <w:t xml:space="preserve">Optical2 </w:t>
            </w:r>
          </w:p>
          <w:p w14:paraId="353B276C" w14:textId="77777777" w:rsidR="0075392E" w:rsidRPr="00D3755C" w:rsidRDefault="0075392E" w:rsidP="0080649C">
            <w:pPr>
              <w:rPr>
                <w:b w:val="0"/>
              </w:rPr>
            </w:pPr>
            <w:r w:rsidRPr="00D3755C">
              <w:rPr>
                <w:b w:val="0"/>
              </w:rPr>
              <w:t xml:space="preserve">Optical3 </w:t>
            </w:r>
          </w:p>
          <w:p w14:paraId="39641C9F" w14:textId="77777777" w:rsidR="0075392E" w:rsidRPr="00D3755C" w:rsidRDefault="0075392E" w:rsidP="0080649C">
            <w:pPr>
              <w:rPr>
                <w:b w:val="0"/>
              </w:rPr>
            </w:pPr>
            <w:r w:rsidRPr="00D3755C">
              <w:rPr>
                <w:b w:val="0"/>
              </w:rPr>
              <w:t xml:space="preserve">Optical4 </w:t>
            </w:r>
          </w:p>
          <w:p w14:paraId="50AAE28E" w14:textId="77777777" w:rsidR="0075392E" w:rsidRPr="00D3755C" w:rsidRDefault="0075392E" w:rsidP="0080649C">
            <w:pPr>
              <w:rPr>
                <w:b w:val="0"/>
              </w:rPr>
            </w:pPr>
            <w:r w:rsidRPr="00D3755C">
              <w:rPr>
                <w:b w:val="0"/>
              </w:rPr>
              <w:t xml:space="preserve">Optical5 </w:t>
            </w:r>
          </w:p>
          <w:p w14:paraId="46C23B33" w14:textId="77777777" w:rsidR="0075392E" w:rsidRPr="00D3755C" w:rsidRDefault="0075392E" w:rsidP="0080649C">
            <w:pPr>
              <w:rPr>
                <w:b w:val="0"/>
              </w:rPr>
            </w:pPr>
            <w:r w:rsidRPr="00D3755C">
              <w:rPr>
                <w:b w:val="0"/>
              </w:rPr>
              <w:t xml:space="preserve">Optical6 </w:t>
            </w:r>
          </w:p>
          <w:p w14:paraId="2465F6A9" w14:textId="77777777" w:rsidR="0075392E" w:rsidRPr="00D3755C" w:rsidRDefault="0075392E" w:rsidP="0080649C">
            <w:pPr>
              <w:rPr>
                <w:b w:val="0"/>
              </w:rPr>
            </w:pPr>
            <w:r w:rsidRPr="00D3755C">
              <w:rPr>
                <w:b w:val="0"/>
              </w:rPr>
              <w:t xml:space="preserve">Optical7 </w:t>
            </w:r>
          </w:p>
          <w:p w14:paraId="76B470C8" w14:textId="77777777" w:rsidR="0075392E" w:rsidRPr="00D3755C" w:rsidRDefault="0075392E" w:rsidP="0080649C">
            <w:pPr>
              <w:rPr>
                <w:b w:val="0"/>
              </w:rPr>
            </w:pPr>
            <w:r w:rsidRPr="00D3755C">
              <w:rPr>
                <w:b w:val="0"/>
              </w:rPr>
              <w:t xml:space="preserve">Optical8 </w:t>
            </w:r>
          </w:p>
          <w:p w14:paraId="03579C20" w14:textId="77777777" w:rsidR="0075392E" w:rsidRPr="00D3755C" w:rsidRDefault="0075392E" w:rsidP="0080649C">
            <w:pPr>
              <w:rPr>
                <w:b w:val="0"/>
              </w:rPr>
            </w:pPr>
            <w:r w:rsidRPr="00D3755C">
              <w:rPr>
                <w:b w:val="0"/>
              </w:rPr>
              <w:t xml:space="preserve">Optical9 </w:t>
            </w:r>
          </w:p>
          <w:p w14:paraId="530D27A7" w14:textId="77777777" w:rsidR="0075392E" w:rsidRPr="00D3755C" w:rsidRDefault="0075392E" w:rsidP="0080649C">
            <w:pPr>
              <w:rPr>
                <w:b w:val="0"/>
              </w:rPr>
            </w:pPr>
            <w:r w:rsidRPr="00D3755C">
              <w:rPr>
                <w:b w:val="0"/>
              </w:rPr>
              <w:t xml:space="preserve">Optical10 </w:t>
            </w:r>
          </w:p>
          <w:p w14:paraId="3AB71C11" w14:textId="77777777" w:rsidR="0075392E" w:rsidRPr="00D3755C" w:rsidRDefault="0075392E" w:rsidP="0080649C">
            <w:pPr>
              <w:rPr>
                <w:b w:val="0"/>
              </w:rPr>
            </w:pPr>
            <w:r w:rsidRPr="00D3755C">
              <w:rPr>
                <w:b w:val="0"/>
              </w:rPr>
              <w:t xml:space="preserve">Coax1 </w:t>
            </w:r>
          </w:p>
          <w:p w14:paraId="1DBC8F52" w14:textId="77777777" w:rsidR="0075392E" w:rsidRPr="00D3755C" w:rsidRDefault="0075392E" w:rsidP="0080649C">
            <w:pPr>
              <w:rPr>
                <w:b w:val="0"/>
              </w:rPr>
            </w:pPr>
            <w:r w:rsidRPr="00D3755C">
              <w:rPr>
                <w:b w:val="0"/>
              </w:rPr>
              <w:t xml:space="preserve">Coax2 </w:t>
            </w:r>
          </w:p>
          <w:p w14:paraId="65D2F9C7" w14:textId="77777777" w:rsidR="0075392E" w:rsidRPr="00D3755C" w:rsidRDefault="0075392E" w:rsidP="0080649C">
            <w:pPr>
              <w:rPr>
                <w:b w:val="0"/>
              </w:rPr>
            </w:pPr>
            <w:r w:rsidRPr="00D3755C">
              <w:rPr>
                <w:b w:val="0"/>
              </w:rPr>
              <w:t xml:space="preserve">Coax3 </w:t>
            </w:r>
          </w:p>
          <w:p w14:paraId="69C541F3" w14:textId="77777777" w:rsidR="0075392E" w:rsidRPr="00D3755C" w:rsidRDefault="0075392E" w:rsidP="0080649C">
            <w:pPr>
              <w:rPr>
                <w:b w:val="0"/>
              </w:rPr>
            </w:pPr>
            <w:r w:rsidRPr="00D3755C">
              <w:rPr>
                <w:b w:val="0"/>
              </w:rPr>
              <w:t xml:space="preserve">Coax4 </w:t>
            </w:r>
          </w:p>
          <w:p w14:paraId="4F7FEE61" w14:textId="77777777" w:rsidR="0075392E" w:rsidRPr="00D3755C" w:rsidRDefault="0075392E" w:rsidP="0080649C">
            <w:pPr>
              <w:rPr>
                <w:b w:val="0"/>
              </w:rPr>
            </w:pPr>
            <w:r w:rsidRPr="00D3755C">
              <w:rPr>
                <w:b w:val="0"/>
              </w:rPr>
              <w:t xml:space="preserve">Coax5 </w:t>
            </w:r>
          </w:p>
          <w:p w14:paraId="79E8D6AD" w14:textId="77777777" w:rsidR="0075392E" w:rsidRPr="00D3755C" w:rsidRDefault="0075392E" w:rsidP="0080649C">
            <w:pPr>
              <w:rPr>
                <w:b w:val="0"/>
              </w:rPr>
            </w:pPr>
            <w:r w:rsidRPr="00D3755C">
              <w:rPr>
                <w:b w:val="0"/>
              </w:rPr>
              <w:t xml:space="preserve">Coax6 </w:t>
            </w:r>
          </w:p>
          <w:p w14:paraId="7480AA13" w14:textId="77777777" w:rsidR="0075392E" w:rsidRPr="00D3755C" w:rsidRDefault="0075392E" w:rsidP="0080649C">
            <w:pPr>
              <w:rPr>
                <w:b w:val="0"/>
              </w:rPr>
            </w:pPr>
            <w:r w:rsidRPr="00D3755C">
              <w:rPr>
                <w:b w:val="0"/>
              </w:rPr>
              <w:t xml:space="preserve">Coax7 </w:t>
            </w:r>
          </w:p>
          <w:p w14:paraId="0709853B" w14:textId="77777777" w:rsidR="0075392E" w:rsidRPr="00D3755C" w:rsidRDefault="0075392E" w:rsidP="0080649C">
            <w:pPr>
              <w:rPr>
                <w:b w:val="0"/>
              </w:rPr>
            </w:pPr>
            <w:r w:rsidRPr="00D3755C">
              <w:rPr>
                <w:b w:val="0"/>
              </w:rPr>
              <w:t xml:space="preserve">Coax8 </w:t>
            </w:r>
          </w:p>
          <w:p w14:paraId="1348D252" w14:textId="77777777" w:rsidR="0075392E" w:rsidRPr="00D3755C" w:rsidRDefault="0075392E" w:rsidP="0080649C">
            <w:pPr>
              <w:rPr>
                <w:b w:val="0"/>
              </w:rPr>
            </w:pPr>
            <w:r w:rsidRPr="00D3755C">
              <w:rPr>
                <w:b w:val="0"/>
              </w:rPr>
              <w:t xml:space="preserve">Coax9 </w:t>
            </w:r>
          </w:p>
          <w:p w14:paraId="6BB95BDE" w14:textId="77777777" w:rsidR="0075392E" w:rsidRPr="00D3755C" w:rsidRDefault="0075392E" w:rsidP="0080649C">
            <w:pPr>
              <w:rPr>
                <w:b w:val="0"/>
              </w:rPr>
            </w:pPr>
            <w:r w:rsidRPr="00D3755C">
              <w:rPr>
                <w:b w:val="0"/>
              </w:rPr>
              <w:t xml:space="preserve">Coax10 </w:t>
            </w:r>
          </w:p>
          <w:p w14:paraId="410649D0" w14:textId="77777777" w:rsidR="0075392E" w:rsidRPr="00D3755C" w:rsidRDefault="0075392E" w:rsidP="0080649C">
            <w:pPr>
              <w:rPr>
                <w:b w:val="0"/>
              </w:rPr>
            </w:pPr>
            <w:r w:rsidRPr="00D3755C">
              <w:rPr>
                <w:b w:val="0"/>
              </w:rPr>
              <w:t xml:space="preserve">AnalogAudio1 </w:t>
            </w:r>
          </w:p>
          <w:p w14:paraId="294A7546" w14:textId="77777777" w:rsidR="0075392E" w:rsidRPr="00D3755C" w:rsidRDefault="0075392E" w:rsidP="0080649C">
            <w:pPr>
              <w:rPr>
                <w:b w:val="0"/>
              </w:rPr>
            </w:pPr>
            <w:r w:rsidRPr="00D3755C">
              <w:rPr>
                <w:b w:val="0"/>
              </w:rPr>
              <w:t xml:space="preserve">AnalogAudio2 </w:t>
            </w:r>
          </w:p>
          <w:p w14:paraId="2881C790" w14:textId="77777777" w:rsidR="0075392E" w:rsidRPr="00D3755C" w:rsidRDefault="0075392E" w:rsidP="0080649C">
            <w:pPr>
              <w:rPr>
                <w:b w:val="0"/>
              </w:rPr>
            </w:pPr>
            <w:r w:rsidRPr="00D3755C">
              <w:rPr>
                <w:b w:val="0"/>
              </w:rPr>
              <w:t xml:space="preserve">AnalogAudio3 </w:t>
            </w:r>
          </w:p>
          <w:p w14:paraId="15D19D95" w14:textId="77777777" w:rsidR="0075392E" w:rsidRPr="00D3755C" w:rsidRDefault="0075392E" w:rsidP="0080649C">
            <w:pPr>
              <w:rPr>
                <w:b w:val="0"/>
              </w:rPr>
            </w:pPr>
            <w:r w:rsidRPr="00D3755C">
              <w:rPr>
                <w:b w:val="0"/>
              </w:rPr>
              <w:t xml:space="preserve">AnalogAudio4 </w:t>
            </w:r>
          </w:p>
          <w:p w14:paraId="25970E6F" w14:textId="77777777" w:rsidR="0075392E" w:rsidRPr="00D3755C" w:rsidRDefault="0075392E" w:rsidP="0080649C">
            <w:pPr>
              <w:rPr>
                <w:b w:val="0"/>
              </w:rPr>
            </w:pPr>
            <w:r w:rsidRPr="00D3755C">
              <w:rPr>
                <w:b w:val="0"/>
              </w:rPr>
              <w:t xml:space="preserve">AnalogAudio5 </w:t>
            </w:r>
          </w:p>
          <w:p w14:paraId="2F117FBB" w14:textId="77777777" w:rsidR="0075392E" w:rsidRPr="00D3755C" w:rsidRDefault="0075392E" w:rsidP="0080649C">
            <w:pPr>
              <w:rPr>
                <w:b w:val="0"/>
              </w:rPr>
            </w:pPr>
            <w:r w:rsidRPr="00D3755C">
              <w:rPr>
                <w:b w:val="0"/>
              </w:rPr>
              <w:t xml:space="preserve">AnalogAudio6 </w:t>
            </w:r>
          </w:p>
          <w:p w14:paraId="4D5E06BE" w14:textId="77777777" w:rsidR="0075392E" w:rsidRPr="00D3755C" w:rsidRDefault="0075392E" w:rsidP="0080649C">
            <w:pPr>
              <w:rPr>
                <w:b w:val="0"/>
              </w:rPr>
            </w:pPr>
            <w:r w:rsidRPr="00D3755C">
              <w:rPr>
                <w:b w:val="0"/>
              </w:rPr>
              <w:t xml:space="preserve">AnalogAudio7 </w:t>
            </w:r>
          </w:p>
          <w:p w14:paraId="2B3590C0" w14:textId="77777777" w:rsidR="0075392E" w:rsidRPr="00D3755C" w:rsidRDefault="0075392E" w:rsidP="0080649C">
            <w:pPr>
              <w:rPr>
                <w:b w:val="0"/>
              </w:rPr>
            </w:pPr>
            <w:r w:rsidRPr="00D3755C">
              <w:rPr>
                <w:b w:val="0"/>
              </w:rPr>
              <w:t xml:space="preserve">AnalogAudio8 </w:t>
            </w:r>
          </w:p>
          <w:p w14:paraId="40FED48A" w14:textId="77777777" w:rsidR="0075392E" w:rsidRPr="00D3755C" w:rsidRDefault="0075392E" w:rsidP="0080649C">
            <w:pPr>
              <w:rPr>
                <w:b w:val="0"/>
              </w:rPr>
            </w:pPr>
            <w:r w:rsidRPr="00D3755C">
              <w:rPr>
                <w:b w:val="0"/>
              </w:rPr>
              <w:lastRenderedPageBreak/>
              <w:t xml:space="preserve">AnalogAudio9 </w:t>
            </w:r>
          </w:p>
          <w:p w14:paraId="0B2C9438" w14:textId="77777777" w:rsidR="0075392E" w:rsidRPr="00D3755C" w:rsidRDefault="0075392E" w:rsidP="0080649C">
            <w:pPr>
              <w:rPr>
                <w:b w:val="0"/>
              </w:rPr>
            </w:pPr>
            <w:r w:rsidRPr="00D3755C">
              <w:rPr>
                <w:b w:val="0"/>
              </w:rPr>
              <w:t xml:space="preserve">AnalogAudio10 </w:t>
            </w:r>
          </w:p>
          <w:p w14:paraId="483ED2E7" w14:textId="77777777" w:rsidR="0075392E" w:rsidRPr="00D3755C" w:rsidRDefault="0075392E" w:rsidP="0080649C">
            <w:pPr>
              <w:rPr>
                <w:b w:val="0"/>
              </w:rPr>
            </w:pPr>
            <w:r w:rsidRPr="00D3755C">
              <w:rPr>
                <w:b w:val="0"/>
              </w:rPr>
              <w:t xml:space="preserve">Speaker1 </w:t>
            </w:r>
          </w:p>
          <w:p w14:paraId="2D2DC85A" w14:textId="77777777" w:rsidR="0075392E" w:rsidRPr="00D3755C" w:rsidRDefault="0075392E" w:rsidP="0080649C">
            <w:pPr>
              <w:rPr>
                <w:b w:val="0"/>
              </w:rPr>
            </w:pPr>
            <w:r w:rsidRPr="00D3755C">
              <w:rPr>
                <w:b w:val="0"/>
              </w:rPr>
              <w:t xml:space="preserve">Speaker2 </w:t>
            </w:r>
          </w:p>
          <w:p w14:paraId="506BF5C4" w14:textId="77777777" w:rsidR="0075392E" w:rsidRPr="00D3755C" w:rsidRDefault="0075392E" w:rsidP="0080649C">
            <w:pPr>
              <w:rPr>
                <w:b w:val="0"/>
              </w:rPr>
            </w:pPr>
            <w:r w:rsidRPr="00D3755C">
              <w:rPr>
                <w:b w:val="0"/>
              </w:rPr>
              <w:t xml:space="preserve">Speaker3 </w:t>
            </w:r>
          </w:p>
          <w:p w14:paraId="58C04E92" w14:textId="77777777" w:rsidR="0075392E" w:rsidRPr="00D3755C" w:rsidRDefault="0075392E" w:rsidP="0080649C">
            <w:pPr>
              <w:rPr>
                <w:b w:val="0"/>
              </w:rPr>
            </w:pPr>
            <w:r w:rsidRPr="00D3755C">
              <w:rPr>
                <w:b w:val="0"/>
              </w:rPr>
              <w:t xml:space="preserve">Speaker4 </w:t>
            </w:r>
          </w:p>
          <w:p w14:paraId="6493263B" w14:textId="77777777" w:rsidR="0075392E" w:rsidRPr="00D3755C" w:rsidRDefault="0075392E" w:rsidP="0080649C">
            <w:pPr>
              <w:rPr>
                <w:b w:val="0"/>
              </w:rPr>
            </w:pPr>
            <w:r w:rsidRPr="00D3755C">
              <w:rPr>
                <w:b w:val="0"/>
              </w:rPr>
              <w:t xml:space="preserve">Speaker5 </w:t>
            </w:r>
          </w:p>
          <w:p w14:paraId="7C2E948D" w14:textId="77777777" w:rsidR="0075392E" w:rsidRPr="00D3755C" w:rsidRDefault="0075392E" w:rsidP="0080649C">
            <w:pPr>
              <w:rPr>
                <w:b w:val="0"/>
              </w:rPr>
            </w:pPr>
            <w:r w:rsidRPr="00D3755C">
              <w:rPr>
                <w:b w:val="0"/>
              </w:rPr>
              <w:t xml:space="preserve">Speaker6 </w:t>
            </w:r>
          </w:p>
          <w:p w14:paraId="2205CD60" w14:textId="77777777" w:rsidR="0075392E" w:rsidRPr="00D3755C" w:rsidRDefault="0075392E" w:rsidP="0080649C">
            <w:pPr>
              <w:rPr>
                <w:b w:val="0"/>
              </w:rPr>
            </w:pPr>
            <w:r w:rsidRPr="00D3755C">
              <w:rPr>
                <w:b w:val="0"/>
              </w:rPr>
              <w:t xml:space="preserve">Speaker7 </w:t>
            </w:r>
          </w:p>
          <w:p w14:paraId="53A4A1EF" w14:textId="77777777" w:rsidR="0075392E" w:rsidRPr="00D3755C" w:rsidRDefault="0075392E" w:rsidP="0080649C">
            <w:pPr>
              <w:rPr>
                <w:b w:val="0"/>
              </w:rPr>
            </w:pPr>
            <w:r w:rsidRPr="00D3755C">
              <w:rPr>
                <w:b w:val="0"/>
              </w:rPr>
              <w:t xml:space="preserve">Speaker8 </w:t>
            </w:r>
          </w:p>
          <w:p w14:paraId="6DE5214B" w14:textId="77777777" w:rsidR="0075392E" w:rsidRPr="00D3755C" w:rsidRDefault="0075392E" w:rsidP="0080649C">
            <w:pPr>
              <w:rPr>
                <w:b w:val="0"/>
              </w:rPr>
            </w:pPr>
            <w:r w:rsidRPr="00D3755C">
              <w:rPr>
                <w:b w:val="0"/>
              </w:rPr>
              <w:t xml:space="preserve">Speaker9 </w:t>
            </w:r>
          </w:p>
          <w:p w14:paraId="0A3B216D" w14:textId="77777777" w:rsidR="0075392E" w:rsidRPr="00D3755C" w:rsidRDefault="0075392E" w:rsidP="0080649C">
            <w:pPr>
              <w:rPr>
                <w:b w:val="0"/>
              </w:rPr>
            </w:pPr>
            <w:r w:rsidRPr="00D3755C">
              <w:rPr>
                <w:b w:val="0"/>
              </w:rPr>
              <w:t xml:space="preserve">Speaker10 </w:t>
            </w:r>
          </w:p>
          <w:p w14:paraId="197E0AB9" w14:textId="77777777" w:rsidR="0075392E" w:rsidRPr="00D3755C" w:rsidRDefault="0075392E" w:rsidP="0080649C">
            <w:pPr>
              <w:rPr>
                <w:b w:val="0"/>
              </w:rPr>
            </w:pPr>
            <w:r w:rsidRPr="00D3755C">
              <w:rPr>
                <w:b w:val="0"/>
              </w:rPr>
              <w:t xml:space="preserve">Speaker11 </w:t>
            </w:r>
          </w:p>
          <w:p w14:paraId="136E108F" w14:textId="77777777" w:rsidR="0075392E" w:rsidRPr="00D3755C" w:rsidRDefault="0075392E" w:rsidP="0080649C">
            <w:pPr>
              <w:rPr>
                <w:b w:val="0"/>
              </w:rPr>
            </w:pPr>
            <w:r w:rsidRPr="00D3755C">
              <w:rPr>
                <w:b w:val="0"/>
              </w:rPr>
              <w:t xml:space="preserve">Speaker12 </w:t>
            </w:r>
          </w:p>
          <w:p w14:paraId="007DFE04" w14:textId="77777777" w:rsidR="0075392E" w:rsidRPr="00D3755C" w:rsidRDefault="0075392E" w:rsidP="0080649C">
            <w:pPr>
              <w:rPr>
                <w:b w:val="0"/>
              </w:rPr>
            </w:pPr>
            <w:r w:rsidRPr="00D3755C">
              <w:rPr>
                <w:b w:val="0"/>
              </w:rPr>
              <w:t xml:space="preserve">Speaker13 </w:t>
            </w:r>
          </w:p>
          <w:p w14:paraId="7C869E8A" w14:textId="77777777" w:rsidR="0075392E" w:rsidRPr="00D3755C" w:rsidRDefault="0075392E" w:rsidP="0080649C">
            <w:pPr>
              <w:rPr>
                <w:b w:val="0"/>
              </w:rPr>
            </w:pPr>
            <w:r w:rsidRPr="00D3755C">
              <w:rPr>
                <w:b w:val="0"/>
              </w:rPr>
              <w:t xml:space="preserve">Speaker14 </w:t>
            </w:r>
          </w:p>
          <w:p w14:paraId="537D1216" w14:textId="77777777" w:rsidR="0075392E" w:rsidRPr="00D3755C" w:rsidRDefault="0075392E" w:rsidP="0080649C">
            <w:pPr>
              <w:rPr>
                <w:b w:val="0"/>
              </w:rPr>
            </w:pPr>
            <w:r w:rsidRPr="00D3755C">
              <w:rPr>
                <w:b w:val="0"/>
              </w:rPr>
              <w:t xml:space="preserve">Speaker15 </w:t>
            </w:r>
          </w:p>
          <w:p w14:paraId="002BC869" w14:textId="77777777" w:rsidR="0075392E" w:rsidRPr="00D3755C" w:rsidRDefault="0075392E" w:rsidP="0080649C">
            <w:pPr>
              <w:rPr>
                <w:b w:val="0"/>
              </w:rPr>
            </w:pPr>
            <w:r w:rsidRPr="00D3755C">
              <w:rPr>
                <w:b w:val="0"/>
              </w:rPr>
              <w:t xml:space="preserve">Cd1 </w:t>
            </w:r>
          </w:p>
          <w:p w14:paraId="2AB425A2" w14:textId="77777777" w:rsidR="0075392E" w:rsidRPr="00D3755C" w:rsidRDefault="0075392E" w:rsidP="0080649C">
            <w:pPr>
              <w:rPr>
                <w:b w:val="0"/>
              </w:rPr>
            </w:pPr>
            <w:r w:rsidRPr="00D3755C">
              <w:rPr>
                <w:b w:val="0"/>
              </w:rPr>
              <w:t xml:space="preserve">Tuner1 </w:t>
            </w:r>
          </w:p>
          <w:p w14:paraId="5C148840" w14:textId="77777777" w:rsidR="0075392E" w:rsidRPr="00D3755C" w:rsidRDefault="0075392E" w:rsidP="0080649C">
            <w:pPr>
              <w:rPr>
                <w:b w:val="0"/>
              </w:rPr>
            </w:pPr>
            <w:r w:rsidRPr="00D3755C">
              <w:rPr>
                <w:b w:val="0"/>
              </w:rPr>
              <w:t xml:space="preserve">Phono1 </w:t>
            </w:r>
          </w:p>
          <w:p w14:paraId="1ABBE3A8" w14:textId="77777777" w:rsidR="0075392E" w:rsidRPr="00D3755C" w:rsidRDefault="0075392E" w:rsidP="0080649C">
            <w:pPr>
              <w:rPr>
                <w:b w:val="0"/>
              </w:rPr>
            </w:pPr>
            <w:proofErr w:type="spellStart"/>
            <w:r w:rsidRPr="00D3755C">
              <w:rPr>
                <w:b w:val="0"/>
              </w:rPr>
              <w:t>MediaHdRadio</w:t>
            </w:r>
            <w:proofErr w:type="spellEnd"/>
            <w:r w:rsidRPr="00D3755C">
              <w:rPr>
                <w:b w:val="0"/>
              </w:rPr>
              <w:t xml:space="preserve"> </w:t>
            </w:r>
          </w:p>
          <w:p w14:paraId="351966CB" w14:textId="77777777" w:rsidR="0075392E" w:rsidRPr="00D3755C" w:rsidRDefault="0075392E" w:rsidP="0080649C">
            <w:pPr>
              <w:rPr>
                <w:b w:val="0"/>
              </w:rPr>
            </w:pPr>
            <w:proofErr w:type="spellStart"/>
            <w:r w:rsidRPr="00D3755C">
              <w:rPr>
                <w:b w:val="0"/>
              </w:rPr>
              <w:t>MediaInternetRadio</w:t>
            </w:r>
            <w:proofErr w:type="spellEnd"/>
            <w:r w:rsidRPr="00D3755C">
              <w:rPr>
                <w:b w:val="0"/>
              </w:rPr>
              <w:t xml:space="preserve"> </w:t>
            </w:r>
          </w:p>
          <w:p w14:paraId="2A894D84" w14:textId="77777777" w:rsidR="0075392E" w:rsidRPr="00D3755C" w:rsidRDefault="0075392E" w:rsidP="0080649C">
            <w:pPr>
              <w:rPr>
                <w:b w:val="0"/>
              </w:rPr>
            </w:pPr>
            <w:proofErr w:type="spellStart"/>
            <w:r w:rsidRPr="00D3755C">
              <w:rPr>
                <w:b w:val="0"/>
              </w:rPr>
              <w:t>MediaLastFmRadio</w:t>
            </w:r>
            <w:proofErr w:type="spellEnd"/>
            <w:r w:rsidRPr="00D3755C">
              <w:rPr>
                <w:b w:val="0"/>
              </w:rPr>
              <w:t xml:space="preserve"> </w:t>
            </w:r>
          </w:p>
          <w:p w14:paraId="706F9DA3" w14:textId="77777777" w:rsidR="0075392E" w:rsidRPr="00D3755C" w:rsidRDefault="0075392E" w:rsidP="0080649C">
            <w:pPr>
              <w:rPr>
                <w:b w:val="0"/>
              </w:rPr>
            </w:pPr>
            <w:proofErr w:type="spellStart"/>
            <w:r w:rsidRPr="00D3755C">
              <w:rPr>
                <w:b w:val="0"/>
              </w:rPr>
              <w:t>MediaPandoraRadio</w:t>
            </w:r>
            <w:proofErr w:type="spellEnd"/>
            <w:r w:rsidRPr="00D3755C">
              <w:rPr>
                <w:b w:val="0"/>
              </w:rPr>
              <w:t xml:space="preserve"> </w:t>
            </w:r>
          </w:p>
          <w:p w14:paraId="04FF6A82" w14:textId="77777777" w:rsidR="0075392E" w:rsidRPr="00D3755C" w:rsidRDefault="0075392E" w:rsidP="0080649C">
            <w:pPr>
              <w:rPr>
                <w:b w:val="0"/>
              </w:rPr>
            </w:pPr>
            <w:proofErr w:type="spellStart"/>
            <w:r w:rsidRPr="00D3755C">
              <w:rPr>
                <w:b w:val="0"/>
              </w:rPr>
              <w:t>MediaRhapsodyRadio</w:t>
            </w:r>
            <w:proofErr w:type="spellEnd"/>
            <w:r w:rsidRPr="00D3755C">
              <w:rPr>
                <w:b w:val="0"/>
              </w:rPr>
              <w:t xml:space="preserve"> </w:t>
            </w:r>
          </w:p>
          <w:p w14:paraId="55A5AD1B" w14:textId="77777777" w:rsidR="0075392E" w:rsidRPr="00D3755C" w:rsidRDefault="0075392E" w:rsidP="0080649C">
            <w:pPr>
              <w:rPr>
                <w:b w:val="0"/>
              </w:rPr>
            </w:pPr>
            <w:proofErr w:type="spellStart"/>
            <w:r w:rsidRPr="00D3755C">
              <w:rPr>
                <w:b w:val="0"/>
              </w:rPr>
              <w:t>MediaSiriusRadio</w:t>
            </w:r>
            <w:proofErr w:type="spellEnd"/>
            <w:r w:rsidRPr="00D3755C">
              <w:rPr>
                <w:b w:val="0"/>
              </w:rPr>
              <w:t xml:space="preserve"> </w:t>
            </w:r>
          </w:p>
          <w:p w14:paraId="4FEEC145" w14:textId="77777777" w:rsidR="0075392E" w:rsidRPr="00D3755C" w:rsidRDefault="0075392E" w:rsidP="0080649C">
            <w:pPr>
              <w:rPr>
                <w:b w:val="0"/>
              </w:rPr>
            </w:pPr>
            <w:proofErr w:type="spellStart"/>
            <w:r w:rsidRPr="00D3755C">
              <w:rPr>
                <w:b w:val="0"/>
              </w:rPr>
              <w:t>MediaSiriusXmRadio</w:t>
            </w:r>
            <w:proofErr w:type="spellEnd"/>
            <w:r w:rsidRPr="00D3755C">
              <w:rPr>
                <w:b w:val="0"/>
              </w:rPr>
              <w:t xml:space="preserve"> </w:t>
            </w:r>
          </w:p>
          <w:p w14:paraId="15795374" w14:textId="77777777" w:rsidR="0075392E" w:rsidRPr="00D3755C" w:rsidRDefault="0075392E" w:rsidP="0080649C">
            <w:pPr>
              <w:rPr>
                <w:b w:val="0"/>
              </w:rPr>
            </w:pPr>
            <w:proofErr w:type="spellStart"/>
            <w:r w:rsidRPr="00D3755C">
              <w:rPr>
                <w:b w:val="0"/>
              </w:rPr>
              <w:t>MediaXmRadio</w:t>
            </w:r>
            <w:proofErr w:type="spellEnd"/>
            <w:r w:rsidRPr="00D3755C">
              <w:rPr>
                <w:b w:val="0"/>
              </w:rPr>
              <w:t xml:space="preserve"> </w:t>
            </w:r>
          </w:p>
          <w:p w14:paraId="6A834561" w14:textId="77777777" w:rsidR="0075392E" w:rsidRPr="00D3755C" w:rsidRDefault="0075392E" w:rsidP="0080649C">
            <w:pPr>
              <w:rPr>
                <w:b w:val="0"/>
              </w:rPr>
            </w:pPr>
            <w:r w:rsidRPr="00D3755C">
              <w:rPr>
                <w:b w:val="0"/>
              </w:rPr>
              <w:t xml:space="preserve">Usb1 </w:t>
            </w:r>
          </w:p>
          <w:p w14:paraId="49099BF0" w14:textId="77777777" w:rsidR="0075392E" w:rsidRPr="00D3755C" w:rsidRDefault="0075392E" w:rsidP="0080649C">
            <w:pPr>
              <w:rPr>
                <w:b w:val="0"/>
              </w:rPr>
            </w:pPr>
            <w:r w:rsidRPr="00D3755C">
              <w:rPr>
                <w:b w:val="0"/>
              </w:rPr>
              <w:t xml:space="preserve">Usb2 </w:t>
            </w:r>
          </w:p>
          <w:p w14:paraId="10B03024" w14:textId="77777777" w:rsidR="0075392E" w:rsidRPr="00D3755C" w:rsidRDefault="0075392E" w:rsidP="0080649C">
            <w:pPr>
              <w:rPr>
                <w:b w:val="0"/>
              </w:rPr>
            </w:pPr>
            <w:r w:rsidRPr="00D3755C">
              <w:rPr>
                <w:b w:val="0"/>
              </w:rPr>
              <w:t xml:space="preserve">Usb3 </w:t>
            </w:r>
          </w:p>
          <w:p w14:paraId="52338269" w14:textId="77777777" w:rsidR="0075392E" w:rsidRPr="00D3755C" w:rsidRDefault="0075392E" w:rsidP="0080649C">
            <w:pPr>
              <w:rPr>
                <w:b w:val="0"/>
              </w:rPr>
            </w:pPr>
            <w:r w:rsidRPr="00D3755C">
              <w:rPr>
                <w:b w:val="0"/>
              </w:rPr>
              <w:t xml:space="preserve">Usb4 </w:t>
            </w:r>
          </w:p>
          <w:p w14:paraId="1D1ECBDD" w14:textId="77777777" w:rsidR="0075392E" w:rsidRPr="00D3755C" w:rsidRDefault="0075392E" w:rsidP="0080649C">
            <w:pPr>
              <w:rPr>
                <w:b w:val="0"/>
              </w:rPr>
            </w:pPr>
            <w:r w:rsidRPr="00D3755C">
              <w:rPr>
                <w:b w:val="0"/>
              </w:rPr>
              <w:t xml:space="preserve">Usb5 </w:t>
            </w:r>
          </w:p>
          <w:p w14:paraId="417FAF55" w14:textId="77777777" w:rsidR="0075392E" w:rsidRPr="00D3755C" w:rsidRDefault="0075392E" w:rsidP="0080649C">
            <w:pPr>
              <w:rPr>
                <w:b w:val="0"/>
              </w:rPr>
            </w:pPr>
            <w:r w:rsidRPr="00D3755C">
              <w:rPr>
                <w:b w:val="0"/>
              </w:rPr>
              <w:t xml:space="preserve">DisplayPort1 </w:t>
            </w:r>
          </w:p>
          <w:p w14:paraId="5A7625BF" w14:textId="77777777" w:rsidR="0075392E" w:rsidRPr="00D3755C" w:rsidRDefault="0075392E" w:rsidP="0080649C">
            <w:pPr>
              <w:rPr>
                <w:b w:val="0"/>
              </w:rPr>
            </w:pPr>
            <w:r w:rsidRPr="00D3755C">
              <w:rPr>
                <w:b w:val="0"/>
              </w:rPr>
              <w:t xml:space="preserve">DisplayPort2 </w:t>
            </w:r>
          </w:p>
          <w:p w14:paraId="0192F060" w14:textId="77777777" w:rsidR="0075392E" w:rsidRPr="00D3755C" w:rsidRDefault="0075392E" w:rsidP="0080649C">
            <w:pPr>
              <w:rPr>
                <w:b w:val="0"/>
              </w:rPr>
            </w:pPr>
            <w:r w:rsidRPr="00D3755C">
              <w:rPr>
                <w:b w:val="0"/>
              </w:rPr>
              <w:t xml:space="preserve">DisplayPort3 </w:t>
            </w:r>
          </w:p>
          <w:p w14:paraId="7D1C3A22" w14:textId="77777777" w:rsidR="0075392E" w:rsidRPr="00D3755C" w:rsidRDefault="0075392E" w:rsidP="0080649C">
            <w:pPr>
              <w:rPr>
                <w:b w:val="0"/>
              </w:rPr>
            </w:pPr>
            <w:r w:rsidRPr="00D3755C">
              <w:rPr>
                <w:b w:val="0"/>
              </w:rPr>
              <w:t xml:space="preserve">DisplayPort4 </w:t>
            </w:r>
          </w:p>
          <w:p w14:paraId="3EEF3173" w14:textId="77777777" w:rsidR="0075392E" w:rsidRPr="00D3755C" w:rsidRDefault="0075392E" w:rsidP="0080649C">
            <w:pPr>
              <w:rPr>
                <w:b w:val="0"/>
              </w:rPr>
            </w:pPr>
            <w:r w:rsidRPr="00D3755C">
              <w:rPr>
                <w:b w:val="0"/>
              </w:rPr>
              <w:t xml:space="preserve">DisplayPort5 </w:t>
            </w:r>
          </w:p>
          <w:p w14:paraId="7948DAF8" w14:textId="77777777" w:rsidR="0075392E" w:rsidRPr="00D3755C" w:rsidRDefault="0075392E" w:rsidP="0080649C">
            <w:pPr>
              <w:rPr>
                <w:b w:val="0"/>
              </w:rPr>
            </w:pPr>
            <w:r w:rsidRPr="00D3755C">
              <w:rPr>
                <w:b w:val="0"/>
              </w:rPr>
              <w:t xml:space="preserve">DisplayPort6 </w:t>
            </w:r>
          </w:p>
          <w:p w14:paraId="7B056642" w14:textId="77777777" w:rsidR="0075392E" w:rsidRPr="00D3755C" w:rsidRDefault="0075392E" w:rsidP="0080649C">
            <w:pPr>
              <w:rPr>
                <w:b w:val="0"/>
              </w:rPr>
            </w:pPr>
            <w:r w:rsidRPr="00D3755C">
              <w:rPr>
                <w:b w:val="0"/>
              </w:rPr>
              <w:t xml:space="preserve">DisplayPort7 </w:t>
            </w:r>
          </w:p>
          <w:p w14:paraId="1930F015" w14:textId="77777777" w:rsidR="0075392E" w:rsidRPr="00D3755C" w:rsidRDefault="0075392E" w:rsidP="0080649C">
            <w:pPr>
              <w:rPr>
                <w:b w:val="0"/>
              </w:rPr>
            </w:pPr>
            <w:r w:rsidRPr="00D3755C">
              <w:rPr>
                <w:b w:val="0"/>
              </w:rPr>
              <w:t xml:space="preserve">DisplayPort8 </w:t>
            </w:r>
          </w:p>
          <w:p w14:paraId="05772415" w14:textId="77777777" w:rsidR="0075392E" w:rsidRPr="00D3755C" w:rsidRDefault="0075392E" w:rsidP="0080649C">
            <w:pPr>
              <w:rPr>
                <w:b w:val="0"/>
              </w:rPr>
            </w:pPr>
            <w:r w:rsidRPr="00D3755C">
              <w:rPr>
                <w:b w:val="0"/>
              </w:rPr>
              <w:t xml:space="preserve">DisplayPort9 </w:t>
            </w:r>
          </w:p>
          <w:p w14:paraId="46AFF3EC" w14:textId="77777777" w:rsidR="0075392E" w:rsidRPr="00D3755C" w:rsidRDefault="0075392E" w:rsidP="0080649C">
            <w:pPr>
              <w:rPr>
                <w:b w:val="0"/>
              </w:rPr>
            </w:pPr>
            <w:r w:rsidRPr="00D3755C">
              <w:rPr>
                <w:b w:val="0"/>
              </w:rPr>
              <w:t xml:space="preserve">DisplayPort10 </w:t>
            </w:r>
          </w:p>
          <w:p w14:paraId="672D8AB6" w14:textId="77777777" w:rsidR="0075392E" w:rsidRPr="00D3755C" w:rsidRDefault="0075392E" w:rsidP="0080649C">
            <w:pPr>
              <w:rPr>
                <w:b w:val="0"/>
              </w:rPr>
            </w:pPr>
            <w:r w:rsidRPr="00D3755C">
              <w:rPr>
                <w:b w:val="0"/>
              </w:rPr>
              <w:t xml:space="preserve">Dvi1 </w:t>
            </w:r>
          </w:p>
          <w:p w14:paraId="592F4A1F" w14:textId="77777777" w:rsidR="0075392E" w:rsidRPr="00D3755C" w:rsidRDefault="0075392E" w:rsidP="0080649C">
            <w:pPr>
              <w:rPr>
                <w:b w:val="0"/>
              </w:rPr>
            </w:pPr>
            <w:r w:rsidRPr="00D3755C">
              <w:rPr>
                <w:b w:val="0"/>
              </w:rPr>
              <w:lastRenderedPageBreak/>
              <w:t xml:space="preserve">Dvi2 </w:t>
            </w:r>
          </w:p>
          <w:p w14:paraId="063B7795" w14:textId="77777777" w:rsidR="0075392E" w:rsidRPr="00D3755C" w:rsidRDefault="0075392E" w:rsidP="0080649C">
            <w:pPr>
              <w:rPr>
                <w:b w:val="0"/>
              </w:rPr>
            </w:pPr>
            <w:r w:rsidRPr="00D3755C">
              <w:rPr>
                <w:b w:val="0"/>
              </w:rPr>
              <w:t xml:space="preserve">Dvi3 </w:t>
            </w:r>
          </w:p>
          <w:p w14:paraId="32674D52" w14:textId="77777777" w:rsidR="0075392E" w:rsidRPr="00D3755C" w:rsidRDefault="0075392E" w:rsidP="0080649C">
            <w:pPr>
              <w:rPr>
                <w:b w:val="0"/>
              </w:rPr>
            </w:pPr>
            <w:r w:rsidRPr="00D3755C">
              <w:rPr>
                <w:b w:val="0"/>
              </w:rPr>
              <w:t xml:space="preserve">Dvi4 </w:t>
            </w:r>
          </w:p>
          <w:p w14:paraId="400E137D" w14:textId="77777777" w:rsidR="0075392E" w:rsidRPr="00D3755C" w:rsidRDefault="0075392E" w:rsidP="0080649C">
            <w:pPr>
              <w:rPr>
                <w:b w:val="0"/>
              </w:rPr>
            </w:pPr>
            <w:r w:rsidRPr="00D3755C">
              <w:rPr>
                <w:b w:val="0"/>
              </w:rPr>
              <w:t xml:space="preserve">Dvi5 </w:t>
            </w:r>
          </w:p>
          <w:p w14:paraId="770E6DEF" w14:textId="77777777" w:rsidR="0075392E" w:rsidRPr="00D3755C" w:rsidRDefault="0075392E" w:rsidP="0080649C">
            <w:pPr>
              <w:rPr>
                <w:b w:val="0"/>
              </w:rPr>
            </w:pPr>
            <w:r w:rsidRPr="00D3755C">
              <w:rPr>
                <w:b w:val="0"/>
              </w:rPr>
              <w:t xml:space="preserve">Dvi6 </w:t>
            </w:r>
          </w:p>
          <w:p w14:paraId="7F9C6D9F" w14:textId="77777777" w:rsidR="0075392E" w:rsidRPr="00D3755C" w:rsidRDefault="0075392E" w:rsidP="0080649C">
            <w:pPr>
              <w:rPr>
                <w:b w:val="0"/>
              </w:rPr>
            </w:pPr>
            <w:r w:rsidRPr="00D3755C">
              <w:rPr>
                <w:b w:val="0"/>
              </w:rPr>
              <w:t xml:space="preserve">Dvi7 </w:t>
            </w:r>
          </w:p>
          <w:p w14:paraId="2F265A15" w14:textId="77777777" w:rsidR="0075392E" w:rsidRPr="00D3755C" w:rsidRDefault="0075392E" w:rsidP="0080649C">
            <w:pPr>
              <w:rPr>
                <w:b w:val="0"/>
              </w:rPr>
            </w:pPr>
            <w:r w:rsidRPr="00D3755C">
              <w:rPr>
                <w:b w:val="0"/>
              </w:rPr>
              <w:t xml:space="preserve">Dvi8 </w:t>
            </w:r>
          </w:p>
          <w:p w14:paraId="6D5AB211" w14:textId="77777777" w:rsidR="0075392E" w:rsidRPr="00D3755C" w:rsidRDefault="0075392E" w:rsidP="0080649C">
            <w:pPr>
              <w:rPr>
                <w:b w:val="0"/>
              </w:rPr>
            </w:pPr>
            <w:r w:rsidRPr="00D3755C">
              <w:rPr>
                <w:b w:val="0"/>
              </w:rPr>
              <w:t xml:space="preserve">Dvi9 </w:t>
            </w:r>
          </w:p>
          <w:p w14:paraId="4B6E193B" w14:textId="77777777" w:rsidR="0075392E" w:rsidRPr="00D3755C" w:rsidRDefault="0075392E" w:rsidP="0080649C">
            <w:pPr>
              <w:rPr>
                <w:b w:val="0"/>
              </w:rPr>
            </w:pPr>
            <w:r w:rsidRPr="00D3755C">
              <w:rPr>
                <w:b w:val="0"/>
              </w:rPr>
              <w:t xml:space="preserve">Dvi10 </w:t>
            </w:r>
          </w:p>
          <w:p w14:paraId="59CACB5E" w14:textId="77777777" w:rsidR="0075392E" w:rsidRPr="00D3755C" w:rsidRDefault="0075392E" w:rsidP="0080649C">
            <w:pPr>
              <w:rPr>
                <w:b w:val="0"/>
              </w:rPr>
            </w:pPr>
            <w:r w:rsidRPr="00D3755C">
              <w:rPr>
                <w:b w:val="0"/>
              </w:rPr>
              <w:t xml:space="preserve">Spotify </w:t>
            </w:r>
          </w:p>
          <w:p w14:paraId="53E8B44E" w14:textId="77777777" w:rsidR="0075392E" w:rsidRPr="00D3755C" w:rsidRDefault="0075392E" w:rsidP="0080649C">
            <w:pPr>
              <w:rPr>
                <w:b w:val="0"/>
              </w:rPr>
            </w:pPr>
            <w:r w:rsidRPr="00D3755C">
              <w:rPr>
                <w:b w:val="0"/>
              </w:rPr>
              <w:t xml:space="preserve">YouTube </w:t>
            </w:r>
          </w:p>
          <w:p w14:paraId="215A0867" w14:textId="77777777" w:rsidR="0075392E" w:rsidRPr="00D3755C" w:rsidRDefault="0075392E" w:rsidP="0080649C">
            <w:pPr>
              <w:rPr>
                <w:b w:val="0"/>
              </w:rPr>
            </w:pPr>
            <w:proofErr w:type="spellStart"/>
            <w:r w:rsidRPr="00D3755C">
              <w:rPr>
                <w:b w:val="0"/>
              </w:rPr>
              <w:t>YouTubeTv</w:t>
            </w:r>
            <w:proofErr w:type="spellEnd"/>
            <w:r w:rsidRPr="00D3755C">
              <w:rPr>
                <w:b w:val="0"/>
              </w:rPr>
              <w:t xml:space="preserve"> </w:t>
            </w:r>
          </w:p>
          <w:p w14:paraId="160118C2" w14:textId="77777777" w:rsidR="0075392E" w:rsidRPr="00D3755C" w:rsidRDefault="0075392E" w:rsidP="0080649C">
            <w:pPr>
              <w:rPr>
                <w:b w:val="0"/>
              </w:rPr>
            </w:pPr>
            <w:r w:rsidRPr="00D3755C">
              <w:rPr>
                <w:b w:val="0"/>
              </w:rPr>
              <w:t xml:space="preserve">Netflix </w:t>
            </w:r>
          </w:p>
          <w:p w14:paraId="431F8CF0" w14:textId="77777777" w:rsidR="0075392E" w:rsidRPr="00D3755C" w:rsidRDefault="0075392E" w:rsidP="0080649C">
            <w:pPr>
              <w:rPr>
                <w:b w:val="0"/>
              </w:rPr>
            </w:pPr>
            <w:r w:rsidRPr="00D3755C">
              <w:rPr>
                <w:b w:val="0"/>
              </w:rPr>
              <w:t xml:space="preserve">Hulu </w:t>
            </w:r>
          </w:p>
          <w:p w14:paraId="2C6EB173" w14:textId="77777777" w:rsidR="0075392E" w:rsidRPr="00D3755C" w:rsidRDefault="0075392E" w:rsidP="0080649C">
            <w:pPr>
              <w:rPr>
                <w:b w:val="0"/>
              </w:rPr>
            </w:pPr>
            <w:proofErr w:type="spellStart"/>
            <w:r w:rsidRPr="00D3755C">
              <w:rPr>
                <w:b w:val="0"/>
              </w:rPr>
              <w:t>DirectvNow</w:t>
            </w:r>
            <w:proofErr w:type="spellEnd"/>
            <w:r w:rsidRPr="00D3755C">
              <w:rPr>
                <w:b w:val="0"/>
              </w:rPr>
              <w:t xml:space="preserve"> </w:t>
            </w:r>
          </w:p>
          <w:p w14:paraId="2D9A4F96" w14:textId="77777777" w:rsidR="0075392E" w:rsidRPr="00D3755C" w:rsidRDefault="0075392E" w:rsidP="0080649C">
            <w:pPr>
              <w:rPr>
                <w:b w:val="0"/>
              </w:rPr>
            </w:pPr>
            <w:proofErr w:type="spellStart"/>
            <w:r w:rsidRPr="00D3755C">
              <w:rPr>
                <w:b w:val="0"/>
              </w:rPr>
              <w:t>AmazonVideo</w:t>
            </w:r>
            <w:proofErr w:type="spellEnd"/>
            <w:r w:rsidRPr="00D3755C">
              <w:rPr>
                <w:b w:val="0"/>
              </w:rPr>
              <w:t xml:space="preserve"> </w:t>
            </w:r>
          </w:p>
          <w:p w14:paraId="13EBF9EC" w14:textId="77777777" w:rsidR="0075392E" w:rsidRPr="00D3755C" w:rsidRDefault="0075392E" w:rsidP="0080649C">
            <w:pPr>
              <w:rPr>
                <w:b w:val="0"/>
              </w:rPr>
            </w:pPr>
            <w:proofErr w:type="spellStart"/>
            <w:r w:rsidRPr="00D3755C">
              <w:rPr>
                <w:b w:val="0"/>
              </w:rPr>
              <w:t>PlaystationVue</w:t>
            </w:r>
            <w:proofErr w:type="spellEnd"/>
            <w:r w:rsidRPr="00D3755C">
              <w:rPr>
                <w:b w:val="0"/>
              </w:rPr>
              <w:t xml:space="preserve"> </w:t>
            </w:r>
          </w:p>
          <w:p w14:paraId="5EDF90B3" w14:textId="77777777" w:rsidR="0075392E" w:rsidRPr="00D3755C" w:rsidRDefault="0075392E" w:rsidP="0080649C">
            <w:pPr>
              <w:rPr>
                <w:b w:val="0"/>
              </w:rPr>
            </w:pPr>
            <w:proofErr w:type="spellStart"/>
            <w:r w:rsidRPr="00D3755C">
              <w:rPr>
                <w:b w:val="0"/>
              </w:rPr>
              <w:t>SlingTv</w:t>
            </w:r>
            <w:proofErr w:type="spellEnd"/>
            <w:r w:rsidRPr="00D3755C">
              <w:rPr>
                <w:b w:val="0"/>
              </w:rPr>
              <w:t xml:space="preserve"> </w:t>
            </w:r>
          </w:p>
          <w:p w14:paraId="41BF052F" w14:textId="77777777" w:rsidR="0075392E" w:rsidRPr="00D3755C" w:rsidRDefault="0075392E" w:rsidP="0080649C">
            <w:pPr>
              <w:rPr>
                <w:b w:val="0"/>
              </w:rPr>
            </w:pPr>
            <w:r w:rsidRPr="00D3755C">
              <w:rPr>
                <w:b w:val="0"/>
              </w:rPr>
              <w:t xml:space="preserve">Airplay </w:t>
            </w:r>
          </w:p>
          <w:p w14:paraId="5836B3F7" w14:textId="77777777" w:rsidR="0075392E" w:rsidRPr="00D3755C" w:rsidRDefault="0075392E" w:rsidP="0080649C">
            <w:pPr>
              <w:rPr>
                <w:b w:val="0"/>
              </w:rPr>
            </w:pPr>
            <w:proofErr w:type="spellStart"/>
            <w:r w:rsidRPr="00D3755C">
              <w:rPr>
                <w:b w:val="0"/>
              </w:rPr>
              <w:t>GoogleCast</w:t>
            </w:r>
            <w:proofErr w:type="spellEnd"/>
            <w:r w:rsidRPr="00D3755C">
              <w:rPr>
                <w:b w:val="0"/>
              </w:rPr>
              <w:t xml:space="preserve"> </w:t>
            </w:r>
          </w:p>
          <w:p w14:paraId="45A2E70B" w14:textId="77777777" w:rsidR="0075392E" w:rsidRPr="00D3755C" w:rsidRDefault="0075392E" w:rsidP="0080649C">
            <w:pPr>
              <w:rPr>
                <w:b w:val="0"/>
              </w:rPr>
            </w:pPr>
            <w:r w:rsidRPr="00D3755C">
              <w:rPr>
                <w:b w:val="0"/>
              </w:rPr>
              <w:t xml:space="preserve">DLNA </w:t>
            </w:r>
          </w:p>
          <w:p w14:paraId="15866272" w14:textId="77777777" w:rsidR="0075392E" w:rsidRPr="00D3755C" w:rsidRDefault="0075392E" w:rsidP="0080649C">
            <w:pPr>
              <w:rPr>
                <w:b w:val="0"/>
              </w:rPr>
            </w:pPr>
            <w:r w:rsidRPr="00D3755C">
              <w:rPr>
                <w:b w:val="0"/>
              </w:rPr>
              <w:t xml:space="preserve">Tidal </w:t>
            </w:r>
          </w:p>
          <w:p w14:paraId="5F7B73E6" w14:textId="77777777" w:rsidR="0075392E" w:rsidRPr="00D3755C" w:rsidRDefault="0075392E" w:rsidP="0080649C">
            <w:pPr>
              <w:rPr>
                <w:b w:val="0"/>
              </w:rPr>
            </w:pPr>
            <w:r w:rsidRPr="00D3755C">
              <w:rPr>
                <w:b w:val="0"/>
              </w:rPr>
              <w:t xml:space="preserve">Deezer </w:t>
            </w:r>
          </w:p>
          <w:p w14:paraId="1E1A1925" w14:textId="77777777" w:rsidR="0075392E" w:rsidRPr="00D3755C" w:rsidRDefault="0075392E" w:rsidP="0080649C">
            <w:pPr>
              <w:rPr>
                <w:b w:val="0"/>
              </w:rPr>
            </w:pPr>
            <w:r w:rsidRPr="00D3755C">
              <w:rPr>
                <w:b w:val="0"/>
              </w:rPr>
              <w:t xml:space="preserve">Crackle </w:t>
            </w:r>
          </w:p>
          <w:p w14:paraId="6A436B11" w14:textId="77777777" w:rsidR="0075392E" w:rsidRPr="00D3755C" w:rsidRDefault="0075392E" w:rsidP="0080649C">
            <w:pPr>
              <w:rPr>
                <w:b w:val="0"/>
              </w:rPr>
            </w:pPr>
            <w:r w:rsidRPr="00D3755C">
              <w:rPr>
                <w:b w:val="0"/>
              </w:rPr>
              <w:t xml:space="preserve">OnDemand </w:t>
            </w:r>
          </w:p>
          <w:p w14:paraId="376F6815" w14:textId="77777777" w:rsidR="0075392E" w:rsidRPr="00D3755C" w:rsidRDefault="0075392E" w:rsidP="0080649C">
            <w:pPr>
              <w:rPr>
                <w:b w:val="0"/>
              </w:rPr>
            </w:pPr>
            <w:r w:rsidRPr="00D3755C">
              <w:rPr>
                <w:b w:val="0"/>
              </w:rPr>
              <w:t xml:space="preserve">Aux1 </w:t>
            </w:r>
          </w:p>
          <w:p w14:paraId="47F8BF9A" w14:textId="77777777" w:rsidR="0075392E" w:rsidRPr="00D3755C" w:rsidRDefault="0075392E" w:rsidP="0080649C">
            <w:pPr>
              <w:rPr>
                <w:b w:val="0"/>
              </w:rPr>
            </w:pPr>
            <w:r w:rsidRPr="00D3755C">
              <w:rPr>
                <w:b w:val="0"/>
              </w:rPr>
              <w:t xml:space="preserve">Aux2 </w:t>
            </w:r>
          </w:p>
          <w:p w14:paraId="2CDB45D9" w14:textId="77777777" w:rsidR="0075392E" w:rsidRPr="00D3755C" w:rsidRDefault="0075392E" w:rsidP="0080649C">
            <w:pPr>
              <w:rPr>
                <w:b w:val="0"/>
              </w:rPr>
            </w:pPr>
            <w:r w:rsidRPr="00D3755C">
              <w:rPr>
                <w:b w:val="0"/>
              </w:rPr>
              <w:t xml:space="preserve">Antenna1 </w:t>
            </w:r>
          </w:p>
          <w:p w14:paraId="73135392" w14:textId="77777777" w:rsidR="0075392E" w:rsidRPr="00D3755C" w:rsidRDefault="0075392E" w:rsidP="0080649C">
            <w:pPr>
              <w:rPr>
                <w:b w:val="0"/>
              </w:rPr>
            </w:pPr>
            <w:r w:rsidRPr="00D3755C">
              <w:rPr>
                <w:b w:val="0"/>
              </w:rPr>
              <w:t xml:space="preserve">Antenna2 </w:t>
            </w:r>
          </w:p>
          <w:p w14:paraId="4779FBA7" w14:textId="77777777" w:rsidR="0075392E" w:rsidRPr="00D3755C" w:rsidRDefault="0075392E" w:rsidP="0080649C">
            <w:pPr>
              <w:rPr>
                <w:b w:val="0"/>
              </w:rPr>
            </w:pPr>
            <w:r w:rsidRPr="00D3755C">
              <w:rPr>
                <w:b w:val="0"/>
              </w:rPr>
              <w:t xml:space="preserve">Dvd1 </w:t>
            </w:r>
          </w:p>
          <w:p w14:paraId="2DB81A00" w14:textId="77777777" w:rsidR="0075392E" w:rsidRPr="00D3755C" w:rsidRDefault="0075392E" w:rsidP="0080649C">
            <w:pPr>
              <w:rPr>
                <w:b w:val="0"/>
              </w:rPr>
            </w:pPr>
            <w:r w:rsidRPr="00D3755C">
              <w:rPr>
                <w:b w:val="0"/>
              </w:rPr>
              <w:t xml:space="preserve">Sat1 </w:t>
            </w:r>
          </w:p>
          <w:p w14:paraId="0ACA2DCC" w14:textId="77777777" w:rsidR="0075392E" w:rsidRPr="00D3755C" w:rsidRDefault="0075392E" w:rsidP="0080649C">
            <w:pPr>
              <w:rPr>
                <w:b w:val="0"/>
              </w:rPr>
            </w:pPr>
            <w:r w:rsidRPr="00D3755C">
              <w:rPr>
                <w:b w:val="0"/>
              </w:rPr>
              <w:t xml:space="preserve">Tv1 </w:t>
            </w:r>
          </w:p>
          <w:p w14:paraId="094B9CA4" w14:textId="77777777" w:rsidR="0075392E" w:rsidRPr="00D3755C" w:rsidRDefault="0075392E" w:rsidP="0080649C">
            <w:pPr>
              <w:rPr>
                <w:b w:val="0"/>
              </w:rPr>
            </w:pPr>
            <w:r w:rsidRPr="00D3755C">
              <w:rPr>
                <w:b w:val="0"/>
              </w:rPr>
              <w:t xml:space="preserve">Dss1 </w:t>
            </w:r>
          </w:p>
          <w:p w14:paraId="34C4F587" w14:textId="77777777" w:rsidR="0075392E" w:rsidRPr="00D3755C" w:rsidRDefault="0075392E" w:rsidP="0080649C">
            <w:pPr>
              <w:rPr>
                <w:b w:val="0"/>
              </w:rPr>
            </w:pPr>
            <w:r w:rsidRPr="00D3755C">
              <w:rPr>
                <w:b w:val="0"/>
              </w:rPr>
              <w:t xml:space="preserve">Input1 </w:t>
            </w:r>
          </w:p>
          <w:p w14:paraId="030C0D7E" w14:textId="77777777" w:rsidR="0075392E" w:rsidRPr="00D3755C" w:rsidRDefault="0075392E" w:rsidP="0080649C">
            <w:pPr>
              <w:rPr>
                <w:b w:val="0"/>
              </w:rPr>
            </w:pPr>
            <w:r w:rsidRPr="00D3755C">
              <w:rPr>
                <w:b w:val="0"/>
              </w:rPr>
              <w:t xml:space="preserve">Input10 </w:t>
            </w:r>
          </w:p>
          <w:p w14:paraId="006E5F43" w14:textId="77777777" w:rsidR="0075392E" w:rsidRPr="00D3755C" w:rsidRDefault="0075392E" w:rsidP="0080649C">
            <w:pPr>
              <w:rPr>
                <w:b w:val="0"/>
              </w:rPr>
            </w:pPr>
            <w:r w:rsidRPr="00D3755C">
              <w:rPr>
                <w:b w:val="0"/>
              </w:rPr>
              <w:t xml:space="preserve">Input2 </w:t>
            </w:r>
          </w:p>
          <w:p w14:paraId="25494192" w14:textId="77777777" w:rsidR="0075392E" w:rsidRPr="00D3755C" w:rsidRDefault="0075392E" w:rsidP="0080649C">
            <w:pPr>
              <w:rPr>
                <w:b w:val="0"/>
              </w:rPr>
            </w:pPr>
            <w:r w:rsidRPr="00D3755C">
              <w:rPr>
                <w:b w:val="0"/>
              </w:rPr>
              <w:t xml:space="preserve">Input3 </w:t>
            </w:r>
          </w:p>
          <w:p w14:paraId="0665394E" w14:textId="77777777" w:rsidR="0075392E" w:rsidRPr="00D3755C" w:rsidRDefault="0075392E" w:rsidP="0080649C">
            <w:pPr>
              <w:rPr>
                <w:b w:val="0"/>
              </w:rPr>
            </w:pPr>
            <w:r w:rsidRPr="00D3755C">
              <w:rPr>
                <w:b w:val="0"/>
              </w:rPr>
              <w:t xml:space="preserve">Input4 </w:t>
            </w:r>
          </w:p>
          <w:p w14:paraId="74541FAA" w14:textId="77777777" w:rsidR="0075392E" w:rsidRPr="00D3755C" w:rsidRDefault="0075392E" w:rsidP="0080649C">
            <w:pPr>
              <w:rPr>
                <w:b w:val="0"/>
              </w:rPr>
            </w:pPr>
            <w:r w:rsidRPr="00D3755C">
              <w:rPr>
                <w:b w:val="0"/>
              </w:rPr>
              <w:t xml:space="preserve">Input5 </w:t>
            </w:r>
          </w:p>
          <w:p w14:paraId="5A4FB966" w14:textId="77777777" w:rsidR="0075392E" w:rsidRPr="00D3755C" w:rsidRDefault="0075392E" w:rsidP="0080649C">
            <w:pPr>
              <w:rPr>
                <w:b w:val="0"/>
              </w:rPr>
            </w:pPr>
            <w:r w:rsidRPr="00D3755C">
              <w:rPr>
                <w:b w:val="0"/>
              </w:rPr>
              <w:t xml:space="preserve">Input6 </w:t>
            </w:r>
          </w:p>
          <w:p w14:paraId="3F887138" w14:textId="77777777" w:rsidR="0075392E" w:rsidRPr="00D3755C" w:rsidRDefault="0075392E" w:rsidP="0080649C">
            <w:pPr>
              <w:rPr>
                <w:b w:val="0"/>
              </w:rPr>
            </w:pPr>
            <w:r w:rsidRPr="00D3755C">
              <w:rPr>
                <w:b w:val="0"/>
              </w:rPr>
              <w:t xml:space="preserve">Input7 </w:t>
            </w:r>
          </w:p>
          <w:p w14:paraId="706C5226" w14:textId="77777777" w:rsidR="0075392E" w:rsidRPr="00D3755C" w:rsidRDefault="0075392E" w:rsidP="0080649C">
            <w:pPr>
              <w:rPr>
                <w:b w:val="0"/>
              </w:rPr>
            </w:pPr>
            <w:r w:rsidRPr="00D3755C">
              <w:rPr>
                <w:b w:val="0"/>
              </w:rPr>
              <w:t xml:space="preserve">Input8 </w:t>
            </w:r>
          </w:p>
          <w:p w14:paraId="06986FB9" w14:textId="77777777" w:rsidR="0075392E" w:rsidRPr="00D3755C" w:rsidRDefault="0075392E" w:rsidP="0080649C">
            <w:pPr>
              <w:rPr>
                <w:b w:val="0"/>
              </w:rPr>
            </w:pPr>
            <w:r w:rsidRPr="00D3755C">
              <w:rPr>
                <w:b w:val="0"/>
              </w:rPr>
              <w:t xml:space="preserve">Input9 </w:t>
            </w:r>
          </w:p>
          <w:p w14:paraId="2102BFAF" w14:textId="77777777" w:rsidR="0075392E" w:rsidRPr="00D3755C" w:rsidRDefault="0075392E" w:rsidP="0080649C">
            <w:pPr>
              <w:rPr>
                <w:b w:val="0"/>
              </w:rPr>
            </w:pPr>
            <w:r w:rsidRPr="00D3755C">
              <w:rPr>
                <w:b w:val="0"/>
              </w:rPr>
              <w:t xml:space="preserve">Input11 </w:t>
            </w:r>
          </w:p>
          <w:p w14:paraId="01806E40" w14:textId="77777777" w:rsidR="0075392E" w:rsidRPr="00D3755C" w:rsidRDefault="0075392E" w:rsidP="0080649C">
            <w:pPr>
              <w:rPr>
                <w:b w:val="0"/>
              </w:rPr>
            </w:pPr>
            <w:r w:rsidRPr="00D3755C">
              <w:rPr>
                <w:b w:val="0"/>
              </w:rPr>
              <w:lastRenderedPageBreak/>
              <w:t xml:space="preserve">Input12 </w:t>
            </w:r>
          </w:p>
          <w:p w14:paraId="37124047" w14:textId="77777777" w:rsidR="0075392E" w:rsidRPr="00D3755C" w:rsidRDefault="0075392E" w:rsidP="0080649C">
            <w:pPr>
              <w:rPr>
                <w:b w:val="0"/>
              </w:rPr>
            </w:pPr>
            <w:r w:rsidRPr="00D3755C">
              <w:rPr>
                <w:b w:val="0"/>
              </w:rPr>
              <w:t xml:space="preserve">Input13 </w:t>
            </w:r>
          </w:p>
          <w:p w14:paraId="5238B205" w14:textId="77777777" w:rsidR="0075392E" w:rsidRPr="00D3755C" w:rsidRDefault="0075392E" w:rsidP="0080649C">
            <w:pPr>
              <w:rPr>
                <w:b w:val="0"/>
              </w:rPr>
            </w:pPr>
            <w:r w:rsidRPr="00D3755C">
              <w:rPr>
                <w:b w:val="0"/>
              </w:rPr>
              <w:t xml:space="preserve">Input14 </w:t>
            </w:r>
          </w:p>
          <w:p w14:paraId="64124108" w14:textId="77777777" w:rsidR="0075392E" w:rsidRPr="00D3755C" w:rsidRDefault="0075392E" w:rsidP="0080649C">
            <w:pPr>
              <w:rPr>
                <w:b w:val="0"/>
              </w:rPr>
            </w:pPr>
            <w:r w:rsidRPr="00D3755C">
              <w:rPr>
                <w:b w:val="0"/>
              </w:rPr>
              <w:t xml:space="preserve">Input15 </w:t>
            </w:r>
          </w:p>
          <w:p w14:paraId="2B55BA3B" w14:textId="77777777" w:rsidR="0075392E" w:rsidRPr="00D3755C" w:rsidRDefault="0075392E" w:rsidP="0080649C">
            <w:pPr>
              <w:rPr>
                <w:b w:val="0"/>
              </w:rPr>
            </w:pPr>
            <w:r w:rsidRPr="00D3755C">
              <w:rPr>
                <w:b w:val="0"/>
              </w:rPr>
              <w:t xml:space="preserve">Bd1 </w:t>
            </w:r>
          </w:p>
          <w:p w14:paraId="12D6399C" w14:textId="77777777" w:rsidR="0075392E" w:rsidRPr="00D3755C" w:rsidRDefault="0075392E" w:rsidP="0080649C">
            <w:pPr>
              <w:rPr>
                <w:b w:val="0"/>
              </w:rPr>
            </w:pPr>
            <w:r w:rsidRPr="00D3755C">
              <w:rPr>
                <w:b w:val="0"/>
              </w:rPr>
              <w:t xml:space="preserve">Catv1 </w:t>
            </w:r>
          </w:p>
          <w:p w14:paraId="3F6CD6C9" w14:textId="77777777" w:rsidR="0075392E" w:rsidRPr="00D3755C" w:rsidRDefault="0075392E" w:rsidP="0080649C">
            <w:pPr>
              <w:rPr>
                <w:b w:val="0"/>
              </w:rPr>
            </w:pPr>
            <w:r w:rsidRPr="00D3755C">
              <w:rPr>
                <w:b w:val="0"/>
              </w:rPr>
              <w:t xml:space="preserve">Game1 </w:t>
            </w:r>
          </w:p>
          <w:p w14:paraId="4D78B0F0" w14:textId="77777777" w:rsidR="0075392E" w:rsidRPr="00D3755C" w:rsidRDefault="0075392E" w:rsidP="0080649C">
            <w:pPr>
              <w:rPr>
                <w:b w:val="0"/>
              </w:rPr>
            </w:pPr>
            <w:r w:rsidRPr="00D3755C">
              <w:rPr>
                <w:b w:val="0"/>
              </w:rPr>
              <w:t xml:space="preserve">Pc1 </w:t>
            </w:r>
          </w:p>
          <w:p w14:paraId="2A28D1D0" w14:textId="77777777" w:rsidR="0075392E" w:rsidRPr="00D3755C" w:rsidRDefault="0075392E" w:rsidP="0080649C">
            <w:pPr>
              <w:rPr>
                <w:b w:val="0"/>
              </w:rPr>
            </w:pPr>
            <w:r w:rsidRPr="00D3755C">
              <w:rPr>
                <w:b w:val="0"/>
              </w:rPr>
              <w:t xml:space="preserve">Bluetooth1 </w:t>
            </w:r>
          </w:p>
          <w:p w14:paraId="7B05DE3E" w14:textId="77777777" w:rsidR="0075392E" w:rsidRPr="00D3755C" w:rsidRDefault="0075392E" w:rsidP="0080649C">
            <w:pPr>
              <w:rPr>
                <w:b w:val="0"/>
              </w:rPr>
            </w:pPr>
            <w:r w:rsidRPr="00D3755C">
              <w:rPr>
                <w:b w:val="0"/>
              </w:rPr>
              <w:t xml:space="preserve">MediaPlayer1 </w:t>
            </w:r>
          </w:p>
          <w:p w14:paraId="2B2BEDE1" w14:textId="77777777" w:rsidR="0075392E" w:rsidRDefault="0075392E" w:rsidP="0080649C">
            <w:r w:rsidRPr="00D3755C">
              <w:rPr>
                <w:b w:val="0"/>
              </w:rPr>
              <w:t>Ipod1</w:t>
            </w:r>
          </w:p>
        </w:tc>
      </w:tr>
    </w:tbl>
    <w:p w14:paraId="0A6308F1" w14:textId="77777777" w:rsidR="0075392E" w:rsidRDefault="0075392E" w:rsidP="0075392E">
      <w:pPr>
        <w:ind w:left="720"/>
        <w:rPr>
          <w:b/>
          <w:caps/>
          <w:spacing w:val="20"/>
          <w:sz w:val="28"/>
          <w:szCs w:val="28"/>
        </w:rPr>
      </w:pPr>
      <w:r>
        <w:lastRenderedPageBreak/>
        <w:br w:type="page"/>
      </w:r>
    </w:p>
    <w:p w14:paraId="145AC16C" w14:textId="77777777" w:rsidR="0075392E" w:rsidRPr="00550F59" w:rsidRDefault="0075392E" w:rsidP="0075392E">
      <w:pPr>
        <w:pStyle w:val="Heading1"/>
      </w:pPr>
      <w:bookmarkStart w:id="6" w:name="_Toc534899701"/>
      <w:bookmarkStart w:id="7" w:name="_Toc14269127"/>
      <w:r>
        <w:lastRenderedPageBreak/>
        <w:t>Appendix D – Audio Connector Types</w:t>
      </w:r>
      <w:bookmarkEnd w:id="6"/>
      <w:bookmarkEnd w:id="7"/>
    </w:p>
    <w:tbl>
      <w:tblPr>
        <w:tblStyle w:val="TableGrid"/>
        <w:tblW w:w="0" w:type="auto"/>
        <w:tblInd w:w="715" w:type="dxa"/>
        <w:tblLook w:val="04A0" w:firstRow="1" w:lastRow="0" w:firstColumn="1" w:lastColumn="0" w:noHBand="0" w:noVBand="1"/>
      </w:tblPr>
      <w:tblGrid>
        <w:gridCol w:w="8635"/>
      </w:tblGrid>
      <w:tr w:rsidR="0075392E" w14:paraId="32BA70D6"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78BB04BA" w14:textId="77777777" w:rsidR="0075392E" w:rsidRPr="00D96688" w:rsidRDefault="0075392E" w:rsidP="0080649C">
            <w:pPr>
              <w:rPr>
                <w:b w:val="0"/>
              </w:rPr>
            </w:pPr>
            <w:r w:rsidRPr="00D96688">
              <w:rPr>
                <w:b w:val="0"/>
              </w:rPr>
              <w:t>Unknown = 0</w:t>
            </w:r>
          </w:p>
          <w:p w14:paraId="39B15220" w14:textId="77777777" w:rsidR="0075392E" w:rsidRPr="00D96688" w:rsidRDefault="0075392E" w:rsidP="0080649C">
            <w:pPr>
              <w:rPr>
                <w:b w:val="0"/>
              </w:rPr>
            </w:pPr>
            <w:proofErr w:type="spellStart"/>
            <w:r w:rsidRPr="00D96688">
              <w:rPr>
                <w:b w:val="0"/>
              </w:rPr>
              <w:t>Hdmi</w:t>
            </w:r>
            <w:proofErr w:type="spellEnd"/>
            <w:r w:rsidRPr="00D96688">
              <w:rPr>
                <w:b w:val="0"/>
              </w:rPr>
              <w:t xml:space="preserve"> = 10</w:t>
            </w:r>
          </w:p>
          <w:p w14:paraId="62A86785" w14:textId="77777777" w:rsidR="0075392E" w:rsidRPr="00D96688" w:rsidRDefault="0075392E" w:rsidP="0080649C">
            <w:pPr>
              <w:rPr>
                <w:b w:val="0"/>
              </w:rPr>
            </w:pPr>
            <w:r w:rsidRPr="00D96688">
              <w:rPr>
                <w:b w:val="0"/>
              </w:rPr>
              <w:t>Optical = 20</w:t>
            </w:r>
          </w:p>
          <w:p w14:paraId="7198479C" w14:textId="77777777" w:rsidR="0075392E" w:rsidRPr="00D96688" w:rsidRDefault="0075392E" w:rsidP="0080649C">
            <w:pPr>
              <w:rPr>
                <w:b w:val="0"/>
              </w:rPr>
            </w:pPr>
            <w:r w:rsidRPr="00D96688">
              <w:rPr>
                <w:b w:val="0"/>
              </w:rPr>
              <w:t>Coax = 30</w:t>
            </w:r>
          </w:p>
          <w:p w14:paraId="7A0013E5" w14:textId="77777777" w:rsidR="0075392E" w:rsidRPr="00D96688" w:rsidRDefault="0075392E" w:rsidP="0080649C">
            <w:pPr>
              <w:rPr>
                <w:b w:val="0"/>
              </w:rPr>
            </w:pPr>
            <w:r w:rsidRPr="00D96688">
              <w:rPr>
                <w:b w:val="0"/>
              </w:rPr>
              <w:t>Analog = 40</w:t>
            </w:r>
          </w:p>
          <w:p w14:paraId="70082B81" w14:textId="77777777" w:rsidR="0075392E" w:rsidRPr="00D96688" w:rsidRDefault="0075392E" w:rsidP="0080649C">
            <w:pPr>
              <w:rPr>
                <w:b w:val="0"/>
              </w:rPr>
            </w:pPr>
            <w:proofErr w:type="spellStart"/>
            <w:r w:rsidRPr="00D96688">
              <w:rPr>
                <w:b w:val="0"/>
              </w:rPr>
              <w:t>HdBaseT</w:t>
            </w:r>
            <w:proofErr w:type="spellEnd"/>
            <w:r w:rsidRPr="00D96688">
              <w:rPr>
                <w:b w:val="0"/>
              </w:rPr>
              <w:t xml:space="preserve"> = 50</w:t>
            </w:r>
          </w:p>
          <w:p w14:paraId="0479E2B0" w14:textId="77777777" w:rsidR="0075392E" w:rsidRPr="00D96688" w:rsidRDefault="0075392E" w:rsidP="0080649C">
            <w:pPr>
              <w:rPr>
                <w:b w:val="0"/>
              </w:rPr>
            </w:pPr>
            <w:r w:rsidRPr="00D96688">
              <w:rPr>
                <w:b w:val="0"/>
              </w:rPr>
              <w:t>DisplayPort = 60</w:t>
            </w:r>
          </w:p>
          <w:p w14:paraId="52FA1FED" w14:textId="77777777" w:rsidR="0075392E" w:rsidRPr="00D96688" w:rsidRDefault="0075392E" w:rsidP="0080649C">
            <w:pPr>
              <w:rPr>
                <w:b w:val="0"/>
              </w:rPr>
            </w:pPr>
            <w:r w:rsidRPr="00D96688">
              <w:rPr>
                <w:b w:val="0"/>
              </w:rPr>
              <w:t>Speaker = 70</w:t>
            </w:r>
          </w:p>
          <w:p w14:paraId="60A7A475" w14:textId="77777777" w:rsidR="0075392E" w:rsidRPr="00D96688" w:rsidRDefault="0075392E" w:rsidP="0080649C">
            <w:pPr>
              <w:rPr>
                <w:b w:val="0"/>
              </w:rPr>
            </w:pPr>
            <w:proofErr w:type="spellStart"/>
            <w:r w:rsidRPr="00D96688">
              <w:rPr>
                <w:b w:val="0"/>
              </w:rPr>
              <w:t>Usb</w:t>
            </w:r>
            <w:proofErr w:type="spellEnd"/>
            <w:r w:rsidRPr="00D96688">
              <w:rPr>
                <w:b w:val="0"/>
              </w:rPr>
              <w:t xml:space="preserve"> = 80</w:t>
            </w:r>
          </w:p>
          <w:p w14:paraId="1A5D02C9" w14:textId="77777777" w:rsidR="0075392E" w:rsidRPr="00D96688" w:rsidRDefault="0075392E" w:rsidP="0080649C">
            <w:pPr>
              <w:rPr>
                <w:b w:val="0"/>
              </w:rPr>
            </w:pPr>
            <w:proofErr w:type="spellStart"/>
            <w:r w:rsidRPr="00D96688">
              <w:rPr>
                <w:b w:val="0"/>
              </w:rPr>
              <w:t>Dvi</w:t>
            </w:r>
            <w:proofErr w:type="spellEnd"/>
            <w:r w:rsidRPr="00D96688">
              <w:rPr>
                <w:b w:val="0"/>
              </w:rPr>
              <w:t xml:space="preserve"> = 90</w:t>
            </w:r>
          </w:p>
          <w:p w14:paraId="7D408A2B" w14:textId="77777777" w:rsidR="0075392E" w:rsidRPr="00D96688" w:rsidRDefault="0075392E" w:rsidP="0080649C">
            <w:pPr>
              <w:rPr>
                <w:b w:val="0"/>
              </w:rPr>
            </w:pPr>
            <w:r w:rsidRPr="00D96688">
              <w:rPr>
                <w:b w:val="0"/>
              </w:rPr>
              <w:t>Universal = 100</w:t>
            </w:r>
          </w:p>
          <w:p w14:paraId="300199D2" w14:textId="77777777" w:rsidR="0075392E" w:rsidRPr="00D96688" w:rsidRDefault="0075392E" w:rsidP="0080649C">
            <w:pPr>
              <w:rPr>
                <w:b w:val="0"/>
              </w:rPr>
            </w:pPr>
            <w:r w:rsidRPr="00D96688">
              <w:rPr>
                <w:b w:val="0"/>
              </w:rPr>
              <w:t>Antenna = 110</w:t>
            </w:r>
          </w:p>
          <w:p w14:paraId="4876CD0E" w14:textId="77777777" w:rsidR="0075392E" w:rsidRPr="00D96688" w:rsidRDefault="0075392E" w:rsidP="0080649C">
            <w:pPr>
              <w:rPr>
                <w:b w:val="0"/>
              </w:rPr>
            </w:pPr>
            <w:proofErr w:type="spellStart"/>
            <w:r w:rsidRPr="00D96688">
              <w:rPr>
                <w:b w:val="0"/>
              </w:rPr>
              <w:t>GenericAV</w:t>
            </w:r>
            <w:proofErr w:type="spellEnd"/>
            <w:r w:rsidRPr="00D96688">
              <w:rPr>
                <w:b w:val="0"/>
              </w:rPr>
              <w:t xml:space="preserve"> = 120</w:t>
            </w:r>
          </w:p>
          <w:p w14:paraId="10A55BAB" w14:textId="77777777" w:rsidR="0075392E" w:rsidRDefault="0075392E" w:rsidP="0080649C">
            <w:proofErr w:type="spellStart"/>
            <w:r w:rsidRPr="00D96688">
              <w:rPr>
                <w:b w:val="0"/>
              </w:rPr>
              <w:t>GenericAudio</w:t>
            </w:r>
            <w:proofErr w:type="spellEnd"/>
            <w:r w:rsidRPr="00D96688">
              <w:rPr>
                <w:b w:val="0"/>
              </w:rPr>
              <w:t xml:space="preserve"> = 130</w:t>
            </w:r>
          </w:p>
        </w:tc>
      </w:tr>
    </w:tbl>
    <w:p w14:paraId="358780AF" w14:textId="77777777" w:rsidR="0075392E" w:rsidRDefault="0075392E" w:rsidP="0075392E">
      <w:pPr>
        <w:rPr>
          <w:b/>
          <w:caps/>
          <w:spacing w:val="20"/>
          <w:sz w:val="28"/>
          <w:szCs w:val="28"/>
        </w:rPr>
      </w:pPr>
      <w:r>
        <w:br w:type="page"/>
      </w:r>
    </w:p>
    <w:p w14:paraId="2A60833B" w14:textId="77777777" w:rsidR="0075392E" w:rsidRPr="00550F59" w:rsidRDefault="0075392E" w:rsidP="0075392E">
      <w:pPr>
        <w:pStyle w:val="Heading1"/>
      </w:pPr>
      <w:bookmarkStart w:id="8" w:name="_Toc534899702"/>
      <w:bookmarkStart w:id="9" w:name="_Toc14269128"/>
      <w:r>
        <w:lastRenderedPageBreak/>
        <w:t>Appendix E - VideoConnections</w:t>
      </w:r>
      <w:bookmarkEnd w:id="8"/>
      <w:bookmarkEnd w:id="9"/>
    </w:p>
    <w:p w14:paraId="5397371D" w14:textId="77777777" w:rsidR="0075392E" w:rsidRDefault="0075392E" w:rsidP="0075392E">
      <w:r>
        <w:t xml:space="preserve">Values of each match the value of the </w:t>
      </w:r>
      <w:proofErr w:type="spellStart"/>
      <w:r>
        <w:t>StandardCommandsEnum</w:t>
      </w:r>
      <w:proofErr w:type="spellEnd"/>
      <w:r>
        <w:t xml:space="preserve"> that has the same name</w:t>
      </w:r>
    </w:p>
    <w:tbl>
      <w:tblPr>
        <w:tblStyle w:val="TableGrid"/>
        <w:tblW w:w="0" w:type="auto"/>
        <w:tblInd w:w="715" w:type="dxa"/>
        <w:tblLook w:val="04A0" w:firstRow="1" w:lastRow="0" w:firstColumn="1" w:lastColumn="0" w:noHBand="0" w:noVBand="1"/>
      </w:tblPr>
      <w:tblGrid>
        <w:gridCol w:w="8635"/>
      </w:tblGrid>
      <w:tr w:rsidR="0075392E" w14:paraId="7ADDD620"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6B2A34B7" w14:textId="77777777" w:rsidR="0075392E" w:rsidRPr="00D96688" w:rsidRDefault="0075392E" w:rsidP="0080649C">
            <w:pPr>
              <w:rPr>
                <w:b w:val="0"/>
              </w:rPr>
            </w:pPr>
            <w:r w:rsidRPr="00D96688">
              <w:rPr>
                <w:b w:val="0"/>
              </w:rPr>
              <w:t xml:space="preserve">Unknown </w:t>
            </w:r>
          </w:p>
          <w:p w14:paraId="4D3540DF" w14:textId="77777777" w:rsidR="0075392E" w:rsidRPr="00D96688" w:rsidRDefault="0075392E" w:rsidP="0080649C">
            <w:pPr>
              <w:rPr>
                <w:b w:val="0"/>
              </w:rPr>
            </w:pPr>
            <w:r w:rsidRPr="00D96688">
              <w:rPr>
                <w:b w:val="0"/>
              </w:rPr>
              <w:t xml:space="preserve">Uncontrolled </w:t>
            </w:r>
          </w:p>
          <w:p w14:paraId="0F06968A" w14:textId="77777777" w:rsidR="0075392E" w:rsidRPr="00D96688" w:rsidRDefault="0075392E" w:rsidP="0080649C">
            <w:pPr>
              <w:rPr>
                <w:b w:val="0"/>
              </w:rPr>
            </w:pPr>
            <w:r w:rsidRPr="00D96688">
              <w:rPr>
                <w:b w:val="0"/>
              </w:rPr>
              <w:t xml:space="preserve">Antenna1 </w:t>
            </w:r>
          </w:p>
          <w:p w14:paraId="0AC9D25A" w14:textId="77777777" w:rsidR="0075392E" w:rsidRPr="00D96688" w:rsidRDefault="0075392E" w:rsidP="0080649C">
            <w:pPr>
              <w:rPr>
                <w:b w:val="0"/>
              </w:rPr>
            </w:pPr>
            <w:r w:rsidRPr="00D96688">
              <w:rPr>
                <w:b w:val="0"/>
              </w:rPr>
              <w:t xml:space="preserve">Antenna2 </w:t>
            </w:r>
          </w:p>
          <w:p w14:paraId="7B976C3B" w14:textId="77777777" w:rsidR="0075392E" w:rsidRPr="00D96688" w:rsidRDefault="0075392E" w:rsidP="0080649C">
            <w:pPr>
              <w:rPr>
                <w:b w:val="0"/>
              </w:rPr>
            </w:pPr>
            <w:r w:rsidRPr="00D96688">
              <w:rPr>
                <w:b w:val="0"/>
              </w:rPr>
              <w:t xml:space="preserve">Component1 </w:t>
            </w:r>
          </w:p>
          <w:p w14:paraId="7B2013B5" w14:textId="77777777" w:rsidR="0075392E" w:rsidRPr="00D96688" w:rsidRDefault="0075392E" w:rsidP="0080649C">
            <w:pPr>
              <w:rPr>
                <w:b w:val="0"/>
              </w:rPr>
            </w:pPr>
            <w:r w:rsidRPr="00D96688">
              <w:rPr>
                <w:b w:val="0"/>
              </w:rPr>
              <w:t xml:space="preserve">Component10 </w:t>
            </w:r>
          </w:p>
          <w:p w14:paraId="18A105C3" w14:textId="77777777" w:rsidR="0075392E" w:rsidRPr="00D96688" w:rsidRDefault="0075392E" w:rsidP="0080649C">
            <w:pPr>
              <w:rPr>
                <w:b w:val="0"/>
              </w:rPr>
            </w:pPr>
            <w:r w:rsidRPr="00D96688">
              <w:rPr>
                <w:b w:val="0"/>
              </w:rPr>
              <w:t xml:space="preserve">Component2 </w:t>
            </w:r>
          </w:p>
          <w:p w14:paraId="7466B8D1" w14:textId="77777777" w:rsidR="0075392E" w:rsidRPr="00D96688" w:rsidRDefault="0075392E" w:rsidP="0080649C">
            <w:pPr>
              <w:rPr>
                <w:b w:val="0"/>
              </w:rPr>
            </w:pPr>
            <w:r w:rsidRPr="00D96688">
              <w:rPr>
                <w:b w:val="0"/>
              </w:rPr>
              <w:t xml:space="preserve">Component3 </w:t>
            </w:r>
          </w:p>
          <w:p w14:paraId="23CD25DC" w14:textId="77777777" w:rsidR="0075392E" w:rsidRPr="00D96688" w:rsidRDefault="0075392E" w:rsidP="0080649C">
            <w:pPr>
              <w:rPr>
                <w:b w:val="0"/>
              </w:rPr>
            </w:pPr>
            <w:r w:rsidRPr="00D96688">
              <w:rPr>
                <w:b w:val="0"/>
              </w:rPr>
              <w:t xml:space="preserve">Component4 </w:t>
            </w:r>
          </w:p>
          <w:p w14:paraId="10322D2F" w14:textId="77777777" w:rsidR="0075392E" w:rsidRPr="00D96688" w:rsidRDefault="0075392E" w:rsidP="0080649C">
            <w:pPr>
              <w:rPr>
                <w:b w:val="0"/>
              </w:rPr>
            </w:pPr>
            <w:r w:rsidRPr="00D96688">
              <w:rPr>
                <w:b w:val="0"/>
              </w:rPr>
              <w:t xml:space="preserve">Component5 </w:t>
            </w:r>
          </w:p>
          <w:p w14:paraId="6FFC29C1" w14:textId="77777777" w:rsidR="0075392E" w:rsidRPr="00D96688" w:rsidRDefault="0075392E" w:rsidP="0080649C">
            <w:pPr>
              <w:rPr>
                <w:b w:val="0"/>
              </w:rPr>
            </w:pPr>
            <w:r w:rsidRPr="00D96688">
              <w:rPr>
                <w:b w:val="0"/>
              </w:rPr>
              <w:t xml:space="preserve">Component6 </w:t>
            </w:r>
          </w:p>
          <w:p w14:paraId="37DACE78" w14:textId="77777777" w:rsidR="0075392E" w:rsidRPr="00D96688" w:rsidRDefault="0075392E" w:rsidP="0080649C">
            <w:pPr>
              <w:rPr>
                <w:b w:val="0"/>
              </w:rPr>
            </w:pPr>
            <w:r w:rsidRPr="00D96688">
              <w:rPr>
                <w:b w:val="0"/>
              </w:rPr>
              <w:t xml:space="preserve">Component7 </w:t>
            </w:r>
          </w:p>
          <w:p w14:paraId="602FA716" w14:textId="77777777" w:rsidR="0075392E" w:rsidRPr="00D96688" w:rsidRDefault="0075392E" w:rsidP="0080649C">
            <w:pPr>
              <w:rPr>
                <w:b w:val="0"/>
              </w:rPr>
            </w:pPr>
            <w:r w:rsidRPr="00D96688">
              <w:rPr>
                <w:b w:val="0"/>
              </w:rPr>
              <w:t xml:space="preserve">Component8 </w:t>
            </w:r>
          </w:p>
          <w:p w14:paraId="1F29DA80" w14:textId="77777777" w:rsidR="0075392E" w:rsidRPr="00D96688" w:rsidRDefault="0075392E" w:rsidP="0080649C">
            <w:pPr>
              <w:rPr>
                <w:b w:val="0"/>
              </w:rPr>
            </w:pPr>
            <w:r w:rsidRPr="00D96688">
              <w:rPr>
                <w:b w:val="0"/>
              </w:rPr>
              <w:t xml:space="preserve">Component9 </w:t>
            </w:r>
          </w:p>
          <w:p w14:paraId="23B01C5F" w14:textId="77777777" w:rsidR="0075392E" w:rsidRPr="00D96688" w:rsidRDefault="0075392E" w:rsidP="0080649C">
            <w:pPr>
              <w:rPr>
                <w:b w:val="0"/>
              </w:rPr>
            </w:pPr>
            <w:r w:rsidRPr="00D96688">
              <w:rPr>
                <w:b w:val="0"/>
              </w:rPr>
              <w:t xml:space="preserve">Composite1 </w:t>
            </w:r>
          </w:p>
          <w:p w14:paraId="363D2102" w14:textId="77777777" w:rsidR="0075392E" w:rsidRPr="00D96688" w:rsidRDefault="0075392E" w:rsidP="0080649C">
            <w:pPr>
              <w:rPr>
                <w:b w:val="0"/>
              </w:rPr>
            </w:pPr>
            <w:r w:rsidRPr="00D96688">
              <w:rPr>
                <w:b w:val="0"/>
              </w:rPr>
              <w:t xml:space="preserve">Composite10 </w:t>
            </w:r>
          </w:p>
          <w:p w14:paraId="622821EA" w14:textId="77777777" w:rsidR="0075392E" w:rsidRPr="00D96688" w:rsidRDefault="0075392E" w:rsidP="0080649C">
            <w:pPr>
              <w:rPr>
                <w:b w:val="0"/>
              </w:rPr>
            </w:pPr>
            <w:r w:rsidRPr="00D96688">
              <w:rPr>
                <w:b w:val="0"/>
              </w:rPr>
              <w:t xml:space="preserve">Composite2 </w:t>
            </w:r>
          </w:p>
          <w:p w14:paraId="38AA0632" w14:textId="77777777" w:rsidR="0075392E" w:rsidRPr="00D96688" w:rsidRDefault="0075392E" w:rsidP="0080649C">
            <w:pPr>
              <w:rPr>
                <w:b w:val="0"/>
              </w:rPr>
            </w:pPr>
            <w:r w:rsidRPr="00D96688">
              <w:rPr>
                <w:b w:val="0"/>
              </w:rPr>
              <w:t xml:space="preserve">Composite3 </w:t>
            </w:r>
          </w:p>
          <w:p w14:paraId="6DBC6D20" w14:textId="77777777" w:rsidR="0075392E" w:rsidRPr="00D96688" w:rsidRDefault="0075392E" w:rsidP="0080649C">
            <w:pPr>
              <w:rPr>
                <w:b w:val="0"/>
              </w:rPr>
            </w:pPr>
            <w:r w:rsidRPr="00D96688">
              <w:rPr>
                <w:b w:val="0"/>
              </w:rPr>
              <w:t xml:space="preserve">Composite4 </w:t>
            </w:r>
          </w:p>
          <w:p w14:paraId="70B350F8" w14:textId="77777777" w:rsidR="0075392E" w:rsidRPr="00D96688" w:rsidRDefault="0075392E" w:rsidP="0080649C">
            <w:pPr>
              <w:rPr>
                <w:b w:val="0"/>
              </w:rPr>
            </w:pPr>
            <w:r w:rsidRPr="00D96688">
              <w:rPr>
                <w:b w:val="0"/>
              </w:rPr>
              <w:t xml:space="preserve">Composite5 </w:t>
            </w:r>
          </w:p>
          <w:p w14:paraId="2A362D1C" w14:textId="77777777" w:rsidR="0075392E" w:rsidRPr="00D96688" w:rsidRDefault="0075392E" w:rsidP="0080649C">
            <w:pPr>
              <w:rPr>
                <w:b w:val="0"/>
              </w:rPr>
            </w:pPr>
            <w:r w:rsidRPr="00D96688">
              <w:rPr>
                <w:b w:val="0"/>
              </w:rPr>
              <w:t xml:space="preserve">Composite6 </w:t>
            </w:r>
          </w:p>
          <w:p w14:paraId="7B6D5E1D" w14:textId="77777777" w:rsidR="0075392E" w:rsidRPr="00D96688" w:rsidRDefault="0075392E" w:rsidP="0080649C">
            <w:pPr>
              <w:rPr>
                <w:b w:val="0"/>
              </w:rPr>
            </w:pPr>
            <w:r w:rsidRPr="00D96688">
              <w:rPr>
                <w:b w:val="0"/>
              </w:rPr>
              <w:t xml:space="preserve">Composite7 </w:t>
            </w:r>
          </w:p>
          <w:p w14:paraId="2DC081A9" w14:textId="77777777" w:rsidR="0075392E" w:rsidRPr="00D96688" w:rsidRDefault="0075392E" w:rsidP="0080649C">
            <w:pPr>
              <w:rPr>
                <w:b w:val="0"/>
              </w:rPr>
            </w:pPr>
            <w:r w:rsidRPr="00D96688">
              <w:rPr>
                <w:b w:val="0"/>
              </w:rPr>
              <w:t xml:space="preserve">Composite8 </w:t>
            </w:r>
          </w:p>
          <w:p w14:paraId="4D3B0570" w14:textId="77777777" w:rsidR="0075392E" w:rsidRPr="00D96688" w:rsidRDefault="0075392E" w:rsidP="0080649C">
            <w:pPr>
              <w:rPr>
                <w:b w:val="0"/>
              </w:rPr>
            </w:pPr>
            <w:r w:rsidRPr="00D96688">
              <w:rPr>
                <w:b w:val="0"/>
              </w:rPr>
              <w:t xml:space="preserve">Composite9 </w:t>
            </w:r>
          </w:p>
          <w:p w14:paraId="6C4C79BE" w14:textId="77777777" w:rsidR="0075392E" w:rsidRPr="00D96688" w:rsidRDefault="0075392E" w:rsidP="0080649C">
            <w:pPr>
              <w:rPr>
                <w:b w:val="0"/>
              </w:rPr>
            </w:pPr>
            <w:r w:rsidRPr="00D96688">
              <w:rPr>
                <w:b w:val="0"/>
              </w:rPr>
              <w:t xml:space="preserve">DisplayPort1 </w:t>
            </w:r>
          </w:p>
          <w:p w14:paraId="4CE768FB" w14:textId="77777777" w:rsidR="0075392E" w:rsidRPr="00D96688" w:rsidRDefault="0075392E" w:rsidP="0080649C">
            <w:pPr>
              <w:rPr>
                <w:b w:val="0"/>
              </w:rPr>
            </w:pPr>
            <w:r w:rsidRPr="00D96688">
              <w:rPr>
                <w:b w:val="0"/>
              </w:rPr>
              <w:t xml:space="preserve">DisplayPort10 </w:t>
            </w:r>
          </w:p>
          <w:p w14:paraId="64B341DE" w14:textId="77777777" w:rsidR="0075392E" w:rsidRPr="00D96688" w:rsidRDefault="0075392E" w:rsidP="0080649C">
            <w:pPr>
              <w:rPr>
                <w:b w:val="0"/>
              </w:rPr>
            </w:pPr>
            <w:r w:rsidRPr="00D96688">
              <w:rPr>
                <w:b w:val="0"/>
              </w:rPr>
              <w:t xml:space="preserve">DisplayPort2 </w:t>
            </w:r>
          </w:p>
          <w:p w14:paraId="4BF2D5F0" w14:textId="77777777" w:rsidR="0075392E" w:rsidRPr="00D96688" w:rsidRDefault="0075392E" w:rsidP="0080649C">
            <w:pPr>
              <w:rPr>
                <w:b w:val="0"/>
              </w:rPr>
            </w:pPr>
            <w:r w:rsidRPr="00D96688">
              <w:rPr>
                <w:b w:val="0"/>
              </w:rPr>
              <w:t xml:space="preserve">DisplayPort3 </w:t>
            </w:r>
          </w:p>
          <w:p w14:paraId="3E062E6E" w14:textId="77777777" w:rsidR="0075392E" w:rsidRPr="00D96688" w:rsidRDefault="0075392E" w:rsidP="0080649C">
            <w:pPr>
              <w:rPr>
                <w:b w:val="0"/>
              </w:rPr>
            </w:pPr>
            <w:r w:rsidRPr="00D96688">
              <w:rPr>
                <w:b w:val="0"/>
              </w:rPr>
              <w:t xml:space="preserve">DisplayPort4 </w:t>
            </w:r>
          </w:p>
          <w:p w14:paraId="0E300E6D" w14:textId="77777777" w:rsidR="0075392E" w:rsidRPr="00D96688" w:rsidRDefault="0075392E" w:rsidP="0080649C">
            <w:pPr>
              <w:rPr>
                <w:b w:val="0"/>
              </w:rPr>
            </w:pPr>
            <w:r w:rsidRPr="00D96688">
              <w:rPr>
                <w:b w:val="0"/>
              </w:rPr>
              <w:t xml:space="preserve">DisplayPort5 </w:t>
            </w:r>
          </w:p>
          <w:p w14:paraId="64A6249E" w14:textId="77777777" w:rsidR="0075392E" w:rsidRPr="00D96688" w:rsidRDefault="0075392E" w:rsidP="0080649C">
            <w:pPr>
              <w:rPr>
                <w:b w:val="0"/>
              </w:rPr>
            </w:pPr>
            <w:r w:rsidRPr="00D96688">
              <w:rPr>
                <w:b w:val="0"/>
              </w:rPr>
              <w:t xml:space="preserve">DisplayPort6 </w:t>
            </w:r>
          </w:p>
          <w:p w14:paraId="54D7A401" w14:textId="77777777" w:rsidR="0075392E" w:rsidRPr="00D96688" w:rsidRDefault="0075392E" w:rsidP="0080649C">
            <w:pPr>
              <w:rPr>
                <w:b w:val="0"/>
              </w:rPr>
            </w:pPr>
            <w:r w:rsidRPr="00D96688">
              <w:rPr>
                <w:b w:val="0"/>
              </w:rPr>
              <w:t xml:space="preserve">DisplayPort7 </w:t>
            </w:r>
          </w:p>
          <w:p w14:paraId="6FBB95B3" w14:textId="77777777" w:rsidR="0075392E" w:rsidRPr="00D96688" w:rsidRDefault="0075392E" w:rsidP="0080649C">
            <w:pPr>
              <w:rPr>
                <w:b w:val="0"/>
              </w:rPr>
            </w:pPr>
            <w:r w:rsidRPr="00D96688">
              <w:rPr>
                <w:b w:val="0"/>
              </w:rPr>
              <w:t xml:space="preserve">DisplayPort8 </w:t>
            </w:r>
          </w:p>
          <w:p w14:paraId="0A6ADDFB" w14:textId="77777777" w:rsidR="0075392E" w:rsidRPr="00D96688" w:rsidRDefault="0075392E" w:rsidP="0080649C">
            <w:pPr>
              <w:rPr>
                <w:b w:val="0"/>
              </w:rPr>
            </w:pPr>
            <w:r w:rsidRPr="00D96688">
              <w:rPr>
                <w:b w:val="0"/>
              </w:rPr>
              <w:t xml:space="preserve">DisplayPort9 </w:t>
            </w:r>
          </w:p>
          <w:p w14:paraId="40D293AA" w14:textId="77777777" w:rsidR="0075392E" w:rsidRPr="00D96688" w:rsidRDefault="0075392E" w:rsidP="0080649C">
            <w:pPr>
              <w:rPr>
                <w:b w:val="0"/>
              </w:rPr>
            </w:pPr>
            <w:r w:rsidRPr="00D96688">
              <w:rPr>
                <w:b w:val="0"/>
              </w:rPr>
              <w:t xml:space="preserve">Dvi1 </w:t>
            </w:r>
          </w:p>
          <w:p w14:paraId="6977C469" w14:textId="77777777" w:rsidR="0075392E" w:rsidRPr="00D96688" w:rsidRDefault="0075392E" w:rsidP="0080649C">
            <w:pPr>
              <w:rPr>
                <w:b w:val="0"/>
              </w:rPr>
            </w:pPr>
            <w:r w:rsidRPr="00D96688">
              <w:rPr>
                <w:b w:val="0"/>
              </w:rPr>
              <w:t xml:space="preserve">Dvi10 </w:t>
            </w:r>
          </w:p>
          <w:p w14:paraId="32B6E050" w14:textId="77777777" w:rsidR="0075392E" w:rsidRPr="00D96688" w:rsidRDefault="0075392E" w:rsidP="0080649C">
            <w:pPr>
              <w:rPr>
                <w:b w:val="0"/>
              </w:rPr>
            </w:pPr>
            <w:r w:rsidRPr="00D96688">
              <w:rPr>
                <w:b w:val="0"/>
              </w:rPr>
              <w:t xml:space="preserve">Dvi2 </w:t>
            </w:r>
          </w:p>
          <w:p w14:paraId="2CC833AE" w14:textId="77777777" w:rsidR="0075392E" w:rsidRPr="00D96688" w:rsidRDefault="0075392E" w:rsidP="0080649C">
            <w:pPr>
              <w:rPr>
                <w:b w:val="0"/>
              </w:rPr>
            </w:pPr>
            <w:r w:rsidRPr="00D96688">
              <w:rPr>
                <w:b w:val="0"/>
              </w:rPr>
              <w:t xml:space="preserve">Dvi3 </w:t>
            </w:r>
          </w:p>
          <w:p w14:paraId="17737327" w14:textId="77777777" w:rsidR="0075392E" w:rsidRPr="00D96688" w:rsidRDefault="0075392E" w:rsidP="0080649C">
            <w:pPr>
              <w:rPr>
                <w:b w:val="0"/>
              </w:rPr>
            </w:pPr>
            <w:r w:rsidRPr="00D96688">
              <w:rPr>
                <w:b w:val="0"/>
              </w:rPr>
              <w:t xml:space="preserve">Dvi4 </w:t>
            </w:r>
          </w:p>
          <w:p w14:paraId="431569F2" w14:textId="77777777" w:rsidR="0075392E" w:rsidRPr="00D96688" w:rsidRDefault="0075392E" w:rsidP="0080649C">
            <w:pPr>
              <w:rPr>
                <w:b w:val="0"/>
              </w:rPr>
            </w:pPr>
            <w:r w:rsidRPr="00D96688">
              <w:rPr>
                <w:b w:val="0"/>
              </w:rPr>
              <w:t xml:space="preserve">Dvi5 </w:t>
            </w:r>
          </w:p>
          <w:p w14:paraId="278E4D65" w14:textId="77777777" w:rsidR="0075392E" w:rsidRPr="00D96688" w:rsidRDefault="0075392E" w:rsidP="0080649C">
            <w:pPr>
              <w:rPr>
                <w:b w:val="0"/>
              </w:rPr>
            </w:pPr>
            <w:r w:rsidRPr="00D96688">
              <w:rPr>
                <w:b w:val="0"/>
              </w:rPr>
              <w:lastRenderedPageBreak/>
              <w:t xml:space="preserve">Dvi6 </w:t>
            </w:r>
          </w:p>
          <w:p w14:paraId="193BE56C" w14:textId="77777777" w:rsidR="0075392E" w:rsidRPr="00D96688" w:rsidRDefault="0075392E" w:rsidP="0080649C">
            <w:pPr>
              <w:rPr>
                <w:b w:val="0"/>
              </w:rPr>
            </w:pPr>
            <w:r w:rsidRPr="00D96688">
              <w:rPr>
                <w:b w:val="0"/>
              </w:rPr>
              <w:t xml:space="preserve">Dvi7 </w:t>
            </w:r>
          </w:p>
          <w:p w14:paraId="29DD2FE3" w14:textId="77777777" w:rsidR="0075392E" w:rsidRPr="00D96688" w:rsidRDefault="0075392E" w:rsidP="0080649C">
            <w:pPr>
              <w:rPr>
                <w:b w:val="0"/>
              </w:rPr>
            </w:pPr>
            <w:r w:rsidRPr="00D96688">
              <w:rPr>
                <w:b w:val="0"/>
              </w:rPr>
              <w:t xml:space="preserve">Dvi8 </w:t>
            </w:r>
          </w:p>
          <w:p w14:paraId="2582CE2A" w14:textId="77777777" w:rsidR="0075392E" w:rsidRPr="00D96688" w:rsidRDefault="0075392E" w:rsidP="0080649C">
            <w:pPr>
              <w:rPr>
                <w:b w:val="0"/>
              </w:rPr>
            </w:pPr>
            <w:r w:rsidRPr="00D96688">
              <w:rPr>
                <w:b w:val="0"/>
              </w:rPr>
              <w:t xml:space="preserve">Dvi9 </w:t>
            </w:r>
          </w:p>
          <w:p w14:paraId="262BEBAA" w14:textId="77777777" w:rsidR="0075392E" w:rsidRPr="00D96688" w:rsidRDefault="0075392E" w:rsidP="0080649C">
            <w:pPr>
              <w:rPr>
                <w:b w:val="0"/>
              </w:rPr>
            </w:pPr>
            <w:r w:rsidRPr="00D96688">
              <w:rPr>
                <w:b w:val="0"/>
              </w:rPr>
              <w:t xml:space="preserve">Hdmi1 </w:t>
            </w:r>
          </w:p>
          <w:p w14:paraId="7DFC9A64" w14:textId="77777777" w:rsidR="0075392E" w:rsidRPr="00D96688" w:rsidRDefault="0075392E" w:rsidP="0080649C">
            <w:pPr>
              <w:rPr>
                <w:b w:val="0"/>
              </w:rPr>
            </w:pPr>
            <w:r w:rsidRPr="00D96688">
              <w:rPr>
                <w:b w:val="0"/>
              </w:rPr>
              <w:t xml:space="preserve">Hdmi10 </w:t>
            </w:r>
          </w:p>
          <w:p w14:paraId="5EBBF306" w14:textId="77777777" w:rsidR="0075392E" w:rsidRPr="00D96688" w:rsidRDefault="0075392E" w:rsidP="0080649C">
            <w:pPr>
              <w:rPr>
                <w:b w:val="0"/>
              </w:rPr>
            </w:pPr>
            <w:r w:rsidRPr="00D96688">
              <w:rPr>
                <w:b w:val="0"/>
              </w:rPr>
              <w:t xml:space="preserve">Hdmi2 </w:t>
            </w:r>
          </w:p>
          <w:p w14:paraId="6B672164" w14:textId="77777777" w:rsidR="0075392E" w:rsidRPr="00D96688" w:rsidRDefault="0075392E" w:rsidP="0080649C">
            <w:pPr>
              <w:rPr>
                <w:b w:val="0"/>
              </w:rPr>
            </w:pPr>
            <w:r w:rsidRPr="00D96688">
              <w:rPr>
                <w:b w:val="0"/>
              </w:rPr>
              <w:t xml:space="preserve">Hdmi3 </w:t>
            </w:r>
          </w:p>
          <w:p w14:paraId="6E78EEF7" w14:textId="77777777" w:rsidR="0075392E" w:rsidRPr="00D96688" w:rsidRDefault="0075392E" w:rsidP="0080649C">
            <w:pPr>
              <w:rPr>
                <w:b w:val="0"/>
              </w:rPr>
            </w:pPr>
            <w:r w:rsidRPr="00D96688">
              <w:rPr>
                <w:b w:val="0"/>
              </w:rPr>
              <w:t xml:space="preserve">Hdmi4 </w:t>
            </w:r>
          </w:p>
          <w:p w14:paraId="30745A77" w14:textId="77777777" w:rsidR="0075392E" w:rsidRPr="00D96688" w:rsidRDefault="0075392E" w:rsidP="0080649C">
            <w:pPr>
              <w:rPr>
                <w:b w:val="0"/>
              </w:rPr>
            </w:pPr>
            <w:r w:rsidRPr="00D96688">
              <w:rPr>
                <w:b w:val="0"/>
              </w:rPr>
              <w:t xml:space="preserve">Hdmi5 </w:t>
            </w:r>
          </w:p>
          <w:p w14:paraId="7ABF4DE2" w14:textId="77777777" w:rsidR="0075392E" w:rsidRPr="00D96688" w:rsidRDefault="0075392E" w:rsidP="0080649C">
            <w:pPr>
              <w:rPr>
                <w:b w:val="0"/>
              </w:rPr>
            </w:pPr>
            <w:r w:rsidRPr="00D96688">
              <w:rPr>
                <w:b w:val="0"/>
              </w:rPr>
              <w:t xml:space="preserve">Hdmi6 </w:t>
            </w:r>
          </w:p>
          <w:p w14:paraId="181BE252" w14:textId="77777777" w:rsidR="0075392E" w:rsidRPr="00D96688" w:rsidRDefault="0075392E" w:rsidP="0080649C">
            <w:pPr>
              <w:rPr>
                <w:b w:val="0"/>
              </w:rPr>
            </w:pPr>
            <w:r w:rsidRPr="00D96688">
              <w:rPr>
                <w:b w:val="0"/>
              </w:rPr>
              <w:t xml:space="preserve">Hdmi7 </w:t>
            </w:r>
          </w:p>
          <w:p w14:paraId="00C62A27" w14:textId="77777777" w:rsidR="0075392E" w:rsidRPr="00D96688" w:rsidRDefault="0075392E" w:rsidP="0080649C">
            <w:pPr>
              <w:rPr>
                <w:b w:val="0"/>
              </w:rPr>
            </w:pPr>
            <w:r w:rsidRPr="00D96688">
              <w:rPr>
                <w:b w:val="0"/>
              </w:rPr>
              <w:t xml:space="preserve">Hdmi8 </w:t>
            </w:r>
          </w:p>
          <w:p w14:paraId="4D4BBCC9" w14:textId="77777777" w:rsidR="0075392E" w:rsidRPr="00D96688" w:rsidRDefault="0075392E" w:rsidP="0080649C">
            <w:pPr>
              <w:rPr>
                <w:b w:val="0"/>
              </w:rPr>
            </w:pPr>
            <w:r w:rsidRPr="00D96688">
              <w:rPr>
                <w:b w:val="0"/>
              </w:rPr>
              <w:t xml:space="preserve">Hdmi9 </w:t>
            </w:r>
          </w:p>
          <w:p w14:paraId="6D9641B6" w14:textId="77777777" w:rsidR="0075392E" w:rsidRPr="00D96688" w:rsidRDefault="0075392E" w:rsidP="0080649C">
            <w:pPr>
              <w:rPr>
                <w:b w:val="0"/>
              </w:rPr>
            </w:pPr>
            <w:r w:rsidRPr="00D96688">
              <w:rPr>
                <w:b w:val="0"/>
              </w:rPr>
              <w:t xml:space="preserve">Input1 </w:t>
            </w:r>
          </w:p>
          <w:p w14:paraId="3863CE7D" w14:textId="77777777" w:rsidR="0075392E" w:rsidRPr="00D96688" w:rsidRDefault="0075392E" w:rsidP="0080649C">
            <w:pPr>
              <w:rPr>
                <w:b w:val="0"/>
              </w:rPr>
            </w:pPr>
            <w:r w:rsidRPr="00D96688">
              <w:rPr>
                <w:b w:val="0"/>
              </w:rPr>
              <w:t xml:space="preserve">Input10 </w:t>
            </w:r>
          </w:p>
          <w:p w14:paraId="67F5767C" w14:textId="77777777" w:rsidR="0075392E" w:rsidRPr="00D96688" w:rsidRDefault="0075392E" w:rsidP="0080649C">
            <w:pPr>
              <w:rPr>
                <w:b w:val="0"/>
              </w:rPr>
            </w:pPr>
            <w:r w:rsidRPr="00D96688">
              <w:rPr>
                <w:b w:val="0"/>
              </w:rPr>
              <w:t xml:space="preserve">Input2 </w:t>
            </w:r>
          </w:p>
          <w:p w14:paraId="4ECF7486" w14:textId="77777777" w:rsidR="0075392E" w:rsidRPr="00D96688" w:rsidRDefault="0075392E" w:rsidP="0080649C">
            <w:pPr>
              <w:rPr>
                <w:b w:val="0"/>
              </w:rPr>
            </w:pPr>
            <w:r w:rsidRPr="00D96688">
              <w:rPr>
                <w:b w:val="0"/>
              </w:rPr>
              <w:t xml:space="preserve">Input3 </w:t>
            </w:r>
          </w:p>
          <w:p w14:paraId="07B60DBA" w14:textId="77777777" w:rsidR="0075392E" w:rsidRPr="00D96688" w:rsidRDefault="0075392E" w:rsidP="0080649C">
            <w:pPr>
              <w:rPr>
                <w:b w:val="0"/>
              </w:rPr>
            </w:pPr>
            <w:r w:rsidRPr="00D96688">
              <w:rPr>
                <w:b w:val="0"/>
              </w:rPr>
              <w:t xml:space="preserve">Input4 </w:t>
            </w:r>
          </w:p>
          <w:p w14:paraId="6E395243" w14:textId="77777777" w:rsidR="0075392E" w:rsidRPr="00D96688" w:rsidRDefault="0075392E" w:rsidP="0080649C">
            <w:pPr>
              <w:rPr>
                <w:b w:val="0"/>
              </w:rPr>
            </w:pPr>
            <w:r w:rsidRPr="00D96688">
              <w:rPr>
                <w:b w:val="0"/>
              </w:rPr>
              <w:t xml:space="preserve">Input5 </w:t>
            </w:r>
          </w:p>
          <w:p w14:paraId="2815CF4D" w14:textId="77777777" w:rsidR="0075392E" w:rsidRPr="00D96688" w:rsidRDefault="0075392E" w:rsidP="0080649C">
            <w:pPr>
              <w:rPr>
                <w:b w:val="0"/>
              </w:rPr>
            </w:pPr>
            <w:r w:rsidRPr="00D96688">
              <w:rPr>
                <w:b w:val="0"/>
              </w:rPr>
              <w:t xml:space="preserve">Input6 </w:t>
            </w:r>
          </w:p>
          <w:p w14:paraId="67BE734B" w14:textId="77777777" w:rsidR="0075392E" w:rsidRPr="00D96688" w:rsidRDefault="0075392E" w:rsidP="0080649C">
            <w:pPr>
              <w:rPr>
                <w:b w:val="0"/>
              </w:rPr>
            </w:pPr>
            <w:r w:rsidRPr="00D96688">
              <w:rPr>
                <w:b w:val="0"/>
              </w:rPr>
              <w:t xml:space="preserve">Input7 </w:t>
            </w:r>
          </w:p>
          <w:p w14:paraId="1059F88A" w14:textId="77777777" w:rsidR="0075392E" w:rsidRPr="00D96688" w:rsidRDefault="0075392E" w:rsidP="0080649C">
            <w:pPr>
              <w:rPr>
                <w:b w:val="0"/>
              </w:rPr>
            </w:pPr>
            <w:r w:rsidRPr="00D96688">
              <w:rPr>
                <w:b w:val="0"/>
              </w:rPr>
              <w:t xml:space="preserve">Input8 </w:t>
            </w:r>
          </w:p>
          <w:p w14:paraId="66A07603" w14:textId="77777777" w:rsidR="0075392E" w:rsidRPr="00D96688" w:rsidRDefault="0075392E" w:rsidP="0080649C">
            <w:pPr>
              <w:rPr>
                <w:b w:val="0"/>
              </w:rPr>
            </w:pPr>
            <w:r w:rsidRPr="00D96688">
              <w:rPr>
                <w:b w:val="0"/>
              </w:rPr>
              <w:t xml:space="preserve">Input9 </w:t>
            </w:r>
          </w:p>
          <w:p w14:paraId="34DC2D8D" w14:textId="77777777" w:rsidR="0075392E" w:rsidRPr="00D96688" w:rsidRDefault="0075392E" w:rsidP="0080649C">
            <w:pPr>
              <w:rPr>
                <w:b w:val="0"/>
              </w:rPr>
            </w:pPr>
            <w:r w:rsidRPr="00D96688">
              <w:rPr>
                <w:b w:val="0"/>
              </w:rPr>
              <w:t xml:space="preserve">Input11 </w:t>
            </w:r>
          </w:p>
          <w:p w14:paraId="7DCC599A" w14:textId="77777777" w:rsidR="0075392E" w:rsidRPr="00D96688" w:rsidRDefault="0075392E" w:rsidP="0080649C">
            <w:pPr>
              <w:rPr>
                <w:b w:val="0"/>
              </w:rPr>
            </w:pPr>
            <w:r w:rsidRPr="00D96688">
              <w:rPr>
                <w:b w:val="0"/>
              </w:rPr>
              <w:t xml:space="preserve">Input12 </w:t>
            </w:r>
          </w:p>
          <w:p w14:paraId="239671EB" w14:textId="77777777" w:rsidR="0075392E" w:rsidRPr="00D96688" w:rsidRDefault="0075392E" w:rsidP="0080649C">
            <w:pPr>
              <w:rPr>
                <w:b w:val="0"/>
              </w:rPr>
            </w:pPr>
            <w:r w:rsidRPr="00D96688">
              <w:rPr>
                <w:b w:val="0"/>
              </w:rPr>
              <w:t xml:space="preserve">Input13 </w:t>
            </w:r>
          </w:p>
          <w:p w14:paraId="5D9CF958" w14:textId="77777777" w:rsidR="0075392E" w:rsidRPr="00D96688" w:rsidRDefault="0075392E" w:rsidP="0080649C">
            <w:pPr>
              <w:rPr>
                <w:b w:val="0"/>
              </w:rPr>
            </w:pPr>
            <w:r w:rsidRPr="00D96688">
              <w:rPr>
                <w:b w:val="0"/>
              </w:rPr>
              <w:t xml:space="preserve">Input14 </w:t>
            </w:r>
          </w:p>
          <w:p w14:paraId="6A168EEA" w14:textId="77777777" w:rsidR="0075392E" w:rsidRPr="00D96688" w:rsidRDefault="0075392E" w:rsidP="0080649C">
            <w:pPr>
              <w:rPr>
                <w:b w:val="0"/>
              </w:rPr>
            </w:pPr>
            <w:r w:rsidRPr="00D96688">
              <w:rPr>
                <w:b w:val="0"/>
              </w:rPr>
              <w:t xml:space="preserve">Input15 </w:t>
            </w:r>
          </w:p>
          <w:p w14:paraId="7E75A110" w14:textId="77777777" w:rsidR="0075392E" w:rsidRPr="00D96688" w:rsidRDefault="0075392E" w:rsidP="0080649C">
            <w:pPr>
              <w:rPr>
                <w:b w:val="0"/>
              </w:rPr>
            </w:pPr>
            <w:r w:rsidRPr="00D96688">
              <w:rPr>
                <w:b w:val="0"/>
              </w:rPr>
              <w:t xml:space="preserve">Network1 </w:t>
            </w:r>
          </w:p>
          <w:p w14:paraId="01B0DEE6" w14:textId="77777777" w:rsidR="0075392E" w:rsidRPr="00D96688" w:rsidRDefault="0075392E" w:rsidP="0080649C">
            <w:pPr>
              <w:rPr>
                <w:b w:val="0"/>
              </w:rPr>
            </w:pPr>
            <w:r w:rsidRPr="00D96688">
              <w:rPr>
                <w:b w:val="0"/>
              </w:rPr>
              <w:t xml:space="preserve">Network10 </w:t>
            </w:r>
          </w:p>
          <w:p w14:paraId="7963C93C" w14:textId="77777777" w:rsidR="0075392E" w:rsidRPr="00D96688" w:rsidRDefault="0075392E" w:rsidP="0080649C">
            <w:pPr>
              <w:rPr>
                <w:b w:val="0"/>
              </w:rPr>
            </w:pPr>
            <w:r w:rsidRPr="00D96688">
              <w:rPr>
                <w:b w:val="0"/>
              </w:rPr>
              <w:t xml:space="preserve">Network2 </w:t>
            </w:r>
          </w:p>
          <w:p w14:paraId="042BFF09" w14:textId="77777777" w:rsidR="0075392E" w:rsidRPr="00D96688" w:rsidRDefault="0075392E" w:rsidP="0080649C">
            <w:pPr>
              <w:rPr>
                <w:b w:val="0"/>
              </w:rPr>
            </w:pPr>
            <w:r w:rsidRPr="00D96688">
              <w:rPr>
                <w:b w:val="0"/>
              </w:rPr>
              <w:t xml:space="preserve">Network3 </w:t>
            </w:r>
          </w:p>
          <w:p w14:paraId="26E3A69B" w14:textId="77777777" w:rsidR="0075392E" w:rsidRPr="00D96688" w:rsidRDefault="0075392E" w:rsidP="0080649C">
            <w:pPr>
              <w:rPr>
                <w:b w:val="0"/>
              </w:rPr>
            </w:pPr>
            <w:r w:rsidRPr="00D96688">
              <w:rPr>
                <w:b w:val="0"/>
              </w:rPr>
              <w:t xml:space="preserve">Network4 </w:t>
            </w:r>
          </w:p>
          <w:p w14:paraId="067B53D7" w14:textId="77777777" w:rsidR="0075392E" w:rsidRPr="00D96688" w:rsidRDefault="0075392E" w:rsidP="0080649C">
            <w:pPr>
              <w:rPr>
                <w:b w:val="0"/>
              </w:rPr>
            </w:pPr>
            <w:r w:rsidRPr="00D96688">
              <w:rPr>
                <w:b w:val="0"/>
              </w:rPr>
              <w:t xml:space="preserve">Network5 </w:t>
            </w:r>
          </w:p>
          <w:p w14:paraId="444C162E" w14:textId="77777777" w:rsidR="0075392E" w:rsidRPr="00D96688" w:rsidRDefault="0075392E" w:rsidP="0080649C">
            <w:pPr>
              <w:rPr>
                <w:b w:val="0"/>
              </w:rPr>
            </w:pPr>
            <w:r w:rsidRPr="00D96688">
              <w:rPr>
                <w:b w:val="0"/>
              </w:rPr>
              <w:t xml:space="preserve">Network6 </w:t>
            </w:r>
          </w:p>
          <w:p w14:paraId="35FBA998" w14:textId="77777777" w:rsidR="0075392E" w:rsidRPr="00D96688" w:rsidRDefault="0075392E" w:rsidP="0080649C">
            <w:pPr>
              <w:rPr>
                <w:b w:val="0"/>
              </w:rPr>
            </w:pPr>
            <w:r w:rsidRPr="00D96688">
              <w:rPr>
                <w:b w:val="0"/>
              </w:rPr>
              <w:t xml:space="preserve">Network7 </w:t>
            </w:r>
          </w:p>
          <w:p w14:paraId="12A5FF9E" w14:textId="77777777" w:rsidR="0075392E" w:rsidRPr="00D96688" w:rsidRDefault="0075392E" w:rsidP="0080649C">
            <w:pPr>
              <w:rPr>
                <w:b w:val="0"/>
              </w:rPr>
            </w:pPr>
            <w:r w:rsidRPr="00D96688">
              <w:rPr>
                <w:b w:val="0"/>
              </w:rPr>
              <w:t xml:space="preserve">Network8 </w:t>
            </w:r>
          </w:p>
          <w:p w14:paraId="054C0A3F" w14:textId="77777777" w:rsidR="0075392E" w:rsidRPr="00D96688" w:rsidRDefault="0075392E" w:rsidP="0080649C">
            <w:pPr>
              <w:rPr>
                <w:b w:val="0"/>
              </w:rPr>
            </w:pPr>
            <w:r w:rsidRPr="00D96688">
              <w:rPr>
                <w:b w:val="0"/>
              </w:rPr>
              <w:t xml:space="preserve">Network9 </w:t>
            </w:r>
          </w:p>
          <w:p w14:paraId="5131CF0E" w14:textId="77777777" w:rsidR="0075392E" w:rsidRPr="00D96688" w:rsidRDefault="0075392E" w:rsidP="0080649C">
            <w:pPr>
              <w:rPr>
                <w:b w:val="0"/>
              </w:rPr>
            </w:pPr>
            <w:r w:rsidRPr="00D96688">
              <w:rPr>
                <w:b w:val="0"/>
              </w:rPr>
              <w:t xml:space="preserve">Usb1 </w:t>
            </w:r>
          </w:p>
          <w:p w14:paraId="7EE12074" w14:textId="77777777" w:rsidR="0075392E" w:rsidRPr="00D96688" w:rsidRDefault="0075392E" w:rsidP="0080649C">
            <w:pPr>
              <w:rPr>
                <w:b w:val="0"/>
              </w:rPr>
            </w:pPr>
            <w:r w:rsidRPr="00D96688">
              <w:rPr>
                <w:b w:val="0"/>
              </w:rPr>
              <w:t xml:space="preserve">Usb2 </w:t>
            </w:r>
          </w:p>
          <w:p w14:paraId="1DA6F036" w14:textId="77777777" w:rsidR="0075392E" w:rsidRPr="00D96688" w:rsidRDefault="0075392E" w:rsidP="0080649C">
            <w:pPr>
              <w:rPr>
                <w:b w:val="0"/>
              </w:rPr>
            </w:pPr>
            <w:r w:rsidRPr="00D96688">
              <w:rPr>
                <w:b w:val="0"/>
              </w:rPr>
              <w:t xml:space="preserve">Usb3 </w:t>
            </w:r>
          </w:p>
          <w:p w14:paraId="285A1B04" w14:textId="77777777" w:rsidR="0075392E" w:rsidRPr="00D96688" w:rsidRDefault="0075392E" w:rsidP="0080649C">
            <w:pPr>
              <w:rPr>
                <w:b w:val="0"/>
              </w:rPr>
            </w:pPr>
            <w:r w:rsidRPr="00D96688">
              <w:rPr>
                <w:b w:val="0"/>
              </w:rPr>
              <w:t xml:space="preserve">Usb4 </w:t>
            </w:r>
          </w:p>
          <w:p w14:paraId="23CB224D" w14:textId="77777777" w:rsidR="0075392E" w:rsidRPr="00D96688" w:rsidRDefault="0075392E" w:rsidP="0080649C">
            <w:pPr>
              <w:rPr>
                <w:b w:val="0"/>
              </w:rPr>
            </w:pPr>
            <w:r w:rsidRPr="00D96688">
              <w:rPr>
                <w:b w:val="0"/>
              </w:rPr>
              <w:t xml:space="preserve">Usb5 </w:t>
            </w:r>
          </w:p>
          <w:p w14:paraId="42EFA024" w14:textId="77777777" w:rsidR="0075392E" w:rsidRPr="00D96688" w:rsidRDefault="0075392E" w:rsidP="0080649C">
            <w:pPr>
              <w:rPr>
                <w:b w:val="0"/>
              </w:rPr>
            </w:pPr>
            <w:r w:rsidRPr="00D96688">
              <w:rPr>
                <w:b w:val="0"/>
              </w:rPr>
              <w:lastRenderedPageBreak/>
              <w:t xml:space="preserve">Vga1 </w:t>
            </w:r>
          </w:p>
          <w:p w14:paraId="7DDF5972" w14:textId="77777777" w:rsidR="0075392E" w:rsidRPr="00D96688" w:rsidRDefault="0075392E" w:rsidP="0080649C">
            <w:pPr>
              <w:rPr>
                <w:b w:val="0"/>
              </w:rPr>
            </w:pPr>
            <w:r w:rsidRPr="00D96688">
              <w:rPr>
                <w:b w:val="0"/>
              </w:rPr>
              <w:t xml:space="preserve">Vga10 </w:t>
            </w:r>
          </w:p>
          <w:p w14:paraId="7C77587B" w14:textId="77777777" w:rsidR="0075392E" w:rsidRPr="00D96688" w:rsidRDefault="0075392E" w:rsidP="0080649C">
            <w:pPr>
              <w:rPr>
                <w:b w:val="0"/>
              </w:rPr>
            </w:pPr>
            <w:r w:rsidRPr="00D96688">
              <w:rPr>
                <w:b w:val="0"/>
              </w:rPr>
              <w:t xml:space="preserve">Vga2 </w:t>
            </w:r>
          </w:p>
          <w:p w14:paraId="098A6072" w14:textId="77777777" w:rsidR="0075392E" w:rsidRPr="00D96688" w:rsidRDefault="0075392E" w:rsidP="0080649C">
            <w:pPr>
              <w:rPr>
                <w:b w:val="0"/>
              </w:rPr>
            </w:pPr>
            <w:r w:rsidRPr="00D96688">
              <w:rPr>
                <w:b w:val="0"/>
              </w:rPr>
              <w:t xml:space="preserve">Vga3 </w:t>
            </w:r>
          </w:p>
          <w:p w14:paraId="1CA2AF56" w14:textId="77777777" w:rsidR="0075392E" w:rsidRPr="00D96688" w:rsidRDefault="0075392E" w:rsidP="0080649C">
            <w:pPr>
              <w:rPr>
                <w:b w:val="0"/>
              </w:rPr>
            </w:pPr>
            <w:r w:rsidRPr="00D96688">
              <w:rPr>
                <w:b w:val="0"/>
              </w:rPr>
              <w:t xml:space="preserve">Vga4 </w:t>
            </w:r>
          </w:p>
          <w:p w14:paraId="282D3961" w14:textId="77777777" w:rsidR="0075392E" w:rsidRPr="00D96688" w:rsidRDefault="0075392E" w:rsidP="0080649C">
            <w:pPr>
              <w:rPr>
                <w:b w:val="0"/>
              </w:rPr>
            </w:pPr>
            <w:r w:rsidRPr="00D96688">
              <w:rPr>
                <w:b w:val="0"/>
              </w:rPr>
              <w:t xml:space="preserve">Vga5 </w:t>
            </w:r>
          </w:p>
          <w:p w14:paraId="69FF0E7C" w14:textId="77777777" w:rsidR="0075392E" w:rsidRPr="00D96688" w:rsidRDefault="0075392E" w:rsidP="0080649C">
            <w:pPr>
              <w:rPr>
                <w:b w:val="0"/>
              </w:rPr>
            </w:pPr>
            <w:r w:rsidRPr="00D96688">
              <w:rPr>
                <w:b w:val="0"/>
              </w:rPr>
              <w:t xml:space="preserve">Vga6 </w:t>
            </w:r>
          </w:p>
          <w:p w14:paraId="78DB997D" w14:textId="77777777" w:rsidR="0075392E" w:rsidRPr="00D96688" w:rsidRDefault="0075392E" w:rsidP="0080649C">
            <w:pPr>
              <w:rPr>
                <w:b w:val="0"/>
              </w:rPr>
            </w:pPr>
            <w:r w:rsidRPr="00D96688">
              <w:rPr>
                <w:b w:val="0"/>
              </w:rPr>
              <w:t xml:space="preserve">Vga7 </w:t>
            </w:r>
          </w:p>
          <w:p w14:paraId="1B9C4693" w14:textId="77777777" w:rsidR="0075392E" w:rsidRPr="00D96688" w:rsidRDefault="0075392E" w:rsidP="0080649C">
            <w:pPr>
              <w:rPr>
                <w:b w:val="0"/>
              </w:rPr>
            </w:pPr>
            <w:r w:rsidRPr="00D96688">
              <w:rPr>
                <w:b w:val="0"/>
              </w:rPr>
              <w:t xml:space="preserve">Vga8 </w:t>
            </w:r>
          </w:p>
          <w:p w14:paraId="554C3A1C" w14:textId="77777777" w:rsidR="0075392E" w:rsidRPr="00D96688" w:rsidRDefault="0075392E" w:rsidP="0080649C">
            <w:pPr>
              <w:rPr>
                <w:b w:val="0"/>
              </w:rPr>
            </w:pPr>
            <w:r w:rsidRPr="00D96688">
              <w:rPr>
                <w:b w:val="0"/>
              </w:rPr>
              <w:t xml:space="preserve">Vga9 </w:t>
            </w:r>
          </w:p>
          <w:p w14:paraId="685E33AA" w14:textId="77777777" w:rsidR="0075392E" w:rsidRPr="00D96688" w:rsidRDefault="0075392E" w:rsidP="0080649C">
            <w:pPr>
              <w:rPr>
                <w:b w:val="0"/>
              </w:rPr>
            </w:pPr>
            <w:r w:rsidRPr="00D96688">
              <w:rPr>
                <w:b w:val="0"/>
              </w:rPr>
              <w:t xml:space="preserve">Dvd1 </w:t>
            </w:r>
          </w:p>
          <w:p w14:paraId="00F0E564" w14:textId="77777777" w:rsidR="0075392E" w:rsidRPr="00D96688" w:rsidRDefault="0075392E" w:rsidP="0080649C">
            <w:pPr>
              <w:rPr>
                <w:b w:val="0"/>
              </w:rPr>
            </w:pPr>
            <w:r w:rsidRPr="00D96688">
              <w:rPr>
                <w:b w:val="0"/>
              </w:rPr>
              <w:t xml:space="preserve">Sat1 </w:t>
            </w:r>
          </w:p>
          <w:p w14:paraId="349CDEA2" w14:textId="77777777" w:rsidR="0075392E" w:rsidRPr="00D96688" w:rsidRDefault="0075392E" w:rsidP="0080649C">
            <w:pPr>
              <w:rPr>
                <w:b w:val="0"/>
              </w:rPr>
            </w:pPr>
            <w:r w:rsidRPr="00D96688">
              <w:rPr>
                <w:b w:val="0"/>
              </w:rPr>
              <w:t xml:space="preserve">Aux1 </w:t>
            </w:r>
          </w:p>
          <w:p w14:paraId="0115B443" w14:textId="77777777" w:rsidR="0075392E" w:rsidRPr="00D96688" w:rsidRDefault="0075392E" w:rsidP="0080649C">
            <w:pPr>
              <w:rPr>
                <w:b w:val="0"/>
              </w:rPr>
            </w:pPr>
            <w:r w:rsidRPr="00D96688">
              <w:rPr>
                <w:b w:val="0"/>
              </w:rPr>
              <w:t xml:space="preserve">Aux2 </w:t>
            </w:r>
          </w:p>
          <w:p w14:paraId="38B1314A" w14:textId="77777777" w:rsidR="0075392E" w:rsidRPr="00D96688" w:rsidRDefault="0075392E" w:rsidP="0080649C">
            <w:pPr>
              <w:rPr>
                <w:b w:val="0"/>
              </w:rPr>
            </w:pPr>
            <w:r w:rsidRPr="00D96688">
              <w:rPr>
                <w:b w:val="0"/>
              </w:rPr>
              <w:t xml:space="preserve">Tv1 </w:t>
            </w:r>
          </w:p>
          <w:p w14:paraId="00BCB5E6" w14:textId="77777777" w:rsidR="0075392E" w:rsidRPr="00D96688" w:rsidRDefault="0075392E" w:rsidP="0080649C">
            <w:pPr>
              <w:rPr>
                <w:b w:val="0"/>
              </w:rPr>
            </w:pPr>
            <w:r w:rsidRPr="00D96688">
              <w:rPr>
                <w:b w:val="0"/>
              </w:rPr>
              <w:t xml:space="preserve">Dss1 </w:t>
            </w:r>
          </w:p>
          <w:p w14:paraId="629ADCE5" w14:textId="77777777" w:rsidR="0075392E" w:rsidRPr="00D96688" w:rsidRDefault="0075392E" w:rsidP="0080649C">
            <w:pPr>
              <w:rPr>
                <w:b w:val="0"/>
              </w:rPr>
            </w:pPr>
            <w:r w:rsidRPr="00D96688">
              <w:rPr>
                <w:b w:val="0"/>
              </w:rPr>
              <w:t>/* AVR Inputs */</w:t>
            </w:r>
          </w:p>
          <w:p w14:paraId="6A191AB3" w14:textId="77777777" w:rsidR="0075392E" w:rsidRPr="00D96688" w:rsidRDefault="0075392E" w:rsidP="0080649C">
            <w:pPr>
              <w:rPr>
                <w:b w:val="0"/>
              </w:rPr>
            </w:pPr>
            <w:proofErr w:type="spellStart"/>
            <w:r w:rsidRPr="00D96688">
              <w:rPr>
                <w:b w:val="0"/>
              </w:rPr>
              <w:t>MediaInternetRadio</w:t>
            </w:r>
            <w:proofErr w:type="spellEnd"/>
            <w:r w:rsidRPr="00D96688">
              <w:rPr>
                <w:b w:val="0"/>
              </w:rPr>
              <w:t xml:space="preserve"> </w:t>
            </w:r>
          </w:p>
          <w:p w14:paraId="602244B4" w14:textId="77777777" w:rsidR="0075392E" w:rsidRPr="00D96688" w:rsidRDefault="0075392E" w:rsidP="0080649C">
            <w:pPr>
              <w:rPr>
                <w:b w:val="0"/>
              </w:rPr>
            </w:pPr>
            <w:proofErr w:type="spellStart"/>
            <w:r w:rsidRPr="00D96688">
              <w:rPr>
                <w:b w:val="0"/>
              </w:rPr>
              <w:t>MediaSiriusRadio</w:t>
            </w:r>
            <w:proofErr w:type="spellEnd"/>
            <w:r w:rsidRPr="00D96688">
              <w:rPr>
                <w:b w:val="0"/>
              </w:rPr>
              <w:t xml:space="preserve"> </w:t>
            </w:r>
          </w:p>
          <w:p w14:paraId="1DB29B03" w14:textId="77777777" w:rsidR="0075392E" w:rsidRPr="00D96688" w:rsidRDefault="0075392E" w:rsidP="0080649C">
            <w:pPr>
              <w:rPr>
                <w:b w:val="0"/>
              </w:rPr>
            </w:pPr>
            <w:proofErr w:type="spellStart"/>
            <w:r w:rsidRPr="00D96688">
              <w:rPr>
                <w:b w:val="0"/>
              </w:rPr>
              <w:t>MediaXmRadio</w:t>
            </w:r>
            <w:proofErr w:type="spellEnd"/>
            <w:r w:rsidRPr="00D96688">
              <w:rPr>
                <w:b w:val="0"/>
              </w:rPr>
              <w:t xml:space="preserve"> </w:t>
            </w:r>
          </w:p>
          <w:p w14:paraId="67F191F6" w14:textId="77777777" w:rsidR="0075392E" w:rsidRPr="00D96688" w:rsidRDefault="0075392E" w:rsidP="0080649C">
            <w:pPr>
              <w:rPr>
                <w:b w:val="0"/>
              </w:rPr>
            </w:pPr>
            <w:proofErr w:type="spellStart"/>
            <w:r w:rsidRPr="00D96688">
              <w:rPr>
                <w:b w:val="0"/>
              </w:rPr>
              <w:t>MediaSiriusXmRadio</w:t>
            </w:r>
            <w:proofErr w:type="spellEnd"/>
            <w:r w:rsidRPr="00D96688">
              <w:rPr>
                <w:b w:val="0"/>
              </w:rPr>
              <w:t xml:space="preserve"> </w:t>
            </w:r>
          </w:p>
          <w:p w14:paraId="39797C55" w14:textId="77777777" w:rsidR="0075392E" w:rsidRPr="00D96688" w:rsidRDefault="0075392E" w:rsidP="0080649C">
            <w:pPr>
              <w:rPr>
                <w:b w:val="0"/>
              </w:rPr>
            </w:pPr>
            <w:proofErr w:type="spellStart"/>
            <w:r w:rsidRPr="00D96688">
              <w:rPr>
                <w:b w:val="0"/>
              </w:rPr>
              <w:t>MediaPandoraRadio</w:t>
            </w:r>
            <w:proofErr w:type="spellEnd"/>
            <w:r w:rsidRPr="00D96688">
              <w:rPr>
                <w:b w:val="0"/>
              </w:rPr>
              <w:t xml:space="preserve"> </w:t>
            </w:r>
          </w:p>
          <w:p w14:paraId="04A3AD49" w14:textId="77777777" w:rsidR="0075392E" w:rsidRPr="00D96688" w:rsidRDefault="0075392E" w:rsidP="0080649C">
            <w:pPr>
              <w:rPr>
                <w:b w:val="0"/>
              </w:rPr>
            </w:pPr>
            <w:proofErr w:type="spellStart"/>
            <w:r w:rsidRPr="00D96688">
              <w:rPr>
                <w:b w:val="0"/>
              </w:rPr>
              <w:t>MediaLastFmRadio</w:t>
            </w:r>
            <w:proofErr w:type="spellEnd"/>
            <w:r w:rsidRPr="00D96688">
              <w:rPr>
                <w:b w:val="0"/>
              </w:rPr>
              <w:t xml:space="preserve"> </w:t>
            </w:r>
          </w:p>
          <w:p w14:paraId="163B8C49" w14:textId="77777777" w:rsidR="0075392E" w:rsidRPr="00D96688" w:rsidRDefault="0075392E" w:rsidP="0080649C">
            <w:pPr>
              <w:rPr>
                <w:b w:val="0"/>
              </w:rPr>
            </w:pPr>
            <w:proofErr w:type="spellStart"/>
            <w:r w:rsidRPr="00D96688">
              <w:rPr>
                <w:b w:val="0"/>
              </w:rPr>
              <w:t>MediaRhapsodyRadio</w:t>
            </w:r>
            <w:proofErr w:type="spellEnd"/>
            <w:r w:rsidRPr="00D96688">
              <w:rPr>
                <w:b w:val="0"/>
              </w:rPr>
              <w:t xml:space="preserve"> </w:t>
            </w:r>
          </w:p>
          <w:p w14:paraId="058179EE" w14:textId="77777777" w:rsidR="0075392E" w:rsidRPr="00D96688" w:rsidRDefault="0075392E" w:rsidP="0080649C">
            <w:pPr>
              <w:rPr>
                <w:b w:val="0"/>
              </w:rPr>
            </w:pPr>
            <w:proofErr w:type="spellStart"/>
            <w:r w:rsidRPr="00D96688">
              <w:rPr>
                <w:b w:val="0"/>
              </w:rPr>
              <w:t>MediaHdRadio</w:t>
            </w:r>
            <w:proofErr w:type="spellEnd"/>
            <w:r w:rsidRPr="00D96688">
              <w:rPr>
                <w:b w:val="0"/>
              </w:rPr>
              <w:t xml:space="preserve"> </w:t>
            </w:r>
          </w:p>
          <w:p w14:paraId="532F55C8" w14:textId="77777777" w:rsidR="0075392E" w:rsidRPr="00D96688" w:rsidRDefault="0075392E" w:rsidP="0080649C">
            <w:pPr>
              <w:rPr>
                <w:b w:val="0"/>
              </w:rPr>
            </w:pPr>
            <w:r w:rsidRPr="00D96688">
              <w:rPr>
                <w:b w:val="0"/>
              </w:rPr>
              <w:t xml:space="preserve">Spotify </w:t>
            </w:r>
          </w:p>
          <w:p w14:paraId="59FACDF2" w14:textId="77777777" w:rsidR="0075392E" w:rsidRPr="00D96688" w:rsidRDefault="0075392E" w:rsidP="0080649C">
            <w:pPr>
              <w:rPr>
                <w:b w:val="0"/>
              </w:rPr>
            </w:pPr>
            <w:r w:rsidRPr="00D96688">
              <w:rPr>
                <w:b w:val="0"/>
              </w:rPr>
              <w:t xml:space="preserve">YouTube </w:t>
            </w:r>
          </w:p>
          <w:p w14:paraId="05BB9329" w14:textId="77777777" w:rsidR="0075392E" w:rsidRPr="00D96688" w:rsidRDefault="0075392E" w:rsidP="0080649C">
            <w:pPr>
              <w:rPr>
                <w:b w:val="0"/>
              </w:rPr>
            </w:pPr>
            <w:proofErr w:type="spellStart"/>
            <w:r w:rsidRPr="00D96688">
              <w:rPr>
                <w:b w:val="0"/>
              </w:rPr>
              <w:t>YouTubeTv</w:t>
            </w:r>
            <w:proofErr w:type="spellEnd"/>
            <w:r w:rsidRPr="00D96688">
              <w:rPr>
                <w:b w:val="0"/>
              </w:rPr>
              <w:t xml:space="preserve"> </w:t>
            </w:r>
          </w:p>
          <w:p w14:paraId="080941FF" w14:textId="77777777" w:rsidR="0075392E" w:rsidRPr="00D96688" w:rsidRDefault="0075392E" w:rsidP="0080649C">
            <w:pPr>
              <w:rPr>
                <w:b w:val="0"/>
              </w:rPr>
            </w:pPr>
            <w:r w:rsidRPr="00D96688">
              <w:rPr>
                <w:b w:val="0"/>
              </w:rPr>
              <w:t xml:space="preserve">Netflix </w:t>
            </w:r>
          </w:p>
          <w:p w14:paraId="66358CA8" w14:textId="77777777" w:rsidR="0075392E" w:rsidRPr="00D96688" w:rsidRDefault="0075392E" w:rsidP="0080649C">
            <w:pPr>
              <w:rPr>
                <w:b w:val="0"/>
              </w:rPr>
            </w:pPr>
            <w:r w:rsidRPr="00D96688">
              <w:rPr>
                <w:b w:val="0"/>
              </w:rPr>
              <w:t xml:space="preserve">Hulu </w:t>
            </w:r>
          </w:p>
          <w:p w14:paraId="2F61EBA3" w14:textId="77777777" w:rsidR="0075392E" w:rsidRPr="00D96688" w:rsidRDefault="0075392E" w:rsidP="0080649C">
            <w:pPr>
              <w:rPr>
                <w:b w:val="0"/>
              </w:rPr>
            </w:pPr>
            <w:proofErr w:type="spellStart"/>
            <w:r w:rsidRPr="00D96688">
              <w:rPr>
                <w:b w:val="0"/>
              </w:rPr>
              <w:t>DirectvNow</w:t>
            </w:r>
            <w:proofErr w:type="spellEnd"/>
            <w:r w:rsidRPr="00D96688">
              <w:rPr>
                <w:b w:val="0"/>
              </w:rPr>
              <w:t xml:space="preserve"> </w:t>
            </w:r>
          </w:p>
          <w:p w14:paraId="5A99A78D" w14:textId="77777777" w:rsidR="0075392E" w:rsidRPr="00D96688" w:rsidRDefault="0075392E" w:rsidP="0080649C">
            <w:pPr>
              <w:rPr>
                <w:b w:val="0"/>
              </w:rPr>
            </w:pPr>
            <w:proofErr w:type="spellStart"/>
            <w:r w:rsidRPr="00D96688">
              <w:rPr>
                <w:b w:val="0"/>
              </w:rPr>
              <w:t>AmazonVideo</w:t>
            </w:r>
            <w:proofErr w:type="spellEnd"/>
            <w:r w:rsidRPr="00D96688">
              <w:rPr>
                <w:b w:val="0"/>
              </w:rPr>
              <w:t xml:space="preserve"> </w:t>
            </w:r>
          </w:p>
          <w:p w14:paraId="53BDB62C" w14:textId="77777777" w:rsidR="0075392E" w:rsidRPr="00D96688" w:rsidRDefault="0075392E" w:rsidP="0080649C">
            <w:pPr>
              <w:rPr>
                <w:b w:val="0"/>
              </w:rPr>
            </w:pPr>
            <w:proofErr w:type="spellStart"/>
            <w:r w:rsidRPr="00D96688">
              <w:rPr>
                <w:b w:val="0"/>
              </w:rPr>
              <w:t>PlaystationVue</w:t>
            </w:r>
            <w:proofErr w:type="spellEnd"/>
            <w:r w:rsidRPr="00D96688">
              <w:rPr>
                <w:b w:val="0"/>
              </w:rPr>
              <w:t xml:space="preserve"> </w:t>
            </w:r>
          </w:p>
          <w:p w14:paraId="300289AE" w14:textId="77777777" w:rsidR="0075392E" w:rsidRPr="00D96688" w:rsidRDefault="0075392E" w:rsidP="0080649C">
            <w:pPr>
              <w:rPr>
                <w:b w:val="0"/>
              </w:rPr>
            </w:pPr>
            <w:proofErr w:type="spellStart"/>
            <w:r w:rsidRPr="00D96688">
              <w:rPr>
                <w:b w:val="0"/>
              </w:rPr>
              <w:t>SlingTv</w:t>
            </w:r>
            <w:proofErr w:type="spellEnd"/>
            <w:r w:rsidRPr="00D96688">
              <w:rPr>
                <w:b w:val="0"/>
              </w:rPr>
              <w:t xml:space="preserve"> </w:t>
            </w:r>
          </w:p>
          <w:p w14:paraId="6C68ADED" w14:textId="77777777" w:rsidR="0075392E" w:rsidRPr="00D96688" w:rsidRDefault="0075392E" w:rsidP="0080649C">
            <w:pPr>
              <w:rPr>
                <w:b w:val="0"/>
              </w:rPr>
            </w:pPr>
            <w:r w:rsidRPr="00D96688">
              <w:rPr>
                <w:b w:val="0"/>
              </w:rPr>
              <w:t xml:space="preserve">Airplay </w:t>
            </w:r>
          </w:p>
          <w:p w14:paraId="06E55583" w14:textId="77777777" w:rsidR="0075392E" w:rsidRPr="00D96688" w:rsidRDefault="0075392E" w:rsidP="0080649C">
            <w:pPr>
              <w:rPr>
                <w:b w:val="0"/>
              </w:rPr>
            </w:pPr>
            <w:proofErr w:type="spellStart"/>
            <w:r w:rsidRPr="00D96688">
              <w:rPr>
                <w:b w:val="0"/>
              </w:rPr>
              <w:t>GoogleCast</w:t>
            </w:r>
            <w:proofErr w:type="spellEnd"/>
            <w:r w:rsidRPr="00D96688">
              <w:rPr>
                <w:b w:val="0"/>
              </w:rPr>
              <w:t xml:space="preserve"> </w:t>
            </w:r>
          </w:p>
          <w:p w14:paraId="270E322C" w14:textId="77777777" w:rsidR="0075392E" w:rsidRPr="00D96688" w:rsidRDefault="0075392E" w:rsidP="0080649C">
            <w:pPr>
              <w:rPr>
                <w:b w:val="0"/>
              </w:rPr>
            </w:pPr>
            <w:r w:rsidRPr="00D96688">
              <w:rPr>
                <w:b w:val="0"/>
              </w:rPr>
              <w:t xml:space="preserve">DLNA </w:t>
            </w:r>
          </w:p>
          <w:p w14:paraId="66A78292" w14:textId="77777777" w:rsidR="0075392E" w:rsidRPr="00D96688" w:rsidRDefault="0075392E" w:rsidP="0080649C">
            <w:pPr>
              <w:rPr>
                <w:b w:val="0"/>
              </w:rPr>
            </w:pPr>
            <w:r w:rsidRPr="00D96688">
              <w:rPr>
                <w:b w:val="0"/>
              </w:rPr>
              <w:t xml:space="preserve">Tidal </w:t>
            </w:r>
          </w:p>
          <w:p w14:paraId="43490AE8" w14:textId="77777777" w:rsidR="0075392E" w:rsidRPr="00D96688" w:rsidRDefault="0075392E" w:rsidP="0080649C">
            <w:pPr>
              <w:rPr>
                <w:b w:val="0"/>
              </w:rPr>
            </w:pPr>
            <w:r w:rsidRPr="00D96688">
              <w:rPr>
                <w:b w:val="0"/>
              </w:rPr>
              <w:t xml:space="preserve">Deezer </w:t>
            </w:r>
          </w:p>
          <w:p w14:paraId="64344763" w14:textId="77777777" w:rsidR="0075392E" w:rsidRPr="00D96688" w:rsidRDefault="0075392E" w:rsidP="0080649C">
            <w:pPr>
              <w:rPr>
                <w:b w:val="0"/>
              </w:rPr>
            </w:pPr>
            <w:r w:rsidRPr="00D96688">
              <w:rPr>
                <w:b w:val="0"/>
              </w:rPr>
              <w:t xml:space="preserve">Crackle </w:t>
            </w:r>
          </w:p>
          <w:p w14:paraId="44A38A64" w14:textId="77777777" w:rsidR="0075392E" w:rsidRPr="00D96688" w:rsidRDefault="0075392E" w:rsidP="0080649C">
            <w:pPr>
              <w:rPr>
                <w:b w:val="0"/>
              </w:rPr>
            </w:pPr>
            <w:r w:rsidRPr="00D96688">
              <w:rPr>
                <w:b w:val="0"/>
              </w:rPr>
              <w:t xml:space="preserve">OnDemand </w:t>
            </w:r>
          </w:p>
          <w:p w14:paraId="5100E79B" w14:textId="77777777" w:rsidR="0075392E" w:rsidRPr="00D96688" w:rsidRDefault="0075392E" w:rsidP="0080649C">
            <w:pPr>
              <w:rPr>
                <w:b w:val="0"/>
              </w:rPr>
            </w:pPr>
            <w:r w:rsidRPr="00D96688">
              <w:rPr>
                <w:b w:val="0"/>
              </w:rPr>
              <w:t xml:space="preserve">Bd1 </w:t>
            </w:r>
          </w:p>
          <w:p w14:paraId="2AC217E0" w14:textId="77777777" w:rsidR="0075392E" w:rsidRPr="00D96688" w:rsidRDefault="0075392E" w:rsidP="0080649C">
            <w:pPr>
              <w:rPr>
                <w:b w:val="0"/>
              </w:rPr>
            </w:pPr>
            <w:r w:rsidRPr="00D96688">
              <w:rPr>
                <w:b w:val="0"/>
              </w:rPr>
              <w:t xml:space="preserve">Catv1 </w:t>
            </w:r>
          </w:p>
          <w:p w14:paraId="731ABBCC" w14:textId="77777777" w:rsidR="0075392E" w:rsidRPr="00D96688" w:rsidRDefault="0075392E" w:rsidP="0080649C">
            <w:pPr>
              <w:rPr>
                <w:b w:val="0"/>
              </w:rPr>
            </w:pPr>
            <w:r w:rsidRPr="00D96688">
              <w:rPr>
                <w:b w:val="0"/>
              </w:rPr>
              <w:t xml:space="preserve">Game1 </w:t>
            </w:r>
          </w:p>
          <w:p w14:paraId="63A36FA0" w14:textId="77777777" w:rsidR="0075392E" w:rsidRPr="00D96688" w:rsidRDefault="0075392E" w:rsidP="0080649C">
            <w:pPr>
              <w:rPr>
                <w:b w:val="0"/>
              </w:rPr>
            </w:pPr>
            <w:r w:rsidRPr="00D96688">
              <w:rPr>
                <w:b w:val="0"/>
              </w:rPr>
              <w:lastRenderedPageBreak/>
              <w:t xml:space="preserve">Pc1 </w:t>
            </w:r>
          </w:p>
          <w:p w14:paraId="0FFE4A55" w14:textId="77777777" w:rsidR="0075392E" w:rsidRPr="00D96688" w:rsidRDefault="0075392E" w:rsidP="0080649C">
            <w:pPr>
              <w:rPr>
                <w:b w:val="0"/>
              </w:rPr>
            </w:pPr>
            <w:r w:rsidRPr="00D96688">
              <w:rPr>
                <w:b w:val="0"/>
              </w:rPr>
              <w:t xml:space="preserve">Bluetooth1 </w:t>
            </w:r>
          </w:p>
          <w:p w14:paraId="2976665D" w14:textId="77777777" w:rsidR="0075392E" w:rsidRPr="00D96688" w:rsidRDefault="0075392E" w:rsidP="0080649C">
            <w:pPr>
              <w:rPr>
                <w:b w:val="0"/>
              </w:rPr>
            </w:pPr>
            <w:r w:rsidRPr="00D96688">
              <w:rPr>
                <w:b w:val="0"/>
              </w:rPr>
              <w:t xml:space="preserve">MediaPlayer1 </w:t>
            </w:r>
          </w:p>
          <w:p w14:paraId="3E41BC33" w14:textId="77777777" w:rsidR="0075392E" w:rsidRDefault="0075392E" w:rsidP="0080649C">
            <w:r w:rsidRPr="00D96688">
              <w:rPr>
                <w:b w:val="0"/>
              </w:rPr>
              <w:t>Ipod1</w:t>
            </w:r>
          </w:p>
        </w:tc>
      </w:tr>
    </w:tbl>
    <w:p w14:paraId="2B6C9585" w14:textId="72529024" w:rsidR="0075392E" w:rsidRDefault="0075392E" w:rsidP="0075392E">
      <w:pPr>
        <w:rPr>
          <w:b/>
          <w:caps/>
          <w:spacing w:val="20"/>
          <w:sz w:val="28"/>
          <w:szCs w:val="28"/>
        </w:rPr>
      </w:pPr>
    </w:p>
    <w:p w14:paraId="7FB0C796" w14:textId="77777777" w:rsidR="0075392E" w:rsidRPr="00550F59" w:rsidRDefault="0075392E" w:rsidP="0075392E">
      <w:pPr>
        <w:pStyle w:val="Heading1"/>
      </w:pPr>
      <w:bookmarkStart w:id="10" w:name="_Toc534899703"/>
      <w:bookmarkStart w:id="11" w:name="_Toc14269129"/>
      <w:r>
        <w:t>Appendix F – Video Connection Types</w:t>
      </w:r>
      <w:bookmarkEnd w:id="10"/>
      <w:bookmarkEnd w:id="11"/>
    </w:p>
    <w:tbl>
      <w:tblPr>
        <w:tblStyle w:val="TableGrid"/>
        <w:tblW w:w="0" w:type="auto"/>
        <w:tblInd w:w="715" w:type="dxa"/>
        <w:tblLook w:val="04A0" w:firstRow="1" w:lastRow="0" w:firstColumn="1" w:lastColumn="0" w:noHBand="0" w:noVBand="1"/>
      </w:tblPr>
      <w:tblGrid>
        <w:gridCol w:w="8635"/>
      </w:tblGrid>
      <w:tr w:rsidR="0075392E" w14:paraId="44C456DF"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3BE5AF24" w14:textId="77777777" w:rsidR="0075392E" w:rsidRPr="00D96688" w:rsidRDefault="0075392E" w:rsidP="0080649C">
            <w:pPr>
              <w:rPr>
                <w:b w:val="0"/>
              </w:rPr>
            </w:pPr>
            <w:bookmarkStart w:id="12" w:name="_Hlk14266734"/>
            <w:proofErr w:type="spellStart"/>
            <w:r w:rsidRPr="00D96688">
              <w:rPr>
                <w:b w:val="0"/>
              </w:rPr>
              <w:t>Vga</w:t>
            </w:r>
            <w:proofErr w:type="spellEnd"/>
            <w:r w:rsidRPr="00D96688">
              <w:rPr>
                <w:b w:val="0"/>
              </w:rPr>
              <w:t xml:space="preserve"> = 10</w:t>
            </w:r>
          </w:p>
          <w:p w14:paraId="757CD669" w14:textId="77777777" w:rsidR="0075392E" w:rsidRPr="00D96688" w:rsidRDefault="0075392E" w:rsidP="0080649C">
            <w:pPr>
              <w:rPr>
                <w:b w:val="0"/>
              </w:rPr>
            </w:pPr>
            <w:proofErr w:type="spellStart"/>
            <w:r w:rsidRPr="00D96688">
              <w:rPr>
                <w:b w:val="0"/>
              </w:rPr>
              <w:t>Hdmi</w:t>
            </w:r>
            <w:proofErr w:type="spellEnd"/>
            <w:r w:rsidRPr="00D96688">
              <w:rPr>
                <w:b w:val="0"/>
              </w:rPr>
              <w:t xml:space="preserve"> = 20</w:t>
            </w:r>
          </w:p>
          <w:p w14:paraId="513A6E48" w14:textId="77777777" w:rsidR="0075392E" w:rsidRPr="00D96688" w:rsidRDefault="0075392E" w:rsidP="0080649C">
            <w:pPr>
              <w:rPr>
                <w:b w:val="0"/>
              </w:rPr>
            </w:pPr>
            <w:r w:rsidRPr="00D96688">
              <w:rPr>
                <w:b w:val="0"/>
              </w:rPr>
              <w:t>Component = 30</w:t>
            </w:r>
          </w:p>
          <w:p w14:paraId="49A5AEFA" w14:textId="77777777" w:rsidR="0075392E" w:rsidRPr="00D96688" w:rsidRDefault="0075392E" w:rsidP="0080649C">
            <w:pPr>
              <w:rPr>
                <w:b w:val="0"/>
              </w:rPr>
            </w:pPr>
            <w:r w:rsidRPr="00D96688">
              <w:rPr>
                <w:b w:val="0"/>
              </w:rPr>
              <w:t>Composite = 40</w:t>
            </w:r>
          </w:p>
          <w:p w14:paraId="74367918" w14:textId="77777777" w:rsidR="0075392E" w:rsidRPr="00D96688" w:rsidRDefault="0075392E" w:rsidP="0080649C">
            <w:pPr>
              <w:rPr>
                <w:b w:val="0"/>
              </w:rPr>
            </w:pPr>
            <w:r w:rsidRPr="00D96688">
              <w:rPr>
                <w:b w:val="0"/>
              </w:rPr>
              <w:t>DisplayPort = 50</w:t>
            </w:r>
          </w:p>
          <w:p w14:paraId="68D08A79" w14:textId="77777777" w:rsidR="0075392E" w:rsidRPr="00D96688" w:rsidRDefault="0075392E" w:rsidP="0080649C">
            <w:pPr>
              <w:rPr>
                <w:b w:val="0"/>
              </w:rPr>
            </w:pPr>
            <w:r w:rsidRPr="00D96688">
              <w:rPr>
                <w:b w:val="0"/>
              </w:rPr>
              <w:t>Network = 60</w:t>
            </w:r>
          </w:p>
          <w:p w14:paraId="235D2E6F" w14:textId="77777777" w:rsidR="0075392E" w:rsidRPr="00D96688" w:rsidRDefault="0075392E" w:rsidP="0080649C">
            <w:pPr>
              <w:rPr>
                <w:b w:val="0"/>
              </w:rPr>
            </w:pPr>
            <w:r w:rsidRPr="00D96688">
              <w:rPr>
                <w:b w:val="0"/>
              </w:rPr>
              <w:t>Antenna = 70</w:t>
            </w:r>
          </w:p>
          <w:p w14:paraId="48CB1012" w14:textId="77777777" w:rsidR="0075392E" w:rsidRPr="00D96688" w:rsidRDefault="0075392E" w:rsidP="0080649C">
            <w:pPr>
              <w:rPr>
                <w:b w:val="0"/>
              </w:rPr>
            </w:pPr>
            <w:proofErr w:type="spellStart"/>
            <w:r w:rsidRPr="00D96688">
              <w:rPr>
                <w:b w:val="0"/>
              </w:rPr>
              <w:t>Usb</w:t>
            </w:r>
            <w:proofErr w:type="spellEnd"/>
            <w:r w:rsidRPr="00D96688">
              <w:rPr>
                <w:b w:val="0"/>
              </w:rPr>
              <w:t xml:space="preserve"> = 80</w:t>
            </w:r>
          </w:p>
          <w:p w14:paraId="313461C6" w14:textId="77777777" w:rsidR="0075392E" w:rsidRPr="00D96688" w:rsidRDefault="0075392E" w:rsidP="0080649C">
            <w:pPr>
              <w:rPr>
                <w:b w:val="0"/>
              </w:rPr>
            </w:pPr>
            <w:proofErr w:type="spellStart"/>
            <w:r w:rsidRPr="00D96688">
              <w:rPr>
                <w:b w:val="0"/>
              </w:rPr>
              <w:t>Dvi</w:t>
            </w:r>
            <w:proofErr w:type="spellEnd"/>
            <w:r w:rsidRPr="00D96688">
              <w:rPr>
                <w:b w:val="0"/>
              </w:rPr>
              <w:t xml:space="preserve"> = 90</w:t>
            </w:r>
          </w:p>
          <w:p w14:paraId="4197BD99" w14:textId="77777777" w:rsidR="0075392E" w:rsidRPr="00D96688" w:rsidRDefault="0075392E" w:rsidP="0080649C">
            <w:pPr>
              <w:rPr>
                <w:b w:val="0"/>
              </w:rPr>
            </w:pPr>
            <w:proofErr w:type="spellStart"/>
            <w:r w:rsidRPr="00D96688">
              <w:rPr>
                <w:b w:val="0"/>
              </w:rPr>
              <w:t>SVideo</w:t>
            </w:r>
            <w:proofErr w:type="spellEnd"/>
            <w:r w:rsidRPr="00D96688">
              <w:rPr>
                <w:b w:val="0"/>
              </w:rPr>
              <w:t xml:space="preserve"> = 100</w:t>
            </w:r>
          </w:p>
          <w:p w14:paraId="75517A29" w14:textId="77777777" w:rsidR="0075392E" w:rsidRPr="00D96688" w:rsidRDefault="0075392E" w:rsidP="0080649C">
            <w:pPr>
              <w:rPr>
                <w:b w:val="0"/>
              </w:rPr>
            </w:pPr>
            <w:r w:rsidRPr="00D96688">
              <w:rPr>
                <w:b w:val="0"/>
              </w:rPr>
              <w:t>Other = 110</w:t>
            </w:r>
          </w:p>
          <w:p w14:paraId="51C86018" w14:textId="77777777" w:rsidR="0075392E" w:rsidRPr="00D96688" w:rsidRDefault="0075392E" w:rsidP="0080649C">
            <w:pPr>
              <w:rPr>
                <w:b w:val="0"/>
              </w:rPr>
            </w:pPr>
            <w:r w:rsidRPr="00D96688">
              <w:rPr>
                <w:b w:val="0"/>
              </w:rPr>
              <w:t>Unknown = 120</w:t>
            </w:r>
          </w:p>
          <w:p w14:paraId="0F1B5376" w14:textId="77777777" w:rsidR="0075392E" w:rsidRPr="00D96688" w:rsidRDefault="0075392E" w:rsidP="0080649C">
            <w:pPr>
              <w:rPr>
                <w:b w:val="0"/>
              </w:rPr>
            </w:pPr>
            <w:proofErr w:type="spellStart"/>
            <w:r w:rsidRPr="00D96688">
              <w:rPr>
                <w:b w:val="0"/>
              </w:rPr>
              <w:t>HdBaseT</w:t>
            </w:r>
            <w:proofErr w:type="spellEnd"/>
            <w:r w:rsidRPr="00D96688">
              <w:rPr>
                <w:b w:val="0"/>
              </w:rPr>
              <w:t xml:space="preserve"> = 130</w:t>
            </w:r>
          </w:p>
          <w:p w14:paraId="265D8812" w14:textId="77777777" w:rsidR="0075392E" w:rsidRPr="00D96688" w:rsidRDefault="0075392E" w:rsidP="0080649C">
            <w:pPr>
              <w:rPr>
                <w:b w:val="0"/>
              </w:rPr>
            </w:pPr>
            <w:r w:rsidRPr="00D96688">
              <w:rPr>
                <w:b w:val="0"/>
              </w:rPr>
              <w:t>Universal = 140</w:t>
            </w:r>
          </w:p>
          <w:p w14:paraId="6D39E8D6" w14:textId="77777777" w:rsidR="0075392E" w:rsidRPr="00D96688" w:rsidRDefault="0075392E" w:rsidP="0080649C">
            <w:pPr>
              <w:rPr>
                <w:b w:val="0"/>
              </w:rPr>
            </w:pPr>
            <w:proofErr w:type="spellStart"/>
            <w:r w:rsidRPr="00D96688">
              <w:rPr>
                <w:b w:val="0"/>
              </w:rPr>
              <w:t>GenericAV</w:t>
            </w:r>
            <w:proofErr w:type="spellEnd"/>
            <w:r w:rsidRPr="00D96688">
              <w:rPr>
                <w:b w:val="0"/>
              </w:rPr>
              <w:t xml:space="preserve"> = 150</w:t>
            </w:r>
          </w:p>
          <w:p w14:paraId="61A652D3" w14:textId="77777777" w:rsidR="0075392E" w:rsidRDefault="0075392E" w:rsidP="0080649C">
            <w:proofErr w:type="spellStart"/>
            <w:r w:rsidRPr="00D96688">
              <w:rPr>
                <w:b w:val="0"/>
              </w:rPr>
              <w:t>GenericVideo</w:t>
            </w:r>
            <w:proofErr w:type="spellEnd"/>
            <w:r w:rsidRPr="00D96688">
              <w:rPr>
                <w:b w:val="0"/>
              </w:rPr>
              <w:t xml:space="preserve"> = 160</w:t>
            </w:r>
          </w:p>
        </w:tc>
      </w:tr>
      <w:bookmarkEnd w:id="12"/>
    </w:tbl>
    <w:p w14:paraId="16C767EB" w14:textId="77777777" w:rsidR="00DF51C8" w:rsidRDefault="00DF51C8" w:rsidP="0075392E"/>
    <w:p w14:paraId="7AEA6607" w14:textId="0FDC5E5C" w:rsidR="00DF51C8" w:rsidRPr="00550F59" w:rsidRDefault="00DF51C8" w:rsidP="00DF51C8">
      <w:pPr>
        <w:pStyle w:val="Heading1"/>
      </w:pPr>
      <w:bookmarkStart w:id="13" w:name="_Toc14269130"/>
      <w:r>
        <w:t xml:space="preserve">Appendix </w:t>
      </w:r>
      <w:r>
        <w:t>G</w:t>
      </w:r>
      <w:r>
        <w:t xml:space="preserve"> – </w:t>
      </w:r>
      <w:r>
        <w:t>Security System Status</w:t>
      </w:r>
      <w:r>
        <w:t xml:space="preserve"> Types</w:t>
      </w:r>
      <w:bookmarkEnd w:id="13"/>
    </w:p>
    <w:tbl>
      <w:tblPr>
        <w:tblStyle w:val="TableGrid"/>
        <w:tblW w:w="0" w:type="auto"/>
        <w:tblInd w:w="715" w:type="dxa"/>
        <w:tblLook w:val="04A0" w:firstRow="1" w:lastRow="0" w:firstColumn="1" w:lastColumn="0" w:noHBand="0" w:noVBand="1"/>
      </w:tblPr>
      <w:tblGrid>
        <w:gridCol w:w="8635"/>
      </w:tblGrid>
      <w:tr w:rsidR="00DF51C8" w14:paraId="7CAA5AE8" w14:textId="77777777" w:rsidTr="00714AAE">
        <w:trPr>
          <w:cnfStyle w:val="100000000000" w:firstRow="1" w:lastRow="0" w:firstColumn="0" w:lastColumn="0" w:oddVBand="0" w:evenVBand="0" w:oddHBand="0" w:evenHBand="0" w:firstRowFirstColumn="0" w:firstRowLastColumn="0" w:lastRowFirstColumn="0" w:lastRowLastColumn="0"/>
        </w:trPr>
        <w:tc>
          <w:tcPr>
            <w:tcW w:w="8635" w:type="dxa"/>
          </w:tcPr>
          <w:p w14:paraId="6DA33769" w14:textId="70B243E6" w:rsidR="00DF51C8" w:rsidRPr="00DF51C8" w:rsidRDefault="00DF51C8" w:rsidP="00DF51C8">
            <w:pPr>
              <w:rPr>
                <w:b w:val="0"/>
              </w:rPr>
            </w:pPr>
            <w:r w:rsidRPr="00DF51C8">
              <w:rPr>
                <w:b w:val="0"/>
              </w:rPr>
              <w:t>Alarm = 0</w:t>
            </w:r>
          </w:p>
          <w:p w14:paraId="2991B52D" w14:textId="01E3B536" w:rsidR="00DF51C8" w:rsidRPr="00DF51C8" w:rsidRDefault="00DF51C8" w:rsidP="00DF51C8">
            <w:pPr>
              <w:rPr>
                <w:b w:val="0"/>
              </w:rPr>
            </w:pPr>
            <w:proofErr w:type="spellStart"/>
            <w:r w:rsidRPr="00DF51C8">
              <w:rPr>
                <w:b w:val="0"/>
              </w:rPr>
              <w:t>ArmAway</w:t>
            </w:r>
            <w:proofErr w:type="spellEnd"/>
            <w:r w:rsidRPr="00DF51C8">
              <w:rPr>
                <w:b w:val="0"/>
              </w:rPr>
              <w:t xml:space="preserve"> = 1</w:t>
            </w:r>
          </w:p>
          <w:p w14:paraId="55E046E7" w14:textId="17AB8667" w:rsidR="00DF51C8" w:rsidRPr="00DF51C8" w:rsidRDefault="00DF51C8" w:rsidP="00DF51C8">
            <w:pPr>
              <w:rPr>
                <w:b w:val="0"/>
              </w:rPr>
            </w:pPr>
            <w:proofErr w:type="spellStart"/>
            <w:r w:rsidRPr="00DF51C8">
              <w:rPr>
                <w:b w:val="0"/>
              </w:rPr>
              <w:t>ArmInstant</w:t>
            </w:r>
            <w:proofErr w:type="spellEnd"/>
            <w:r w:rsidRPr="00DF51C8">
              <w:rPr>
                <w:b w:val="0"/>
              </w:rPr>
              <w:t xml:space="preserve"> = 2</w:t>
            </w:r>
          </w:p>
          <w:p w14:paraId="180CF7AB" w14:textId="2A4FD039" w:rsidR="00DF51C8" w:rsidRPr="00DF51C8" w:rsidRDefault="00DF51C8" w:rsidP="00DF51C8">
            <w:pPr>
              <w:rPr>
                <w:b w:val="0"/>
              </w:rPr>
            </w:pPr>
            <w:proofErr w:type="spellStart"/>
            <w:r w:rsidRPr="00DF51C8">
              <w:rPr>
                <w:b w:val="0"/>
              </w:rPr>
              <w:t>ArmStay</w:t>
            </w:r>
            <w:proofErr w:type="spellEnd"/>
            <w:r w:rsidRPr="00DF51C8">
              <w:rPr>
                <w:b w:val="0"/>
              </w:rPr>
              <w:t xml:space="preserve"> = 3</w:t>
            </w:r>
          </w:p>
          <w:p w14:paraId="4486163D" w14:textId="52F3EB08" w:rsidR="00DF51C8" w:rsidRPr="00DF51C8" w:rsidRDefault="00DF51C8" w:rsidP="00DF51C8">
            <w:pPr>
              <w:rPr>
                <w:b w:val="0"/>
              </w:rPr>
            </w:pPr>
            <w:r w:rsidRPr="00DF51C8">
              <w:rPr>
                <w:b w:val="0"/>
              </w:rPr>
              <w:t>Fire = 4</w:t>
            </w:r>
          </w:p>
          <w:p w14:paraId="67100810" w14:textId="728C60F4" w:rsidR="00DF51C8" w:rsidRPr="00DF51C8" w:rsidRDefault="00DF51C8" w:rsidP="00DF51C8">
            <w:pPr>
              <w:rPr>
                <w:b w:val="0"/>
              </w:rPr>
            </w:pPr>
            <w:r w:rsidRPr="00DF51C8">
              <w:rPr>
                <w:b w:val="0"/>
              </w:rPr>
              <w:t>Disarmed = 5</w:t>
            </w:r>
          </w:p>
          <w:p w14:paraId="6D1228D9" w14:textId="0E7062AF" w:rsidR="00DF51C8" w:rsidRPr="00DF51C8" w:rsidRDefault="00DF51C8" w:rsidP="00DF51C8">
            <w:pPr>
              <w:rPr>
                <w:b w:val="0"/>
              </w:rPr>
            </w:pPr>
            <w:r w:rsidRPr="00DF51C8">
              <w:rPr>
                <w:b w:val="0"/>
              </w:rPr>
              <w:t>Tamper = 6</w:t>
            </w:r>
          </w:p>
          <w:p w14:paraId="6CB60145" w14:textId="088698BD" w:rsidR="00DF51C8" w:rsidRPr="00DF51C8" w:rsidRDefault="00DF51C8" w:rsidP="00DF51C8">
            <w:pPr>
              <w:rPr>
                <w:b w:val="0"/>
              </w:rPr>
            </w:pPr>
            <w:r w:rsidRPr="00DF51C8">
              <w:rPr>
                <w:b w:val="0"/>
              </w:rPr>
              <w:t>Unknown = 7</w:t>
            </w:r>
          </w:p>
          <w:p w14:paraId="1D5B9866" w14:textId="2E9E30E0" w:rsidR="00DF51C8" w:rsidRPr="00DF51C8" w:rsidRDefault="00DF51C8" w:rsidP="00DF51C8">
            <w:pPr>
              <w:rPr>
                <w:b w:val="0"/>
              </w:rPr>
            </w:pPr>
            <w:proofErr w:type="spellStart"/>
            <w:r w:rsidRPr="00DF51C8">
              <w:rPr>
                <w:b w:val="0"/>
              </w:rPr>
              <w:t>EntryDelay</w:t>
            </w:r>
            <w:proofErr w:type="spellEnd"/>
            <w:r w:rsidRPr="00DF51C8">
              <w:rPr>
                <w:b w:val="0"/>
              </w:rPr>
              <w:t xml:space="preserve"> = 8</w:t>
            </w:r>
          </w:p>
          <w:p w14:paraId="4B1195BD" w14:textId="05C5CD48" w:rsidR="00DF51C8" w:rsidRDefault="00DF51C8" w:rsidP="00DF51C8">
            <w:proofErr w:type="spellStart"/>
            <w:r w:rsidRPr="00DF51C8">
              <w:rPr>
                <w:b w:val="0"/>
              </w:rPr>
              <w:t>ExitDelay</w:t>
            </w:r>
            <w:proofErr w:type="spellEnd"/>
            <w:r w:rsidRPr="00DF51C8">
              <w:rPr>
                <w:b w:val="0"/>
              </w:rPr>
              <w:t xml:space="preserve"> = 9</w:t>
            </w:r>
          </w:p>
        </w:tc>
      </w:tr>
    </w:tbl>
    <w:p w14:paraId="3B458A45" w14:textId="0F4178C3" w:rsidR="0075392E" w:rsidRDefault="0075392E" w:rsidP="0075392E">
      <w:r>
        <w:br w:type="page"/>
      </w:r>
    </w:p>
    <w:p w14:paraId="0D744568" w14:textId="4212CC83" w:rsidR="00CE1177" w:rsidRPr="00550F59" w:rsidRDefault="00CE1177" w:rsidP="00CE1177">
      <w:pPr>
        <w:pStyle w:val="Heading1"/>
      </w:pPr>
      <w:bookmarkStart w:id="14" w:name="_Toc14269131"/>
      <w:r>
        <w:lastRenderedPageBreak/>
        <w:t xml:space="preserve">Appendix </w:t>
      </w:r>
      <w:r>
        <w:t>H</w:t>
      </w:r>
      <w:r>
        <w:t xml:space="preserve"> – Security System </w:t>
      </w:r>
      <w:r>
        <w:t>State Object</w:t>
      </w:r>
      <w:r>
        <w:t xml:space="preserve"> Types</w:t>
      </w:r>
      <w:bookmarkEnd w:id="14"/>
    </w:p>
    <w:tbl>
      <w:tblPr>
        <w:tblStyle w:val="TableGrid"/>
        <w:tblW w:w="0" w:type="auto"/>
        <w:tblInd w:w="715" w:type="dxa"/>
        <w:tblLook w:val="04A0" w:firstRow="1" w:lastRow="0" w:firstColumn="1" w:lastColumn="0" w:noHBand="0" w:noVBand="1"/>
      </w:tblPr>
      <w:tblGrid>
        <w:gridCol w:w="8635"/>
      </w:tblGrid>
      <w:tr w:rsidR="00CE1177" w14:paraId="6F7A74F9" w14:textId="77777777" w:rsidTr="00714AAE">
        <w:trPr>
          <w:cnfStyle w:val="100000000000" w:firstRow="1" w:lastRow="0" w:firstColumn="0" w:lastColumn="0" w:oddVBand="0" w:evenVBand="0" w:oddHBand="0" w:evenHBand="0" w:firstRowFirstColumn="0" w:firstRowLastColumn="0" w:lastRowFirstColumn="0" w:lastRowLastColumn="0"/>
        </w:trPr>
        <w:tc>
          <w:tcPr>
            <w:tcW w:w="8635" w:type="dxa"/>
          </w:tcPr>
          <w:p w14:paraId="4E71863A" w14:textId="29A08655" w:rsidR="00CE1177" w:rsidRPr="00CE1177" w:rsidRDefault="00CE1177" w:rsidP="00CE1177">
            <w:pPr>
              <w:rPr>
                <w:b w:val="0"/>
              </w:rPr>
            </w:pPr>
            <w:proofErr w:type="spellStart"/>
            <w:r w:rsidRPr="00CE1177">
              <w:rPr>
                <w:b w:val="0"/>
              </w:rPr>
              <w:t>KeypadStatusText</w:t>
            </w:r>
            <w:proofErr w:type="spellEnd"/>
          </w:p>
          <w:p w14:paraId="74373CBA" w14:textId="0E4E3CA1" w:rsidR="00CE1177" w:rsidRPr="00CE1177" w:rsidRDefault="00CE1177" w:rsidP="00CE1177">
            <w:pPr>
              <w:rPr>
                <w:b w:val="0"/>
              </w:rPr>
            </w:pPr>
            <w:proofErr w:type="spellStart"/>
            <w:r w:rsidRPr="00CE1177">
              <w:rPr>
                <w:b w:val="0"/>
              </w:rPr>
              <w:t>KeypadLeds</w:t>
            </w:r>
            <w:proofErr w:type="spellEnd"/>
          </w:p>
          <w:p w14:paraId="0621ADBA" w14:textId="6A78A67B" w:rsidR="00CE1177" w:rsidRPr="00CE1177" w:rsidRDefault="00CE1177" w:rsidP="00CE1177">
            <w:pPr>
              <w:rPr>
                <w:b w:val="0"/>
              </w:rPr>
            </w:pPr>
            <w:proofErr w:type="spellStart"/>
            <w:r w:rsidRPr="00CE1177">
              <w:rPr>
                <w:b w:val="0"/>
              </w:rPr>
              <w:t>SecuritySystemStates</w:t>
            </w:r>
            <w:proofErr w:type="spellEnd"/>
          </w:p>
          <w:p w14:paraId="55125950" w14:textId="3197AD27" w:rsidR="00CE1177" w:rsidRPr="00CE1177" w:rsidRDefault="00CE1177" w:rsidP="00CE1177">
            <w:pPr>
              <w:rPr>
                <w:b w:val="0"/>
              </w:rPr>
            </w:pPr>
            <w:r w:rsidRPr="00CE1177">
              <w:rPr>
                <w:b w:val="0"/>
              </w:rPr>
              <w:t>Features</w:t>
            </w:r>
          </w:p>
          <w:p w14:paraId="3BF93A5D" w14:textId="22DA7D4C" w:rsidR="00CE1177" w:rsidRPr="00CE1177" w:rsidRDefault="00CE1177" w:rsidP="00CE1177">
            <w:pPr>
              <w:rPr>
                <w:b w:val="0"/>
              </w:rPr>
            </w:pPr>
            <w:r w:rsidRPr="00CE1177">
              <w:rPr>
                <w:b w:val="0"/>
              </w:rPr>
              <w:t>Connection</w:t>
            </w:r>
          </w:p>
          <w:p w14:paraId="6340D5A1" w14:textId="33059511" w:rsidR="00CE1177" w:rsidRPr="00CE1177" w:rsidRDefault="00CE1177" w:rsidP="00CE1177">
            <w:pPr>
              <w:rPr>
                <w:b w:val="0"/>
              </w:rPr>
            </w:pPr>
            <w:proofErr w:type="spellStart"/>
            <w:r w:rsidRPr="00CE1177">
              <w:rPr>
                <w:b w:val="0"/>
              </w:rPr>
              <w:t>AuxiliaryButtonLedState</w:t>
            </w:r>
            <w:proofErr w:type="spellEnd"/>
          </w:p>
          <w:p w14:paraId="49506525" w14:textId="78347973" w:rsidR="00CE1177" w:rsidRPr="00CE1177" w:rsidRDefault="00CE1177" w:rsidP="00CE1177">
            <w:pPr>
              <w:rPr>
                <w:b w:val="0"/>
              </w:rPr>
            </w:pPr>
            <w:r w:rsidRPr="00CE1177">
              <w:rPr>
                <w:b w:val="0"/>
              </w:rPr>
              <w:t>Login</w:t>
            </w:r>
          </w:p>
          <w:p w14:paraId="2C45063F" w14:textId="10242D89" w:rsidR="00CE1177" w:rsidRPr="00CE1177" w:rsidRDefault="00CE1177" w:rsidP="00CE1177">
            <w:pPr>
              <w:rPr>
                <w:b w:val="0"/>
              </w:rPr>
            </w:pPr>
            <w:proofErr w:type="spellStart"/>
            <w:r w:rsidRPr="00CE1177">
              <w:rPr>
                <w:b w:val="0"/>
              </w:rPr>
              <w:t>SoftwareVersion</w:t>
            </w:r>
            <w:proofErr w:type="spellEnd"/>
          </w:p>
          <w:p w14:paraId="6F0D7580" w14:textId="56F3A4E1" w:rsidR="00CE1177" w:rsidRPr="00CE1177" w:rsidRDefault="00CE1177" w:rsidP="00CE1177">
            <w:pPr>
              <w:rPr>
                <w:b w:val="0"/>
              </w:rPr>
            </w:pPr>
            <w:proofErr w:type="spellStart"/>
            <w:r w:rsidRPr="00CE1177">
              <w:rPr>
                <w:b w:val="0"/>
              </w:rPr>
              <w:t>SoftwareVersionDifferences</w:t>
            </w:r>
            <w:proofErr w:type="spellEnd"/>
          </w:p>
          <w:p w14:paraId="7261AECD" w14:textId="5C0929D9" w:rsidR="00CE1177" w:rsidRPr="00CE1177" w:rsidRDefault="00CE1177" w:rsidP="00CE1177">
            <w:pPr>
              <w:rPr>
                <w:b w:val="0"/>
              </w:rPr>
            </w:pPr>
            <w:proofErr w:type="spellStart"/>
            <w:r w:rsidRPr="00CE1177">
              <w:rPr>
                <w:b w:val="0"/>
              </w:rPr>
              <w:t>ResourceStatus</w:t>
            </w:r>
            <w:proofErr w:type="spellEnd"/>
          </w:p>
          <w:p w14:paraId="287BDFB1" w14:textId="66974910" w:rsidR="00CE1177" w:rsidRPr="00CE1177" w:rsidRDefault="00CE1177" w:rsidP="00CE1177">
            <w:pPr>
              <w:rPr>
                <w:b w:val="0"/>
              </w:rPr>
            </w:pPr>
            <w:r w:rsidRPr="00CE1177">
              <w:rPr>
                <w:b w:val="0"/>
              </w:rPr>
              <w:t>Log</w:t>
            </w:r>
          </w:p>
          <w:p w14:paraId="33414E76" w14:textId="54DAE5D8" w:rsidR="00CE1177" w:rsidRPr="00CE1177" w:rsidRDefault="00CE1177" w:rsidP="00CE1177">
            <w:pPr>
              <w:rPr>
                <w:b w:val="0"/>
              </w:rPr>
            </w:pPr>
            <w:proofErr w:type="spellStart"/>
            <w:r w:rsidRPr="00CE1177">
              <w:rPr>
                <w:b w:val="0"/>
              </w:rPr>
              <w:t>PermissionArea</w:t>
            </w:r>
            <w:proofErr w:type="spellEnd"/>
          </w:p>
          <w:p w14:paraId="6B6BD171" w14:textId="6CB0730C" w:rsidR="00CE1177" w:rsidRPr="00CE1177" w:rsidRDefault="00CE1177" w:rsidP="00CE1177">
            <w:pPr>
              <w:rPr>
                <w:b w:val="0"/>
              </w:rPr>
            </w:pPr>
            <w:proofErr w:type="spellStart"/>
            <w:r w:rsidRPr="00CE1177">
              <w:rPr>
                <w:b w:val="0"/>
              </w:rPr>
              <w:t>PermissionZone</w:t>
            </w:r>
            <w:proofErr w:type="spellEnd"/>
          </w:p>
          <w:p w14:paraId="224ECE52" w14:textId="483A7C8F" w:rsidR="00CE1177" w:rsidRPr="00CE1177" w:rsidRDefault="00CE1177" w:rsidP="00CE1177">
            <w:pPr>
              <w:rPr>
                <w:b w:val="0"/>
              </w:rPr>
            </w:pPr>
            <w:proofErr w:type="spellStart"/>
            <w:r w:rsidRPr="00CE1177">
              <w:rPr>
                <w:b w:val="0"/>
              </w:rPr>
              <w:t>PermissionOutput</w:t>
            </w:r>
            <w:proofErr w:type="spellEnd"/>
          </w:p>
          <w:p w14:paraId="444DD36A" w14:textId="06C954B1" w:rsidR="00CE1177" w:rsidRPr="00CE1177" w:rsidRDefault="00CE1177" w:rsidP="00CE1177">
            <w:pPr>
              <w:rPr>
                <w:b w:val="0"/>
              </w:rPr>
            </w:pPr>
            <w:proofErr w:type="spellStart"/>
            <w:r w:rsidRPr="00CE1177">
              <w:rPr>
                <w:b w:val="0"/>
              </w:rPr>
              <w:t>PermissionDevice</w:t>
            </w:r>
            <w:proofErr w:type="spellEnd"/>
          </w:p>
          <w:p w14:paraId="78B4691D" w14:textId="74C2BC80" w:rsidR="00CE1177" w:rsidRPr="00CE1177" w:rsidRDefault="00CE1177" w:rsidP="00CE1177">
            <w:pPr>
              <w:rPr>
                <w:b w:val="0"/>
              </w:rPr>
            </w:pPr>
            <w:proofErr w:type="spellStart"/>
            <w:r w:rsidRPr="00CE1177">
              <w:rPr>
                <w:b w:val="0"/>
              </w:rPr>
              <w:t>PermissionDoor</w:t>
            </w:r>
            <w:proofErr w:type="spellEnd"/>
          </w:p>
          <w:p w14:paraId="3C31750C" w14:textId="6DC66F29" w:rsidR="00CE1177" w:rsidRPr="00CE1177" w:rsidRDefault="00CE1177" w:rsidP="00CE1177">
            <w:pPr>
              <w:rPr>
                <w:b w:val="0"/>
              </w:rPr>
            </w:pPr>
            <w:r w:rsidRPr="00CE1177">
              <w:rPr>
                <w:b w:val="0"/>
              </w:rPr>
              <w:t>Info</w:t>
            </w:r>
          </w:p>
          <w:p w14:paraId="50641C68" w14:textId="70A3710D" w:rsidR="00CE1177" w:rsidRPr="00CE1177" w:rsidRDefault="00CE1177" w:rsidP="00CE1177">
            <w:pPr>
              <w:rPr>
                <w:b w:val="0"/>
              </w:rPr>
            </w:pPr>
            <w:r w:rsidRPr="00CE1177">
              <w:rPr>
                <w:b w:val="0"/>
              </w:rPr>
              <w:t>Heartbeat</w:t>
            </w:r>
          </w:p>
          <w:p w14:paraId="2BA2B3D3" w14:textId="4934F4FC" w:rsidR="00CE1177" w:rsidRPr="00CE1177" w:rsidRDefault="00CE1177" w:rsidP="00CE1177">
            <w:pPr>
              <w:rPr>
                <w:b w:val="0"/>
              </w:rPr>
            </w:pPr>
            <w:proofErr w:type="spellStart"/>
            <w:r w:rsidRPr="00CE1177">
              <w:rPr>
                <w:b w:val="0"/>
              </w:rPr>
              <w:t>DeviceSetup</w:t>
            </w:r>
            <w:proofErr w:type="spellEnd"/>
          </w:p>
          <w:p w14:paraId="1BD96AAA" w14:textId="0FA74BBB" w:rsidR="00CE1177" w:rsidRPr="00CE1177" w:rsidRDefault="00CE1177" w:rsidP="00CE1177">
            <w:pPr>
              <w:rPr>
                <w:b w:val="0"/>
              </w:rPr>
            </w:pPr>
            <w:proofErr w:type="spellStart"/>
            <w:r w:rsidRPr="00CE1177">
              <w:rPr>
                <w:b w:val="0"/>
              </w:rPr>
              <w:t>BypassResourceStatus</w:t>
            </w:r>
            <w:proofErr w:type="spellEnd"/>
          </w:p>
          <w:p w14:paraId="7EDDBA65" w14:textId="2010F2CB" w:rsidR="00CE1177" w:rsidRPr="00CE1177" w:rsidRDefault="00CE1177" w:rsidP="00CE1177">
            <w:pPr>
              <w:rPr>
                <w:b w:val="0"/>
              </w:rPr>
            </w:pPr>
            <w:proofErr w:type="spellStart"/>
            <w:r w:rsidRPr="00CE1177">
              <w:rPr>
                <w:b w:val="0"/>
              </w:rPr>
              <w:t>ReadyResourceStatus</w:t>
            </w:r>
            <w:proofErr w:type="spellEnd"/>
          </w:p>
          <w:p w14:paraId="1B44AF34" w14:textId="453F0F84" w:rsidR="00CE1177" w:rsidRPr="00CE1177" w:rsidRDefault="00CE1177" w:rsidP="00CE1177">
            <w:pPr>
              <w:rPr>
                <w:b w:val="0"/>
              </w:rPr>
            </w:pPr>
            <w:proofErr w:type="spellStart"/>
            <w:r w:rsidRPr="00CE1177">
              <w:rPr>
                <w:b w:val="0"/>
              </w:rPr>
              <w:t>SystemSetup</w:t>
            </w:r>
            <w:proofErr w:type="spellEnd"/>
          </w:p>
          <w:p w14:paraId="350210C5" w14:textId="1F431685" w:rsidR="00CE1177" w:rsidRPr="00CE1177" w:rsidRDefault="00CE1177" w:rsidP="00CE1177">
            <w:pPr>
              <w:rPr>
                <w:b w:val="0"/>
              </w:rPr>
            </w:pPr>
            <w:r w:rsidRPr="00CE1177">
              <w:rPr>
                <w:b w:val="0"/>
              </w:rPr>
              <w:t>Message</w:t>
            </w:r>
          </w:p>
          <w:p w14:paraId="2B4A15DB" w14:textId="6BC39E71" w:rsidR="00CE1177" w:rsidRPr="00CE1177" w:rsidRDefault="00CE1177" w:rsidP="00CE1177">
            <w:pPr>
              <w:rPr>
                <w:b w:val="0"/>
              </w:rPr>
            </w:pPr>
            <w:proofErr w:type="spellStart"/>
            <w:r w:rsidRPr="00CE1177">
              <w:rPr>
                <w:b w:val="0"/>
              </w:rPr>
              <w:t>ArmModeButton</w:t>
            </w:r>
            <w:proofErr w:type="spellEnd"/>
          </w:p>
          <w:p w14:paraId="395791A0" w14:textId="0724CB86" w:rsidR="00CE1177" w:rsidRDefault="00CE1177" w:rsidP="00CE1177">
            <w:proofErr w:type="spellStart"/>
            <w:r w:rsidRPr="00CE1177">
              <w:rPr>
                <w:b w:val="0"/>
              </w:rPr>
              <w:t>ArmModeButtonFeedback</w:t>
            </w:r>
            <w:proofErr w:type="spellEnd"/>
          </w:p>
        </w:tc>
      </w:tr>
    </w:tbl>
    <w:p w14:paraId="5DC298FF" w14:textId="49F5DB48" w:rsidR="00CE1177" w:rsidRDefault="00CE1177" w:rsidP="0075392E">
      <w:pPr>
        <w:rPr>
          <w:b/>
          <w:caps/>
          <w:spacing w:val="20"/>
          <w:sz w:val="28"/>
          <w:szCs w:val="28"/>
        </w:rPr>
      </w:pPr>
    </w:p>
    <w:p w14:paraId="6D09C572" w14:textId="51F6C7D7" w:rsidR="00E67536" w:rsidRPr="00550F59" w:rsidRDefault="00E67536" w:rsidP="00E67536">
      <w:pPr>
        <w:pStyle w:val="Heading1"/>
      </w:pPr>
      <w:bookmarkStart w:id="15" w:name="_Toc14269132"/>
      <w:r>
        <w:t xml:space="preserve">Appendix </w:t>
      </w:r>
      <w:r>
        <w:t>I</w:t>
      </w:r>
      <w:r>
        <w:t xml:space="preserve"> – </w:t>
      </w:r>
      <w:r w:rsidRPr="00E67536">
        <w:t>Security</w:t>
      </w:r>
      <w:r>
        <w:t xml:space="preserve"> </w:t>
      </w:r>
      <w:r w:rsidRPr="00E67536">
        <w:t>System</w:t>
      </w:r>
      <w:r>
        <w:t xml:space="preserve"> </w:t>
      </w:r>
      <w:r w:rsidRPr="00E67536">
        <w:t>Settable</w:t>
      </w:r>
      <w:r>
        <w:t xml:space="preserve"> </w:t>
      </w:r>
      <w:r w:rsidRPr="00E67536">
        <w:t>States</w:t>
      </w:r>
      <w:r>
        <w:t xml:space="preserve"> Types</w:t>
      </w:r>
      <w:bookmarkEnd w:id="15"/>
    </w:p>
    <w:tbl>
      <w:tblPr>
        <w:tblStyle w:val="TableGrid"/>
        <w:tblW w:w="0" w:type="auto"/>
        <w:tblInd w:w="715" w:type="dxa"/>
        <w:tblLook w:val="04A0" w:firstRow="1" w:lastRow="0" w:firstColumn="1" w:lastColumn="0" w:noHBand="0" w:noVBand="1"/>
      </w:tblPr>
      <w:tblGrid>
        <w:gridCol w:w="8635"/>
      </w:tblGrid>
      <w:tr w:rsidR="00E67536" w14:paraId="52932A70" w14:textId="77777777" w:rsidTr="00714AAE">
        <w:trPr>
          <w:cnfStyle w:val="100000000000" w:firstRow="1" w:lastRow="0" w:firstColumn="0" w:lastColumn="0" w:oddVBand="0" w:evenVBand="0" w:oddHBand="0" w:evenHBand="0" w:firstRowFirstColumn="0" w:firstRowLastColumn="0" w:lastRowFirstColumn="0" w:lastRowLastColumn="0"/>
        </w:trPr>
        <w:tc>
          <w:tcPr>
            <w:tcW w:w="8635" w:type="dxa"/>
          </w:tcPr>
          <w:p w14:paraId="3B015F59" w14:textId="4C94D7AF" w:rsidR="00E67536" w:rsidRPr="00E67536" w:rsidRDefault="00E67536" w:rsidP="00E67536">
            <w:pPr>
              <w:rPr>
                <w:b w:val="0"/>
              </w:rPr>
            </w:pPr>
            <w:r w:rsidRPr="00E67536">
              <w:rPr>
                <w:b w:val="0"/>
              </w:rPr>
              <w:t>Unknown</w:t>
            </w:r>
          </w:p>
          <w:p w14:paraId="3EB3B306" w14:textId="332B397F" w:rsidR="00E67536" w:rsidRPr="00E67536" w:rsidRDefault="00E67536" w:rsidP="00E67536">
            <w:pPr>
              <w:rPr>
                <w:b w:val="0"/>
              </w:rPr>
            </w:pPr>
            <w:proofErr w:type="spellStart"/>
            <w:r w:rsidRPr="00E67536">
              <w:rPr>
                <w:b w:val="0"/>
              </w:rPr>
              <w:t>ArmAway</w:t>
            </w:r>
            <w:proofErr w:type="spellEnd"/>
          </w:p>
          <w:p w14:paraId="0EE7B0EB" w14:textId="230BD52F" w:rsidR="00E67536" w:rsidRPr="00E67536" w:rsidRDefault="00E67536" w:rsidP="00E67536">
            <w:pPr>
              <w:rPr>
                <w:b w:val="0"/>
              </w:rPr>
            </w:pPr>
            <w:proofErr w:type="spellStart"/>
            <w:r w:rsidRPr="00E67536">
              <w:rPr>
                <w:b w:val="0"/>
              </w:rPr>
              <w:t>ArmAwayInstant</w:t>
            </w:r>
            <w:proofErr w:type="spellEnd"/>
          </w:p>
          <w:p w14:paraId="697AE2A3" w14:textId="5C7F8485" w:rsidR="00E67536" w:rsidRPr="00E67536" w:rsidRDefault="00E67536" w:rsidP="00E67536">
            <w:pPr>
              <w:rPr>
                <w:b w:val="0"/>
              </w:rPr>
            </w:pPr>
            <w:proofErr w:type="spellStart"/>
            <w:r w:rsidRPr="00E67536">
              <w:rPr>
                <w:b w:val="0"/>
              </w:rPr>
              <w:t>ArmAwayDelayed</w:t>
            </w:r>
            <w:proofErr w:type="spellEnd"/>
          </w:p>
          <w:p w14:paraId="2A557B0E" w14:textId="17FE3103" w:rsidR="00E67536" w:rsidRPr="00E67536" w:rsidRDefault="00E67536" w:rsidP="00E67536">
            <w:pPr>
              <w:rPr>
                <w:b w:val="0"/>
              </w:rPr>
            </w:pPr>
            <w:proofErr w:type="spellStart"/>
            <w:r w:rsidRPr="00E67536">
              <w:rPr>
                <w:b w:val="0"/>
              </w:rPr>
              <w:t>ArmInstant</w:t>
            </w:r>
            <w:proofErr w:type="spellEnd"/>
          </w:p>
          <w:p w14:paraId="2C5E9AE2" w14:textId="0DAAF7C4" w:rsidR="00E67536" w:rsidRPr="00E67536" w:rsidRDefault="00E67536" w:rsidP="00E67536">
            <w:pPr>
              <w:rPr>
                <w:b w:val="0"/>
              </w:rPr>
            </w:pPr>
            <w:proofErr w:type="spellStart"/>
            <w:r w:rsidRPr="00E67536">
              <w:rPr>
                <w:b w:val="0"/>
              </w:rPr>
              <w:t>ArmDelayed</w:t>
            </w:r>
            <w:proofErr w:type="spellEnd"/>
          </w:p>
          <w:p w14:paraId="44689EED" w14:textId="56B67BAF" w:rsidR="00E67536" w:rsidRPr="00E67536" w:rsidRDefault="00E67536" w:rsidP="00E67536">
            <w:pPr>
              <w:rPr>
                <w:b w:val="0"/>
              </w:rPr>
            </w:pPr>
            <w:proofErr w:type="spellStart"/>
            <w:r w:rsidRPr="00E67536">
              <w:rPr>
                <w:b w:val="0"/>
              </w:rPr>
              <w:t>ArmStay</w:t>
            </w:r>
            <w:proofErr w:type="spellEnd"/>
          </w:p>
          <w:p w14:paraId="7CA5C73B" w14:textId="6E01D0DC" w:rsidR="00E67536" w:rsidRPr="00E67536" w:rsidRDefault="00E67536" w:rsidP="00E67536">
            <w:pPr>
              <w:rPr>
                <w:b w:val="0"/>
              </w:rPr>
            </w:pPr>
            <w:r w:rsidRPr="00E67536">
              <w:rPr>
                <w:b w:val="0"/>
              </w:rPr>
              <w:t>ArmStay2</w:t>
            </w:r>
          </w:p>
          <w:p w14:paraId="7ED91A2A" w14:textId="6A60EF87" w:rsidR="00E67536" w:rsidRPr="00E67536" w:rsidRDefault="00E67536" w:rsidP="00E67536">
            <w:pPr>
              <w:rPr>
                <w:b w:val="0"/>
              </w:rPr>
            </w:pPr>
            <w:proofErr w:type="spellStart"/>
            <w:r w:rsidRPr="00E67536">
              <w:rPr>
                <w:b w:val="0"/>
              </w:rPr>
              <w:t>ArmStayInstant</w:t>
            </w:r>
            <w:proofErr w:type="spellEnd"/>
          </w:p>
          <w:p w14:paraId="69CDC7A6" w14:textId="49D5D6F3" w:rsidR="00E67536" w:rsidRPr="00E67536" w:rsidRDefault="00E67536" w:rsidP="00E67536">
            <w:pPr>
              <w:rPr>
                <w:b w:val="0"/>
              </w:rPr>
            </w:pPr>
            <w:proofErr w:type="spellStart"/>
            <w:r w:rsidRPr="00E67536">
              <w:rPr>
                <w:b w:val="0"/>
              </w:rPr>
              <w:t>ArmStayDelayed</w:t>
            </w:r>
            <w:proofErr w:type="spellEnd"/>
          </w:p>
          <w:p w14:paraId="16711807" w14:textId="23D1FCA4" w:rsidR="00E67536" w:rsidRPr="00E67536" w:rsidRDefault="00E67536" w:rsidP="00E67536">
            <w:pPr>
              <w:rPr>
                <w:b w:val="0"/>
              </w:rPr>
            </w:pPr>
            <w:r w:rsidRPr="00E67536">
              <w:rPr>
                <w:b w:val="0"/>
              </w:rPr>
              <w:t>Disarm</w:t>
            </w:r>
          </w:p>
          <w:p w14:paraId="0BB38D87" w14:textId="2BA40B09" w:rsidR="00E67536" w:rsidRPr="00E67536" w:rsidRDefault="00E67536" w:rsidP="00E67536">
            <w:pPr>
              <w:rPr>
                <w:b w:val="0"/>
              </w:rPr>
            </w:pPr>
            <w:proofErr w:type="spellStart"/>
            <w:r w:rsidRPr="00E67536">
              <w:rPr>
                <w:b w:val="0"/>
              </w:rPr>
              <w:t>PerimeterInstantArm</w:t>
            </w:r>
            <w:proofErr w:type="spellEnd"/>
          </w:p>
          <w:p w14:paraId="02492460" w14:textId="74036F5D" w:rsidR="00E67536" w:rsidRPr="00E67536" w:rsidRDefault="00E67536" w:rsidP="00E67536">
            <w:pPr>
              <w:rPr>
                <w:b w:val="0"/>
              </w:rPr>
            </w:pPr>
            <w:proofErr w:type="spellStart"/>
            <w:r w:rsidRPr="00E67536">
              <w:rPr>
                <w:b w:val="0"/>
              </w:rPr>
              <w:lastRenderedPageBreak/>
              <w:t>PerimeterDelayArm</w:t>
            </w:r>
            <w:proofErr w:type="spellEnd"/>
          </w:p>
          <w:p w14:paraId="4B05306B" w14:textId="271525AA" w:rsidR="00E67536" w:rsidRPr="00E67536" w:rsidRDefault="00E67536" w:rsidP="00E67536">
            <w:pPr>
              <w:rPr>
                <w:b w:val="0"/>
              </w:rPr>
            </w:pPr>
            <w:r w:rsidRPr="00E67536">
              <w:rPr>
                <w:b w:val="0"/>
              </w:rPr>
              <w:t>Active</w:t>
            </w:r>
          </w:p>
          <w:p w14:paraId="7E4906B4" w14:textId="507D8DF8" w:rsidR="00E67536" w:rsidRDefault="00E67536" w:rsidP="00E67536">
            <w:r w:rsidRPr="00E67536">
              <w:rPr>
                <w:b w:val="0"/>
              </w:rPr>
              <w:t>Inactive</w:t>
            </w:r>
          </w:p>
        </w:tc>
      </w:tr>
    </w:tbl>
    <w:p w14:paraId="77EA27E7" w14:textId="3A80AE88" w:rsidR="00E67536" w:rsidRDefault="00E67536" w:rsidP="0075392E">
      <w:pPr>
        <w:rPr>
          <w:b/>
          <w:caps/>
          <w:spacing w:val="20"/>
          <w:sz w:val="28"/>
          <w:szCs w:val="28"/>
        </w:rPr>
      </w:pPr>
    </w:p>
    <w:p w14:paraId="26D68AA5" w14:textId="78E13D8E" w:rsidR="00923970" w:rsidRPr="00550F59" w:rsidRDefault="00923970" w:rsidP="00923970">
      <w:pPr>
        <w:pStyle w:val="Heading1"/>
      </w:pPr>
      <w:bookmarkStart w:id="16" w:name="_Toc14269133"/>
      <w:bookmarkStart w:id="17" w:name="_GoBack"/>
      <w:bookmarkEnd w:id="17"/>
      <w:r>
        <w:t xml:space="preserve">Appendix </w:t>
      </w:r>
      <w:r>
        <w:t>J</w:t>
      </w:r>
      <w:r>
        <w:t xml:space="preserve"> – </w:t>
      </w:r>
      <w:r w:rsidRPr="00923970">
        <w:t>Security</w:t>
      </w:r>
      <w:r>
        <w:t xml:space="preserve"> </w:t>
      </w:r>
      <w:r w:rsidRPr="00923970">
        <w:t>System</w:t>
      </w:r>
      <w:r>
        <w:t xml:space="preserve"> </w:t>
      </w:r>
      <w:r w:rsidRPr="00923970">
        <w:t>Resource</w:t>
      </w:r>
      <w:r>
        <w:t xml:space="preserve"> </w:t>
      </w:r>
      <w:r w:rsidRPr="00923970">
        <w:t>Type</w:t>
      </w:r>
      <w:r>
        <w:t xml:space="preserve"> Type</w:t>
      </w:r>
      <w:r>
        <w:t>s</w:t>
      </w:r>
      <w:bookmarkEnd w:id="16"/>
    </w:p>
    <w:tbl>
      <w:tblPr>
        <w:tblStyle w:val="TableGrid"/>
        <w:tblW w:w="0" w:type="auto"/>
        <w:tblInd w:w="715" w:type="dxa"/>
        <w:tblLook w:val="04A0" w:firstRow="1" w:lastRow="0" w:firstColumn="1" w:lastColumn="0" w:noHBand="0" w:noVBand="1"/>
      </w:tblPr>
      <w:tblGrid>
        <w:gridCol w:w="8635"/>
      </w:tblGrid>
      <w:tr w:rsidR="00923970" w14:paraId="3D15B66C" w14:textId="77777777" w:rsidTr="00714AAE">
        <w:trPr>
          <w:cnfStyle w:val="100000000000" w:firstRow="1" w:lastRow="0" w:firstColumn="0" w:lastColumn="0" w:oddVBand="0" w:evenVBand="0" w:oddHBand="0" w:evenHBand="0" w:firstRowFirstColumn="0" w:firstRowLastColumn="0" w:lastRowFirstColumn="0" w:lastRowLastColumn="0"/>
        </w:trPr>
        <w:tc>
          <w:tcPr>
            <w:tcW w:w="8635" w:type="dxa"/>
          </w:tcPr>
          <w:p w14:paraId="23CDC47C" w14:textId="48C5D6C6" w:rsidR="00923970" w:rsidRPr="00923970" w:rsidRDefault="00923970" w:rsidP="00923970">
            <w:pPr>
              <w:rPr>
                <w:b w:val="0"/>
              </w:rPr>
            </w:pPr>
            <w:r w:rsidRPr="00923970">
              <w:rPr>
                <w:b w:val="0"/>
              </w:rPr>
              <w:t>Unknown</w:t>
            </w:r>
          </w:p>
          <w:p w14:paraId="27F79CE5" w14:textId="1DAF38F1" w:rsidR="00923970" w:rsidRPr="00923970" w:rsidRDefault="00923970" w:rsidP="00923970">
            <w:pPr>
              <w:rPr>
                <w:b w:val="0"/>
              </w:rPr>
            </w:pPr>
            <w:r w:rsidRPr="00923970">
              <w:rPr>
                <w:b w:val="0"/>
              </w:rPr>
              <w:t>Output</w:t>
            </w:r>
          </w:p>
          <w:p w14:paraId="614ABA7B" w14:textId="22010F28" w:rsidR="00923970" w:rsidRPr="00923970" w:rsidRDefault="00923970" w:rsidP="00923970">
            <w:pPr>
              <w:rPr>
                <w:b w:val="0"/>
              </w:rPr>
            </w:pPr>
            <w:r w:rsidRPr="00923970">
              <w:rPr>
                <w:b w:val="0"/>
              </w:rPr>
              <w:t>Area</w:t>
            </w:r>
          </w:p>
          <w:p w14:paraId="0AE0F0DB" w14:textId="477D03A1" w:rsidR="00923970" w:rsidRPr="00923970" w:rsidRDefault="00923970" w:rsidP="00923970">
            <w:pPr>
              <w:rPr>
                <w:b w:val="0"/>
              </w:rPr>
            </w:pPr>
            <w:r w:rsidRPr="00923970">
              <w:rPr>
                <w:b w:val="0"/>
              </w:rPr>
              <w:t>Zone</w:t>
            </w:r>
          </w:p>
          <w:p w14:paraId="7284B1CF" w14:textId="1110AB01" w:rsidR="00923970" w:rsidRPr="00923970" w:rsidRDefault="00923970" w:rsidP="00923970">
            <w:pPr>
              <w:rPr>
                <w:b w:val="0"/>
              </w:rPr>
            </w:pPr>
            <w:r w:rsidRPr="00923970">
              <w:rPr>
                <w:b w:val="0"/>
              </w:rPr>
              <w:t>Device</w:t>
            </w:r>
          </w:p>
          <w:p w14:paraId="67A65180" w14:textId="7A89BC7B" w:rsidR="00923970" w:rsidRPr="00923970" w:rsidRDefault="00923970" w:rsidP="00923970">
            <w:pPr>
              <w:rPr>
                <w:b w:val="0"/>
              </w:rPr>
            </w:pPr>
            <w:r w:rsidRPr="00923970">
              <w:rPr>
                <w:b w:val="0"/>
              </w:rPr>
              <w:t>Door</w:t>
            </w:r>
          </w:p>
          <w:p w14:paraId="72918CB7" w14:textId="3E5268C2" w:rsidR="00923970" w:rsidRPr="00923970" w:rsidRDefault="00923970" w:rsidP="00923970">
            <w:pPr>
              <w:rPr>
                <w:b w:val="0"/>
              </w:rPr>
            </w:pPr>
            <w:r w:rsidRPr="00923970">
              <w:rPr>
                <w:b w:val="0"/>
              </w:rPr>
              <w:t>Fire</w:t>
            </w:r>
          </w:p>
          <w:p w14:paraId="54D033ED" w14:textId="0D34D169" w:rsidR="00923970" w:rsidRPr="00923970" w:rsidRDefault="00923970" w:rsidP="00923970">
            <w:pPr>
              <w:rPr>
                <w:b w:val="0"/>
              </w:rPr>
            </w:pPr>
            <w:r w:rsidRPr="00923970">
              <w:rPr>
                <w:b w:val="0"/>
              </w:rPr>
              <w:t>Keypad</w:t>
            </w:r>
          </w:p>
          <w:p w14:paraId="5264F738" w14:textId="13CF27C1" w:rsidR="00923970" w:rsidRPr="00923970" w:rsidRDefault="00923970" w:rsidP="00923970">
            <w:pPr>
              <w:rPr>
                <w:b w:val="0"/>
              </w:rPr>
            </w:pPr>
            <w:proofErr w:type="spellStart"/>
            <w:r w:rsidRPr="00923970">
              <w:rPr>
                <w:b w:val="0"/>
              </w:rPr>
              <w:t>ZoneExpander</w:t>
            </w:r>
            <w:proofErr w:type="spellEnd"/>
          </w:p>
          <w:p w14:paraId="066CFD4F" w14:textId="4CC3EFB1" w:rsidR="00923970" w:rsidRPr="00923970" w:rsidRDefault="00923970" w:rsidP="00923970">
            <w:pPr>
              <w:rPr>
                <w:b w:val="0"/>
              </w:rPr>
            </w:pPr>
            <w:r w:rsidRPr="00923970">
              <w:rPr>
                <w:b w:val="0"/>
              </w:rPr>
              <w:t>Gas</w:t>
            </w:r>
          </w:p>
          <w:p w14:paraId="1E3E6AA3" w14:textId="1CA3A37F" w:rsidR="00923970" w:rsidRPr="00923970" w:rsidRDefault="00923970" w:rsidP="00923970">
            <w:pPr>
              <w:rPr>
                <w:b w:val="0"/>
              </w:rPr>
            </w:pPr>
            <w:r w:rsidRPr="00923970">
              <w:rPr>
                <w:b w:val="0"/>
              </w:rPr>
              <w:t>Personal</w:t>
            </w:r>
          </w:p>
          <w:p w14:paraId="5B8DA5C3" w14:textId="2FA3092C" w:rsidR="00923970" w:rsidRPr="00923970" w:rsidRDefault="00923970" w:rsidP="00923970">
            <w:pPr>
              <w:rPr>
                <w:b w:val="0"/>
              </w:rPr>
            </w:pPr>
            <w:r w:rsidRPr="00923970">
              <w:rPr>
                <w:b w:val="0"/>
              </w:rPr>
              <w:t>Burglary</w:t>
            </w:r>
          </w:p>
          <w:p w14:paraId="641D0CAB" w14:textId="0BE37242" w:rsidR="00923970" w:rsidRPr="00923970" w:rsidRDefault="00923970" w:rsidP="00923970">
            <w:pPr>
              <w:rPr>
                <w:b w:val="0"/>
              </w:rPr>
            </w:pPr>
            <w:proofErr w:type="spellStart"/>
            <w:r w:rsidRPr="00923970">
              <w:rPr>
                <w:b w:val="0"/>
              </w:rPr>
              <w:t>FireTrouble</w:t>
            </w:r>
            <w:proofErr w:type="spellEnd"/>
          </w:p>
          <w:p w14:paraId="497BEC5D" w14:textId="30D8E55A" w:rsidR="00923970" w:rsidRPr="00923970" w:rsidRDefault="00923970" w:rsidP="00923970">
            <w:pPr>
              <w:rPr>
                <w:b w:val="0"/>
              </w:rPr>
            </w:pPr>
            <w:proofErr w:type="spellStart"/>
            <w:r w:rsidRPr="00923970">
              <w:rPr>
                <w:b w:val="0"/>
              </w:rPr>
              <w:t>FireSupervisory</w:t>
            </w:r>
            <w:proofErr w:type="spellEnd"/>
          </w:p>
          <w:p w14:paraId="3227895F" w14:textId="0FAE6803" w:rsidR="00923970" w:rsidRPr="00923970" w:rsidRDefault="00923970" w:rsidP="00923970">
            <w:pPr>
              <w:rPr>
                <w:b w:val="0"/>
              </w:rPr>
            </w:pPr>
            <w:proofErr w:type="spellStart"/>
            <w:r w:rsidRPr="00923970">
              <w:rPr>
                <w:b w:val="0"/>
              </w:rPr>
              <w:t>GasSupervisory</w:t>
            </w:r>
            <w:proofErr w:type="spellEnd"/>
          </w:p>
          <w:p w14:paraId="31CDD655" w14:textId="0ED80116" w:rsidR="00923970" w:rsidRPr="00923970" w:rsidRDefault="00923970" w:rsidP="00923970">
            <w:pPr>
              <w:rPr>
                <w:b w:val="0"/>
              </w:rPr>
            </w:pPr>
            <w:proofErr w:type="spellStart"/>
            <w:r w:rsidRPr="00923970">
              <w:rPr>
                <w:b w:val="0"/>
              </w:rPr>
              <w:t>GasTrouble</w:t>
            </w:r>
            <w:proofErr w:type="spellEnd"/>
          </w:p>
          <w:p w14:paraId="40A44608" w14:textId="69E199D9" w:rsidR="00923970" w:rsidRPr="00923970" w:rsidRDefault="00923970" w:rsidP="00923970">
            <w:pPr>
              <w:rPr>
                <w:b w:val="0"/>
              </w:rPr>
            </w:pPr>
            <w:proofErr w:type="spellStart"/>
            <w:r w:rsidRPr="00923970">
              <w:rPr>
                <w:b w:val="0"/>
              </w:rPr>
              <w:t>BurglarySupervisory</w:t>
            </w:r>
            <w:proofErr w:type="spellEnd"/>
          </w:p>
          <w:p w14:paraId="002C4312" w14:textId="124E88C5" w:rsidR="00923970" w:rsidRDefault="00923970" w:rsidP="00923970">
            <w:proofErr w:type="spellStart"/>
            <w:r w:rsidRPr="00923970">
              <w:rPr>
                <w:b w:val="0"/>
              </w:rPr>
              <w:t>BurglaryTrouble</w:t>
            </w:r>
            <w:proofErr w:type="spellEnd"/>
          </w:p>
        </w:tc>
      </w:tr>
    </w:tbl>
    <w:p w14:paraId="75B47417" w14:textId="516A271D" w:rsidR="00923970" w:rsidRDefault="00923970" w:rsidP="0075392E">
      <w:pPr>
        <w:rPr>
          <w:b/>
          <w:caps/>
          <w:spacing w:val="20"/>
          <w:sz w:val="28"/>
          <w:szCs w:val="28"/>
        </w:rPr>
      </w:pPr>
    </w:p>
    <w:p w14:paraId="62FDF121" w14:textId="58E5EE76" w:rsidR="008066BA" w:rsidRPr="00550F59" w:rsidRDefault="008066BA" w:rsidP="008066BA">
      <w:pPr>
        <w:pStyle w:val="Heading1"/>
      </w:pPr>
      <w:bookmarkStart w:id="18" w:name="_Toc14269134"/>
      <w:r>
        <w:t xml:space="preserve">Appendix </w:t>
      </w:r>
      <w:r>
        <w:t>K</w:t>
      </w:r>
      <w:r>
        <w:t xml:space="preserve"> – </w:t>
      </w:r>
      <w:r w:rsidRPr="00923970">
        <w:t>Security</w:t>
      </w:r>
      <w:r>
        <w:t xml:space="preserve"> </w:t>
      </w:r>
      <w:r w:rsidRPr="00923970">
        <w:t>System</w:t>
      </w:r>
      <w:r>
        <w:t xml:space="preserve"> </w:t>
      </w:r>
      <w:r>
        <w:t>Area</w:t>
      </w:r>
      <w:r>
        <w:t xml:space="preserve"> </w:t>
      </w:r>
      <w:r w:rsidRPr="00923970">
        <w:t>Type</w:t>
      </w:r>
      <w:r>
        <w:t xml:space="preserve"> Types</w:t>
      </w:r>
      <w:bookmarkEnd w:id="18"/>
    </w:p>
    <w:tbl>
      <w:tblPr>
        <w:tblStyle w:val="TableGrid"/>
        <w:tblW w:w="0" w:type="auto"/>
        <w:tblInd w:w="715" w:type="dxa"/>
        <w:tblLook w:val="04A0" w:firstRow="1" w:lastRow="0" w:firstColumn="1" w:lastColumn="0" w:noHBand="0" w:noVBand="1"/>
      </w:tblPr>
      <w:tblGrid>
        <w:gridCol w:w="8635"/>
      </w:tblGrid>
      <w:tr w:rsidR="008066BA" w14:paraId="777EAFA4" w14:textId="77777777" w:rsidTr="00714AAE">
        <w:trPr>
          <w:cnfStyle w:val="100000000000" w:firstRow="1" w:lastRow="0" w:firstColumn="0" w:lastColumn="0" w:oddVBand="0" w:evenVBand="0" w:oddHBand="0" w:evenHBand="0" w:firstRowFirstColumn="0" w:firstRowLastColumn="0" w:lastRowFirstColumn="0" w:lastRowLastColumn="0"/>
        </w:trPr>
        <w:tc>
          <w:tcPr>
            <w:tcW w:w="8635" w:type="dxa"/>
          </w:tcPr>
          <w:p w14:paraId="7E4A5339" w14:textId="781AB00C" w:rsidR="008066BA" w:rsidRPr="008066BA" w:rsidRDefault="008066BA" w:rsidP="008066BA">
            <w:pPr>
              <w:rPr>
                <w:b w:val="0"/>
              </w:rPr>
            </w:pPr>
            <w:proofErr w:type="spellStart"/>
            <w:r w:rsidRPr="008066BA">
              <w:rPr>
                <w:b w:val="0"/>
              </w:rPr>
              <w:t>CanArmDisarm</w:t>
            </w:r>
            <w:proofErr w:type="spellEnd"/>
            <w:r w:rsidRPr="008066BA">
              <w:rPr>
                <w:b w:val="0"/>
              </w:rPr>
              <w:t xml:space="preserve"> = 0</w:t>
            </w:r>
          </w:p>
          <w:p w14:paraId="0467BB6E" w14:textId="2B5507D8" w:rsidR="008066BA" w:rsidRPr="008066BA" w:rsidRDefault="008066BA" w:rsidP="008066BA">
            <w:pPr>
              <w:rPr>
                <w:b w:val="0"/>
              </w:rPr>
            </w:pPr>
            <w:proofErr w:type="spellStart"/>
            <w:r w:rsidRPr="008066BA">
              <w:rPr>
                <w:b w:val="0"/>
              </w:rPr>
              <w:t>CanArmDisarmTempBlock</w:t>
            </w:r>
            <w:proofErr w:type="spellEnd"/>
            <w:r w:rsidRPr="008066BA">
              <w:rPr>
                <w:b w:val="0"/>
              </w:rPr>
              <w:t xml:space="preserve"> = 1</w:t>
            </w:r>
          </w:p>
          <w:p w14:paraId="1A8E190B" w14:textId="526C99CC" w:rsidR="008066BA" w:rsidRPr="008066BA" w:rsidRDefault="008066BA" w:rsidP="008066BA">
            <w:pPr>
              <w:rPr>
                <w:b w:val="0"/>
              </w:rPr>
            </w:pPr>
            <w:proofErr w:type="spellStart"/>
            <w:r w:rsidRPr="008066BA">
              <w:rPr>
                <w:b w:val="0"/>
              </w:rPr>
              <w:t>SingleDependantArea</w:t>
            </w:r>
            <w:proofErr w:type="spellEnd"/>
            <w:r w:rsidRPr="008066BA">
              <w:rPr>
                <w:b w:val="0"/>
              </w:rPr>
              <w:t xml:space="preserve"> = 2</w:t>
            </w:r>
          </w:p>
          <w:p w14:paraId="586389AB" w14:textId="689C621B" w:rsidR="008066BA" w:rsidRPr="008066BA" w:rsidRDefault="008066BA" w:rsidP="008066BA">
            <w:pPr>
              <w:rPr>
                <w:b w:val="0"/>
              </w:rPr>
            </w:pPr>
            <w:proofErr w:type="spellStart"/>
            <w:r w:rsidRPr="008066BA">
              <w:rPr>
                <w:b w:val="0"/>
              </w:rPr>
              <w:t>MultiDependantArea</w:t>
            </w:r>
            <w:proofErr w:type="spellEnd"/>
            <w:r w:rsidRPr="008066BA">
              <w:rPr>
                <w:b w:val="0"/>
              </w:rPr>
              <w:t xml:space="preserve"> = 3</w:t>
            </w:r>
          </w:p>
          <w:p w14:paraId="7DA55AAE" w14:textId="5BCD28A0" w:rsidR="008066BA" w:rsidRPr="008066BA" w:rsidRDefault="008066BA" w:rsidP="008066BA">
            <w:pPr>
              <w:rPr>
                <w:b w:val="0"/>
              </w:rPr>
            </w:pPr>
            <w:proofErr w:type="spellStart"/>
            <w:r w:rsidRPr="008066BA">
              <w:rPr>
                <w:b w:val="0"/>
              </w:rPr>
              <w:t>CanArmDisarmWithTimer</w:t>
            </w:r>
            <w:proofErr w:type="spellEnd"/>
            <w:r w:rsidRPr="008066BA">
              <w:rPr>
                <w:b w:val="0"/>
              </w:rPr>
              <w:t xml:space="preserve"> = 4</w:t>
            </w:r>
          </w:p>
          <w:p w14:paraId="4B94C530" w14:textId="2202ADAA" w:rsidR="008066BA" w:rsidRPr="008066BA" w:rsidRDefault="008066BA" w:rsidP="008066BA">
            <w:pPr>
              <w:rPr>
                <w:b w:val="0"/>
              </w:rPr>
            </w:pPr>
            <w:proofErr w:type="spellStart"/>
            <w:r w:rsidRPr="008066BA">
              <w:rPr>
                <w:b w:val="0"/>
              </w:rPr>
              <w:t>ControlledByTimer</w:t>
            </w:r>
            <w:proofErr w:type="spellEnd"/>
            <w:r w:rsidRPr="008066BA">
              <w:rPr>
                <w:b w:val="0"/>
              </w:rPr>
              <w:t xml:space="preserve"> = 5</w:t>
            </w:r>
          </w:p>
          <w:p w14:paraId="141B5453" w14:textId="27C09436" w:rsidR="008066BA" w:rsidRPr="008066BA" w:rsidRDefault="008066BA" w:rsidP="00714AAE">
            <w:pPr>
              <w:rPr>
                <w:b w:val="0"/>
              </w:rPr>
            </w:pPr>
            <w:proofErr w:type="spellStart"/>
            <w:r w:rsidRPr="008066BA">
              <w:rPr>
                <w:b w:val="0"/>
              </w:rPr>
              <w:t>BankVault</w:t>
            </w:r>
            <w:proofErr w:type="spellEnd"/>
            <w:r w:rsidRPr="008066BA">
              <w:rPr>
                <w:b w:val="0"/>
              </w:rPr>
              <w:t xml:space="preserve"> = 6</w:t>
            </w:r>
            <w:r w:rsidRPr="00923970">
              <w:rPr>
                <w:b w:val="0"/>
              </w:rPr>
              <w:t>GasSupervisory</w:t>
            </w:r>
          </w:p>
        </w:tc>
      </w:tr>
    </w:tbl>
    <w:p w14:paraId="706B6491" w14:textId="2A1E9F3B" w:rsidR="008066BA" w:rsidRDefault="008066BA" w:rsidP="0075392E">
      <w:pPr>
        <w:rPr>
          <w:b/>
          <w:caps/>
          <w:spacing w:val="20"/>
          <w:sz w:val="28"/>
          <w:szCs w:val="28"/>
        </w:rPr>
      </w:pPr>
    </w:p>
    <w:p w14:paraId="1C905750" w14:textId="2881A563" w:rsidR="00C274AD" w:rsidRPr="00550F59" w:rsidRDefault="00C274AD" w:rsidP="00C274AD">
      <w:pPr>
        <w:pStyle w:val="Heading1"/>
      </w:pPr>
      <w:bookmarkStart w:id="19" w:name="_Toc14269135"/>
      <w:r>
        <w:t xml:space="preserve">Appendix </w:t>
      </w:r>
      <w:r>
        <w:t>L</w:t>
      </w:r>
      <w:r>
        <w:t xml:space="preserve"> – </w:t>
      </w:r>
      <w:r>
        <w:t>Resource Status</w:t>
      </w:r>
      <w:r>
        <w:t xml:space="preserve"> Types</w:t>
      </w:r>
      <w:bookmarkEnd w:id="19"/>
    </w:p>
    <w:tbl>
      <w:tblPr>
        <w:tblStyle w:val="TableGrid"/>
        <w:tblW w:w="0" w:type="auto"/>
        <w:tblInd w:w="715" w:type="dxa"/>
        <w:tblLook w:val="04A0" w:firstRow="1" w:lastRow="0" w:firstColumn="1" w:lastColumn="0" w:noHBand="0" w:noVBand="1"/>
      </w:tblPr>
      <w:tblGrid>
        <w:gridCol w:w="8635"/>
      </w:tblGrid>
      <w:tr w:rsidR="00C274AD" w14:paraId="758DF771" w14:textId="77777777" w:rsidTr="00714AAE">
        <w:trPr>
          <w:cnfStyle w:val="100000000000" w:firstRow="1" w:lastRow="0" w:firstColumn="0" w:lastColumn="0" w:oddVBand="0" w:evenVBand="0" w:oddHBand="0" w:evenHBand="0" w:firstRowFirstColumn="0" w:firstRowLastColumn="0" w:lastRowFirstColumn="0" w:lastRowLastColumn="0"/>
        </w:trPr>
        <w:tc>
          <w:tcPr>
            <w:tcW w:w="8635" w:type="dxa"/>
          </w:tcPr>
          <w:p w14:paraId="2EFF65FF" w14:textId="3F3AEC5F" w:rsidR="00C274AD" w:rsidRPr="00C274AD" w:rsidRDefault="00C274AD" w:rsidP="00C274AD">
            <w:pPr>
              <w:rPr>
                <w:b w:val="0"/>
              </w:rPr>
            </w:pPr>
            <w:r w:rsidRPr="00C274AD">
              <w:rPr>
                <w:b w:val="0"/>
              </w:rPr>
              <w:t>Unknown</w:t>
            </w:r>
          </w:p>
          <w:p w14:paraId="16F8BBDC" w14:textId="528ACB02" w:rsidR="00C274AD" w:rsidRPr="00C274AD" w:rsidRDefault="00C274AD" w:rsidP="00C274AD">
            <w:pPr>
              <w:rPr>
                <w:b w:val="0"/>
              </w:rPr>
            </w:pPr>
            <w:r w:rsidRPr="00C274AD">
              <w:rPr>
                <w:b w:val="0"/>
              </w:rPr>
              <w:t>Unassigned</w:t>
            </w:r>
          </w:p>
          <w:p w14:paraId="5F4BA0B1" w14:textId="445787E1" w:rsidR="00C274AD" w:rsidRPr="00C274AD" w:rsidRDefault="00C274AD" w:rsidP="00C274AD">
            <w:pPr>
              <w:rPr>
                <w:b w:val="0"/>
              </w:rPr>
            </w:pPr>
            <w:r w:rsidRPr="00C274AD">
              <w:rPr>
                <w:b w:val="0"/>
              </w:rPr>
              <w:lastRenderedPageBreak/>
              <w:t>Armed</w:t>
            </w:r>
          </w:p>
          <w:p w14:paraId="736081DC" w14:textId="6D049947" w:rsidR="00C274AD" w:rsidRPr="00C274AD" w:rsidRDefault="00C274AD" w:rsidP="00C274AD">
            <w:pPr>
              <w:rPr>
                <w:b w:val="0"/>
              </w:rPr>
            </w:pPr>
            <w:r w:rsidRPr="00C274AD">
              <w:rPr>
                <w:b w:val="0"/>
              </w:rPr>
              <w:t>Disarmed</w:t>
            </w:r>
          </w:p>
          <w:p w14:paraId="5862D3C6" w14:textId="64793120" w:rsidR="00C274AD" w:rsidRPr="00C274AD" w:rsidRDefault="00C274AD" w:rsidP="00C274AD">
            <w:pPr>
              <w:rPr>
                <w:b w:val="0"/>
              </w:rPr>
            </w:pPr>
            <w:r w:rsidRPr="00C274AD">
              <w:rPr>
                <w:b w:val="0"/>
              </w:rPr>
              <w:t>Bypassed</w:t>
            </w:r>
          </w:p>
          <w:p w14:paraId="626340B3" w14:textId="185E8E0A" w:rsidR="00C274AD" w:rsidRPr="00C274AD" w:rsidRDefault="00C274AD" w:rsidP="00C274AD">
            <w:pPr>
              <w:rPr>
                <w:b w:val="0"/>
              </w:rPr>
            </w:pPr>
            <w:proofErr w:type="spellStart"/>
            <w:r w:rsidRPr="00C274AD">
              <w:rPr>
                <w:b w:val="0"/>
              </w:rPr>
              <w:t>AlarmTriggered</w:t>
            </w:r>
            <w:proofErr w:type="spellEnd"/>
          </w:p>
          <w:p w14:paraId="14B5F0D7" w14:textId="7E7BE14F" w:rsidR="00C274AD" w:rsidRPr="00C274AD" w:rsidRDefault="00C274AD" w:rsidP="00C274AD">
            <w:pPr>
              <w:rPr>
                <w:b w:val="0"/>
              </w:rPr>
            </w:pPr>
            <w:r w:rsidRPr="00C274AD">
              <w:rPr>
                <w:b w:val="0"/>
              </w:rPr>
              <w:t>Short</w:t>
            </w:r>
          </w:p>
          <w:p w14:paraId="22E52B78" w14:textId="717F7F12" w:rsidR="00C274AD" w:rsidRPr="00C274AD" w:rsidRDefault="00C274AD" w:rsidP="00C274AD">
            <w:pPr>
              <w:rPr>
                <w:b w:val="0"/>
              </w:rPr>
            </w:pPr>
            <w:r w:rsidRPr="00C274AD">
              <w:rPr>
                <w:b w:val="0"/>
              </w:rPr>
              <w:t>Error</w:t>
            </w:r>
          </w:p>
          <w:p w14:paraId="4CC15962" w14:textId="433ABA9E" w:rsidR="00C274AD" w:rsidRPr="00C274AD" w:rsidRDefault="00C274AD" w:rsidP="00C274AD">
            <w:pPr>
              <w:rPr>
                <w:b w:val="0"/>
              </w:rPr>
            </w:pPr>
            <w:r w:rsidRPr="00C274AD">
              <w:rPr>
                <w:b w:val="0"/>
              </w:rPr>
              <w:t>Missing</w:t>
            </w:r>
          </w:p>
          <w:p w14:paraId="308EE6AF" w14:textId="3F161A96" w:rsidR="00C274AD" w:rsidRPr="00C274AD" w:rsidRDefault="00C274AD" w:rsidP="00C274AD">
            <w:pPr>
              <w:rPr>
                <w:b w:val="0"/>
              </w:rPr>
            </w:pPr>
            <w:r w:rsidRPr="00C274AD">
              <w:rPr>
                <w:b w:val="0"/>
              </w:rPr>
              <w:t>Normal</w:t>
            </w:r>
          </w:p>
          <w:p w14:paraId="7534987E" w14:textId="4E06C881" w:rsidR="00C274AD" w:rsidRPr="00C274AD" w:rsidRDefault="00C274AD" w:rsidP="00C274AD">
            <w:pPr>
              <w:rPr>
                <w:b w:val="0"/>
              </w:rPr>
            </w:pPr>
            <w:r w:rsidRPr="00C274AD">
              <w:rPr>
                <w:b w:val="0"/>
              </w:rPr>
              <w:t>Off</w:t>
            </w:r>
          </w:p>
          <w:p w14:paraId="7DCB2091" w14:textId="7546D8CC" w:rsidR="00C274AD" w:rsidRPr="00C274AD" w:rsidRDefault="00C274AD" w:rsidP="00C274AD">
            <w:pPr>
              <w:rPr>
                <w:b w:val="0"/>
              </w:rPr>
            </w:pPr>
            <w:r w:rsidRPr="00C274AD">
              <w:rPr>
                <w:b w:val="0"/>
              </w:rPr>
              <w:t>Pulse</w:t>
            </w:r>
          </w:p>
          <w:p w14:paraId="74AD522F" w14:textId="39F80571" w:rsidR="00C274AD" w:rsidRPr="00C274AD" w:rsidRDefault="00C274AD" w:rsidP="00C274AD">
            <w:pPr>
              <w:rPr>
                <w:b w:val="0"/>
              </w:rPr>
            </w:pPr>
            <w:r w:rsidRPr="00C274AD">
              <w:rPr>
                <w:b w:val="0"/>
              </w:rPr>
              <w:t>Steady</w:t>
            </w:r>
          </w:p>
          <w:p w14:paraId="3836CA7D" w14:textId="7AF59949" w:rsidR="00C274AD" w:rsidRPr="00C274AD" w:rsidRDefault="00C274AD" w:rsidP="00C274AD">
            <w:pPr>
              <w:rPr>
                <w:b w:val="0"/>
              </w:rPr>
            </w:pPr>
            <w:r w:rsidRPr="00C274AD">
              <w:rPr>
                <w:b w:val="0"/>
              </w:rPr>
              <w:t>Temporal</w:t>
            </w:r>
          </w:p>
          <w:p w14:paraId="2902E92A" w14:textId="3B069289" w:rsidR="00C274AD" w:rsidRPr="00C274AD" w:rsidRDefault="00C274AD" w:rsidP="00C274AD">
            <w:pPr>
              <w:rPr>
                <w:b w:val="0"/>
              </w:rPr>
            </w:pPr>
            <w:r w:rsidRPr="00C274AD">
              <w:rPr>
                <w:b w:val="0"/>
              </w:rPr>
              <w:t>Wink</w:t>
            </w:r>
          </w:p>
          <w:p w14:paraId="6FB7BC3C" w14:textId="063065EB" w:rsidR="00C274AD" w:rsidRPr="00C274AD" w:rsidRDefault="00C274AD" w:rsidP="00C274AD">
            <w:pPr>
              <w:rPr>
                <w:b w:val="0"/>
              </w:rPr>
            </w:pPr>
            <w:proofErr w:type="spellStart"/>
            <w:r w:rsidRPr="00C274AD">
              <w:rPr>
                <w:b w:val="0"/>
              </w:rPr>
              <w:t>PanicAlarm</w:t>
            </w:r>
            <w:proofErr w:type="spellEnd"/>
          </w:p>
          <w:p w14:paraId="76BD2AAD" w14:textId="09C29B2D" w:rsidR="00C274AD" w:rsidRPr="00C274AD" w:rsidRDefault="00C274AD" w:rsidP="00C274AD">
            <w:pPr>
              <w:rPr>
                <w:b w:val="0"/>
              </w:rPr>
            </w:pPr>
            <w:proofErr w:type="spellStart"/>
            <w:r w:rsidRPr="00C274AD">
              <w:rPr>
                <w:b w:val="0"/>
              </w:rPr>
              <w:t>PanicTest</w:t>
            </w:r>
            <w:proofErr w:type="spellEnd"/>
          </w:p>
          <w:p w14:paraId="521B29CE" w14:textId="09C7C6AC" w:rsidR="00C274AD" w:rsidRPr="00C274AD" w:rsidRDefault="00C274AD" w:rsidP="00C274AD">
            <w:pPr>
              <w:rPr>
                <w:b w:val="0"/>
              </w:rPr>
            </w:pPr>
            <w:r w:rsidRPr="00C274AD">
              <w:rPr>
                <w:b w:val="0"/>
              </w:rPr>
              <w:t>Open</w:t>
            </w:r>
          </w:p>
          <w:p w14:paraId="771FA085" w14:textId="501D663C" w:rsidR="00C274AD" w:rsidRPr="00C274AD" w:rsidRDefault="00C274AD" w:rsidP="00C274AD">
            <w:pPr>
              <w:rPr>
                <w:b w:val="0"/>
              </w:rPr>
            </w:pPr>
            <w:proofErr w:type="spellStart"/>
            <w:r w:rsidRPr="00C274AD">
              <w:rPr>
                <w:b w:val="0"/>
              </w:rPr>
              <w:t>LowBattery</w:t>
            </w:r>
            <w:proofErr w:type="spellEnd"/>
          </w:p>
          <w:p w14:paraId="135E029C" w14:textId="12E7FD04" w:rsidR="00C274AD" w:rsidRPr="00C274AD" w:rsidRDefault="00C274AD" w:rsidP="00C274AD">
            <w:pPr>
              <w:rPr>
                <w:b w:val="0"/>
              </w:rPr>
            </w:pPr>
            <w:proofErr w:type="spellStart"/>
            <w:r w:rsidRPr="00C274AD">
              <w:rPr>
                <w:b w:val="0"/>
              </w:rPr>
              <w:t>AllOn</w:t>
            </w:r>
            <w:proofErr w:type="spellEnd"/>
          </w:p>
          <w:p w14:paraId="1896CA8E" w14:textId="68E24789" w:rsidR="00C274AD" w:rsidRPr="00C274AD" w:rsidRDefault="00C274AD" w:rsidP="00C274AD">
            <w:pPr>
              <w:rPr>
                <w:b w:val="0"/>
              </w:rPr>
            </w:pPr>
            <w:proofErr w:type="spellStart"/>
            <w:r w:rsidRPr="00C274AD">
              <w:rPr>
                <w:b w:val="0"/>
              </w:rPr>
              <w:t>AllOnInstantArm</w:t>
            </w:r>
            <w:proofErr w:type="spellEnd"/>
          </w:p>
          <w:p w14:paraId="6BE55FAF" w14:textId="4BDF3EBE" w:rsidR="00C274AD" w:rsidRPr="00C274AD" w:rsidRDefault="00C274AD" w:rsidP="00C274AD">
            <w:pPr>
              <w:rPr>
                <w:b w:val="0"/>
              </w:rPr>
            </w:pPr>
            <w:proofErr w:type="spellStart"/>
            <w:r w:rsidRPr="00C274AD">
              <w:rPr>
                <w:b w:val="0"/>
              </w:rPr>
              <w:t>AwayOn</w:t>
            </w:r>
            <w:proofErr w:type="spellEnd"/>
          </w:p>
          <w:p w14:paraId="59949BF5" w14:textId="4E76CF0C" w:rsidR="00C274AD" w:rsidRPr="00C274AD" w:rsidRDefault="00C274AD" w:rsidP="00C274AD">
            <w:pPr>
              <w:rPr>
                <w:b w:val="0"/>
              </w:rPr>
            </w:pPr>
            <w:proofErr w:type="spellStart"/>
            <w:r w:rsidRPr="00C274AD">
              <w:rPr>
                <w:b w:val="0"/>
              </w:rPr>
              <w:t>AwayExitDelay</w:t>
            </w:r>
            <w:proofErr w:type="spellEnd"/>
          </w:p>
          <w:p w14:paraId="352FE8AF" w14:textId="3EF1D8E6" w:rsidR="00C274AD" w:rsidRPr="00C274AD" w:rsidRDefault="00C274AD" w:rsidP="00C274AD">
            <w:pPr>
              <w:rPr>
                <w:b w:val="0"/>
              </w:rPr>
            </w:pPr>
            <w:proofErr w:type="spellStart"/>
            <w:r w:rsidRPr="00C274AD">
              <w:rPr>
                <w:b w:val="0"/>
              </w:rPr>
              <w:t>AwayEntryDelay</w:t>
            </w:r>
            <w:proofErr w:type="spellEnd"/>
          </w:p>
          <w:p w14:paraId="09FE63E2" w14:textId="5F1ACBB7" w:rsidR="00C274AD" w:rsidRPr="00C274AD" w:rsidRDefault="00C274AD" w:rsidP="00C274AD">
            <w:pPr>
              <w:rPr>
                <w:b w:val="0"/>
              </w:rPr>
            </w:pPr>
            <w:proofErr w:type="spellStart"/>
            <w:r w:rsidRPr="00C274AD">
              <w:rPr>
                <w:b w:val="0"/>
              </w:rPr>
              <w:t>PartOnInstant</w:t>
            </w:r>
            <w:proofErr w:type="spellEnd"/>
          </w:p>
          <w:p w14:paraId="7F4A9490" w14:textId="2206155B" w:rsidR="00C274AD" w:rsidRPr="00C274AD" w:rsidRDefault="00C274AD" w:rsidP="00C274AD">
            <w:pPr>
              <w:rPr>
                <w:b w:val="0"/>
              </w:rPr>
            </w:pPr>
            <w:proofErr w:type="spellStart"/>
            <w:r w:rsidRPr="00C274AD">
              <w:rPr>
                <w:b w:val="0"/>
              </w:rPr>
              <w:t>PartOnDelay</w:t>
            </w:r>
            <w:proofErr w:type="spellEnd"/>
          </w:p>
          <w:p w14:paraId="6B3252BE" w14:textId="5E6E10C9" w:rsidR="00C274AD" w:rsidRPr="00C274AD" w:rsidRDefault="00C274AD" w:rsidP="00C274AD">
            <w:pPr>
              <w:rPr>
                <w:b w:val="0"/>
              </w:rPr>
            </w:pPr>
            <w:proofErr w:type="spellStart"/>
            <w:r w:rsidRPr="00C274AD">
              <w:rPr>
                <w:b w:val="0"/>
              </w:rPr>
              <w:t>AllOnEntryDelay</w:t>
            </w:r>
            <w:proofErr w:type="spellEnd"/>
          </w:p>
          <w:p w14:paraId="049D3BBD" w14:textId="3F86C8DC" w:rsidR="00C274AD" w:rsidRPr="00C274AD" w:rsidRDefault="00C274AD" w:rsidP="00C274AD">
            <w:pPr>
              <w:rPr>
                <w:b w:val="0"/>
              </w:rPr>
            </w:pPr>
            <w:proofErr w:type="spellStart"/>
            <w:r w:rsidRPr="00C274AD">
              <w:rPr>
                <w:b w:val="0"/>
              </w:rPr>
              <w:t>AllOnExitDelay</w:t>
            </w:r>
            <w:proofErr w:type="spellEnd"/>
          </w:p>
          <w:p w14:paraId="1F0966C1" w14:textId="30D47198" w:rsidR="00C274AD" w:rsidRPr="00C274AD" w:rsidRDefault="00C274AD" w:rsidP="00C274AD">
            <w:pPr>
              <w:rPr>
                <w:b w:val="0"/>
              </w:rPr>
            </w:pPr>
            <w:proofErr w:type="spellStart"/>
            <w:r w:rsidRPr="00C274AD">
              <w:rPr>
                <w:b w:val="0"/>
              </w:rPr>
              <w:t>PartOnEntryDelay</w:t>
            </w:r>
            <w:proofErr w:type="spellEnd"/>
          </w:p>
          <w:p w14:paraId="46B7AA38" w14:textId="6116AD9B" w:rsidR="00C274AD" w:rsidRPr="00C274AD" w:rsidRDefault="00C274AD" w:rsidP="00C274AD">
            <w:pPr>
              <w:rPr>
                <w:b w:val="0"/>
              </w:rPr>
            </w:pPr>
            <w:proofErr w:type="spellStart"/>
            <w:r w:rsidRPr="00C274AD">
              <w:rPr>
                <w:b w:val="0"/>
              </w:rPr>
              <w:t>PartOnExitDelay</w:t>
            </w:r>
            <w:proofErr w:type="spellEnd"/>
          </w:p>
          <w:p w14:paraId="0F09F15A" w14:textId="3E0F07E6" w:rsidR="00C274AD" w:rsidRPr="00C274AD" w:rsidRDefault="00C274AD" w:rsidP="00C274AD">
            <w:pPr>
              <w:rPr>
                <w:b w:val="0"/>
              </w:rPr>
            </w:pPr>
            <w:r w:rsidRPr="00C274AD">
              <w:rPr>
                <w:b w:val="0"/>
              </w:rPr>
              <w:t>Stay1On</w:t>
            </w:r>
          </w:p>
          <w:p w14:paraId="2945CB1E" w14:textId="1F275E40" w:rsidR="00C274AD" w:rsidRPr="008066BA" w:rsidRDefault="00C274AD" w:rsidP="00C274AD">
            <w:pPr>
              <w:rPr>
                <w:b w:val="0"/>
              </w:rPr>
            </w:pPr>
            <w:r w:rsidRPr="00C274AD">
              <w:rPr>
                <w:b w:val="0"/>
              </w:rPr>
              <w:t>Stay2On</w:t>
            </w:r>
          </w:p>
        </w:tc>
      </w:tr>
    </w:tbl>
    <w:p w14:paraId="73CF5912" w14:textId="77777777" w:rsidR="00C274AD" w:rsidRDefault="00C274AD" w:rsidP="0075392E">
      <w:pPr>
        <w:rPr>
          <w:b/>
          <w:caps/>
          <w:spacing w:val="20"/>
          <w:sz w:val="28"/>
          <w:szCs w:val="28"/>
        </w:rPr>
      </w:pPr>
    </w:p>
    <w:p w14:paraId="75D64A10" w14:textId="187E8CDB" w:rsidR="0075392E" w:rsidRDefault="0075392E" w:rsidP="0075392E">
      <w:pPr>
        <w:pStyle w:val="Heading1"/>
      </w:pPr>
      <w:bookmarkStart w:id="20" w:name="_Toc534899704"/>
      <w:bookmarkStart w:id="21" w:name="_Toc14269136"/>
      <w:r>
        <w:t xml:space="preserve">Appendix </w:t>
      </w:r>
      <w:r w:rsidR="00C274AD">
        <w:t>M</w:t>
      </w:r>
      <w:r>
        <w:t xml:space="preserve"> – Supported Features</w:t>
      </w:r>
      <w:bookmarkEnd w:id="20"/>
      <w:bookmarkEnd w:id="21"/>
    </w:p>
    <w:p w14:paraId="38E42F37" w14:textId="77777777" w:rsidR="0075392E" w:rsidRDefault="0075392E" w:rsidP="0075392E">
      <w:pPr>
        <w:pStyle w:val="Heading2"/>
        <w:ind w:left="0"/>
      </w:pPr>
      <w:bookmarkStart w:id="22" w:name="_Toc534899705"/>
      <w:bookmarkStart w:id="23" w:name="_Toc14269137"/>
      <w:r>
        <w:t>Displays</w:t>
      </w:r>
      <w:bookmarkEnd w:id="22"/>
      <w:bookmarkEnd w:id="23"/>
    </w:p>
    <w:tbl>
      <w:tblPr>
        <w:tblStyle w:val="TableGrid"/>
        <w:tblW w:w="0" w:type="auto"/>
        <w:tblInd w:w="720" w:type="dxa"/>
        <w:tblLook w:val="04A0" w:firstRow="1" w:lastRow="0" w:firstColumn="1" w:lastColumn="0" w:noHBand="0" w:noVBand="1"/>
      </w:tblPr>
      <w:tblGrid>
        <w:gridCol w:w="8630"/>
      </w:tblGrid>
      <w:tr w:rsidR="0075392E" w14:paraId="7118A1CE" w14:textId="77777777" w:rsidTr="0080649C">
        <w:trPr>
          <w:cnfStyle w:val="100000000000" w:firstRow="1" w:lastRow="0" w:firstColumn="0" w:lastColumn="0" w:oddVBand="0" w:evenVBand="0" w:oddHBand="0" w:evenHBand="0" w:firstRowFirstColumn="0" w:firstRowLastColumn="0" w:lastRowFirstColumn="0" w:lastRowLastColumn="0"/>
        </w:trPr>
        <w:tc>
          <w:tcPr>
            <w:tcW w:w="9350" w:type="dxa"/>
          </w:tcPr>
          <w:p w14:paraId="24F41DEF" w14:textId="77777777" w:rsidR="0075392E" w:rsidRPr="00C54B9F" w:rsidRDefault="0075392E" w:rsidP="0080649C">
            <w:pPr>
              <w:rPr>
                <w:b w:val="0"/>
              </w:rPr>
            </w:pPr>
            <w:proofErr w:type="spellStart"/>
            <w:r w:rsidRPr="00C54B9F">
              <w:rPr>
                <w:b w:val="0"/>
              </w:rPr>
              <w:t>SupportsChangeVolume</w:t>
            </w:r>
            <w:proofErr w:type="spellEnd"/>
            <w:r w:rsidRPr="00C54B9F">
              <w:rPr>
                <w:b w:val="0"/>
              </w:rPr>
              <w:t xml:space="preserve"> </w:t>
            </w:r>
          </w:p>
          <w:p w14:paraId="442D2234" w14:textId="77777777" w:rsidR="0075392E" w:rsidRPr="00C54B9F" w:rsidRDefault="0075392E" w:rsidP="0080649C">
            <w:pPr>
              <w:rPr>
                <w:b w:val="0"/>
              </w:rPr>
            </w:pPr>
            <w:proofErr w:type="spellStart"/>
            <w:r w:rsidRPr="00C54B9F">
              <w:rPr>
                <w:b w:val="0"/>
              </w:rPr>
              <w:t>SupportsCoolDownTime</w:t>
            </w:r>
            <w:proofErr w:type="spellEnd"/>
            <w:r w:rsidRPr="00C54B9F">
              <w:rPr>
                <w:b w:val="0"/>
              </w:rPr>
              <w:t xml:space="preserve"> </w:t>
            </w:r>
          </w:p>
          <w:p w14:paraId="12861091" w14:textId="77777777" w:rsidR="0075392E" w:rsidRPr="00C54B9F" w:rsidRDefault="0075392E" w:rsidP="0080649C">
            <w:pPr>
              <w:rPr>
                <w:b w:val="0"/>
              </w:rPr>
            </w:pPr>
            <w:proofErr w:type="spellStart"/>
            <w:r w:rsidRPr="00C54B9F">
              <w:rPr>
                <w:b w:val="0"/>
              </w:rPr>
              <w:t>SupportsDisconnect</w:t>
            </w:r>
            <w:proofErr w:type="spellEnd"/>
            <w:r w:rsidRPr="00C54B9F">
              <w:rPr>
                <w:b w:val="0"/>
              </w:rPr>
              <w:t xml:space="preserve"> </w:t>
            </w:r>
          </w:p>
          <w:p w14:paraId="3C363ED4" w14:textId="77777777" w:rsidR="0075392E" w:rsidRPr="00C54B9F" w:rsidRDefault="0075392E" w:rsidP="0080649C">
            <w:pPr>
              <w:rPr>
                <w:b w:val="0"/>
              </w:rPr>
            </w:pPr>
            <w:proofErr w:type="spellStart"/>
            <w:r w:rsidRPr="00C54B9F">
              <w:rPr>
                <w:b w:val="0"/>
              </w:rPr>
              <w:t>SupportsDiscreteMute</w:t>
            </w:r>
            <w:proofErr w:type="spellEnd"/>
            <w:r w:rsidRPr="00C54B9F">
              <w:rPr>
                <w:b w:val="0"/>
              </w:rPr>
              <w:t xml:space="preserve"> </w:t>
            </w:r>
          </w:p>
          <w:p w14:paraId="08150EAE" w14:textId="77777777" w:rsidR="0075392E" w:rsidRPr="00C54B9F" w:rsidRDefault="0075392E" w:rsidP="0080649C">
            <w:pPr>
              <w:rPr>
                <w:b w:val="0"/>
              </w:rPr>
            </w:pPr>
            <w:proofErr w:type="spellStart"/>
            <w:r w:rsidRPr="00C54B9F">
              <w:rPr>
                <w:b w:val="0"/>
              </w:rPr>
              <w:t>SupportsDiscretePower</w:t>
            </w:r>
            <w:proofErr w:type="spellEnd"/>
            <w:r w:rsidRPr="00C54B9F">
              <w:rPr>
                <w:b w:val="0"/>
              </w:rPr>
              <w:t xml:space="preserve"> </w:t>
            </w:r>
          </w:p>
          <w:p w14:paraId="2AE0DD83" w14:textId="77777777" w:rsidR="0075392E" w:rsidRPr="00C54B9F" w:rsidRDefault="0075392E" w:rsidP="0080649C">
            <w:pPr>
              <w:rPr>
                <w:b w:val="0"/>
              </w:rPr>
            </w:pPr>
            <w:proofErr w:type="spellStart"/>
            <w:r w:rsidRPr="00C54B9F">
              <w:rPr>
                <w:b w:val="0"/>
              </w:rPr>
              <w:t>SupportsInputFeedback</w:t>
            </w:r>
            <w:proofErr w:type="spellEnd"/>
            <w:r w:rsidRPr="00C54B9F">
              <w:rPr>
                <w:b w:val="0"/>
              </w:rPr>
              <w:t xml:space="preserve"> </w:t>
            </w:r>
          </w:p>
          <w:p w14:paraId="0F9EBC31" w14:textId="77777777" w:rsidR="0075392E" w:rsidRPr="00C54B9F" w:rsidRDefault="0075392E" w:rsidP="0080649C">
            <w:pPr>
              <w:rPr>
                <w:b w:val="0"/>
              </w:rPr>
            </w:pPr>
            <w:proofErr w:type="spellStart"/>
            <w:r w:rsidRPr="00C54B9F">
              <w:rPr>
                <w:b w:val="0"/>
              </w:rPr>
              <w:t>SupportsLampHours</w:t>
            </w:r>
            <w:proofErr w:type="spellEnd"/>
            <w:r w:rsidRPr="00C54B9F">
              <w:rPr>
                <w:b w:val="0"/>
              </w:rPr>
              <w:t xml:space="preserve"> </w:t>
            </w:r>
          </w:p>
          <w:p w14:paraId="57A64FDC" w14:textId="77777777" w:rsidR="0075392E" w:rsidRPr="00C54B9F" w:rsidRDefault="0075392E" w:rsidP="0080649C">
            <w:pPr>
              <w:rPr>
                <w:b w:val="0"/>
              </w:rPr>
            </w:pPr>
            <w:proofErr w:type="spellStart"/>
            <w:r w:rsidRPr="00C54B9F">
              <w:rPr>
                <w:b w:val="0"/>
              </w:rPr>
              <w:t>SupportsMuteFeedback</w:t>
            </w:r>
            <w:proofErr w:type="spellEnd"/>
            <w:r w:rsidRPr="00C54B9F">
              <w:rPr>
                <w:b w:val="0"/>
              </w:rPr>
              <w:t xml:space="preserve"> </w:t>
            </w:r>
          </w:p>
          <w:p w14:paraId="22527D45" w14:textId="77777777" w:rsidR="0075392E" w:rsidRPr="00C54B9F" w:rsidRDefault="0075392E" w:rsidP="0080649C">
            <w:pPr>
              <w:rPr>
                <w:b w:val="0"/>
              </w:rPr>
            </w:pPr>
            <w:proofErr w:type="spellStart"/>
            <w:r w:rsidRPr="00C54B9F">
              <w:rPr>
                <w:b w:val="0"/>
              </w:rPr>
              <w:lastRenderedPageBreak/>
              <w:t>SupportsPowerFeedback</w:t>
            </w:r>
            <w:proofErr w:type="spellEnd"/>
            <w:r w:rsidRPr="00C54B9F">
              <w:rPr>
                <w:b w:val="0"/>
              </w:rPr>
              <w:t xml:space="preserve"> </w:t>
            </w:r>
          </w:p>
          <w:p w14:paraId="519C8B72" w14:textId="77777777" w:rsidR="0075392E" w:rsidRPr="00C54B9F" w:rsidRDefault="0075392E" w:rsidP="0080649C">
            <w:pPr>
              <w:rPr>
                <w:b w:val="0"/>
              </w:rPr>
            </w:pPr>
            <w:proofErr w:type="spellStart"/>
            <w:r w:rsidRPr="00C54B9F">
              <w:rPr>
                <w:b w:val="0"/>
              </w:rPr>
              <w:t>SupportsReconnect</w:t>
            </w:r>
            <w:proofErr w:type="spellEnd"/>
            <w:r w:rsidRPr="00C54B9F">
              <w:rPr>
                <w:b w:val="0"/>
              </w:rPr>
              <w:t xml:space="preserve"> </w:t>
            </w:r>
          </w:p>
          <w:p w14:paraId="7D9E63E9" w14:textId="77777777" w:rsidR="0075392E" w:rsidRPr="00C54B9F" w:rsidRDefault="0075392E" w:rsidP="0080649C">
            <w:pPr>
              <w:rPr>
                <w:b w:val="0"/>
              </w:rPr>
            </w:pPr>
            <w:proofErr w:type="spellStart"/>
            <w:r w:rsidRPr="00C54B9F">
              <w:rPr>
                <w:b w:val="0"/>
              </w:rPr>
              <w:t>SupportsSetInputSource</w:t>
            </w:r>
            <w:proofErr w:type="spellEnd"/>
            <w:r w:rsidRPr="00C54B9F">
              <w:rPr>
                <w:b w:val="0"/>
              </w:rPr>
              <w:t xml:space="preserve"> </w:t>
            </w:r>
          </w:p>
          <w:p w14:paraId="406BD722" w14:textId="77777777" w:rsidR="0075392E" w:rsidRPr="00C54B9F" w:rsidRDefault="0075392E" w:rsidP="0080649C">
            <w:pPr>
              <w:rPr>
                <w:b w:val="0"/>
              </w:rPr>
            </w:pPr>
            <w:proofErr w:type="spellStart"/>
            <w:r w:rsidRPr="00C54B9F">
              <w:rPr>
                <w:b w:val="0"/>
              </w:rPr>
              <w:t>SupportsSetVolume</w:t>
            </w:r>
            <w:proofErr w:type="spellEnd"/>
            <w:r w:rsidRPr="00C54B9F">
              <w:rPr>
                <w:b w:val="0"/>
              </w:rPr>
              <w:t xml:space="preserve"> </w:t>
            </w:r>
          </w:p>
          <w:p w14:paraId="04290600" w14:textId="77777777" w:rsidR="0075392E" w:rsidRPr="00C54B9F" w:rsidRDefault="0075392E" w:rsidP="0080649C">
            <w:pPr>
              <w:rPr>
                <w:b w:val="0"/>
              </w:rPr>
            </w:pPr>
            <w:proofErr w:type="spellStart"/>
            <w:r w:rsidRPr="00C54B9F">
              <w:rPr>
                <w:b w:val="0"/>
              </w:rPr>
              <w:t>SupportsTogglePower</w:t>
            </w:r>
            <w:proofErr w:type="spellEnd"/>
            <w:r w:rsidRPr="00C54B9F">
              <w:rPr>
                <w:b w:val="0"/>
              </w:rPr>
              <w:t xml:space="preserve"> </w:t>
            </w:r>
          </w:p>
          <w:p w14:paraId="34D7EEE4" w14:textId="77777777" w:rsidR="0075392E" w:rsidRPr="00C54B9F" w:rsidRDefault="0075392E" w:rsidP="0080649C">
            <w:pPr>
              <w:rPr>
                <w:b w:val="0"/>
              </w:rPr>
            </w:pPr>
            <w:proofErr w:type="spellStart"/>
            <w:r w:rsidRPr="00C54B9F">
              <w:rPr>
                <w:b w:val="0"/>
              </w:rPr>
              <w:t>SupportsVolumePercentFeedback</w:t>
            </w:r>
            <w:proofErr w:type="spellEnd"/>
            <w:r w:rsidRPr="00C54B9F">
              <w:rPr>
                <w:b w:val="0"/>
              </w:rPr>
              <w:t xml:space="preserve"> </w:t>
            </w:r>
          </w:p>
          <w:p w14:paraId="5AF45FD7" w14:textId="77777777" w:rsidR="0075392E" w:rsidRPr="00C54B9F" w:rsidRDefault="0075392E" w:rsidP="0080649C">
            <w:pPr>
              <w:rPr>
                <w:b w:val="0"/>
              </w:rPr>
            </w:pPr>
            <w:proofErr w:type="spellStart"/>
            <w:r w:rsidRPr="00C54B9F">
              <w:rPr>
                <w:b w:val="0"/>
              </w:rPr>
              <w:t>SupportsWarmUpTime</w:t>
            </w:r>
            <w:proofErr w:type="spellEnd"/>
            <w:r w:rsidRPr="00C54B9F">
              <w:rPr>
                <w:b w:val="0"/>
              </w:rPr>
              <w:t xml:space="preserve"> </w:t>
            </w:r>
          </w:p>
          <w:p w14:paraId="6C0DB217" w14:textId="77777777" w:rsidR="0075392E" w:rsidRPr="00C54B9F" w:rsidRDefault="0075392E" w:rsidP="0080649C">
            <w:pPr>
              <w:rPr>
                <w:b w:val="0"/>
              </w:rPr>
            </w:pPr>
            <w:proofErr w:type="spellStart"/>
            <w:r w:rsidRPr="00C54B9F">
              <w:rPr>
                <w:b w:val="0"/>
              </w:rPr>
              <w:t>SupportsFeedback</w:t>
            </w:r>
            <w:proofErr w:type="spellEnd"/>
            <w:r w:rsidRPr="00C54B9F">
              <w:rPr>
                <w:b w:val="0"/>
              </w:rPr>
              <w:t xml:space="preserve"> </w:t>
            </w:r>
          </w:p>
          <w:p w14:paraId="64760747" w14:textId="77777777" w:rsidR="0075392E" w:rsidRPr="00C54B9F" w:rsidRDefault="0075392E" w:rsidP="0080649C">
            <w:pPr>
              <w:rPr>
                <w:b w:val="0"/>
              </w:rPr>
            </w:pPr>
            <w:proofErr w:type="spellStart"/>
            <w:r w:rsidRPr="00C54B9F">
              <w:rPr>
                <w:b w:val="0"/>
              </w:rPr>
              <w:t>SupportsDiscreteEnergyStar</w:t>
            </w:r>
            <w:proofErr w:type="spellEnd"/>
            <w:r w:rsidRPr="00C54B9F">
              <w:rPr>
                <w:b w:val="0"/>
              </w:rPr>
              <w:t xml:space="preserve"> </w:t>
            </w:r>
          </w:p>
          <w:p w14:paraId="1F02106D" w14:textId="77777777" w:rsidR="0075392E" w:rsidRPr="00C54B9F" w:rsidRDefault="0075392E" w:rsidP="0080649C">
            <w:pPr>
              <w:rPr>
                <w:b w:val="0"/>
              </w:rPr>
            </w:pPr>
            <w:proofErr w:type="spellStart"/>
            <w:r w:rsidRPr="00C54B9F">
              <w:rPr>
                <w:b w:val="0"/>
              </w:rPr>
              <w:t>SupportsToggleEnergyStar</w:t>
            </w:r>
            <w:proofErr w:type="spellEnd"/>
            <w:r w:rsidRPr="00C54B9F">
              <w:rPr>
                <w:b w:val="0"/>
              </w:rPr>
              <w:t xml:space="preserve"> </w:t>
            </w:r>
          </w:p>
          <w:p w14:paraId="2D3CF313" w14:textId="77777777" w:rsidR="0075392E" w:rsidRPr="00C54B9F" w:rsidRDefault="0075392E" w:rsidP="0080649C">
            <w:pPr>
              <w:rPr>
                <w:b w:val="0"/>
              </w:rPr>
            </w:pPr>
            <w:proofErr w:type="spellStart"/>
            <w:r w:rsidRPr="00C54B9F">
              <w:rPr>
                <w:b w:val="0"/>
              </w:rPr>
              <w:t>SupportsEnergyStarFeedback</w:t>
            </w:r>
            <w:proofErr w:type="spellEnd"/>
            <w:r w:rsidRPr="00C54B9F">
              <w:rPr>
                <w:b w:val="0"/>
              </w:rPr>
              <w:t xml:space="preserve"> </w:t>
            </w:r>
          </w:p>
          <w:p w14:paraId="1645F2B3" w14:textId="77777777" w:rsidR="0075392E" w:rsidRPr="00C54B9F" w:rsidRDefault="0075392E" w:rsidP="0080649C">
            <w:pPr>
              <w:rPr>
                <w:b w:val="0"/>
              </w:rPr>
            </w:pPr>
            <w:proofErr w:type="spellStart"/>
            <w:r w:rsidRPr="00C54B9F">
              <w:rPr>
                <w:b w:val="0"/>
              </w:rPr>
              <w:t>SupportsDiscreteVideoMute</w:t>
            </w:r>
            <w:proofErr w:type="spellEnd"/>
            <w:r w:rsidRPr="00C54B9F">
              <w:rPr>
                <w:b w:val="0"/>
              </w:rPr>
              <w:t xml:space="preserve"> </w:t>
            </w:r>
          </w:p>
          <w:p w14:paraId="147C8BDB" w14:textId="77777777" w:rsidR="0075392E" w:rsidRPr="00C54B9F" w:rsidRDefault="0075392E" w:rsidP="0080649C">
            <w:pPr>
              <w:rPr>
                <w:b w:val="0"/>
              </w:rPr>
            </w:pPr>
            <w:proofErr w:type="spellStart"/>
            <w:r w:rsidRPr="00C54B9F">
              <w:rPr>
                <w:b w:val="0"/>
              </w:rPr>
              <w:t>SupportsToggleVideoMute</w:t>
            </w:r>
            <w:proofErr w:type="spellEnd"/>
            <w:r w:rsidRPr="00C54B9F">
              <w:rPr>
                <w:b w:val="0"/>
              </w:rPr>
              <w:t xml:space="preserve"> </w:t>
            </w:r>
          </w:p>
          <w:p w14:paraId="090E0756" w14:textId="77777777" w:rsidR="0075392E" w:rsidRPr="00C54B9F" w:rsidRDefault="0075392E" w:rsidP="0080649C">
            <w:pPr>
              <w:rPr>
                <w:b w:val="0"/>
              </w:rPr>
            </w:pPr>
            <w:proofErr w:type="spellStart"/>
            <w:r w:rsidRPr="00C54B9F">
              <w:rPr>
                <w:b w:val="0"/>
              </w:rPr>
              <w:t>SupportsVideoMuteFeedback</w:t>
            </w:r>
            <w:proofErr w:type="spellEnd"/>
            <w:r w:rsidRPr="00C54B9F">
              <w:rPr>
                <w:b w:val="0"/>
              </w:rPr>
              <w:t xml:space="preserve"> </w:t>
            </w:r>
          </w:p>
          <w:p w14:paraId="7A3C193F" w14:textId="77777777" w:rsidR="0075392E" w:rsidRPr="00C54B9F" w:rsidRDefault="0075392E" w:rsidP="0080649C">
            <w:pPr>
              <w:rPr>
                <w:b w:val="0"/>
              </w:rPr>
            </w:pPr>
            <w:proofErr w:type="spellStart"/>
            <w:r w:rsidRPr="00C54B9F">
              <w:rPr>
                <w:b w:val="0"/>
              </w:rPr>
              <w:t>SupportsOnScreenDisplayFeedback</w:t>
            </w:r>
            <w:proofErr w:type="spellEnd"/>
            <w:r w:rsidRPr="00C54B9F">
              <w:rPr>
                <w:b w:val="0"/>
              </w:rPr>
              <w:t xml:space="preserve"> </w:t>
            </w:r>
          </w:p>
          <w:p w14:paraId="6EA19020" w14:textId="77777777" w:rsidR="0075392E" w:rsidRPr="00C54B9F" w:rsidRDefault="0075392E" w:rsidP="0080649C">
            <w:pPr>
              <w:rPr>
                <w:b w:val="0"/>
              </w:rPr>
            </w:pPr>
            <w:proofErr w:type="spellStart"/>
            <w:r w:rsidRPr="00C54B9F">
              <w:rPr>
                <w:b w:val="0"/>
              </w:rPr>
              <w:t>SupportsMute</w:t>
            </w:r>
            <w:proofErr w:type="spellEnd"/>
            <w:r w:rsidRPr="00C54B9F">
              <w:rPr>
                <w:b w:val="0"/>
              </w:rPr>
              <w:t xml:space="preserve"> </w:t>
            </w:r>
          </w:p>
          <w:p w14:paraId="472320C6" w14:textId="77777777" w:rsidR="0075392E" w:rsidRPr="00C54B9F" w:rsidRDefault="0075392E" w:rsidP="0080649C">
            <w:pPr>
              <w:rPr>
                <w:b w:val="0"/>
              </w:rPr>
            </w:pPr>
            <w:proofErr w:type="spellStart"/>
            <w:r w:rsidRPr="00C54B9F">
              <w:rPr>
                <w:b w:val="0"/>
              </w:rPr>
              <w:t>SupportsAudioInputFeedback</w:t>
            </w:r>
            <w:proofErr w:type="spellEnd"/>
            <w:r w:rsidRPr="00C54B9F">
              <w:rPr>
                <w:b w:val="0"/>
              </w:rPr>
              <w:t xml:space="preserve"> </w:t>
            </w:r>
          </w:p>
          <w:p w14:paraId="29AD1D3B" w14:textId="77777777" w:rsidR="0075392E" w:rsidRPr="00C54B9F" w:rsidRDefault="0075392E" w:rsidP="0080649C">
            <w:pPr>
              <w:rPr>
                <w:b w:val="0"/>
              </w:rPr>
            </w:pPr>
            <w:proofErr w:type="spellStart"/>
            <w:r w:rsidRPr="00C54B9F">
              <w:rPr>
                <w:b w:val="0"/>
              </w:rPr>
              <w:t>SupportsAudioOutputFeedback</w:t>
            </w:r>
            <w:proofErr w:type="spellEnd"/>
            <w:r w:rsidRPr="00C54B9F">
              <w:rPr>
                <w:b w:val="0"/>
              </w:rPr>
              <w:t xml:space="preserve"> </w:t>
            </w:r>
          </w:p>
          <w:p w14:paraId="714716FB" w14:textId="77777777" w:rsidR="0075392E" w:rsidRPr="00C54B9F" w:rsidRDefault="0075392E" w:rsidP="0080649C">
            <w:pPr>
              <w:rPr>
                <w:b w:val="0"/>
              </w:rPr>
            </w:pPr>
            <w:proofErr w:type="spellStart"/>
            <w:r w:rsidRPr="00C54B9F">
              <w:rPr>
                <w:b w:val="0"/>
              </w:rPr>
              <w:t>SupportsVideoInputFeedback</w:t>
            </w:r>
            <w:proofErr w:type="spellEnd"/>
            <w:r w:rsidRPr="00C54B9F">
              <w:rPr>
                <w:b w:val="0"/>
              </w:rPr>
              <w:t xml:space="preserve"> </w:t>
            </w:r>
          </w:p>
          <w:p w14:paraId="4F497E03" w14:textId="77777777" w:rsidR="0075392E" w:rsidRPr="00C54B9F" w:rsidRDefault="0075392E" w:rsidP="0080649C">
            <w:pPr>
              <w:rPr>
                <w:b w:val="0"/>
              </w:rPr>
            </w:pPr>
            <w:proofErr w:type="spellStart"/>
            <w:r w:rsidRPr="00C54B9F">
              <w:rPr>
                <w:b w:val="0"/>
              </w:rPr>
              <w:t>SupportsVideoOutputFeedback</w:t>
            </w:r>
            <w:proofErr w:type="spellEnd"/>
            <w:r w:rsidRPr="00C54B9F">
              <w:rPr>
                <w:b w:val="0"/>
              </w:rPr>
              <w:t xml:space="preserve"> </w:t>
            </w:r>
          </w:p>
          <w:p w14:paraId="51742968" w14:textId="77777777" w:rsidR="0075392E" w:rsidRPr="00C54B9F" w:rsidRDefault="0075392E" w:rsidP="0080649C">
            <w:pPr>
              <w:rPr>
                <w:b w:val="0"/>
              </w:rPr>
            </w:pPr>
            <w:proofErr w:type="spellStart"/>
            <w:r w:rsidRPr="00C54B9F">
              <w:rPr>
                <w:b w:val="0"/>
              </w:rPr>
              <w:t>SupportsSetAudioInputSource</w:t>
            </w:r>
            <w:proofErr w:type="spellEnd"/>
            <w:r w:rsidRPr="00C54B9F">
              <w:rPr>
                <w:b w:val="0"/>
              </w:rPr>
              <w:t xml:space="preserve"> </w:t>
            </w:r>
          </w:p>
          <w:p w14:paraId="70655F55" w14:textId="77777777" w:rsidR="0075392E" w:rsidRPr="00C54B9F" w:rsidRDefault="0075392E" w:rsidP="0080649C">
            <w:pPr>
              <w:rPr>
                <w:b w:val="0"/>
              </w:rPr>
            </w:pPr>
            <w:proofErr w:type="spellStart"/>
            <w:r w:rsidRPr="00C54B9F">
              <w:rPr>
                <w:b w:val="0"/>
              </w:rPr>
              <w:t>SupportsSetAudioOutputSource</w:t>
            </w:r>
            <w:proofErr w:type="spellEnd"/>
            <w:r w:rsidRPr="00C54B9F">
              <w:rPr>
                <w:b w:val="0"/>
              </w:rPr>
              <w:t xml:space="preserve"> </w:t>
            </w:r>
          </w:p>
          <w:p w14:paraId="7C0736F0" w14:textId="77777777" w:rsidR="0075392E" w:rsidRPr="00C54B9F" w:rsidRDefault="0075392E" w:rsidP="0080649C">
            <w:pPr>
              <w:rPr>
                <w:b w:val="0"/>
              </w:rPr>
            </w:pPr>
            <w:proofErr w:type="spellStart"/>
            <w:r w:rsidRPr="00C54B9F">
              <w:rPr>
                <w:b w:val="0"/>
              </w:rPr>
              <w:t>SupportsSetVideoInputSource</w:t>
            </w:r>
            <w:proofErr w:type="spellEnd"/>
            <w:r w:rsidRPr="00C54B9F">
              <w:rPr>
                <w:b w:val="0"/>
              </w:rPr>
              <w:t xml:space="preserve"> </w:t>
            </w:r>
          </w:p>
          <w:p w14:paraId="3BD38727" w14:textId="77777777" w:rsidR="0075392E" w:rsidRPr="00C54B9F" w:rsidRDefault="0075392E" w:rsidP="0080649C">
            <w:pPr>
              <w:rPr>
                <w:b w:val="0"/>
              </w:rPr>
            </w:pPr>
            <w:proofErr w:type="spellStart"/>
            <w:r w:rsidRPr="00C54B9F">
              <w:rPr>
                <w:b w:val="0"/>
              </w:rPr>
              <w:t>SupportsSetVideoOutputSource</w:t>
            </w:r>
            <w:proofErr w:type="spellEnd"/>
            <w:r w:rsidRPr="00C54B9F">
              <w:rPr>
                <w:b w:val="0"/>
              </w:rPr>
              <w:t xml:space="preserve"> </w:t>
            </w:r>
          </w:p>
          <w:p w14:paraId="3CF4C7A6" w14:textId="77777777" w:rsidR="0075392E" w:rsidRPr="00C54B9F" w:rsidRDefault="0075392E" w:rsidP="0080649C">
            <w:pPr>
              <w:rPr>
                <w:b w:val="0"/>
              </w:rPr>
            </w:pPr>
            <w:proofErr w:type="spellStart"/>
            <w:r w:rsidRPr="00C54B9F">
              <w:rPr>
                <w:b w:val="0"/>
              </w:rPr>
              <w:t>SupportsPassword</w:t>
            </w:r>
            <w:proofErr w:type="spellEnd"/>
            <w:r w:rsidRPr="00C54B9F">
              <w:rPr>
                <w:b w:val="0"/>
              </w:rPr>
              <w:t xml:space="preserve"> </w:t>
            </w:r>
          </w:p>
          <w:p w14:paraId="159BF509" w14:textId="77777777" w:rsidR="0075392E" w:rsidRPr="00C54B9F" w:rsidRDefault="0075392E" w:rsidP="0080649C">
            <w:pPr>
              <w:rPr>
                <w:b w:val="0"/>
              </w:rPr>
            </w:pPr>
            <w:proofErr w:type="spellStart"/>
            <w:r w:rsidRPr="00C54B9F">
              <w:rPr>
                <w:b w:val="0"/>
              </w:rPr>
              <w:t>SupportsUsername</w:t>
            </w:r>
            <w:proofErr w:type="spellEnd"/>
            <w:r w:rsidRPr="00C54B9F">
              <w:rPr>
                <w:b w:val="0"/>
              </w:rPr>
              <w:t xml:space="preserve"> </w:t>
            </w:r>
          </w:p>
          <w:p w14:paraId="1B1429EC" w14:textId="77777777" w:rsidR="0075392E" w:rsidRPr="00C54B9F" w:rsidRDefault="0075392E" w:rsidP="0080649C">
            <w:pPr>
              <w:rPr>
                <w:b w:val="0"/>
              </w:rPr>
            </w:pPr>
            <w:proofErr w:type="spellStart"/>
            <w:r w:rsidRPr="00C54B9F">
              <w:rPr>
                <w:b w:val="0"/>
              </w:rPr>
              <w:t>SupportsMenu</w:t>
            </w:r>
            <w:proofErr w:type="spellEnd"/>
            <w:r w:rsidRPr="00C54B9F">
              <w:rPr>
                <w:b w:val="0"/>
              </w:rPr>
              <w:t xml:space="preserve"> </w:t>
            </w:r>
          </w:p>
          <w:p w14:paraId="6F98F96E" w14:textId="77777777" w:rsidR="0075392E" w:rsidRPr="00C54B9F" w:rsidRDefault="0075392E" w:rsidP="0080649C">
            <w:pPr>
              <w:rPr>
                <w:b w:val="0"/>
              </w:rPr>
            </w:pPr>
            <w:proofErr w:type="spellStart"/>
            <w:r w:rsidRPr="00C54B9F">
              <w:rPr>
                <w:b w:val="0"/>
              </w:rPr>
              <w:t>SupportsHome</w:t>
            </w:r>
            <w:proofErr w:type="spellEnd"/>
            <w:r w:rsidRPr="00C54B9F">
              <w:rPr>
                <w:b w:val="0"/>
              </w:rPr>
              <w:t xml:space="preserve"> </w:t>
            </w:r>
          </w:p>
          <w:p w14:paraId="5AA5E1BA" w14:textId="77777777" w:rsidR="0075392E" w:rsidRPr="00C54B9F" w:rsidRDefault="0075392E" w:rsidP="0080649C">
            <w:pPr>
              <w:rPr>
                <w:b w:val="0"/>
              </w:rPr>
            </w:pPr>
            <w:proofErr w:type="spellStart"/>
            <w:r w:rsidRPr="00C54B9F">
              <w:rPr>
                <w:b w:val="0"/>
              </w:rPr>
              <w:t>SupportsExit</w:t>
            </w:r>
            <w:proofErr w:type="spellEnd"/>
            <w:r w:rsidRPr="00C54B9F">
              <w:rPr>
                <w:b w:val="0"/>
              </w:rPr>
              <w:t xml:space="preserve"> </w:t>
            </w:r>
          </w:p>
          <w:p w14:paraId="28D184A6" w14:textId="77777777" w:rsidR="0075392E" w:rsidRPr="00C54B9F" w:rsidRDefault="0075392E" w:rsidP="0080649C">
            <w:pPr>
              <w:rPr>
                <w:b w:val="0"/>
              </w:rPr>
            </w:pPr>
            <w:proofErr w:type="spellStart"/>
            <w:r w:rsidRPr="00C54B9F">
              <w:rPr>
                <w:b w:val="0"/>
              </w:rPr>
              <w:t>SupportsClear</w:t>
            </w:r>
            <w:proofErr w:type="spellEnd"/>
            <w:r w:rsidRPr="00C54B9F">
              <w:rPr>
                <w:b w:val="0"/>
              </w:rPr>
              <w:t xml:space="preserve"> </w:t>
            </w:r>
          </w:p>
          <w:p w14:paraId="08DA9340" w14:textId="77777777" w:rsidR="0075392E" w:rsidRPr="00C54B9F" w:rsidRDefault="0075392E" w:rsidP="0080649C">
            <w:pPr>
              <w:rPr>
                <w:b w:val="0"/>
              </w:rPr>
            </w:pPr>
            <w:proofErr w:type="spellStart"/>
            <w:r w:rsidRPr="00C54B9F">
              <w:rPr>
                <w:b w:val="0"/>
              </w:rPr>
              <w:t>SupportsSelect</w:t>
            </w:r>
            <w:proofErr w:type="spellEnd"/>
            <w:r w:rsidRPr="00C54B9F">
              <w:rPr>
                <w:b w:val="0"/>
              </w:rPr>
              <w:t xml:space="preserve"> </w:t>
            </w:r>
          </w:p>
          <w:p w14:paraId="444FA18B" w14:textId="77777777" w:rsidR="0075392E" w:rsidRPr="00C54B9F" w:rsidRDefault="0075392E" w:rsidP="0080649C">
            <w:pPr>
              <w:rPr>
                <w:b w:val="0"/>
              </w:rPr>
            </w:pPr>
            <w:proofErr w:type="spellStart"/>
            <w:r w:rsidRPr="00C54B9F">
              <w:rPr>
                <w:b w:val="0"/>
              </w:rPr>
              <w:t>SupportsEnter</w:t>
            </w:r>
            <w:proofErr w:type="spellEnd"/>
            <w:r w:rsidRPr="00C54B9F">
              <w:rPr>
                <w:b w:val="0"/>
              </w:rPr>
              <w:t xml:space="preserve"> </w:t>
            </w:r>
          </w:p>
          <w:p w14:paraId="3DF51A2D" w14:textId="77777777" w:rsidR="0075392E" w:rsidRPr="00C54B9F" w:rsidRDefault="0075392E" w:rsidP="0080649C">
            <w:pPr>
              <w:rPr>
                <w:b w:val="0"/>
              </w:rPr>
            </w:pPr>
            <w:proofErr w:type="spellStart"/>
            <w:r w:rsidRPr="00C54B9F">
              <w:rPr>
                <w:b w:val="0"/>
              </w:rPr>
              <w:t>SupportsArrowKeys</w:t>
            </w:r>
            <w:proofErr w:type="spellEnd"/>
            <w:r w:rsidRPr="00C54B9F">
              <w:rPr>
                <w:b w:val="0"/>
              </w:rPr>
              <w:t xml:space="preserve"> </w:t>
            </w:r>
          </w:p>
          <w:p w14:paraId="7EFA1187" w14:textId="77777777" w:rsidR="0075392E" w:rsidRPr="00C54B9F" w:rsidRDefault="0075392E" w:rsidP="0080649C">
            <w:pPr>
              <w:rPr>
                <w:b w:val="0"/>
              </w:rPr>
            </w:pPr>
            <w:proofErr w:type="spellStart"/>
            <w:r w:rsidRPr="00C54B9F">
              <w:rPr>
                <w:b w:val="0"/>
              </w:rPr>
              <w:t>SupportsSearch</w:t>
            </w:r>
            <w:proofErr w:type="spellEnd"/>
            <w:r w:rsidRPr="00C54B9F">
              <w:rPr>
                <w:b w:val="0"/>
              </w:rPr>
              <w:t xml:space="preserve"> </w:t>
            </w:r>
          </w:p>
          <w:p w14:paraId="5A7F586F" w14:textId="77777777" w:rsidR="0075392E" w:rsidRPr="00C54B9F" w:rsidRDefault="0075392E" w:rsidP="0080649C">
            <w:pPr>
              <w:rPr>
                <w:b w:val="0"/>
              </w:rPr>
            </w:pPr>
            <w:proofErr w:type="spellStart"/>
            <w:r w:rsidRPr="00C54B9F">
              <w:rPr>
                <w:b w:val="0"/>
              </w:rPr>
              <w:t>SupportsYouTube</w:t>
            </w:r>
            <w:proofErr w:type="spellEnd"/>
            <w:r w:rsidRPr="00C54B9F">
              <w:rPr>
                <w:b w:val="0"/>
              </w:rPr>
              <w:t xml:space="preserve"> </w:t>
            </w:r>
          </w:p>
          <w:p w14:paraId="627085D8" w14:textId="77777777" w:rsidR="0075392E" w:rsidRPr="00C54B9F" w:rsidRDefault="0075392E" w:rsidP="0080649C">
            <w:pPr>
              <w:rPr>
                <w:b w:val="0"/>
              </w:rPr>
            </w:pPr>
            <w:proofErr w:type="spellStart"/>
            <w:r w:rsidRPr="00C54B9F">
              <w:rPr>
                <w:b w:val="0"/>
              </w:rPr>
              <w:t>SupportsYouTubeTv</w:t>
            </w:r>
            <w:proofErr w:type="spellEnd"/>
            <w:r w:rsidRPr="00C54B9F">
              <w:rPr>
                <w:b w:val="0"/>
              </w:rPr>
              <w:t xml:space="preserve"> </w:t>
            </w:r>
          </w:p>
          <w:p w14:paraId="11CBA269" w14:textId="77777777" w:rsidR="0075392E" w:rsidRPr="00C54B9F" w:rsidRDefault="0075392E" w:rsidP="0080649C">
            <w:pPr>
              <w:rPr>
                <w:b w:val="0"/>
              </w:rPr>
            </w:pPr>
            <w:proofErr w:type="spellStart"/>
            <w:r w:rsidRPr="00C54B9F">
              <w:rPr>
                <w:b w:val="0"/>
              </w:rPr>
              <w:t>SupportsNetflix</w:t>
            </w:r>
            <w:proofErr w:type="spellEnd"/>
            <w:r w:rsidRPr="00C54B9F">
              <w:rPr>
                <w:b w:val="0"/>
              </w:rPr>
              <w:t xml:space="preserve"> </w:t>
            </w:r>
          </w:p>
          <w:p w14:paraId="4C22620C" w14:textId="77777777" w:rsidR="0075392E" w:rsidRPr="00C54B9F" w:rsidRDefault="0075392E" w:rsidP="0080649C">
            <w:pPr>
              <w:rPr>
                <w:b w:val="0"/>
              </w:rPr>
            </w:pPr>
            <w:proofErr w:type="spellStart"/>
            <w:r w:rsidRPr="00C54B9F">
              <w:rPr>
                <w:b w:val="0"/>
              </w:rPr>
              <w:t>SupportsHulu</w:t>
            </w:r>
            <w:proofErr w:type="spellEnd"/>
            <w:r w:rsidRPr="00C54B9F">
              <w:rPr>
                <w:b w:val="0"/>
              </w:rPr>
              <w:t xml:space="preserve"> </w:t>
            </w:r>
          </w:p>
          <w:p w14:paraId="5E184046" w14:textId="77777777" w:rsidR="0075392E" w:rsidRPr="00C54B9F" w:rsidRDefault="0075392E" w:rsidP="0080649C">
            <w:pPr>
              <w:rPr>
                <w:b w:val="0"/>
              </w:rPr>
            </w:pPr>
            <w:proofErr w:type="spellStart"/>
            <w:r w:rsidRPr="00C54B9F">
              <w:rPr>
                <w:b w:val="0"/>
              </w:rPr>
              <w:t>SupportsDirectvNow</w:t>
            </w:r>
            <w:proofErr w:type="spellEnd"/>
            <w:r w:rsidRPr="00C54B9F">
              <w:rPr>
                <w:b w:val="0"/>
              </w:rPr>
              <w:t xml:space="preserve"> </w:t>
            </w:r>
          </w:p>
          <w:p w14:paraId="63669611" w14:textId="77777777" w:rsidR="0075392E" w:rsidRPr="00C54B9F" w:rsidRDefault="0075392E" w:rsidP="0080649C">
            <w:pPr>
              <w:rPr>
                <w:b w:val="0"/>
              </w:rPr>
            </w:pPr>
            <w:proofErr w:type="spellStart"/>
            <w:r w:rsidRPr="00C54B9F">
              <w:rPr>
                <w:b w:val="0"/>
              </w:rPr>
              <w:t>SupportsAmazonVideo</w:t>
            </w:r>
            <w:proofErr w:type="spellEnd"/>
            <w:r w:rsidRPr="00C54B9F">
              <w:rPr>
                <w:b w:val="0"/>
              </w:rPr>
              <w:t xml:space="preserve"> </w:t>
            </w:r>
          </w:p>
          <w:p w14:paraId="719805CE" w14:textId="77777777" w:rsidR="0075392E" w:rsidRPr="00C54B9F" w:rsidRDefault="0075392E" w:rsidP="0080649C">
            <w:pPr>
              <w:rPr>
                <w:b w:val="0"/>
              </w:rPr>
            </w:pPr>
            <w:proofErr w:type="spellStart"/>
            <w:r w:rsidRPr="00C54B9F">
              <w:rPr>
                <w:b w:val="0"/>
              </w:rPr>
              <w:t>SupportsPlaystationVue</w:t>
            </w:r>
            <w:proofErr w:type="spellEnd"/>
            <w:r w:rsidRPr="00C54B9F">
              <w:rPr>
                <w:b w:val="0"/>
              </w:rPr>
              <w:t xml:space="preserve"> </w:t>
            </w:r>
          </w:p>
          <w:p w14:paraId="7023A4CC" w14:textId="77777777" w:rsidR="0075392E" w:rsidRPr="00C54B9F" w:rsidRDefault="0075392E" w:rsidP="0080649C">
            <w:pPr>
              <w:rPr>
                <w:b w:val="0"/>
              </w:rPr>
            </w:pPr>
            <w:proofErr w:type="spellStart"/>
            <w:r w:rsidRPr="00C54B9F">
              <w:rPr>
                <w:b w:val="0"/>
              </w:rPr>
              <w:t>SupportsSlingTv</w:t>
            </w:r>
            <w:proofErr w:type="spellEnd"/>
            <w:r w:rsidRPr="00C54B9F">
              <w:rPr>
                <w:b w:val="0"/>
              </w:rPr>
              <w:t xml:space="preserve"> </w:t>
            </w:r>
          </w:p>
          <w:p w14:paraId="227614C8" w14:textId="77777777" w:rsidR="0075392E" w:rsidRPr="00C54B9F" w:rsidRDefault="0075392E" w:rsidP="0080649C">
            <w:pPr>
              <w:rPr>
                <w:b w:val="0"/>
              </w:rPr>
            </w:pPr>
            <w:proofErr w:type="spellStart"/>
            <w:r w:rsidRPr="00C54B9F">
              <w:rPr>
                <w:b w:val="0"/>
              </w:rPr>
              <w:t>SupportsForwardScan</w:t>
            </w:r>
            <w:proofErr w:type="spellEnd"/>
            <w:r w:rsidRPr="00C54B9F">
              <w:rPr>
                <w:b w:val="0"/>
              </w:rPr>
              <w:t xml:space="preserve"> </w:t>
            </w:r>
          </w:p>
          <w:p w14:paraId="2707FB13" w14:textId="77777777" w:rsidR="0075392E" w:rsidRPr="00C54B9F" w:rsidRDefault="0075392E" w:rsidP="0080649C">
            <w:pPr>
              <w:rPr>
                <w:b w:val="0"/>
              </w:rPr>
            </w:pPr>
            <w:proofErr w:type="spellStart"/>
            <w:r w:rsidRPr="00C54B9F">
              <w:rPr>
                <w:b w:val="0"/>
              </w:rPr>
              <w:t>SupportsReverseScan</w:t>
            </w:r>
            <w:proofErr w:type="spellEnd"/>
            <w:r w:rsidRPr="00C54B9F">
              <w:rPr>
                <w:b w:val="0"/>
              </w:rPr>
              <w:t xml:space="preserve"> </w:t>
            </w:r>
          </w:p>
          <w:p w14:paraId="7837C724" w14:textId="77777777" w:rsidR="0075392E" w:rsidRPr="00C54B9F" w:rsidRDefault="0075392E" w:rsidP="0080649C">
            <w:pPr>
              <w:rPr>
                <w:b w:val="0"/>
              </w:rPr>
            </w:pPr>
            <w:proofErr w:type="spellStart"/>
            <w:r w:rsidRPr="00C54B9F">
              <w:rPr>
                <w:b w:val="0"/>
              </w:rPr>
              <w:lastRenderedPageBreak/>
              <w:t>SupportsPlay</w:t>
            </w:r>
            <w:proofErr w:type="spellEnd"/>
            <w:r w:rsidRPr="00C54B9F">
              <w:rPr>
                <w:b w:val="0"/>
              </w:rPr>
              <w:t xml:space="preserve"> </w:t>
            </w:r>
          </w:p>
          <w:p w14:paraId="0EDF959C" w14:textId="77777777" w:rsidR="0075392E" w:rsidRPr="00C54B9F" w:rsidRDefault="0075392E" w:rsidP="0080649C">
            <w:pPr>
              <w:rPr>
                <w:b w:val="0"/>
              </w:rPr>
            </w:pPr>
            <w:proofErr w:type="spellStart"/>
            <w:r w:rsidRPr="00C54B9F">
              <w:rPr>
                <w:b w:val="0"/>
              </w:rPr>
              <w:t>SupportsPause</w:t>
            </w:r>
            <w:proofErr w:type="spellEnd"/>
            <w:r w:rsidRPr="00C54B9F">
              <w:rPr>
                <w:b w:val="0"/>
              </w:rPr>
              <w:t xml:space="preserve"> </w:t>
            </w:r>
          </w:p>
          <w:p w14:paraId="327B39F2" w14:textId="77777777" w:rsidR="0075392E" w:rsidRPr="00C54B9F" w:rsidRDefault="0075392E" w:rsidP="0080649C">
            <w:pPr>
              <w:rPr>
                <w:b w:val="0"/>
              </w:rPr>
            </w:pPr>
            <w:proofErr w:type="spellStart"/>
            <w:r w:rsidRPr="00C54B9F">
              <w:rPr>
                <w:b w:val="0"/>
              </w:rPr>
              <w:t>SupportsStop</w:t>
            </w:r>
            <w:proofErr w:type="spellEnd"/>
            <w:r w:rsidRPr="00C54B9F">
              <w:rPr>
                <w:b w:val="0"/>
              </w:rPr>
              <w:t xml:space="preserve"> </w:t>
            </w:r>
          </w:p>
          <w:p w14:paraId="3C6ABC33" w14:textId="77777777" w:rsidR="0075392E" w:rsidRPr="00C54B9F" w:rsidRDefault="0075392E" w:rsidP="0080649C">
            <w:pPr>
              <w:rPr>
                <w:b w:val="0"/>
              </w:rPr>
            </w:pPr>
            <w:proofErr w:type="spellStart"/>
            <w:r w:rsidRPr="00C54B9F">
              <w:rPr>
                <w:b w:val="0"/>
              </w:rPr>
              <w:t>SupportsForwardSkip</w:t>
            </w:r>
            <w:proofErr w:type="spellEnd"/>
            <w:r w:rsidRPr="00C54B9F">
              <w:rPr>
                <w:b w:val="0"/>
              </w:rPr>
              <w:t xml:space="preserve"> </w:t>
            </w:r>
          </w:p>
          <w:p w14:paraId="65C2CEB6" w14:textId="77777777" w:rsidR="0075392E" w:rsidRPr="00C54B9F" w:rsidRDefault="0075392E" w:rsidP="0080649C">
            <w:pPr>
              <w:rPr>
                <w:b w:val="0"/>
              </w:rPr>
            </w:pPr>
            <w:proofErr w:type="spellStart"/>
            <w:r w:rsidRPr="00C54B9F">
              <w:rPr>
                <w:b w:val="0"/>
              </w:rPr>
              <w:t>SupportsReverseSkip</w:t>
            </w:r>
            <w:proofErr w:type="spellEnd"/>
            <w:r w:rsidRPr="00C54B9F">
              <w:rPr>
                <w:b w:val="0"/>
              </w:rPr>
              <w:t xml:space="preserve"> </w:t>
            </w:r>
          </w:p>
          <w:p w14:paraId="7D810251" w14:textId="77777777" w:rsidR="0075392E" w:rsidRPr="00C54B9F" w:rsidRDefault="0075392E" w:rsidP="0080649C">
            <w:pPr>
              <w:rPr>
                <w:b w:val="0"/>
              </w:rPr>
            </w:pPr>
            <w:proofErr w:type="spellStart"/>
            <w:r w:rsidRPr="00C54B9F">
              <w:rPr>
                <w:b w:val="0"/>
              </w:rPr>
              <w:t>SupportsRepeat</w:t>
            </w:r>
            <w:proofErr w:type="spellEnd"/>
            <w:r w:rsidRPr="00C54B9F">
              <w:rPr>
                <w:b w:val="0"/>
              </w:rPr>
              <w:t xml:space="preserve"> </w:t>
            </w:r>
          </w:p>
          <w:p w14:paraId="5942D456" w14:textId="77777777" w:rsidR="0075392E" w:rsidRPr="00C54B9F" w:rsidRDefault="0075392E" w:rsidP="0080649C">
            <w:pPr>
              <w:rPr>
                <w:b w:val="0"/>
              </w:rPr>
            </w:pPr>
            <w:proofErr w:type="spellStart"/>
            <w:r w:rsidRPr="00C54B9F">
              <w:rPr>
                <w:b w:val="0"/>
              </w:rPr>
              <w:t>SupportsReturn</w:t>
            </w:r>
            <w:proofErr w:type="spellEnd"/>
            <w:r w:rsidRPr="00C54B9F">
              <w:rPr>
                <w:b w:val="0"/>
              </w:rPr>
              <w:t xml:space="preserve"> </w:t>
            </w:r>
          </w:p>
          <w:p w14:paraId="73D8CB45" w14:textId="77777777" w:rsidR="0075392E" w:rsidRPr="00C54B9F" w:rsidRDefault="0075392E" w:rsidP="0080649C">
            <w:pPr>
              <w:rPr>
                <w:b w:val="0"/>
              </w:rPr>
            </w:pPr>
            <w:proofErr w:type="spellStart"/>
            <w:r w:rsidRPr="00C54B9F">
              <w:rPr>
                <w:b w:val="0"/>
              </w:rPr>
              <w:t>SupportsBack</w:t>
            </w:r>
            <w:proofErr w:type="spellEnd"/>
            <w:r w:rsidRPr="00C54B9F">
              <w:rPr>
                <w:b w:val="0"/>
              </w:rPr>
              <w:t xml:space="preserve"> </w:t>
            </w:r>
          </w:p>
          <w:p w14:paraId="5EFB02B6" w14:textId="77777777" w:rsidR="0075392E" w:rsidRPr="00C54B9F" w:rsidRDefault="0075392E" w:rsidP="0080649C">
            <w:pPr>
              <w:rPr>
                <w:b w:val="0"/>
              </w:rPr>
            </w:pPr>
            <w:proofErr w:type="spellStart"/>
            <w:r w:rsidRPr="00C54B9F">
              <w:rPr>
                <w:b w:val="0"/>
              </w:rPr>
              <w:t>SupportsPlayPause</w:t>
            </w:r>
            <w:proofErr w:type="spellEnd"/>
            <w:r w:rsidRPr="00C54B9F">
              <w:rPr>
                <w:b w:val="0"/>
              </w:rPr>
              <w:t xml:space="preserve"> </w:t>
            </w:r>
          </w:p>
          <w:p w14:paraId="5EA3E8A4" w14:textId="77777777" w:rsidR="0075392E" w:rsidRPr="00C54B9F" w:rsidRDefault="0075392E" w:rsidP="0080649C">
            <w:pPr>
              <w:rPr>
                <w:b w:val="0"/>
              </w:rPr>
            </w:pPr>
            <w:proofErr w:type="spellStart"/>
            <w:r w:rsidRPr="00C54B9F">
              <w:rPr>
                <w:b w:val="0"/>
              </w:rPr>
              <w:t>SupportsOptions</w:t>
            </w:r>
            <w:proofErr w:type="spellEnd"/>
            <w:r w:rsidRPr="00C54B9F">
              <w:rPr>
                <w:b w:val="0"/>
              </w:rPr>
              <w:t xml:space="preserve"> </w:t>
            </w:r>
          </w:p>
          <w:p w14:paraId="5120C454" w14:textId="77777777" w:rsidR="0075392E" w:rsidRDefault="0075392E" w:rsidP="0080649C">
            <w:proofErr w:type="spellStart"/>
            <w:r w:rsidRPr="00C54B9F">
              <w:rPr>
                <w:b w:val="0"/>
              </w:rPr>
              <w:t>SupportsInfo</w:t>
            </w:r>
            <w:proofErr w:type="spellEnd"/>
          </w:p>
        </w:tc>
      </w:tr>
    </w:tbl>
    <w:p w14:paraId="59044D20" w14:textId="77777777" w:rsidR="0075392E" w:rsidRDefault="0075392E" w:rsidP="0075392E">
      <w:pPr>
        <w:ind w:left="720"/>
      </w:pPr>
    </w:p>
    <w:p w14:paraId="150FB70B" w14:textId="77777777" w:rsidR="0075392E" w:rsidRDefault="0075392E" w:rsidP="0075392E">
      <w:pPr>
        <w:rPr>
          <w:b/>
          <w:caps/>
          <w:spacing w:val="15"/>
          <w:sz w:val="24"/>
          <w:szCs w:val="24"/>
        </w:rPr>
      </w:pPr>
      <w:r>
        <w:br w:type="page"/>
      </w:r>
    </w:p>
    <w:p w14:paraId="16EDE27C" w14:textId="77777777" w:rsidR="0075392E" w:rsidRDefault="0075392E" w:rsidP="0075392E">
      <w:pPr>
        <w:pStyle w:val="Heading2"/>
        <w:ind w:left="0"/>
      </w:pPr>
      <w:bookmarkStart w:id="24" w:name="_Toc534899706"/>
      <w:bookmarkStart w:id="25" w:name="_Toc14269138"/>
      <w:r>
        <w:lastRenderedPageBreak/>
        <w:t>Cable Boxes</w:t>
      </w:r>
      <w:bookmarkEnd w:id="24"/>
      <w:bookmarkEnd w:id="25"/>
    </w:p>
    <w:tbl>
      <w:tblPr>
        <w:tblStyle w:val="TableGrid"/>
        <w:tblW w:w="0" w:type="auto"/>
        <w:tblInd w:w="715" w:type="dxa"/>
        <w:tblLook w:val="04A0" w:firstRow="1" w:lastRow="0" w:firstColumn="1" w:lastColumn="0" w:noHBand="0" w:noVBand="1"/>
      </w:tblPr>
      <w:tblGrid>
        <w:gridCol w:w="8635"/>
      </w:tblGrid>
      <w:tr w:rsidR="0075392E" w14:paraId="558E6862"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3F167F72" w14:textId="77777777" w:rsidR="0075392E" w:rsidRPr="00C54B9F" w:rsidRDefault="0075392E" w:rsidP="0080649C">
            <w:pPr>
              <w:rPr>
                <w:b w:val="0"/>
              </w:rPr>
            </w:pPr>
            <w:proofErr w:type="spellStart"/>
            <w:r w:rsidRPr="00C54B9F">
              <w:rPr>
                <w:b w:val="0"/>
              </w:rPr>
              <w:t>SupportsArrowKeys</w:t>
            </w:r>
            <w:proofErr w:type="spellEnd"/>
            <w:r w:rsidRPr="00C54B9F">
              <w:rPr>
                <w:b w:val="0"/>
              </w:rPr>
              <w:t xml:space="preserve"> </w:t>
            </w:r>
          </w:p>
          <w:p w14:paraId="5D240E6E" w14:textId="77777777" w:rsidR="0075392E" w:rsidRPr="00C54B9F" w:rsidRDefault="0075392E" w:rsidP="0080649C">
            <w:pPr>
              <w:rPr>
                <w:b w:val="0"/>
              </w:rPr>
            </w:pPr>
            <w:proofErr w:type="spellStart"/>
            <w:r w:rsidRPr="00C54B9F">
              <w:rPr>
                <w:b w:val="0"/>
              </w:rPr>
              <w:t>SupportsAsterisk</w:t>
            </w:r>
            <w:proofErr w:type="spellEnd"/>
            <w:r w:rsidRPr="00C54B9F">
              <w:rPr>
                <w:b w:val="0"/>
              </w:rPr>
              <w:t xml:space="preserve"> </w:t>
            </w:r>
          </w:p>
          <w:p w14:paraId="4B4A7FE1" w14:textId="77777777" w:rsidR="0075392E" w:rsidRPr="00C54B9F" w:rsidRDefault="0075392E" w:rsidP="0080649C">
            <w:pPr>
              <w:rPr>
                <w:b w:val="0"/>
              </w:rPr>
            </w:pPr>
            <w:proofErr w:type="spellStart"/>
            <w:r w:rsidRPr="00C54B9F">
              <w:rPr>
                <w:b w:val="0"/>
              </w:rPr>
              <w:t>SupportsBack</w:t>
            </w:r>
            <w:proofErr w:type="spellEnd"/>
            <w:r w:rsidRPr="00C54B9F">
              <w:rPr>
                <w:b w:val="0"/>
              </w:rPr>
              <w:t xml:space="preserve"> </w:t>
            </w:r>
          </w:p>
          <w:p w14:paraId="0418C67D" w14:textId="77777777" w:rsidR="0075392E" w:rsidRPr="00C54B9F" w:rsidRDefault="0075392E" w:rsidP="0080649C">
            <w:pPr>
              <w:rPr>
                <w:b w:val="0"/>
              </w:rPr>
            </w:pPr>
            <w:proofErr w:type="spellStart"/>
            <w:r w:rsidRPr="00C54B9F">
              <w:rPr>
                <w:b w:val="0"/>
              </w:rPr>
              <w:t>SupportsChangeChannel</w:t>
            </w:r>
            <w:proofErr w:type="spellEnd"/>
            <w:r w:rsidRPr="00C54B9F">
              <w:rPr>
                <w:b w:val="0"/>
              </w:rPr>
              <w:t xml:space="preserve"> </w:t>
            </w:r>
          </w:p>
          <w:p w14:paraId="45836487" w14:textId="77777777" w:rsidR="0075392E" w:rsidRPr="00C54B9F" w:rsidRDefault="0075392E" w:rsidP="0080649C">
            <w:pPr>
              <w:rPr>
                <w:b w:val="0"/>
              </w:rPr>
            </w:pPr>
            <w:proofErr w:type="spellStart"/>
            <w:r w:rsidRPr="00C54B9F">
              <w:rPr>
                <w:b w:val="0"/>
              </w:rPr>
              <w:t>SupportsChangeVolume</w:t>
            </w:r>
            <w:proofErr w:type="spellEnd"/>
            <w:r w:rsidRPr="00C54B9F">
              <w:rPr>
                <w:b w:val="0"/>
              </w:rPr>
              <w:t xml:space="preserve"> </w:t>
            </w:r>
          </w:p>
          <w:p w14:paraId="5CB474F2" w14:textId="77777777" w:rsidR="0075392E" w:rsidRPr="00C54B9F" w:rsidRDefault="0075392E" w:rsidP="0080649C">
            <w:pPr>
              <w:rPr>
                <w:b w:val="0"/>
              </w:rPr>
            </w:pPr>
            <w:proofErr w:type="spellStart"/>
            <w:r w:rsidRPr="00C54B9F">
              <w:rPr>
                <w:b w:val="0"/>
              </w:rPr>
              <w:t>SupportsChannelFeedback</w:t>
            </w:r>
            <w:proofErr w:type="spellEnd"/>
            <w:r w:rsidRPr="00C54B9F">
              <w:rPr>
                <w:b w:val="0"/>
              </w:rPr>
              <w:t xml:space="preserve"> </w:t>
            </w:r>
          </w:p>
          <w:p w14:paraId="11F742F4" w14:textId="77777777" w:rsidR="0075392E" w:rsidRPr="00C54B9F" w:rsidRDefault="0075392E" w:rsidP="0080649C">
            <w:pPr>
              <w:rPr>
                <w:b w:val="0"/>
              </w:rPr>
            </w:pPr>
            <w:proofErr w:type="spellStart"/>
            <w:r w:rsidRPr="00C54B9F">
              <w:rPr>
                <w:b w:val="0"/>
              </w:rPr>
              <w:t>SupportsClear</w:t>
            </w:r>
            <w:proofErr w:type="spellEnd"/>
            <w:r w:rsidRPr="00C54B9F">
              <w:rPr>
                <w:b w:val="0"/>
              </w:rPr>
              <w:t xml:space="preserve"> </w:t>
            </w:r>
          </w:p>
          <w:p w14:paraId="55D058B7" w14:textId="77777777" w:rsidR="0075392E" w:rsidRPr="00C54B9F" w:rsidRDefault="0075392E" w:rsidP="0080649C">
            <w:pPr>
              <w:rPr>
                <w:b w:val="0"/>
              </w:rPr>
            </w:pPr>
            <w:proofErr w:type="spellStart"/>
            <w:r w:rsidRPr="00C54B9F">
              <w:rPr>
                <w:b w:val="0"/>
              </w:rPr>
              <w:t>SupportsColorButtons</w:t>
            </w:r>
            <w:proofErr w:type="spellEnd"/>
            <w:r w:rsidRPr="00C54B9F">
              <w:rPr>
                <w:b w:val="0"/>
              </w:rPr>
              <w:t xml:space="preserve"> </w:t>
            </w:r>
          </w:p>
          <w:p w14:paraId="34E848A9" w14:textId="77777777" w:rsidR="0075392E" w:rsidRPr="00C54B9F" w:rsidRDefault="0075392E" w:rsidP="0080649C">
            <w:pPr>
              <w:rPr>
                <w:b w:val="0"/>
              </w:rPr>
            </w:pPr>
            <w:proofErr w:type="spellStart"/>
            <w:r w:rsidRPr="00C54B9F">
              <w:rPr>
                <w:b w:val="0"/>
              </w:rPr>
              <w:t>SupportsCoolDownTime</w:t>
            </w:r>
            <w:proofErr w:type="spellEnd"/>
            <w:r w:rsidRPr="00C54B9F">
              <w:rPr>
                <w:b w:val="0"/>
              </w:rPr>
              <w:t xml:space="preserve"> </w:t>
            </w:r>
          </w:p>
          <w:p w14:paraId="4E384F9D" w14:textId="77777777" w:rsidR="0075392E" w:rsidRPr="00C54B9F" w:rsidRDefault="0075392E" w:rsidP="0080649C">
            <w:pPr>
              <w:rPr>
                <w:b w:val="0"/>
              </w:rPr>
            </w:pPr>
            <w:proofErr w:type="spellStart"/>
            <w:r w:rsidRPr="00C54B9F">
              <w:rPr>
                <w:b w:val="0"/>
              </w:rPr>
              <w:t>SupportsDash</w:t>
            </w:r>
            <w:proofErr w:type="spellEnd"/>
            <w:r w:rsidRPr="00C54B9F">
              <w:rPr>
                <w:b w:val="0"/>
              </w:rPr>
              <w:t xml:space="preserve"> </w:t>
            </w:r>
          </w:p>
          <w:p w14:paraId="61531A2B" w14:textId="77777777" w:rsidR="0075392E" w:rsidRPr="00C54B9F" w:rsidRDefault="0075392E" w:rsidP="0080649C">
            <w:pPr>
              <w:rPr>
                <w:b w:val="0"/>
              </w:rPr>
            </w:pPr>
            <w:proofErr w:type="spellStart"/>
            <w:r w:rsidRPr="00C54B9F">
              <w:rPr>
                <w:b w:val="0"/>
              </w:rPr>
              <w:t>SupportsDisconnect</w:t>
            </w:r>
            <w:proofErr w:type="spellEnd"/>
            <w:r w:rsidRPr="00C54B9F">
              <w:rPr>
                <w:b w:val="0"/>
              </w:rPr>
              <w:t xml:space="preserve"> </w:t>
            </w:r>
          </w:p>
          <w:p w14:paraId="4C1FBF2F" w14:textId="77777777" w:rsidR="0075392E" w:rsidRPr="00C54B9F" w:rsidRDefault="0075392E" w:rsidP="0080649C">
            <w:pPr>
              <w:rPr>
                <w:b w:val="0"/>
              </w:rPr>
            </w:pPr>
            <w:proofErr w:type="spellStart"/>
            <w:r w:rsidRPr="00C54B9F">
              <w:rPr>
                <w:b w:val="0"/>
              </w:rPr>
              <w:t>SupportsDiscreteMute</w:t>
            </w:r>
            <w:proofErr w:type="spellEnd"/>
            <w:r w:rsidRPr="00C54B9F">
              <w:rPr>
                <w:b w:val="0"/>
              </w:rPr>
              <w:t xml:space="preserve"> </w:t>
            </w:r>
          </w:p>
          <w:p w14:paraId="78F64690" w14:textId="77777777" w:rsidR="0075392E" w:rsidRPr="00C54B9F" w:rsidRDefault="0075392E" w:rsidP="0080649C">
            <w:pPr>
              <w:rPr>
                <w:b w:val="0"/>
              </w:rPr>
            </w:pPr>
            <w:proofErr w:type="spellStart"/>
            <w:r w:rsidRPr="00C54B9F">
              <w:rPr>
                <w:b w:val="0"/>
              </w:rPr>
              <w:t>SupportsDiscretePower</w:t>
            </w:r>
            <w:proofErr w:type="spellEnd"/>
            <w:r w:rsidRPr="00C54B9F">
              <w:rPr>
                <w:b w:val="0"/>
              </w:rPr>
              <w:t xml:space="preserve"> </w:t>
            </w:r>
          </w:p>
          <w:p w14:paraId="1AFDF003" w14:textId="77777777" w:rsidR="0075392E" w:rsidRPr="00C54B9F" w:rsidRDefault="0075392E" w:rsidP="0080649C">
            <w:pPr>
              <w:rPr>
                <w:b w:val="0"/>
              </w:rPr>
            </w:pPr>
            <w:proofErr w:type="spellStart"/>
            <w:r w:rsidRPr="00C54B9F">
              <w:rPr>
                <w:b w:val="0"/>
              </w:rPr>
              <w:t>SupportsDvrCommand</w:t>
            </w:r>
            <w:proofErr w:type="spellEnd"/>
            <w:r w:rsidRPr="00C54B9F">
              <w:rPr>
                <w:b w:val="0"/>
              </w:rPr>
              <w:t xml:space="preserve"> </w:t>
            </w:r>
          </w:p>
          <w:p w14:paraId="1AED5392" w14:textId="77777777" w:rsidR="0075392E" w:rsidRPr="00C54B9F" w:rsidRDefault="0075392E" w:rsidP="0080649C">
            <w:pPr>
              <w:rPr>
                <w:b w:val="0"/>
              </w:rPr>
            </w:pPr>
            <w:proofErr w:type="spellStart"/>
            <w:r w:rsidRPr="00C54B9F">
              <w:rPr>
                <w:b w:val="0"/>
              </w:rPr>
              <w:t>SupportsDiscreteEnergyStar</w:t>
            </w:r>
            <w:proofErr w:type="spellEnd"/>
            <w:r w:rsidRPr="00C54B9F">
              <w:rPr>
                <w:b w:val="0"/>
              </w:rPr>
              <w:t xml:space="preserve"> </w:t>
            </w:r>
          </w:p>
          <w:p w14:paraId="1DABCF86" w14:textId="77777777" w:rsidR="0075392E" w:rsidRPr="00C54B9F" w:rsidRDefault="0075392E" w:rsidP="0080649C">
            <w:pPr>
              <w:rPr>
                <w:b w:val="0"/>
              </w:rPr>
            </w:pPr>
            <w:proofErr w:type="spellStart"/>
            <w:r w:rsidRPr="00C54B9F">
              <w:rPr>
                <w:b w:val="0"/>
              </w:rPr>
              <w:t>SupportsEnergyStarFeedback</w:t>
            </w:r>
            <w:proofErr w:type="spellEnd"/>
            <w:r w:rsidRPr="00C54B9F">
              <w:rPr>
                <w:b w:val="0"/>
              </w:rPr>
              <w:t xml:space="preserve"> </w:t>
            </w:r>
          </w:p>
          <w:p w14:paraId="63450618" w14:textId="77777777" w:rsidR="0075392E" w:rsidRPr="00C54B9F" w:rsidRDefault="0075392E" w:rsidP="0080649C">
            <w:pPr>
              <w:rPr>
                <w:b w:val="0"/>
              </w:rPr>
            </w:pPr>
            <w:proofErr w:type="spellStart"/>
            <w:r w:rsidRPr="00C54B9F">
              <w:rPr>
                <w:b w:val="0"/>
              </w:rPr>
              <w:t>SupportsEnter</w:t>
            </w:r>
            <w:proofErr w:type="spellEnd"/>
            <w:r w:rsidRPr="00C54B9F">
              <w:rPr>
                <w:b w:val="0"/>
              </w:rPr>
              <w:t xml:space="preserve"> </w:t>
            </w:r>
          </w:p>
          <w:p w14:paraId="6A07AC52" w14:textId="77777777" w:rsidR="0075392E" w:rsidRPr="00C54B9F" w:rsidRDefault="0075392E" w:rsidP="0080649C">
            <w:pPr>
              <w:rPr>
                <w:b w:val="0"/>
              </w:rPr>
            </w:pPr>
            <w:proofErr w:type="spellStart"/>
            <w:r w:rsidRPr="00C54B9F">
              <w:rPr>
                <w:b w:val="0"/>
              </w:rPr>
              <w:t>SupportsExit</w:t>
            </w:r>
            <w:proofErr w:type="spellEnd"/>
            <w:r w:rsidRPr="00C54B9F">
              <w:rPr>
                <w:b w:val="0"/>
              </w:rPr>
              <w:t xml:space="preserve"> </w:t>
            </w:r>
          </w:p>
          <w:p w14:paraId="436AAB51" w14:textId="77777777" w:rsidR="0075392E" w:rsidRPr="00C54B9F" w:rsidRDefault="0075392E" w:rsidP="0080649C">
            <w:pPr>
              <w:rPr>
                <w:b w:val="0"/>
              </w:rPr>
            </w:pPr>
            <w:proofErr w:type="spellStart"/>
            <w:r w:rsidRPr="00C54B9F">
              <w:rPr>
                <w:b w:val="0"/>
              </w:rPr>
              <w:t>SupportsFavorite</w:t>
            </w:r>
            <w:proofErr w:type="spellEnd"/>
            <w:r w:rsidRPr="00C54B9F">
              <w:rPr>
                <w:b w:val="0"/>
              </w:rPr>
              <w:t xml:space="preserve"> </w:t>
            </w:r>
          </w:p>
          <w:p w14:paraId="6E3B20FC" w14:textId="77777777" w:rsidR="0075392E" w:rsidRPr="00C54B9F" w:rsidRDefault="0075392E" w:rsidP="0080649C">
            <w:pPr>
              <w:rPr>
                <w:b w:val="0"/>
              </w:rPr>
            </w:pPr>
            <w:proofErr w:type="spellStart"/>
            <w:r w:rsidRPr="00C54B9F">
              <w:rPr>
                <w:b w:val="0"/>
              </w:rPr>
              <w:t>SupportsForwardScan</w:t>
            </w:r>
            <w:proofErr w:type="spellEnd"/>
            <w:r w:rsidRPr="00C54B9F">
              <w:rPr>
                <w:b w:val="0"/>
              </w:rPr>
              <w:t xml:space="preserve"> </w:t>
            </w:r>
          </w:p>
          <w:p w14:paraId="6D6D463A" w14:textId="77777777" w:rsidR="0075392E" w:rsidRPr="00C54B9F" w:rsidRDefault="0075392E" w:rsidP="0080649C">
            <w:pPr>
              <w:rPr>
                <w:b w:val="0"/>
              </w:rPr>
            </w:pPr>
            <w:proofErr w:type="spellStart"/>
            <w:r w:rsidRPr="00C54B9F">
              <w:rPr>
                <w:b w:val="0"/>
              </w:rPr>
              <w:t>SupportsForwardSkip</w:t>
            </w:r>
            <w:proofErr w:type="spellEnd"/>
            <w:r w:rsidRPr="00C54B9F">
              <w:rPr>
                <w:b w:val="0"/>
              </w:rPr>
              <w:t xml:space="preserve"> </w:t>
            </w:r>
          </w:p>
          <w:p w14:paraId="142C0174" w14:textId="77777777" w:rsidR="0075392E" w:rsidRPr="00C54B9F" w:rsidRDefault="0075392E" w:rsidP="0080649C">
            <w:pPr>
              <w:rPr>
                <w:b w:val="0"/>
              </w:rPr>
            </w:pPr>
            <w:proofErr w:type="spellStart"/>
            <w:r w:rsidRPr="00C54B9F">
              <w:rPr>
                <w:b w:val="0"/>
              </w:rPr>
              <w:t>SupportsGuide</w:t>
            </w:r>
            <w:proofErr w:type="spellEnd"/>
            <w:r w:rsidRPr="00C54B9F">
              <w:rPr>
                <w:b w:val="0"/>
              </w:rPr>
              <w:t xml:space="preserve"> </w:t>
            </w:r>
          </w:p>
          <w:p w14:paraId="774085A5" w14:textId="77777777" w:rsidR="0075392E" w:rsidRPr="00C54B9F" w:rsidRDefault="0075392E" w:rsidP="0080649C">
            <w:pPr>
              <w:rPr>
                <w:b w:val="0"/>
              </w:rPr>
            </w:pPr>
            <w:proofErr w:type="spellStart"/>
            <w:r w:rsidRPr="00C54B9F">
              <w:rPr>
                <w:b w:val="0"/>
              </w:rPr>
              <w:t>SupportsHome</w:t>
            </w:r>
            <w:proofErr w:type="spellEnd"/>
            <w:r w:rsidRPr="00C54B9F">
              <w:rPr>
                <w:b w:val="0"/>
              </w:rPr>
              <w:t xml:space="preserve"> </w:t>
            </w:r>
          </w:p>
          <w:p w14:paraId="0154083A" w14:textId="77777777" w:rsidR="0075392E" w:rsidRPr="00C54B9F" w:rsidRDefault="0075392E" w:rsidP="0080649C">
            <w:pPr>
              <w:rPr>
                <w:b w:val="0"/>
              </w:rPr>
            </w:pPr>
            <w:proofErr w:type="spellStart"/>
            <w:r w:rsidRPr="00C54B9F">
              <w:rPr>
                <w:b w:val="0"/>
              </w:rPr>
              <w:t>SupportsInfo</w:t>
            </w:r>
            <w:proofErr w:type="spellEnd"/>
            <w:r w:rsidRPr="00C54B9F">
              <w:rPr>
                <w:b w:val="0"/>
              </w:rPr>
              <w:t xml:space="preserve"> </w:t>
            </w:r>
          </w:p>
          <w:p w14:paraId="0FCC4129" w14:textId="77777777" w:rsidR="0075392E" w:rsidRPr="00C54B9F" w:rsidRDefault="0075392E" w:rsidP="0080649C">
            <w:pPr>
              <w:rPr>
                <w:b w:val="0"/>
              </w:rPr>
            </w:pPr>
            <w:proofErr w:type="spellStart"/>
            <w:r w:rsidRPr="00C54B9F">
              <w:rPr>
                <w:b w:val="0"/>
              </w:rPr>
              <w:t>SupportsKeypadBackSpace</w:t>
            </w:r>
            <w:proofErr w:type="spellEnd"/>
            <w:r w:rsidRPr="00C54B9F">
              <w:rPr>
                <w:b w:val="0"/>
              </w:rPr>
              <w:t xml:space="preserve"> </w:t>
            </w:r>
          </w:p>
          <w:p w14:paraId="29EC7C31" w14:textId="77777777" w:rsidR="0075392E" w:rsidRPr="00C54B9F" w:rsidRDefault="0075392E" w:rsidP="0080649C">
            <w:pPr>
              <w:rPr>
                <w:b w:val="0"/>
              </w:rPr>
            </w:pPr>
            <w:proofErr w:type="spellStart"/>
            <w:r w:rsidRPr="00C54B9F">
              <w:rPr>
                <w:b w:val="0"/>
              </w:rPr>
              <w:t>SupportsKeypadNumber</w:t>
            </w:r>
            <w:proofErr w:type="spellEnd"/>
            <w:r w:rsidRPr="00C54B9F">
              <w:rPr>
                <w:b w:val="0"/>
              </w:rPr>
              <w:t xml:space="preserve"> </w:t>
            </w:r>
          </w:p>
          <w:p w14:paraId="70652EEA" w14:textId="77777777" w:rsidR="0075392E" w:rsidRPr="00C54B9F" w:rsidRDefault="0075392E" w:rsidP="0080649C">
            <w:pPr>
              <w:rPr>
                <w:b w:val="0"/>
              </w:rPr>
            </w:pPr>
            <w:proofErr w:type="spellStart"/>
            <w:r w:rsidRPr="00C54B9F">
              <w:rPr>
                <w:b w:val="0"/>
              </w:rPr>
              <w:t>SupportsLast</w:t>
            </w:r>
            <w:proofErr w:type="spellEnd"/>
            <w:r w:rsidRPr="00C54B9F">
              <w:rPr>
                <w:b w:val="0"/>
              </w:rPr>
              <w:t xml:space="preserve"> </w:t>
            </w:r>
          </w:p>
          <w:p w14:paraId="74C5B7A9" w14:textId="77777777" w:rsidR="0075392E" w:rsidRPr="00C54B9F" w:rsidRDefault="0075392E" w:rsidP="0080649C">
            <w:pPr>
              <w:rPr>
                <w:b w:val="0"/>
              </w:rPr>
            </w:pPr>
            <w:proofErr w:type="spellStart"/>
            <w:r w:rsidRPr="00C54B9F">
              <w:rPr>
                <w:b w:val="0"/>
              </w:rPr>
              <w:t>SupportsLetterKeys</w:t>
            </w:r>
            <w:proofErr w:type="spellEnd"/>
            <w:r w:rsidRPr="00C54B9F">
              <w:rPr>
                <w:b w:val="0"/>
              </w:rPr>
              <w:t xml:space="preserve"> </w:t>
            </w:r>
          </w:p>
          <w:p w14:paraId="6023BF29" w14:textId="77777777" w:rsidR="0075392E" w:rsidRPr="00C54B9F" w:rsidRDefault="0075392E" w:rsidP="0080649C">
            <w:pPr>
              <w:rPr>
                <w:b w:val="0"/>
              </w:rPr>
            </w:pPr>
            <w:proofErr w:type="spellStart"/>
            <w:r w:rsidRPr="00C54B9F">
              <w:rPr>
                <w:b w:val="0"/>
              </w:rPr>
              <w:t>SupportsLive</w:t>
            </w:r>
            <w:proofErr w:type="spellEnd"/>
            <w:r w:rsidRPr="00C54B9F">
              <w:rPr>
                <w:b w:val="0"/>
              </w:rPr>
              <w:t xml:space="preserve"> </w:t>
            </w:r>
          </w:p>
          <w:p w14:paraId="56696FF8" w14:textId="77777777" w:rsidR="0075392E" w:rsidRPr="00C54B9F" w:rsidRDefault="0075392E" w:rsidP="0080649C">
            <w:pPr>
              <w:rPr>
                <w:b w:val="0"/>
              </w:rPr>
            </w:pPr>
            <w:proofErr w:type="spellStart"/>
            <w:r w:rsidRPr="00C54B9F">
              <w:rPr>
                <w:b w:val="0"/>
              </w:rPr>
              <w:t>SupportsMenu</w:t>
            </w:r>
            <w:proofErr w:type="spellEnd"/>
            <w:r w:rsidRPr="00C54B9F">
              <w:rPr>
                <w:b w:val="0"/>
              </w:rPr>
              <w:t xml:space="preserve"> </w:t>
            </w:r>
          </w:p>
          <w:p w14:paraId="25F96266" w14:textId="77777777" w:rsidR="0075392E" w:rsidRPr="00C54B9F" w:rsidRDefault="0075392E" w:rsidP="0080649C">
            <w:pPr>
              <w:rPr>
                <w:b w:val="0"/>
              </w:rPr>
            </w:pPr>
            <w:proofErr w:type="spellStart"/>
            <w:r w:rsidRPr="00C54B9F">
              <w:rPr>
                <w:b w:val="0"/>
              </w:rPr>
              <w:t>SupportsMute</w:t>
            </w:r>
            <w:proofErr w:type="spellEnd"/>
            <w:r w:rsidRPr="00C54B9F">
              <w:rPr>
                <w:b w:val="0"/>
              </w:rPr>
              <w:t xml:space="preserve"> </w:t>
            </w:r>
          </w:p>
          <w:p w14:paraId="6B40ACB5" w14:textId="77777777" w:rsidR="0075392E" w:rsidRPr="00C54B9F" w:rsidRDefault="0075392E" w:rsidP="0080649C">
            <w:pPr>
              <w:rPr>
                <w:b w:val="0"/>
              </w:rPr>
            </w:pPr>
            <w:proofErr w:type="spellStart"/>
            <w:r w:rsidRPr="00C54B9F">
              <w:rPr>
                <w:b w:val="0"/>
              </w:rPr>
              <w:t>SupportsMuteFeedback</w:t>
            </w:r>
            <w:proofErr w:type="spellEnd"/>
            <w:r w:rsidRPr="00C54B9F">
              <w:rPr>
                <w:b w:val="0"/>
              </w:rPr>
              <w:t xml:space="preserve"> </w:t>
            </w:r>
          </w:p>
          <w:p w14:paraId="2B2E8ACD" w14:textId="77777777" w:rsidR="0075392E" w:rsidRPr="00C54B9F" w:rsidRDefault="0075392E" w:rsidP="0080649C">
            <w:pPr>
              <w:rPr>
                <w:b w:val="0"/>
              </w:rPr>
            </w:pPr>
            <w:proofErr w:type="spellStart"/>
            <w:r w:rsidRPr="00C54B9F">
              <w:rPr>
                <w:b w:val="0"/>
              </w:rPr>
              <w:t>SupportsPageChange</w:t>
            </w:r>
            <w:proofErr w:type="spellEnd"/>
            <w:r w:rsidRPr="00C54B9F">
              <w:rPr>
                <w:b w:val="0"/>
              </w:rPr>
              <w:t xml:space="preserve"> </w:t>
            </w:r>
          </w:p>
          <w:p w14:paraId="338F9571" w14:textId="77777777" w:rsidR="0075392E" w:rsidRPr="00C54B9F" w:rsidRDefault="0075392E" w:rsidP="0080649C">
            <w:pPr>
              <w:rPr>
                <w:b w:val="0"/>
              </w:rPr>
            </w:pPr>
            <w:proofErr w:type="spellStart"/>
            <w:r w:rsidRPr="00C54B9F">
              <w:rPr>
                <w:b w:val="0"/>
              </w:rPr>
              <w:t>SupportsPause</w:t>
            </w:r>
            <w:proofErr w:type="spellEnd"/>
            <w:r w:rsidRPr="00C54B9F">
              <w:rPr>
                <w:b w:val="0"/>
              </w:rPr>
              <w:t xml:space="preserve"> </w:t>
            </w:r>
          </w:p>
          <w:p w14:paraId="2664E805" w14:textId="77777777" w:rsidR="0075392E" w:rsidRPr="00C54B9F" w:rsidRDefault="0075392E" w:rsidP="0080649C">
            <w:pPr>
              <w:rPr>
                <w:b w:val="0"/>
              </w:rPr>
            </w:pPr>
            <w:proofErr w:type="spellStart"/>
            <w:r w:rsidRPr="00C54B9F">
              <w:rPr>
                <w:b w:val="0"/>
              </w:rPr>
              <w:t>SupportsPeriod</w:t>
            </w:r>
            <w:proofErr w:type="spellEnd"/>
            <w:r w:rsidRPr="00C54B9F">
              <w:rPr>
                <w:b w:val="0"/>
              </w:rPr>
              <w:t xml:space="preserve"> </w:t>
            </w:r>
          </w:p>
          <w:p w14:paraId="0825C4BD" w14:textId="77777777" w:rsidR="0075392E" w:rsidRPr="00C54B9F" w:rsidRDefault="0075392E" w:rsidP="0080649C">
            <w:pPr>
              <w:rPr>
                <w:b w:val="0"/>
              </w:rPr>
            </w:pPr>
            <w:proofErr w:type="spellStart"/>
            <w:r w:rsidRPr="00C54B9F">
              <w:rPr>
                <w:b w:val="0"/>
              </w:rPr>
              <w:t>SupportsPlay</w:t>
            </w:r>
            <w:proofErr w:type="spellEnd"/>
            <w:r w:rsidRPr="00C54B9F">
              <w:rPr>
                <w:b w:val="0"/>
              </w:rPr>
              <w:t xml:space="preserve"> </w:t>
            </w:r>
          </w:p>
          <w:p w14:paraId="2BF92DA0" w14:textId="77777777" w:rsidR="0075392E" w:rsidRPr="00C54B9F" w:rsidRDefault="0075392E" w:rsidP="0080649C">
            <w:pPr>
              <w:rPr>
                <w:b w:val="0"/>
              </w:rPr>
            </w:pPr>
            <w:proofErr w:type="spellStart"/>
            <w:r w:rsidRPr="00C54B9F">
              <w:rPr>
                <w:b w:val="0"/>
              </w:rPr>
              <w:t>SupportsPound</w:t>
            </w:r>
            <w:proofErr w:type="spellEnd"/>
            <w:r w:rsidRPr="00C54B9F">
              <w:rPr>
                <w:b w:val="0"/>
              </w:rPr>
              <w:t xml:space="preserve"> </w:t>
            </w:r>
          </w:p>
          <w:p w14:paraId="115817FD" w14:textId="77777777" w:rsidR="0075392E" w:rsidRPr="00C54B9F" w:rsidRDefault="0075392E" w:rsidP="0080649C">
            <w:pPr>
              <w:rPr>
                <w:b w:val="0"/>
              </w:rPr>
            </w:pPr>
            <w:proofErr w:type="spellStart"/>
            <w:r w:rsidRPr="00C54B9F">
              <w:rPr>
                <w:b w:val="0"/>
              </w:rPr>
              <w:t>SupportsPowerFeedback</w:t>
            </w:r>
            <w:proofErr w:type="spellEnd"/>
            <w:r w:rsidRPr="00C54B9F">
              <w:rPr>
                <w:b w:val="0"/>
              </w:rPr>
              <w:t xml:space="preserve"> </w:t>
            </w:r>
          </w:p>
          <w:p w14:paraId="7B9CF59C" w14:textId="77777777" w:rsidR="0075392E" w:rsidRPr="00C54B9F" w:rsidRDefault="0075392E" w:rsidP="0080649C">
            <w:pPr>
              <w:rPr>
                <w:b w:val="0"/>
              </w:rPr>
            </w:pPr>
            <w:proofErr w:type="spellStart"/>
            <w:r w:rsidRPr="00C54B9F">
              <w:rPr>
                <w:b w:val="0"/>
              </w:rPr>
              <w:t>SupportsReconnect</w:t>
            </w:r>
            <w:proofErr w:type="spellEnd"/>
            <w:r w:rsidRPr="00C54B9F">
              <w:rPr>
                <w:b w:val="0"/>
              </w:rPr>
              <w:t xml:space="preserve"> </w:t>
            </w:r>
          </w:p>
          <w:p w14:paraId="4F87646C" w14:textId="77777777" w:rsidR="0075392E" w:rsidRPr="00C54B9F" w:rsidRDefault="0075392E" w:rsidP="0080649C">
            <w:pPr>
              <w:rPr>
                <w:b w:val="0"/>
              </w:rPr>
            </w:pPr>
            <w:proofErr w:type="spellStart"/>
            <w:r w:rsidRPr="00C54B9F">
              <w:rPr>
                <w:b w:val="0"/>
              </w:rPr>
              <w:t>SupportsRecord</w:t>
            </w:r>
            <w:proofErr w:type="spellEnd"/>
            <w:r w:rsidRPr="00C54B9F">
              <w:rPr>
                <w:b w:val="0"/>
              </w:rPr>
              <w:t xml:space="preserve"> </w:t>
            </w:r>
          </w:p>
          <w:p w14:paraId="18245BBA" w14:textId="77777777" w:rsidR="0075392E" w:rsidRPr="00C54B9F" w:rsidRDefault="0075392E" w:rsidP="0080649C">
            <w:pPr>
              <w:rPr>
                <w:b w:val="0"/>
              </w:rPr>
            </w:pPr>
            <w:proofErr w:type="spellStart"/>
            <w:r w:rsidRPr="00C54B9F">
              <w:rPr>
                <w:b w:val="0"/>
              </w:rPr>
              <w:t>SupportsRepeat</w:t>
            </w:r>
            <w:proofErr w:type="spellEnd"/>
            <w:r w:rsidRPr="00C54B9F">
              <w:rPr>
                <w:b w:val="0"/>
              </w:rPr>
              <w:t xml:space="preserve"> </w:t>
            </w:r>
          </w:p>
          <w:p w14:paraId="45DFB5E7" w14:textId="77777777" w:rsidR="0075392E" w:rsidRPr="00C54B9F" w:rsidRDefault="0075392E" w:rsidP="0080649C">
            <w:pPr>
              <w:rPr>
                <w:b w:val="0"/>
              </w:rPr>
            </w:pPr>
            <w:proofErr w:type="spellStart"/>
            <w:r w:rsidRPr="00C54B9F">
              <w:rPr>
                <w:b w:val="0"/>
              </w:rPr>
              <w:t>SupportsReplay</w:t>
            </w:r>
            <w:proofErr w:type="spellEnd"/>
            <w:r w:rsidRPr="00C54B9F">
              <w:rPr>
                <w:b w:val="0"/>
              </w:rPr>
              <w:t xml:space="preserve"> </w:t>
            </w:r>
          </w:p>
          <w:p w14:paraId="325235C3" w14:textId="77777777" w:rsidR="0075392E" w:rsidRPr="00C54B9F" w:rsidRDefault="0075392E" w:rsidP="0080649C">
            <w:pPr>
              <w:rPr>
                <w:b w:val="0"/>
              </w:rPr>
            </w:pPr>
            <w:proofErr w:type="spellStart"/>
            <w:r w:rsidRPr="00C54B9F">
              <w:rPr>
                <w:b w:val="0"/>
              </w:rPr>
              <w:lastRenderedPageBreak/>
              <w:t>SupportsReturn</w:t>
            </w:r>
            <w:proofErr w:type="spellEnd"/>
            <w:r w:rsidRPr="00C54B9F">
              <w:rPr>
                <w:b w:val="0"/>
              </w:rPr>
              <w:t xml:space="preserve"> </w:t>
            </w:r>
          </w:p>
          <w:p w14:paraId="16E54153" w14:textId="77777777" w:rsidR="0075392E" w:rsidRPr="00C54B9F" w:rsidRDefault="0075392E" w:rsidP="0080649C">
            <w:pPr>
              <w:rPr>
                <w:b w:val="0"/>
              </w:rPr>
            </w:pPr>
            <w:proofErr w:type="spellStart"/>
            <w:r w:rsidRPr="00C54B9F">
              <w:rPr>
                <w:b w:val="0"/>
              </w:rPr>
              <w:t>SupportsReverseScan</w:t>
            </w:r>
            <w:proofErr w:type="spellEnd"/>
            <w:r w:rsidRPr="00C54B9F">
              <w:rPr>
                <w:b w:val="0"/>
              </w:rPr>
              <w:t xml:space="preserve"> </w:t>
            </w:r>
          </w:p>
          <w:p w14:paraId="7407CB91" w14:textId="77777777" w:rsidR="0075392E" w:rsidRPr="00C54B9F" w:rsidRDefault="0075392E" w:rsidP="0080649C">
            <w:pPr>
              <w:rPr>
                <w:b w:val="0"/>
              </w:rPr>
            </w:pPr>
            <w:proofErr w:type="spellStart"/>
            <w:r w:rsidRPr="00C54B9F">
              <w:rPr>
                <w:b w:val="0"/>
              </w:rPr>
              <w:t>SupportsReverseSkip</w:t>
            </w:r>
            <w:proofErr w:type="spellEnd"/>
            <w:r w:rsidRPr="00C54B9F">
              <w:rPr>
                <w:b w:val="0"/>
              </w:rPr>
              <w:t xml:space="preserve"> </w:t>
            </w:r>
          </w:p>
          <w:p w14:paraId="6A195F47" w14:textId="77777777" w:rsidR="0075392E" w:rsidRPr="00C54B9F" w:rsidRDefault="0075392E" w:rsidP="0080649C">
            <w:pPr>
              <w:rPr>
                <w:b w:val="0"/>
              </w:rPr>
            </w:pPr>
            <w:proofErr w:type="spellStart"/>
            <w:r w:rsidRPr="00C54B9F">
              <w:rPr>
                <w:b w:val="0"/>
              </w:rPr>
              <w:t>SupportsSetChannel</w:t>
            </w:r>
            <w:proofErr w:type="spellEnd"/>
            <w:r w:rsidRPr="00C54B9F">
              <w:rPr>
                <w:b w:val="0"/>
              </w:rPr>
              <w:t xml:space="preserve"> </w:t>
            </w:r>
          </w:p>
          <w:p w14:paraId="6A690C52" w14:textId="77777777" w:rsidR="0075392E" w:rsidRPr="00C54B9F" w:rsidRDefault="0075392E" w:rsidP="0080649C">
            <w:pPr>
              <w:rPr>
                <w:b w:val="0"/>
              </w:rPr>
            </w:pPr>
            <w:proofErr w:type="spellStart"/>
            <w:r w:rsidRPr="00C54B9F">
              <w:rPr>
                <w:b w:val="0"/>
              </w:rPr>
              <w:t>SupportsSetVolume</w:t>
            </w:r>
            <w:proofErr w:type="spellEnd"/>
            <w:r w:rsidRPr="00C54B9F">
              <w:rPr>
                <w:b w:val="0"/>
              </w:rPr>
              <w:t xml:space="preserve"> </w:t>
            </w:r>
          </w:p>
          <w:p w14:paraId="5B0A8459" w14:textId="77777777" w:rsidR="0075392E" w:rsidRPr="00C54B9F" w:rsidRDefault="0075392E" w:rsidP="0080649C">
            <w:pPr>
              <w:rPr>
                <w:b w:val="0"/>
              </w:rPr>
            </w:pPr>
            <w:proofErr w:type="spellStart"/>
            <w:r w:rsidRPr="00C54B9F">
              <w:rPr>
                <w:b w:val="0"/>
              </w:rPr>
              <w:t>SupportsSpeedSlow</w:t>
            </w:r>
            <w:proofErr w:type="spellEnd"/>
            <w:r w:rsidRPr="00C54B9F">
              <w:rPr>
                <w:b w:val="0"/>
              </w:rPr>
              <w:t xml:space="preserve"> </w:t>
            </w:r>
          </w:p>
          <w:p w14:paraId="3D842D03" w14:textId="77777777" w:rsidR="0075392E" w:rsidRPr="00C54B9F" w:rsidRDefault="0075392E" w:rsidP="0080649C">
            <w:pPr>
              <w:rPr>
                <w:b w:val="0"/>
              </w:rPr>
            </w:pPr>
            <w:proofErr w:type="spellStart"/>
            <w:r w:rsidRPr="00C54B9F">
              <w:rPr>
                <w:b w:val="0"/>
              </w:rPr>
              <w:t>SupportsStop</w:t>
            </w:r>
            <w:proofErr w:type="spellEnd"/>
            <w:r w:rsidRPr="00C54B9F">
              <w:rPr>
                <w:b w:val="0"/>
              </w:rPr>
              <w:t xml:space="preserve"> </w:t>
            </w:r>
          </w:p>
          <w:p w14:paraId="12BFAE66" w14:textId="77777777" w:rsidR="0075392E" w:rsidRPr="00C54B9F" w:rsidRDefault="0075392E" w:rsidP="0080649C">
            <w:pPr>
              <w:rPr>
                <w:b w:val="0"/>
              </w:rPr>
            </w:pPr>
            <w:proofErr w:type="spellStart"/>
            <w:r w:rsidRPr="00C54B9F">
              <w:rPr>
                <w:b w:val="0"/>
              </w:rPr>
              <w:t>SupportsThumbsDown</w:t>
            </w:r>
            <w:proofErr w:type="spellEnd"/>
            <w:r w:rsidRPr="00C54B9F">
              <w:rPr>
                <w:b w:val="0"/>
              </w:rPr>
              <w:t xml:space="preserve"> </w:t>
            </w:r>
          </w:p>
          <w:p w14:paraId="5E923E84" w14:textId="77777777" w:rsidR="0075392E" w:rsidRPr="00C54B9F" w:rsidRDefault="0075392E" w:rsidP="0080649C">
            <w:pPr>
              <w:rPr>
                <w:b w:val="0"/>
              </w:rPr>
            </w:pPr>
            <w:proofErr w:type="spellStart"/>
            <w:r w:rsidRPr="00C54B9F">
              <w:rPr>
                <w:b w:val="0"/>
              </w:rPr>
              <w:t>SupportsThumbsUp</w:t>
            </w:r>
            <w:proofErr w:type="spellEnd"/>
            <w:r w:rsidRPr="00C54B9F">
              <w:rPr>
                <w:b w:val="0"/>
              </w:rPr>
              <w:t xml:space="preserve"> </w:t>
            </w:r>
          </w:p>
          <w:p w14:paraId="2B754863" w14:textId="77777777" w:rsidR="0075392E" w:rsidRPr="00C54B9F" w:rsidRDefault="0075392E" w:rsidP="0080649C">
            <w:pPr>
              <w:rPr>
                <w:b w:val="0"/>
              </w:rPr>
            </w:pPr>
            <w:proofErr w:type="spellStart"/>
            <w:r w:rsidRPr="00C54B9F">
              <w:rPr>
                <w:b w:val="0"/>
              </w:rPr>
              <w:t>SupportsToggleEnergyStar</w:t>
            </w:r>
            <w:proofErr w:type="spellEnd"/>
            <w:r w:rsidRPr="00C54B9F">
              <w:rPr>
                <w:b w:val="0"/>
              </w:rPr>
              <w:t xml:space="preserve"> </w:t>
            </w:r>
          </w:p>
          <w:p w14:paraId="4D66D029" w14:textId="77777777" w:rsidR="0075392E" w:rsidRPr="00C54B9F" w:rsidRDefault="0075392E" w:rsidP="0080649C">
            <w:pPr>
              <w:rPr>
                <w:b w:val="0"/>
              </w:rPr>
            </w:pPr>
            <w:proofErr w:type="spellStart"/>
            <w:r w:rsidRPr="00C54B9F">
              <w:rPr>
                <w:b w:val="0"/>
              </w:rPr>
              <w:t>SupportsTogglePower</w:t>
            </w:r>
            <w:proofErr w:type="spellEnd"/>
            <w:r w:rsidRPr="00C54B9F">
              <w:rPr>
                <w:b w:val="0"/>
              </w:rPr>
              <w:t xml:space="preserve"> </w:t>
            </w:r>
          </w:p>
          <w:p w14:paraId="7C4C98B2" w14:textId="77777777" w:rsidR="0075392E" w:rsidRPr="00C54B9F" w:rsidRDefault="0075392E" w:rsidP="0080649C">
            <w:pPr>
              <w:rPr>
                <w:b w:val="0"/>
              </w:rPr>
            </w:pPr>
            <w:proofErr w:type="spellStart"/>
            <w:r w:rsidRPr="00C54B9F">
              <w:rPr>
                <w:b w:val="0"/>
              </w:rPr>
              <w:t>SupportsVolumePercentFeedback</w:t>
            </w:r>
            <w:proofErr w:type="spellEnd"/>
            <w:r w:rsidRPr="00C54B9F">
              <w:rPr>
                <w:b w:val="0"/>
              </w:rPr>
              <w:t xml:space="preserve"> </w:t>
            </w:r>
          </w:p>
          <w:p w14:paraId="218AE2C5" w14:textId="77777777" w:rsidR="0075392E" w:rsidRPr="00C54B9F" w:rsidRDefault="0075392E" w:rsidP="0080649C">
            <w:pPr>
              <w:rPr>
                <w:b w:val="0"/>
              </w:rPr>
            </w:pPr>
            <w:proofErr w:type="spellStart"/>
            <w:r w:rsidRPr="00C54B9F">
              <w:rPr>
                <w:b w:val="0"/>
              </w:rPr>
              <w:t>SupportsWarmUpTime</w:t>
            </w:r>
            <w:proofErr w:type="spellEnd"/>
            <w:r w:rsidRPr="00C54B9F">
              <w:rPr>
                <w:b w:val="0"/>
              </w:rPr>
              <w:t xml:space="preserve"> </w:t>
            </w:r>
          </w:p>
          <w:p w14:paraId="682A6E04" w14:textId="77777777" w:rsidR="0075392E" w:rsidRPr="00C54B9F" w:rsidRDefault="0075392E" w:rsidP="0080649C">
            <w:pPr>
              <w:rPr>
                <w:b w:val="0"/>
              </w:rPr>
            </w:pPr>
            <w:proofErr w:type="spellStart"/>
            <w:r w:rsidRPr="00C54B9F">
              <w:rPr>
                <w:b w:val="0"/>
              </w:rPr>
              <w:t>SupportsFeedback</w:t>
            </w:r>
            <w:proofErr w:type="spellEnd"/>
            <w:r w:rsidRPr="00C54B9F">
              <w:rPr>
                <w:b w:val="0"/>
              </w:rPr>
              <w:t xml:space="preserve"> </w:t>
            </w:r>
          </w:p>
          <w:p w14:paraId="3ECB701C" w14:textId="77777777" w:rsidR="0075392E" w:rsidRPr="00C54B9F" w:rsidRDefault="0075392E" w:rsidP="0080649C">
            <w:pPr>
              <w:rPr>
                <w:b w:val="0"/>
              </w:rPr>
            </w:pPr>
            <w:proofErr w:type="spellStart"/>
            <w:r w:rsidRPr="00C54B9F">
              <w:rPr>
                <w:b w:val="0"/>
              </w:rPr>
              <w:t>SupportsSelect</w:t>
            </w:r>
            <w:proofErr w:type="spellEnd"/>
            <w:r w:rsidRPr="00C54B9F">
              <w:rPr>
                <w:b w:val="0"/>
              </w:rPr>
              <w:t xml:space="preserve"> </w:t>
            </w:r>
          </w:p>
          <w:p w14:paraId="1D98C827" w14:textId="77777777" w:rsidR="0075392E" w:rsidRPr="00C54B9F" w:rsidRDefault="0075392E" w:rsidP="0080649C">
            <w:pPr>
              <w:rPr>
                <w:b w:val="0"/>
              </w:rPr>
            </w:pPr>
            <w:proofErr w:type="spellStart"/>
            <w:r w:rsidRPr="00C54B9F">
              <w:rPr>
                <w:b w:val="0"/>
              </w:rPr>
              <w:t>SupportsAudioInputFeedback</w:t>
            </w:r>
            <w:proofErr w:type="spellEnd"/>
            <w:r w:rsidRPr="00C54B9F">
              <w:rPr>
                <w:b w:val="0"/>
              </w:rPr>
              <w:t xml:space="preserve"> </w:t>
            </w:r>
          </w:p>
          <w:p w14:paraId="09433BD1" w14:textId="77777777" w:rsidR="0075392E" w:rsidRPr="00C54B9F" w:rsidRDefault="0075392E" w:rsidP="0080649C">
            <w:pPr>
              <w:rPr>
                <w:b w:val="0"/>
              </w:rPr>
            </w:pPr>
            <w:proofErr w:type="spellStart"/>
            <w:r w:rsidRPr="00C54B9F">
              <w:rPr>
                <w:b w:val="0"/>
              </w:rPr>
              <w:t>SupportsAudioOutputFeedback</w:t>
            </w:r>
            <w:proofErr w:type="spellEnd"/>
            <w:r w:rsidRPr="00C54B9F">
              <w:rPr>
                <w:b w:val="0"/>
              </w:rPr>
              <w:t xml:space="preserve"> </w:t>
            </w:r>
          </w:p>
          <w:p w14:paraId="735A6484" w14:textId="77777777" w:rsidR="0075392E" w:rsidRPr="00C54B9F" w:rsidRDefault="0075392E" w:rsidP="0080649C">
            <w:pPr>
              <w:rPr>
                <w:b w:val="0"/>
              </w:rPr>
            </w:pPr>
            <w:proofErr w:type="spellStart"/>
            <w:r w:rsidRPr="00C54B9F">
              <w:rPr>
                <w:b w:val="0"/>
              </w:rPr>
              <w:t>SupportsVideoInputFeedback</w:t>
            </w:r>
            <w:proofErr w:type="spellEnd"/>
            <w:r w:rsidRPr="00C54B9F">
              <w:rPr>
                <w:b w:val="0"/>
              </w:rPr>
              <w:t xml:space="preserve"> </w:t>
            </w:r>
          </w:p>
          <w:p w14:paraId="6DCF0081" w14:textId="77777777" w:rsidR="0075392E" w:rsidRPr="00C54B9F" w:rsidRDefault="0075392E" w:rsidP="0080649C">
            <w:pPr>
              <w:rPr>
                <w:b w:val="0"/>
              </w:rPr>
            </w:pPr>
            <w:proofErr w:type="spellStart"/>
            <w:r w:rsidRPr="00C54B9F">
              <w:rPr>
                <w:b w:val="0"/>
              </w:rPr>
              <w:t>SupportsVideoOutputFeedback</w:t>
            </w:r>
            <w:proofErr w:type="spellEnd"/>
            <w:r w:rsidRPr="00C54B9F">
              <w:rPr>
                <w:b w:val="0"/>
              </w:rPr>
              <w:t xml:space="preserve"> </w:t>
            </w:r>
          </w:p>
          <w:p w14:paraId="39534C13" w14:textId="77777777" w:rsidR="0075392E" w:rsidRPr="00C54B9F" w:rsidRDefault="0075392E" w:rsidP="0080649C">
            <w:pPr>
              <w:rPr>
                <w:b w:val="0"/>
              </w:rPr>
            </w:pPr>
            <w:proofErr w:type="spellStart"/>
            <w:r w:rsidRPr="00C54B9F">
              <w:rPr>
                <w:b w:val="0"/>
              </w:rPr>
              <w:t>SupportsSetAudioInputSource</w:t>
            </w:r>
            <w:proofErr w:type="spellEnd"/>
            <w:r w:rsidRPr="00C54B9F">
              <w:rPr>
                <w:b w:val="0"/>
              </w:rPr>
              <w:t xml:space="preserve"> </w:t>
            </w:r>
          </w:p>
          <w:p w14:paraId="4B9A4E71" w14:textId="77777777" w:rsidR="0075392E" w:rsidRPr="00C54B9F" w:rsidRDefault="0075392E" w:rsidP="0080649C">
            <w:pPr>
              <w:rPr>
                <w:b w:val="0"/>
              </w:rPr>
            </w:pPr>
            <w:proofErr w:type="spellStart"/>
            <w:r w:rsidRPr="00C54B9F">
              <w:rPr>
                <w:b w:val="0"/>
              </w:rPr>
              <w:t>SupportsSetAudioOutputSource</w:t>
            </w:r>
            <w:proofErr w:type="spellEnd"/>
            <w:r w:rsidRPr="00C54B9F">
              <w:rPr>
                <w:b w:val="0"/>
              </w:rPr>
              <w:t xml:space="preserve"> </w:t>
            </w:r>
          </w:p>
          <w:p w14:paraId="79C02136" w14:textId="77777777" w:rsidR="0075392E" w:rsidRPr="00C54B9F" w:rsidRDefault="0075392E" w:rsidP="0080649C">
            <w:pPr>
              <w:rPr>
                <w:b w:val="0"/>
              </w:rPr>
            </w:pPr>
            <w:proofErr w:type="spellStart"/>
            <w:r w:rsidRPr="00C54B9F">
              <w:rPr>
                <w:b w:val="0"/>
              </w:rPr>
              <w:t>SupportsSetVideoInputSource</w:t>
            </w:r>
            <w:proofErr w:type="spellEnd"/>
            <w:r w:rsidRPr="00C54B9F">
              <w:rPr>
                <w:b w:val="0"/>
              </w:rPr>
              <w:t xml:space="preserve"> </w:t>
            </w:r>
          </w:p>
          <w:p w14:paraId="5AC6FE7D" w14:textId="77777777" w:rsidR="0075392E" w:rsidRPr="00C54B9F" w:rsidRDefault="0075392E" w:rsidP="0080649C">
            <w:pPr>
              <w:rPr>
                <w:b w:val="0"/>
              </w:rPr>
            </w:pPr>
            <w:proofErr w:type="spellStart"/>
            <w:r w:rsidRPr="00C54B9F">
              <w:rPr>
                <w:b w:val="0"/>
              </w:rPr>
              <w:t>SupportsSetVideoOutputSource</w:t>
            </w:r>
            <w:proofErr w:type="spellEnd"/>
            <w:r w:rsidRPr="00C54B9F">
              <w:rPr>
                <w:b w:val="0"/>
              </w:rPr>
              <w:t xml:space="preserve"> </w:t>
            </w:r>
          </w:p>
          <w:p w14:paraId="1F1DF494" w14:textId="77777777" w:rsidR="0075392E" w:rsidRPr="00C54B9F" w:rsidRDefault="0075392E" w:rsidP="0080649C">
            <w:pPr>
              <w:rPr>
                <w:b w:val="0"/>
              </w:rPr>
            </w:pPr>
            <w:proofErr w:type="spellStart"/>
            <w:r w:rsidRPr="00C54B9F">
              <w:rPr>
                <w:b w:val="0"/>
              </w:rPr>
              <w:t>SupportsPlayPause</w:t>
            </w:r>
            <w:proofErr w:type="spellEnd"/>
            <w:r w:rsidRPr="00C54B9F">
              <w:rPr>
                <w:b w:val="0"/>
              </w:rPr>
              <w:t xml:space="preserve"> </w:t>
            </w:r>
          </w:p>
          <w:p w14:paraId="5B3C8C35" w14:textId="77777777" w:rsidR="0075392E" w:rsidRPr="00C54B9F" w:rsidRDefault="0075392E" w:rsidP="0080649C">
            <w:pPr>
              <w:rPr>
                <w:b w:val="0"/>
              </w:rPr>
            </w:pPr>
            <w:proofErr w:type="spellStart"/>
            <w:r w:rsidRPr="00C54B9F">
              <w:rPr>
                <w:b w:val="0"/>
              </w:rPr>
              <w:t>SupportsOnDemand</w:t>
            </w:r>
            <w:proofErr w:type="spellEnd"/>
            <w:r w:rsidRPr="00C54B9F">
              <w:rPr>
                <w:b w:val="0"/>
              </w:rPr>
              <w:t xml:space="preserve"> </w:t>
            </w:r>
          </w:p>
          <w:p w14:paraId="3CDBC12B" w14:textId="77777777" w:rsidR="0075392E" w:rsidRDefault="0075392E" w:rsidP="0080649C">
            <w:proofErr w:type="spellStart"/>
            <w:r w:rsidRPr="00C54B9F">
              <w:rPr>
                <w:b w:val="0"/>
              </w:rPr>
              <w:t>SupportsOptions</w:t>
            </w:r>
            <w:proofErr w:type="spellEnd"/>
          </w:p>
        </w:tc>
      </w:tr>
    </w:tbl>
    <w:p w14:paraId="534768AB" w14:textId="77777777" w:rsidR="0075392E" w:rsidRDefault="0075392E" w:rsidP="0075392E"/>
    <w:p w14:paraId="758745A1" w14:textId="77777777" w:rsidR="0075392E" w:rsidRDefault="0075392E" w:rsidP="0075392E">
      <w:pPr>
        <w:rPr>
          <w:b/>
          <w:caps/>
          <w:spacing w:val="15"/>
          <w:sz w:val="24"/>
          <w:szCs w:val="24"/>
        </w:rPr>
      </w:pPr>
      <w:r>
        <w:br w:type="page"/>
      </w:r>
    </w:p>
    <w:p w14:paraId="618725B3" w14:textId="77777777" w:rsidR="0075392E" w:rsidRDefault="0075392E" w:rsidP="0075392E">
      <w:pPr>
        <w:pStyle w:val="Heading2"/>
        <w:ind w:left="0"/>
      </w:pPr>
      <w:bookmarkStart w:id="26" w:name="_Toc534899707"/>
      <w:bookmarkStart w:id="27" w:name="_Toc14269139"/>
      <w:r>
        <w:lastRenderedPageBreak/>
        <w:t>Video Servers</w:t>
      </w:r>
      <w:bookmarkEnd w:id="26"/>
      <w:bookmarkEnd w:id="27"/>
    </w:p>
    <w:tbl>
      <w:tblPr>
        <w:tblStyle w:val="TableGrid"/>
        <w:tblW w:w="0" w:type="auto"/>
        <w:tblInd w:w="715" w:type="dxa"/>
        <w:tblLook w:val="04A0" w:firstRow="1" w:lastRow="0" w:firstColumn="1" w:lastColumn="0" w:noHBand="0" w:noVBand="1"/>
      </w:tblPr>
      <w:tblGrid>
        <w:gridCol w:w="8635"/>
      </w:tblGrid>
      <w:tr w:rsidR="0075392E" w14:paraId="62B85AB6"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18BE39BE" w14:textId="77777777" w:rsidR="0075392E" w:rsidRPr="00C54B9F" w:rsidRDefault="0075392E" w:rsidP="0080649C">
            <w:pPr>
              <w:rPr>
                <w:b w:val="0"/>
              </w:rPr>
            </w:pPr>
            <w:proofErr w:type="spellStart"/>
            <w:r w:rsidRPr="00C54B9F">
              <w:rPr>
                <w:b w:val="0"/>
              </w:rPr>
              <w:t>SupportsArrowKeys</w:t>
            </w:r>
            <w:proofErr w:type="spellEnd"/>
            <w:r w:rsidRPr="00C54B9F">
              <w:rPr>
                <w:b w:val="0"/>
              </w:rPr>
              <w:t xml:space="preserve"> </w:t>
            </w:r>
          </w:p>
          <w:p w14:paraId="54B9EF36" w14:textId="77777777" w:rsidR="0075392E" w:rsidRPr="00C54B9F" w:rsidRDefault="0075392E" w:rsidP="0080649C">
            <w:pPr>
              <w:rPr>
                <w:b w:val="0"/>
              </w:rPr>
            </w:pPr>
            <w:proofErr w:type="spellStart"/>
            <w:r w:rsidRPr="00C54B9F">
              <w:rPr>
                <w:b w:val="0"/>
              </w:rPr>
              <w:t>SupportsAsterisk</w:t>
            </w:r>
            <w:proofErr w:type="spellEnd"/>
            <w:r w:rsidRPr="00C54B9F">
              <w:rPr>
                <w:b w:val="0"/>
              </w:rPr>
              <w:t xml:space="preserve"> </w:t>
            </w:r>
          </w:p>
          <w:p w14:paraId="7C1AC580" w14:textId="77777777" w:rsidR="0075392E" w:rsidRPr="00C54B9F" w:rsidRDefault="0075392E" w:rsidP="0080649C">
            <w:pPr>
              <w:rPr>
                <w:b w:val="0"/>
              </w:rPr>
            </w:pPr>
            <w:proofErr w:type="spellStart"/>
            <w:r w:rsidRPr="00C54B9F">
              <w:rPr>
                <w:b w:val="0"/>
              </w:rPr>
              <w:t>SupportsBack</w:t>
            </w:r>
            <w:proofErr w:type="spellEnd"/>
            <w:r w:rsidRPr="00C54B9F">
              <w:rPr>
                <w:b w:val="0"/>
              </w:rPr>
              <w:t xml:space="preserve"> </w:t>
            </w:r>
          </w:p>
          <w:p w14:paraId="2A17CC5E" w14:textId="77777777" w:rsidR="0075392E" w:rsidRPr="00C54B9F" w:rsidRDefault="0075392E" w:rsidP="0080649C">
            <w:pPr>
              <w:rPr>
                <w:b w:val="0"/>
              </w:rPr>
            </w:pPr>
            <w:proofErr w:type="spellStart"/>
            <w:r w:rsidRPr="00C54B9F">
              <w:rPr>
                <w:b w:val="0"/>
              </w:rPr>
              <w:t>SupportsClear</w:t>
            </w:r>
            <w:proofErr w:type="spellEnd"/>
            <w:r w:rsidRPr="00C54B9F">
              <w:rPr>
                <w:b w:val="0"/>
              </w:rPr>
              <w:t xml:space="preserve"> </w:t>
            </w:r>
          </w:p>
          <w:p w14:paraId="6E07F834" w14:textId="77777777" w:rsidR="0075392E" w:rsidRPr="00C54B9F" w:rsidRDefault="0075392E" w:rsidP="0080649C">
            <w:pPr>
              <w:rPr>
                <w:b w:val="0"/>
              </w:rPr>
            </w:pPr>
            <w:proofErr w:type="spellStart"/>
            <w:r w:rsidRPr="00C54B9F">
              <w:rPr>
                <w:b w:val="0"/>
              </w:rPr>
              <w:t>SupportsDash</w:t>
            </w:r>
            <w:proofErr w:type="spellEnd"/>
            <w:r w:rsidRPr="00C54B9F">
              <w:rPr>
                <w:b w:val="0"/>
              </w:rPr>
              <w:t xml:space="preserve"> </w:t>
            </w:r>
          </w:p>
          <w:p w14:paraId="42C9DCB9" w14:textId="77777777" w:rsidR="0075392E" w:rsidRPr="00C54B9F" w:rsidRDefault="0075392E" w:rsidP="0080649C">
            <w:pPr>
              <w:rPr>
                <w:b w:val="0"/>
              </w:rPr>
            </w:pPr>
            <w:proofErr w:type="spellStart"/>
            <w:r w:rsidRPr="00C54B9F">
              <w:rPr>
                <w:b w:val="0"/>
              </w:rPr>
              <w:t>SupportsDisconnect</w:t>
            </w:r>
            <w:proofErr w:type="spellEnd"/>
            <w:r w:rsidRPr="00C54B9F">
              <w:rPr>
                <w:b w:val="0"/>
              </w:rPr>
              <w:t xml:space="preserve"> </w:t>
            </w:r>
          </w:p>
          <w:p w14:paraId="55258C88" w14:textId="77777777" w:rsidR="0075392E" w:rsidRPr="00C54B9F" w:rsidRDefault="0075392E" w:rsidP="0080649C">
            <w:pPr>
              <w:rPr>
                <w:b w:val="0"/>
              </w:rPr>
            </w:pPr>
            <w:proofErr w:type="spellStart"/>
            <w:r w:rsidRPr="00C54B9F">
              <w:rPr>
                <w:b w:val="0"/>
              </w:rPr>
              <w:t>SupportsEnter</w:t>
            </w:r>
            <w:proofErr w:type="spellEnd"/>
            <w:r w:rsidRPr="00C54B9F">
              <w:rPr>
                <w:b w:val="0"/>
              </w:rPr>
              <w:t xml:space="preserve"> </w:t>
            </w:r>
          </w:p>
          <w:p w14:paraId="1C8D29C1" w14:textId="77777777" w:rsidR="0075392E" w:rsidRPr="00C54B9F" w:rsidRDefault="0075392E" w:rsidP="0080649C">
            <w:pPr>
              <w:rPr>
                <w:b w:val="0"/>
              </w:rPr>
            </w:pPr>
            <w:proofErr w:type="spellStart"/>
            <w:r w:rsidRPr="00C54B9F">
              <w:rPr>
                <w:b w:val="0"/>
              </w:rPr>
              <w:t>SupportsExit</w:t>
            </w:r>
            <w:proofErr w:type="spellEnd"/>
            <w:r w:rsidRPr="00C54B9F">
              <w:rPr>
                <w:b w:val="0"/>
              </w:rPr>
              <w:t xml:space="preserve"> </w:t>
            </w:r>
          </w:p>
          <w:p w14:paraId="6E879D9D" w14:textId="77777777" w:rsidR="0075392E" w:rsidRPr="00C54B9F" w:rsidRDefault="0075392E" w:rsidP="0080649C">
            <w:pPr>
              <w:rPr>
                <w:b w:val="0"/>
              </w:rPr>
            </w:pPr>
            <w:proofErr w:type="spellStart"/>
            <w:r w:rsidRPr="00C54B9F">
              <w:rPr>
                <w:b w:val="0"/>
              </w:rPr>
              <w:t>SupportsForwardScan</w:t>
            </w:r>
            <w:proofErr w:type="spellEnd"/>
            <w:r w:rsidRPr="00C54B9F">
              <w:rPr>
                <w:b w:val="0"/>
              </w:rPr>
              <w:t xml:space="preserve"> </w:t>
            </w:r>
          </w:p>
          <w:p w14:paraId="63B67B55" w14:textId="77777777" w:rsidR="0075392E" w:rsidRPr="00C54B9F" w:rsidRDefault="0075392E" w:rsidP="0080649C">
            <w:pPr>
              <w:rPr>
                <w:b w:val="0"/>
              </w:rPr>
            </w:pPr>
            <w:proofErr w:type="spellStart"/>
            <w:r w:rsidRPr="00C54B9F">
              <w:rPr>
                <w:b w:val="0"/>
              </w:rPr>
              <w:t>SupportsForwardSkip</w:t>
            </w:r>
            <w:proofErr w:type="spellEnd"/>
            <w:r w:rsidRPr="00C54B9F">
              <w:rPr>
                <w:b w:val="0"/>
              </w:rPr>
              <w:t xml:space="preserve"> </w:t>
            </w:r>
          </w:p>
          <w:p w14:paraId="6AA649E9" w14:textId="77777777" w:rsidR="0075392E" w:rsidRPr="00C54B9F" w:rsidRDefault="0075392E" w:rsidP="0080649C">
            <w:pPr>
              <w:rPr>
                <w:b w:val="0"/>
              </w:rPr>
            </w:pPr>
            <w:proofErr w:type="spellStart"/>
            <w:r w:rsidRPr="00C54B9F">
              <w:rPr>
                <w:b w:val="0"/>
              </w:rPr>
              <w:t>SupportsHome</w:t>
            </w:r>
            <w:proofErr w:type="spellEnd"/>
            <w:r w:rsidRPr="00C54B9F">
              <w:rPr>
                <w:b w:val="0"/>
              </w:rPr>
              <w:t xml:space="preserve"> </w:t>
            </w:r>
          </w:p>
          <w:p w14:paraId="086E6E47" w14:textId="77777777" w:rsidR="0075392E" w:rsidRPr="00C54B9F" w:rsidRDefault="0075392E" w:rsidP="0080649C">
            <w:pPr>
              <w:rPr>
                <w:b w:val="0"/>
              </w:rPr>
            </w:pPr>
            <w:proofErr w:type="spellStart"/>
            <w:r w:rsidRPr="00C54B9F">
              <w:rPr>
                <w:b w:val="0"/>
              </w:rPr>
              <w:t>SupportsKeypadBackSpace</w:t>
            </w:r>
            <w:proofErr w:type="spellEnd"/>
            <w:r w:rsidRPr="00C54B9F">
              <w:rPr>
                <w:b w:val="0"/>
              </w:rPr>
              <w:t xml:space="preserve"> </w:t>
            </w:r>
          </w:p>
          <w:p w14:paraId="0F894C39" w14:textId="77777777" w:rsidR="0075392E" w:rsidRPr="00C54B9F" w:rsidRDefault="0075392E" w:rsidP="0080649C">
            <w:pPr>
              <w:rPr>
                <w:b w:val="0"/>
              </w:rPr>
            </w:pPr>
            <w:proofErr w:type="spellStart"/>
            <w:r w:rsidRPr="00C54B9F">
              <w:rPr>
                <w:b w:val="0"/>
              </w:rPr>
              <w:t>SupportsKeypadNumber</w:t>
            </w:r>
            <w:proofErr w:type="spellEnd"/>
            <w:r w:rsidRPr="00C54B9F">
              <w:rPr>
                <w:b w:val="0"/>
              </w:rPr>
              <w:t xml:space="preserve"> </w:t>
            </w:r>
          </w:p>
          <w:p w14:paraId="213DE38D" w14:textId="77777777" w:rsidR="0075392E" w:rsidRPr="00C54B9F" w:rsidRDefault="0075392E" w:rsidP="0080649C">
            <w:pPr>
              <w:rPr>
                <w:b w:val="0"/>
              </w:rPr>
            </w:pPr>
            <w:proofErr w:type="spellStart"/>
            <w:r w:rsidRPr="00C54B9F">
              <w:rPr>
                <w:b w:val="0"/>
              </w:rPr>
              <w:t>SupportsMenu</w:t>
            </w:r>
            <w:proofErr w:type="spellEnd"/>
            <w:r w:rsidRPr="00C54B9F">
              <w:rPr>
                <w:b w:val="0"/>
              </w:rPr>
              <w:t xml:space="preserve"> </w:t>
            </w:r>
          </w:p>
          <w:p w14:paraId="5E4F5E94" w14:textId="77777777" w:rsidR="0075392E" w:rsidRPr="00C54B9F" w:rsidRDefault="0075392E" w:rsidP="0080649C">
            <w:pPr>
              <w:rPr>
                <w:b w:val="0"/>
              </w:rPr>
            </w:pPr>
            <w:proofErr w:type="spellStart"/>
            <w:r w:rsidRPr="00C54B9F">
              <w:rPr>
                <w:b w:val="0"/>
              </w:rPr>
              <w:t>SupportsOptions</w:t>
            </w:r>
            <w:proofErr w:type="spellEnd"/>
            <w:r w:rsidRPr="00C54B9F">
              <w:rPr>
                <w:b w:val="0"/>
              </w:rPr>
              <w:t xml:space="preserve"> </w:t>
            </w:r>
          </w:p>
          <w:p w14:paraId="25EC431C" w14:textId="77777777" w:rsidR="0075392E" w:rsidRPr="00C54B9F" w:rsidRDefault="0075392E" w:rsidP="0080649C">
            <w:pPr>
              <w:rPr>
                <w:b w:val="0"/>
              </w:rPr>
            </w:pPr>
            <w:proofErr w:type="spellStart"/>
            <w:r w:rsidRPr="00C54B9F">
              <w:rPr>
                <w:b w:val="0"/>
              </w:rPr>
              <w:t>SupportsPause</w:t>
            </w:r>
            <w:proofErr w:type="spellEnd"/>
            <w:r w:rsidRPr="00C54B9F">
              <w:rPr>
                <w:b w:val="0"/>
              </w:rPr>
              <w:t xml:space="preserve"> </w:t>
            </w:r>
          </w:p>
          <w:p w14:paraId="73D75FDC" w14:textId="77777777" w:rsidR="0075392E" w:rsidRPr="00C54B9F" w:rsidRDefault="0075392E" w:rsidP="0080649C">
            <w:pPr>
              <w:rPr>
                <w:b w:val="0"/>
              </w:rPr>
            </w:pPr>
            <w:proofErr w:type="spellStart"/>
            <w:r w:rsidRPr="00C54B9F">
              <w:rPr>
                <w:b w:val="0"/>
              </w:rPr>
              <w:t>SupportsPeriod</w:t>
            </w:r>
            <w:proofErr w:type="spellEnd"/>
            <w:r w:rsidRPr="00C54B9F">
              <w:rPr>
                <w:b w:val="0"/>
              </w:rPr>
              <w:t xml:space="preserve"> </w:t>
            </w:r>
          </w:p>
          <w:p w14:paraId="28858132" w14:textId="77777777" w:rsidR="0075392E" w:rsidRPr="00C54B9F" w:rsidRDefault="0075392E" w:rsidP="0080649C">
            <w:pPr>
              <w:rPr>
                <w:b w:val="0"/>
              </w:rPr>
            </w:pPr>
            <w:proofErr w:type="spellStart"/>
            <w:r w:rsidRPr="00C54B9F">
              <w:rPr>
                <w:b w:val="0"/>
              </w:rPr>
              <w:t>SupportsPlay</w:t>
            </w:r>
            <w:proofErr w:type="spellEnd"/>
            <w:r w:rsidRPr="00C54B9F">
              <w:rPr>
                <w:b w:val="0"/>
              </w:rPr>
              <w:t xml:space="preserve"> </w:t>
            </w:r>
          </w:p>
          <w:p w14:paraId="24BA21D3" w14:textId="77777777" w:rsidR="0075392E" w:rsidRPr="00C54B9F" w:rsidRDefault="0075392E" w:rsidP="0080649C">
            <w:pPr>
              <w:rPr>
                <w:b w:val="0"/>
              </w:rPr>
            </w:pPr>
            <w:proofErr w:type="spellStart"/>
            <w:r w:rsidRPr="00C54B9F">
              <w:rPr>
                <w:b w:val="0"/>
              </w:rPr>
              <w:t>SupportsPound</w:t>
            </w:r>
            <w:proofErr w:type="spellEnd"/>
            <w:r w:rsidRPr="00C54B9F">
              <w:rPr>
                <w:b w:val="0"/>
              </w:rPr>
              <w:t xml:space="preserve"> </w:t>
            </w:r>
          </w:p>
          <w:p w14:paraId="13B05A25" w14:textId="77777777" w:rsidR="0075392E" w:rsidRPr="00C54B9F" w:rsidRDefault="0075392E" w:rsidP="0080649C">
            <w:pPr>
              <w:rPr>
                <w:b w:val="0"/>
              </w:rPr>
            </w:pPr>
            <w:proofErr w:type="spellStart"/>
            <w:r w:rsidRPr="00C54B9F">
              <w:rPr>
                <w:b w:val="0"/>
              </w:rPr>
              <w:t>SupportsReconnect</w:t>
            </w:r>
            <w:proofErr w:type="spellEnd"/>
            <w:r w:rsidRPr="00C54B9F">
              <w:rPr>
                <w:b w:val="0"/>
              </w:rPr>
              <w:t xml:space="preserve"> </w:t>
            </w:r>
          </w:p>
          <w:p w14:paraId="6F7F03A6" w14:textId="77777777" w:rsidR="0075392E" w:rsidRPr="00C54B9F" w:rsidRDefault="0075392E" w:rsidP="0080649C">
            <w:pPr>
              <w:rPr>
                <w:b w:val="0"/>
              </w:rPr>
            </w:pPr>
            <w:proofErr w:type="spellStart"/>
            <w:r w:rsidRPr="00C54B9F">
              <w:rPr>
                <w:b w:val="0"/>
              </w:rPr>
              <w:t>SupportsRepeat</w:t>
            </w:r>
            <w:proofErr w:type="spellEnd"/>
            <w:r w:rsidRPr="00C54B9F">
              <w:rPr>
                <w:b w:val="0"/>
              </w:rPr>
              <w:t xml:space="preserve"> </w:t>
            </w:r>
          </w:p>
          <w:p w14:paraId="76BBD8B5" w14:textId="77777777" w:rsidR="0075392E" w:rsidRPr="00C54B9F" w:rsidRDefault="0075392E" w:rsidP="0080649C">
            <w:pPr>
              <w:rPr>
                <w:b w:val="0"/>
              </w:rPr>
            </w:pPr>
            <w:proofErr w:type="spellStart"/>
            <w:r w:rsidRPr="00C54B9F">
              <w:rPr>
                <w:b w:val="0"/>
              </w:rPr>
              <w:t>SupportsReturn</w:t>
            </w:r>
            <w:proofErr w:type="spellEnd"/>
            <w:r w:rsidRPr="00C54B9F">
              <w:rPr>
                <w:b w:val="0"/>
              </w:rPr>
              <w:t xml:space="preserve"> </w:t>
            </w:r>
          </w:p>
          <w:p w14:paraId="1F759D0E" w14:textId="77777777" w:rsidR="0075392E" w:rsidRPr="00C54B9F" w:rsidRDefault="0075392E" w:rsidP="0080649C">
            <w:pPr>
              <w:rPr>
                <w:b w:val="0"/>
              </w:rPr>
            </w:pPr>
            <w:proofErr w:type="spellStart"/>
            <w:r w:rsidRPr="00C54B9F">
              <w:rPr>
                <w:b w:val="0"/>
              </w:rPr>
              <w:t>SupportsReverseScan</w:t>
            </w:r>
            <w:proofErr w:type="spellEnd"/>
            <w:r w:rsidRPr="00C54B9F">
              <w:rPr>
                <w:b w:val="0"/>
              </w:rPr>
              <w:t xml:space="preserve"> </w:t>
            </w:r>
          </w:p>
          <w:p w14:paraId="7E16DAF4" w14:textId="77777777" w:rsidR="0075392E" w:rsidRPr="00C54B9F" w:rsidRDefault="0075392E" w:rsidP="0080649C">
            <w:pPr>
              <w:rPr>
                <w:b w:val="0"/>
              </w:rPr>
            </w:pPr>
            <w:proofErr w:type="spellStart"/>
            <w:r w:rsidRPr="00C54B9F">
              <w:rPr>
                <w:b w:val="0"/>
              </w:rPr>
              <w:t>SupportsReverseSkip</w:t>
            </w:r>
            <w:proofErr w:type="spellEnd"/>
            <w:r w:rsidRPr="00C54B9F">
              <w:rPr>
                <w:b w:val="0"/>
              </w:rPr>
              <w:t xml:space="preserve"> </w:t>
            </w:r>
          </w:p>
          <w:p w14:paraId="4DDABDAC" w14:textId="77777777" w:rsidR="0075392E" w:rsidRPr="00C54B9F" w:rsidRDefault="0075392E" w:rsidP="0080649C">
            <w:pPr>
              <w:rPr>
                <w:b w:val="0"/>
              </w:rPr>
            </w:pPr>
            <w:proofErr w:type="spellStart"/>
            <w:r w:rsidRPr="00C54B9F">
              <w:rPr>
                <w:b w:val="0"/>
              </w:rPr>
              <w:t>SupportsSelect</w:t>
            </w:r>
            <w:proofErr w:type="spellEnd"/>
            <w:r w:rsidRPr="00C54B9F">
              <w:rPr>
                <w:b w:val="0"/>
              </w:rPr>
              <w:t xml:space="preserve"> </w:t>
            </w:r>
          </w:p>
          <w:p w14:paraId="5BAB5336" w14:textId="77777777" w:rsidR="0075392E" w:rsidRPr="00C54B9F" w:rsidRDefault="0075392E" w:rsidP="0080649C">
            <w:pPr>
              <w:rPr>
                <w:b w:val="0"/>
              </w:rPr>
            </w:pPr>
            <w:proofErr w:type="spellStart"/>
            <w:r w:rsidRPr="00C54B9F">
              <w:rPr>
                <w:b w:val="0"/>
              </w:rPr>
              <w:t>SupportsStop</w:t>
            </w:r>
            <w:proofErr w:type="spellEnd"/>
            <w:r w:rsidRPr="00C54B9F">
              <w:rPr>
                <w:b w:val="0"/>
              </w:rPr>
              <w:t xml:space="preserve"> </w:t>
            </w:r>
          </w:p>
          <w:p w14:paraId="56A435C1" w14:textId="77777777" w:rsidR="0075392E" w:rsidRPr="00C54B9F" w:rsidRDefault="0075392E" w:rsidP="0080649C">
            <w:pPr>
              <w:rPr>
                <w:b w:val="0"/>
              </w:rPr>
            </w:pPr>
            <w:proofErr w:type="spellStart"/>
            <w:r w:rsidRPr="00C54B9F">
              <w:rPr>
                <w:b w:val="0"/>
              </w:rPr>
              <w:t>SupportsSearch</w:t>
            </w:r>
            <w:proofErr w:type="spellEnd"/>
            <w:r w:rsidRPr="00C54B9F">
              <w:rPr>
                <w:b w:val="0"/>
              </w:rPr>
              <w:t xml:space="preserve"> </w:t>
            </w:r>
          </w:p>
          <w:p w14:paraId="74AEFF9B" w14:textId="77777777" w:rsidR="0075392E" w:rsidRPr="00C54B9F" w:rsidRDefault="0075392E" w:rsidP="0080649C">
            <w:pPr>
              <w:rPr>
                <w:b w:val="0"/>
              </w:rPr>
            </w:pPr>
            <w:proofErr w:type="spellStart"/>
            <w:r w:rsidRPr="00C54B9F">
              <w:rPr>
                <w:b w:val="0"/>
              </w:rPr>
              <w:t>SupportsAudioInputFeedback</w:t>
            </w:r>
            <w:proofErr w:type="spellEnd"/>
            <w:r w:rsidRPr="00C54B9F">
              <w:rPr>
                <w:b w:val="0"/>
              </w:rPr>
              <w:t xml:space="preserve"> </w:t>
            </w:r>
          </w:p>
          <w:p w14:paraId="7890DCFC" w14:textId="77777777" w:rsidR="0075392E" w:rsidRPr="00C54B9F" w:rsidRDefault="0075392E" w:rsidP="0080649C">
            <w:pPr>
              <w:rPr>
                <w:b w:val="0"/>
              </w:rPr>
            </w:pPr>
            <w:proofErr w:type="spellStart"/>
            <w:r w:rsidRPr="00C54B9F">
              <w:rPr>
                <w:b w:val="0"/>
              </w:rPr>
              <w:t>SupportsAudioOutputFeedback</w:t>
            </w:r>
            <w:proofErr w:type="spellEnd"/>
            <w:r w:rsidRPr="00C54B9F">
              <w:rPr>
                <w:b w:val="0"/>
              </w:rPr>
              <w:t xml:space="preserve"> </w:t>
            </w:r>
          </w:p>
          <w:p w14:paraId="687A9D2A" w14:textId="77777777" w:rsidR="0075392E" w:rsidRPr="00C54B9F" w:rsidRDefault="0075392E" w:rsidP="0080649C">
            <w:pPr>
              <w:rPr>
                <w:b w:val="0"/>
              </w:rPr>
            </w:pPr>
            <w:proofErr w:type="spellStart"/>
            <w:r w:rsidRPr="00C54B9F">
              <w:rPr>
                <w:b w:val="0"/>
              </w:rPr>
              <w:t>SupportsVideoInputFeedback</w:t>
            </w:r>
            <w:proofErr w:type="spellEnd"/>
            <w:r w:rsidRPr="00C54B9F">
              <w:rPr>
                <w:b w:val="0"/>
              </w:rPr>
              <w:t xml:space="preserve"> </w:t>
            </w:r>
          </w:p>
          <w:p w14:paraId="42EC4A92" w14:textId="77777777" w:rsidR="0075392E" w:rsidRPr="00C54B9F" w:rsidRDefault="0075392E" w:rsidP="0080649C">
            <w:pPr>
              <w:rPr>
                <w:b w:val="0"/>
              </w:rPr>
            </w:pPr>
            <w:proofErr w:type="spellStart"/>
            <w:r w:rsidRPr="00C54B9F">
              <w:rPr>
                <w:b w:val="0"/>
              </w:rPr>
              <w:t>SupportsVideoOutputFeedback</w:t>
            </w:r>
            <w:proofErr w:type="spellEnd"/>
            <w:r w:rsidRPr="00C54B9F">
              <w:rPr>
                <w:b w:val="0"/>
              </w:rPr>
              <w:t xml:space="preserve"> </w:t>
            </w:r>
          </w:p>
          <w:p w14:paraId="7DF5959B" w14:textId="77777777" w:rsidR="0075392E" w:rsidRPr="00C54B9F" w:rsidRDefault="0075392E" w:rsidP="0080649C">
            <w:pPr>
              <w:rPr>
                <w:b w:val="0"/>
              </w:rPr>
            </w:pPr>
            <w:proofErr w:type="spellStart"/>
            <w:r w:rsidRPr="00C54B9F">
              <w:rPr>
                <w:b w:val="0"/>
              </w:rPr>
              <w:t>SupportsSetAudioInputSource</w:t>
            </w:r>
            <w:proofErr w:type="spellEnd"/>
            <w:r w:rsidRPr="00C54B9F">
              <w:rPr>
                <w:b w:val="0"/>
              </w:rPr>
              <w:t xml:space="preserve"> </w:t>
            </w:r>
          </w:p>
          <w:p w14:paraId="517961F4" w14:textId="77777777" w:rsidR="0075392E" w:rsidRPr="00C54B9F" w:rsidRDefault="0075392E" w:rsidP="0080649C">
            <w:pPr>
              <w:rPr>
                <w:b w:val="0"/>
              </w:rPr>
            </w:pPr>
            <w:proofErr w:type="spellStart"/>
            <w:r w:rsidRPr="00C54B9F">
              <w:rPr>
                <w:b w:val="0"/>
              </w:rPr>
              <w:t>SupportsSetAudioOutputSource</w:t>
            </w:r>
            <w:proofErr w:type="spellEnd"/>
            <w:r w:rsidRPr="00C54B9F">
              <w:rPr>
                <w:b w:val="0"/>
              </w:rPr>
              <w:t xml:space="preserve"> </w:t>
            </w:r>
          </w:p>
          <w:p w14:paraId="38AFB737" w14:textId="77777777" w:rsidR="0075392E" w:rsidRPr="00C54B9F" w:rsidRDefault="0075392E" w:rsidP="0080649C">
            <w:pPr>
              <w:rPr>
                <w:b w:val="0"/>
              </w:rPr>
            </w:pPr>
            <w:proofErr w:type="spellStart"/>
            <w:r w:rsidRPr="00C54B9F">
              <w:rPr>
                <w:b w:val="0"/>
              </w:rPr>
              <w:t>SupportsSetVideoInputSource</w:t>
            </w:r>
            <w:proofErr w:type="spellEnd"/>
            <w:r w:rsidRPr="00C54B9F">
              <w:rPr>
                <w:b w:val="0"/>
              </w:rPr>
              <w:t xml:space="preserve"> </w:t>
            </w:r>
          </w:p>
          <w:p w14:paraId="48149032" w14:textId="77777777" w:rsidR="0075392E" w:rsidRPr="00C54B9F" w:rsidRDefault="0075392E" w:rsidP="0080649C">
            <w:pPr>
              <w:rPr>
                <w:b w:val="0"/>
              </w:rPr>
            </w:pPr>
            <w:proofErr w:type="spellStart"/>
            <w:r w:rsidRPr="00C54B9F">
              <w:rPr>
                <w:b w:val="0"/>
              </w:rPr>
              <w:t>SupportsSetVideoOutputSource</w:t>
            </w:r>
            <w:proofErr w:type="spellEnd"/>
            <w:r w:rsidRPr="00C54B9F">
              <w:rPr>
                <w:b w:val="0"/>
              </w:rPr>
              <w:t xml:space="preserve"> </w:t>
            </w:r>
          </w:p>
          <w:p w14:paraId="57ECB87C" w14:textId="77777777" w:rsidR="0075392E" w:rsidRPr="00C54B9F" w:rsidRDefault="0075392E" w:rsidP="0080649C">
            <w:pPr>
              <w:rPr>
                <w:b w:val="0"/>
              </w:rPr>
            </w:pPr>
            <w:proofErr w:type="spellStart"/>
            <w:r w:rsidRPr="00C54B9F">
              <w:rPr>
                <w:b w:val="0"/>
              </w:rPr>
              <w:t>SupportsPowerFeedback</w:t>
            </w:r>
            <w:proofErr w:type="spellEnd"/>
            <w:r w:rsidRPr="00C54B9F">
              <w:rPr>
                <w:b w:val="0"/>
              </w:rPr>
              <w:t xml:space="preserve"> </w:t>
            </w:r>
          </w:p>
          <w:p w14:paraId="2F6E6396" w14:textId="77777777" w:rsidR="0075392E" w:rsidRPr="00C54B9F" w:rsidRDefault="0075392E" w:rsidP="0080649C">
            <w:pPr>
              <w:rPr>
                <w:b w:val="0"/>
              </w:rPr>
            </w:pPr>
            <w:proofErr w:type="spellStart"/>
            <w:r w:rsidRPr="00C54B9F">
              <w:rPr>
                <w:b w:val="0"/>
              </w:rPr>
              <w:t>SupportsDiscretePower</w:t>
            </w:r>
            <w:proofErr w:type="spellEnd"/>
            <w:r w:rsidRPr="00C54B9F">
              <w:rPr>
                <w:b w:val="0"/>
              </w:rPr>
              <w:t xml:space="preserve"> </w:t>
            </w:r>
          </w:p>
          <w:p w14:paraId="38EF329B" w14:textId="77777777" w:rsidR="0075392E" w:rsidRPr="00C54B9F" w:rsidRDefault="0075392E" w:rsidP="0080649C">
            <w:pPr>
              <w:rPr>
                <w:b w:val="0"/>
              </w:rPr>
            </w:pPr>
            <w:proofErr w:type="spellStart"/>
            <w:r w:rsidRPr="00C54B9F">
              <w:rPr>
                <w:b w:val="0"/>
              </w:rPr>
              <w:t>SupportsTogglePower</w:t>
            </w:r>
            <w:proofErr w:type="spellEnd"/>
            <w:r w:rsidRPr="00C54B9F">
              <w:rPr>
                <w:b w:val="0"/>
              </w:rPr>
              <w:t xml:space="preserve"> </w:t>
            </w:r>
          </w:p>
          <w:p w14:paraId="4B75383A" w14:textId="77777777" w:rsidR="0075392E" w:rsidRPr="00C54B9F" w:rsidRDefault="0075392E" w:rsidP="0080649C">
            <w:pPr>
              <w:rPr>
                <w:b w:val="0"/>
              </w:rPr>
            </w:pPr>
            <w:proofErr w:type="spellStart"/>
            <w:r w:rsidRPr="00C54B9F">
              <w:rPr>
                <w:b w:val="0"/>
              </w:rPr>
              <w:t>SupportsWarmUpTime</w:t>
            </w:r>
            <w:proofErr w:type="spellEnd"/>
            <w:r w:rsidRPr="00C54B9F">
              <w:rPr>
                <w:b w:val="0"/>
              </w:rPr>
              <w:t xml:space="preserve"> </w:t>
            </w:r>
          </w:p>
          <w:p w14:paraId="6AFAF3B1" w14:textId="77777777" w:rsidR="0075392E" w:rsidRPr="00C54B9F" w:rsidRDefault="0075392E" w:rsidP="0080649C">
            <w:pPr>
              <w:rPr>
                <w:b w:val="0"/>
              </w:rPr>
            </w:pPr>
            <w:proofErr w:type="spellStart"/>
            <w:r w:rsidRPr="00C54B9F">
              <w:rPr>
                <w:b w:val="0"/>
              </w:rPr>
              <w:t>SupportsCoolDownTime</w:t>
            </w:r>
            <w:proofErr w:type="spellEnd"/>
            <w:r w:rsidRPr="00C54B9F">
              <w:rPr>
                <w:b w:val="0"/>
              </w:rPr>
              <w:t xml:space="preserve"> </w:t>
            </w:r>
          </w:p>
          <w:p w14:paraId="3863B959" w14:textId="77777777" w:rsidR="0075392E" w:rsidRPr="00C54B9F" w:rsidRDefault="0075392E" w:rsidP="0080649C">
            <w:pPr>
              <w:rPr>
                <w:b w:val="0"/>
              </w:rPr>
            </w:pPr>
            <w:proofErr w:type="spellStart"/>
            <w:r w:rsidRPr="00C54B9F">
              <w:rPr>
                <w:b w:val="0"/>
              </w:rPr>
              <w:t>SupportsPlayPause</w:t>
            </w:r>
            <w:proofErr w:type="spellEnd"/>
            <w:r w:rsidRPr="00C54B9F">
              <w:rPr>
                <w:b w:val="0"/>
              </w:rPr>
              <w:t xml:space="preserve"> </w:t>
            </w:r>
          </w:p>
          <w:p w14:paraId="64CA6279" w14:textId="77777777" w:rsidR="0075392E" w:rsidRPr="00C54B9F" w:rsidRDefault="0075392E" w:rsidP="0080649C">
            <w:pPr>
              <w:rPr>
                <w:b w:val="0"/>
              </w:rPr>
            </w:pPr>
            <w:proofErr w:type="spellStart"/>
            <w:r w:rsidRPr="00C54B9F">
              <w:rPr>
                <w:b w:val="0"/>
              </w:rPr>
              <w:t>SupportsSirius</w:t>
            </w:r>
            <w:proofErr w:type="spellEnd"/>
            <w:r w:rsidRPr="00C54B9F">
              <w:rPr>
                <w:b w:val="0"/>
              </w:rPr>
              <w:t xml:space="preserve"> </w:t>
            </w:r>
          </w:p>
          <w:p w14:paraId="43309F50" w14:textId="77777777" w:rsidR="0075392E" w:rsidRPr="00C54B9F" w:rsidRDefault="0075392E" w:rsidP="0080649C">
            <w:pPr>
              <w:rPr>
                <w:b w:val="0"/>
              </w:rPr>
            </w:pPr>
            <w:proofErr w:type="spellStart"/>
            <w:r w:rsidRPr="00C54B9F">
              <w:rPr>
                <w:b w:val="0"/>
              </w:rPr>
              <w:lastRenderedPageBreak/>
              <w:t>SupportsXm</w:t>
            </w:r>
            <w:proofErr w:type="spellEnd"/>
            <w:r w:rsidRPr="00C54B9F">
              <w:rPr>
                <w:b w:val="0"/>
              </w:rPr>
              <w:t xml:space="preserve"> </w:t>
            </w:r>
          </w:p>
          <w:p w14:paraId="3B5C945C" w14:textId="77777777" w:rsidR="0075392E" w:rsidRPr="00C54B9F" w:rsidRDefault="0075392E" w:rsidP="0080649C">
            <w:pPr>
              <w:rPr>
                <w:b w:val="0"/>
              </w:rPr>
            </w:pPr>
            <w:proofErr w:type="spellStart"/>
            <w:r w:rsidRPr="00C54B9F">
              <w:rPr>
                <w:b w:val="0"/>
              </w:rPr>
              <w:t>SupportsSiriusXm</w:t>
            </w:r>
            <w:proofErr w:type="spellEnd"/>
            <w:r w:rsidRPr="00C54B9F">
              <w:rPr>
                <w:b w:val="0"/>
              </w:rPr>
              <w:t xml:space="preserve"> </w:t>
            </w:r>
          </w:p>
          <w:p w14:paraId="69B44E28" w14:textId="77777777" w:rsidR="0075392E" w:rsidRPr="00C54B9F" w:rsidRDefault="0075392E" w:rsidP="0080649C">
            <w:pPr>
              <w:rPr>
                <w:b w:val="0"/>
              </w:rPr>
            </w:pPr>
            <w:proofErr w:type="spellStart"/>
            <w:r w:rsidRPr="00C54B9F">
              <w:rPr>
                <w:b w:val="0"/>
              </w:rPr>
              <w:t>SupportsHdRadio</w:t>
            </w:r>
            <w:proofErr w:type="spellEnd"/>
            <w:r w:rsidRPr="00C54B9F">
              <w:rPr>
                <w:b w:val="0"/>
              </w:rPr>
              <w:t xml:space="preserve"> </w:t>
            </w:r>
          </w:p>
          <w:p w14:paraId="45275256" w14:textId="77777777" w:rsidR="0075392E" w:rsidRPr="00C54B9F" w:rsidRDefault="0075392E" w:rsidP="0080649C">
            <w:pPr>
              <w:rPr>
                <w:b w:val="0"/>
              </w:rPr>
            </w:pPr>
            <w:proofErr w:type="spellStart"/>
            <w:r w:rsidRPr="00C54B9F">
              <w:rPr>
                <w:b w:val="0"/>
              </w:rPr>
              <w:t>SupportsInternetRadio</w:t>
            </w:r>
            <w:proofErr w:type="spellEnd"/>
            <w:r w:rsidRPr="00C54B9F">
              <w:rPr>
                <w:b w:val="0"/>
              </w:rPr>
              <w:t xml:space="preserve"> </w:t>
            </w:r>
          </w:p>
          <w:p w14:paraId="108E861C" w14:textId="77777777" w:rsidR="0075392E" w:rsidRPr="00C54B9F" w:rsidRDefault="0075392E" w:rsidP="0080649C">
            <w:pPr>
              <w:rPr>
                <w:b w:val="0"/>
              </w:rPr>
            </w:pPr>
            <w:proofErr w:type="spellStart"/>
            <w:r w:rsidRPr="00C54B9F">
              <w:rPr>
                <w:b w:val="0"/>
              </w:rPr>
              <w:t>SupportsLastFm</w:t>
            </w:r>
            <w:proofErr w:type="spellEnd"/>
            <w:r w:rsidRPr="00C54B9F">
              <w:rPr>
                <w:b w:val="0"/>
              </w:rPr>
              <w:t xml:space="preserve"> </w:t>
            </w:r>
          </w:p>
          <w:p w14:paraId="46BBA3FB" w14:textId="77777777" w:rsidR="0075392E" w:rsidRPr="00C54B9F" w:rsidRDefault="0075392E" w:rsidP="0080649C">
            <w:pPr>
              <w:rPr>
                <w:b w:val="0"/>
              </w:rPr>
            </w:pPr>
            <w:proofErr w:type="spellStart"/>
            <w:r w:rsidRPr="00C54B9F">
              <w:rPr>
                <w:b w:val="0"/>
              </w:rPr>
              <w:t>SupportsPandora</w:t>
            </w:r>
            <w:proofErr w:type="spellEnd"/>
            <w:r w:rsidRPr="00C54B9F">
              <w:rPr>
                <w:b w:val="0"/>
              </w:rPr>
              <w:t xml:space="preserve"> </w:t>
            </w:r>
          </w:p>
          <w:p w14:paraId="278EBCC9" w14:textId="77777777" w:rsidR="0075392E" w:rsidRPr="00C54B9F" w:rsidRDefault="0075392E" w:rsidP="0080649C">
            <w:pPr>
              <w:rPr>
                <w:b w:val="0"/>
              </w:rPr>
            </w:pPr>
            <w:proofErr w:type="spellStart"/>
            <w:r w:rsidRPr="00C54B9F">
              <w:rPr>
                <w:b w:val="0"/>
              </w:rPr>
              <w:t>SupportsRhapsody</w:t>
            </w:r>
            <w:proofErr w:type="spellEnd"/>
            <w:r w:rsidRPr="00C54B9F">
              <w:rPr>
                <w:b w:val="0"/>
              </w:rPr>
              <w:t xml:space="preserve"> </w:t>
            </w:r>
          </w:p>
          <w:p w14:paraId="29ED3460" w14:textId="77777777" w:rsidR="0075392E" w:rsidRPr="00C54B9F" w:rsidRDefault="0075392E" w:rsidP="0080649C">
            <w:pPr>
              <w:rPr>
                <w:b w:val="0"/>
              </w:rPr>
            </w:pPr>
            <w:proofErr w:type="spellStart"/>
            <w:r w:rsidRPr="00C54B9F">
              <w:rPr>
                <w:b w:val="0"/>
              </w:rPr>
              <w:t>SupportsSpotify</w:t>
            </w:r>
            <w:proofErr w:type="spellEnd"/>
            <w:r w:rsidRPr="00C54B9F">
              <w:rPr>
                <w:b w:val="0"/>
              </w:rPr>
              <w:t xml:space="preserve"> </w:t>
            </w:r>
          </w:p>
          <w:p w14:paraId="0BFF1A0D" w14:textId="77777777" w:rsidR="0075392E" w:rsidRPr="00C54B9F" w:rsidRDefault="0075392E" w:rsidP="0080649C">
            <w:pPr>
              <w:rPr>
                <w:b w:val="0"/>
              </w:rPr>
            </w:pPr>
            <w:proofErr w:type="spellStart"/>
            <w:r w:rsidRPr="00C54B9F">
              <w:rPr>
                <w:b w:val="0"/>
              </w:rPr>
              <w:t>SupportsYouTube</w:t>
            </w:r>
            <w:proofErr w:type="spellEnd"/>
            <w:r w:rsidRPr="00C54B9F">
              <w:rPr>
                <w:b w:val="0"/>
              </w:rPr>
              <w:t xml:space="preserve"> </w:t>
            </w:r>
          </w:p>
          <w:p w14:paraId="549709A9" w14:textId="77777777" w:rsidR="0075392E" w:rsidRPr="00C54B9F" w:rsidRDefault="0075392E" w:rsidP="0080649C">
            <w:pPr>
              <w:rPr>
                <w:b w:val="0"/>
              </w:rPr>
            </w:pPr>
            <w:proofErr w:type="spellStart"/>
            <w:r w:rsidRPr="00C54B9F">
              <w:rPr>
                <w:b w:val="0"/>
              </w:rPr>
              <w:t>SupportsYouTubeTv</w:t>
            </w:r>
            <w:proofErr w:type="spellEnd"/>
            <w:r w:rsidRPr="00C54B9F">
              <w:rPr>
                <w:b w:val="0"/>
              </w:rPr>
              <w:t xml:space="preserve"> </w:t>
            </w:r>
          </w:p>
          <w:p w14:paraId="415A874A" w14:textId="77777777" w:rsidR="0075392E" w:rsidRPr="00C54B9F" w:rsidRDefault="0075392E" w:rsidP="0080649C">
            <w:pPr>
              <w:rPr>
                <w:b w:val="0"/>
              </w:rPr>
            </w:pPr>
            <w:proofErr w:type="spellStart"/>
            <w:r w:rsidRPr="00C54B9F">
              <w:rPr>
                <w:b w:val="0"/>
              </w:rPr>
              <w:t>SupportsNetflix</w:t>
            </w:r>
            <w:proofErr w:type="spellEnd"/>
            <w:r w:rsidRPr="00C54B9F">
              <w:rPr>
                <w:b w:val="0"/>
              </w:rPr>
              <w:t xml:space="preserve"> </w:t>
            </w:r>
          </w:p>
          <w:p w14:paraId="4904F521" w14:textId="77777777" w:rsidR="0075392E" w:rsidRPr="00C54B9F" w:rsidRDefault="0075392E" w:rsidP="0080649C">
            <w:pPr>
              <w:rPr>
                <w:b w:val="0"/>
              </w:rPr>
            </w:pPr>
            <w:proofErr w:type="spellStart"/>
            <w:r w:rsidRPr="00C54B9F">
              <w:rPr>
                <w:b w:val="0"/>
              </w:rPr>
              <w:t>SupportsHulu</w:t>
            </w:r>
            <w:proofErr w:type="spellEnd"/>
            <w:r w:rsidRPr="00C54B9F">
              <w:rPr>
                <w:b w:val="0"/>
              </w:rPr>
              <w:t xml:space="preserve"> </w:t>
            </w:r>
          </w:p>
          <w:p w14:paraId="5E3CC542" w14:textId="77777777" w:rsidR="0075392E" w:rsidRPr="00C54B9F" w:rsidRDefault="0075392E" w:rsidP="0080649C">
            <w:pPr>
              <w:rPr>
                <w:b w:val="0"/>
              </w:rPr>
            </w:pPr>
            <w:proofErr w:type="spellStart"/>
            <w:r w:rsidRPr="00C54B9F">
              <w:rPr>
                <w:b w:val="0"/>
              </w:rPr>
              <w:t>SupportsDirectvNow</w:t>
            </w:r>
            <w:proofErr w:type="spellEnd"/>
            <w:r w:rsidRPr="00C54B9F">
              <w:rPr>
                <w:b w:val="0"/>
              </w:rPr>
              <w:t xml:space="preserve"> </w:t>
            </w:r>
          </w:p>
          <w:p w14:paraId="5C685FBF" w14:textId="77777777" w:rsidR="0075392E" w:rsidRPr="00C54B9F" w:rsidRDefault="0075392E" w:rsidP="0080649C">
            <w:pPr>
              <w:rPr>
                <w:b w:val="0"/>
              </w:rPr>
            </w:pPr>
            <w:proofErr w:type="spellStart"/>
            <w:r w:rsidRPr="00C54B9F">
              <w:rPr>
                <w:b w:val="0"/>
              </w:rPr>
              <w:t>SupportsAmazonVideo</w:t>
            </w:r>
            <w:proofErr w:type="spellEnd"/>
            <w:r w:rsidRPr="00C54B9F">
              <w:rPr>
                <w:b w:val="0"/>
              </w:rPr>
              <w:t xml:space="preserve"> </w:t>
            </w:r>
          </w:p>
          <w:p w14:paraId="2B2E1C5F" w14:textId="77777777" w:rsidR="0075392E" w:rsidRPr="00C54B9F" w:rsidRDefault="0075392E" w:rsidP="0080649C">
            <w:pPr>
              <w:rPr>
                <w:b w:val="0"/>
              </w:rPr>
            </w:pPr>
            <w:proofErr w:type="spellStart"/>
            <w:r w:rsidRPr="00C54B9F">
              <w:rPr>
                <w:b w:val="0"/>
              </w:rPr>
              <w:t>SupportsPlaystationVue</w:t>
            </w:r>
            <w:proofErr w:type="spellEnd"/>
            <w:r w:rsidRPr="00C54B9F">
              <w:rPr>
                <w:b w:val="0"/>
              </w:rPr>
              <w:t xml:space="preserve"> </w:t>
            </w:r>
          </w:p>
          <w:p w14:paraId="23033743" w14:textId="77777777" w:rsidR="0075392E" w:rsidRPr="00C54B9F" w:rsidRDefault="0075392E" w:rsidP="0080649C">
            <w:pPr>
              <w:rPr>
                <w:b w:val="0"/>
              </w:rPr>
            </w:pPr>
            <w:proofErr w:type="spellStart"/>
            <w:r w:rsidRPr="00C54B9F">
              <w:rPr>
                <w:b w:val="0"/>
              </w:rPr>
              <w:t>SupportsSlingTv</w:t>
            </w:r>
            <w:proofErr w:type="spellEnd"/>
            <w:r w:rsidRPr="00C54B9F">
              <w:rPr>
                <w:b w:val="0"/>
              </w:rPr>
              <w:t xml:space="preserve"> </w:t>
            </w:r>
          </w:p>
          <w:p w14:paraId="4D6BDB82" w14:textId="77777777" w:rsidR="0075392E" w:rsidRPr="00C54B9F" w:rsidRDefault="0075392E" w:rsidP="0080649C">
            <w:pPr>
              <w:rPr>
                <w:b w:val="0"/>
              </w:rPr>
            </w:pPr>
            <w:proofErr w:type="spellStart"/>
            <w:r w:rsidRPr="00C54B9F">
              <w:rPr>
                <w:b w:val="0"/>
              </w:rPr>
              <w:t>SupportsAirplay</w:t>
            </w:r>
            <w:proofErr w:type="spellEnd"/>
            <w:r w:rsidRPr="00C54B9F">
              <w:rPr>
                <w:b w:val="0"/>
              </w:rPr>
              <w:t xml:space="preserve"> </w:t>
            </w:r>
          </w:p>
          <w:p w14:paraId="3DD0DFB8" w14:textId="77777777" w:rsidR="0075392E" w:rsidRPr="00C54B9F" w:rsidRDefault="0075392E" w:rsidP="0080649C">
            <w:pPr>
              <w:rPr>
                <w:b w:val="0"/>
              </w:rPr>
            </w:pPr>
            <w:proofErr w:type="spellStart"/>
            <w:r w:rsidRPr="00C54B9F">
              <w:rPr>
                <w:b w:val="0"/>
              </w:rPr>
              <w:t>SupportsGoogleCast</w:t>
            </w:r>
            <w:proofErr w:type="spellEnd"/>
            <w:r w:rsidRPr="00C54B9F">
              <w:rPr>
                <w:b w:val="0"/>
              </w:rPr>
              <w:t xml:space="preserve"> </w:t>
            </w:r>
          </w:p>
          <w:p w14:paraId="1123795A" w14:textId="77777777" w:rsidR="0075392E" w:rsidRPr="00C54B9F" w:rsidRDefault="0075392E" w:rsidP="0080649C">
            <w:pPr>
              <w:rPr>
                <w:b w:val="0"/>
              </w:rPr>
            </w:pPr>
            <w:proofErr w:type="spellStart"/>
            <w:r w:rsidRPr="00C54B9F">
              <w:rPr>
                <w:b w:val="0"/>
              </w:rPr>
              <w:t>SupportsDlna</w:t>
            </w:r>
            <w:proofErr w:type="spellEnd"/>
            <w:r w:rsidRPr="00C54B9F">
              <w:rPr>
                <w:b w:val="0"/>
              </w:rPr>
              <w:t xml:space="preserve"> </w:t>
            </w:r>
          </w:p>
          <w:p w14:paraId="18F32D91" w14:textId="77777777" w:rsidR="0075392E" w:rsidRPr="00C54B9F" w:rsidRDefault="0075392E" w:rsidP="0080649C">
            <w:pPr>
              <w:rPr>
                <w:b w:val="0"/>
              </w:rPr>
            </w:pPr>
            <w:proofErr w:type="spellStart"/>
            <w:r w:rsidRPr="00C54B9F">
              <w:rPr>
                <w:b w:val="0"/>
              </w:rPr>
              <w:t>SupportsTidal</w:t>
            </w:r>
            <w:proofErr w:type="spellEnd"/>
            <w:r w:rsidRPr="00C54B9F">
              <w:rPr>
                <w:b w:val="0"/>
              </w:rPr>
              <w:t xml:space="preserve"> </w:t>
            </w:r>
          </w:p>
          <w:p w14:paraId="4427CC2C" w14:textId="77777777" w:rsidR="0075392E" w:rsidRPr="00C54B9F" w:rsidRDefault="0075392E" w:rsidP="0080649C">
            <w:pPr>
              <w:rPr>
                <w:b w:val="0"/>
              </w:rPr>
            </w:pPr>
            <w:proofErr w:type="spellStart"/>
            <w:r w:rsidRPr="00C54B9F">
              <w:rPr>
                <w:b w:val="0"/>
              </w:rPr>
              <w:t>SupportsDeezer</w:t>
            </w:r>
            <w:proofErr w:type="spellEnd"/>
            <w:r w:rsidRPr="00C54B9F">
              <w:rPr>
                <w:b w:val="0"/>
              </w:rPr>
              <w:t xml:space="preserve"> </w:t>
            </w:r>
          </w:p>
          <w:p w14:paraId="45D08C2D" w14:textId="77777777" w:rsidR="0075392E" w:rsidRPr="00C54B9F" w:rsidRDefault="0075392E" w:rsidP="0080649C">
            <w:pPr>
              <w:rPr>
                <w:b w:val="0"/>
              </w:rPr>
            </w:pPr>
            <w:proofErr w:type="spellStart"/>
            <w:r w:rsidRPr="00C54B9F">
              <w:rPr>
                <w:b w:val="0"/>
              </w:rPr>
              <w:t>SupportsCrackle</w:t>
            </w:r>
            <w:proofErr w:type="spellEnd"/>
            <w:r w:rsidRPr="00C54B9F">
              <w:rPr>
                <w:b w:val="0"/>
              </w:rPr>
              <w:t xml:space="preserve"> </w:t>
            </w:r>
          </w:p>
          <w:p w14:paraId="6C9E6C2B" w14:textId="77777777" w:rsidR="0075392E" w:rsidRPr="00C54B9F" w:rsidRDefault="0075392E" w:rsidP="0080649C">
            <w:pPr>
              <w:rPr>
                <w:b w:val="0"/>
              </w:rPr>
            </w:pPr>
            <w:proofErr w:type="spellStart"/>
            <w:r w:rsidRPr="00C54B9F">
              <w:rPr>
                <w:b w:val="0"/>
              </w:rPr>
              <w:t>SupportsGooglePlay</w:t>
            </w:r>
            <w:proofErr w:type="spellEnd"/>
            <w:r w:rsidRPr="00C54B9F">
              <w:rPr>
                <w:b w:val="0"/>
              </w:rPr>
              <w:t xml:space="preserve"> </w:t>
            </w:r>
          </w:p>
          <w:p w14:paraId="14A894F3" w14:textId="77777777" w:rsidR="0075392E" w:rsidRPr="00C54B9F" w:rsidRDefault="0075392E" w:rsidP="0080649C">
            <w:pPr>
              <w:rPr>
                <w:b w:val="0"/>
              </w:rPr>
            </w:pPr>
            <w:proofErr w:type="spellStart"/>
            <w:r w:rsidRPr="00C54B9F">
              <w:rPr>
                <w:b w:val="0"/>
              </w:rPr>
              <w:t>SupportsInfo</w:t>
            </w:r>
            <w:proofErr w:type="spellEnd"/>
            <w:r w:rsidRPr="00C54B9F">
              <w:rPr>
                <w:b w:val="0"/>
              </w:rPr>
              <w:t xml:space="preserve"> </w:t>
            </w:r>
          </w:p>
          <w:p w14:paraId="2266F456" w14:textId="77777777" w:rsidR="0075392E" w:rsidRDefault="0075392E" w:rsidP="0080649C">
            <w:proofErr w:type="spellStart"/>
            <w:r w:rsidRPr="00C54B9F">
              <w:rPr>
                <w:b w:val="0"/>
              </w:rPr>
              <w:t>SupportsReplay</w:t>
            </w:r>
            <w:proofErr w:type="spellEnd"/>
          </w:p>
        </w:tc>
      </w:tr>
    </w:tbl>
    <w:p w14:paraId="557CDF4B" w14:textId="77777777" w:rsidR="0075392E" w:rsidRDefault="0075392E" w:rsidP="0075392E"/>
    <w:p w14:paraId="328F1EA8" w14:textId="77777777" w:rsidR="0075392E" w:rsidRDefault="0075392E" w:rsidP="0075392E">
      <w:pPr>
        <w:rPr>
          <w:b/>
          <w:caps/>
          <w:spacing w:val="15"/>
          <w:sz w:val="24"/>
          <w:szCs w:val="24"/>
        </w:rPr>
      </w:pPr>
      <w:r>
        <w:br w:type="page"/>
      </w:r>
    </w:p>
    <w:p w14:paraId="3797E7C7" w14:textId="77777777" w:rsidR="0075392E" w:rsidRDefault="0075392E" w:rsidP="0075392E">
      <w:pPr>
        <w:pStyle w:val="Heading2"/>
        <w:ind w:left="0"/>
      </w:pPr>
      <w:bookmarkStart w:id="28" w:name="_Toc534899708"/>
      <w:bookmarkStart w:id="29" w:name="_Toc14269140"/>
      <w:r>
        <w:lastRenderedPageBreak/>
        <w:t>Blu-ray Player</w:t>
      </w:r>
      <w:bookmarkEnd w:id="28"/>
      <w:bookmarkEnd w:id="29"/>
    </w:p>
    <w:tbl>
      <w:tblPr>
        <w:tblStyle w:val="TableGrid"/>
        <w:tblW w:w="0" w:type="auto"/>
        <w:tblInd w:w="715" w:type="dxa"/>
        <w:tblLook w:val="04A0" w:firstRow="1" w:lastRow="0" w:firstColumn="1" w:lastColumn="0" w:noHBand="0" w:noVBand="1"/>
      </w:tblPr>
      <w:tblGrid>
        <w:gridCol w:w="8635"/>
      </w:tblGrid>
      <w:tr w:rsidR="0075392E" w14:paraId="33283E0C"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59A3817A" w14:textId="77777777" w:rsidR="0075392E" w:rsidRPr="00C54B9F" w:rsidRDefault="0075392E" w:rsidP="0080649C">
            <w:pPr>
              <w:rPr>
                <w:b w:val="0"/>
              </w:rPr>
            </w:pPr>
            <w:proofErr w:type="spellStart"/>
            <w:r w:rsidRPr="00C54B9F">
              <w:rPr>
                <w:b w:val="0"/>
              </w:rPr>
              <w:t>SupportsDisconnect</w:t>
            </w:r>
            <w:proofErr w:type="spellEnd"/>
            <w:r w:rsidRPr="00C54B9F">
              <w:rPr>
                <w:b w:val="0"/>
              </w:rPr>
              <w:t xml:space="preserve"> </w:t>
            </w:r>
          </w:p>
          <w:p w14:paraId="70AB0A65" w14:textId="77777777" w:rsidR="0075392E" w:rsidRPr="00C54B9F" w:rsidRDefault="0075392E" w:rsidP="0080649C">
            <w:pPr>
              <w:rPr>
                <w:b w:val="0"/>
              </w:rPr>
            </w:pPr>
            <w:proofErr w:type="spellStart"/>
            <w:r w:rsidRPr="00C54B9F">
              <w:rPr>
                <w:b w:val="0"/>
              </w:rPr>
              <w:t>SupportsReconnect</w:t>
            </w:r>
            <w:proofErr w:type="spellEnd"/>
            <w:r w:rsidRPr="00C54B9F">
              <w:rPr>
                <w:b w:val="0"/>
              </w:rPr>
              <w:t xml:space="preserve"> </w:t>
            </w:r>
          </w:p>
          <w:p w14:paraId="6CBAC62A" w14:textId="77777777" w:rsidR="0075392E" w:rsidRPr="00C54B9F" w:rsidRDefault="0075392E" w:rsidP="0080649C">
            <w:pPr>
              <w:rPr>
                <w:b w:val="0"/>
              </w:rPr>
            </w:pPr>
            <w:proofErr w:type="spellStart"/>
            <w:r w:rsidRPr="00C54B9F">
              <w:rPr>
                <w:b w:val="0"/>
              </w:rPr>
              <w:t>SupportsPowerFeedback</w:t>
            </w:r>
            <w:proofErr w:type="spellEnd"/>
            <w:r w:rsidRPr="00C54B9F">
              <w:rPr>
                <w:b w:val="0"/>
              </w:rPr>
              <w:t xml:space="preserve"> </w:t>
            </w:r>
          </w:p>
          <w:p w14:paraId="545134AA" w14:textId="77777777" w:rsidR="0075392E" w:rsidRPr="00C54B9F" w:rsidRDefault="0075392E" w:rsidP="0080649C">
            <w:pPr>
              <w:rPr>
                <w:b w:val="0"/>
              </w:rPr>
            </w:pPr>
            <w:proofErr w:type="spellStart"/>
            <w:r w:rsidRPr="00C54B9F">
              <w:rPr>
                <w:b w:val="0"/>
              </w:rPr>
              <w:t>SupportsDiscretePower</w:t>
            </w:r>
            <w:proofErr w:type="spellEnd"/>
            <w:r w:rsidRPr="00C54B9F">
              <w:rPr>
                <w:b w:val="0"/>
              </w:rPr>
              <w:t xml:space="preserve"> </w:t>
            </w:r>
          </w:p>
          <w:p w14:paraId="4A5E3DE4" w14:textId="77777777" w:rsidR="0075392E" w:rsidRPr="00C54B9F" w:rsidRDefault="0075392E" w:rsidP="0080649C">
            <w:pPr>
              <w:rPr>
                <w:b w:val="0"/>
              </w:rPr>
            </w:pPr>
            <w:proofErr w:type="spellStart"/>
            <w:r w:rsidRPr="00C54B9F">
              <w:rPr>
                <w:b w:val="0"/>
              </w:rPr>
              <w:t>SupportsTogglePower</w:t>
            </w:r>
            <w:proofErr w:type="spellEnd"/>
            <w:r w:rsidRPr="00C54B9F">
              <w:rPr>
                <w:b w:val="0"/>
              </w:rPr>
              <w:t xml:space="preserve"> </w:t>
            </w:r>
          </w:p>
          <w:p w14:paraId="1C792F65" w14:textId="77777777" w:rsidR="0075392E" w:rsidRPr="00C54B9F" w:rsidRDefault="0075392E" w:rsidP="0080649C">
            <w:pPr>
              <w:rPr>
                <w:b w:val="0"/>
              </w:rPr>
            </w:pPr>
            <w:proofErr w:type="spellStart"/>
            <w:r w:rsidRPr="00C54B9F">
              <w:rPr>
                <w:b w:val="0"/>
              </w:rPr>
              <w:t>SupportsWarmUpTime</w:t>
            </w:r>
            <w:proofErr w:type="spellEnd"/>
            <w:r w:rsidRPr="00C54B9F">
              <w:rPr>
                <w:b w:val="0"/>
              </w:rPr>
              <w:t xml:space="preserve"> </w:t>
            </w:r>
          </w:p>
          <w:p w14:paraId="701BE7D1" w14:textId="77777777" w:rsidR="0075392E" w:rsidRPr="00C54B9F" w:rsidRDefault="0075392E" w:rsidP="0080649C">
            <w:pPr>
              <w:rPr>
                <w:b w:val="0"/>
              </w:rPr>
            </w:pPr>
            <w:proofErr w:type="spellStart"/>
            <w:r w:rsidRPr="00C54B9F">
              <w:rPr>
                <w:b w:val="0"/>
              </w:rPr>
              <w:t>SupportsCoolDownTime</w:t>
            </w:r>
            <w:proofErr w:type="spellEnd"/>
            <w:r w:rsidRPr="00C54B9F">
              <w:rPr>
                <w:b w:val="0"/>
              </w:rPr>
              <w:t xml:space="preserve"> </w:t>
            </w:r>
          </w:p>
          <w:p w14:paraId="79992A9E" w14:textId="77777777" w:rsidR="0075392E" w:rsidRPr="00C54B9F" w:rsidRDefault="0075392E" w:rsidP="0080649C">
            <w:pPr>
              <w:rPr>
                <w:b w:val="0"/>
              </w:rPr>
            </w:pPr>
            <w:proofErr w:type="spellStart"/>
            <w:r w:rsidRPr="00C54B9F">
              <w:rPr>
                <w:b w:val="0"/>
              </w:rPr>
              <w:t>SupportsForwardScan</w:t>
            </w:r>
            <w:proofErr w:type="spellEnd"/>
            <w:r w:rsidRPr="00C54B9F">
              <w:rPr>
                <w:b w:val="0"/>
              </w:rPr>
              <w:t xml:space="preserve"> </w:t>
            </w:r>
          </w:p>
          <w:p w14:paraId="0404EC9C" w14:textId="77777777" w:rsidR="0075392E" w:rsidRPr="00C54B9F" w:rsidRDefault="0075392E" w:rsidP="0080649C">
            <w:pPr>
              <w:rPr>
                <w:b w:val="0"/>
              </w:rPr>
            </w:pPr>
            <w:proofErr w:type="spellStart"/>
            <w:r w:rsidRPr="00C54B9F">
              <w:rPr>
                <w:b w:val="0"/>
              </w:rPr>
              <w:t>SupportsReverseScan</w:t>
            </w:r>
            <w:proofErr w:type="spellEnd"/>
            <w:r w:rsidRPr="00C54B9F">
              <w:rPr>
                <w:b w:val="0"/>
              </w:rPr>
              <w:t xml:space="preserve"> </w:t>
            </w:r>
          </w:p>
          <w:p w14:paraId="4BF5BDDD" w14:textId="77777777" w:rsidR="0075392E" w:rsidRPr="00C54B9F" w:rsidRDefault="0075392E" w:rsidP="0080649C">
            <w:pPr>
              <w:rPr>
                <w:b w:val="0"/>
              </w:rPr>
            </w:pPr>
            <w:proofErr w:type="spellStart"/>
            <w:r w:rsidRPr="00C54B9F">
              <w:rPr>
                <w:b w:val="0"/>
              </w:rPr>
              <w:t>SupportsPlay</w:t>
            </w:r>
            <w:proofErr w:type="spellEnd"/>
            <w:r w:rsidRPr="00C54B9F">
              <w:rPr>
                <w:b w:val="0"/>
              </w:rPr>
              <w:t xml:space="preserve"> </w:t>
            </w:r>
          </w:p>
          <w:p w14:paraId="2D81B309" w14:textId="77777777" w:rsidR="0075392E" w:rsidRPr="00C54B9F" w:rsidRDefault="0075392E" w:rsidP="0080649C">
            <w:pPr>
              <w:rPr>
                <w:b w:val="0"/>
              </w:rPr>
            </w:pPr>
            <w:proofErr w:type="spellStart"/>
            <w:r w:rsidRPr="00C54B9F">
              <w:rPr>
                <w:b w:val="0"/>
              </w:rPr>
              <w:t>SupportsPause</w:t>
            </w:r>
            <w:proofErr w:type="spellEnd"/>
            <w:r w:rsidRPr="00C54B9F">
              <w:rPr>
                <w:b w:val="0"/>
              </w:rPr>
              <w:t xml:space="preserve"> </w:t>
            </w:r>
          </w:p>
          <w:p w14:paraId="63BE1B63" w14:textId="77777777" w:rsidR="0075392E" w:rsidRPr="00C54B9F" w:rsidRDefault="0075392E" w:rsidP="0080649C">
            <w:pPr>
              <w:rPr>
                <w:b w:val="0"/>
              </w:rPr>
            </w:pPr>
            <w:proofErr w:type="spellStart"/>
            <w:r w:rsidRPr="00C54B9F">
              <w:rPr>
                <w:b w:val="0"/>
              </w:rPr>
              <w:t>SupportsStop</w:t>
            </w:r>
            <w:proofErr w:type="spellEnd"/>
            <w:r w:rsidRPr="00C54B9F">
              <w:rPr>
                <w:b w:val="0"/>
              </w:rPr>
              <w:t xml:space="preserve"> </w:t>
            </w:r>
          </w:p>
          <w:p w14:paraId="0F2D8ADF" w14:textId="77777777" w:rsidR="0075392E" w:rsidRPr="00C54B9F" w:rsidRDefault="0075392E" w:rsidP="0080649C">
            <w:pPr>
              <w:rPr>
                <w:b w:val="0"/>
              </w:rPr>
            </w:pPr>
            <w:proofErr w:type="spellStart"/>
            <w:r w:rsidRPr="00C54B9F">
              <w:rPr>
                <w:b w:val="0"/>
              </w:rPr>
              <w:t>SupportsForwardSkip</w:t>
            </w:r>
            <w:proofErr w:type="spellEnd"/>
            <w:r w:rsidRPr="00C54B9F">
              <w:rPr>
                <w:b w:val="0"/>
              </w:rPr>
              <w:t xml:space="preserve"> </w:t>
            </w:r>
          </w:p>
          <w:p w14:paraId="613541AF" w14:textId="77777777" w:rsidR="0075392E" w:rsidRPr="00C54B9F" w:rsidRDefault="0075392E" w:rsidP="0080649C">
            <w:pPr>
              <w:rPr>
                <w:b w:val="0"/>
              </w:rPr>
            </w:pPr>
            <w:proofErr w:type="spellStart"/>
            <w:r w:rsidRPr="00C54B9F">
              <w:rPr>
                <w:b w:val="0"/>
              </w:rPr>
              <w:t>SupportsReverseSkip</w:t>
            </w:r>
            <w:proofErr w:type="spellEnd"/>
            <w:r w:rsidRPr="00C54B9F">
              <w:rPr>
                <w:b w:val="0"/>
              </w:rPr>
              <w:t xml:space="preserve"> </w:t>
            </w:r>
          </w:p>
          <w:p w14:paraId="5325CB03" w14:textId="77777777" w:rsidR="0075392E" w:rsidRPr="00C54B9F" w:rsidRDefault="0075392E" w:rsidP="0080649C">
            <w:pPr>
              <w:rPr>
                <w:b w:val="0"/>
              </w:rPr>
            </w:pPr>
            <w:proofErr w:type="spellStart"/>
            <w:r w:rsidRPr="00C54B9F">
              <w:rPr>
                <w:b w:val="0"/>
              </w:rPr>
              <w:t>SupportsRepeat</w:t>
            </w:r>
            <w:proofErr w:type="spellEnd"/>
            <w:r w:rsidRPr="00C54B9F">
              <w:rPr>
                <w:b w:val="0"/>
              </w:rPr>
              <w:t xml:space="preserve"> </w:t>
            </w:r>
          </w:p>
          <w:p w14:paraId="6BEA1644" w14:textId="77777777" w:rsidR="0075392E" w:rsidRPr="00C54B9F" w:rsidRDefault="0075392E" w:rsidP="0080649C">
            <w:pPr>
              <w:rPr>
                <w:b w:val="0"/>
              </w:rPr>
            </w:pPr>
            <w:proofErr w:type="spellStart"/>
            <w:r w:rsidRPr="00C54B9F">
              <w:rPr>
                <w:b w:val="0"/>
              </w:rPr>
              <w:t>SupportsReturn</w:t>
            </w:r>
            <w:proofErr w:type="spellEnd"/>
            <w:r w:rsidRPr="00C54B9F">
              <w:rPr>
                <w:b w:val="0"/>
              </w:rPr>
              <w:t xml:space="preserve"> </w:t>
            </w:r>
          </w:p>
          <w:p w14:paraId="0E65294A" w14:textId="77777777" w:rsidR="0075392E" w:rsidRPr="00C54B9F" w:rsidRDefault="0075392E" w:rsidP="0080649C">
            <w:pPr>
              <w:rPr>
                <w:b w:val="0"/>
              </w:rPr>
            </w:pPr>
            <w:proofErr w:type="spellStart"/>
            <w:r w:rsidRPr="00C54B9F">
              <w:rPr>
                <w:b w:val="0"/>
              </w:rPr>
              <w:t>SupportsBack</w:t>
            </w:r>
            <w:proofErr w:type="spellEnd"/>
            <w:r w:rsidRPr="00C54B9F">
              <w:rPr>
                <w:b w:val="0"/>
              </w:rPr>
              <w:t xml:space="preserve"> </w:t>
            </w:r>
          </w:p>
          <w:p w14:paraId="59EDB5A7" w14:textId="77777777" w:rsidR="0075392E" w:rsidRPr="00C54B9F" w:rsidRDefault="0075392E" w:rsidP="0080649C">
            <w:pPr>
              <w:rPr>
                <w:b w:val="0"/>
              </w:rPr>
            </w:pPr>
            <w:proofErr w:type="spellStart"/>
            <w:r w:rsidRPr="00C54B9F">
              <w:rPr>
                <w:b w:val="0"/>
              </w:rPr>
              <w:t>SupportsArrowKeys</w:t>
            </w:r>
            <w:proofErr w:type="spellEnd"/>
            <w:r w:rsidRPr="00C54B9F">
              <w:rPr>
                <w:b w:val="0"/>
              </w:rPr>
              <w:t xml:space="preserve"> </w:t>
            </w:r>
          </w:p>
          <w:p w14:paraId="0F5EA33C" w14:textId="77777777" w:rsidR="0075392E" w:rsidRPr="00C54B9F" w:rsidRDefault="0075392E" w:rsidP="0080649C">
            <w:pPr>
              <w:rPr>
                <w:b w:val="0"/>
              </w:rPr>
            </w:pPr>
            <w:proofErr w:type="spellStart"/>
            <w:r w:rsidRPr="00C54B9F">
              <w:rPr>
                <w:b w:val="0"/>
              </w:rPr>
              <w:t>SupportsEnter</w:t>
            </w:r>
            <w:proofErr w:type="spellEnd"/>
            <w:r w:rsidRPr="00C54B9F">
              <w:rPr>
                <w:b w:val="0"/>
              </w:rPr>
              <w:t xml:space="preserve"> </w:t>
            </w:r>
          </w:p>
          <w:p w14:paraId="3CA8E6ED" w14:textId="77777777" w:rsidR="0075392E" w:rsidRPr="00C54B9F" w:rsidRDefault="0075392E" w:rsidP="0080649C">
            <w:pPr>
              <w:rPr>
                <w:b w:val="0"/>
              </w:rPr>
            </w:pPr>
            <w:proofErr w:type="spellStart"/>
            <w:r w:rsidRPr="00C54B9F">
              <w:rPr>
                <w:b w:val="0"/>
              </w:rPr>
              <w:t>SupportsSelect</w:t>
            </w:r>
            <w:proofErr w:type="spellEnd"/>
            <w:r w:rsidRPr="00C54B9F">
              <w:rPr>
                <w:b w:val="0"/>
              </w:rPr>
              <w:t xml:space="preserve"> </w:t>
            </w:r>
          </w:p>
          <w:p w14:paraId="36AFD96E" w14:textId="77777777" w:rsidR="0075392E" w:rsidRPr="00C54B9F" w:rsidRDefault="0075392E" w:rsidP="0080649C">
            <w:pPr>
              <w:rPr>
                <w:b w:val="0"/>
              </w:rPr>
            </w:pPr>
            <w:proofErr w:type="spellStart"/>
            <w:r w:rsidRPr="00C54B9F">
              <w:rPr>
                <w:b w:val="0"/>
              </w:rPr>
              <w:t>SupportsClear</w:t>
            </w:r>
            <w:proofErr w:type="spellEnd"/>
            <w:r w:rsidRPr="00C54B9F">
              <w:rPr>
                <w:b w:val="0"/>
              </w:rPr>
              <w:t xml:space="preserve"> </w:t>
            </w:r>
          </w:p>
          <w:p w14:paraId="133527CE" w14:textId="77777777" w:rsidR="0075392E" w:rsidRPr="00C54B9F" w:rsidRDefault="0075392E" w:rsidP="0080649C">
            <w:pPr>
              <w:rPr>
                <w:b w:val="0"/>
              </w:rPr>
            </w:pPr>
            <w:proofErr w:type="spellStart"/>
            <w:r w:rsidRPr="00C54B9F">
              <w:rPr>
                <w:b w:val="0"/>
              </w:rPr>
              <w:t>SupportsExit</w:t>
            </w:r>
            <w:proofErr w:type="spellEnd"/>
            <w:r w:rsidRPr="00C54B9F">
              <w:rPr>
                <w:b w:val="0"/>
              </w:rPr>
              <w:t xml:space="preserve"> </w:t>
            </w:r>
          </w:p>
          <w:p w14:paraId="7944D150" w14:textId="77777777" w:rsidR="0075392E" w:rsidRPr="00C54B9F" w:rsidRDefault="0075392E" w:rsidP="0080649C">
            <w:pPr>
              <w:rPr>
                <w:b w:val="0"/>
              </w:rPr>
            </w:pPr>
            <w:proofErr w:type="spellStart"/>
            <w:r w:rsidRPr="00C54B9F">
              <w:rPr>
                <w:b w:val="0"/>
              </w:rPr>
              <w:t>SupportsHome</w:t>
            </w:r>
            <w:proofErr w:type="spellEnd"/>
            <w:r w:rsidRPr="00C54B9F">
              <w:rPr>
                <w:b w:val="0"/>
              </w:rPr>
              <w:t xml:space="preserve"> </w:t>
            </w:r>
          </w:p>
          <w:p w14:paraId="601EF534" w14:textId="77777777" w:rsidR="0075392E" w:rsidRPr="00C54B9F" w:rsidRDefault="0075392E" w:rsidP="0080649C">
            <w:pPr>
              <w:rPr>
                <w:b w:val="0"/>
              </w:rPr>
            </w:pPr>
            <w:proofErr w:type="spellStart"/>
            <w:r w:rsidRPr="00C54B9F">
              <w:rPr>
                <w:b w:val="0"/>
              </w:rPr>
              <w:t>SupportsMenu</w:t>
            </w:r>
            <w:proofErr w:type="spellEnd"/>
            <w:r w:rsidRPr="00C54B9F">
              <w:rPr>
                <w:b w:val="0"/>
              </w:rPr>
              <w:t xml:space="preserve"> </w:t>
            </w:r>
          </w:p>
          <w:p w14:paraId="1EB1B192" w14:textId="77777777" w:rsidR="0075392E" w:rsidRPr="00C54B9F" w:rsidRDefault="0075392E" w:rsidP="0080649C">
            <w:pPr>
              <w:rPr>
                <w:b w:val="0"/>
              </w:rPr>
            </w:pPr>
            <w:proofErr w:type="spellStart"/>
            <w:r w:rsidRPr="00C54B9F">
              <w:rPr>
                <w:b w:val="0"/>
              </w:rPr>
              <w:t>SupportsKeypadNumber</w:t>
            </w:r>
            <w:proofErr w:type="spellEnd"/>
            <w:r w:rsidRPr="00C54B9F">
              <w:rPr>
                <w:b w:val="0"/>
              </w:rPr>
              <w:t xml:space="preserve"> </w:t>
            </w:r>
          </w:p>
          <w:p w14:paraId="21F5F42D" w14:textId="77777777" w:rsidR="0075392E" w:rsidRPr="00C54B9F" w:rsidRDefault="0075392E" w:rsidP="0080649C">
            <w:pPr>
              <w:rPr>
                <w:b w:val="0"/>
              </w:rPr>
            </w:pPr>
            <w:proofErr w:type="spellStart"/>
            <w:r w:rsidRPr="00C54B9F">
              <w:rPr>
                <w:b w:val="0"/>
              </w:rPr>
              <w:t>SupportsPound</w:t>
            </w:r>
            <w:proofErr w:type="spellEnd"/>
            <w:r w:rsidRPr="00C54B9F">
              <w:rPr>
                <w:b w:val="0"/>
              </w:rPr>
              <w:t xml:space="preserve"> </w:t>
            </w:r>
          </w:p>
          <w:p w14:paraId="73A5166C" w14:textId="77777777" w:rsidR="0075392E" w:rsidRPr="00C54B9F" w:rsidRDefault="0075392E" w:rsidP="0080649C">
            <w:pPr>
              <w:rPr>
                <w:b w:val="0"/>
              </w:rPr>
            </w:pPr>
            <w:proofErr w:type="spellStart"/>
            <w:r w:rsidRPr="00C54B9F">
              <w:rPr>
                <w:b w:val="0"/>
              </w:rPr>
              <w:t>SupportsAsterisk</w:t>
            </w:r>
            <w:proofErr w:type="spellEnd"/>
            <w:r w:rsidRPr="00C54B9F">
              <w:rPr>
                <w:b w:val="0"/>
              </w:rPr>
              <w:t xml:space="preserve"> </w:t>
            </w:r>
          </w:p>
          <w:p w14:paraId="1F5A104B" w14:textId="77777777" w:rsidR="0075392E" w:rsidRPr="00C54B9F" w:rsidRDefault="0075392E" w:rsidP="0080649C">
            <w:pPr>
              <w:rPr>
                <w:b w:val="0"/>
              </w:rPr>
            </w:pPr>
            <w:proofErr w:type="spellStart"/>
            <w:r w:rsidRPr="00C54B9F">
              <w:rPr>
                <w:b w:val="0"/>
              </w:rPr>
              <w:t>SupportsPeriod</w:t>
            </w:r>
            <w:proofErr w:type="spellEnd"/>
            <w:r w:rsidRPr="00C54B9F">
              <w:rPr>
                <w:b w:val="0"/>
              </w:rPr>
              <w:t xml:space="preserve"> </w:t>
            </w:r>
          </w:p>
          <w:p w14:paraId="5D2FC5D1" w14:textId="77777777" w:rsidR="0075392E" w:rsidRPr="00C54B9F" w:rsidRDefault="0075392E" w:rsidP="0080649C">
            <w:pPr>
              <w:rPr>
                <w:b w:val="0"/>
              </w:rPr>
            </w:pPr>
            <w:proofErr w:type="spellStart"/>
            <w:r w:rsidRPr="00C54B9F">
              <w:rPr>
                <w:b w:val="0"/>
              </w:rPr>
              <w:t>SupportsDash</w:t>
            </w:r>
            <w:proofErr w:type="spellEnd"/>
            <w:r w:rsidRPr="00C54B9F">
              <w:rPr>
                <w:b w:val="0"/>
              </w:rPr>
              <w:t xml:space="preserve"> </w:t>
            </w:r>
          </w:p>
          <w:p w14:paraId="0CC4C217" w14:textId="77777777" w:rsidR="0075392E" w:rsidRPr="00C54B9F" w:rsidRDefault="0075392E" w:rsidP="0080649C">
            <w:pPr>
              <w:rPr>
                <w:b w:val="0"/>
              </w:rPr>
            </w:pPr>
            <w:proofErr w:type="spellStart"/>
            <w:r w:rsidRPr="00C54B9F">
              <w:rPr>
                <w:b w:val="0"/>
              </w:rPr>
              <w:t>SupportsKeypadBackSpace</w:t>
            </w:r>
            <w:proofErr w:type="spellEnd"/>
            <w:r w:rsidRPr="00C54B9F">
              <w:rPr>
                <w:b w:val="0"/>
              </w:rPr>
              <w:t xml:space="preserve"> </w:t>
            </w:r>
          </w:p>
          <w:p w14:paraId="735693B1" w14:textId="77777777" w:rsidR="0075392E" w:rsidRPr="00C54B9F" w:rsidRDefault="0075392E" w:rsidP="0080649C">
            <w:pPr>
              <w:rPr>
                <w:b w:val="0"/>
              </w:rPr>
            </w:pPr>
            <w:proofErr w:type="spellStart"/>
            <w:r w:rsidRPr="00C54B9F">
              <w:rPr>
                <w:b w:val="0"/>
              </w:rPr>
              <w:t>SupportsPlayBackStatusFeedback</w:t>
            </w:r>
            <w:proofErr w:type="spellEnd"/>
            <w:r w:rsidRPr="00C54B9F">
              <w:rPr>
                <w:b w:val="0"/>
              </w:rPr>
              <w:t xml:space="preserve"> </w:t>
            </w:r>
          </w:p>
          <w:p w14:paraId="5B6CD500" w14:textId="77777777" w:rsidR="0075392E" w:rsidRPr="00C54B9F" w:rsidRDefault="0075392E" w:rsidP="0080649C">
            <w:pPr>
              <w:rPr>
                <w:b w:val="0"/>
              </w:rPr>
            </w:pPr>
            <w:proofErr w:type="spellStart"/>
            <w:r w:rsidRPr="00C54B9F">
              <w:rPr>
                <w:b w:val="0"/>
              </w:rPr>
              <w:t>SupportsTrackFeedback</w:t>
            </w:r>
            <w:proofErr w:type="spellEnd"/>
            <w:r w:rsidRPr="00C54B9F">
              <w:rPr>
                <w:b w:val="0"/>
              </w:rPr>
              <w:t xml:space="preserve"> </w:t>
            </w:r>
          </w:p>
          <w:p w14:paraId="793449D2" w14:textId="77777777" w:rsidR="0075392E" w:rsidRPr="00C54B9F" w:rsidRDefault="0075392E" w:rsidP="0080649C">
            <w:pPr>
              <w:rPr>
                <w:b w:val="0"/>
              </w:rPr>
            </w:pPr>
            <w:proofErr w:type="spellStart"/>
            <w:r w:rsidRPr="00C54B9F">
              <w:rPr>
                <w:b w:val="0"/>
              </w:rPr>
              <w:t>SupportsChapterFeedback</w:t>
            </w:r>
            <w:proofErr w:type="spellEnd"/>
            <w:r w:rsidRPr="00C54B9F">
              <w:rPr>
                <w:b w:val="0"/>
              </w:rPr>
              <w:t xml:space="preserve"> </w:t>
            </w:r>
          </w:p>
          <w:p w14:paraId="660101E9" w14:textId="77777777" w:rsidR="0075392E" w:rsidRPr="00C54B9F" w:rsidRDefault="0075392E" w:rsidP="0080649C">
            <w:pPr>
              <w:rPr>
                <w:b w:val="0"/>
              </w:rPr>
            </w:pPr>
            <w:proofErr w:type="spellStart"/>
            <w:r w:rsidRPr="00C54B9F">
              <w:rPr>
                <w:b w:val="0"/>
              </w:rPr>
              <w:t>SupportsTrackElapsedTimeFeedback</w:t>
            </w:r>
            <w:proofErr w:type="spellEnd"/>
            <w:r w:rsidRPr="00C54B9F">
              <w:rPr>
                <w:b w:val="0"/>
              </w:rPr>
              <w:t xml:space="preserve"> </w:t>
            </w:r>
          </w:p>
          <w:p w14:paraId="4FB334F7" w14:textId="77777777" w:rsidR="0075392E" w:rsidRPr="00C54B9F" w:rsidRDefault="0075392E" w:rsidP="0080649C">
            <w:pPr>
              <w:rPr>
                <w:b w:val="0"/>
              </w:rPr>
            </w:pPr>
            <w:proofErr w:type="spellStart"/>
            <w:r w:rsidRPr="00C54B9F">
              <w:rPr>
                <w:b w:val="0"/>
              </w:rPr>
              <w:t>SupportsTrackRemainingTimeFeedback</w:t>
            </w:r>
            <w:proofErr w:type="spellEnd"/>
            <w:r w:rsidRPr="00C54B9F">
              <w:rPr>
                <w:b w:val="0"/>
              </w:rPr>
              <w:t xml:space="preserve"> </w:t>
            </w:r>
          </w:p>
          <w:p w14:paraId="2903C219" w14:textId="77777777" w:rsidR="0075392E" w:rsidRPr="00C54B9F" w:rsidRDefault="0075392E" w:rsidP="0080649C">
            <w:pPr>
              <w:rPr>
                <w:b w:val="0"/>
              </w:rPr>
            </w:pPr>
            <w:proofErr w:type="spellStart"/>
            <w:r w:rsidRPr="00C54B9F">
              <w:rPr>
                <w:b w:val="0"/>
              </w:rPr>
              <w:t>SupportsChapterElapsedTimeFeedback</w:t>
            </w:r>
            <w:proofErr w:type="spellEnd"/>
            <w:r w:rsidRPr="00C54B9F">
              <w:rPr>
                <w:b w:val="0"/>
              </w:rPr>
              <w:t xml:space="preserve"> </w:t>
            </w:r>
          </w:p>
          <w:p w14:paraId="1039EECF" w14:textId="77777777" w:rsidR="0075392E" w:rsidRPr="00C54B9F" w:rsidRDefault="0075392E" w:rsidP="0080649C">
            <w:pPr>
              <w:rPr>
                <w:b w:val="0"/>
              </w:rPr>
            </w:pPr>
            <w:proofErr w:type="spellStart"/>
            <w:r w:rsidRPr="00C54B9F">
              <w:rPr>
                <w:b w:val="0"/>
              </w:rPr>
              <w:t>SupportsChapterRemainingTimeFeedback</w:t>
            </w:r>
            <w:proofErr w:type="spellEnd"/>
            <w:r w:rsidRPr="00C54B9F">
              <w:rPr>
                <w:b w:val="0"/>
              </w:rPr>
              <w:t xml:space="preserve"> </w:t>
            </w:r>
          </w:p>
          <w:p w14:paraId="198B37BE" w14:textId="77777777" w:rsidR="0075392E" w:rsidRPr="00C54B9F" w:rsidRDefault="0075392E" w:rsidP="0080649C">
            <w:pPr>
              <w:rPr>
                <w:b w:val="0"/>
              </w:rPr>
            </w:pPr>
            <w:proofErr w:type="spellStart"/>
            <w:r w:rsidRPr="00C54B9F">
              <w:rPr>
                <w:b w:val="0"/>
              </w:rPr>
              <w:t>SupportsTotalElapsedTimeFeedback</w:t>
            </w:r>
            <w:proofErr w:type="spellEnd"/>
            <w:r w:rsidRPr="00C54B9F">
              <w:rPr>
                <w:b w:val="0"/>
              </w:rPr>
              <w:t xml:space="preserve"> </w:t>
            </w:r>
          </w:p>
          <w:p w14:paraId="0CE644E0" w14:textId="77777777" w:rsidR="0075392E" w:rsidRPr="00C54B9F" w:rsidRDefault="0075392E" w:rsidP="0080649C">
            <w:pPr>
              <w:rPr>
                <w:b w:val="0"/>
              </w:rPr>
            </w:pPr>
            <w:proofErr w:type="spellStart"/>
            <w:r w:rsidRPr="00C54B9F">
              <w:rPr>
                <w:b w:val="0"/>
              </w:rPr>
              <w:t>SupportsTotalRemainingTimeFeedback</w:t>
            </w:r>
            <w:proofErr w:type="spellEnd"/>
            <w:r w:rsidRPr="00C54B9F">
              <w:rPr>
                <w:b w:val="0"/>
              </w:rPr>
              <w:t xml:space="preserve"> </w:t>
            </w:r>
          </w:p>
          <w:p w14:paraId="78ECF879" w14:textId="77777777" w:rsidR="0075392E" w:rsidRPr="00C54B9F" w:rsidRDefault="0075392E" w:rsidP="0080649C">
            <w:pPr>
              <w:rPr>
                <w:b w:val="0"/>
              </w:rPr>
            </w:pPr>
            <w:proofErr w:type="spellStart"/>
            <w:r w:rsidRPr="00C54B9F">
              <w:rPr>
                <w:b w:val="0"/>
              </w:rPr>
              <w:t>SupportsAudio</w:t>
            </w:r>
            <w:proofErr w:type="spellEnd"/>
            <w:r w:rsidRPr="00C54B9F">
              <w:rPr>
                <w:b w:val="0"/>
              </w:rPr>
              <w:t xml:space="preserve"> </w:t>
            </w:r>
          </w:p>
          <w:p w14:paraId="36053584" w14:textId="77777777" w:rsidR="0075392E" w:rsidRPr="00C54B9F" w:rsidRDefault="0075392E" w:rsidP="0080649C">
            <w:pPr>
              <w:rPr>
                <w:b w:val="0"/>
              </w:rPr>
            </w:pPr>
            <w:proofErr w:type="spellStart"/>
            <w:r w:rsidRPr="00C54B9F">
              <w:rPr>
                <w:b w:val="0"/>
              </w:rPr>
              <w:t>SupportsDisplay</w:t>
            </w:r>
            <w:proofErr w:type="spellEnd"/>
            <w:r w:rsidRPr="00C54B9F">
              <w:rPr>
                <w:b w:val="0"/>
              </w:rPr>
              <w:t xml:space="preserve"> </w:t>
            </w:r>
          </w:p>
          <w:p w14:paraId="00E2D0AA" w14:textId="77777777" w:rsidR="0075392E" w:rsidRPr="00C54B9F" w:rsidRDefault="0075392E" w:rsidP="0080649C">
            <w:pPr>
              <w:rPr>
                <w:b w:val="0"/>
              </w:rPr>
            </w:pPr>
            <w:proofErr w:type="spellStart"/>
            <w:r w:rsidRPr="00C54B9F">
              <w:rPr>
                <w:b w:val="0"/>
              </w:rPr>
              <w:t>SupportsEject</w:t>
            </w:r>
            <w:proofErr w:type="spellEnd"/>
            <w:r w:rsidRPr="00C54B9F">
              <w:rPr>
                <w:b w:val="0"/>
              </w:rPr>
              <w:t xml:space="preserve"> </w:t>
            </w:r>
          </w:p>
          <w:p w14:paraId="186BB6B8" w14:textId="77777777" w:rsidR="0075392E" w:rsidRPr="00C54B9F" w:rsidRDefault="0075392E" w:rsidP="0080649C">
            <w:pPr>
              <w:rPr>
                <w:b w:val="0"/>
              </w:rPr>
            </w:pPr>
            <w:proofErr w:type="spellStart"/>
            <w:r w:rsidRPr="00C54B9F">
              <w:rPr>
                <w:b w:val="0"/>
              </w:rPr>
              <w:lastRenderedPageBreak/>
              <w:t>SupportsOptions</w:t>
            </w:r>
            <w:proofErr w:type="spellEnd"/>
            <w:r w:rsidRPr="00C54B9F">
              <w:rPr>
                <w:b w:val="0"/>
              </w:rPr>
              <w:t xml:space="preserve"> </w:t>
            </w:r>
          </w:p>
          <w:p w14:paraId="774D63B8" w14:textId="77777777" w:rsidR="0075392E" w:rsidRPr="00C54B9F" w:rsidRDefault="0075392E" w:rsidP="0080649C">
            <w:pPr>
              <w:rPr>
                <w:b w:val="0"/>
              </w:rPr>
            </w:pPr>
            <w:proofErr w:type="spellStart"/>
            <w:r w:rsidRPr="00C54B9F">
              <w:rPr>
                <w:b w:val="0"/>
              </w:rPr>
              <w:t>SupportsSubtitle</w:t>
            </w:r>
            <w:proofErr w:type="spellEnd"/>
            <w:r w:rsidRPr="00C54B9F">
              <w:rPr>
                <w:b w:val="0"/>
              </w:rPr>
              <w:t xml:space="preserve"> </w:t>
            </w:r>
          </w:p>
          <w:p w14:paraId="6EF77BFF" w14:textId="77777777" w:rsidR="0075392E" w:rsidRPr="00C54B9F" w:rsidRDefault="0075392E" w:rsidP="0080649C">
            <w:pPr>
              <w:rPr>
                <w:b w:val="0"/>
              </w:rPr>
            </w:pPr>
            <w:proofErr w:type="spellStart"/>
            <w:r w:rsidRPr="00C54B9F">
              <w:rPr>
                <w:b w:val="0"/>
              </w:rPr>
              <w:t>SupportsFeedback</w:t>
            </w:r>
            <w:proofErr w:type="spellEnd"/>
            <w:r w:rsidRPr="00C54B9F">
              <w:rPr>
                <w:b w:val="0"/>
              </w:rPr>
              <w:t xml:space="preserve"> </w:t>
            </w:r>
          </w:p>
          <w:p w14:paraId="275CC852" w14:textId="77777777" w:rsidR="0075392E" w:rsidRPr="00C54B9F" w:rsidRDefault="0075392E" w:rsidP="0080649C">
            <w:pPr>
              <w:rPr>
                <w:b w:val="0"/>
              </w:rPr>
            </w:pPr>
            <w:proofErr w:type="spellStart"/>
            <w:r w:rsidRPr="00C54B9F">
              <w:rPr>
                <w:b w:val="0"/>
              </w:rPr>
              <w:t>SupportsDiscreteEnergyStar</w:t>
            </w:r>
            <w:proofErr w:type="spellEnd"/>
            <w:r w:rsidRPr="00C54B9F">
              <w:rPr>
                <w:b w:val="0"/>
              </w:rPr>
              <w:t xml:space="preserve"> </w:t>
            </w:r>
          </w:p>
          <w:p w14:paraId="2D7DADCF" w14:textId="77777777" w:rsidR="0075392E" w:rsidRPr="00C54B9F" w:rsidRDefault="0075392E" w:rsidP="0080649C">
            <w:pPr>
              <w:rPr>
                <w:b w:val="0"/>
              </w:rPr>
            </w:pPr>
            <w:proofErr w:type="spellStart"/>
            <w:r w:rsidRPr="00C54B9F">
              <w:rPr>
                <w:b w:val="0"/>
              </w:rPr>
              <w:t>SupportsEnergyStarFeedback</w:t>
            </w:r>
            <w:proofErr w:type="spellEnd"/>
            <w:r w:rsidRPr="00C54B9F">
              <w:rPr>
                <w:b w:val="0"/>
              </w:rPr>
              <w:t xml:space="preserve"> </w:t>
            </w:r>
          </w:p>
          <w:p w14:paraId="4981A4A2" w14:textId="77777777" w:rsidR="0075392E" w:rsidRPr="00C54B9F" w:rsidRDefault="0075392E" w:rsidP="0080649C">
            <w:pPr>
              <w:rPr>
                <w:b w:val="0"/>
              </w:rPr>
            </w:pPr>
            <w:proofErr w:type="spellStart"/>
            <w:r w:rsidRPr="00C54B9F">
              <w:rPr>
                <w:b w:val="0"/>
              </w:rPr>
              <w:t>SupportsToggleEnergyStar</w:t>
            </w:r>
            <w:proofErr w:type="spellEnd"/>
            <w:r w:rsidRPr="00C54B9F">
              <w:rPr>
                <w:b w:val="0"/>
              </w:rPr>
              <w:t xml:space="preserve"> </w:t>
            </w:r>
          </w:p>
          <w:p w14:paraId="0D95AACE" w14:textId="77777777" w:rsidR="0075392E" w:rsidRPr="00C54B9F" w:rsidRDefault="0075392E" w:rsidP="0080649C">
            <w:pPr>
              <w:rPr>
                <w:b w:val="0"/>
              </w:rPr>
            </w:pPr>
            <w:proofErr w:type="spellStart"/>
            <w:r w:rsidRPr="00C54B9F">
              <w:rPr>
                <w:b w:val="0"/>
              </w:rPr>
              <w:t>SupportsColorButtons</w:t>
            </w:r>
            <w:proofErr w:type="spellEnd"/>
            <w:r w:rsidRPr="00C54B9F">
              <w:rPr>
                <w:b w:val="0"/>
              </w:rPr>
              <w:t xml:space="preserve"> </w:t>
            </w:r>
          </w:p>
          <w:p w14:paraId="41C64D0B" w14:textId="77777777" w:rsidR="0075392E" w:rsidRPr="00C54B9F" w:rsidRDefault="0075392E" w:rsidP="0080649C">
            <w:pPr>
              <w:rPr>
                <w:b w:val="0"/>
              </w:rPr>
            </w:pPr>
            <w:proofErr w:type="spellStart"/>
            <w:r w:rsidRPr="00C54B9F">
              <w:rPr>
                <w:b w:val="0"/>
              </w:rPr>
              <w:t>SupportsPopUpMenu</w:t>
            </w:r>
            <w:proofErr w:type="spellEnd"/>
            <w:r w:rsidRPr="00C54B9F">
              <w:rPr>
                <w:b w:val="0"/>
              </w:rPr>
              <w:t xml:space="preserve"> </w:t>
            </w:r>
          </w:p>
          <w:p w14:paraId="6F867F47" w14:textId="77777777" w:rsidR="0075392E" w:rsidRPr="00C54B9F" w:rsidRDefault="0075392E" w:rsidP="0080649C">
            <w:pPr>
              <w:rPr>
                <w:b w:val="0"/>
              </w:rPr>
            </w:pPr>
            <w:proofErr w:type="spellStart"/>
            <w:r w:rsidRPr="00C54B9F">
              <w:rPr>
                <w:b w:val="0"/>
              </w:rPr>
              <w:t>SupportsTopMenu</w:t>
            </w:r>
            <w:proofErr w:type="spellEnd"/>
            <w:r w:rsidRPr="00C54B9F">
              <w:rPr>
                <w:b w:val="0"/>
              </w:rPr>
              <w:t xml:space="preserve"> </w:t>
            </w:r>
          </w:p>
          <w:p w14:paraId="15CDB04B" w14:textId="77777777" w:rsidR="0075392E" w:rsidRPr="00C54B9F" w:rsidRDefault="0075392E" w:rsidP="0080649C">
            <w:pPr>
              <w:rPr>
                <w:b w:val="0"/>
              </w:rPr>
            </w:pPr>
            <w:proofErr w:type="spellStart"/>
            <w:r w:rsidRPr="00C54B9F">
              <w:rPr>
                <w:b w:val="0"/>
              </w:rPr>
              <w:t>SupportsAudioInputFeedback</w:t>
            </w:r>
            <w:proofErr w:type="spellEnd"/>
            <w:r w:rsidRPr="00C54B9F">
              <w:rPr>
                <w:b w:val="0"/>
              </w:rPr>
              <w:t xml:space="preserve"> </w:t>
            </w:r>
          </w:p>
          <w:p w14:paraId="0EF0FD7F" w14:textId="77777777" w:rsidR="0075392E" w:rsidRPr="00C54B9F" w:rsidRDefault="0075392E" w:rsidP="0080649C">
            <w:pPr>
              <w:rPr>
                <w:b w:val="0"/>
              </w:rPr>
            </w:pPr>
            <w:proofErr w:type="spellStart"/>
            <w:r w:rsidRPr="00C54B9F">
              <w:rPr>
                <w:b w:val="0"/>
              </w:rPr>
              <w:t>SupportsAudioOutputFeedback</w:t>
            </w:r>
            <w:proofErr w:type="spellEnd"/>
            <w:r w:rsidRPr="00C54B9F">
              <w:rPr>
                <w:b w:val="0"/>
              </w:rPr>
              <w:t xml:space="preserve"> </w:t>
            </w:r>
          </w:p>
          <w:p w14:paraId="4E39B938" w14:textId="77777777" w:rsidR="0075392E" w:rsidRPr="00C54B9F" w:rsidRDefault="0075392E" w:rsidP="0080649C">
            <w:pPr>
              <w:rPr>
                <w:b w:val="0"/>
              </w:rPr>
            </w:pPr>
            <w:proofErr w:type="spellStart"/>
            <w:r w:rsidRPr="00C54B9F">
              <w:rPr>
                <w:b w:val="0"/>
              </w:rPr>
              <w:t>SupportsVideoInputFeedback</w:t>
            </w:r>
            <w:proofErr w:type="spellEnd"/>
            <w:r w:rsidRPr="00C54B9F">
              <w:rPr>
                <w:b w:val="0"/>
              </w:rPr>
              <w:t xml:space="preserve"> </w:t>
            </w:r>
          </w:p>
          <w:p w14:paraId="17836925" w14:textId="77777777" w:rsidR="0075392E" w:rsidRPr="00C54B9F" w:rsidRDefault="0075392E" w:rsidP="0080649C">
            <w:pPr>
              <w:rPr>
                <w:b w:val="0"/>
              </w:rPr>
            </w:pPr>
            <w:proofErr w:type="spellStart"/>
            <w:r w:rsidRPr="00C54B9F">
              <w:rPr>
                <w:b w:val="0"/>
              </w:rPr>
              <w:t>SupportsVideoOutputFeedback</w:t>
            </w:r>
            <w:proofErr w:type="spellEnd"/>
            <w:r w:rsidRPr="00C54B9F">
              <w:rPr>
                <w:b w:val="0"/>
              </w:rPr>
              <w:t xml:space="preserve"> </w:t>
            </w:r>
          </w:p>
          <w:p w14:paraId="27657514" w14:textId="77777777" w:rsidR="0075392E" w:rsidRPr="00C54B9F" w:rsidRDefault="0075392E" w:rsidP="0080649C">
            <w:pPr>
              <w:rPr>
                <w:b w:val="0"/>
              </w:rPr>
            </w:pPr>
            <w:proofErr w:type="spellStart"/>
            <w:r w:rsidRPr="00C54B9F">
              <w:rPr>
                <w:b w:val="0"/>
              </w:rPr>
              <w:t>SupportsSetAudioInputSource</w:t>
            </w:r>
            <w:proofErr w:type="spellEnd"/>
            <w:r w:rsidRPr="00C54B9F">
              <w:rPr>
                <w:b w:val="0"/>
              </w:rPr>
              <w:t xml:space="preserve"> </w:t>
            </w:r>
          </w:p>
          <w:p w14:paraId="7A49426D" w14:textId="77777777" w:rsidR="0075392E" w:rsidRPr="00C54B9F" w:rsidRDefault="0075392E" w:rsidP="0080649C">
            <w:pPr>
              <w:rPr>
                <w:b w:val="0"/>
              </w:rPr>
            </w:pPr>
            <w:proofErr w:type="spellStart"/>
            <w:r w:rsidRPr="00C54B9F">
              <w:rPr>
                <w:b w:val="0"/>
              </w:rPr>
              <w:t>SupportsSetAudioOutputSource</w:t>
            </w:r>
            <w:proofErr w:type="spellEnd"/>
            <w:r w:rsidRPr="00C54B9F">
              <w:rPr>
                <w:b w:val="0"/>
              </w:rPr>
              <w:t xml:space="preserve"> </w:t>
            </w:r>
          </w:p>
          <w:p w14:paraId="67863858" w14:textId="77777777" w:rsidR="0075392E" w:rsidRPr="00C54B9F" w:rsidRDefault="0075392E" w:rsidP="0080649C">
            <w:pPr>
              <w:rPr>
                <w:b w:val="0"/>
              </w:rPr>
            </w:pPr>
            <w:proofErr w:type="spellStart"/>
            <w:r w:rsidRPr="00C54B9F">
              <w:rPr>
                <w:b w:val="0"/>
              </w:rPr>
              <w:t>SupportsSetVideoInputSource</w:t>
            </w:r>
            <w:proofErr w:type="spellEnd"/>
            <w:r w:rsidRPr="00C54B9F">
              <w:rPr>
                <w:b w:val="0"/>
              </w:rPr>
              <w:t xml:space="preserve"> </w:t>
            </w:r>
          </w:p>
          <w:p w14:paraId="232C85C7" w14:textId="77777777" w:rsidR="0075392E" w:rsidRPr="00C54B9F" w:rsidRDefault="0075392E" w:rsidP="0080649C">
            <w:pPr>
              <w:rPr>
                <w:b w:val="0"/>
              </w:rPr>
            </w:pPr>
            <w:proofErr w:type="spellStart"/>
            <w:r w:rsidRPr="00C54B9F">
              <w:rPr>
                <w:b w:val="0"/>
              </w:rPr>
              <w:t>SupportsSetVideoOutputSource</w:t>
            </w:r>
            <w:proofErr w:type="spellEnd"/>
            <w:r w:rsidRPr="00C54B9F">
              <w:rPr>
                <w:b w:val="0"/>
              </w:rPr>
              <w:t xml:space="preserve"> </w:t>
            </w:r>
          </w:p>
          <w:p w14:paraId="7E14D5CB" w14:textId="77777777" w:rsidR="0075392E" w:rsidRPr="00C54B9F" w:rsidRDefault="0075392E" w:rsidP="0080649C">
            <w:pPr>
              <w:rPr>
                <w:b w:val="0"/>
              </w:rPr>
            </w:pPr>
            <w:proofErr w:type="spellStart"/>
            <w:r w:rsidRPr="00C54B9F">
              <w:rPr>
                <w:b w:val="0"/>
              </w:rPr>
              <w:t>SupportsPlayPause</w:t>
            </w:r>
            <w:proofErr w:type="spellEnd"/>
            <w:r w:rsidRPr="00C54B9F">
              <w:rPr>
                <w:b w:val="0"/>
              </w:rPr>
              <w:t xml:space="preserve"> </w:t>
            </w:r>
          </w:p>
          <w:p w14:paraId="005AB6EC" w14:textId="77777777" w:rsidR="0075392E" w:rsidRDefault="0075392E" w:rsidP="0080649C">
            <w:proofErr w:type="spellStart"/>
            <w:r w:rsidRPr="00C54B9F">
              <w:rPr>
                <w:b w:val="0"/>
              </w:rPr>
              <w:t>SupportsReplay</w:t>
            </w:r>
            <w:proofErr w:type="spellEnd"/>
          </w:p>
        </w:tc>
      </w:tr>
    </w:tbl>
    <w:p w14:paraId="29E122B0" w14:textId="77777777" w:rsidR="0075392E" w:rsidRDefault="0075392E" w:rsidP="0075392E"/>
    <w:p w14:paraId="3CFC7103" w14:textId="77777777" w:rsidR="0075392E" w:rsidRDefault="0075392E" w:rsidP="0075392E">
      <w:pPr>
        <w:rPr>
          <w:b/>
          <w:caps/>
          <w:spacing w:val="15"/>
          <w:sz w:val="24"/>
          <w:szCs w:val="24"/>
        </w:rPr>
      </w:pPr>
      <w:r>
        <w:br w:type="page"/>
      </w:r>
    </w:p>
    <w:p w14:paraId="3B8846F9" w14:textId="77777777" w:rsidR="0075392E" w:rsidRDefault="0075392E" w:rsidP="0075392E">
      <w:pPr>
        <w:pStyle w:val="Heading2"/>
        <w:ind w:left="0"/>
      </w:pPr>
      <w:bookmarkStart w:id="30" w:name="_Toc534899709"/>
      <w:bookmarkStart w:id="31" w:name="_Toc14269141"/>
      <w:r>
        <w:lastRenderedPageBreak/>
        <w:t>AV Receivers</w:t>
      </w:r>
      <w:bookmarkEnd w:id="30"/>
      <w:bookmarkEnd w:id="31"/>
    </w:p>
    <w:tbl>
      <w:tblPr>
        <w:tblStyle w:val="TableGrid"/>
        <w:tblW w:w="0" w:type="auto"/>
        <w:tblInd w:w="715" w:type="dxa"/>
        <w:tblLook w:val="04A0" w:firstRow="1" w:lastRow="0" w:firstColumn="1" w:lastColumn="0" w:noHBand="0" w:noVBand="1"/>
      </w:tblPr>
      <w:tblGrid>
        <w:gridCol w:w="8635"/>
      </w:tblGrid>
      <w:tr w:rsidR="0075392E" w14:paraId="00AFE94B" w14:textId="77777777" w:rsidTr="0080649C">
        <w:trPr>
          <w:cnfStyle w:val="100000000000" w:firstRow="1" w:lastRow="0" w:firstColumn="0" w:lastColumn="0" w:oddVBand="0" w:evenVBand="0" w:oddHBand="0" w:evenHBand="0" w:firstRowFirstColumn="0" w:firstRowLastColumn="0" w:lastRowFirstColumn="0" w:lastRowLastColumn="0"/>
        </w:trPr>
        <w:tc>
          <w:tcPr>
            <w:tcW w:w="8635" w:type="dxa"/>
          </w:tcPr>
          <w:p w14:paraId="761791D9" w14:textId="77777777" w:rsidR="0075392E" w:rsidRPr="00C54B9F" w:rsidRDefault="0075392E" w:rsidP="0080649C">
            <w:pPr>
              <w:rPr>
                <w:b w:val="0"/>
              </w:rPr>
            </w:pPr>
            <w:bookmarkStart w:id="32" w:name="_Hlk14265801"/>
            <w:proofErr w:type="spellStart"/>
            <w:r w:rsidRPr="00C54B9F">
              <w:rPr>
                <w:b w:val="0"/>
              </w:rPr>
              <w:t>SupportsArrowKeys</w:t>
            </w:r>
            <w:proofErr w:type="spellEnd"/>
            <w:r w:rsidRPr="00C54B9F">
              <w:rPr>
                <w:b w:val="0"/>
              </w:rPr>
              <w:t xml:space="preserve"> </w:t>
            </w:r>
          </w:p>
          <w:p w14:paraId="01433868" w14:textId="77777777" w:rsidR="0075392E" w:rsidRPr="00C54B9F" w:rsidRDefault="0075392E" w:rsidP="0080649C">
            <w:pPr>
              <w:rPr>
                <w:b w:val="0"/>
              </w:rPr>
            </w:pPr>
            <w:proofErr w:type="spellStart"/>
            <w:r w:rsidRPr="00C54B9F">
              <w:rPr>
                <w:b w:val="0"/>
              </w:rPr>
              <w:t>SupportsAudio</w:t>
            </w:r>
            <w:proofErr w:type="spellEnd"/>
            <w:r w:rsidRPr="00C54B9F">
              <w:rPr>
                <w:b w:val="0"/>
              </w:rPr>
              <w:t xml:space="preserve"> </w:t>
            </w:r>
          </w:p>
          <w:p w14:paraId="0AD7A9F4" w14:textId="77777777" w:rsidR="0075392E" w:rsidRPr="00C54B9F" w:rsidRDefault="0075392E" w:rsidP="0080649C">
            <w:pPr>
              <w:rPr>
                <w:b w:val="0"/>
              </w:rPr>
            </w:pPr>
            <w:proofErr w:type="spellStart"/>
            <w:r w:rsidRPr="00C54B9F">
              <w:rPr>
                <w:b w:val="0"/>
              </w:rPr>
              <w:t>SupportsChangeVolume</w:t>
            </w:r>
            <w:proofErr w:type="spellEnd"/>
            <w:r w:rsidRPr="00C54B9F">
              <w:rPr>
                <w:b w:val="0"/>
              </w:rPr>
              <w:t xml:space="preserve"> </w:t>
            </w:r>
          </w:p>
          <w:p w14:paraId="0E9FA3A7" w14:textId="77777777" w:rsidR="0075392E" w:rsidRPr="00C54B9F" w:rsidRDefault="0075392E" w:rsidP="0080649C">
            <w:pPr>
              <w:rPr>
                <w:b w:val="0"/>
              </w:rPr>
            </w:pPr>
            <w:proofErr w:type="spellStart"/>
            <w:r w:rsidRPr="00C54B9F">
              <w:rPr>
                <w:b w:val="0"/>
              </w:rPr>
              <w:t>SupportsClear</w:t>
            </w:r>
            <w:proofErr w:type="spellEnd"/>
            <w:r w:rsidRPr="00C54B9F">
              <w:rPr>
                <w:b w:val="0"/>
              </w:rPr>
              <w:t xml:space="preserve"> </w:t>
            </w:r>
          </w:p>
          <w:p w14:paraId="1D55EA84" w14:textId="77777777" w:rsidR="0075392E" w:rsidRPr="00C54B9F" w:rsidRDefault="0075392E" w:rsidP="0080649C">
            <w:pPr>
              <w:rPr>
                <w:b w:val="0"/>
              </w:rPr>
            </w:pPr>
            <w:proofErr w:type="spellStart"/>
            <w:r w:rsidRPr="00C54B9F">
              <w:rPr>
                <w:b w:val="0"/>
              </w:rPr>
              <w:t>SupportsCoolDownTime</w:t>
            </w:r>
            <w:proofErr w:type="spellEnd"/>
            <w:r w:rsidRPr="00C54B9F">
              <w:rPr>
                <w:b w:val="0"/>
              </w:rPr>
              <w:t xml:space="preserve"> </w:t>
            </w:r>
          </w:p>
          <w:p w14:paraId="04128590" w14:textId="77777777" w:rsidR="0075392E" w:rsidRPr="00C54B9F" w:rsidRDefault="0075392E" w:rsidP="0080649C">
            <w:pPr>
              <w:rPr>
                <w:b w:val="0"/>
              </w:rPr>
            </w:pPr>
            <w:proofErr w:type="spellStart"/>
            <w:r w:rsidRPr="00C54B9F">
              <w:rPr>
                <w:b w:val="0"/>
              </w:rPr>
              <w:t>SupportsDisconnect</w:t>
            </w:r>
            <w:proofErr w:type="spellEnd"/>
            <w:r w:rsidRPr="00C54B9F">
              <w:rPr>
                <w:b w:val="0"/>
              </w:rPr>
              <w:t xml:space="preserve"> </w:t>
            </w:r>
          </w:p>
          <w:p w14:paraId="559A989A" w14:textId="77777777" w:rsidR="0075392E" w:rsidRPr="00C54B9F" w:rsidRDefault="0075392E" w:rsidP="0080649C">
            <w:pPr>
              <w:rPr>
                <w:b w:val="0"/>
              </w:rPr>
            </w:pPr>
            <w:proofErr w:type="spellStart"/>
            <w:r w:rsidRPr="00C54B9F">
              <w:rPr>
                <w:b w:val="0"/>
              </w:rPr>
              <w:t>SupportsDiscreteMute</w:t>
            </w:r>
            <w:proofErr w:type="spellEnd"/>
            <w:r w:rsidRPr="00C54B9F">
              <w:rPr>
                <w:b w:val="0"/>
              </w:rPr>
              <w:t xml:space="preserve"> </w:t>
            </w:r>
          </w:p>
          <w:p w14:paraId="26DD1F61" w14:textId="77777777" w:rsidR="0075392E" w:rsidRPr="00C54B9F" w:rsidRDefault="0075392E" w:rsidP="0080649C">
            <w:pPr>
              <w:rPr>
                <w:b w:val="0"/>
              </w:rPr>
            </w:pPr>
            <w:proofErr w:type="spellStart"/>
            <w:r w:rsidRPr="00C54B9F">
              <w:rPr>
                <w:b w:val="0"/>
              </w:rPr>
              <w:t>SupportsDiscretePower</w:t>
            </w:r>
            <w:proofErr w:type="spellEnd"/>
            <w:r w:rsidRPr="00C54B9F">
              <w:rPr>
                <w:b w:val="0"/>
              </w:rPr>
              <w:t xml:space="preserve"> </w:t>
            </w:r>
          </w:p>
          <w:p w14:paraId="0C099CB7" w14:textId="77777777" w:rsidR="0075392E" w:rsidRPr="00C54B9F" w:rsidRDefault="0075392E" w:rsidP="0080649C">
            <w:pPr>
              <w:rPr>
                <w:b w:val="0"/>
              </w:rPr>
            </w:pPr>
            <w:proofErr w:type="spellStart"/>
            <w:r w:rsidRPr="00C54B9F">
              <w:rPr>
                <w:b w:val="0"/>
              </w:rPr>
              <w:t>SupportsEnter</w:t>
            </w:r>
            <w:proofErr w:type="spellEnd"/>
            <w:r w:rsidRPr="00C54B9F">
              <w:rPr>
                <w:b w:val="0"/>
              </w:rPr>
              <w:t xml:space="preserve"> </w:t>
            </w:r>
          </w:p>
          <w:p w14:paraId="67CDCF1A" w14:textId="77777777" w:rsidR="0075392E" w:rsidRPr="00C54B9F" w:rsidRDefault="0075392E" w:rsidP="0080649C">
            <w:pPr>
              <w:rPr>
                <w:b w:val="0"/>
              </w:rPr>
            </w:pPr>
            <w:proofErr w:type="spellStart"/>
            <w:r w:rsidRPr="00C54B9F">
              <w:rPr>
                <w:b w:val="0"/>
              </w:rPr>
              <w:t>SupportsExit</w:t>
            </w:r>
            <w:proofErr w:type="spellEnd"/>
            <w:r w:rsidRPr="00C54B9F">
              <w:rPr>
                <w:b w:val="0"/>
              </w:rPr>
              <w:t xml:space="preserve"> </w:t>
            </w:r>
          </w:p>
          <w:p w14:paraId="5D8F023E" w14:textId="77777777" w:rsidR="0075392E" w:rsidRPr="00C54B9F" w:rsidRDefault="0075392E" w:rsidP="0080649C">
            <w:pPr>
              <w:rPr>
                <w:b w:val="0"/>
              </w:rPr>
            </w:pPr>
            <w:proofErr w:type="spellStart"/>
            <w:r w:rsidRPr="00C54B9F">
              <w:rPr>
                <w:b w:val="0"/>
              </w:rPr>
              <w:t>SupportsFeedback</w:t>
            </w:r>
            <w:proofErr w:type="spellEnd"/>
            <w:r w:rsidRPr="00C54B9F">
              <w:rPr>
                <w:b w:val="0"/>
              </w:rPr>
              <w:t xml:space="preserve"> </w:t>
            </w:r>
          </w:p>
          <w:p w14:paraId="5255F0A5" w14:textId="77777777" w:rsidR="0075392E" w:rsidRPr="00C54B9F" w:rsidRDefault="0075392E" w:rsidP="0080649C">
            <w:pPr>
              <w:rPr>
                <w:b w:val="0"/>
              </w:rPr>
            </w:pPr>
            <w:proofErr w:type="spellStart"/>
            <w:r w:rsidRPr="00C54B9F">
              <w:rPr>
                <w:b w:val="0"/>
              </w:rPr>
              <w:t>SupportsForwardScan</w:t>
            </w:r>
            <w:proofErr w:type="spellEnd"/>
            <w:r w:rsidRPr="00C54B9F">
              <w:rPr>
                <w:b w:val="0"/>
              </w:rPr>
              <w:t xml:space="preserve"> </w:t>
            </w:r>
          </w:p>
          <w:p w14:paraId="45FDC7E7" w14:textId="77777777" w:rsidR="0075392E" w:rsidRPr="00C54B9F" w:rsidRDefault="0075392E" w:rsidP="0080649C">
            <w:pPr>
              <w:rPr>
                <w:b w:val="0"/>
              </w:rPr>
            </w:pPr>
            <w:proofErr w:type="spellStart"/>
            <w:r w:rsidRPr="00C54B9F">
              <w:rPr>
                <w:b w:val="0"/>
              </w:rPr>
              <w:t>SupportsForwardSkip</w:t>
            </w:r>
            <w:proofErr w:type="spellEnd"/>
            <w:r w:rsidRPr="00C54B9F">
              <w:rPr>
                <w:b w:val="0"/>
              </w:rPr>
              <w:t xml:space="preserve"> </w:t>
            </w:r>
          </w:p>
          <w:p w14:paraId="33EABA37" w14:textId="77777777" w:rsidR="0075392E" w:rsidRPr="00C54B9F" w:rsidRDefault="0075392E" w:rsidP="0080649C">
            <w:pPr>
              <w:rPr>
                <w:b w:val="0"/>
              </w:rPr>
            </w:pPr>
            <w:proofErr w:type="spellStart"/>
            <w:r w:rsidRPr="00C54B9F">
              <w:rPr>
                <w:b w:val="0"/>
              </w:rPr>
              <w:t>SupportsHome</w:t>
            </w:r>
            <w:proofErr w:type="spellEnd"/>
            <w:r w:rsidRPr="00C54B9F">
              <w:rPr>
                <w:b w:val="0"/>
              </w:rPr>
              <w:t xml:space="preserve"> </w:t>
            </w:r>
          </w:p>
          <w:p w14:paraId="4EF6ACE4" w14:textId="77777777" w:rsidR="0075392E" w:rsidRPr="00C54B9F" w:rsidRDefault="0075392E" w:rsidP="0080649C">
            <w:pPr>
              <w:rPr>
                <w:b w:val="0"/>
              </w:rPr>
            </w:pPr>
            <w:proofErr w:type="spellStart"/>
            <w:r w:rsidRPr="00C54B9F">
              <w:rPr>
                <w:b w:val="0"/>
              </w:rPr>
              <w:t>SupportsInputFeedback</w:t>
            </w:r>
            <w:proofErr w:type="spellEnd"/>
            <w:r w:rsidRPr="00C54B9F">
              <w:rPr>
                <w:b w:val="0"/>
              </w:rPr>
              <w:t xml:space="preserve"> </w:t>
            </w:r>
          </w:p>
          <w:p w14:paraId="685389A8" w14:textId="77777777" w:rsidR="0075392E" w:rsidRPr="00C54B9F" w:rsidRDefault="0075392E" w:rsidP="0080649C">
            <w:pPr>
              <w:rPr>
                <w:b w:val="0"/>
              </w:rPr>
            </w:pPr>
            <w:proofErr w:type="spellStart"/>
            <w:r w:rsidRPr="00C54B9F">
              <w:rPr>
                <w:b w:val="0"/>
              </w:rPr>
              <w:t>SupportsMenu</w:t>
            </w:r>
            <w:proofErr w:type="spellEnd"/>
            <w:r w:rsidRPr="00C54B9F">
              <w:rPr>
                <w:b w:val="0"/>
              </w:rPr>
              <w:t xml:space="preserve"> </w:t>
            </w:r>
          </w:p>
          <w:p w14:paraId="67D4E246" w14:textId="77777777" w:rsidR="0075392E" w:rsidRPr="00C54B9F" w:rsidRDefault="0075392E" w:rsidP="0080649C">
            <w:pPr>
              <w:rPr>
                <w:b w:val="0"/>
              </w:rPr>
            </w:pPr>
            <w:proofErr w:type="spellStart"/>
            <w:r w:rsidRPr="00C54B9F">
              <w:rPr>
                <w:b w:val="0"/>
              </w:rPr>
              <w:t>SupportsMute</w:t>
            </w:r>
            <w:proofErr w:type="spellEnd"/>
            <w:r w:rsidRPr="00C54B9F">
              <w:rPr>
                <w:b w:val="0"/>
              </w:rPr>
              <w:t xml:space="preserve"> </w:t>
            </w:r>
          </w:p>
          <w:p w14:paraId="6CF97503" w14:textId="77777777" w:rsidR="0075392E" w:rsidRPr="00C54B9F" w:rsidRDefault="0075392E" w:rsidP="0080649C">
            <w:pPr>
              <w:rPr>
                <w:b w:val="0"/>
              </w:rPr>
            </w:pPr>
            <w:proofErr w:type="spellStart"/>
            <w:r w:rsidRPr="00C54B9F">
              <w:rPr>
                <w:b w:val="0"/>
              </w:rPr>
              <w:t>SupportsMuteFeedback</w:t>
            </w:r>
            <w:proofErr w:type="spellEnd"/>
            <w:r w:rsidRPr="00C54B9F">
              <w:rPr>
                <w:b w:val="0"/>
              </w:rPr>
              <w:t xml:space="preserve"> </w:t>
            </w:r>
          </w:p>
          <w:p w14:paraId="390AEF46" w14:textId="77777777" w:rsidR="0075392E" w:rsidRPr="00C54B9F" w:rsidRDefault="0075392E" w:rsidP="0080649C">
            <w:pPr>
              <w:rPr>
                <w:b w:val="0"/>
              </w:rPr>
            </w:pPr>
            <w:proofErr w:type="spellStart"/>
            <w:r w:rsidRPr="00C54B9F">
              <w:rPr>
                <w:b w:val="0"/>
              </w:rPr>
              <w:t>SupportsPause</w:t>
            </w:r>
            <w:proofErr w:type="spellEnd"/>
            <w:r w:rsidRPr="00C54B9F">
              <w:rPr>
                <w:b w:val="0"/>
              </w:rPr>
              <w:t xml:space="preserve"> </w:t>
            </w:r>
          </w:p>
          <w:p w14:paraId="738A1B94" w14:textId="77777777" w:rsidR="0075392E" w:rsidRPr="00C54B9F" w:rsidRDefault="0075392E" w:rsidP="0080649C">
            <w:pPr>
              <w:rPr>
                <w:b w:val="0"/>
              </w:rPr>
            </w:pPr>
            <w:proofErr w:type="spellStart"/>
            <w:r w:rsidRPr="00C54B9F">
              <w:rPr>
                <w:b w:val="0"/>
              </w:rPr>
              <w:t>SupportsPlay</w:t>
            </w:r>
            <w:proofErr w:type="spellEnd"/>
            <w:r w:rsidRPr="00C54B9F">
              <w:rPr>
                <w:b w:val="0"/>
              </w:rPr>
              <w:t xml:space="preserve"> </w:t>
            </w:r>
          </w:p>
          <w:p w14:paraId="14510417" w14:textId="77777777" w:rsidR="0075392E" w:rsidRPr="00C54B9F" w:rsidRDefault="0075392E" w:rsidP="0080649C">
            <w:pPr>
              <w:rPr>
                <w:b w:val="0"/>
              </w:rPr>
            </w:pPr>
            <w:proofErr w:type="spellStart"/>
            <w:r w:rsidRPr="00C54B9F">
              <w:rPr>
                <w:b w:val="0"/>
              </w:rPr>
              <w:t>SupportsPowerFeedback</w:t>
            </w:r>
            <w:proofErr w:type="spellEnd"/>
            <w:r w:rsidRPr="00C54B9F">
              <w:rPr>
                <w:b w:val="0"/>
              </w:rPr>
              <w:t xml:space="preserve"> </w:t>
            </w:r>
          </w:p>
          <w:p w14:paraId="03169BA2" w14:textId="77777777" w:rsidR="0075392E" w:rsidRPr="00C54B9F" w:rsidRDefault="0075392E" w:rsidP="0080649C">
            <w:pPr>
              <w:rPr>
                <w:b w:val="0"/>
              </w:rPr>
            </w:pPr>
            <w:proofErr w:type="spellStart"/>
            <w:r w:rsidRPr="00C54B9F">
              <w:rPr>
                <w:b w:val="0"/>
              </w:rPr>
              <w:t>SupportsReconnect</w:t>
            </w:r>
            <w:proofErr w:type="spellEnd"/>
            <w:r w:rsidRPr="00C54B9F">
              <w:rPr>
                <w:b w:val="0"/>
              </w:rPr>
              <w:t xml:space="preserve"> </w:t>
            </w:r>
          </w:p>
          <w:p w14:paraId="155D4EF3" w14:textId="77777777" w:rsidR="0075392E" w:rsidRPr="00C54B9F" w:rsidRDefault="0075392E" w:rsidP="0080649C">
            <w:pPr>
              <w:rPr>
                <w:b w:val="0"/>
              </w:rPr>
            </w:pPr>
            <w:proofErr w:type="spellStart"/>
            <w:r w:rsidRPr="00C54B9F">
              <w:rPr>
                <w:b w:val="0"/>
              </w:rPr>
              <w:t>SupportsReverseScan</w:t>
            </w:r>
            <w:proofErr w:type="spellEnd"/>
            <w:r w:rsidRPr="00C54B9F">
              <w:rPr>
                <w:b w:val="0"/>
              </w:rPr>
              <w:t xml:space="preserve"> </w:t>
            </w:r>
          </w:p>
          <w:p w14:paraId="37AA837E" w14:textId="77777777" w:rsidR="0075392E" w:rsidRPr="00C54B9F" w:rsidRDefault="0075392E" w:rsidP="0080649C">
            <w:pPr>
              <w:rPr>
                <w:b w:val="0"/>
              </w:rPr>
            </w:pPr>
            <w:proofErr w:type="spellStart"/>
            <w:r w:rsidRPr="00C54B9F">
              <w:rPr>
                <w:b w:val="0"/>
              </w:rPr>
              <w:t>SupportsReverseSkip</w:t>
            </w:r>
            <w:proofErr w:type="spellEnd"/>
            <w:r w:rsidRPr="00C54B9F">
              <w:rPr>
                <w:b w:val="0"/>
              </w:rPr>
              <w:t xml:space="preserve"> </w:t>
            </w:r>
          </w:p>
          <w:p w14:paraId="238340A2" w14:textId="77777777" w:rsidR="0075392E" w:rsidRPr="00C54B9F" w:rsidRDefault="0075392E" w:rsidP="0080649C">
            <w:pPr>
              <w:rPr>
                <w:b w:val="0"/>
              </w:rPr>
            </w:pPr>
            <w:proofErr w:type="spellStart"/>
            <w:r w:rsidRPr="00C54B9F">
              <w:rPr>
                <w:b w:val="0"/>
              </w:rPr>
              <w:t>SupportsSelect</w:t>
            </w:r>
            <w:proofErr w:type="spellEnd"/>
            <w:r w:rsidRPr="00C54B9F">
              <w:rPr>
                <w:b w:val="0"/>
              </w:rPr>
              <w:t xml:space="preserve"> </w:t>
            </w:r>
          </w:p>
          <w:p w14:paraId="7D5341BE" w14:textId="77777777" w:rsidR="0075392E" w:rsidRPr="00C54B9F" w:rsidRDefault="0075392E" w:rsidP="0080649C">
            <w:pPr>
              <w:rPr>
                <w:b w:val="0"/>
              </w:rPr>
            </w:pPr>
            <w:proofErr w:type="spellStart"/>
            <w:r w:rsidRPr="00C54B9F">
              <w:rPr>
                <w:b w:val="0"/>
              </w:rPr>
              <w:t>SupportsSetInputSource</w:t>
            </w:r>
            <w:proofErr w:type="spellEnd"/>
            <w:r w:rsidRPr="00C54B9F">
              <w:rPr>
                <w:b w:val="0"/>
              </w:rPr>
              <w:t xml:space="preserve"> </w:t>
            </w:r>
          </w:p>
          <w:p w14:paraId="7E0E0D61" w14:textId="77777777" w:rsidR="0075392E" w:rsidRPr="00C54B9F" w:rsidRDefault="0075392E" w:rsidP="0080649C">
            <w:pPr>
              <w:rPr>
                <w:b w:val="0"/>
              </w:rPr>
            </w:pPr>
            <w:proofErr w:type="spellStart"/>
            <w:r w:rsidRPr="00C54B9F">
              <w:rPr>
                <w:b w:val="0"/>
              </w:rPr>
              <w:t>SupportsSetVolume</w:t>
            </w:r>
            <w:proofErr w:type="spellEnd"/>
            <w:r w:rsidRPr="00C54B9F">
              <w:rPr>
                <w:b w:val="0"/>
              </w:rPr>
              <w:t xml:space="preserve"> </w:t>
            </w:r>
          </w:p>
          <w:p w14:paraId="7C245013" w14:textId="77777777" w:rsidR="0075392E" w:rsidRPr="00C54B9F" w:rsidRDefault="0075392E" w:rsidP="0080649C">
            <w:pPr>
              <w:rPr>
                <w:b w:val="0"/>
              </w:rPr>
            </w:pPr>
            <w:proofErr w:type="spellStart"/>
            <w:r w:rsidRPr="00C54B9F">
              <w:rPr>
                <w:b w:val="0"/>
              </w:rPr>
              <w:t>SupportsStop</w:t>
            </w:r>
            <w:proofErr w:type="spellEnd"/>
            <w:r w:rsidRPr="00C54B9F">
              <w:rPr>
                <w:b w:val="0"/>
              </w:rPr>
              <w:t xml:space="preserve"> </w:t>
            </w:r>
          </w:p>
          <w:p w14:paraId="1820E343" w14:textId="77777777" w:rsidR="0075392E" w:rsidRPr="00C54B9F" w:rsidRDefault="0075392E" w:rsidP="0080649C">
            <w:pPr>
              <w:rPr>
                <w:b w:val="0"/>
              </w:rPr>
            </w:pPr>
            <w:proofErr w:type="spellStart"/>
            <w:r w:rsidRPr="00C54B9F">
              <w:rPr>
                <w:b w:val="0"/>
              </w:rPr>
              <w:t>SupportsThumbsDown</w:t>
            </w:r>
            <w:proofErr w:type="spellEnd"/>
            <w:r w:rsidRPr="00C54B9F">
              <w:rPr>
                <w:b w:val="0"/>
              </w:rPr>
              <w:t xml:space="preserve"> </w:t>
            </w:r>
          </w:p>
          <w:p w14:paraId="40BB4CA5" w14:textId="77777777" w:rsidR="0075392E" w:rsidRPr="00C54B9F" w:rsidRDefault="0075392E" w:rsidP="0080649C">
            <w:pPr>
              <w:rPr>
                <w:b w:val="0"/>
              </w:rPr>
            </w:pPr>
            <w:proofErr w:type="spellStart"/>
            <w:r w:rsidRPr="00C54B9F">
              <w:rPr>
                <w:b w:val="0"/>
              </w:rPr>
              <w:t>SupportsThumbsUp</w:t>
            </w:r>
            <w:proofErr w:type="spellEnd"/>
            <w:r w:rsidRPr="00C54B9F">
              <w:rPr>
                <w:b w:val="0"/>
              </w:rPr>
              <w:t xml:space="preserve"> </w:t>
            </w:r>
          </w:p>
          <w:p w14:paraId="6C781E78" w14:textId="77777777" w:rsidR="0075392E" w:rsidRPr="00C54B9F" w:rsidRDefault="0075392E" w:rsidP="0080649C">
            <w:pPr>
              <w:rPr>
                <w:b w:val="0"/>
              </w:rPr>
            </w:pPr>
            <w:proofErr w:type="spellStart"/>
            <w:r w:rsidRPr="00C54B9F">
              <w:rPr>
                <w:b w:val="0"/>
              </w:rPr>
              <w:t>SupportsTogglePower</w:t>
            </w:r>
            <w:proofErr w:type="spellEnd"/>
            <w:r w:rsidRPr="00C54B9F">
              <w:rPr>
                <w:b w:val="0"/>
              </w:rPr>
              <w:t xml:space="preserve"> </w:t>
            </w:r>
          </w:p>
          <w:p w14:paraId="5735DB34" w14:textId="77777777" w:rsidR="0075392E" w:rsidRPr="00C54B9F" w:rsidRDefault="0075392E" w:rsidP="0080649C">
            <w:pPr>
              <w:rPr>
                <w:b w:val="0"/>
              </w:rPr>
            </w:pPr>
            <w:proofErr w:type="spellStart"/>
            <w:r w:rsidRPr="00C54B9F">
              <w:rPr>
                <w:b w:val="0"/>
              </w:rPr>
              <w:t>SupportsVolumePercentFeedback</w:t>
            </w:r>
            <w:proofErr w:type="spellEnd"/>
            <w:r w:rsidRPr="00C54B9F">
              <w:rPr>
                <w:b w:val="0"/>
              </w:rPr>
              <w:t xml:space="preserve"> </w:t>
            </w:r>
          </w:p>
          <w:p w14:paraId="48272C3D" w14:textId="77777777" w:rsidR="0075392E" w:rsidRPr="00C54B9F" w:rsidRDefault="0075392E" w:rsidP="0080649C">
            <w:pPr>
              <w:rPr>
                <w:b w:val="0"/>
              </w:rPr>
            </w:pPr>
            <w:proofErr w:type="spellStart"/>
            <w:r w:rsidRPr="00C54B9F">
              <w:rPr>
                <w:b w:val="0"/>
              </w:rPr>
              <w:t>SupportsToneControlFeedback</w:t>
            </w:r>
            <w:proofErr w:type="spellEnd"/>
            <w:r w:rsidRPr="00C54B9F">
              <w:rPr>
                <w:b w:val="0"/>
              </w:rPr>
              <w:t xml:space="preserve"> </w:t>
            </w:r>
          </w:p>
          <w:p w14:paraId="21D8EB8A" w14:textId="77777777" w:rsidR="0075392E" w:rsidRPr="00C54B9F" w:rsidRDefault="0075392E" w:rsidP="0080649C">
            <w:pPr>
              <w:rPr>
                <w:b w:val="0"/>
              </w:rPr>
            </w:pPr>
            <w:proofErr w:type="spellStart"/>
            <w:r w:rsidRPr="00C54B9F">
              <w:rPr>
                <w:b w:val="0"/>
              </w:rPr>
              <w:t>SupportsDiscreteToneControl</w:t>
            </w:r>
            <w:proofErr w:type="spellEnd"/>
            <w:r w:rsidRPr="00C54B9F">
              <w:rPr>
                <w:b w:val="0"/>
              </w:rPr>
              <w:t xml:space="preserve"> </w:t>
            </w:r>
          </w:p>
          <w:p w14:paraId="19D0DCA2" w14:textId="77777777" w:rsidR="0075392E" w:rsidRPr="00C54B9F" w:rsidRDefault="0075392E" w:rsidP="0080649C">
            <w:pPr>
              <w:rPr>
                <w:b w:val="0"/>
              </w:rPr>
            </w:pPr>
            <w:proofErr w:type="spellStart"/>
            <w:r w:rsidRPr="00C54B9F">
              <w:rPr>
                <w:b w:val="0"/>
              </w:rPr>
              <w:t>SupportsToggleToneControl</w:t>
            </w:r>
            <w:proofErr w:type="spellEnd"/>
            <w:r w:rsidRPr="00C54B9F">
              <w:rPr>
                <w:b w:val="0"/>
              </w:rPr>
              <w:t xml:space="preserve"> </w:t>
            </w:r>
          </w:p>
          <w:p w14:paraId="7CAD01F9" w14:textId="77777777" w:rsidR="0075392E" w:rsidRPr="00C54B9F" w:rsidRDefault="0075392E" w:rsidP="0080649C">
            <w:pPr>
              <w:rPr>
                <w:b w:val="0"/>
              </w:rPr>
            </w:pPr>
            <w:proofErr w:type="spellStart"/>
            <w:r w:rsidRPr="00C54B9F">
              <w:rPr>
                <w:b w:val="0"/>
              </w:rPr>
              <w:t>SupportsBassFeedback</w:t>
            </w:r>
            <w:proofErr w:type="spellEnd"/>
            <w:r w:rsidRPr="00C54B9F">
              <w:rPr>
                <w:b w:val="0"/>
              </w:rPr>
              <w:t xml:space="preserve"> </w:t>
            </w:r>
          </w:p>
          <w:p w14:paraId="1431A678" w14:textId="77777777" w:rsidR="0075392E" w:rsidRPr="00C54B9F" w:rsidRDefault="0075392E" w:rsidP="0080649C">
            <w:pPr>
              <w:rPr>
                <w:b w:val="0"/>
              </w:rPr>
            </w:pPr>
            <w:proofErr w:type="spellStart"/>
            <w:r w:rsidRPr="00C54B9F">
              <w:rPr>
                <w:b w:val="0"/>
              </w:rPr>
              <w:t>SupportsBassDbFeedback</w:t>
            </w:r>
            <w:proofErr w:type="spellEnd"/>
            <w:r w:rsidRPr="00C54B9F">
              <w:rPr>
                <w:b w:val="0"/>
              </w:rPr>
              <w:t xml:space="preserve"> </w:t>
            </w:r>
          </w:p>
          <w:p w14:paraId="4FCC0A8E" w14:textId="77777777" w:rsidR="0075392E" w:rsidRPr="00C54B9F" w:rsidRDefault="0075392E" w:rsidP="0080649C">
            <w:pPr>
              <w:rPr>
                <w:b w:val="0"/>
              </w:rPr>
            </w:pPr>
            <w:proofErr w:type="spellStart"/>
            <w:r w:rsidRPr="00C54B9F">
              <w:rPr>
                <w:b w:val="0"/>
              </w:rPr>
              <w:t>SupportsTrebleFeedback</w:t>
            </w:r>
            <w:proofErr w:type="spellEnd"/>
            <w:r w:rsidRPr="00C54B9F">
              <w:rPr>
                <w:b w:val="0"/>
              </w:rPr>
              <w:t xml:space="preserve"> </w:t>
            </w:r>
          </w:p>
          <w:p w14:paraId="61BDD5EE" w14:textId="77777777" w:rsidR="0075392E" w:rsidRPr="00C54B9F" w:rsidRDefault="0075392E" w:rsidP="0080649C">
            <w:pPr>
              <w:rPr>
                <w:b w:val="0"/>
              </w:rPr>
            </w:pPr>
            <w:proofErr w:type="spellStart"/>
            <w:r w:rsidRPr="00C54B9F">
              <w:rPr>
                <w:b w:val="0"/>
              </w:rPr>
              <w:t>SupportsTrebleDbFeedback</w:t>
            </w:r>
            <w:proofErr w:type="spellEnd"/>
            <w:r w:rsidRPr="00C54B9F">
              <w:rPr>
                <w:b w:val="0"/>
              </w:rPr>
              <w:t xml:space="preserve"> </w:t>
            </w:r>
          </w:p>
          <w:p w14:paraId="4AC4FE53" w14:textId="77777777" w:rsidR="0075392E" w:rsidRPr="00C54B9F" w:rsidRDefault="0075392E" w:rsidP="0080649C">
            <w:pPr>
              <w:rPr>
                <w:b w:val="0"/>
              </w:rPr>
            </w:pPr>
            <w:proofErr w:type="spellStart"/>
            <w:r w:rsidRPr="00C54B9F">
              <w:rPr>
                <w:b w:val="0"/>
              </w:rPr>
              <w:t>SupportsSetBass</w:t>
            </w:r>
            <w:proofErr w:type="spellEnd"/>
            <w:r w:rsidRPr="00C54B9F">
              <w:rPr>
                <w:b w:val="0"/>
              </w:rPr>
              <w:t xml:space="preserve"> </w:t>
            </w:r>
          </w:p>
          <w:p w14:paraId="025DA174" w14:textId="77777777" w:rsidR="0075392E" w:rsidRPr="00C54B9F" w:rsidRDefault="0075392E" w:rsidP="0080649C">
            <w:pPr>
              <w:rPr>
                <w:b w:val="0"/>
              </w:rPr>
            </w:pPr>
            <w:proofErr w:type="spellStart"/>
            <w:r w:rsidRPr="00C54B9F">
              <w:rPr>
                <w:b w:val="0"/>
              </w:rPr>
              <w:t>SupportsChangeBass</w:t>
            </w:r>
            <w:proofErr w:type="spellEnd"/>
            <w:r w:rsidRPr="00C54B9F">
              <w:rPr>
                <w:b w:val="0"/>
              </w:rPr>
              <w:t xml:space="preserve"> </w:t>
            </w:r>
          </w:p>
          <w:p w14:paraId="5D0796D0" w14:textId="77777777" w:rsidR="0075392E" w:rsidRPr="00C54B9F" w:rsidRDefault="0075392E" w:rsidP="0080649C">
            <w:pPr>
              <w:rPr>
                <w:b w:val="0"/>
              </w:rPr>
            </w:pPr>
            <w:proofErr w:type="spellStart"/>
            <w:r w:rsidRPr="00C54B9F">
              <w:rPr>
                <w:b w:val="0"/>
              </w:rPr>
              <w:t>SupportsSetTreble</w:t>
            </w:r>
            <w:proofErr w:type="spellEnd"/>
            <w:r w:rsidRPr="00C54B9F">
              <w:rPr>
                <w:b w:val="0"/>
              </w:rPr>
              <w:t xml:space="preserve"> </w:t>
            </w:r>
          </w:p>
          <w:p w14:paraId="073181D6" w14:textId="77777777" w:rsidR="0075392E" w:rsidRPr="00C54B9F" w:rsidRDefault="0075392E" w:rsidP="0080649C">
            <w:pPr>
              <w:rPr>
                <w:b w:val="0"/>
              </w:rPr>
            </w:pPr>
            <w:proofErr w:type="spellStart"/>
            <w:r w:rsidRPr="00C54B9F">
              <w:rPr>
                <w:b w:val="0"/>
              </w:rPr>
              <w:lastRenderedPageBreak/>
              <w:t>SupportsChangeTreble</w:t>
            </w:r>
            <w:proofErr w:type="spellEnd"/>
            <w:r w:rsidRPr="00C54B9F">
              <w:rPr>
                <w:b w:val="0"/>
              </w:rPr>
              <w:t xml:space="preserve"> </w:t>
            </w:r>
          </w:p>
          <w:p w14:paraId="114E91D0" w14:textId="77777777" w:rsidR="0075392E" w:rsidRPr="00C54B9F" w:rsidRDefault="0075392E" w:rsidP="0080649C">
            <w:pPr>
              <w:rPr>
                <w:b w:val="0"/>
              </w:rPr>
            </w:pPr>
            <w:proofErr w:type="spellStart"/>
            <w:r w:rsidRPr="00C54B9F">
              <w:rPr>
                <w:b w:val="0"/>
              </w:rPr>
              <w:t>SupportsLoudnessFeedback</w:t>
            </w:r>
            <w:proofErr w:type="spellEnd"/>
            <w:r w:rsidRPr="00C54B9F">
              <w:rPr>
                <w:b w:val="0"/>
              </w:rPr>
              <w:t xml:space="preserve"> </w:t>
            </w:r>
          </w:p>
          <w:p w14:paraId="0E3C8C57" w14:textId="77777777" w:rsidR="0075392E" w:rsidRPr="00C54B9F" w:rsidRDefault="0075392E" w:rsidP="0080649C">
            <w:pPr>
              <w:rPr>
                <w:b w:val="0"/>
              </w:rPr>
            </w:pPr>
            <w:proofErr w:type="spellStart"/>
            <w:r w:rsidRPr="00C54B9F">
              <w:rPr>
                <w:b w:val="0"/>
              </w:rPr>
              <w:t>SupportsDiscreteLoudness</w:t>
            </w:r>
            <w:proofErr w:type="spellEnd"/>
            <w:r w:rsidRPr="00C54B9F">
              <w:rPr>
                <w:b w:val="0"/>
              </w:rPr>
              <w:t xml:space="preserve"> </w:t>
            </w:r>
          </w:p>
          <w:p w14:paraId="43E0ACCA" w14:textId="77777777" w:rsidR="0075392E" w:rsidRPr="00C54B9F" w:rsidRDefault="0075392E" w:rsidP="0080649C">
            <w:pPr>
              <w:rPr>
                <w:b w:val="0"/>
              </w:rPr>
            </w:pPr>
            <w:proofErr w:type="spellStart"/>
            <w:r w:rsidRPr="00C54B9F">
              <w:rPr>
                <w:b w:val="0"/>
              </w:rPr>
              <w:t>SupportsToggleLoudness</w:t>
            </w:r>
            <w:proofErr w:type="spellEnd"/>
            <w:r w:rsidRPr="00C54B9F">
              <w:rPr>
                <w:b w:val="0"/>
              </w:rPr>
              <w:t xml:space="preserve"> </w:t>
            </w:r>
          </w:p>
          <w:p w14:paraId="1D518A4A" w14:textId="77777777" w:rsidR="0075392E" w:rsidRPr="00C54B9F" w:rsidRDefault="0075392E" w:rsidP="0080649C">
            <w:pPr>
              <w:rPr>
                <w:b w:val="0"/>
              </w:rPr>
            </w:pPr>
            <w:proofErr w:type="spellStart"/>
            <w:r w:rsidRPr="00C54B9F">
              <w:rPr>
                <w:b w:val="0"/>
              </w:rPr>
              <w:t>SupportsWarmUpTime</w:t>
            </w:r>
            <w:proofErr w:type="spellEnd"/>
            <w:r w:rsidRPr="00C54B9F">
              <w:rPr>
                <w:b w:val="0"/>
              </w:rPr>
              <w:t xml:space="preserve"> </w:t>
            </w:r>
          </w:p>
          <w:p w14:paraId="5C33089B" w14:textId="77777777" w:rsidR="0075392E" w:rsidRPr="00C54B9F" w:rsidRDefault="0075392E" w:rsidP="0080649C">
            <w:pPr>
              <w:rPr>
                <w:b w:val="0"/>
              </w:rPr>
            </w:pPr>
            <w:proofErr w:type="spellStart"/>
            <w:r w:rsidRPr="00C54B9F">
              <w:rPr>
                <w:b w:val="0"/>
              </w:rPr>
              <w:t>SupportsSurroundModeFeedback</w:t>
            </w:r>
            <w:proofErr w:type="spellEnd"/>
            <w:r w:rsidRPr="00C54B9F">
              <w:rPr>
                <w:b w:val="0"/>
              </w:rPr>
              <w:t xml:space="preserve"> </w:t>
            </w:r>
          </w:p>
          <w:p w14:paraId="2CDE0657" w14:textId="77777777" w:rsidR="0075392E" w:rsidRPr="00C54B9F" w:rsidRDefault="0075392E" w:rsidP="0080649C">
            <w:pPr>
              <w:rPr>
                <w:b w:val="0"/>
              </w:rPr>
            </w:pPr>
            <w:proofErr w:type="spellStart"/>
            <w:r w:rsidRPr="00C54B9F">
              <w:rPr>
                <w:b w:val="0"/>
              </w:rPr>
              <w:t>SupportsSurroundModeCycle</w:t>
            </w:r>
            <w:proofErr w:type="spellEnd"/>
            <w:r w:rsidRPr="00C54B9F">
              <w:rPr>
                <w:b w:val="0"/>
              </w:rPr>
              <w:t xml:space="preserve"> </w:t>
            </w:r>
          </w:p>
          <w:p w14:paraId="5CA5FDE3" w14:textId="77777777" w:rsidR="0075392E" w:rsidRPr="00C54B9F" w:rsidRDefault="0075392E" w:rsidP="0080649C">
            <w:pPr>
              <w:rPr>
                <w:b w:val="0"/>
              </w:rPr>
            </w:pPr>
            <w:proofErr w:type="spellStart"/>
            <w:r w:rsidRPr="00C54B9F">
              <w:rPr>
                <w:b w:val="0"/>
              </w:rPr>
              <w:t>SupportsTunerFeedback</w:t>
            </w:r>
            <w:proofErr w:type="spellEnd"/>
            <w:r w:rsidRPr="00C54B9F">
              <w:rPr>
                <w:b w:val="0"/>
              </w:rPr>
              <w:t xml:space="preserve"> </w:t>
            </w:r>
          </w:p>
          <w:p w14:paraId="6709D5D7" w14:textId="77777777" w:rsidR="0075392E" w:rsidRPr="00C54B9F" w:rsidRDefault="0075392E" w:rsidP="0080649C">
            <w:pPr>
              <w:rPr>
                <w:b w:val="0"/>
              </w:rPr>
            </w:pPr>
            <w:proofErr w:type="spellStart"/>
            <w:r w:rsidRPr="00C54B9F">
              <w:rPr>
                <w:b w:val="0"/>
              </w:rPr>
              <w:t>SupportsChangeFrequency</w:t>
            </w:r>
            <w:proofErr w:type="spellEnd"/>
            <w:r w:rsidRPr="00C54B9F">
              <w:rPr>
                <w:b w:val="0"/>
              </w:rPr>
              <w:t xml:space="preserve"> </w:t>
            </w:r>
          </w:p>
          <w:p w14:paraId="7F5D73EA" w14:textId="77777777" w:rsidR="0075392E" w:rsidRPr="00C54B9F" w:rsidRDefault="0075392E" w:rsidP="0080649C">
            <w:pPr>
              <w:rPr>
                <w:b w:val="0"/>
              </w:rPr>
            </w:pPr>
            <w:proofErr w:type="spellStart"/>
            <w:r w:rsidRPr="00C54B9F">
              <w:rPr>
                <w:b w:val="0"/>
              </w:rPr>
              <w:t>SupportsSetFrequency</w:t>
            </w:r>
            <w:proofErr w:type="spellEnd"/>
            <w:r w:rsidRPr="00C54B9F">
              <w:rPr>
                <w:b w:val="0"/>
              </w:rPr>
              <w:t xml:space="preserve"> </w:t>
            </w:r>
          </w:p>
          <w:p w14:paraId="3F34DDE8" w14:textId="77777777" w:rsidR="0075392E" w:rsidRPr="00C54B9F" w:rsidRDefault="0075392E" w:rsidP="0080649C">
            <w:pPr>
              <w:rPr>
                <w:b w:val="0"/>
              </w:rPr>
            </w:pPr>
            <w:proofErr w:type="spellStart"/>
            <w:r w:rsidRPr="00C54B9F">
              <w:rPr>
                <w:b w:val="0"/>
              </w:rPr>
              <w:t>SupportsAutoFrequency</w:t>
            </w:r>
            <w:proofErr w:type="spellEnd"/>
            <w:r w:rsidRPr="00C54B9F">
              <w:rPr>
                <w:b w:val="0"/>
              </w:rPr>
              <w:t xml:space="preserve"> </w:t>
            </w:r>
          </w:p>
          <w:p w14:paraId="6A31D788" w14:textId="77777777" w:rsidR="0075392E" w:rsidRPr="00C54B9F" w:rsidRDefault="0075392E" w:rsidP="0080649C">
            <w:pPr>
              <w:rPr>
                <w:b w:val="0"/>
              </w:rPr>
            </w:pPr>
            <w:proofErr w:type="spellStart"/>
            <w:r w:rsidRPr="00C54B9F">
              <w:rPr>
                <w:b w:val="0"/>
              </w:rPr>
              <w:t>SupportsFrequencyBand</w:t>
            </w:r>
            <w:proofErr w:type="spellEnd"/>
            <w:r w:rsidRPr="00C54B9F">
              <w:rPr>
                <w:b w:val="0"/>
              </w:rPr>
              <w:t xml:space="preserve"> </w:t>
            </w:r>
          </w:p>
          <w:p w14:paraId="15267CD6" w14:textId="77777777" w:rsidR="0075392E" w:rsidRPr="00C54B9F" w:rsidRDefault="0075392E" w:rsidP="0080649C">
            <w:pPr>
              <w:rPr>
                <w:b w:val="0"/>
              </w:rPr>
            </w:pPr>
            <w:proofErr w:type="spellStart"/>
            <w:r w:rsidRPr="00C54B9F">
              <w:rPr>
                <w:b w:val="0"/>
              </w:rPr>
              <w:t>SupportsDiscreteFrequencyBand</w:t>
            </w:r>
            <w:proofErr w:type="spellEnd"/>
            <w:r w:rsidRPr="00C54B9F">
              <w:rPr>
                <w:b w:val="0"/>
              </w:rPr>
              <w:t xml:space="preserve"> </w:t>
            </w:r>
          </w:p>
          <w:p w14:paraId="008FDDF6" w14:textId="77777777" w:rsidR="0075392E" w:rsidRPr="00C54B9F" w:rsidRDefault="0075392E" w:rsidP="0080649C">
            <w:pPr>
              <w:rPr>
                <w:b w:val="0"/>
              </w:rPr>
            </w:pPr>
            <w:proofErr w:type="spellStart"/>
            <w:r w:rsidRPr="00C54B9F">
              <w:rPr>
                <w:b w:val="0"/>
              </w:rPr>
              <w:t>SupportsPresetRecall</w:t>
            </w:r>
            <w:proofErr w:type="spellEnd"/>
            <w:r w:rsidRPr="00C54B9F">
              <w:rPr>
                <w:b w:val="0"/>
              </w:rPr>
              <w:t xml:space="preserve"> </w:t>
            </w:r>
          </w:p>
          <w:p w14:paraId="2A42CD08" w14:textId="77777777" w:rsidR="0075392E" w:rsidRPr="00C54B9F" w:rsidRDefault="0075392E" w:rsidP="0080649C">
            <w:pPr>
              <w:rPr>
                <w:b w:val="0"/>
              </w:rPr>
            </w:pPr>
            <w:proofErr w:type="spellStart"/>
            <w:r w:rsidRPr="00C54B9F">
              <w:rPr>
                <w:b w:val="0"/>
              </w:rPr>
              <w:t>SupportsPresetStore</w:t>
            </w:r>
            <w:proofErr w:type="spellEnd"/>
            <w:r w:rsidRPr="00C54B9F">
              <w:rPr>
                <w:b w:val="0"/>
              </w:rPr>
              <w:t xml:space="preserve"> </w:t>
            </w:r>
          </w:p>
          <w:p w14:paraId="5FC07B41" w14:textId="77777777" w:rsidR="0075392E" w:rsidRPr="00C54B9F" w:rsidRDefault="0075392E" w:rsidP="0080649C">
            <w:pPr>
              <w:rPr>
                <w:b w:val="0"/>
              </w:rPr>
            </w:pPr>
            <w:proofErr w:type="spellStart"/>
            <w:r w:rsidRPr="00C54B9F">
              <w:rPr>
                <w:b w:val="0"/>
              </w:rPr>
              <w:t>SupportsChangePreset</w:t>
            </w:r>
            <w:proofErr w:type="spellEnd"/>
            <w:r w:rsidRPr="00C54B9F">
              <w:rPr>
                <w:b w:val="0"/>
              </w:rPr>
              <w:t xml:space="preserve"> </w:t>
            </w:r>
          </w:p>
          <w:p w14:paraId="76455FAA" w14:textId="77777777" w:rsidR="0075392E" w:rsidRPr="00C54B9F" w:rsidRDefault="0075392E" w:rsidP="0080649C">
            <w:pPr>
              <w:rPr>
                <w:b w:val="0"/>
              </w:rPr>
            </w:pPr>
            <w:proofErr w:type="spellStart"/>
            <w:r w:rsidRPr="00C54B9F">
              <w:rPr>
                <w:b w:val="0"/>
              </w:rPr>
              <w:t>SupportsSearch</w:t>
            </w:r>
            <w:proofErr w:type="spellEnd"/>
            <w:r w:rsidRPr="00C54B9F">
              <w:rPr>
                <w:b w:val="0"/>
              </w:rPr>
              <w:t xml:space="preserve"> </w:t>
            </w:r>
          </w:p>
          <w:p w14:paraId="5E73E641" w14:textId="77777777" w:rsidR="0075392E" w:rsidRPr="00C54B9F" w:rsidRDefault="0075392E" w:rsidP="0080649C">
            <w:pPr>
              <w:rPr>
                <w:b w:val="0"/>
              </w:rPr>
            </w:pPr>
            <w:proofErr w:type="spellStart"/>
            <w:r w:rsidRPr="00C54B9F">
              <w:rPr>
                <w:b w:val="0"/>
              </w:rPr>
              <w:t>SupportsAudioInputFeedback</w:t>
            </w:r>
            <w:proofErr w:type="spellEnd"/>
            <w:r w:rsidRPr="00C54B9F">
              <w:rPr>
                <w:b w:val="0"/>
              </w:rPr>
              <w:t xml:space="preserve"> </w:t>
            </w:r>
          </w:p>
          <w:p w14:paraId="1F55423A" w14:textId="77777777" w:rsidR="0075392E" w:rsidRPr="00C54B9F" w:rsidRDefault="0075392E" w:rsidP="0080649C">
            <w:pPr>
              <w:rPr>
                <w:b w:val="0"/>
              </w:rPr>
            </w:pPr>
            <w:proofErr w:type="spellStart"/>
            <w:r w:rsidRPr="00C54B9F">
              <w:rPr>
                <w:b w:val="0"/>
              </w:rPr>
              <w:t>SupportsAudioOutputFeedback</w:t>
            </w:r>
            <w:proofErr w:type="spellEnd"/>
            <w:r w:rsidRPr="00C54B9F">
              <w:rPr>
                <w:b w:val="0"/>
              </w:rPr>
              <w:t xml:space="preserve"> </w:t>
            </w:r>
          </w:p>
          <w:p w14:paraId="24DA7327" w14:textId="77777777" w:rsidR="0075392E" w:rsidRPr="00C54B9F" w:rsidRDefault="0075392E" w:rsidP="0080649C">
            <w:pPr>
              <w:rPr>
                <w:b w:val="0"/>
              </w:rPr>
            </w:pPr>
            <w:proofErr w:type="spellStart"/>
            <w:r w:rsidRPr="00C54B9F">
              <w:rPr>
                <w:b w:val="0"/>
              </w:rPr>
              <w:t>SupportsVideoInputFeedback</w:t>
            </w:r>
            <w:proofErr w:type="spellEnd"/>
            <w:r w:rsidRPr="00C54B9F">
              <w:rPr>
                <w:b w:val="0"/>
              </w:rPr>
              <w:t xml:space="preserve"> </w:t>
            </w:r>
          </w:p>
          <w:p w14:paraId="6B806EF7" w14:textId="77777777" w:rsidR="0075392E" w:rsidRPr="00C54B9F" w:rsidRDefault="0075392E" w:rsidP="0080649C">
            <w:pPr>
              <w:rPr>
                <w:b w:val="0"/>
              </w:rPr>
            </w:pPr>
            <w:proofErr w:type="spellStart"/>
            <w:r w:rsidRPr="00C54B9F">
              <w:rPr>
                <w:b w:val="0"/>
              </w:rPr>
              <w:t>SupportsVideoOutputFeedback</w:t>
            </w:r>
            <w:proofErr w:type="spellEnd"/>
            <w:r w:rsidRPr="00C54B9F">
              <w:rPr>
                <w:b w:val="0"/>
              </w:rPr>
              <w:t xml:space="preserve"> </w:t>
            </w:r>
          </w:p>
          <w:p w14:paraId="392DE4BB" w14:textId="77777777" w:rsidR="0075392E" w:rsidRPr="00C54B9F" w:rsidRDefault="0075392E" w:rsidP="0080649C">
            <w:pPr>
              <w:rPr>
                <w:b w:val="0"/>
              </w:rPr>
            </w:pPr>
            <w:proofErr w:type="spellStart"/>
            <w:r w:rsidRPr="00C54B9F">
              <w:rPr>
                <w:b w:val="0"/>
              </w:rPr>
              <w:t>SupportsSetAudioInputSource</w:t>
            </w:r>
            <w:proofErr w:type="spellEnd"/>
            <w:r w:rsidRPr="00C54B9F">
              <w:rPr>
                <w:b w:val="0"/>
              </w:rPr>
              <w:t xml:space="preserve"> </w:t>
            </w:r>
          </w:p>
          <w:p w14:paraId="30AC9C19" w14:textId="77777777" w:rsidR="0075392E" w:rsidRPr="00C54B9F" w:rsidRDefault="0075392E" w:rsidP="0080649C">
            <w:pPr>
              <w:rPr>
                <w:b w:val="0"/>
              </w:rPr>
            </w:pPr>
            <w:proofErr w:type="spellStart"/>
            <w:r w:rsidRPr="00C54B9F">
              <w:rPr>
                <w:b w:val="0"/>
              </w:rPr>
              <w:t>SupportsSetAudioOutputSource</w:t>
            </w:r>
            <w:proofErr w:type="spellEnd"/>
            <w:r w:rsidRPr="00C54B9F">
              <w:rPr>
                <w:b w:val="0"/>
              </w:rPr>
              <w:t xml:space="preserve"> </w:t>
            </w:r>
          </w:p>
          <w:p w14:paraId="68ED2D77" w14:textId="77777777" w:rsidR="0075392E" w:rsidRPr="00C54B9F" w:rsidRDefault="0075392E" w:rsidP="0080649C">
            <w:pPr>
              <w:rPr>
                <w:b w:val="0"/>
              </w:rPr>
            </w:pPr>
            <w:proofErr w:type="spellStart"/>
            <w:r w:rsidRPr="00C54B9F">
              <w:rPr>
                <w:b w:val="0"/>
              </w:rPr>
              <w:t>SupportsSetVideoInputSource</w:t>
            </w:r>
            <w:proofErr w:type="spellEnd"/>
            <w:r w:rsidRPr="00C54B9F">
              <w:rPr>
                <w:b w:val="0"/>
              </w:rPr>
              <w:t xml:space="preserve"> </w:t>
            </w:r>
          </w:p>
          <w:p w14:paraId="6DF62BE2" w14:textId="77777777" w:rsidR="0075392E" w:rsidRPr="00C54B9F" w:rsidRDefault="0075392E" w:rsidP="0080649C">
            <w:pPr>
              <w:rPr>
                <w:b w:val="0"/>
              </w:rPr>
            </w:pPr>
            <w:proofErr w:type="spellStart"/>
            <w:r w:rsidRPr="00C54B9F">
              <w:rPr>
                <w:b w:val="0"/>
              </w:rPr>
              <w:t>SupportsSetVideoOutputSource</w:t>
            </w:r>
            <w:proofErr w:type="spellEnd"/>
            <w:r w:rsidRPr="00C54B9F">
              <w:rPr>
                <w:b w:val="0"/>
              </w:rPr>
              <w:t xml:space="preserve"> </w:t>
            </w:r>
          </w:p>
          <w:p w14:paraId="17FE6E65" w14:textId="77777777" w:rsidR="0075392E" w:rsidRPr="00C54B9F" w:rsidRDefault="0075392E" w:rsidP="0080649C">
            <w:pPr>
              <w:rPr>
                <w:b w:val="0"/>
              </w:rPr>
            </w:pPr>
            <w:proofErr w:type="spellStart"/>
            <w:r w:rsidRPr="00C54B9F">
              <w:rPr>
                <w:b w:val="0"/>
              </w:rPr>
              <w:t>SupportsSirius</w:t>
            </w:r>
            <w:proofErr w:type="spellEnd"/>
            <w:r w:rsidRPr="00C54B9F">
              <w:rPr>
                <w:b w:val="0"/>
              </w:rPr>
              <w:t xml:space="preserve"> </w:t>
            </w:r>
          </w:p>
          <w:p w14:paraId="16DDE4BF" w14:textId="77777777" w:rsidR="0075392E" w:rsidRPr="00C54B9F" w:rsidRDefault="0075392E" w:rsidP="0080649C">
            <w:pPr>
              <w:rPr>
                <w:b w:val="0"/>
              </w:rPr>
            </w:pPr>
            <w:proofErr w:type="spellStart"/>
            <w:r w:rsidRPr="00C54B9F">
              <w:rPr>
                <w:b w:val="0"/>
              </w:rPr>
              <w:t>SupportsXm</w:t>
            </w:r>
            <w:proofErr w:type="spellEnd"/>
            <w:r w:rsidRPr="00C54B9F">
              <w:rPr>
                <w:b w:val="0"/>
              </w:rPr>
              <w:t xml:space="preserve"> </w:t>
            </w:r>
          </w:p>
          <w:p w14:paraId="599D34DF" w14:textId="77777777" w:rsidR="0075392E" w:rsidRPr="00C54B9F" w:rsidRDefault="0075392E" w:rsidP="0080649C">
            <w:pPr>
              <w:rPr>
                <w:b w:val="0"/>
              </w:rPr>
            </w:pPr>
            <w:proofErr w:type="spellStart"/>
            <w:r w:rsidRPr="00C54B9F">
              <w:rPr>
                <w:b w:val="0"/>
              </w:rPr>
              <w:t>SupportsSiriusXm</w:t>
            </w:r>
            <w:proofErr w:type="spellEnd"/>
            <w:r w:rsidRPr="00C54B9F">
              <w:rPr>
                <w:b w:val="0"/>
              </w:rPr>
              <w:t xml:space="preserve"> </w:t>
            </w:r>
          </w:p>
          <w:p w14:paraId="7F0245C5" w14:textId="77777777" w:rsidR="0075392E" w:rsidRPr="00C54B9F" w:rsidRDefault="0075392E" w:rsidP="0080649C">
            <w:pPr>
              <w:rPr>
                <w:b w:val="0"/>
              </w:rPr>
            </w:pPr>
            <w:proofErr w:type="spellStart"/>
            <w:r w:rsidRPr="00C54B9F">
              <w:rPr>
                <w:b w:val="0"/>
              </w:rPr>
              <w:t>SupportsHdRadio</w:t>
            </w:r>
            <w:proofErr w:type="spellEnd"/>
            <w:r w:rsidRPr="00C54B9F">
              <w:rPr>
                <w:b w:val="0"/>
              </w:rPr>
              <w:t xml:space="preserve"> </w:t>
            </w:r>
          </w:p>
          <w:p w14:paraId="153B92F3" w14:textId="77777777" w:rsidR="0075392E" w:rsidRPr="00C54B9F" w:rsidRDefault="0075392E" w:rsidP="0080649C">
            <w:pPr>
              <w:rPr>
                <w:b w:val="0"/>
              </w:rPr>
            </w:pPr>
            <w:proofErr w:type="spellStart"/>
            <w:r w:rsidRPr="00C54B9F">
              <w:rPr>
                <w:b w:val="0"/>
              </w:rPr>
              <w:t>SupportsInternetRadio</w:t>
            </w:r>
            <w:proofErr w:type="spellEnd"/>
            <w:r w:rsidRPr="00C54B9F">
              <w:rPr>
                <w:b w:val="0"/>
              </w:rPr>
              <w:t xml:space="preserve"> </w:t>
            </w:r>
          </w:p>
          <w:p w14:paraId="29813BD6" w14:textId="77777777" w:rsidR="0075392E" w:rsidRPr="00C54B9F" w:rsidRDefault="0075392E" w:rsidP="0080649C">
            <w:pPr>
              <w:rPr>
                <w:b w:val="0"/>
              </w:rPr>
            </w:pPr>
            <w:proofErr w:type="spellStart"/>
            <w:r w:rsidRPr="00C54B9F">
              <w:rPr>
                <w:b w:val="0"/>
              </w:rPr>
              <w:t>SupportsLastFm</w:t>
            </w:r>
            <w:proofErr w:type="spellEnd"/>
            <w:r w:rsidRPr="00C54B9F">
              <w:rPr>
                <w:b w:val="0"/>
              </w:rPr>
              <w:t xml:space="preserve"> </w:t>
            </w:r>
          </w:p>
          <w:p w14:paraId="5DE14620" w14:textId="77777777" w:rsidR="0075392E" w:rsidRPr="00C54B9F" w:rsidRDefault="0075392E" w:rsidP="0080649C">
            <w:pPr>
              <w:rPr>
                <w:b w:val="0"/>
              </w:rPr>
            </w:pPr>
            <w:proofErr w:type="spellStart"/>
            <w:r w:rsidRPr="00C54B9F">
              <w:rPr>
                <w:b w:val="0"/>
              </w:rPr>
              <w:t>SupportsPandoraRadio</w:t>
            </w:r>
            <w:proofErr w:type="spellEnd"/>
            <w:r w:rsidRPr="00C54B9F">
              <w:rPr>
                <w:b w:val="0"/>
              </w:rPr>
              <w:t xml:space="preserve"> </w:t>
            </w:r>
          </w:p>
          <w:p w14:paraId="264C1B1C" w14:textId="77777777" w:rsidR="0075392E" w:rsidRPr="00C54B9F" w:rsidRDefault="0075392E" w:rsidP="0080649C">
            <w:pPr>
              <w:rPr>
                <w:b w:val="0"/>
              </w:rPr>
            </w:pPr>
            <w:proofErr w:type="spellStart"/>
            <w:r w:rsidRPr="00C54B9F">
              <w:rPr>
                <w:b w:val="0"/>
              </w:rPr>
              <w:t>SupportsRhapsody</w:t>
            </w:r>
            <w:proofErr w:type="spellEnd"/>
            <w:r w:rsidRPr="00C54B9F">
              <w:rPr>
                <w:b w:val="0"/>
              </w:rPr>
              <w:t xml:space="preserve"> </w:t>
            </w:r>
          </w:p>
          <w:p w14:paraId="50B8C0B6" w14:textId="77777777" w:rsidR="0075392E" w:rsidRPr="00C54B9F" w:rsidRDefault="0075392E" w:rsidP="0080649C">
            <w:pPr>
              <w:rPr>
                <w:b w:val="0"/>
              </w:rPr>
            </w:pPr>
            <w:proofErr w:type="spellStart"/>
            <w:r w:rsidRPr="00C54B9F">
              <w:rPr>
                <w:b w:val="0"/>
              </w:rPr>
              <w:t>SupportsSpotify</w:t>
            </w:r>
            <w:proofErr w:type="spellEnd"/>
            <w:r w:rsidRPr="00C54B9F">
              <w:rPr>
                <w:b w:val="0"/>
              </w:rPr>
              <w:t xml:space="preserve"> </w:t>
            </w:r>
          </w:p>
          <w:p w14:paraId="5AC5E127" w14:textId="77777777" w:rsidR="0075392E" w:rsidRPr="00C54B9F" w:rsidRDefault="0075392E" w:rsidP="0080649C">
            <w:pPr>
              <w:rPr>
                <w:b w:val="0"/>
              </w:rPr>
            </w:pPr>
            <w:proofErr w:type="spellStart"/>
            <w:r w:rsidRPr="00C54B9F">
              <w:rPr>
                <w:b w:val="0"/>
              </w:rPr>
              <w:t>SupportsYouTube</w:t>
            </w:r>
            <w:proofErr w:type="spellEnd"/>
            <w:r w:rsidRPr="00C54B9F">
              <w:rPr>
                <w:b w:val="0"/>
              </w:rPr>
              <w:t xml:space="preserve"> </w:t>
            </w:r>
          </w:p>
          <w:p w14:paraId="745B899B" w14:textId="77777777" w:rsidR="0075392E" w:rsidRPr="00C54B9F" w:rsidRDefault="0075392E" w:rsidP="0080649C">
            <w:pPr>
              <w:rPr>
                <w:b w:val="0"/>
              </w:rPr>
            </w:pPr>
            <w:proofErr w:type="spellStart"/>
            <w:r w:rsidRPr="00C54B9F">
              <w:rPr>
                <w:b w:val="0"/>
              </w:rPr>
              <w:t>SupportsYouTubeTv</w:t>
            </w:r>
            <w:proofErr w:type="spellEnd"/>
            <w:r w:rsidRPr="00C54B9F">
              <w:rPr>
                <w:b w:val="0"/>
              </w:rPr>
              <w:t xml:space="preserve"> </w:t>
            </w:r>
          </w:p>
          <w:p w14:paraId="76BAE37C" w14:textId="77777777" w:rsidR="0075392E" w:rsidRPr="00C54B9F" w:rsidRDefault="0075392E" w:rsidP="0080649C">
            <w:pPr>
              <w:rPr>
                <w:b w:val="0"/>
              </w:rPr>
            </w:pPr>
            <w:proofErr w:type="spellStart"/>
            <w:r w:rsidRPr="00C54B9F">
              <w:rPr>
                <w:b w:val="0"/>
              </w:rPr>
              <w:t>SupportsNetflix</w:t>
            </w:r>
            <w:proofErr w:type="spellEnd"/>
            <w:r w:rsidRPr="00C54B9F">
              <w:rPr>
                <w:b w:val="0"/>
              </w:rPr>
              <w:t xml:space="preserve"> </w:t>
            </w:r>
          </w:p>
          <w:p w14:paraId="7AB606B4" w14:textId="77777777" w:rsidR="0075392E" w:rsidRPr="00C54B9F" w:rsidRDefault="0075392E" w:rsidP="0080649C">
            <w:pPr>
              <w:rPr>
                <w:b w:val="0"/>
              </w:rPr>
            </w:pPr>
            <w:proofErr w:type="spellStart"/>
            <w:r w:rsidRPr="00C54B9F">
              <w:rPr>
                <w:b w:val="0"/>
              </w:rPr>
              <w:t>SupportsHulu</w:t>
            </w:r>
            <w:proofErr w:type="spellEnd"/>
            <w:r w:rsidRPr="00C54B9F">
              <w:rPr>
                <w:b w:val="0"/>
              </w:rPr>
              <w:t xml:space="preserve"> </w:t>
            </w:r>
          </w:p>
          <w:p w14:paraId="342C0E91" w14:textId="77777777" w:rsidR="0075392E" w:rsidRPr="00C54B9F" w:rsidRDefault="0075392E" w:rsidP="0080649C">
            <w:pPr>
              <w:rPr>
                <w:b w:val="0"/>
              </w:rPr>
            </w:pPr>
            <w:proofErr w:type="spellStart"/>
            <w:r w:rsidRPr="00C54B9F">
              <w:rPr>
                <w:b w:val="0"/>
              </w:rPr>
              <w:t>SupportsDirectvNow</w:t>
            </w:r>
            <w:proofErr w:type="spellEnd"/>
            <w:r w:rsidRPr="00C54B9F">
              <w:rPr>
                <w:b w:val="0"/>
              </w:rPr>
              <w:t xml:space="preserve"> </w:t>
            </w:r>
          </w:p>
          <w:p w14:paraId="1937AF2A" w14:textId="77777777" w:rsidR="0075392E" w:rsidRPr="00C54B9F" w:rsidRDefault="0075392E" w:rsidP="0080649C">
            <w:pPr>
              <w:rPr>
                <w:b w:val="0"/>
              </w:rPr>
            </w:pPr>
            <w:proofErr w:type="spellStart"/>
            <w:r w:rsidRPr="00C54B9F">
              <w:rPr>
                <w:b w:val="0"/>
              </w:rPr>
              <w:t>SupportsAmazonVideo</w:t>
            </w:r>
            <w:proofErr w:type="spellEnd"/>
            <w:r w:rsidRPr="00C54B9F">
              <w:rPr>
                <w:b w:val="0"/>
              </w:rPr>
              <w:t xml:space="preserve"> </w:t>
            </w:r>
          </w:p>
          <w:p w14:paraId="0847939C" w14:textId="77777777" w:rsidR="0075392E" w:rsidRPr="00C54B9F" w:rsidRDefault="0075392E" w:rsidP="0080649C">
            <w:pPr>
              <w:rPr>
                <w:b w:val="0"/>
              </w:rPr>
            </w:pPr>
            <w:proofErr w:type="spellStart"/>
            <w:r w:rsidRPr="00C54B9F">
              <w:rPr>
                <w:b w:val="0"/>
              </w:rPr>
              <w:t>SupportsPlaystationVue</w:t>
            </w:r>
            <w:proofErr w:type="spellEnd"/>
            <w:r w:rsidRPr="00C54B9F">
              <w:rPr>
                <w:b w:val="0"/>
              </w:rPr>
              <w:t xml:space="preserve"> </w:t>
            </w:r>
          </w:p>
          <w:p w14:paraId="3CF687BC" w14:textId="77777777" w:rsidR="0075392E" w:rsidRPr="00C54B9F" w:rsidRDefault="0075392E" w:rsidP="0080649C">
            <w:pPr>
              <w:rPr>
                <w:b w:val="0"/>
              </w:rPr>
            </w:pPr>
            <w:proofErr w:type="spellStart"/>
            <w:r w:rsidRPr="00C54B9F">
              <w:rPr>
                <w:b w:val="0"/>
              </w:rPr>
              <w:t>SupportsSlingTv</w:t>
            </w:r>
            <w:proofErr w:type="spellEnd"/>
            <w:r w:rsidRPr="00C54B9F">
              <w:rPr>
                <w:b w:val="0"/>
              </w:rPr>
              <w:t xml:space="preserve"> </w:t>
            </w:r>
          </w:p>
          <w:p w14:paraId="58C21CC0" w14:textId="77777777" w:rsidR="0075392E" w:rsidRPr="00C54B9F" w:rsidRDefault="0075392E" w:rsidP="0080649C">
            <w:pPr>
              <w:rPr>
                <w:b w:val="0"/>
              </w:rPr>
            </w:pPr>
            <w:proofErr w:type="spellStart"/>
            <w:r w:rsidRPr="00C54B9F">
              <w:rPr>
                <w:b w:val="0"/>
              </w:rPr>
              <w:t>SupportsAirplay</w:t>
            </w:r>
            <w:proofErr w:type="spellEnd"/>
            <w:r w:rsidRPr="00C54B9F">
              <w:rPr>
                <w:b w:val="0"/>
              </w:rPr>
              <w:t xml:space="preserve"> </w:t>
            </w:r>
          </w:p>
          <w:p w14:paraId="29D5C958" w14:textId="77777777" w:rsidR="0075392E" w:rsidRPr="00C54B9F" w:rsidRDefault="0075392E" w:rsidP="0080649C">
            <w:pPr>
              <w:rPr>
                <w:b w:val="0"/>
              </w:rPr>
            </w:pPr>
            <w:proofErr w:type="spellStart"/>
            <w:r w:rsidRPr="00C54B9F">
              <w:rPr>
                <w:b w:val="0"/>
              </w:rPr>
              <w:t>SupportsGoogleCast</w:t>
            </w:r>
            <w:proofErr w:type="spellEnd"/>
            <w:r w:rsidRPr="00C54B9F">
              <w:rPr>
                <w:b w:val="0"/>
              </w:rPr>
              <w:t xml:space="preserve"> </w:t>
            </w:r>
          </w:p>
          <w:p w14:paraId="0999F569" w14:textId="77777777" w:rsidR="0075392E" w:rsidRPr="00C54B9F" w:rsidRDefault="0075392E" w:rsidP="0080649C">
            <w:pPr>
              <w:rPr>
                <w:b w:val="0"/>
              </w:rPr>
            </w:pPr>
            <w:proofErr w:type="spellStart"/>
            <w:r w:rsidRPr="00C54B9F">
              <w:rPr>
                <w:b w:val="0"/>
              </w:rPr>
              <w:lastRenderedPageBreak/>
              <w:t>SupportsDlna</w:t>
            </w:r>
            <w:proofErr w:type="spellEnd"/>
            <w:r w:rsidRPr="00C54B9F">
              <w:rPr>
                <w:b w:val="0"/>
              </w:rPr>
              <w:t xml:space="preserve"> </w:t>
            </w:r>
          </w:p>
          <w:p w14:paraId="726878B6" w14:textId="77777777" w:rsidR="0075392E" w:rsidRPr="00C54B9F" w:rsidRDefault="0075392E" w:rsidP="0080649C">
            <w:pPr>
              <w:rPr>
                <w:b w:val="0"/>
              </w:rPr>
            </w:pPr>
            <w:proofErr w:type="spellStart"/>
            <w:r w:rsidRPr="00C54B9F">
              <w:rPr>
                <w:b w:val="0"/>
              </w:rPr>
              <w:t>SupportsTidal</w:t>
            </w:r>
            <w:proofErr w:type="spellEnd"/>
            <w:r w:rsidRPr="00C54B9F">
              <w:rPr>
                <w:b w:val="0"/>
              </w:rPr>
              <w:t xml:space="preserve"> </w:t>
            </w:r>
          </w:p>
          <w:p w14:paraId="2CEBC778" w14:textId="77777777" w:rsidR="0075392E" w:rsidRPr="00C54B9F" w:rsidRDefault="0075392E" w:rsidP="0080649C">
            <w:pPr>
              <w:rPr>
                <w:b w:val="0"/>
              </w:rPr>
            </w:pPr>
            <w:proofErr w:type="spellStart"/>
            <w:r w:rsidRPr="00C54B9F">
              <w:rPr>
                <w:b w:val="0"/>
              </w:rPr>
              <w:t>SupportsDeezer</w:t>
            </w:r>
            <w:proofErr w:type="spellEnd"/>
            <w:r w:rsidRPr="00C54B9F">
              <w:rPr>
                <w:b w:val="0"/>
              </w:rPr>
              <w:t xml:space="preserve"> </w:t>
            </w:r>
          </w:p>
          <w:p w14:paraId="6C50090E" w14:textId="77777777" w:rsidR="0075392E" w:rsidRPr="00C54B9F" w:rsidRDefault="0075392E" w:rsidP="0080649C">
            <w:pPr>
              <w:rPr>
                <w:b w:val="0"/>
              </w:rPr>
            </w:pPr>
            <w:proofErr w:type="spellStart"/>
            <w:r w:rsidRPr="00C54B9F">
              <w:rPr>
                <w:b w:val="0"/>
              </w:rPr>
              <w:t>SupportsCrackle</w:t>
            </w:r>
            <w:proofErr w:type="spellEnd"/>
            <w:r w:rsidRPr="00C54B9F">
              <w:rPr>
                <w:b w:val="0"/>
              </w:rPr>
              <w:t xml:space="preserve"> </w:t>
            </w:r>
          </w:p>
          <w:p w14:paraId="55783C58" w14:textId="77777777" w:rsidR="0075392E" w:rsidRDefault="0075392E" w:rsidP="0080649C">
            <w:proofErr w:type="spellStart"/>
            <w:r w:rsidRPr="00C54B9F">
              <w:rPr>
                <w:b w:val="0"/>
              </w:rPr>
              <w:t>SupportsGooglePlay</w:t>
            </w:r>
            <w:proofErr w:type="spellEnd"/>
          </w:p>
        </w:tc>
      </w:tr>
      <w:bookmarkEnd w:id="32"/>
    </w:tbl>
    <w:p w14:paraId="7795963E" w14:textId="77777777" w:rsidR="0075392E" w:rsidRPr="00C54B9F" w:rsidRDefault="0075392E" w:rsidP="0075392E"/>
    <w:p w14:paraId="470C8612" w14:textId="3C0A8F54" w:rsidR="00AD2DF5" w:rsidRDefault="00AD2DF5" w:rsidP="006664EC">
      <w:pPr>
        <w:pStyle w:val="Heading2"/>
        <w:ind w:left="0"/>
      </w:pPr>
      <w:bookmarkStart w:id="33" w:name="_Toc14269142"/>
      <w:r>
        <w:t>Security Systems</w:t>
      </w:r>
      <w:bookmarkEnd w:id="33"/>
    </w:p>
    <w:tbl>
      <w:tblPr>
        <w:tblStyle w:val="TableGrid"/>
        <w:tblW w:w="0" w:type="auto"/>
        <w:tblInd w:w="715" w:type="dxa"/>
        <w:tblLook w:val="04A0" w:firstRow="1" w:lastRow="0" w:firstColumn="1" w:lastColumn="0" w:noHBand="0" w:noVBand="1"/>
      </w:tblPr>
      <w:tblGrid>
        <w:gridCol w:w="8635"/>
      </w:tblGrid>
      <w:tr w:rsidR="003F12D4" w14:paraId="3543F59B" w14:textId="77777777" w:rsidTr="00714AAE">
        <w:trPr>
          <w:cnfStyle w:val="100000000000" w:firstRow="1" w:lastRow="0" w:firstColumn="0" w:lastColumn="0" w:oddVBand="0" w:evenVBand="0" w:oddHBand="0" w:evenHBand="0" w:firstRowFirstColumn="0" w:firstRowLastColumn="0" w:lastRowFirstColumn="0" w:lastRowLastColumn="0"/>
        </w:trPr>
        <w:tc>
          <w:tcPr>
            <w:tcW w:w="8635" w:type="dxa"/>
          </w:tcPr>
          <w:p w14:paraId="44C421E1" w14:textId="3DEA489B" w:rsidR="003F12D4" w:rsidRPr="003F12D4" w:rsidRDefault="003F12D4" w:rsidP="003F12D4">
            <w:pPr>
              <w:rPr>
                <w:b w:val="0"/>
              </w:rPr>
            </w:pPr>
            <w:proofErr w:type="spellStart"/>
            <w:r w:rsidRPr="003F12D4">
              <w:rPr>
                <w:b w:val="0"/>
              </w:rPr>
              <w:t>SupportsKeypadStatusText</w:t>
            </w:r>
            <w:proofErr w:type="spellEnd"/>
          </w:p>
          <w:p w14:paraId="3354910D" w14:textId="47F59AD3" w:rsidR="003F12D4" w:rsidRPr="003F12D4" w:rsidRDefault="003F12D4" w:rsidP="003F12D4">
            <w:pPr>
              <w:rPr>
                <w:b w:val="0"/>
              </w:rPr>
            </w:pPr>
            <w:proofErr w:type="spellStart"/>
            <w:r w:rsidRPr="003F12D4">
              <w:rPr>
                <w:b w:val="0"/>
              </w:rPr>
              <w:t>SupportsPowerFeedback</w:t>
            </w:r>
            <w:proofErr w:type="spellEnd"/>
          </w:p>
          <w:p w14:paraId="4E4D712B" w14:textId="1C3BE064" w:rsidR="003F12D4" w:rsidRPr="003F12D4" w:rsidRDefault="003F12D4" w:rsidP="003F12D4">
            <w:pPr>
              <w:rPr>
                <w:b w:val="0"/>
              </w:rPr>
            </w:pPr>
            <w:proofErr w:type="spellStart"/>
            <w:r w:rsidRPr="003F12D4">
              <w:rPr>
                <w:b w:val="0"/>
              </w:rPr>
              <w:t>SupportsUsername</w:t>
            </w:r>
            <w:proofErr w:type="spellEnd"/>
          </w:p>
          <w:p w14:paraId="0BFB6979" w14:textId="401C0B15" w:rsidR="003F12D4" w:rsidRPr="003F12D4" w:rsidRDefault="003F12D4" w:rsidP="003F12D4">
            <w:pPr>
              <w:rPr>
                <w:b w:val="0"/>
              </w:rPr>
            </w:pPr>
            <w:proofErr w:type="spellStart"/>
            <w:r w:rsidRPr="003F12D4">
              <w:rPr>
                <w:b w:val="0"/>
              </w:rPr>
              <w:t>SupportsPassword</w:t>
            </w:r>
            <w:proofErr w:type="spellEnd"/>
          </w:p>
          <w:p w14:paraId="4709FB2F" w14:textId="0EE20BA9" w:rsidR="003F12D4" w:rsidRPr="003F12D4" w:rsidRDefault="003F12D4" w:rsidP="003F12D4">
            <w:pPr>
              <w:rPr>
                <w:b w:val="0"/>
              </w:rPr>
            </w:pPr>
            <w:proofErr w:type="spellStart"/>
            <w:r w:rsidRPr="003F12D4">
              <w:rPr>
                <w:b w:val="0"/>
              </w:rPr>
              <w:t>SupportsKeypadEmulation</w:t>
            </w:r>
            <w:proofErr w:type="spellEnd"/>
          </w:p>
          <w:p w14:paraId="64F604B3" w14:textId="10E5FC82" w:rsidR="003F12D4" w:rsidRPr="003F12D4" w:rsidRDefault="003F12D4" w:rsidP="003F12D4">
            <w:pPr>
              <w:rPr>
                <w:b w:val="0"/>
              </w:rPr>
            </w:pPr>
            <w:proofErr w:type="spellStart"/>
            <w:r w:rsidRPr="003F12D4">
              <w:rPr>
                <w:b w:val="0"/>
              </w:rPr>
              <w:t>SupportsAsterik</w:t>
            </w:r>
            <w:proofErr w:type="spellEnd"/>
          </w:p>
          <w:p w14:paraId="4D1F43EF" w14:textId="6214BDD9" w:rsidR="003F12D4" w:rsidRPr="003F12D4" w:rsidRDefault="003F12D4" w:rsidP="003F12D4">
            <w:pPr>
              <w:rPr>
                <w:b w:val="0"/>
              </w:rPr>
            </w:pPr>
            <w:proofErr w:type="spellStart"/>
            <w:r w:rsidRPr="003F12D4">
              <w:rPr>
                <w:b w:val="0"/>
              </w:rPr>
              <w:t>SupportsDash</w:t>
            </w:r>
            <w:proofErr w:type="spellEnd"/>
          </w:p>
          <w:p w14:paraId="437DF9CC" w14:textId="50C417A1" w:rsidR="003F12D4" w:rsidRPr="003F12D4" w:rsidRDefault="003F12D4" w:rsidP="003F12D4">
            <w:pPr>
              <w:rPr>
                <w:b w:val="0"/>
              </w:rPr>
            </w:pPr>
            <w:proofErr w:type="spellStart"/>
            <w:r w:rsidRPr="003F12D4">
              <w:rPr>
                <w:b w:val="0"/>
              </w:rPr>
              <w:t>SupportsEnter</w:t>
            </w:r>
            <w:proofErr w:type="spellEnd"/>
          </w:p>
          <w:p w14:paraId="52E4D602" w14:textId="7EC9B0D7" w:rsidR="003F12D4" w:rsidRPr="003F12D4" w:rsidRDefault="003F12D4" w:rsidP="003F12D4">
            <w:pPr>
              <w:rPr>
                <w:b w:val="0"/>
              </w:rPr>
            </w:pPr>
            <w:proofErr w:type="spellStart"/>
            <w:r w:rsidRPr="003F12D4">
              <w:rPr>
                <w:b w:val="0"/>
              </w:rPr>
              <w:t>SupportsKeypadBackspace</w:t>
            </w:r>
            <w:proofErr w:type="spellEnd"/>
          </w:p>
          <w:p w14:paraId="2FF2EED5" w14:textId="72CE836E" w:rsidR="003F12D4" w:rsidRPr="003F12D4" w:rsidRDefault="003F12D4" w:rsidP="003F12D4">
            <w:pPr>
              <w:rPr>
                <w:b w:val="0"/>
              </w:rPr>
            </w:pPr>
            <w:proofErr w:type="spellStart"/>
            <w:r w:rsidRPr="003F12D4">
              <w:rPr>
                <w:b w:val="0"/>
              </w:rPr>
              <w:t>SupportsKeypadNumber</w:t>
            </w:r>
            <w:proofErr w:type="spellEnd"/>
          </w:p>
          <w:p w14:paraId="15C12EA2" w14:textId="07139466" w:rsidR="003F12D4" w:rsidRPr="003F12D4" w:rsidRDefault="003F12D4" w:rsidP="003F12D4">
            <w:pPr>
              <w:rPr>
                <w:b w:val="0"/>
              </w:rPr>
            </w:pPr>
            <w:proofErr w:type="spellStart"/>
            <w:r w:rsidRPr="003F12D4">
              <w:rPr>
                <w:b w:val="0"/>
              </w:rPr>
              <w:t>SupportsKeypadPeriod</w:t>
            </w:r>
            <w:proofErr w:type="spellEnd"/>
          </w:p>
          <w:p w14:paraId="2F26BABE" w14:textId="22C90125" w:rsidR="003F12D4" w:rsidRPr="003F12D4" w:rsidRDefault="003F12D4" w:rsidP="003F12D4">
            <w:pPr>
              <w:rPr>
                <w:b w:val="0"/>
              </w:rPr>
            </w:pPr>
            <w:proofErr w:type="spellStart"/>
            <w:r w:rsidRPr="003F12D4">
              <w:rPr>
                <w:b w:val="0"/>
              </w:rPr>
              <w:t>SupportsKeypadPound</w:t>
            </w:r>
            <w:proofErr w:type="spellEnd"/>
          </w:p>
          <w:p w14:paraId="7BD6E635" w14:textId="721F119E" w:rsidR="003F12D4" w:rsidRPr="003F12D4" w:rsidRDefault="003F12D4" w:rsidP="003F12D4">
            <w:pPr>
              <w:rPr>
                <w:b w:val="0"/>
              </w:rPr>
            </w:pPr>
            <w:proofErr w:type="spellStart"/>
            <w:r w:rsidRPr="003F12D4">
              <w:rPr>
                <w:b w:val="0"/>
              </w:rPr>
              <w:t>SupportsArrowKeys</w:t>
            </w:r>
            <w:proofErr w:type="spellEnd"/>
          </w:p>
          <w:p w14:paraId="7E4A81A0" w14:textId="16026D5B" w:rsidR="003F12D4" w:rsidRPr="003F12D4" w:rsidRDefault="003F12D4" w:rsidP="003F12D4">
            <w:pPr>
              <w:rPr>
                <w:b w:val="0"/>
              </w:rPr>
            </w:pPr>
            <w:proofErr w:type="spellStart"/>
            <w:r w:rsidRPr="003F12D4">
              <w:rPr>
                <w:b w:val="0"/>
              </w:rPr>
              <w:t>SupportsClear</w:t>
            </w:r>
            <w:proofErr w:type="spellEnd"/>
          </w:p>
          <w:p w14:paraId="0B5BD96E" w14:textId="64834322" w:rsidR="003F12D4" w:rsidRPr="003F12D4" w:rsidRDefault="003F12D4" w:rsidP="003F12D4">
            <w:pPr>
              <w:rPr>
                <w:b w:val="0"/>
              </w:rPr>
            </w:pPr>
            <w:proofErr w:type="spellStart"/>
            <w:r w:rsidRPr="003F12D4">
              <w:rPr>
                <w:b w:val="0"/>
              </w:rPr>
              <w:t>SupportsExit</w:t>
            </w:r>
            <w:proofErr w:type="spellEnd"/>
          </w:p>
          <w:p w14:paraId="5DB0FFA4" w14:textId="72872098" w:rsidR="003F12D4" w:rsidRPr="003F12D4" w:rsidRDefault="003F12D4" w:rsidP="003F12D4">
            <w:pPr>
              <w:rPr>
                <w:b w:val="0"/>
              </w:rPr>
            </w:pPr>
            <w:proofErr w:type="spellStart"/>
            <w:r w:rsidRPr="003F12D4">
              <w:rPr>
                <w:b w:val="0"/>
              </w:rPr>
              <w:t>SupportsHome</w:t>
            </w:r>
            <w:proofErr w:type="spellEnd"/>
          </w:p>
          <w:p w14:paraId="6A4C16A2" w14:textId="1A59EA2F" w:rsidR="003F12D4" w:rsidRPr="003F12D4" w:rsidRDefault="003F12D4" w:rsidP="003F12D4">
            <w:pPr>
              <w:rPr>
                <w:b w:val="0"/>
              </w:rPr>
            </w:pPr>
            <w:proofErr w:type="spellStart"/>
            <w:r w:rsidRPr="003F12D4">
              <w:rPr>
                <w:b w:val="0"/>
              </w:rPr>
              <w:t>SupportsMenu</w:t>
            </w:r>
            <w:proofErr w:type="spellEnd"/>
          </w:p>
          <w:p w14:paraId="040D3FD0" w14:textId="2DD89535" w:rsidR="003F12D4" w:rsidRPr="003F12D4" w:rsidRDefault="003F12D4" w:rsidP="003F12D4">
            <w:pPr>
              <w:rPr>
                <w:b w:val="0"/>
              </w:rPr>
            </w:pPr>
            <w:proofErr w:type="spellStart"/>
            <w:r w:rsidRPr="003F12D4">
              <w:rPr>
                <w:b w:val="0"/>
              </w:rPr>
              <w:t>SupportsSelect</w:t>
            </w:r>
            <w:proofErr w:type="spellEnd"/>
          </w:p>
          <w:p w14:paraId="0B55C4D0" w14:textId="7E4373FA" w:rsidR="003F12D4" w:rsidRPr="003F12D4" w:rsidRDefault="003F12D4" w:rsidP="003F12D4">
            <w:pPr>
              <w:rPr>
                <w:b w:val="0"/>
              </w:rPr>
            </w:pPr>
            <w:proofErr w:type="spellStart"/>
            <w:r w:rsidRPr="003F12D4">
              <w:rPr>
                <w:b w:val="0"/>
              </w:rPr>
              <w:t>SupportsInfo</w:t>
            </w:r>
            <w:proofErr w:type="spellEnd"/>
          </w:p>
          <w:p w14:paraId="746C2684" w14:textId="00B80DBB" w:rsidR="003F12D4" w:rsidRPr="003F12D4" w:rsidRDefault="003F12D4" w:rsidP="003F12D4">
            <w:pPr>
              <w:rPr>
                <w:b w:val="0"/>
              </w:rPr>
            </w:pPr>
            <w:proofErr w:type="spellStart"/>
            <w:r w:rsidRPr="003F12D4">
              <w:rPr>
                <w:b w:val="0"/>
              </w:rPr>
              <w:t>SupportsLogin</w:t>
            </w:r>
            <w:proofErr w:type="spellEnd"/>
          </w:p>
          <w:p w14:paraId="740E96AD" w14:textId="2D211A2F" w:rsidR="003F12D4" w:rsidRPr="003F12D4" w:rsidRDefault="003F12D4" w:rsidP="003F12D4">
            <w:pPr>
              <w:rPr>
                <w:b w:val="0"/>
              </w:rPr>
            </w:pPr>
            <w:proofErr w:type="spellStart"/>
            <w:r w:rsidRPr="003F12D4">
              <w:rPr>
                <w:b w:val="0"/>
              </w:rPr>
              <w:t>SupportsUDLLogin</w:t>
            </w:r>
            <w:proofErr w:type="spellEnd"/>
          </w:p>
          <w:p w14:paraId="6EB76D72" w14:textId="1AC2B536" w:rsidR="003F12D4" w:rsidRPr="003F12D4" w:rsidRDefault="003F12D4" w:rsidP="003F12D4">
            <w:pPr>
              <w:rPr>
                <w:b w:val="0"/>
              </w:rPr>
            </w:pPr>
            <w:proofErr w:type="spellStart"/>
            <w:r w:rsidRPr="003F12D4">
              <w:rPr>
                <w:b w:val="0"/>
              </w:rPr>
              <w:t>SupportsRequestLog</w:t>
            </w:r>
            <w:proofErr w:type="spellEnd"/>
          </w:p>
          <w:p w14:paraId="0DEE9F56" w14:textId="3770D4B3" w:rsidR="003F12D4" w:rsidRPr="003F12D4" w:rsidRDefault="003F12D4" w:rsidP="003F12D4">
            <w:pPr>
              <w:rPr>
                <w:b w:val="0"/>
              </w:rPr>
            </w:pPr>
            <w:proofErr w:type="spellStart"/>
            <w:r w:rsidRPr="003F12D4">
              <w:rPr>
                <w:b w:val="0"/>
              </w:rPr>
              <w:t>SupportsRequestLogSetAmount</w:t>
            </w:r>
            <w:proofErr w:type="spellEnd"/>
          </w:p>
          <w:p w14:paraId="16634F88" w14:textId="0CD81340" w:rsidR="003F12D4" w:rsidRPr="003F12D4" w:rsidRDefault="003F12D4" w:rsidP="003F12D4">
            <w:pPr>
              <w:rPr>
                <w:b w:val="0"/>
              </w:rPr>
            </w:pPr>
            <w:proofErr w:type="spellStart"/>
            <w:r w:rsidRPr="003F12D4">
              <w:rPr>
                <w:b w:val="0"/>
              </w:rPr>
              <w:t>SupportsRequestSoftwareVersion</w:t>
            </w:r>
            <w:proofErr w:type="spellEnd"/>
          </w:p>
          <w:p w14:paraId="7AEECB1A" w14:textId="73B5AA34" w:rsidR="003F12D4" w:rsidRPr="003F12D4" w:rsidRDefault="003F12D4" w:rsidP="003F12D4">
            <w:pPr>
              <w:rPr>
                <w:b w:val="0"/>
              </w:rPr>
            </w:pPr>
            <w:proofErr w:type="spellStart"/>
            <w:r w:rsidRPr="003F12D4">
              <w:rPr>
                <w:b w:val="0"/>
              </w:rPr>
              <w:t>SupportsRequestSoftwareVersionDifferences</w:t>
            </w:r>
            <w:proofErr w:type="spellEnd"/>
          </w:p>
          <w:p w14:paraId="35F29537" w14:textId="270416BB" w:rsidR="003F12D4" w:rsidRPr="003F12D4" w:rsidRDefault="003F12D4" w:rsidP="003F12D4">
            <w:pPr>
              <w:rPr>
                <w:b w:val="0"/>
              </w:rPr>
            </w:pPr>
            <w:proofErr w:type="spellStart"/>
            <w:r w:rsidRPr="003F12D4">
              <w:rPr>
                <w:b w:val="0"/>
              </w:rPr>
              <w:t>SupportsRequestResourceStatus</w:t>
            </w:r>
            <w:proofErr w:type="spellEnd"/>
          </w:p>
          <w:p w14:paraId="365320B2" w14:textId="2F01B699" w:rsidR="003F12D4" w:rsidRPr="003F12D4" w:rsidRDefault="003F12D4" w:rsidP="003F12D4">
            <w:pPr>
              <w:rPr>
                <w:b w:val="0"/>
              </w:rPr>
            </w:pPr>
            <w:proofErr w:type="spellStart"/>
            <w:r w:rsidRPr="003F12D4">
              <w:rPr>
                <w:b w:val="0"/>
              </w:rPr>
              <w:t>SupportsRequestAreaResourceStatus</w:t>
            </w:r>
            <w:proofErr w:type="spellEnd"/>
          </w:p>
          <w:p w14:paraId="2E1A0B9B" w14:textId="612BA32E" w:rsidR="003F12D4" w:rsidRPr="003F12D4" w:rsidRDefault="003F12D4" w:rsidP="003F12D4">
            <w:pPr>
              <w:rPr>
                <w:b w:val="0"/>
              </w:rPr>
            </w:pPr>
            <w:proofErr w:type="spellStart"/>
            <w:r w:rsidRPr="003F12D4">
              <w:rPr>
                <w:b w:val="0"/>
              </w:rPr>
              <w:t>SupportsRequestZoneResourceStatus</w:t>
            </w:r>
            <w:proofErr w:type="spellEnd"/>
          </w:p>
          <w:p w14:paraId="383C02F7" w14:textId="7027C0D6" w:rsidR="003F12D4" w:rsidRPr="003F12D4" w:rsidRDefault="003F12D4" w:rsidP="003F12D4">
            <w:pPr>
              <w:rPr>
                <w:b w:val="0"/>
              </w:rPr>
            </w:pPr>
            <w:proofErr w:type="spellStart"/>
            <w:r w:rsidRPr="003F12D4">
              <w:rPr>
                <w:b w:val="0"/>
              </w:rPr>
              <w:t>SupportsRequestOutputResourceStatus</w:t>
            </w:r>
            <w:proofErr w:type="spellEnd"/>
          </w:p>
          <w:p w14:paraId="714A8669" w14:textId="7350681A" w:rsidR="003F12D4" w:rsidRPr="003F12D4" w:rsidRDefault="003F12D4" w:rsidP="003F12D4">
            <w:pPr>
              <w:rPr>
                <w:b w:val="0"/>
              </w:rPr>
            </w:pPr>
            <w:proofErr w:type="spellStart"/>
            <w:r w:rsidRPr="003F12D4">
              <w:rPr>
                <w:b w:val="0"/>
              </w:rPr>
              <w:t>SupportsRequestDoorResourceStatus</w:t>
            </w:r>
            <w:proofErr w:type="spellEnd"/>
          </w:p>
          <w:p w14:paraId="53134B53" w14:textId="20C7C35E" w:rsidR="003F12D4" w:rsidRPr="003F12D4" w:rsidRDefault="003F12D4" w:rsidP="003F12D4">
            <w:pPr>
              <w:rPr>
                <w:b w:val="0"/>
              </w:rPr>
            </w:pPr>
            <w:proofErr w:type="spellStart"/>
            <w:r w:rsidRPr="003F12D4">
              <w:rPr>
                <w:b w:val="0"/>
              </w:rPr>
              <w:t>SupportsRequestDeviceResourceStatus</w:t>
            </w:r>
            <w:proofErr w:type="spellEnd"/>
          </w:p>
          <w:p w14:paraId="263D9F9F" w14:textId="46ED3814" w:rsidR="003F12D4" w:rsidRPr="003F12D4" w:rsidRDefault="003F12D4" w:rsidP="003F12D4">
            <w:pPr>
              <w:rPr>
                <w:b w:val="0"/>
              </w:rPr>
            </w:pPr>
            <w:proofErr w:type="spellStart"/>
            <w:r w:rsidRPr="003F12D4">
              <w:rPr>
                <w:b w:val="0"/>
              </w:rPr>
              <w:t>SupportsRequestFeatures</w:t>
            </w:r>
            <w:proofErr w:type="spellEnd"/>
          </w:p>
          <w:p w14:paraId="252162E4" w14:textId="732793CB" w:rsidR="003F12D4" w:rsidRPr="003F12D4" w:rsidRDefault="003F12D4" w:rsidP="003F12D4">
            <w:pPr>
              <w:rPr>
                <w:b w:val="0"/>
              </w:rPr>
            </w:pPr>
            <w:proofErr w:type="spellStart"/>
            <w:r w:rsidRPr="003F12D4">
              <w:rPr>
                <w:b w:val="0"/>
              </w:rPr>
              <w:t>SupportsRequestSystemStatus</w:t>
            </w:r>
            <w:proofErr w:type="spellEnd"/>
          </w:p>
          <w:p w14:paraId="0CDB8D4A" w14:textId="61E1FFDF" w:rsidR="003F12D4" w:rsidRPr="003F12D4" w:rsidRDefault="003F12D4" w:rsidP="003F12D4">
            <w:pPr>
              <w:rPr>
                <w:b w:val="0"/>
              </w:rPr>
            </w:pPr>
            <w:proofErr w:type="spellStart"/>
            <w:r w:rsidRPr="003F12D4">
              <w:rPr>
                <w:b w:val="0"/>
              </w:rPr>
              <w:t>SupportsRequestAreaInfo</w:t>
            </w:r>
            <w:proofErr w:type="spellEnd"/>
          </w:p>
          <w:p w14:paraId="5DC7F5CC" w14:textId="7BD73756" w:rsidR="003F12D4" w:rsidRPr="003F12D4" w:rsidRDefault="003F12D4" w:rsidP="003F12D4">
            <w:pPr>
              <w:rPr>
                <w:b w:val="0"/>
              </w:rPr>
            </w:pPr>
            <w:proofErr w:type="spellStart"/>
            <w:r w:rsidRPr="003F12D4">
              <w:rPr>
                <w:b w:val="0"/>
              </w:rPr>
              <w:t>SupportsRequestZoneInfo</w:t>
            </w:r>
            <w:proofErr w:type="spellEnd"/>
          </w:p>
          <w:p w14:paraId="5B2D6980" w14:textId="72019941" w:rsidR="003F12D4" w:rsidRPr="003F12D4" w:rsidRDefault="003F12D4" w:rsidP="003F12D4">
            <w:pPr>
              <w:rPr>
                <w:b w:val="0"/>
              </w:rPr>
            </w:pPr>
            <w:proofErr w:type="spellStart"/>
            <w:r w:rsidRPr="003F12D4">
              <w:rPr>
                <w:b w:val="0"/>
              </w:rPr>
              <w:t>SupportsRequestOutputInfo</w:t>
            </w:r>
            <w:proofErr w:type="spellEnd"/>
          </w:p>
          <w:p w14:paraId="78353DE5" w14:textId="2868880F" w:rsidR="003F12D4" w:rsidRPr="003F12D4" w:rsidRDefault="003F12D4" w:rsidP="003F12D4">
            <w:pPr>
              <w:rPr>
                <w:b w:val="0"/>
              </w:rPr>
            </w:pPr>
            <w:proofErr w:type="spellStart"/>
            <w:r w:rsidRPr="003F12D4">
              <w:rPr>
                <w:b w:val="0"/>
              </w:rPr>
              <w:lastRenderedPageBreak/>
              <w:t>SupportsRequestDoorInfo</w:t>
            </w:r>
            <w:proofErr w:type="spellEnd"/>
          </w:p>
          <w:p w14:paraId="2D9477B3" w14:textId="335F3AA0" w:rsidR="003F12D4" w:rsidRPr="003F12D4" w:rsidRDefault="003F12D4" w:rsidP="003F12D4">
            <w:pPr>
              <w:rPr>
                <w:b w:val="0"/>
              </w:rPr>
            </w:pPr>
            <w:proofErr w:type="spellStart"/>
            <w:r w:rsidRPr="003F12D4">
              <w:rPr>
                <w:b w:val="0"/>
              </w:rPr>
              <w:t>SupportsRequestDeviceInfo</w:t>
            </w:r>
            <w:proofErr w:type="spellEnd"/>
          </w:p>
          <w:p w14:paraId="33C0CB18" w14:textId="6758E83F" w:rsidR="003F12D4" w:rsidRPr="003F12D4" w:rsidRDefault="003F12D4" w:rsidP="003F12D4">
            <w:pPr>
              <w:rPr>
                <w:b w:val="0"/>
              </w:rPr>
            </w:pPr>
            <w:proofErr w:type="spellStart"/>
            <w:r w:rsidRPr="003F12D4">
              <w:rPr>
                <w:b w:val="0"/>
              </w:rPr>
              <w:t>SupportsRequestSystemSetup</w:t>
            </w:r>
            <w:proofErr w:type="spellEnd"/>
          </w:p>
          <w:p w14:paraId="063C32FC" w14:textId="58D2B275" w:rsidR="003F12D4" w:rsidRPr="003F12D4" w:rsidRDefault="003F12D4" w:rsidP="003F12D4">
            <w:pPr>
              <w:rPr>
                <w:b w:val="0"/>
              </w:rPr>
            </w:pPr>
            <w:proofErr w:type="spellStart"/>
            <w:r w:rsidRPr="003F12D4">
              <w:rPr>
                <w:b w:val="0"/>
              </w:rPr>
              <w:t>SupportsRequestResourceName</w:t>
            </w:r>
            <w:proofErr w:type="spellEnd"/>
          </w:p>
          <w:p w14:paraId="4E7CAA2A" w14:textId="641E09C5" w:rsidR="003F12D4" w:rsidRPr="003F12D4" w:rsidRDefault="003F12D4" w:rsidP="003F12D4">
            <w:pPr>
              <w:rPr>
                <w:b w:val="0"/>
              </w:rPr>
            </w:pPr>
            <w:proofErr w:type="spellStart"/>
            <w:r w:rsidRPr="003F12D4">
              <w:rPr>
                <w:b w:val="0"/>
              </w:rPr>
              <w:t>SupportsRequestResourcePermission</w:t>
            </w:r>
            <w:proofErr w:type="spellEnd"/>
          </w:p>
          <w:p w14:paraId="1F98E513" w14:textId="294EBBE0" w:rsidR="003F12D4" w:rsidRPr="003F12D4" w:rsidRDefault="003F12D4" w:rsidP="003F12D4">
            <w:pPr>
              <w:rPr>
                <w:b w:val="0"/>
              </w:rPr>
            </w:pPr>
            <w:proofErr w:type="spellStart"/>
            <w:r w:rsidRPr="003F12D4">
              <w:rPr>
                <w:b w:val="0"/>
              </w:rPr>
              <w:t>SupportsBypassAll</w:t>
            </w:r>
            <w:proofErr w:type="spellEnd"/>
          </w:p>
          <w:p w14:paraId="4798DF3F" w14:textId="4C8A4AA1" w:rsidR="003F12D4" w:rsidRPr="003F12D4" w:rsidRDefault="003F12D4" w:rsidP="003F12D4">
            <w:pPr>
              <w:rPr>
                <w:b w:val="0"/>
              </w:rPr>
            </w:pPr>
            <w:proofErr w:type="spellStart"/>
            <w:r w:rsidRPr="003F12D4">
              <w:rPr>
                <w:b w:val="0"/>
              </w:rPr>
              <w:t>SupportsBypassResource</w:t>
            </w:r>
            <w:proofErr w:type="spellEnd"/>
          </w:p>
          <w:p w14:paraId="4EB94974" w14:textId="705DE80D" w:rsidR="003F12D4" w:rsidRPr="003F12D4" w:rsidRDefault="003F12D4" w:rsidP="003F12D4">
            <w:pPr>
              <w:rPr>
                <w:b w:val="0"/>
              </w:rPr>
            </w:pPr>
            <w:proofErr w:type="spellStart"/>
            <w:r w:rsidRPr="003F12D4">
              <w:rPr>
                <w:b w:val="0"/>
              </w:rPr>
              <w:t>SupportsUnbypassResource</w:t>
            </w:r>
            <w:proofErr w:type="spellEnd"/>
          </w:p>
          <w:p w14:paraId="3543D19D" w14:textId="47EDB73B" w:rsidR="003F12D4" w:rsidRPr="003F12D4" w:rsidRDefault="003F12D4" w:rsidP="003F12D4">
            <w:pPr>
              <w:rPr>
                <w:b w:val="0"/>
              </w:rPr>
            </w:pPr>
            <w:proofErr w:type="spellStart"/>
            <w:r w:rsidRPr="003F12D4">
              <w:rPr>
                <w:b w:val="0"/>
              </w:rPr>
              <w:t>SupportsUnbypassAll</w:t>
            </w:r>
            <w:proofErr w:type="spellEnd"/>
          </w:p>
          <w:p w14:paraId="05CD5226" w14:textId="76C23CD7" w:rsidR="003F12D4" w:rsidRPr="003F12D4" w:rsidRDefault="003F12D4" w:rsidP="003F12D4">
            <w:pPr>
              <w:rPr>
                <w:b w:val="0"/>
              </w:rPr>
            </w:pPr>
            <w:proofErr w:type="spellStart"/>
            <w:r w:rsidRPr="003F12D4">
              <w:rPr>
                <w:b w:val="0"/>
              </w:rPr>
              <w:t>SupportsResourceArmDelayed</w:t>
            </w:r>
            <w:proofErr w:type="spellEnd"/>
          </w:p>
          <w:p w14:paraId="30D534AD" w14:textId="5E4B11E3" w:rsidR="003F12D4" w:rsidRPr="003F12D4" w:rsidRDefault="003F12D4" w:rsidP="003F12D4">
            <w:pPr>
              <w:rPr>
                <w:b w:val="0"/>
              </w:rPr>
            </w:pPr>
            <w:proofErr w:type="spellStart"/>
            <w:r w:rsidRPr="003F12D4">
              <w:rPr>
                <w:b w:val="0"/>
              </w:rPr>
              <w:t>SupportsResourceArmInstant</w:t>
            </w:r>
            <w:proofErr w:type="spellEnd"/>
          </w:p>
          <w:p w14:paraId="7E52A583" w14:textId="00FA0E9B" w:rsidR="003F12D4" w:rsidRPr="003F12D4" w:rsidRDefault="003F12D4" w:rsidP="003F12D4">
            <w:pPr>
              <w:rPr>
                <w:b w:val="0"/>
              </w:rPr>
            </w:pPr>
            <w:proofErr w:type="spellStart"/>
            <w:r w:rsidRPr="003F12D4">
              <w:rPr>
                <w:b w:val="0"/>
              </w:rPr>
              <w:t>SupportsResourceArmAway</w:t>
            </w:r>
            <w:proofErr w:type="spellEnd"/>
          </w:p>
          <w:p w14:paraId="43A49C88" w14:textId="140EFB52" w:rsidR="003F12D4" w:rsidRPr="003F12D4" w:rsidRDefault="003F12D4" w:rsidP="003F12D4">
            <w:pPr>
              <w:rPr>
                <w:b w:val="0"/>
              </w:rPr>
            </w:pPr>
            <w:proofErr w:type="spellStart"/>
            <w:r w:rsidRPr="003F12D4">
              <w:rPr>
                <w:b w:val="0"/>
              </w:rPr>
              <w:t>SupportsResourceArmAwayInstant</w:t>
            </w:r>
            <w:proofErr w:type="spellEnd"/>
          </w:p>
          <w:p w14:paraId="1D15F6AF" w14:textId="1DCC364F" w:rsidR="003F12D4" w:rsidRPr="003F12D4" w:rsidRDefault="003F12D4" w:rsidP="003F12D4">
            <w:pPr>
              <w:rPr>
                <w:b w:val="0"/>
              </w:rPr>
            </w:pPr>
            <w:proofErr w:type="spellStart"/>
            <w:r w:rsidRPr="003F12D4">
              <w:rPr>
                <w:b w:val="0"/>
              </w:rPr>
              <w:t>SupportsResourceArmAwayDelayed</w:t>
            </w:r>
            <w:proofErr w:type="spellEnd"/>
          </w:p>
          <w:p w14:paraId="6EA552EA" w14:textId="3E4C388C" w:rsidR="003F12D4" w:rsidRPr="003F12D4" w:rsidRDefault="003F12D4" w:rsidP="003F12D4">
            <w:pPr>
              <w:rPr>
                <w:b w:val="0"/>
              </w:rPr>
            </w:pPr>
            <w:proofErr w:type="spellStart"/>
            <w:r w:rsidRPr="003F12D4">
              <w:rPr>
                <w:b w:val="0"/>
              </w:rPr>
              <w:t>SupportsResourceArmStay</w:t>
            </w:r>
            <w:proofErr w:type="spellEnd"/>
          </w:p>
          <w:p w14:paraId="576AD5D0" w14:textId="0D222BC4" w:rsidR="003F12D4" w:rsidRPr="003F12D4" w:rsidRDefault="003F12D4" w:rsidP="003F12D4">
            <w:pPr>
              <w:rPr>
                <w:b w:val="0"/>
              </w:rPr>
            </w:pPr>
            <w:proofErr w:type="spellStart"/>
            <w:r w:rsidRPr="003F12D4">
              <w:rPr>
                <w:b w:val="0"/>
              </w:rPr>
              <w:t>SupportsResourceArmStayInstant</w:t>
            </w:r>
            <w:proofErr w:type="spellEnd"/>
          </w:p>
          <w:p w14:paraId="389981AD" w14:textId="42D2C233" w:rsidR="003F12D4" w:rsidRPr="003F12D4" w:rsidRDefault="003F12D4" w:rsidP="003F12D4">
            <w:pPr>
              <w:rPr>
                <w:b w:val="0"/>
              </w:rPr>
            </w:pPr>
            <w:proofErr w:type="spellStart"/>
            <w:r w:rsidRPr="003F12D4">
              <w:rPr>
                <w:b w:val="0"/>
              </w:rPr>
              <w:t>SupportsResourceArmStayDelayed</w:t>
            </w:r>
            <w:proofErr w:type="spellEnd"/>
          </w:p>
          <w:p w14:paraId="7410A003" w14:textId="2A70F153" w:rsidR="003F12D4" w:rsidRPr="003F12D4" w:rsidRDefault="003F12D4" w:rsidP="003F12D4">
            <w:pPr>
              <w:rPr>
                <w:b w:val="0"/>
              </w:rPr>
            </w:pPr>
            <w:proofErr w:type="spellStart"/>
            <w:r w:rsidRPr="003F12D4">
              <w:rPr>
                <w:b w:val="0"/>
              </w:rPr>
              <w:t>SupportsArmAll</w:t>
            </w:r>
            <w:proofErr w:type="spellEnd"/>
          </w:p>
          <w:p w14:paraId="3CD78EF2" w14:textId="49E6CBFA" w:rsidR="003F12D4" w:rsidRPr="003F12D4" w:rsidRDefault="003F12D4" w:rsidP="003F12D4">
            <w:pPr>
              <w:rPr>
                <w:b w:val="0"/>
              </w:rPr>
            </w:pPr>
            <w:proofErr w:type="spellStart"/>
            <w:r w:rsidRPr="003F12D4">
              <w:rPr>
                <w:b w:val="0"/>
              </w:rPr>
              <w:t>SupportsDisarmAll</w:t>
            </w:r>
            <w:proofErr w:type="spellEnd"/>
          </w:p>
          <w:p w14:paraId="3493BD7F" w14:textId="362C12F5" w:rsidR="003F12D4" w:rsidRPr="003F12D4" w:rsidRDefault="003F12D4" w:rsidP="003F12D4">
            <w:pPr>
              <w:rPr>
                <w:b w:val="0"/>
              </w:rPr>
            </w:pPr>
            <w:proofErr w:type="spellStart"/>
            <w:r w:rsidRPr="003F12D4">
              <w:rPr>
                <w:b w:val="0"/>
              </w:rPr>
              <w:t>SupportsDisarm</w:t>
            </w:r>
            <w:proofErr w:type="spellEnd"/>
          </w:p>
          <w:p w14:paraId="22D973FA" w14:textId="53E01260" w:rsidR="003F12D4" w:rsidRPr="003F12D4" w:rsidRDefault="003F12D4" w:rsidP="003F12D4">
            <w:pPr>
              <w:rPr>
                <w:b w:val="0"/>
              </w:rPr>
            </w:pPr>
            <w:proofErr w:type="spellStart"/>
            <w:r w:rsidRPr="003F12D4">
              <w:rPr>
                <w:b w:val="0"/>
              </w:rPr>
              <w:t>SupportsArm</w:t>
            </w:r>
            <w:proofErr w:type="spellEnd"/>
          </w:p>
          <w:p w14:paraId="0B42F233" w14:textId="562DD0C1" w:rsidR="003F12D4" w:rsidRPr="003F12D4" w:rsidRDefault="003F12D4" w:rsidP="003F12D4">
            <w:pPr>
              <w:rPr>
                <w:b w:val="0"/>
              </w:rPr>
            </w:pPr>
            <w:proofErr w:type="spellStart"/>
            <w:r w:rsidRPr="003F12D4">
              <w:rPr>
                <w:b w:val="0"/>
              </w:rPr>
              <w:t>SupportsDisarmResource</w:t>
            </w:r>
            <w:proofErr w:type="spellEnd"/>
          </w:p>
          <w:p w14:paraId="225240BB" w14:textId="36AE5AD3" w:rsidR="003F12D4" w:rsidRPr="003F12D4" w:rsidRDefault="003F12D4" w:rsidP="003F12D4">
            <w:pPr>
              <w:rPr>
                <w:b w:val="0"/>
              </w:rPr>
            </w:pPr>
            <w:proofErr w:type="spellStart"/>
            <w:r w:rsidRPr="003F12D4">
              <w:rPr>
                <w:b w:val="0"/>
              </w:rPr>
              <w:t>SupportsRequestAreaCount</w:t>
            </w:r>
            <w:proofErr w:type="spellEnd"/>
          </w:p>
          <w:p w14:paraId="488A143C" w14:textId="59DF1AE8" w:rsidR="003F12D4" w:rsidRPr="003F12D4" w:rsidRDefault="003F12D4" w:rsidP="003F12D4">
            <w:pPr>
              <w:rPr>
                <w:b w:val="0"/>
              </w:rPr>
            </w:pPr>
            <w:proofErr w:type="spellStart"/>
            <w:r w:rsidRPr="003F12D4">
              <w:rPr>
                <w:b w:val="0"/>
              </w:rPr>
              <w:t>SupportsRequestZoneCount</w:t>
            </w:r>
            <w:proofErr w:type="spellEnd"/>
          </w:p>
          <w:p w14:paraId="74371484" w14:textId="5F181058" w:rsidR="003F12D4" w:rsidRPr="003F12D4" w:rsidRDefault="003F12D4" w:rsidP="003F12D4">
            <w:pPr>
              <w:rPr>
                <w:b w:val="0"/>
              </w:rPr>
            </w:pPr>
            <w:proofErr w:type="spellStart"/>
            <w:r w:rsidRPr="003F12D4">
              <w:rPr>
                <w:b w:val="0"/>
              </w:rPr>
              <w:t>SupportsRequestOutputCount</w:t>
            </w:r>
            <w:proofErr w:type="spellEnd"/>
          </w:p>
          <w:p w14:paraId="001AFA2D" w14:textId="3937E68C" w:rsidR="003F12D4" w:rsidRPr="003F12D4" w:rsidRDefault="003F12D4" w:rsidP="003F12D4">
            <w:pPr>
              <w:rPr>
                <w:b w:val="0"/>
              </w:rPr>
            </w:pPr>
            <w:proofErr w:type="spellStart"/>
            <w:r w:rsidRPr="003F12D4">
              <w:rPr>
                <w:b w:val="0"/>
              </w:rPr>
              <w:t>SupportsRequestDoorCount</w:t>
            </w:r>
            <w:proofErr w:type="spellEnd"/>
          </w:p>
          <w:p w14:paraId="25FC4B51" w14:textId="309455E3" w:rsidR="003F12D4" w:rsidRPr="003F12D4" w:rsidRDefault="003F12D4" w:rsidP="003F12D4">
            <w:pPr>
              <w:rPr>
                <w:b w:val="0"/>
              </w:rPr>
            </w:pPr>
            <w:proofErr w:type="spellStart"/>
            <w:r w:rsidRPr="003F12D4">
              <w:rPr>
                <w:b w:val="0"/>
              </w:rPr>
              <w:t>SupportsRequestDeviceCount</w:t>
            </w:r>
            <w:proofErr w:type="spellEnd"/>
          </w:p>
          <w:p w14:paraId="5AE23A64" w14:textId="079F0BBE" w:rsidR="003F12D4" w:rsidRPr="003F12D4" w:rsidRDefault="003F12D4" w:rsidP="003F12D4">
            <w:pPr>
              <w:rPr>
                <w:b w:val="0"/>
              </w:rPr>
            </w:pPr>
            <w:proofErr w:type="spellStart"/>
            <w:r w:rsidRPr="003F12D4">
              <w:rPr>
                <w:b w:val="0"/>
              </w:rPr>
              <w:t>SupportsSetResourceState</w:t>
            </w:r>
            <w:proofErr w:type="spellEnd"/>
          </w:p>
          <w:p w14:paraId="33E6FFFF" w14:textId="7B92232E" w:rsidR="003F12D4" w:rsidRPr="003F12D4" w:rsidRDefault="003F12D4" w:rsidP="003F12D4">
            <w:pPr>
              <w:rPr>
                <w:b w:val="0"/>
              </w:rPr>
            </w:pPr>
            <w:proofErr w:type="spellStart"/>
            <w:r w:rsidRPr="003F12D4">
              <w:rPr>
                <w:b w:val="0"/>
              </w:rPr>
              <w:t>SupportsRequestBypassedResources</w:t>
            </w:r>
            <w:proofErr w:type="spellEnd"/>
          </w:p>
          <w:p w14:paraId="3FF7A22B" w14:textId="305C8D87" w:rsidR="003F12D4" w:rsidRPr="003F12D4" w:rsidRDefault="003F12D4" w:rsidP="003F12D4">
            <w:pPr>
              <w:rPr>
                <w:b w:val="0"/>
              </w:rPr>
            </w:pPr>
            <w:proofErr w:type="spellStart"/>
            <w:r w:rsidRPr="003F12D4">
              <w:rPr>
                <w:b w:val="0"/>
              </w:rPr>
              <w:t>SupportsSilenceBells</w:t>
            </w:r>
            <w:proofErr w:type="spellEnd"/>
          </w:p>
          <w:p w14:paraId="1A151EDE" w14:textId="69AE4A95" w:rsidR="003F12D4" w:rsidRPr="003F12D4" w:rsidRDefault="003F12D4" w:rsidP="003F12D4">
            <w:pPr>
              <w:rPr>
                <w:b w:val="0"/>
              </w:rPr>
            </w:pPr>
            <w:proofErr w:type="spellStart"/>
            <w:r w:rsidRPr="003F12D4">
              <w:rPr>
                <w:b w:val="0"/>
              </w:rPr>
              <w:t>SupportsResetSensors</w:t>
            </w:r>
            <w:proofErr w:type="spellEnd"/>
          </w:p>
          <w:p w14:paraId="374DFCEC" w14:textId="5E702E76" w:rsidR="003F12D4" w:rsidRPr="003F12D4" w:rsidRDefault="003F12D4" w:rsidP="003F12D4">
            <w:pPr>
              <w:rPr>
                <w:b w:val="0"/>
              </w:rPr>
            </w:pPr>
            <w:proofErr w:type="spellStart"/>
            <w:r w:rsidRPr="003F12D4">
              <w:rPr>
                <w:b w:val="0"/>
              </w:rPr>
              <w:t>SupportsSubscribeResourceOnOffState</w:t>
            </w:r>
            <w:proofErr w:type="spellEnd"/>
          </w:p>
          <w:p w14:paraId="45ECAE25" w14:textId="10B35A22" w:rsidR="003F12D4" w:rsidRPr="003F12D4" w:rsidRDefault="003F12D4" w:rsidP="003F12D4">
            <w:pPr>
              <w:rPr>
                <w:b w:val="0"/>
              </w:rPr>
            </w:pPr>
            <w:proofErr w:type="spellStart"/>
            <w:r w:rsidRPr="003F12D4">
              <w:rPr>
                <w:b w:val="0"/>
              </w:rPr>
              <w:t>SupportsSubscribeResourceReadyState</w:t>
            </w:r>
            <w:proofErr w:type="spellEnd"/>
          </w:p>
          <w:p w14:paraId="23E19510" w14:textId="4B958818" w:rsidR="003F12D4" w:rsidRPr="003F12D4" w:rsidRDefault="003F12D4" w:rsidP="003F12D4">
            <w:pPr>
              <w:rPr>
                <w:b w:val="0"/>
              </w:rPr>
            </w:pPr>
            <w:proofErr w:type="spellStart"/>
            <w:r w:rsidRPr="003F12D4">
              <w:rPr>
                <w:b w:val="0"/>
              </w:rPr>
              <w:t>SupportsSubscribeResourceGeneralState</w:t>
            </w:r>
            <w:proofErr w:type="spellEnd"/>
          </w:p>
          <w:p w14:paraId="20205590" w14:textId="4292CDF8" w:rsidR="003F12D4" w:rsidRPr="003F12D4" w:rsidRDefault="003F12D4" w:rsidP="003F12D4">
            <w:pPr>
              <w:rPr>
                <w:b w:val="0"/>
              </w:rPr>
            </w:pPr>
            <w:proofErr w:type="spellStart"/>
            <w:r w:rsidRPr="003F12D4">
              <w:rPr>
                <w:b w:val="0"/>
              </w:rPr>
              <w:t>SupportsSubscribeDeviceLogging</w:t>
            </w:r>
            <w:proofErr w:type="spellEnd"/>
          </w:p>
          <w:p w14:paraId="137F4B7C" w14:textId="14F4875A" w:rsidR="003F12D4" w:rsidRPr="003F12D4" w:rsidRDefault="003F12D4" w:rsidP="003F12D4">
            <w:pPr>
              <w:rPr>
                <w:b w:val="0"/>
              </w:rPr>
            </w:pPr>
            <w:proofErr w:type="spellStart"/>
            <w:r w:rsidRPr="003F12D4">
              <w:rPr>
                <w:b w:val="0"/>
              </w:rPr>
              <w:t>SupportsSubscribeDeviceMessages</w:t>
            </w:r>
            <w:proofErr w:type="spellEnd"/>
          </w:p>
          <w:p w14:paraId="157F832E" w14:textId="03F93C86" w:rsidR="003F12D4" w:rsidRPr="003F12D4" w:rsidRDefault="003F12D4" w:rsidP="003F12D4">
            <w:pPr>
              <w:rPr>
                <w:b w:val="0"/>
              </w:rPr>
            </w:pPr>
            <w:proofErr w:type="spellStart"/>
            <w:r w:rsidRPr="003F12D4">
              <w:rPr>
                <w:b w:val="0"/>
              </w:rPr>
              <w:t>SupportsSubscribeDeviceConfigurationChange</w:t>
            </w:r>
            <w:proofErr w:type="spellEnd"/>
          </w:p>
          <w:p w14:paraId="57D838DA" w14:textId="0B939655" w:rsidR="003F12D4" w:rsidRPr="003F12D4" w:rsidRDefault="003F12D4" w:rsidP="003F12D4">
            <w:pPr>
              <w:rPr>
                <w:b w:val="0"/>
              </w:rPr>
            </w:pPr>
            <w:proofErr w:type="spellStart"/>
            <w:r w:rsidRPr="003F12D4">
              <w:rPr>
                <w:b w:val="0"/>
              </w:rPr>
              <w:t>SupportsSubscribe</w:t>
            </w:r>
            <w:proofErr w:type="spellEnd"/>
          </w:p>
          <w:p w14:paraId="1D09E56E" w14:textId="37FAF074" w:rsidR="003F12D4" w:rsidRPr="003F12D4" w:rsidRDefault="003F12D4" w:rsidP="003F12D4">
            <w:pPr>
              <w:rPr>
                <w:b w:val="0"/>
              </w:rPr>
            </w:pPr>
            <w:proofErr w:type="spellStart"/>
            <w:r w:rsidRPr="003F12D4">
              <w:rPr>
                <w:b w:val="0"/>
              </w:rPr>
              <w:t>SupportsRequestAlarm</w:t>
            </w:r>
            <w:proofErr w:type="spellEnd"/>
          </w:p>
          <w:p w14:paraId="1FB36576" w14:textId="30E7671C" w:rsidR="003F12D4" w:rsidRPr="003F12D4" w:rsidRDefault="003F12D4" w:rsidP="003F12D4">
            <w:pPr>
              <w:rPr>
                <w:b w:val="0"/>
              </w:rPr>
            </w:pPr>
            <w:proofErr w:type="spellStart"/>
            <w:r w:rsidRPr="003F12D4">
              <w:rPr>
                <w:b w:val="0"/>
              </w:rPr>
              <w:t>SupportsRequestAreasNotReadyToArm</w:t>
            </w:r>
            <w:proofErr w:type="spellEnd"/>
          </w:p>
          <w:p w14:paraId="404811B2" w14:textId="386B7643" w:rsidR="003F12D4" w:rsidRPr="003F12D4" w:rsidRDefault="003F12D4" w:rsidP="003F12D4">
            <w:pPr>
              <w:rPr>
                <w:b w:val="0"/>
              </w:rPr>
            </w:pPr>
            <w:proofErr w:type="spellStart"/>
            <w:r w:rsidRPr="003F12D4">
              <w:rPr>
                <w:b w:val="0"/>
              </w:rPr>
              <w:t>SupportsRequestUsers</w:t>
            </w:r>
            <w:proofErr w:type="spellEnd"/>
          </w:p>
          <w:p w14:paraId="27DBAB7D" w14:textId="0DA4C10F" w:rsidR="003F12D4" w:rsidRPr="003F12D4" w:rsidRDefault="003F12D4" w:rsidP="003F12D4">
            <w:pPr>
              <w:rPr>
                <w:b w:val="0"/>
              </w:rPr>
            </w:pPr>
            <w:proofErr w:type="spellStart"/>
            <w:r w:rsidRPr="003F12D4">
              <w:rPr>
                <w:b w:val="0"/>
              </w:rPr>
              <w:t>SupportsRequestAreaAlarm</w:t>
            </w:r>
            <w:proofErr w:type="spellEnd"/>
          </w:p>
          <w:p w14:paraId="314E9B60" w14:textId="048F1254" w:rsidR="003F12D4" w:rsidRPr="003F12D4" w:rsidRDefault="003F12D4" w:rsidP="003F12D4">
            <w:pPr>
              <w:rPr>
                <w:b w:val="0"/>
              </w:rPr>
            </w:pPr>
            <w:proofErr w:type="spellStart"/>
            <w:r w:rsidRPr="003F12D4">
              <w:rPr>
                <w:b w:val="0"/>
              </w:rPr>
              <w:t>SupportsRequestZoneAlarm</w:t>
            </w:r>
            <w:proofErr w:type="spellEnd"/>
          </w:p>
          <w:p w14:paraId="2FAB77DC" w14:textId="7FBEC4A1" w:rsidR="003F12D4" w:rsidRPr="003F12D4" w:rsidRDefault="003F12D4" w:rsidP="003F12D4">
            <w:pPr>
              <w:rPr>
                <w:b w:val="0"/>
              </w:rPr>
            </w:pPr>
            <w:proofErr w:type="spellStart"/>
            <w:r w:rsidRPr="003F12D4">
              <w:rPr>
                <w:b w:val="0"/>
              </w:rPr>
              <w:t>SupportsRequestTamper</w:t>
            </w:r>
            <w:proofErr w:type="spellEnd"/>
          </w:p>
          <w:p w14:paraId="6021FF6C" w14:textId="02CD24B7" w:rsidR="003F12D4" w:rsidRPr="003F12D4" w:rsidRDefault="003F12D4" w:rsidP="003F12D4">
            <w:pPr>
              <w:rPr>
                <w:b w:val="0"/>
              </w:rPr>
            </w:pPr>
            <w:proofErr w:type="spellStart"/>
            <w:r w:rsidRPr="003F12D4">
              <w:rPr>
                <w:b w:val="0"/>
              </w:rPr>
              <w:lastRenderedPageBreak/>
              <w:t>SupportsRequestAlarmMemory</w:t>
            </w:r>
            <w:proofErr w:type="spellEnd"/>
          </w:p>
          <w:p w14:paraId="1350BD89" w14:textId="4F4D8BB2" w:rsidR="003F12D4" w:rsidRPr="003F12D4" w:rsidRDefault="003F12D4" w:rsidP="003F12D4">
            <w:pPr>
              <w:rPr>
                <w:b w:val="0"/>
              </w:rPr>
            </w:pPr>
            <w:proofErr w:type="spellStart"/>
            <w:r w:rsidRPr="003F12D4">
              <w:rPr>
                <w:b w:val="0"/>
              </w:rPr>
              <w:t>SupportsRequestAreaAlarmMemory</w:t>
            </w:r>
            <w:proofErr w:type="spellEnd"/>
          </w:p>
          <w:p w14:paraId="1B83E872" w14:textId="6651E9D2" w:rsidR="003F12D4" w:rsidRPr="003F12D4" w:rsidRDefault="003F12D4" w:rsidP="003F12D4">
            <w:pPr>
              <w:rPr>
                <w:b w:val="0"/>
              </w:rPr>
            </w:pPr>
            <w:proofErr w:type="spellStart"/>
            <w:r w:rsidRPr="003F12D4">
              <w:rPr>
                <w:b w:val="0"/>
              </w:rPr>
              <w:t>SupportsRequestZoneAlarmMemory</w:t>
            </w:r>
            <w:proofErr w:type="spellEnd"/>
          </w:p>
          <w:p w14:paraId="4529DC45" w14:textId="77777777" w:rsidR="005F7544" w:rsidRDefault="003F12D4" w:rsidP="005F7544">
            <w:proofErr w:type="spellStart"/>
            <w:r w:rsidRPr="003F12D4">
              <w:rPr>
                <w:b w:val="0"/>
              </w:rPr>
              <w:t>SupportsRequestFireAlarm</w:t>
            </w:r>
            <w:proofErr w:type="spellEnd"/>
          </w:p>
          <w:p w14:paraId="1FAFC5CC" w14:textId="010558BC" w:rsidR="003F12D4" w:rsidRDefault="003F12D4" w:rsidP="005F7544">
            <w:proofErr w:type="spellStart"/>
            <w:r w:rsidRPr="003F12D4">
              <w:rPr>
                <w:b w:val="0"/>
              </w:rPr>
              <w:t>SupportsRequestFireAlarmMemory</w:t>
            </w:r>
            <w:proofErr w:type="spellEnd"/>
          </w:p>
        </w:tc>
      </w:tr>
    </w:tbl>
    <w:p w14:paraId="7C296287" w14:textId="77777777" w:rsidR="003F12D4" w:rsidRPr="003F12D4" w:rsidRDefault="003F12D4" w:rsidP="003F12D4"/>
    <w:sectPr w:rsidR="003F12D4" w:rsidRPr="003F12D4" w:rsidSect="00497AAF">
      <w:footerReference w:type="default" r:id="rId9"/>
      <w:pgSz w:w="12240" w:h="15840"/>
      <w:pgMar w:top="1440" w:right="1440" w:bottom="86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63F5C" w14:textId="77777777" w:rsidR="008833C5" w:rsidRDefault="008833C5" w:rsidP="006E3518">
      <w:pPr>
        <w:spacing w:after="0" w:line="240" w:lineRule="auto"/>
      </w:pPr>
      <w:r>
        <w:separator/>
      </w:r>
    </w:p>
  </w:endnote>
  <w:endnote w:type="continuationSeparator" w:id="0">
    <w:p w14:paraId="25E19DBA" w14:textId="77777777" w:rsidR="008833C5" w:rsidRDefault="008833C5" w:rsidP="006E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587484" w14:paraId="722982C7" w14:textId="77777777" w:rsidTr="00497AAF">
      <w:tc>
        <w:tcPr>
          <w:tcW w:w="4675" w:type="dxa"/>
        </w:tcPr>
        <w:p w14:paraId="6AA2BB4C" w14:textId="77777777" w:rsidR="00587484" w:rsidRDefault="00587484" w:rsidP="00497AAF">
          <w:pPr>
            <w:pStyle w:val="Footer"/>
          </w:pPr>
          <w:r w:rsidRPr="003B036F">
            <w:t>Crestron El</w:t>
          </w:r>
          <w:r>
            <w:t>ectronics, Inc. Copyright © 2019</w:t>
          </w:r>
        </w:p>
      </w:tc>
      <w:tc>
        <w:tcPr>
          <w:tcW w:w="4675" w:type="dxa"/>
        </w:tcPr>
        <w:p w14:paraId="7FF842D9" w14:textId="77777777" w:rsidR="00587484" w:rsidRPr="00497AAF" w:rsidRDefault="00587484" w:rsidP="00497AAF">
          <w:pPr>
            <w:pStyle w:val="Footer"/>
            <w:jc w:val="right"/>
          </w:pPr>
          <w:r w:rsidRPr="00497AAF">
            <w:fldChar w:fldCharType="begin"/>
          </w:r>
          <w:r w:rsidRPr="00497AAF">
            <w:instrText xml:space="preserve"> PAGE   \* MERGEFORMAT </w:instrText>
          </w:r>
          <w:r w:rsidRPr="00497AAF">
            <w:fldChar w:fldCharType="separate"/>
          </w:r>
          <w:r w:rsidR="0075392E">
            <w:rPr>
              <w:noProof/>
            </w:rPr>
            <w:t>22</w:t>
          </w:r>
          <w:r w:rsidRPr="00497AAF">
            <w:rPr>
              <w:noProof/>
            </w:rPr>
            <w:fldChar w:fldCharType="end"/>
          </w:r>
        </w:p>
      </w:tc>
    </w:tr>
  </w:tbl>
  <w:p w14:paraId="3D8B078D" w14:textId="77777777" w:rsidR="00587484" w:rsidRPr="003B036F" w:rsidRDefault="00587484" w:rsidP="0049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D59C0" w14:textId="77777777" w:rsidR="008833C5" w:rsidRDefault="008833C5" w:rsidP="006E3518">
      <w:pPr>
        <w:spacing w:after="0" w:line="240" w:lineRule="auto"/>
      </w:pPr>
      <w:r>
        <w:separator/>
      </w:r>
    </w:p>
  </w:footnote>
  <w:footnote w:type="continuationSeparator" w:id="0">
    <w:p w14:paraId="1747D214" w14:textId="77777777" w:rsidR="008833C5" w:rsidRDefault="008833C5" w:rsidP="006E3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F1A"/>
    <w:multiLevelType w:val="hybridMultilevel"/>
    <w:tmpl w:val="7A8CD1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50CA7"/>
    <w:multiLevelType w:val="hybridMultilevel"/>
    <w:tmpl w:val="251AD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61701"/>
    <w:multiLevelType w:val="hybridMultilevel"/>
    <w:tmpl w:val="5C3E3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C8701C"/>
    <w:multiLevelType w:val="hybridMultilevel"/>
    <w:tmpl w:val="443AB1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DA255E"/>
    <w:multiLevelType w:val="hybridMultilevel"/>
    <w:tmpl w:val="756C3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084DCF"/>
    <w:multiLevelType w:val="hybridMultilevel"/>
    <w:tmpl w:val="7CE4AC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AA1D03"/>
    <w:multiLevelType w:val="hybridMultilevel"/>
    <w:tmpl w:val="4E4C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DF145E"/>
    <w:multiLevelType w:val="hybridMultilevel"/>
    <w:tmpl w:val="4072B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594912"/>
    <w:multiLevelType w:val="multilevel"/>
    <w:tmpl w:val="57F0F418"/>
    <w:lvl w:ilvl="0">
      <w:start w:val="1"/>
      <w:numFmt w:val="decimal"/>
      <w:pStyle w:val="Heading1"/>
      <w:lvlText w:val="%1"/>
      <w:lvlJc w:val="left"/>
      <w:pPr>
        <w:ind w:left="0" w:firstLine="0"/>
      </w:pPr>
      <w:rPr>
        <w:rFonts w:ascii="Segoe UI Emoji" w:hAnsi="Segoe UI Emoji" w:hint="default"/>
        <w:b/>
        <w:i w:val="0"/>
        <w:color w:val="auto"/>
        <w:sz w:val="28"/>
      </w:rPr>
    </w:lvl>
    <w:lvl w:ilvl="1">
      <w:start w:val="1"/>
      <w:numFmt w:val="decimal"/>
      <w:pStyle w:val="Heading2"/>
      <w:lvlText w:val="%1.%2"/>
      <w:lvlJc w:val="left"/>
      <w:pPr>
        <w:ind w:left="4860" w:firstLine="0"/>
      </w:pPr>
      <w:rPr>
        <w:rFonts w:ascii="Segoe UI Emoji" w:hAnsi="Segoe UI Emoji" w:hint="default"/>
        <w:b/>
        <w:i w:val="0"/>
        <w:color w:val="auto"/>
        <w:sz w:val="24"/>
      </w:rPr>
    </w:lvl>
    <w:lvl w:ilvl="2">
      <w:start w:val="1"/>
      <w:numFmt w:val="decimal"/>
      <w:pStyle w:val="Heading3"/>
      <w:lvlText w:val="%1.%2.%3"/>
      <w:lvlJc w:val="left"/>
      <w:pPr>
        <w:ind w:left="0" w:firstLine="0"/>
      </w:pPr>
      <w:rPr>
        <w:rFonts w:ascii="Segoe UI Emoji" w:hAnsi="Segoe UI Emoji" w:hint="default"/>
        <w:color w:val="auto"/>
        <w:sz w:val="24"/>
        <w:vertAlign w:val="baseline"/>
      </w:rPr>
    </w:lvl>
    <w:lvl w:ilvl="3">
      <w:start w:val="1"/>
      <w:numFmt w:val="decimal"/>
      <w:pStyle w:val="Heading4"/>
      <w:lvlText w:val="%1.%2.%3.%4"/>
      <w:lvlJc w:val="left"/>
      <w:pPr>
        <w:ind w:left="0" w:firstLine="0"/>
      </w:pPr>
      <w:rPr>
        <w:rFonts w:ascii="Segoe UI Emoji" w:hAnsi="Segoe UI Emoji" w:hint="default"/>
        <w:color w:val="auto"/>
        <w:sz w:val="22"/>
        <w:vertAlign w:val="baseline"/>
      </w:rPr>
    </w:lvl>
    <w:lvl w:ilvl="4">
      <w:start w:val="1"/>
      <w:numFmt w:val="decimal"/>
      <w:pStyle w:val="Heading5"/>
      <w:lvlText w:val="%1.%2.%3.%4.%5"/>
      <w:lvlJc w:val="left"/>
      <w:pPr>
        <w:ind w:left="0" w:firstLine="0"/>
      </w:pPr>
      <w:rPr>
        <w:rFonts w:ascii="Segoe UI Emoji" w:hAnsi="Segoe UI Emoji" w:hint="default"/>
        <w:color w:val="auto"/>
        <w:sz w:val="22"/>
        <w:vertAlign w:val="baseline"/>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61930C45"/>
    <w:multiLevelType w:val="hybridMultilevel"/>
    <w:tmpl w:val="C82CC5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38C4129"/>
    <w:multiLevelType w:val="hybridMultilevel"/>
    <w:tmpl w:val="662AE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B1248"/>
    <w:multiLevelType w:val="hybridMultilevel"/>
    <w:tmpl w:val="13BA3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3137F5"/>
    <w:multiLevelType w:val="hybridMultilevel"/>
    <w:tmpl w:val="F3EA1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E226FD"/>
    <w:multiLevelType w:val="multilevel"/>
    <w:tmpl w:val="2578C966"/>
    <w:styleLink w:val="Style1"/>
    <w:lvl w:ilvl="0">
      <w:start w:val="1"/>
      <w:numFmt w:val="decimal"/>
      <w:lvlText w:val="%1"/>
      <w:lvlJc w:val="left"/>
      <w:pPr>
        <w:ind w:left="432" w:hanging="432"/>
      </w:pPr>
      <w:rPr>
        <w:rFonts w:asciiTheme="majorHAnsi" w:hAnsiTheme="majorHAnsi" w:hint="default"/>
        <w:color w:val="auto"/>
        <w:sz w:val="16"/>
      </w:rPr>
    </w:lvl>
    <w:lvl w:ilvl="1">
      <w:start w:val="1"/>
      <w:numFmt w:val="decimal"/>
      <w:lvlText w:val="%1.%2"/>
      <w:lvlJc w:val="left"/>
      <w:pPr>
        <w:ind w:left="576" w:hanging="576"/>
      </w:pPr>
      <w:rPr>
        <w:rFonts w:hint="default"/>
        <w:color w:val="632423" w:themeColor="accent2" w:themeShade="80"/>
        <w:sz w:val="16"/>
      </w:rPr>
    </w:lvl>
    <w:lvl w:ilvl="2">
      <w:start w:val="1"/>
      <w:numFmt w:val="decimal"/>
      <w:lvlText w:val="%1.%2.%3"/>
      <w:lvlJc w:val="left"/>
      <w:pPr>
        <w:ind w:left="5670" w:hanging="720"/>
      </w:pPr>
      <w:rPr>
        <w:rFonts w:hint="default"/>
        <w:color w:val="632423" w:themeColor="accent2" w:themeShade="80"/>
        <w:sz w:val="16"/>
        <w:vertAlign w:val="baseline"/>
      </w:rPr>
    </w:lvl>
    <w:lvl w:ilvl="3">
      <w:start w:val="1"/>
      <w:numFmt w:val="decimal"/>
      <w:lvlText w:val="%1.%2.%3.%4"/>
      <w:lvlJc w:val="left"/>
      <w:pPr>
        <w:ind w:left="864" w:hanging="864"/>
      </w:pPr>
      <w:rPr>
        <w:rFonts w:hint="default"/>
        <w:color w:val="632423" w:themeColor="accent2" w:themeShade="80"/>
        <w:sz w:val="16"/>
        <w:vertAlign w:val="baseline"/>
      </w:rPr>
    </w:lvl>
    <w:lvl w:ilvl="4">
      <w:start w:val="1"/>
      <w:numFmt w:val="decimal"/>
      <w:lvlText w:val="%1.%2.%3.%4.%5"/>
      <w:lvlJc w:val="left"/>
      <w:pPr>
        <w:ind w:left="1008" w:hanging="1008"/>
      </w:pPr>
      <w:rPr>
        <w:rFonts w:hint="default"/>
        <w:color w:val="632423" w:themeColor="accent2" w:themeShade="80"/>
        <w:sz w:val="16"/>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3"/>
  </w:num>
  <w:num w:numId="3">
    <w:abstractNumId w:val="4"/>
  </w:num>
  <w:num w:numId="4">
    <w:abstractNumId w:val="11"/>
  </w:num>
  <w:num w:numId="5">
    <w:abstractNumId w:val="6"/>
  </w:num>
  <w:num w:numId="6">
    <w:abstractNumId w:val="3"/>
  </w:num>
  <w:num w:numId="7">
    <w:abstractNumId w:val="10"/>
  </w:num>
  <w:num w:numId="8">
    <w:abstractNumId w:val="0"/>
  </w:num>
  <w:num w:numId="9">
    <w:abstractNumId w:val="12"/>
  </w:num>
  <w:num w:numId="10">
    <w:abstractNumId w:val="5"/>
  </w:num>
  <w:num w:numId="11">
    <w:abstractNumId w:val="1"/>
  </w:num>
  <w:num w:numId="12">
    <w:abstractNumId w:val="9"/>
  </w:num>
  <w:num w:numId="13">
    <w:abstractNumId w:val="2"/>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F07"/>
    <w:rsid w:val="00000107"/>
    <w:rsid w:val="0001121F"/>
    <w:rsid w:val="0001454A"/>
    <w:rsid w:val="00014918"/>
    <w:rsid w:val="000149DC"/>
    <w:rsid w:val="00017506"/>
    <w:rsid w:val="00022239"/>
    <w:rsid w:val="00022EC0"/>
    <w:rsid w:val="00023C25"/>
    <w:rsid w:val="000244CA"/>
    <w:rsid w:val="00026C85"/>
    <w:rsid w:val="00027122"/>
    <w:rsid w:val="00030FBA"/>
    <w:rsid w:val="000332CE"/>
    <w:rsid w:val="0004004E"/>
    <w:rsid w:val="000424AD"/>
    <w:rsid w:val="00042C05"/>
    <w:rsid w:val="00042E5B"/>
    <w:rsid w:val="00046861"/>
    <w:rsid w:val="00046BCD"/>
    <w:rsid w:val="00053133"/>
    <w:rsid w:val="00067BC2"/>
    <w:rsid w:val="00073DC5"/>
    <w:rsid w:val="0007535B"/>
    <w:rsid w:val="00086B68"/>
    <w:rsid w:val="000872A8"/>
    <w:rsid w:val="00087AB1"/>
    <w:rsid w:val="00093928"/>
    <w:rsid w:val="000A082B"/>
    <w:rsid w:val="000A15BB"/>
    <w:rsid w:val="000A53C1"/>
    <w:rsid w:val="000A5AF8"/>
    <w:rsid w:val="000B21D2"/>
    <w:rsid w:val="000B5DD7"/>
    <w:rsid w:val="000B7230"/>
    <w:rsid w:val="000C2962"/>
    <w:rsid w:val="000D2299"/>
    <w:rsid w:val="000D7C32"/>
    <w:rsid w:val="000E6ACB"/>
    <w:rsid w:val="000E74C5"/>
    <w:rsid w:val="000F2D1A"/>
    <w:rsid w:val="000F3553"/>
    <w:rsid w:val="000F4FE6"/>
    <w:rsid w:val="000F5EB5"/>
    <w:rsid w:val="00101065"/>
    <w:rsid w:val="00103F6D"/>
    <w:rsid w:val="00106A33"/>
    <w:rsid w:val="00107055"/>
    <w:rsid w:val="00113AEF"/>
    <w:rsid w:val="00114BFC"/>
    <w:rsid w:val="00115B83"/>
    <w:rsid w:val="00123651"/>
    <w:rsid w:val="001254C3"/>
    <w:rsid w:val="00125D3C"/>
    <w:rsid w:val="00127A56"/>
    <w:rsid w:val="00136CE7"/>
    <w:rsid w:val="00137988"/>
    <w:rsid w:val="00140E3D"/>
    <w:rsid w:val="00143F52"/>
    <w:rsid w:val="001441FD"/>
    <w:rsid w:val="00144B8E"/>
    <w:rsid w:val="00152566"/>
    <w:rsid w:val="00154973"/>
    <w:rsid w:val="00162494"/>
    <w:rsid w:val="0017087E"/>
    <w:rsid w:val="00176BAF"/>
    <w:rsid w:val="001847AC"/>
    <w:rsid w:val="00185FD0"/>
    <w:rsid w:val="00187D7B"/>
    <w:rsid w:val="001957AF"/>
    <w:rsid w:val="001A1897"/>
    <w:rsid w:val="001A3484"/>
    <w:rsid w:val="001A4B8B"/>
    <w:rsid w:val="001A7459"/>
    <w:rsid w:val="001B05E9"/>
    <w:rsid w:val="001B1B8C"/>
    <w:rsid w:val="001B511E"/>
    <w:rsid w:val="001B582B"/>
    <w:rsid w:val="001C33CB"/>
    <w:rsid w:val="001D17ED"/>
    <w:rsid w:val="001D25B2"/>
    <w:rsid w:val="001D716D"/>
    <w:rsid w:val="001F1A51"/>
    <w:rsid w:val="001F5C8F"/>
    <w:rsid w:val="00200D06"/>
    <w:rsid w:val="00203D4D"/>
    <w:rsid w:val="00204AC4"/>
    <w:rsid w:val="0020603B"/>
    <w:rsid w:val="0020625C"/>
    <w:rsid w:val="002075EF"/>
    <w:rsid w:val="0021154C"/>
    <w:rsid w:val="0022177A"/>
    <w:rsid w:val="00222227"/>
    <w:rsid w:val="002250A3"/>
    <w:rsid w:val="00226E11"/>
    <w:rsid w:val="002309FB"/>
    <w:rsid w:val="0023164B"/>
    <w:rsid w:val="00232460"/>
    <w:rsid w:val="00233490"/>
    <w:rsid w:val="0024371B"/>
    <w:rsid w:val="00261303"/>
    <w:rsid w:val="00263F41"/>
    <w:rsid w:val="002714E6"/>
    <w:rsid w:val="00277981"/>
    <w:rsid w:val="0028122F"/>
    <w:rsid w:val="002849BE"/>
    <w:rsid w:val="00287E5C"/>
    <w:rsid w:val="00291BA1"/>
    <w:rsid w:val="00296BA8"/>
    <w:rsid w:val="00296ECE"/>
    <w:rsid w:val="002A113E"/>
    <w:rsid w:val="002A27EC"/>
    <w:rsid w:val="002A60C3"/>
    <w:rsid w:val="002A7358"/>
    <w:rsid w:val="002A766C"/>
    <w:rsid w:val="002B08A5"/>
    <w:rsid w:val="002B1038"/>
    <w:rsid w:val="002B70B0"/>
    <w:rsid w:val="002C3767"/>
    <w:rsid w:val="002C40E3"/>
    <w:rsid w:val="002C41AE"/>
    <w:rsid w:val="002C57A1"/>
    <w:rsid w:val="002E1DBE"/>
    <w:rsid w:val="002E1DEB"/>
    <w:rsid w:val="002E769F"/>
    <w:rsid w:val="002F257D"/>
    <w:rsid w:val="002F2C30"/>
    <w:rsid w:val="0030526D"/>
    <w:rsid w:val="003058DA"/>
    <w:rsid w:val="00305BEB"/>
    <w:rsid w:val="00305C5D"/>
    <w:rsid w:val="003107A5"/>
    <w:rsid w:val="00311737"/>
    <w:rsid w:val="00311C9B"/>
    <w:rsid w:val="00313D48"/>
    <w:rsid w:val="00324ABF"/>
    <w:rsid w:val="00327CB1"/>
    <w:rsid w:val="00335956"/>
    <w:rsid w:val="00335E05"/>
    <w:rsid w:val="00340376"/>
    <w:rsid w:val="0034230B"/>
    <w:rsid w:val="003423B4"/>
    <w:rsid w:val="00344F30"/>
    <w:rsid w:val="003475B8"/>
    <w:rsid w:val="003529E8"/>
    <w:rsid w:val="00354B38"/>
    <w:rsid w:val="00354C14"/>
    <w:rsid w:val="003624C2"/>
    <w:rsid w:val="00377B57"/>
    <w:rsid w:val="003813EC"/>
    <w:rsid w:val="00383515"/>
    <w:rsid w:val="003927BE"/>
    <w:rsid w:val="00395FF4"/>
    <w:rsid w:val="003A32AC"/>
    <w:rsid w:val="003A5FAB"/>
    <w:rsid w:val="003B036F"/>
    <w:rsid w:val="003B6619"/>
    <w:rsid w:val="003B73AC"/>
    <w:rsid w:val="003C57D1"/>
    <w:rsid w:val="003C5C57"/>
    <w:rsid w:val="003C5FCB"/>
    <w:rsid w:val="003C67A5"/>
    <w:rsid w:val="003C7486"/>
    <w:rsid w:val="003D176A"/>
    <w:rsid w:val="003D2FE7"/>
    <w:rsid w:val="003D4479"/>
    <w:rsid w:val="003D5D7B"/>
    <w:rsid w:val="003D75DE"/>
    <w:rsid w:val="003E4D35"/>
    <w:rsid w:val="003E55FC"/>
    <w:rsid w:val="003E5769"/>
    <w:rsid w:val="003F0108"/>
    <w:rsid w:val="003F12D4"/>
    <w:rsid w:val="003F20BC"/>
    <w:rsid w:val="00401C4A"/>
    <w:rsid w:val="00402EAC"/>
    <w:rsid w:val="004109AB"/>
    <w:rsid w:val="00420E0C"/>
    <w:rsid w:val="004212D4"/>
    <w:rsid w:val="0042438F"/>
    <w:rsid w:val="00432F3D"/>
    <w:rsid w:val="004337EB"/>
    <w:rsid w:val="00441763"/>
    <w:rsid w:val="00445369"/>
    <w:rsid w:val="00461A89"/>
    <w:rsid w:val="004658DF"/>
    <w:rsid w:val="00470DA3"/>
    <w:rsid w:val="00471FFA"/>
    <w:rsid w:val="00473D64"/>
    <w:rsid w:val="0047510B"/>
    <w:rsid w:val="00481DFF"/>
    <w:rsid w:val="004821A4"/>
    <w:rsid w:val="00482805"/>
    <w:rsid w:val="00482CEC"/>
    <w:rsid w:val="00486D04"/>
    <w:rsid w:val="004908A9"/>
    <w:rsid w:val="00494CB0"/>
    <w:rsid w:val="00495F0B"/>
    <w:rsid w:val="00497AAF"/>
    <w:rsid w:val="00497AD0"/>
    <w:rsid w:val="004A0AD8"/>
    <w:rsid w:val="004A416F"/>
    <w:rsid w:val="004A4598"/>
    <w:rsid w:val="004C108D"/>
    <w:rsid w:val="004C1EF8"/>
    <w:rsid w:val="004D2763"/>
    <w:rsid w:val="004D2931"/>
    <w:rsid w:val="004D2CA2"/>
    <w:rsid w:val="004D5512"/>
    <w:rsid w:val="004D5E21"/>
    <w:rsid w:val="004E3119"/>
    <w:rsid w:val="004E3F31"/>
    <w:rsid w:val="004E6925"/>
    <w:rsid w:val="004F5699"/>
    <w:rsid w:val="004F743C"/>
    <w:rsid w:val="004F7754"/>
    <w:rsid w:val="00500469"/>
    <w:rsid w:val="0051190B"/>
    <w:rsid w:val="00513952"/>
    <w:rsid w:val="00520E95"/>
    <w:rsid w:val="00526A54"/>
    <w:rsid w:val="00530790"/>
    <w:rsid w:val="00534AF0"/>
    <w:rsid w:val="00542C4C"/>
    <w:rsid w:val="005438D8"/>
    <w:rsid w:val="005466D4"/>
    <w:rsid w:val="005475E7"/>
    <w:rsid w:val="00550F59"/>
    <w:rsid w:val="00554FF2"/>
    <w:rsid w:val="00555483"/>
    <w:rsid w:val="00556E37"/>
    <w:rsid w:val="00560556"/>
    <w:rsid w:val="005609D0"/>
    <w:rsid w:val="00564561"/>
    <w:rsid w:val="005716B9"/>
    <w:rsid w:val="0057306F"/>
    <w:rsid w:val="00580684"/>
    <w:rsid w:val="00585CB8"/>
    <w:rsid w:val="00587484"/>
    <w:rsid w:val="005900A3"/>
    <w:rsid w:val="005950FB"/>
    <w:rsid w:val="005A0612"/>
    <w:rsid w:val="005A1053"/>
    <w:rsid w:val="005A57CA"/>
    <w:rsid w:val="005A621D"/>
    <w:rsid w:val="005A65AB"/>
    <w:rsid w:val="005A6B33"/>
    <w:rsid w:val="005B1751"/>
    <w:rsid w:val="005C5983"/>
    <w:rsid w:val="005E0996"/>
    <w:rsid w:val="005E15FD"/>
    <w:rsid w:val="005E3974"/>
    <w:rsid w:val="005E5C52"/>
    <w:rsid w:val="005E7FB9"/>
    <w:rsid w:val="005F27BF"/>
    <w:rsid w:val="005F3DDF"/>
    <w:rsid w:val="005F7544"/>
    <w:rsid w:val="00604A9B"/>
    <w:rsid w:val="00613262"/>
    <w:rsid w:val="00617827"/>
    <w:rsid w:val="006209F1"/>
    <w:rsid w:val="0062447B"/>
    <w:rsid w:val="00625640"/>
    <w:rsid w:val="006260B1"/>
    <w:rsid w:val="00627029"/>
    <w:rsid w:val="00627889"/>
    <w:rsid w:val="0063268E"/>
    <w:rsid w:val="00632990"/>
    <w:rsid w:val="00634CA4"/>
    <w:rsid w:val="006353DF"/>
    <w:rsid w:val="00642F07"/>
    <w:rsid w:val="0064544E"/>
    <w:rsid w:val="0064641E"/>
    <w:rsid w:val="00651632"/>
    <w:rsid w:val="00653740"/>
    <w:rsid w:val="006704AC"/>
    <w:rsid w:val="00671452"/>
    <w:rsid w:val="00675511"/>
    <w:rsid w:val="00675B1B"/>
    <w:rsid w:val="006804B8"/>
    <w:rsid w:val="006858A8"/>
    <w:rsid w:val="0069432F"/>
    <w:rsid w:val="00694486"/>
    <w:rsid w:val="006A0B14"/>
    <w:rsid w:val="006A69F0"/>
    <w:rsid w:val="006B5152"/>
    <w:rsid w:val="006C0227"/>
    <w:rsid w:val="006C2591"/>
    <w:rsid w:val="006D0454"/>
    <w:rsid w:val="006D4847"/>
    <w:rsid w:val="006D54C4"/>
    <w:rsid w:val="006D62B2"/>
    <w:rsid w:val="006D63AB"/>
    <w:rsid w:val="006E3518"/>
    <w:rsid w:val="006F3623"/>
    <w:rsid w:val="006F6B4B"/>
    <w:rsid w:val="007005D9"/>
    <w:rsid w:val="007052C5"/>
    <w:rsid w:val="007109BA"/>
    <w:rsid w:val="00710EE7"/>
    <w:rsid w:val="00711132"/>
    <w:rsid w:val="00713C2A"/>
    <w:rsid w:val="007162FB"/>
    <w:rsid w:val="00717264"/>
    <w:rsid w:val="007238CF"/>
    <w:rsid w:val="00726848"/>
    <w:rsid w:val="00727CF2"/>
    <w:rsid w:val="00731429"/>
    <w:rsid w:val="00733E2D"/>
    <w:rsid w:val="00744EC2"/>
    <w:rsid w:val="00746B07"/>
    <w:rsid w:val="00747BAA"/>
    <w:rsid w:val="00750974"/>
    <w:rsid w:val="0075392E"/>
    <w:rsid w:val="007605D4"/>
    <w:rsid w:val="007611B6"/>
    <w:rsid w:val="00761761"/>
    <w:rsid w:val="00764F09"/>
    <w:rsid w:val="00765A0B"/>
    <w:rsid w:val="00771629"/>
    <w:rsid w:val="00775168"/>
    <w:rsid w:val="00777C21"/>
    <w:rsid w:val="00787DFA"/>
    <w:rsid w:val="00787F28"/>
    <w:rsid w:val="007938E6"/>
    <w:rsid w:val="007A2226"/>
    <w:rsid w:val="007A30D5"/>
    <w:rsid w:val="007A4DA3"/>
    <w:rsid w:val="007A6FBC"/>
    <w:rsid w:val="007A7D09"/>
    <w:rsid w:val="007B26CF"/>
    <w:rsid w:val="007B3335"/>
    <w:rsid w:val="007B4625"/>
    <w:rsid w:val="007B651D"/>
    <w:rsid w:val="007C34F2"/>
    <w:rsid w:val="007D38B4"/>
    <w:rsid w:val="007D7CEA"/>
    <w:rsid w:val="007E05F4"/>
    <w:rsid w:val="007E0DE3"/>
    <w:rsid w:val="007E2A11"/>
    <w:rsid w:val="007E3293"/>
    <w:rsid w:val="007E55C0"/>
    <w:rsid w:val="007E68A4"/>
    <w:rsid w:val="007F54F5"/>
    <w:rsid w:val="007F6D0D"/>
    <w:rsid w:val="00801500"/>
    <w:rsid w:val="008038BA"/>
    <w:rsid w:val="0080501A"/>
    <w:rsid w:val="008066BA"/>
    <w:rsid w:val="00811D13"/>
    <w:rsid w:val="00817E1F"/>
    <w:rsid w:val="008234D6"/>
    <w:rsid w:val="00825AB5"/>
    <w:rsid w:val="008272E7"/>
    <w:rsid w:val="00830923"/>
    <w:rsid w:val="0083301D"/>
    <w:rsid w:val="008413CF"/>
    <w:rsid w:val="00847D13"/>
    <w:rsid w:val="0085077F"/>
    <w:rsid w:val="008534A2"/>
    <w:rsid w:val="00862070"/>
    <w:rsid w:val="0086513E"/>
    <w:rsid w:val="00872F77"/>
    <w:rsid w:val="00881A7B"/>
    <w:rsid w:val="008833C5"/>
    <w:rsid w:val="00890550"/>
    <w:rsid w:val="00891F75"/>
    <w:rsid w:val="00895C19"/>
    <w:rsid w:val="00895FF0"/>
    <w:rsid w:val="008A145F"/>
    <w:rsid w:val="008B0935"/>
    <w:rsid w:val="008B1D57"/>
    <w:rsid w:val="008B24BC"/>
    <w:rsid w:val="008B7876"/>
    <w:rsid w:val="008C02EE"/>
    <w:rsid w:val="008C2D88"/>
    <w:rsid w:val="008C367E"/>
    <w:rsid w:val="008C706A"/>
    <w:rsid w:val="008C754F"/>
    <w:rsid w:val="008D1240"/>
    <w:rsid w:val="008E1D28"/>
    <w:rsid w:val="008E2341"/>
    <w:rsid w:val="008E34D2"/>
    <w:rsid w:val="008E384E"/>
    <w:rsid w:val="008E3DBF"/>
    <w:rsid w:val="008E5702"/>
    <w:rsid w:val="008E72AD"/>
    <w:rsid w:val="008E7595"/>
    <w:rsid w:val="008E7B59"/>
    <w:rsid w:val="008F3282"/>
    <w:rsid w:val="008F6E6C"/>
    <w:rsid w:val="009009CA"/>
    <w:rsid w:val="0090516F"/>
    <w:rsid w:val="0090702F"/>
    <w:rsid w:val="00914A8D"/>
    <w:rsid w:val="00923970"/>
    <w:rsid w:val="00923B6D"/>
    <w:rsid w:val="00932533"/>
    <w:rsid w:val="009356AC"/>
    <w:rsid w:val="00935E27"/>
    <w:rsid w:val="0094004A"/>
    <w:rsid w:val="00941B02"/>
    <w:rsid w:val="00941E67"/>
    <w:rsid w:val="0094440F"/>
    <w:rsid w:val="0095088F"/>
    <w:rsid w:val="009552D0"/>
    <w:rsid w:val="00964CF9"/>
    <w:rsid w:val="00966878"/>
    <w:rsid w:val="00970771"/>
    <w:rsid w:val="00972BCB"/>
    <w:rsid w:val="00974B11"/>
    <w:rsid w:val="0098115A"/>
    <w:rsid w:val="00981AE4"/>
    <w:rsid w:val="00983292"/>
    <w:rsid w:val="00992558"/>
    <w:rsid w:val="00993255"/>
    <w:rsid w:val="009A2F4B"/>
    <w:rsid w:val="009A489A"/>
    <w:rsid w:val="009A5A99"/>
    <w:rsid w:val="009A6A36"/>
    <w:rsid w:val="009B0741"/>
    <w:rsid w:val="009C069B"/>
    <w:rsid w:val="009C0A2D"/>
    <w:rsid w:val="009C1E0D"/>
    <w:rsid w:val="009C2EFA"/>
    <w:rsid w:val="009C3B24"/>
    <w:rsid w:val="009C3B3F"/>
    <w:rsid w:val="009C6BFB"/>
    <w:rsid w:val="009D21F6"/>
    <w:rsid w:val="009D2EA7"/>
    <w:rsid w:val="009D3112"/>
    <w:rsid w:val="009D5A22"/>
    <w:rsid w:val="009E0C5C"/>
    <w:rsid w:val="009E0EAF"/>
    <w:rsid w:val="009E4D3D"/>
    <w:rsid w:val="009F0C25"/>
    <w:rsid w:val="009F181B"/>
    <w:rsid w:val="009F6532"/>
    <w:rsid w:val="00A001C5"/>
    <w:rsid w:val="00A01920"/>
    <w:rsid w:val="00A05F38"/>
    <w:rsid w:val="00A13493"/>
    <w:rsid w:val="00A203FF"/>
    <w:rsid w:val="00A26224"/>
    <w:rsid w:val="00A27179"/>
    <w:rsid w:val="00A30E6A"/>
    <w:rsid w:val="00A310BE"/>
    <w:rsid w:val="00A353F7"/>
    <w:rsid w:val="00A375D2"/>
    <w:rsid w:val="00A40E93"/>
    <w:rsid w:val="00A41E72"/>
    <w:rsid w:val="00A44EAA"/>
    <w:rsid w:val="00A5072A"/>
    <w:rsid w:val="00A53A2B"/>
    <w:rsid w:val="00A54D2D"/>
    <w:rsid w:val="00A553FC"/>
    <w:rsid w:val="00A57B30"/>
    <w:rsid w:val="00A617FB"/>
    <w:rsid w:val="00A61E56"/>
    <w:rsid w:val="00A626F1"/>
    <w:rsid w:val="00A718EF"/>
    <w:rsid w:val="00A74B7E"/>
    <w:rsid w:val="00A83751"/>
    <w:rsid w:val="00A940DD"/>
    <w:rsid w:val="00A9541F"/>
    <w:rsid w:val="00AA66B9"/>
    <w:rsid w:val="00AA7E1D"/>
    <w:rsid w:val="00AB4EED"/>
    <w:rsid w:val="00AB581A"/>
    <w:rsid w:val="00AB59C7"/>
    <w:rsid w:val="00AB74EA"/>
    <w:rsid w:val="00AC53E5"/>
    <w:rsid w:val="00AC6868"/>
    <w:rsid w:val="00AC6B50"/>
    <w:rsid w:val="00AD12C2"/>
    <w:rsid w:val="00AD2DF5"/>
    <w:rsid w:val="00AD5BD7"/>
    <w:rsid w:val="00AD6804"/>
    <w:rsid w:val="00AE11A8"/>
    <w:rsid w:val="00AE25C3"/>
    <w:rsid w:val="00AE669F"/>
    <w:rsid w:val="00AE7195"/>
    <w:rsid w:val="00AF1E03"/>
    <w:rsid w:val="00AF204C"/>
    <w:rsid w:val="00AF2113"/>
    <w:rsid w:val="00AF23C9"/>
    <w:rsid w:val="00AF645C"/>
    <w:rsid w:val="00AF73D2"/>
    <w:rsid w:val="00B02566"/>
    <w:rsid w:val="00B040F2"/>
    <w:rsid w:val="00B106F3"/>
    <w:rsid w:val="00B13E28"/>
    <w:rsid w:val="00B146A3"/>
    <w:rsid w:val="00B156A7"/>
    <w:rsid w:val="00B231D5"/>
    <w:rsid w:val="00B31EDB"/>
    <w:rsid w:val="00B4038D"/>
    <w:rsid w:val="00B4120D"/>
    <w:rsid w:val="00B47582"/>
    <w:rsid w:val="00B51543"/>
    <w:rsid w:val="00B517DF"/>
    <w:rsid w:val="00B52927"/>
    <w:rsid w:val="00B55ADB"/>
    <w:rsid w:val="00B57A89"/>
    <w:rsid w:val="00B7183B"/>
    <w:rsid w:val="00B72976"/>
    <w:rsid w:val="00B74405"/>
    <w:rsid w:val="00B772D9"/>
    <w:rsid w:val="00B84DA8"/>
    <w:rsid w:val="00B87CB2"/>
    <w:rsid w:val="00B9251E"/>
    <w:rsid w:val="00B97B48"/>
    <w:rsid w:val="00BA165B"/>
    <w:rsid w:val="00BA21F6"/>
    <w:rsid w:val="00BA38FA"/>
    <w:rsid w:val="00BB026D"/>
    <w:rsid w:val="00BB2016"/>
    <w:rsid w:val="00BB2510"/>
    <w:rsid w:val="00BC02AA"/>
    <w:rsid w:val="00BC3E40"/>
    <w:rsid w:val="00BC4A3B"/>
    <w:rsid w:val="00BC53F9"/>
    <w:rsid w:val="00BC7533"/>
    <w:rsid w:val="00BD10A3"/>
    <w:rsid w:val="00BD6BE0"/>
    <w:rsid w:val="00BD6F3B"/>
    <w:rsid w:val="00BE1F42"/>
    <w:rsid w:val="00BE73B0"/>
    <w:rsid w:val="00BF33B6"/>
    <w:rsid w:val="00BF4192"/>
    <w:rsid w:val="00BF4649"/>
    <w:rsid w:val="00BF4AFE"/>
    <w:rsid w:val="00BF53A2"/>
    <w:rsid w:val="00C02F3E"/>
    <w:rsid w:val="00C0471F"/>
    <w:rsid w:val="00C15417"/>
    <w:rsid w:val="00C17F04"/>
    <w:rsid w:val="00C23387"/>
    <w:rsid w:val="00C24ECA"/>
    <w:rsid w:val="00C25F08"/>
    <w:rsid w:val="00C274AD"/>
    <w:rsid w:val="00C31252"/>
    <w:rsid w:val="00C345A4"/>
    <w:rsid w:val="00C36487"/>
    <w:rsid w:val="00C36622"/>
    <w:rsid w:val="00C40499"/>
    <w:rsid w:val="00C4071D"/>
    <w:rsid w:val="00C45958"/>
    <w:rsid w:val="00C519EB"/>
    <w:rsid w:val="00C54B9F"/>
    <w:rsid w:val="00C6047A"/>
    <w:rsid w:val="00C6091A"/>
    <w:rsid w:val="00C6336B"/>
    <w:rsid w:val="00C63EE1"/>
    <w:rsid w:val="00C7094B"/>
    <w:rsid w:val="00C75D5D"/>
    <w:rsid w:val="00C76E08"/>
    <w:rsid w:val="00C8191A"/>
    <w:rsid w:val="00C87B7E"/>
    <w:rsid w:val="00C91983"/>
    <w:rsid w:val="00C92457"/>
    <w:rsid w:val="00CA6623"/>
    <w:rsid w:val="00CA706C"/>
    <w:rsid w:val="00CB6F55"/>
    <w:rsid w:val="00CC3827"/>
    <w:rsid w:val="00CC7E59"/>
    <w:rsid w:val="00CD19E7"/>
    <w:rsid w:val="00CD23AE"/>
    <w:rsid w:val="00CD4C3E"/>
    <w:rsid w:val="00CD551B"/>
    <w:rsid w:val="00CD5768"/>
    <w:rsid w:val="00CD6D29"/>
    <w:rsid w:val="00CD786C"/>
    <w:rsid w:val="00CE1177"/>
    <w:rsid w:val="00CE26AA"/>
    <w:rsid w:val="00CE35E5"/>
    <w:rsid w:val="00CE5754"/>
    <w:rsid w:val="00CF0A83"/>
    <w:rsid w:val="00CF443F"/>
    <w:rsid w:val="00CF49A5"/>
    <w:rsid w:val="00CF4B23"/>
    <w:rsid w:val="00CF5311"/>
    <w:rsid w:val="00D0088B"/>
    <w:rsid w:val="00D02AA7"/>
    <w:rsid w:val="00D02C3B"/>
    <w:rsid w:val="00D039F1"/>
    <w:rsid w:val="00D125BA"/>
    <w:rsid w:val="00D21056"/>
    <w:rsid w:val="00D36683"/>
    <w:rsid w:val="00D3755C"/>
    <w:rsid w:val="00D42252"/>
    <w:rsid w:val="00D45FA2"/>
    <w:rsid w:val="00D519E3"/>
    <w:rsid w:val="00D53DC7"/>
    <w:rsid w:val="00D62872"/>
    <w:rsid w:val="00D6434E"/>
    <w:rsid w:val="00D65226"/>
    <w:rsid w:val="00D72700"/>
    <w:rsid w:val="00D80A6D"/>
    <w:rsid w:val="00D91245"/>
    <w:rsid w:val="00D92EEB"/>
    <w:rsid w:val="00D96688"/>
    <w:rsid w:val="00D9787A"/>
    <w:rsid w:val="00DA0C2A"/>
    <w:rsid w:val="00DA0F97"/>
    <w:rsid w:val="00DA55F9"/>
    <w:rsid w:val="00DB1A8C"/>
    <w:rsid w:val="00DB1BF5"/>
    <w:rsid w:val="00DB5590"/>
    <w:rsid w:val="00DB7B95"/>
    <w:rsid w:val="00DC26D0"/>
    <w:rsid w:val="00DC335F"/>
    <w:rsid w:val="00DC773E"/>
    <w:rsid w:val="00DD5B05"/>
    <w:rsid w:val="00DD5C7E"/>
    <w:rsid w:val="00DE3086"/>
    <w:rsid w:val="00DE6722"/>
    <w:rsid w:val="00DE7825"/>
    <w:rsid w:val="00DF18B4"/>
    <w:rsid w:val="00DF339F"/>
    <w:rsid w:val="00DF51C8"/>
    <w:rsid w:val="00E00A0A"/>
    <w:rsid w:val="00E047F6"/>
    <w:rsid w:val="00E051F3"/>
    <w:rsid w:val="00E051F7"/>
    <w:rsid w:val="00E0528C"/>
    <w:rsid w:val="00E05BF8"/>
    <w:rsid w:val="00E106E7"/>
    <w:rsid w:val="00E1196E"/>
    <w:rsid w:val="00E22D5D"/>
    <w:rsid w:val="00E30094"/>
    <w:rsid w:val="00E31A83"/>
    <w:rsid w:val="00E32C6E"/>
    <w:rsid w:val="00E353AA"/>
    <w:rsid w:val="00E416D0"/>
    <w:rsid w:val="00E511ED"/>
    <w:rsid w:val="00E552E6"/>
    <w:rsid w:val="00E563DE"/>
    <w:rsid w:val="00E5717E"/>
    <w:rsid w:val="00E57185"/>
    <w:rsid w:val="00E63783"/>
    <w:rsid w:val="00E65E51"/>
    <w:rsid w:val="00E67536"/>
    <w:rsid w:val="00E82060"/>
    <w:rsid w:val="00E82C11"/>
    <w:rsid w:val="00E87D6A"/>
    <w:rsid w:val="00E91936"/>
    <w:rsid w:val="00EA081A"/>
    <w:rsid w:val="00EA4768"/>
    <w:rsid w:val="00EB19FC"/>
    <w:rsid w:val="00EB1D8C"/>
    <w:rsid w:val="00EB2CC6"/>
    <w:rsid w:val="00EC0EA0"/>
    <w:rsid w:val="00EC1B59"/>
    <w:rsid w:val="00EC50C6"/>
    <w:rsid w:val="00ED7C76"/>
    <w:rsid w:val="00EE2045"/>
    <w:rsid w:val="00EE2AF0"/>
    <w:rsid w:val="00EE3CAC"/>
    <w:rsid w:val="00EE68E3"/>
    <w:rsid w:val="00EE797A"/>
    <w:rsid w:val="00EF6085"/>
    <w:rsid w:val="00F2145B"/>
    <w:rsid w:val="00F217D4"/>
    <w:rsid w:val="00F22F02"/>
    <w:rsid w:val="00F263CD"/>
    <w:rsid w:val="00F3039A"/>
    <w:rsid w:val="00F312D0"/>
    <w:rsid w:val="00F36767"/>
    <w:rsid w:val="00F37197"/>
    <w:rsid w:val="00F400CE"/>
    <w:rsid w:val="00F407CD"/>
    <w:rsid w:val="00F41095"/>
    <w:rsid w:val="00F420B3"/>
    <w:rsid w:val="00F42316"/>
    <w:rsid w:val="00F43BE0"/>
    <w:rsid w:val="00F45360"/>
    <w:rsid w:val="00F5120A"/>
    <w:rsid w:val="00F66696"/>
    <w:rsid w:val="00F73DAE"/>
    <w:rsid w:val="00F833B5"/>
    <w:rsid w:val="00F85441"/>
    <w:rsid w:val="00F865AD"/>
    <w:rsid w:val="00F90292"/>
    <w:rsid w:val="00F9561F"/>
    <w:rsid w:val="00F96C1A"/>
    <w:rsid w:val="00F970D8"/>
    <w:rsid w:val="00FA0BE8"/>
    <w:rsid w:val="00FA35EF"/>
    <w:rsid w:val="00FB1CE2"/>
    <w:rsid w:val="00FC569A"/>
    <w:rsid w:val="00FC5F22"/>
    <w:rsid w:val="00FD3549"/>
    <w:rsid w:val="00FD6424"/>
    <w:rsid w:val="00FE1870"/>
    <w:rsid w:val="00FE1B81"/>
    <w:rsid w:val="00FE3FA3"/>
    <w:rsid w:val="00FE4BC2"/>
    <w:rsid w:val="00FF02FA"/>
    <w:rsid w:val="00FF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653B"/>
  <w15:docId w15:val="{C83B2B6C-FCC4-486E-B513-4DBFFA6B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99"/>
  </w:style>
  <w:style w:type="paragraph" w:styleId="Heading1">
    <w:name w:val="heading 1"/>
    <w:basedOn w:val="Normal"/>
    <w:next w:val="Normal"/>
    <w:link w:val="Heading1Char"/>
    <w:uiPriority w:val="9"/>
    <w:qFormat/>
    <w:rsid w:val="00746B07"/>
    <w:pPr>
      <w:keepNext/>
      <w:numPr>
        <w:numId w:val="1"/>
      </w:numPr>
      <w:spacing w:before="400"/>
      <w:outlineLvl w:val="0"/>
    </w:pPr>
    <w:rPr>
      <w:b/>
      <w:caps/>
      <w:spacing w:val="20"/>
      <w:sz w:val="28"/>
      <w:szCs w:val="28"/>
    </w:rPr>
  </w:style>
  <w:style w:type="paragraph" w:styleId="Heading2">
    <w:name w:val="heading 2"/>
    <w:next w:val="Normal"/>
    <w:link w:val="Heading2Char"/>
    <w:uiPriority w:val="9"/>
    <w:unhideWhenUsed/>
    <w:qFormat/>
    <w:rsid w:val="00746B07"/>
    <w:pPr>
      <w:keepNext/>
      <w:numPr>
        <w:ilvl w:val="1"/>
        <w:numId w:val="1"/>
      </w:numPr>
      <w:outlineLvl w:val="1"/>
    </w:pPr>
    <w:rPr>
      <w:b/>
      <w:caps/>
      <w:spacing w:val="15"/>
      <w:sz w:val="24"/>
      <w:szCs w:val="24"/>
    </w:rPr>
  </w:style>
  <w:style w:type="paragraph" w:styleId="Heading3">
    <w:name w:val="heading 3"/>
    <w:basedOn w:val="Normal"/>
    <w:next w:val="Normal"/>
    <w:link w:val="Heading3Char"/>
    <w:uiPriority w:val="9"/>
    <w:unhideWhenUsed/>
    <w:qFormat/>
    <w:rsid w:val="00087AB1"/>
    <w:pPr>
      <w:keepNext/>
      <w:numPr>
        <w:ilvl w:val="2"/>
        <w:numId w:val="1"/>
      </w:numPr>
      <w:spacing w:before="300"/>
      <w:outlineLvl w:val="2"/>
    </w:pPr>
    <w:rPr>
      <w:caps/>
      <w:sz w:val="24"/>
      <w:szCs w:val="24"/>
    </w:rPr>
  </w:style>
  <w:style w:type="paragraph" w:styleId="Heading4">
    <w:name w:val="heading 4"/>
    <w:basedOn w:val="Normal"/>
    <w:next w:val="Normal"/>
    <w:link w:val="Heading4Char"/>
    <w:uiPriority w:val="9"/>
    <w:unhideWhenUsed/>
    <w:qFormat/>
    <w:rsid w:val="00087AB1"/>
    <w:pPr>
      <w:numPr>
        <w:ilvl w:val="3"/>
        <w:numId w:val="1"/>
      </w:numPr>
      <w:spacing w:after="120"/>
      <w:outlineLvl w:val="3"/>
    </w:pPr>
    <w:rPr>
      <w:caps/>
      <w:spacing w:val="10"/>
    </w:rPr>
  </w:style>
  <w:style w:type="paragraph" w:styleId="Heading5">
    <w:name w:val="heading 5"/>
    <w:basedOn w:val="Normal"/>
    <w:next w:val="Normal"/>
    <w:link w:val="Heading5Char"/>
    <w:uiPriority w:val="9"/>
    <w:unhideWhenUsed/>
    <w:qFormat/>
    <w:rsid w:val="00087AB1"/>
    <w:pPr>
      <w:numPr>
        <w:ilvl w:val="4"/>
        <w:numId w:val="1"/>
      </w:numPr>
      <w:spacing w:before="320" w:after="120"/>
      <w:outlineLvl w:val="4"/>
    </w:pPr>
    <w:rPr>
      <w:caps/>
      <w:spacing w:val="10"/>
    </w:rPr>
  </w:style>
  <w:style w:type="paragraph" w:styleId="Heading6">
    <w:name w:val="heading 6"/>
    <w:basedOn w:val="Normal"/>
    <w:next w:val="Normal"/>
    <w:link w:val="Heading6Char"/>
    <w:uiPriority w:val="9"/>
    <w:unhideWhenUsed/>
    <w:rsid w:val="00C40499"/>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rsid w:val="00C40499"/>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C40499"/>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40499"/>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07"/>
    <w:rPr>
      <w:b/>
      <w:caps/>
      <w:spacing w:val="20"/>
      <w:sz w:val="28"/>
      <w:szCs w:val="28"/>
    </w:rPr>
  </w:style>
  <w:style w:type="character" w:customStyle="1" w:styleId="Heading2Char">
    <w:name w:val="Heading 2 Char"/>
    <w:basedOn w:val="DefaultParagraphFont"/>
    <w:link w:val="Heading2"/>
    <w:uiPriority w:val="9"/>
    <w:rsid w:val="00746B07"/>
    <w:rPr>
      <w:b/>
      <w:caps/>
      <w:spacing w:val="15"/>
      <w:sz w:val="24"/>
      <w:szCs w:val="24"/>
    </w:rPr>
  </w:style>
  <w:style w:type="character" w:customStyle="1" w:styleId="Heading3Char">
    <w:name w:val="Heading 3 Char"/>
    <w:basedOn w:val="DefaultParagraphFont"/>
    <w:link w:val="Heading3"/>
    <w:uiPriority w:val="9"/>
    <w:rsid w:val="00087AB1"/>
    <w:rPr>
      <w:caps/>
      <w:sz w:val="24"/>
      <w:szCs w:val="24"/>
    </w:rPr>
  </w:style>
  <w:style w:type="character" w:customStyle="1" w:styleId="Heading4Char">
    <w:name w:val="Heading 4 Char"/>
    <w:basedOn w:val="DefaultParagraphFont"/>
    <w:link w:val="Heading4"/>
    <w:uiPriority w:val="9"/>
    <w:rsid w:val="00087AB1"/>
    <w:rPr>
      <w:caps/>
      <w:spacing w:val="10"/>
    </w:rPr>
  </w:style>
  <w:style w:type="character" w:customStyle="1" w:styleId="Heading5Char">
    <w:name w:val="Heading 5 Char"/>
    <w:basedOn w:val="DefaultParagraphFont"/>
    <w:link w:val="Heading5"/>
    <w:uiPriority w:val="9"/>
    <w:rsid w:val="00087AB1"/>
    <w:rPr>
      <w:caps/>
      <w:spacing w:val="10"/>
    </w:rPr>
  </w:style>
  <w:style w:type="character" w:customStyle="1" w:styleId="Heading6Char">
    <w:name w:val="Heading 6 Char"/>
    <w:basedOn w:val="DefaultParagraphFont"/>
    <w:link w:val="Heading6"/>
    <w:uiPriority w:val="9"/>
    <w:rsid w:val="00C40499"/>
    <w:rPr>
      <w:caps/>
      <w:color w:val="943634" w:themeColor="accent2" w:themeShade="BF"/>
      <w:spacing w:val="10"/>
    </w:rPr>
  </w:style>
  <w:style w:type="character" w:customStyle="1" w:styleId="Heading7Char">
    <w:name w:val="Heading 7 Char"/>
    <w:basedOn w:val="DefaultParagraphFont"/>
    <w:link w:val="Heading7"/>
    <w:uiPriority w:val="9"/>
    <w:rsid w:val="00C40499"/>
    <w:rPr>
      <w:i/>
      <w:iCs/>
      <w:caps/>
      <w:color w:val="943634" w:themeColor="accent2" w:themeShade="BF"/>
      <w:spacing w:val="10"/>
    </w:rPr>
  </w:style>
  <w:style w:type="character" w:customStyle="1" w:styleId="Heading8Char">
    <w:name w:val="Heading 8 Char"/>
    <w:basedOn w:val="DefaultParagraphFont"/>
    <w:link w:val="Heading8"/>
    <w:uiPriority w:val="9"/>
    <w:rsid w:val="00C40499"/>
    <w:rPr>
      <w:caps/>
      <w:spacing w:val="10"/>
      <w:sz w:val="20"/>
      <w:szCs w:val="20"/>
    </w:rPr>
  </w:style>
  <w:style w:type="character" w:customStyle="1" w:styleId="Heading9Char">
    <w:name w:val="Heading 9 Char"/>
    <w:basedOn w:val="DefaultParagraphFont"/>
    <w:link w:val="Heading9"/>
    <w:uiPriority w:val="9"/>
    <w:semiHidden/>
    <w:rsid w:val="00C40499"/>
    <w:rPr>
      <w:i/>
      <w:iCs/>
      <w:caps/>
      <w:spacing w:val="10"/>
      <w:sz w:val="20"/>
      <w:szCs w:val="20"/>
    </w:rPr>
  </w:style>
  <w:style w:type="paragraph" w:styleId="Title">
    <w:name w:val="Title"/>
    <w:basedOn w:val="Normal"/>
    <w:next w:val="Normal"/>
    <w:link w:val="TitleChar"/>
    <w:uiPriority w:val="10"/>
    <w:qFormat/>
    <w:rsid w:val="00746B07"/>
    <w:pPr>
      <w:pBdr>
        <w:top w:val="dotted" w:sz="2" w:space="1" w:color="632423" w:themeColor="accent2" w:themeShade="80"/>
        <w:bottom w:val="dotted" w:sz="2" w:space="6" w:color="632423" w:themeColor="accent2" w:themeShade="80"/>
      </w:pBdr>
      <w:spacing w:before="500" w:after="300" w:line="240" w:lineRule="auto"/>
      <w:jc w:val="center"/>
    </w:pPr>
    <w:rPr>
      <w:caps/>
      <w:spacing w:val="50"/>
      <w:sz w:val="44"/>
      <w:szCs w:val="44"/>
    </w:rPr>
  </w:style>
  <w:style w:type="character" w:customStyle="1" w:styleId="TitleChar">
    <w:name w:val="Title Char"/>
    <w:basedOn w:val="DefaultParagraphFont"/>
    <w:link w:val="Title"/>
    <w:uiPriority w:val="10"/>
    <w:rsid w:val="00746B07"/>
    <w:rPr>
      <w:caps/>
      <w:spacing w:val="50"/>
      <w:sz w:val="44"/>
      <w:szCs w:val="44"/>
    </w:rPr>
  </w:style>
  <w:style w:type="paragraph" w:styleId="BodyText2">
    <w:name w:val="Body Text 2"/>
    <w:basedOn w:val="Normal"/>
    <w:link w:val="BodyText2Char"/>
    <w:rsid w:val="00482805"/>
    <w:pPr>
      <w:spacing w:after="0" w:line="240" w:lineRule="auto"/>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482805"/>
    <w:rPr>
      <w:rFonts w:ascii="Times New Roman" w:eastAsia="Times New Roman" w:hAnsi="Times New Roman" w:cs="Times New Roman"/>
      <w:sz w:val="28"/>
      <w:szCs w:val="24"/>
    </w:rPr>
  </w:style>
  <w:style w:type="paragraph" w:styleId="ListParagraph">
    <w:name w:val="List Paragraph"/>
    <w:basedOn w:val="Normal"/>
    <w:uiPriority w:val="34"/>
    <w:qFormat/>
    <w:rsid w:val="00C40499"/>
    <w:pPr>
      <w:ind w:left="720"/>
      <w:contextualSpacing/>
    </w:pPr>
  </w:style>
  <w:style w:type="paragraph" w:styleId="Header">
    <w:name w:val="header"/>
    <w:basedOn w:val="Normal"/>
    <w:link w:val="HeaderChar"/>
    <w:uiPriority w:val="99"/>
    <w:unhideWhenUsed/>
    <w:rsid w:val="006E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18"/>
  </w:style>
  <w:style w:type="paragraph" w:styleId="Footer">
    <w:name w:val="footer"/>
    <w:basedOn w:val="Normal"/>
    <w:link w:val="FooterChar"/>
    <w:uiPriority w:val="99"/>
    <w:unhideWhenUsed/>
    <w:rsid w:val="003B036F"/>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3B036F"/>
    <w:rPr>
      <w:rFonts w:asciiTheme="minorHAnsi" w:hAnsiTheme="minorHAnsi"/>
    </w:rPr>
  </w:style>
  <w:style w:type="paragraph" w:styleId="Caption">
    <w:name w:val="caption"/>
    <w:basedOn w:val="Normal"/>
    <w:next w:val="Normal"/>
    <w:uiPriority w:val="99"/>
    <w:unhideWhenUsed/>
    <w:qFormat/>
    <w:rsid w:val="00C40499"/>
    <w:rPr>
      <w:caps/>
      <w:spacing w:val="10"/>
      <w:sz w:val="18"/>
      <w:szCs w:val="18"/>
    </w:rPr>
  </w:style>
  <w:style w:type="paragraph" w:styleId="Subtitle">
    <w:name w:val="Subtitle"/>
    <w:basedOn w:val="Normal"/>
    <w:next w:val="Normal"/>
    <w:link w:val="SubtitleChar"/>
    <w:uiPriority w:val="11"/>
    <w:qFormat/>
    <w:rsid w:val="00C4049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40499"/>
    <w:rPr>
      <w:rFonts w:eastAsiaTheme="majorEastAsia" w:cstheme="majorBidi"/>
      <w:caps/>
      <w:spacing w:val="20"/>
      <w:sz w:val="18"/>
      <w:szCs w:val="18"/>
    </w:rPr>
  </w:style>
  <w:style w:type="character" w:styleId="Strong">
    <w:name w:val="Strong"/>
    <w:uiPriority w:val="22"/>
    <w:rsid w:val="00C40499"/>
    <w:rPr>
      <w:b/>
      <w:bCs/>
      <w:color w:val="943634" w:themeColor="accent2" w:themeShade="BF"/>
      <w:spacing w:val="5"/>
    </w:rPr>
  </w:style>
  <w:style w:type="character" w:styleId="Emphasis">
    <w:name w:val="Emphasis"/>
    <w:uiPriority w:val="20"/>
    <w:rsid w:val="00C40499"/>
    <w:rPr>
      <w:caps/>
      <w:spacing w:val="5"/>
      <w:sz w:val="20"/>
      <w:szCs w:val="20"/>
    </w:rPr>
  </w:style>
  <w:style w:type="paragraph" w:styleId="NoSpacing">
    <w:name w:val="No Spacing"/>
    <w:basedOn w:val="Normal"/>
    <w:link w:val="NoSpacingChar"/>
    <w:uiPriority w:val="1"/>
    <w:qFormat/>
    <w:rsid w:val="00C40499"/>
    <w:pPr>
      <w:spacing w:after="0" w:line="240" w:lineRule="auto"/>
    </w:pPr>
  </w:style>
  <w:style w:type="character" w:customStyle="1" w:styleId="NoSpacingChar">
    <w:name w:val="No Spacing Char"/>
    <w:basedOn w:val="DefaultParagraphFont"/>
    <w:link w:val="NoSpacing"/>
    <w:uiPriority w:val="1"/>
    <w:rsid w:val="00C40499"/>
  </w:style>
  <w:style w:type="paragraph" w:styleId="Quote">
    <w:name w:val="Quote"/>
    <w:basedOn w:val="Normal"/>
    <w:next w:val="Normal"/>
    <w:link w:val="QuoteChar"/>
    <w:uiPriority w:val="29"/>
    <w:rsid w:val="00C40499"/>
    <w:rPr>
      <w:i/>
      <w:iCs/>
    </w:rPr>
  </w:style>
  <w:style w:type="character" w:customStyle="1" w:styleId="QuoteChar">
    <w:name w:val="Quote Char"/>
    <w:basedOn w:val="DefaultParagraphFont"/>
    <w:link w:val="Quote"/>
    <w:uiPriority w:val="29"/>
    <w:rsid w:val="00C40499"/>
    <w:rPr>
      <w:rFonts w:eastAsiaTheme="majorEastAsia" w:cstheme="majorBidi"/>
      <w:i/>
      <w:iCs/>
    </w:rPr>
  </w:style>
  <w:style w:type="paragraph" w:styleId="IntenseQuote">
    <w:name w:val="Intense Quote"/>
    <w:basedOn w:val="Normal"/>
    <w:next w:val="Normal"/>
    <w:link w:val="IntenseQuoteChar"/>
    <w:uiPriority w:val="30"/>
    <w:rsid w:val="00C4049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40499"/>
    <w:rPr>
      <w:rFonts w:eastAsiaTheme="majorEastAsia" w:cstheme="majorBidi"/>
      <w:caps/>
      <w:color w:val="622423" w:themeColor="accent2" w:themeShade="7F"/>
      <w:spacing w:val="5"/>
      <w:sz w:val="20"/>
      <w:szCs w:val="20"/>
    </w:rPr>
  </w:style>
  <w:style w:type="character" w:styleId="SubtleEmphasis">
    <w:name w:val="Subtle Emphasis"/>
    <w:uiPriority w:val="19"/>
    <w:rsid w:val="00C40499"/>
    <w:rPr>
      <w:i/>
      <w:iCs/>
    </w:rPr>
  </w:style>
  <w:style w:type="character" w:styleId="IntenseEmphasis">
    <w:name w:val="Intense Emphasis"/>
    <w:uiPriority w:val="21"/>
    <w:rsid w:val="00C40499"/>
    <w:rPr>
      <w:i/>
      <w:iCs/>
      <w:caps/>
      <w:spacing w:val="10"/>
      <w:sz w:val="20"/>
      <w:szCs w:val="20"/>
    </w:rPr>
  </w:style>
  <w:style w:type="character" w:styleId="SubtleReference">
    <w:name w:val="Subtle Reference"/>
    <w:basedOn w:val="DefaultParagraphFont"/>
    <w:uiPriority w:val="31"/>
    <w:rsid w:val="00C40499"/>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C40499"/>
    <w:rPr>
      <w:rFonts w:asciiTheme="minorHAnsi" w:eastAsiaTheme="minorEastAsia" w:hAnsiTheme="minorHAnsi" w:cstheme="minorBidi"/>
      <w:b/>
      <w:bCs/>
      <w:i/>
      <w:iCs/>
      <w:color w:val="622423" w:themeColor="accent2" w:themeShade="7F"/>
    </w:rPr>
  </w:style>
  <w:style w:type="character" w:styleId="BookTitle">
    <w:name w:val="Book Title"/>
    <w:uiPriority w:val="33"/>
    <w:rsid w:val="00C40499"/>
    <w:rPr>
      <w:sz w:val="28"/>
      <w:szCs w:val="28"/>
      <w:u w:color="FFFFFF" w:themeColor="accent2" w:themeTint="00" w:themeShade="00"/>
    </w:rPr>
  </w:style>
  <w:style w:type="paragraph" w:styleId="TOCHeading">
    <w:name w:val="TOC Heading"/>
    <w:basedOn w:val="Heading1"/>
    <w:next w:val="Normal"/>
    <w:uiPriority w:val="39"/>
    <w:semiHidden/>
    <w:unhideWhenUsed/>
    <w:qFormat/>
    <w:rsid w:val="00C40499"/>
    <w:pPr>
      <w:numPr>
        <w:numId w:val="0"/>
      </w:numPr>
      <w:outlineLvl w:val="9"/>
    </w:pPr>
  </w:style>
  <w:style w:type="paragraph" w:styleId="List4">
    <w:name w:val="List 4"/>
    <w:basedOn w:val="Normal"/>
    <w:semiHidden/>
    <w:rsid w:val="00AF204C"/>
    <w:pPr>
      <w:spacing w:before="60" w:after="60" w:line="240" w:lineRule="auto"/>
      <w:ind w:left="1440" w:hanging="360"/>
    </w:pPr>
    <w:rPr>
      <w:rFonts w:ascii="Arial" w:eastAsia="SimHei" w:hAnsi="Arial" w:cs="Times New Roman"/>
      <w:sz w:val="20"/>
      <w:lang w:eastAsia="zh-CN" w:bidi="ar-SA"/>
    </w:rPr>
  </w:style>
  <w:style w:type="paragraph" w:styleId="List2">
    <w:name w:val="List 2"/>
    <w:basedOn w:val="Normal"/>
    <w:uiPriority w:val="99"/>
    <w:semiHidden/>
    <w:unhideWhenUsed/>
    <w:rsid w:val="006858A8"/>
    <w:pPr>
      <w:ind w:left="720" w:hanging="360"/>
      <w:contextualSpacing/>
    </w:pPr>
  </w:style>
  <w:style w:type="paragraph" w:styleId="List3">
    <w:name w:val="List 3"/>
    <w:basedOn w:val="Normal"/>
    <w:uiPriority w:val="99"/>
    <w:semiHidden/>
    <w:unhideWhenUsed/>
    <w:rsid w:val="006858A8"/>
    <w:pPr>
      <w:ind w:left="1080" w:hanging="360"/>
      <w:contextualSpacing/>
    </w:pPr>
  </w:style>
  <w:style w:type="paragraph" w:customStyle="1" w:styleId="Code">
    <w:name w:val="Code"/>
    <w:basedOn w:val="Normal"/>
    <w:qFormat/>
    <w:rsid w:val="003B036F"/>
    <w:pPr>
      <w:pBdr>
        <w:top w:val="single" w:sz="6" w:space="6" w:color="808080"/>
        <w:left w:val="single" w:sz="6" w:space="6" w:color="808080"/>
        <w:bottom w:val="single" w:sz="6" w:space="6" w:color="808080"/>
        <w:right w:val="single" w:sz="6" w:space="6" w:color="808080"/>
      </w:pBdr>
      <w:shd w:val="clear" w:color="auto" w:fill="F2F2F2" w:themeFill="background1" w:themeFillShade="F2"/>
      <w:spacing w:before="60" w:after="0" w:line="240" w:lineRule="auto"/>
      <w:ind w:right="360"/>
    </w:pPr>
    <w:rPr>
      <w:rFonts w:ascii="Lucida Console" w:eastAsia="SimHei" w:hAnsi="Lucida Console" w:cs="Times New Roman"/>
      <w:lang w:eastAsia="zh-CN" w:bidi="ar-SA"/>
    </w:rPr>
  </w:style>
  <w:style w:type="paragraph" w:styleId="TOC1">
    <w:name w:val="toc 1"/>
    <w:basedOn w:val="Normal"/>
    <w:next w:val="Normal"/>
    <w:autoRedefine/>
    <w:uiPriority w:val="39"/>
    <w:unhideWhenUsed/>
    <w:rsid w:val="00C40499"/>
    <w:pPr>
      <w:spacing w:after="100"/>
    </w:pPr>
  </w:style>
  <w:style w:type="paragraph" w:styleId="TOC2">
    <w:name w:val="toc 2"/>
    <w:basedOn w:val="Normal"/>
    <w:next w:val="Normal"/>
    <w:autoRedefine/>
    <w:uiPriority w:val="39"/>
    <w:unhideWhenUsed/>
    <w:rsid w:val="00C40499"/>
    <w:pPr>
      <w:spacing w:after="100"/>
      <w:ind w:left="220"/>
    </w:pPr>
  </w:style>
  <w:style w:type="paragraph" w:styleId="TOC3">
    <w:name w:val="toc 3"/>
    <w:basedOn w:val="Normal"/>
    <w:next w:val="Normal"/>
    <w:autoRedefine/>
    <w:uiPriority w:val="39"/>
    <w:unhideWhenUsed/>
    <w:rsid w:val="00CD23AE"/>
    <w:pPr>
      <w:tabs>
        <w:tab w:val="left" w:pos="1320"/>
        <w:tab w:val="right" w:leader="dot" w:pos="9350"/>
      </w:tabs>
      <w:spacing w:after="100"/>
      <w:ind w:left="440"/>
    </w:pPr>
    <w:rPr>
      <w:rFonts w:ascii="Segoe UI Emoji" w:hAnsi="Segoe UI Emoji"/>
      <w:noProof/>
    </w:rPr>
  </w:style>
  <w:style w:type="character" w:styleId="Hyperlink">
    <w:name w:val="Hyperlink"/>
    <w:basedOn w:val="DefaultParagraphFont"/>
    <w:uiPriority w:val="99"/>
    <w:unhideWhenUsed/>
    <w:rsid w:val="00F37197"/>
    <w:rPr>
      <w:color w:val="0000FF" w:themeColor="hyperlink"/>
      <w:u w:val="single"/>
    </w:rPr>
  </w:style>
  <w:style w:type="paragraph" w:styleId="BalloonText">
    <w:name w:val="Balloon Text"/>
    <w:basedOn w:val="Normal"/>
    <w:link w:val="BalloonTextChar"/>
    <w:uiPriority w:val="99"/>
    <w:semiHidden/>
    <w:unhideWhenUsed/>
    <w:rsid w:val="00F37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97"/>
    <w:rPr>
      <w:rFonts w:ascii="Tahoma" w:hAnsi="Tahoma" w:cs="Tahoma"/>
      <w:sz w:val="16"/>
      <w:szCs w:val="16"/>
    </w:rPr>
  </w:style>
  <w:style w:type="paragraph" w:styleId="TOC4">
    <w:name w:val="toc 4"/>
    <w:basedOn w:val="Normal"/>
    <w:next w:val="Normal"/>
    <w:autoRedefine/>
    <w:uiPriority w:val="39"/>
    <w:unhideWhenUsed/>
    <w:rsid w:val="009009CA"/>
    <w:pPr>
      <w:spacing w:after="100"/>
      <w:ind w:left="660"/>
    </w:pPr>
  </w:style>
  <w:style w:type="paragraph" w:styleId="TOC5">
    <w:name w:val="toc 5"/>
    <w:basedOn w:val="Normal"/>
    <w:next w:val="Normal"/>
    <w:autoRedefine/>
    <w:uiPriority w:val="39"/>
    <w:unhideWhenUsed/>
    <w:rsid w:val="009009CA"/>
    <w:pPr>
      <w:spacing w:after="100"/>
      <w:ind w:left="880"/>
    </w:pPr>
  </w:style>
  <w:style w:type="paragraph" w:styleId="TOC6">
    <w:name w:val="toc 6"/>
    <w:basedOn w:val="Normal"/>
    <w:next w:val="Normal"/>
    <w:autoRedefine/>
    <w:uiPriority w:val="39"/>
    <w:unhideWhenUsed/>
    <w:rsid w:val="009009CA"/>
    <w:pPr>
      <w:spacing w:after="100"/>
      <w:ind w:left="1100"/>
    </w:pPr>
  </w:style>
  <w:style w:type="paragraph" w:customStyle="1" w:styleId="RevisionHistory">
    <w:name w:val="Revision History"/>
    <w:basedOn w:val="Title"/>
    <w:link w:val="RevisionHistoryChar"/>
    <w:rsid w:val="00C40499"/>
    <w:rPr>
      <w:sz w:val="28"/>
    </w:rPr>
  </w:style>
  <w:style w:type="character" w:customStyle="1" w:styleId="RevisionHistoryChar">
    <w:name w:val="Revision History Char"/>
    <w:basedOn w:val="TitleChar"/>
    <w:link w:val="RevisionHistory"/>
    <w:rsid w:val="00C40499"/>
    <w:rPr>
      <w:rFonts w:eastAsiaTheme="majorEastAsia" w:cstheme="majorBidi"/>
      <w:caps/>
      <w:color w:val="632423" w:themeColor="accent2" w:themeShade="80"/>
      <w:spacing w:val="50"/>
      <w:sz w:val="28"/>
      <w:szCs w:val="44"/>
    </w:rPr>
  </w:style>
  <w:style w:type="table" w:styleId="TableGrid">
    <w:name w:val="Table Grid"/>
    <w:basedOn w:val="TableNormal"/>
    <w:uiPriority w:val="39"/>
    <w:rsid w:val="00D42252"/>
    <w:pPr>
      <w:spacing w:after="0" w:line="240" w:lineRule="auto"/>
    </w:pPr>
    <w:rPr>
      <w:rFonts w:asciiTheme="minorHAnsi" w:eastAsiaTheme="minorHAnsi" w:hAnsiTheme="minorHAnsi" w:cstheme="minorBidi"/>
      <w:lang w:bidi="ar-S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6A69F0"/>
    <w:pPr>
      <w:spacing w:after="120"/>
    </w:pPr>
  </w:style>
  <w:style w:type="character" w:customStyle="1" w:styleId="BodyTextChar">
    <w:name w:val="Body Text Char"/>
    <w:basedOn w:val="DefaultParagraphFont"/>
    <w:link w:val="BodyText"/>
    <w:uiPriority w:val="99"/>
    <w:semiHidden/>
    <w:rsid w:val="006A69F0"/>
  </w:style>
  <w:style w:type="character" w:styleId="CommentReference">
    <w:name w:val="annotation reference"/>
    <w:basedOn w:val="DefaultParagraphFont"/>
    <w:uiPriority w:val="99"/>
    <w:semiHidden/>
    <w:unhideWhenUsed/>
    <w:rsid w:val="00335956"/>
    <w:rPr>
      <w:sz w:val="16"/>
      <w:szCs w:val="16"/>
    </w:rPr>
  </w:style>
  <w:style w:type="paragraph" w:styleId="CommentText">
    <w:name w:val="annotation text"/>
    <w:basedOn w:val="Normal"/>
    <w:link w:val="CommentTextChar"/>
    <w:uiPriority w:val="99"/>
    <w:semiHidden/>
    <w:unhideWhenUsed/>
    <w:rsid w:val="00335956"/>
    <w:pPr>
      <w:spacing w:line="240" w:lineRule="auto"/>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335956"/>
    <w:rPr>
      <w:rFonts w:asciiTheme="minorHAnsi" w:eastAsiaTheme="minorHAnsi" w:hAnsiTheme="minorHAnsi" w:cstheme="minorBidi"/>
      <w:sz w:val="20"/>
      <w:szCs w:val="20"/>
      <w:lang w:bidi="ar-SA"/>
    </w:rPr>
  </w:style>
  <w:style w:type="paragraph" w:styleId="TOC7">
    <w:name w:val="toc 7"/>
    <w:basedOn w:val="Normal"/>
    <w:next w:val="Normal"/>
    <w:autoRedefine/>
    <w:uiPriority w:val="39"/>
    <w:unhideWhenUsed/>
    <w:rsid w:val="00176BAF"/>
    <w:pPr>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176BAF"/>
    <w:pPr>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176BAF"/>
    <w:pPr>
      <w:spacing w:after="100" w:line="259" w:lineRule="auto"/>
      <w:ind w:left="1760"/>
    </w:pPr>
    <w:rPr>
      <w:rFonts w:asciiTheme="minorHAnsi" w:eastAsiaTheme="minorEastAsia" w:hAnsiTheme="minorHAnsi" w:cstheme="minorBidi"/>
      <w:lang w:bidi="ar-SA"/>
    </w:rPr>
  </w:style>
  <w:style w:type="paragraph" w:styleId="CommentSubject">
    <w:name w:val="annotation subject"/>
    <w:basedOn w:val="CommentText"/>
    <w:next w:val="CommentText"/>
    <w:link w:val="CommentSubjectChar"/>
    <w:uiPriority w:val="99"/>
    <w:semiHidden/>
    <w:unhideWhenUsed/>
    <w:rsid w:val="00717264"/>
    <w:rPr>
      <w:rFonts w:asciiTheme="majorHAnsi" w:eastAsiaTheme="majorEastAsia" w:hAnsiTheme="majorHAnsi" w:cstheme="majorBidi"/>
      <w:b/>
      <w:bCs/>
      <w:lang w:bidi="en-US"/>
    </w:rPr>
  </w:style>
  <w:style w:type="character" w:customStyle="1" w:styleId="CommentSubjectChar">
    <w:name w:val="Comment Subject Char"/>
    <w:basedOn w:val="CommentTextChar"/>
    <w:link w:val="CommentSubject"/>
    <w:uiPriority w:val="99"/>
    <w:semiHidden/>
    <w:rsid w:val="00717264"/>
    <w:rPr>
      <w:rFonts w:asciiTheme="minorHAnsi" w:eastAsiaTheme="minorHAnsi" w:hAnsiTheme="minorHAnsi" w:cstheme="minorBidi"/>
      <w:b/>
      <w:bCs/>
      <w:sz w:val="20"/>
      <w:szCs w:val="20"/>
      <w:lang w:bidi="ar-SA"/>
    </w:rPr>
  </w:style>
  <w:style w:type="paragraph" w:styleId="Revision">
    <w:name w:val="Revision"/>
    <w:hidden/>
    <w:uiPriority w:val="99"/>
    <w:semiHidden/>
    <w:rsid w:val="00E106E7"/>
    <w:pPr>
      <w:spacing w:after="0" w:line="240" w:lineRule="auto"/>
    </w:pPr>
  </w:style>
  <w:style w:type="table" w:customStyle="1" w:styleId="PlainTable11">
    <w:name w:val="Plain Table 11"/>
    <w:basedOn w:val="TableNormal"/>
    <w:uiPriority w:val="41"/>
    <w:rsid w:val="007005D9"/>
    <w:pPr>
      <w:spacing w:before="200" w:after="0" w:line="240" w:lineRule="auto"/>
    </w:pPr>
    <w:rPr>
      <w:rFonts w:asciiTheme="minorHAnsi" w:eastAsiaTheme="minorEastAsia" w:hAnsiTheme="minorHAnsi" w:cstheme="minorBidi"/>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D2299"/>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TableGridLight1">
    <w:name w:val="Table Grid Light1"/>
    <w:basedOn w:val="TableNormal"/>
    <w:uiPriority w:val="40"/>
    <w:rsid w:val="00787D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787D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3301D"/>
    <w:rPr>
      <w:color w:val="800080" w:themeColor="followedHyperlink"/>
      <w:u w:val="single"/>
    </w:rPr>
  </w:style>
  <w:style w:type="paragraph" w:styleId="FootnoteText">
    <w:name w:val="footnote text"/>
    <w:basedOn w:val="Normal"/>
    <w:link w:val="FootnoteTextChar"/>
    <w:uiPriority w:val="99"/>
    <w:semiHidden/>
    <w:unhideWhenUsed/>
    <w:rsid w:val="00CC7E59"/>
    <w:pPr>
      <w:spacing w:after="0" w:line="240" w:lineRule="auto"/>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semiHidden/>
    <w:rsid w:val="00CC7E59"/>
    <w:rPr>
      <w:rFonts w:asciiTheme="minorHAnsi" w:eastAsiaTheme="minorEastAsia" w:hAnsiTheme="minorHAnsi" w:cstheme="minorBidi"/>
      <w:sz w:val="20"/>
      <w:szCs w:val="20"/>
      <w:lang w:eastAsia="ja-JP" w:bidi="ar-SA"/>
    </w:rPr>
  </w:style>
  <w:style w:type="character" w:styleId="FootnoteReference">
    <w:name w:val="footnote reference"/>
    <w:basedOn w:val="DefaultParagraphFont"/>
    <w:uiPriority w:val="99"/>
    <w:semiHidden/>
    <w:unhideWhenUsed/>
    <w:rsid w:val="00CC7E59"/>
    <w:rPr>
      <w:vertAlign w:val="superscript"/>
    </w:rPr>
  </w:style>
  <w:style w:type="character" w:customStyle="1" w:styleId="tgc">
    <w:name w:val="_tgc"/>
    <w:basedOn w:val="DefaultParagraphFont"/>
    <w:rsid w:val="002250A3"/>
  </w:style>
  <w:style w:type="numbering" w:customStyle="1" w:styleId="Style1">
    <w:name w:val="Style1"/>
    <w:uiPriority w:val="99"/>
    <w:rsid w:val="00087AB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81290">
      <w:bodyDiv w:val="1"/>
      <w:marLeft w:val="0"/>
      <w:marRight w:val="0"/>
      <w:marTop w:val="0"/>
      <w:marBottom w:val="0"/>
      <w:divBdr>
        <w:top w:val="none" w:sz="0" w:space="0" w:color="auto"/>
        <w:left w:val="none" w:sz="0" w:space="0" w:color="auto"/>
        <w:bottom w:val="none" w:sz="0" w:space="0" w:color="auto"/>
        <w:right w:val="none" w:sz="0" w:space="0" w:color="auto"/>
      </w:divBdr>
    </w:div>
    <w:div w:id="158890711">
      <w:bodyDiv w:val="1"/>
      <w:marLeft w:val="0"/>
      <w:marRight w:val="0"/>
      <w:marTop w:val="0"/>
      <w:marBottom w:val="0"/>
      <w:divBdr>
        <w:top w:val="none" w:sz="0" w:space="0" w:color="auto"/>
        <w:left w:val="none" w:sz="0" w:space="0" w:color="auto"/>
        <w:bottom w:val="none" w:sz="0" w:space="0" w:color="auto"/>
        <w:right w:val="none" w:sz="0" w:space="0" w:color="auto"/>
      </w:divBdr>
    </w:div>
    <w:div w:id="186675653">
      <w:bodyDiv w:val="1"/>
      <w:marLeft w:val="0"/>
      <w:marRight w:val="0"/>
      <w:marTop w:val="0"/>
      <w:marBottom w:val="0"/>
      <w:divBdr>
        <w:top w:val="none" w:sz="0" w:space="0" w:color="auto"/>
        <w:left w:val="none" w:sz="0" w:space="0" w:color="auto"/>
        <w:bottom w:val="none" w:sz="0" w:space="0" w:color="auto"/>
        <w:right w:val="none" w:sz="0" w:space="0" w:color="auto"/>
      </w:divBdr>
    </w:div>
    <w:div w:id="191574302">
      <w:bodyDiv w:val="1"/>
      <w:marLeft w:val="0"/>
      <w:marRight w:val="0"/>
      <w:marTop w:val="0"/>
      <w:marBottom w:val="0"/>
      <w:divBdr>
        <w:top w:val="none" w:sz="0" w:space="0" w:color="auto"/>
        <w:left w:val="none" w:sz="0" w:space="0" w:color="auto"/>
        <w:bottom w:val="none" w:sz="0" w:space="0" w:color="auto"/>
        <w:right w:val="none" w:sz="0" w:space="0" w:color="auto"/>
      </w:divBdr>
    </w:div>
    <w:div w:id="252709970">
      <w:bodyDiv w:val="1"/>
      <w:marLeft w:val="0"/>
      <w:marRight w:val="0"/>
      <w:marTop w:val="0"/>
      <w:marBottom w:val="0"/>
      <w:divBdr>
        <w:top w:val="none" w:sz="0" w:space="0" w:color="auto"/>
        <w:left w:val="none" w:sz="0" w:space="0" w:color="auto"/>
        <w:bottom w:val="none" w:sz="0" w:space="0" w:color="auto"/>
        <w:right w:val="none" w:sz="0" w:space="0" w:color="auto"/>
      </w:divBdr>
    </w:div>
    <w:div w:id="253631623">
      <w:bodyDiv w:val="1"/>
      <w:marLeft w:val="0"/>
      <w:marRight w:val="0"/>
      <w:marTop w:val="0"/>
      <w:marBottom w:val="0"/>
      <w:divBdr>
        <w:top w:val="none" w:sz="0" w:space="0" w:color="auto"/>
        <w:left w:val="none" w:sz="0" w:space="0" w:color="auto"/>
        <w:bottom w:val="none" w:sz="0" w:space="0" w:color="auto"/>
        <w:right w:val="none" w:sz="0" w:space="0" w:color="auto"/>
      </w:divBdr>
    </w:div>
    <w:div w:id="266088073">
      <w:bodyDiv w:val="1"/>
      <w:marLeft w:val="0"/>
      <w:marRight w:val="0"/>
      <w:marTop w:val="0"/>
      <w:marBottom w:val="0"/>
      <w:divBdr>
        <w:top w:val="none" w:sz="0" w:space="0" w:color="auto"/>
        <w:left w:val="none" w:sz="0" w:space="0" w:color="auto"/>
        <w:bottom w:val="none" w:sz="0" w:space="0" w:color="auto"/>
        <w:right w:val="none" w:sz="0" w:space="0" w:color="auto"/>
      </w:divBdr>
    </w:div>
    <w:div w:id="299501449">
      <w:bodyDiv w:val="1"/>
      <w:marLeft w:val="0"/>
      <w:marRight w:val="0"/>
      <w:marTop w:val="0"/>
      <w:marBottom w:val="0"/>
      <w:divBdr>
        <w:top w:val="none" w:sz="0" w:space="0" w:color="auto"/>
        <w:left w:val="none" w:sz="0" w:space="0" w:color="auto"/>
        <w:bottom w:val="none" w:sz="0" w:space="0" w:color="auto"/>
        <w:right w:val="none" w:sz="0" w:space="0" w:color="auto"/>
      </w:divBdr>
    </w:div>
    <w:div w:id="314922312">
      <w:bodyDiv w:val="1"/>
      <w:marLeft w:val="0"/>
      <w:marRight w:val="0"/>
      <w:marTop w:val="0"/>
      <w:marBottom w:val="0"/>
      <w:divBdr>
        <w:top w:val="none" w:sz="0" w:space="0" w:color="auto"/>
        <w:left w:val="none" w:sz="0" w:space="0" w:color="auto"/>
        <w:bottom w:val="none" w:sz="0" w:space="0" w:color="auto"/>
        <w:right w:val="none" w:sz="0" w:space="0" w:color="auto"/>
      </w:divBdr>
    </w:div>
    <w:div w:id="407844022">
      <w:bodyDiv w:val="1"/>
      <w:marLeft w:val="0"/>
      <w:marRight w:val="0"/>
      <w:marTop w:val="0"/>
      <w:marBottom w:val="0"/>
      <w:divBdr>
        <w:top w:val="none" w:sz="0" w:space="0" w:color="auto"/>
        <w:left w:val="none" w:sz="0" w:space="0" w:color="auto"/>
        <w:bottom w:val="none" w:sz="0" w:space="0" w:color="auto"/>
        <w:right w:val="none" w:sz="0" w:space="0" w:color="auto"/>
      </w:divBdr>
    </w:div>
    <w:div w:id="537400922">
      <w:bodyDiv w:val="1"/>
      <w:marLeft w:val="0"/>
      <w:marRight w:val="0"/>
      <w:marTop w:val="0"/>
      <w:marBottom w:val="0"/>
      <w:divBdr>
        <w:top w:val="none" w:sz="0" w:space="0" w:color="auto"/>
        <w:left w:val="none" w:sz="0" w:space="0" w:color="auto"/>
        <w:bottom w:val="none" w:sz="0" w:space="0" w:color="auto"/>
        <w:right w:val="none" w:sz="0" w:space="0" w:color="auto"/>
      </w:divBdr>
    </w:div>
    <w:div w:id="729420961">
      <w:bodyDiv w:val="1"/>
      <w:marLeft w:val="0"/>
      <w:marRight w:val="0"/>
      <w:marTop w:val="0"/>
      <w:marBottom w:val="0"/>
      <w:divBdr>
        <w:top w:val="none" w:sz="0" w:space="0" w:color="auto"/>
        <w:left w:val="none" w:sz="0" w:space="0" w:color="auto"/>
        <w:bottom w:val="none" w:sz="0" w:space="0" w:color="auto"/>
        <w:right w:val="none" w:sz="0" w:space="0" w:color="auto"/>
      </w:divBdr>
    </w:div>
    <w:div w:id="823668056">
      <w:bodyDiv w:val="1"/>
      <w:marLeft w:val="0"/>
      <w:marRight w:val="0"/>
      <w:marTop w:val="0"/>
      <w:marBottom w:val="0"/>
      <w:divBdr>
        <w:top w:val="none" w:sz="0" w:space="0" w:color="auto"/>
        <w:left w:val="none" w:sz="0" w:space="0" w:color="auto"/>
        <w:bottom w:val="none" w:sz="0" w:space="0" w:color="auto"/>
        <w:right w:val="none" w:sz="0" w:space="0" w:color="auto"/>
      </w:divBdr>
    </w:div>
    <w:div w:id="884952058">
      <w:bodyDiv w:val="1"/>
      <w:marLeft w:val="0"/>
      <w:marRight w:val="0"/>
      <w:marTop w:val="0"/>
      <w:marBottom w:val="0"/>
      <w:divBdr>
        <w:top w:val="none" w:sz="0" w:space="0" w:color="auto"/>
        <w:left w:val="none" w:sz="0" w:space="0" w:color="auto"/>
        <w:bottom w:val="none" w:sz="0" w:space="0" w:color="auto"/>
        <w:right w:val="none" w:sz="0" w:space="0" w:color="auto"/>
      </w:divBdr>
    </w:div>
    <w:div w:id="902565409">
      <w:bodyDiv w:val="1"/>
      <w:marLeft w:val="0"/>
      <w:marRight w:val="0"/>
      <w:marTop w:val="0"/>
      <w:marBottom w:val="0"/>
      <w:divBdr>
        <w:top w:val="none" w:sz="0" w:space="0" w:color="auto"/>
        <w:left w:val="none" w:sz="0" w:space="0" w:color="auto"/>
        <w:bottom w:val="none" w:sz="0" w:space="0" w:color="auto"/>
        <w:right w:val="none" w:sz="0" w:space="0" w:color="auto"/>
      </w:divBdr>
    </w:div>
    <w:div w:id="1114443595">
      <w:bodyDiv w:val="1"/>
      <w:marLeft w:val="0"/>
      <w:marRight w:val="0"/>
      <w:marTop w:val="0"/>
      <w:marBottom w:val="0"/>
      <w:divBdr>
        <w:top w:val="none" w:sz="0" w:space="0" w:color="auto"/>
        <w:left w:val="none" w:sz="0" w:space="0" w:color="auto"/>
        <w:bottom w:val="none" w:sz="0" w:space="0" w:color="auto"/>
        <w:right w:val="none" w:sz="0" w:space="0" w:color="auto"/>
      </w:divBdr>
    </w:div>
    <w:div w:id="1133866482">
      <w:bodyDiv w:val="1"/>
      <w:marLeft w:val="0"/>
      <w:marRight w:val="0"/>
      <w:marTop w:val="0"/>
      <w:marBottom w:val="0"/>
      <w:divBdr>
        <w:top w:val="none" w:sz="0" w:space="0" w:color="auto"/>
        <w:left w:val="none" w:sz="0" w:space="0" w:color="auto"/>
        <w:bottom w:val="none" w:sz="0" w:space="0" w:color="auto"/>
        <w:right w:val="none" w:sz="0" w:space="0" w:color="auto"/>
      </w:divBdr>
    </w:div>
    <w:div w:id="1254168334">
      <w:bodyDiv w:val="1"/>
      <w:marLeft w:val="0"/>
      <w:marRight w:val="0"/>
      <w:marTop w:val="0"/>
      <w:marBottom w:val="0"/>
      <w:divBdr>
        <w:top w:val="none" w:sz="0" w:space="0" w:color="auto"/>
        <w:left w:val="none" w:sz="0" w:space="0" w:color="auto"/>
        <w:bottom w:val="none" w:sz="0" w:space="0" w:color="auto"/>
        <w:right w:val="none" w:sz="0" w:space="0" w:color="auto"/>
      </w:divBdr>
    </w:div>
    <w:div w:id="1387991518">
      <w:bodyDiv w:val="1"/>
      <w:marLeft w:val="0"/>
      <w:marRight w:val="0"/>
      <w:marTop w:val="0"/>
      <w:marBottom w:val="0"/>
      <w:divBdr>
        <w:top w:val="none" w:sz="0" w:space="0" w:color="auto"/>
        <w:left w:val="none" w:sz="0" w:space="0" w:color="auto"/>
        <w:bottom w:val="none" w:sz="0" w:space="0" w:color="auto"/>
        <w:right w:val="none" w:sz="0" w:space="0" w:color="auto"/>
      </w:divBdr>
    </w:div>
    <w:div w:id="1398361043">
      <w:bodyDiv w:val="1"/>
      <w:marLeft w:val="0"/>
      <w:marRight w:val="0"/>
      <w:marTop w:val="0"/>
      <w:marBottom w:val="0"/>
      <w:divBdr>
        <w:top w:val="none" w:sz="0" w:space="0" w:color="auto"/>
        <w:left w:val="none" w:sz="0" w:space="0" w:color="auto"/>
        <w:bottom w:val="none" w:sz="0" w:space="0" w:color="auto"/>
        <w:right w:val="none" w:sz="0" w:space="0" w:color="auto"/>
      </w:divBdr>
    </w:div>
    <w:div w:id="1590432276">
      <w:bodyDiv w:val="1"/>
      <w:marLeft w:val="0"/>
      <w:marRight w:val="0"/>
      <w:marTop w:val="0"/>
      <w:marBottom w:val="0"/>
      <w:divBdr>
        <w:top w:val="none" w:sz="0" w:space="0" w:color="auto"/>
        <w:left w:val="none" w:sz="0" w:space="0" w:color="auto"/>
        <w:bottom w:val="none" w:sz="0" w:space="0" w:color="auto"/>
        <w:right w:val="none" w:sz="0" w:space="0" w:color="auto"/>
      </w:divBdr>
    </w:div>
    <w:div w:id="1730568680">
      <w:bodyDiv w:val="1"/>
      <w:marLeft w:val="0"/>
      <w:marRight w:val="0"/>
      <w:marTop w:val="0"/>
      <w:marBottom w:val="0"/>
      <w:divBdr>
        <w:top w:val="none" w:sz="0" w:space="0" w:color="auto"/>
        <w:left w:val="none" w:sz="0" w:space="0" w:color="auto"/>
        <w:bottom w:val="none" w:sz="0" w:space="0" w:color="auto"/>
        <w:right w:val="none" w:sz="0" w:space="0" w:color="auto"/>
      </w:divBdr>
    </w:div>
    <w:div w:id="1875999718">
      <w:bodyDiv w:val="1"/>
      <w:marLeft w:val="0"/>
      <w:marRight w:val="0"/>
      <w:marTop w:val="0"/>
      <w:marBottom w:val="0"/>
      <w:divBdr>
        <w:top w:val="none" w:sz="0" w:space="0" w:color="auto"/>
        <w:left w:val="none" w:sz="0" w:space="0" w:color="auto"/>
        <w:bottom w:val="none" w:sz="0" w:space="0" w:color="auto"/>
        <w:right w:val="none" w:sz="0" w:space="0" w:color="auto"/>
      </w:divBdr>
    </w:div>
    <w:div w:id="1954941874">
      <w:bodyDiv w:val="1"/>
      <w:marLeft w:val="0"/>
      <w:marRight w:val="0"/>
      <w:marTop w:val="0"/>
      <w:marBottom w:val="0"/>
      <w:divBdr>
        <w:top w:val="none" w:sz="0" w:space="0" w:color="auto"/>
        <w:left w:val="none" w:sz="0" w:space="0" w:color="auto"/>
        <w:bottom w:val="none" w:sz="0" w:space="0" w:color="auto"/>
        <w:right w:val="none" w:sz="0" w:space="0" w:color="auto"/>
      </w:divBdr>
    </w:div>
    <w:div w:id="19844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licharz\Documents\My%20Received%20Files\Crestron%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Segoe UI Emoji"/>
        <a:ea typeface=""/>
        <a:cs typeface=""/>
      </a:majorFont>
      <a:minorFont>
        <a:latin typeface="Segoe UI Emoj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2"/>
        </a:lnRef>
        <a:fillRef idx="0">
          <a:schemeClr val="accent2"/>
        </a:fillRef>
        <a:effectRef idx="0">
          <a:schemeClr val="accent2"/>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56BBC-1599-4B58-8255-9EC2361D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Crestron Doc Template.dotx</Template>
  <TotalTime>80</TotalTime>
  <Pages>1</Pages>
  <Words>5475</Words>
  <Characters>31212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36614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Casey Blicharz</dc:creator>
  <cp:lastModifiedBy>Natalie Jackman</cp:lastModifiedBy>
  <cp:revision>25</cp:revision>
  <cp:lastPrinted>2019-01-25T21:24:00Z</cp:lastPrinted>
  <dcterms:created xsi:type="dcterms:W3CDTF">2019-02-19T17:16:00Z</dcterms:created>
  <dcterms:modified xsi:type="dcterms:W3CDTF">2019-07-17T20:20:00Z</dcterms:modified>
</cp:coreProperties>
</file>